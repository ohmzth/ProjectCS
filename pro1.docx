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AA9F1" w14:textId="2015ABD8" w:rsidR="00D66E22" w:rsidRPr="00E33EB7" w:rsidRDefault="00C24C98" w:rsidP="00065D04">
      <w:pPr>
        <w:pStyle w:val="afd"/>
        <w:jc w:val="thaiDistribute"/>
      </w:pPr>
      <w:bookmarkStart w:id="0" w:name="_Hlk130288669"/>
      <w:bookmarkEnd w:id="0"/>
      <w:r w:rsidRPr="00E33EB7">
        <w:rPr>
          <w:rFonts w:hint="cs"/>
          <w:noProof/>
        </w:rPr>
        <w:drawing>
          <wp:anchor distT="0" distB="0" distL="114300" distR="114300" simplePos="0" relativeHeight="251280384" behindDoc="1" locked="0" layoutInCell="1" allowOverlap="1" wp14:anchorId="359D40BC" wp14:editId="5B67A05C">
            <wp:simplePos x="0" y="0"/>
            <wp:positionH relativeFrom="column">
              <wp:posOffset>2219960</wp:posOffset>
            </wp:positionH>
            <wp:positionV relativeFrom="paragraph">
              <wp:posOffset>-343535</wp:posOffset>
            </wp:positionV>
            <wp:extent cx="1076325" cy="1447800"/>
            <wp:effectExtent l="19050" t="0" r="9525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06CE" w:rsidRPr="00E33EB7">
        <w:rPr>
          <w:rFonts w:hint="cs"/>
        </w:rPr>
        <w:tab/>
      </w:r>
    </w:p>
    <w:p w14:paraId="7CA66441" w14:textId="77777777" w:rsidR="00D66E22" w:rsidRPr="00E33EB7" w:rsidRDefault="00D66E22" w:rsidP="00065D04">
      <w:pPr>
        <w:pStyle w:val="afd"/>
        <w:jc w:val="thaiDistribute"/>
      </w:pPr>
    </w:p>
    <w:p w14:paraId="16610C6C" w14:textId="77777777" w:rsidR="00D66E22" w:rsidRPr="00E33EB7" w:rsidRDefault="00D66E22" w:rsidP="00065D04">
      <w:pPr>
        <w:pStyle w:val="afd"/>
        <w:jc w:val="thaiDistribute"/>
      </w:pPr>
    </w:p>
    <w:p w14:paraId="242659FC" w14:textId="77777777" w:rsidR="00D66E22" w:rsidRPr="00E33EB7" w:rsidRDefault="00D66E22" w:rsidP="00065D04">
      <w:pPr>
        <w:pStyle w:val="afd"/>
        <w:jc w:val="thaiDistribute"/>
      </w:pPr>
    </w:p>
    <w:p w14:paraId="6E56EEB6" w14:textId="77777777" w:rsidR="00D66E22" w:rsidRPr="00E33EB7" w:rsidRDefault="00D66E22" w:rsidP="003277AC">
      <w:pPr>
        <w:pStyle w:val="afd"/>
        <w:rPr>
          <w:sz w:val="40"/>
          <w:szCs w:val="40"/>
        </w:rPr>
      </w:pPr>
    </w:p>
    <w:p w14:paraId="1883A8A3" w14:textId="77777777" w:rsidR="00291D50" w:rsidRPr="00E33EB7" w:rsidRDefault="00291D50" w:rsidP="003277AC">
      <w:pPr>
        <w:pStyle w:val="afd"/>
        <w:rPr>
          <w:sz w:val="40"/>
          <w:szCs w:val="40"/>
        </w:rPr>
      </w:pPr>
      <w:r w:rsidRPr="00E33EB7">
        <w:rPr>
          <w:rFonts w:hint="cs"/>
          <w:sz w:val="40"/>
          <w:szCs w:val="40"/>
          <w:cs/>
        </w:rPr>
        <w:t>แอปพลิชันรวมสินค้าไลฟ์สดด้วยการประมวลผลทางภาพ</w:t>
      </w:r>
    </w:p>
    <w:p w14:paraId="0DE93E80" w14:textId="77777777" w:rsidR="00291D50" w:rsidRPr="00E33EB7" w:rsidRDefault="00291D50" w:rsidP="003277AC">
      <w:pPr>
        <w:pStyle w:val="afd"/>
        <w:rPr>
          <w:rFonts w:eastAsia="TH SarabunPSK"/>
          <w:sz w:val="40"/>
          <w:szCs w:val="40"/>
        </w:rPr>
      </w:pPr>
      <w:r w:rsidRPr="00E33EB7">
        <w:rPr>
          <w:rFonts w:hint="cs"/>
          <w:sz w:val="40"/>
          <w:szCs w:val="40"/>
        </w:rPr>
        <w:t>application live shop with image processing</w:t>
      </w:r>
    </w:p>
    <w:p w14:paraId="353DD578" w14:textId="77777777" w:rsidR="00D66E22" w:rsidRPr="00E33EB7" w:rsidRDefault="00D66E22" w:rsidP="003277AC">
      <w:pPr>
        <w:pStyle w:val="afd"/>
        <w:spacing w:after="0"/>
        <w:rPr>
          <w:sz w:val="40"/>
          <w:szCs w:val="40"/>
        </w:rPr>
      </w:pPr>
    </w:p>
    <w:p w14:paraId="20333756" w14:textId="77777777" w:rsidR="00D66E22" w:rsidRPr="00E33EB7" w:rsidRDefault="00D66E22" w:rsidP="003277AC">
      <w:pPr>
        <w:jc w:val="center"/>
      </w:pPr>
    </w:p>
    <w:p w14:paraId="67DE9071" w14:textId="77777777" w:rsidR="00D66E22" w:rsidRPr="00E33EB7" w:rsidRDefault="00D66E22" w:rsidP="003277AC">
      <w:pPr>
        <w:pStyle w:val="afd"/>
      </w:pPr>
    </w:p>
    <w:p w14:paraId="605833B6" w14:textId="77777777" w:rsidR="00D66E22" w:rsidRPr="00E33EB7" w:rsidRDefault="00D66E22" w:rsidP="003277AC">
      <w:pPr>
        <w:pStyle w:val="afd"/>
      </w:pPr>
    </w:p>
    <w:p w14:paraId="32C4C634" w14:textId="77777777" w:rsidR="00D66E22" w:rsidRPr="00E33EB7" w:rsidRDefault="00D66E22" w:rsidP="003277AC">
      <w:pPr>
        <w:jc w:val="center"/>
      </w:pPr>
    </w:p>
    <w:p w14:paraId="41F480BF" w14:textId="77777777" w:rsidR="0010416E" w:rsidRPr="00E33EB7" w:rsidRDefault="0010416E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โครงงานปริญญานิพนธ์</w:t>
      </w:r>
    </w:p>
    <w:p w14:paraId="5BFC00A4" w14:textId="77777777" w:rsidR="00D66E22" w:rsidRPr="00E33EB7" w:rsidRDefault="00DE4BE4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ของ</w:t>
      </w:r>
    </w:p>
    <w:p w14:paraId="72695104" w14:textId="4FAB3104" w:rsidR="00D7036B" w:rsidRPr="00E33EB7" w:rsidRDefault="00D703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นายกฤตเมธ บัวสิงห์</w:t>
      </w:r>
    </w:p>
    <w:p w14:paraId="4D55ED8E" w14:textId="7584410A" w:rsidR="00D7036B" w:rsidRPr="00E33EB7" w:rsidRDefault="00D7036B" w:rsidP="003277AC">
      <w:pPr>
        <w:pStyle w:val="afd"/>
        <w:rPr>
          <w:sz w:val="36"/>
          <w:szCs w:val="36"/>
          <w:cs/>
        </w:rPr>
      </w:pPr>
      <w:r w:rsidRPr="00E33EB7">
        <w:rPr>
          <w:rFonts w:hint="cs"/>
          <w:sz w:val="36"/>
          <w:szCs w:val="36"/>
          <w:cs/>
        </w:rPr>
        <w:t>นายกิตติศักดิ์ มนพรหมมา</w:t>
      </w:r>
    </w:p>
    <w:p w14:paraId="4F2C0097" w14:textId="77777777" w:rsidR="00D66E22" w:rsidRPr="00E33EB7" w:rsidRDefault="00D66E22" w:rsidP="00065D04">
      <w:pPr>
        <w:jc w:val="thaiDistribute"/>
      </w:pPr>
    </w:p>
    <w:p w14:paraId="661F6DCE" w14:textId="77777777" w:rsidR="00D66E22" w:rsidRPr="00E33EB7" w:rsidRDefault="00D66E22" w:rsidP="00065D04">
      <w:pPr>
        <w:jc w:val="thaiDistribute"/>
      </w:pPr>
    </w:p>
    <w:p w14:paraId="5EC46694" w14:textId="77777777" w:rsidR="00D66E22" w:rsidRPr="00E33EB7" w:rsidRDefault="00D66E22" w:rsidP="00065D04">
      <w:pPr>
        <w:jc w:val="thaiDistribute"/>
      </w:pPr>
    </w:p>
    <w:p w14:paraId="2FA02770" w14:textId="77777777" w:rsidR="00D66E22" w:rsidRPr="00E33EB7" w:rsidRDefault="00D66E22" w:rsidP="00065D04">
      <w:pPr>
        <w:jc w:val="thaiDistribute"/>
      </w:pPr>
    </w:p>
    <w:p w14:paraId="2E15CE34" w14:textId="77777777" w:rsidR="00D66E22" w:rsidRPr="00E33EB7" w:rsidRDefault="00D66E22" w:rsidP="00065D04">
      <w:pPr>
        <w:jc w:val="thaiDistribute"/>
      </w:pPr>
    </w:p>
    <w:p w14:paraId="1594648E" w14:textId="77777777" w:rsidR="00D66E22" w:rsidRPr="00E33EB7" w:rsidRDefault="00D66E22" w:rsidP="003277AC">
      <w:pPr>
        <w:jc w:val="center"/>
      </w:pPr>
    </w:p>
    <w:p w14:paraId="78E24FE2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1D1F8910" w14:textId="7D097002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ปริญญา</w:t>
      </w:r>
      <w:r w:rsidR="003754E1" w:rsidRPr="00E33EB7">
        <w:rPr>
          <w:rFonts w:hint="cs"/>
          <w:cs/>
        </w:rPr>
        <w:t>วิทยาศาส</w:t>
      </w:r>
      <w:r w:rsidR="007857FE" w:rsidRPr="00E33EB7">
        <w:rPr>
          <w:rFonts w:hint="cs"/>
          <w:cs/>
        </w:rPr>
        <w:t>ตร</w:t>
      </w:r>
      <w:r w:rsidR="003754E1" w:rsidRPr="00E33EB7">
        <w:rPr>
          <w:rFonts w:hint="cs"/>
          <w:cs/>
        </w:rPr>
        <w:t>บัณฑิ</w:t>
      </w:r>
      <w:r w:rsidR="00DE4BE4" w:rsidRPr="00E33EB7">
        <w:rPr>
          <w:rFonts w:hint="cs"/>
          <w:cs/>
        </w:rPr>
        <w:t>ต</w:t>
      </w:r>
      <w:r w:rsidRPr="00E33EB7">
        <w:rPr>
          <w:rFonts w:hint="cs"/>
        </w:rPr>
        <w:t xml:space="preserve">  </w:t>
      </w:r>
      <w:r w:rsidRPr="00E33EB7">
        <w:rPr>
          <w:rFonts w:hint="cs"/>
          <w:cs/>
        </w:rPr>
        <w:t>สาขาวิชา</w:t>
      </w:r>
      <w:r w:rsidR="003754E1" w:rsidRPr="00E33EB7">
        <w:rPr>
          <w:rFonts w:hint="cs"/>
          <w:cs/>
        </w:rPr>
        <w:t>วิ</w:t>
      </w:r>
      <w:r w:rsidR="00DE4BE4" w:rsidRPr="00E33EB7">
        <w:rPr>
          <w:rFonts w:hint="cs"/>
          <w:cs/>
        </w:rPr>
        <w:t>ทยาการคอมพิวเตอร์</w:t>
      </w:r>
    </w:p>
    <w:p w14:paraId="5DD9FD4F" w14:textId="2335C6B8" w:rsidR="00D66E22" w:rsidRPr="00E33EB7" w:rsidRDefault="00CA695C" w:rsidP="003277AC">
      <w:pPr>
        <w:pStyle w:val="18pt"/>
      </w:pPr>
      <w:r w:rsidRPr="00E33EB7">
        <w:rPr>
          <w:rFonts w:hint="cs"/>
          <w:cs/>
        </w:rPr>
        <w:t xml:space="preserve">ปีการศึกษา </w:t>
      </w:r>
      <w:r w:rsidR="000E1162" w:rsidRPr="00E33EB7">
        <w:rPr>
          <w:rFonts w:hint="cs"/>
        </w:rPr>
        <w:t>2565</w:t>
      </w:r>
    </w:p>
    <w:p w14:paraId="0ED79904" w14:textId="77777777" w:rsidR="00B706C5" w:rsidRPr="00E33EB7" w:rsidRDefault="00D66E22" w:rsidP="003277AC">
      <w:pPr>
        <w:pStyle w:val="18pt"/>
      </w:pPr>
      <w:r w:rsidRPr="00E33EB7">
        <w:rPr>
          <w:rFonts w:hint="cs"/>
          <w:cs/>
        </w:rPr>
        <w:t>ลิขสิทธิ์เป็นของมหาวิทยาลัยมหาสารคาม</w:t>
      </w:r>
    </w:p>
    <w:p w14:paraId="0015F5B7" w14:textId="77777777" w:rsidR="00B706C5" w:rsidRPr="00E33EB7" w:rsidRDefault="00B706C5" w:rsidP="003277AC">
      <w:pPr>
        <w:pStyle w:val="18pt"/>
      </w:pPr>
      <w:r w:rsidRPr="00E33EB7">
        <w:rPr>
          <w:rFonts w:hint="cs"/>
          <w:cs/>
        </w:rPr>
        <w:t>คณะวิทยาการสารสนเทศ มหาวิทยาลัยมหาสารคาม</w:t>
      </w:r>
    </w:p>
    <w:p w14:paraId="7887470A" w14:textId="77777777" w:rsidR="00455BD1" w:rsidRPr="00E33EB7" w:rsidRDefault="00D66E22" w:rsidP="003277AC">
      <w:pPr>
        <w:pStyle w:val="afd"/>
        <w:rPr>
          <w:sz w:val="40"/>
          <w:szCs w:val="40"/>
        </w:rPr>
      </w:pPr>
      <w:r w:rsidRPr="00E33EB7">
        <w:rPr>
          <w:rFonts w:hint="cs"/>
          <w:cs/>
        </w:rPr>
        <w:br w:type="page"/>
      </w:r>
      <w:r w:rsidR="00455BD1" w:rsidRPr="00E33EB7">
        <w:rPr>
          <w:rFonts w:hint="cs"/>
          <w:sz w:val="40"/>
          <w:szCs w:val="40"/>
          <w:cs/>
        </w:rPr>
        <w:lastRenderedPageBreak/>
        <w:t>แอปพลิชันรวมสินค้าไลฟ์สดด้วยการประมวลผลทางภาพ</w:t>
      </w:r>
    </w:p>
    <w:p w14:paraId="78BD321B" w14:textId="77777777" w:rsidR="00455BD1" w:rsidRPr="00E33EB7" w:rsidRDefault="00455BD1" w:rsidP="003277AC">
      <w:pPr>
        <w:pStyle w:val="afd"/>
        <w:rPr>
          <w:rFonts w:eastAsia="TH SarabunPSK"/>
          <w:sz w:val="40"/>
          <w:szCs w:val="40"/>
        </w:rPr>
      </w:pPr>
      <w:r w:rsidRPr="00E33EB7">
        <w:rPr>
          <w:rFonts w:hint="cs"/>
          <w:sz w:val="40"/>
          <w:szCs w:val="40"/>
        </w:rPr>
        <w:t>application live shop with image processing</w:t>
      </w:r>
    </w:p>
    <w:p w14:paraId="34F9586B" w14:textId="0D38302C" w:rsidR="00D66E22" w:rsidRPr="00E33EB7" w:rsidRDefault="00D66E22" w:rsidP="003277AC">
      <w:pPr>
        <w:pStyle w:val="afd"/>
        <w:spacing w:after="0"/>
      </w:pPr>
    </w:p>
    <w:p w14:paraId="5CC1C607" w14:textId="77777777" w:rsidR="00D66E22" w:rsidRPr="00E33EB7" w:rsidRDefault="00D66E22" w:rsidP="00065D04">
      <w:pPr>
        <w:pStyle w:val="afd"/>
        <w:jc w:val="thaiDistribute"/>
      </w:pPr>
    </w:p>
    <w:p w14:paraId="10D6ED7C" w14:textId="77777777" w:rsidR="00D66E22" w:rsidRPr="00E33EB7" w:rsidRDefault="00D66E22" w:rsidP="00065D04">
      <w:pPr>
        <w:pStyle w:val="afd"/>
        <w:jc w:val="thaiDistribute"/>
      </w:pPr>
    </w:p>
    <w:p w14:paraId="206179F4" w14:textId="77777777" w:rsidR="00D66E22" w:rsidRPr="00E33EB7" w:rsidRDefault="00D66E22" w:rsidP="00065D04">
      <w:pPr>
        <w:jc w:val="thaiDistribute"/>
      </w:pPr>
    </w:p>
    <w:p w14:paraId="56903931" w14:textId="77777777" w:rsidR="00892BCE" w:rsidRPr="00E33EB7" w:rsidRDefault="00892BCE" w:rsidP="00065D04">
      <w:pPr>
        <w:jc w:val="thaiDistribute"/>
      </w:pPr>
    </w:p>
    <w:p w14:paraId="75EEE570" w14:textId="77777777" w:rsidR="00D66E22" w:rsidRPr="00E33EB7" w:rsidRDefault="00D66E22" w:rsidP="00065D04">
      <w:pPr>
        <w:pStyle w:val="afd"/>
        <w:jc w:val="thaiDistribute"/>
      </w:pPr>
    </w:p>
    <w:p w14:paraId="68E4F551" w14:textId="77777777" w:rsidR="00D66E22" w:rsidRPr="00E33EB7" w:rsidRDefault="00D66E22" w:rsidP="003277AC">
      <w:pPr>
        <w:pStyle w:val="afd"/>
      </w:pPr>
    </w:p>
    <w:p w14:paraId="32A4198A" w14:textId="77777777" w:rsidR="00D66E22" w:rsidRPr="00E33EB7" w:rsidRDefault="00D66E22" w:rsidP="003277AC">
      <w:pPr>
        <w:pStyle w:val="afd"/>
      </w:pPr>
    </w:p>
    <w:p w14:paraId="5C74994D" w14:textId="77777777" w:rsidR="0006296B" w:rsidRPr="00E33EB7" w:rsidRDefault="000629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โครง</w:t>
      </w:r>
      <w:r w:rsidR="0073085B" w:rsidRPr="00E33EB7">
        <w:rPr>
          <w:rFonts w:hint="cs"/>
          <w:sz w:val="36"/>
          <w:szCs w:val="36"/>
          <w:cs/>
        </w:rPr>
        <w:t>งาน</w:t>
      </w:r>
      <w:r w:rsidRPr="00E33EB7">
        <w:rPr>
          <w:rFonts w:hint="cs"/>
          <w:sz w:val="36"/>
          <w:szCs w:val="36"/>
          <w:cs/>
        </w:rPr>
        <w:t>ปริญญานิพนธ์</w:t>
      </w:r>
    </w:p>
    <w:p w14:paraId="0029F478" w14:textId="77777777" w:rsidR="00D66E22" w:rsidRPr="00E33EB7" w:rsidRDefault="000629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ของ</w:t>
      </w:r>
    </w:p>
    <w:p w14:paraId="5CD6F281" w14:textId="27193978" w:rsidR="00D7036B" w:rsidRPr="00E33EB7" w:rsidRDefault="00D703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นายกฤตเมธ บัวสิงห์</w:t>
      </w:r>
    </w:p>
    <w:p w14:paraId="3D221A20" w14:textId="0DBE69EB" w:rsidR="00D7036B" w:rsidRPr="00E33EB7" w:rsidRDefault="00D7036B" w:rsidP="003277AC">
      <w:pPr>
        <w:pStyle w:val="afd"/>
        <w:rPr>
          <w:sz w:val="36"/>
          <w:szCs w:val="36"/>
          <w:cs/>
        </w:rPr>
      </w:pPr>
      <w:r w:rsidRPr="00E33EB7">
        <w:rPr>
          <w:rFonts w:hint="cs"/>
          <w:sz w:val="36"/>
          <w:szCs w:val="36"/>
          <w:cs/>
        </w:rPr>
        <w:t>นายกิตติศักดิ์ มนพรหมมา</w:t>
      </w:r>
    </w:p>
    <w:p w14:paraId="2AB67A88" w14:textId="77777777" w:rsidR="00D66E22" w:rsidRPr="00E33EB7" w:rsidRDefault="00D66E22" w:rsidP="00065D04">
      <w:pPr>
        <w:pStyle w:val="18pt"/>
        <w:jc w:val="thaiDistribute"/>
      </w:pPr>
    </w:p>
    <w:p w14:paraId="35877A4A" w14:textId="77777777" w:rsidR="00D66E22" w:rsidRPr="00E33EB7" w:rsidRDefault="00D66E22" w:rsidP="00065D04">
      <w:pPr>
        <w:pStyle w:val="18pt"/>
        <w:jc w:val="thaiDistribute"/>
      </w:pPr>
    </w:p>
    <w:p w14:paraId="296B3C48" w14:textId="77777777" w:rsidR="00D66E22" w:rsidRPr="00E33EB7" w:rsidRDefault="00D66E22" w:rsidP="00065D04">
      <w:pPr>
        <w:pStyle w:val="18pt"/>
        <w:jc w:val="thaiDistribute"/>
      </w:pPr>
    </w:p>
    <w:p w14:paraId="11F45001" w14:textId="77777777" w:rsidR="00D66E22" w:rsidRPr="00E33EB7" w:rsidRDefault="00D66E22" w:rsidP="00065D04">
      <w:pPr>
        <w:pStyle w:val="18pt"/>
        <w:jc w:val="thaiDistribute"/>
      </w:pPr>
    </w:p>
    <w:p w14:paraId="64ADF287" w14:textId="77777777" w:rsidR="00D66E22" w:rsidRPr="00E33EB7" w:rsidRDefault="00D66E22" w:rsidP="00065D04">
      <w:pPr>
        <w:pStyle w:val="18pt"/>
        <w:jc w:val="thaiDistribute"/>
      </w:pPr>
    </w:p>
    <w:p w14:paraId="003E1FC8" w14:textId="77777777" w:rsidR="00D66E22" w:rsidRPr="00E33EB7" w:rsidRDefault="00D66E22" w:rsidP="00065D04">
      <w:pPr>
        <w:pStyle w:val="18pt"/>
        <w:jc w:val="thaiDistribute"/>
      </w:pPr>
    </w:p>
    <w:p w14:paraId="6A55DCFF" w14:textId="77777777" w:rsidR="00D66E22" w:rsidRPr="00E33EB7" w:rsidRDefault="00D66E22" w:rsidP="00065D04">
      <w:pPr>
        <w:pStyle w:val="18pt"/>
        <w:jc w:val="thaiDistribute"/>
      </w:pPr>
    </w:p>
    <w:p w14:paraId="7B0C1C52" w14:textId="77777777" w:rsidR="00484C42" w:rsidRPr="00E33EB7" w:rsidRDefault="00484C42" w:rsidP="00065D04">
      <w:pPr>
        <w:pStyle w:val="18pt"/>
        <w:jc w:val="thaiDistribute"/>
      </w:pPr>
    </w:p>
    <w:p w14:paraId="1AA75D6B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21B78D71" w14:textId="6E1B05D8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ปริญญา</w:t>
      </w:r>
      <w:r w:rsidR="00504DB3" w:rsidRPr="00E33EB7">
        <w:rPr>
          <w:rFonts w:hint="cs"/>
          <w:cs/>
        </w:rPr>
        <w:t>วิทยาศาสตรบัณฑิต</w:t>
      </w:r>
      <w:r w:rsidRPr="00E33EB7">
        <w:rPr>
          <w:rFonts w:hint="cs"/>
        </w:rPr>
        <w:t xml:space="preserve">  </w:t>
      </w:r>
      <w:r w:rsidRPr="00E33EB7">
        <w:rPr>
          <w:rFonts w:hint="cs"/>
          <w:cs/>
        </w:rPr>
        <w:t>สาขาวิชา</w:t>
      </w:r>
      <w:r w:rsidR="00504DB3" w:rsidRPr="00E33EB7">
        <w:rPr>
          <w:rFonts w:hint="cs"/>
          <w:cs/>
        </w:rPr>
        <w:t>วิทยาการคอมพิวเตอร์</w:t>
      </w:r>
    </w:p>
    <w:p w14:paraId="19B9EB0A" w14:textId="72D2B391" w:rsidR="00D66E22" w:rsidRPr="00E33EB7" w:rsidRDefault="00CA695C" w:rsidP="003277AC">
      <w:pPr>
        <w:pStyle w:val="18pt"/>
        <w:rPr>
          <w:cs/>
        </w:rPr>
      </w:pPr>
      <w:r w:rsidRPr="00E33EB7">
        <w:rPr>
          <w:rFonts w:hint="cs"/>
          <w:cs/>
        </w:rPr>
        <w:t xml:space="preserve">ปีการศึกษา </w:t>
      </w:r>
      <w:r w:rsidR="000E1162" w:rsidRPr="00E33EB7">
        <w:rPr>
          <w:rFonts w:hint="cs"/>
        </w:rPr>
        <w:t>2565</w:t>
      </w:r>
    </w:p>
    <w:p w14:paraId="0C7AA0F3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ลิขสิทธิ์เป็นของมหาวิทยาลัยมหาสารคาม</w:t>
      </w:r>
    </w:p>
    <w:p w14:paraId="577D343C" w14:textId="77777777" w:rsidR="00892BCE" w:rsidRPr="00E33EB7" w:rsidRDefault="00892BCE" w:rsidP="003277AC">
      <w:pPr>
        <w:pStyle w:val="18pt"/>
      </w:pPr>
      <w:r w:rsidRPr="00E33EB7">
        <w:rPr>
          <w:rFonts w:hint="cs"/>
          <w:cs/>
        </w:rPr>
        <w:t>คณะวิทยาการสารสนเทศ มหาวิทยาลัยมหาสารคาม</w:t>
      </w:r>
    </w:p>
    <w:p w14:paraId="77CE27E3" w14:textId="77777777" w:rsidR="007E05B3" w:rsidRPr="00E33EB7" w:rsidRDefault="007E05B3" w:rsidP="003277AC">
      <w:pPr>
        <w:spacing w:after="120"/>
        <w:ind w:firstLine="851"/>
        <w:jc w:val="center"/>
        <w:rPr>
          <w:rFonts w:eastAsia="Times New Roman"/>
          <w:color w:val="000000"/>
          <w:lang w:eastAsia="zh-CN"/>
        </w:rPr>
      </w:pPr>
      <w:r w:rsidRPr="00E33EB7">
        <w:rPr>
          <w:rFonts w:hint="cs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50F503F" wp14:editId="578637F5">
            <wp:extent cx="1000536" cy="1329070"/>
            <wp:effectExtent l="0" t="0" r="9525" b="4445"/>
            <wp:docPr id="29" name="รูปภาพ 29" descr="รูปภาพประกอบด้วย ข้อความ, โคมไฟ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, โคมไฟ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206" cy="13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D3390" w14:textId="77777777" w:rsidR="007E05B3" w:rsidRPr="00E33EB7" w:rsidRDefault="007E05B3" w:rsidP="00065D04">
      <w:pPr>
        <w:spacing w:after="120"/>
        <w:jc w:val="thaiDistribute"/>
        <w:rPr>
          <w:rFonts w:eastAsia="Times New Roman"/>
          <w:color w:val="000000"/>
          <w:lang w:eastAsia="zh-CN"/>
        </w:rPr>
      </w:pPr>
    </w:p>
    <w:p w14:paraId="530FFE24" w14:textId="77777777" w:rsidR="007E05B3" w:rsidRPr="00E33EB7" w:rsidRDefault="007E05B3" w:rsidP="00065D04">
      <w:pPr>
        <w:spacing w:after="120"/>
        <w:ind w:firstLine="851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cs/>
          <w:lang w:eastAsia="zh-CN"/>
        </w:rPr>
        <w:t>คณะกรรมการสอบโครงงานปริญญานิพนธ์ ได้พิจารณาปริญญานิพนธ์ของ</w:t>
      </w:r>
      <w:r w:rsidRPr="00E33EB7">
        <w:rPr>
          <w:rFonts w:eastAsia="Times New Roman" w:hint="cs"/>
          <w:color w:val="000000"/>
          <w:lang w:eastAsia="zh-CN"/>
        </w:rPr>
        <w:t xml:space="preserve"> </w:t>
      </w:r>
      <w:r w:rsidRPr="00E33EB7">
        <w:rPr>
          <w:rFonts w:eastAsia="Times New Roman" w:hint="cs"/>
          <w:color w:val="000000"/>
          <w:cs/>
          <w:lang w:eastAsia="zh-CN"/>
        </w:rPr>
        <w:t>นายกฤตเมธ บัวสิงห์ และนายกิตติศักดิ์ มนพรมมา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แล้วเห็นสมควรรับเป็นส่วนหนึ่งของการศึกษาตามหลักสูตรปริญญาวิทยาศาสตรบัณฑิต สาขาวิชาวิทยาการคอมพิวเตอร์ คณะวิทยาการสารสนเทศ ของมหาวิทยาลัยมหาสารคาม</w:t>
      </w:r>
      <w:r w:rsidRPr="00E33EB7">
        <w:rPr>
          <w:rFonts w:eastAsia="Times New Roman" w:hint="cs"/>
          <w:color w:val="000000"/>
          <w:lang w:eastAsia="zh-CN"/>
        </w:rPr>
        <w:t> </w:t>
      </w:r>
    </w:p>
    <w:p w14:paraId="27959B53" w14:textId="77777777" w:rsidR="007E05B3" w:rsidRPr="00E33EB7" w:rsidRDefault="007E05B3" w:rsidP="00065D04">
      <w:pPr>
        <w:jc w:val="thaiDistribute"/>
        <w:rPr>
          <w:rFonts w:eastAsia="Times New Roman"/>
          <w:sz w:val="24"/>
          <w:szCs w:val="24"/>
          <w:lang w:eastAsia="zh-CN"/>
        </w:rPr>
      </w:pPr>
    </w:p>
    <w:p w14:paraId="31747660" w14:textId="77777777" w:rsidR="007E05B3" w:rsidRPr="00E33EB7" w:rsidRDefault="007E05B3" w:rsidP="00065D04">
      <w:pPr>
        <w:spacing w:after="240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lang w:eastAsia="zh-CN"/>
        </w:rPr>
        <w:t>      </w:t>
      </w:r>
      <w:r w:rsidRPr="00E33EB7">
        <w:rPr>
          <w:rFonts w:eastAsia="Times New Roman" w:hint="cs"/>
          <w:color w:val="000000"/>
          <w:cs/>
          <w:lang w:eastAsia="zh-CN"/>
        </w:rPr>
        <w:t>คณะกรรมการสอบโครงงานปริญญานิพนธ์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2"/>
        <w:gridCol w:w="3419"/>
      </w:tblGrid>
      <w:tr w:rsidR="007E05B3" w:rsidRPr="00E33EB7" w14:paraId="010A7191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BEE15B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57C318D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729BEAE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(…………………………………….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8EBB9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18BF6175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ประธานสอบ</w:t>
            </w:r>
          </w:p>
        </w:tc>
      </w:tr>
      <w:tr w:rsidR="007E05B3" w:rsidRPr="00E33EB7" w14:paraId="7EEAC588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8B373AA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6768E5C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3E43B7EE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(……………………………………..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F40345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1A2E57C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กรรมการ</w:t>
            </w:r>
          </w:p>
        </w:tc>
      </w:tr>
      <w:tr w:rsidR="007E05B3" w:rsidRPr="00E33EB7" w14:paraId="1388B682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FA8FAD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hint="cs"/>
                <w:noProof/>
                <w:cs/>
              </w:rPr>
              <w:drawing>
                <wp:anchor distT="0" distB="0" distL="114300" distR="114300" simplePos="0" relativeHeight="251333632" behindDoc="1" locked="0" layoutInCell="1" allowOverlap="1" wp14:anchorId="531D9F40" wp14:editId="32732DA5">
                  <wp:simplePos x="0" y="0"/>
                  <wp:positionH relativeFrom="column">
                    <wp:posOffset>226060</wp:posOffset>
                  </wp:positionH>
                  <wp:positionV relativeFrom="paragraph">
                    <wp:posOffset>-89535</wp:posOffset>
                  </wp:positionV>
                  <wp:extent cx="1314450" cy="593725"/>
                  <wp:effectExtent l="0" t="0" r="0" b="0"/>
                  <wp:wrapNone/>
                  <wp:docPr id="11" name="รูปภาพ 11" descr="รูปภาพประกอบด้วย ไม้แขวนเสื้อ&#10;&#10;คำอธิบายที่สร้างโดยอัตโนมัต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รูปภาพ 11" descr="รูปภาพประกอบด้วย ไม้แขวนเสื้อ&#10;&#10;คำอธิบายที่สร้างโดยอัตโนมัติ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59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AC4E3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4D409534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ดร.พัฒนพงษ์ ชมพูวิเศษ)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A8B8D8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00C7FED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ที่ปรึกษาโครงงานปริญญานิพนธ์หลัก</w:t>
            </w:r>
          </w:p>
        </w:tc>
      </w:tr>
    </w:tbl>
    <w:p w14:paraId="7ECE4D60" w14:textId="77777777" w:rsidR="007E05B3" w:rsidRPr="00E33EB7" w:rsidRDefault="007E05B3" w:rsidP="00065D04">
      <w:pPr>
        <w:jc w:val="thaiDistribute"/>
        <w:rPr>
          <w:rFonts w:eastAsia="Times New Roman"/>
          <w:sz w:val="24"/>
          <w:szCs w:val="24"/>
          <w:lang w:eastAsia="zh-CN"/>
        </w:rPr>
      </w:pPr>
    </w:p>
    <w:p w14:paraId="4B7B5166" w14:textId="77777777" w:rsidR="007E05B3" w:rsidRPr="00E33EB7" w:rsidRDefault="007E05B3" w:rsidP="00065D04">
      <w:pPr>
        <w:spacing w:after="240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lang w:eastAsia="zh-CN"/>
        </w:rPr>
        <w:tab/>
      </w:r>
      <w:r w:rsidRPr="00E33EB7">
        <w:rPr>
          <w:rFonts w:eastAsia="Times New Roman" w:hint="cs"/>
          <w:color w:val="000000"/>
          <w:cs/>
          <w:lang w:eastAsia="zh-CN"/>
        </w:rPr>
        <w:t>หลักสูตรวิทยาการคอมพิวเตอร์อนุมัติให้รับโครงงานปริญญานิพนธ์ฉบับนี้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เป็นส่วนหนึ่งของการศึกษาตามหลักสูตรปริญญาวิทยาศาสตรบัณฑิต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สาขาวิชาวิทยาการคอมพิวเตอร์ คณะวิทยาการสารสนเทศ มหาวิทยาลัยมหาสารคาม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7"/>
        <w:gridCol w:w="4044"/>
      </w:tblGrid>
      <w:tr w:rsidR="007E05B3" w:rsidRPr="00E33EB7" w14:paraId="0ADE45BD" w14:textId="77777777" w:rsidTr="00891A37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EE9F7A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6168FAF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1370A1F0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อาจารย์พชระ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พฤกษะศรี)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3011D3F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3CCBE868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759FB48C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ผู้ช่วยศาสตราจารย์พิมลรัตน์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อ้วนศรีเมือง)</w:t>
            </w:r>
          </w:p>
        </w:tc>
      </w:tr>
      <w:tr w:rsidR="007E05B3" w:rsidRPr="00E33EB7" w14:paraId="747E1C44" w14:textId="77777777" w:rsidTr="00891A37">
        <w:trPr>
          <w:jc w:val="center"/>
        </w:trPr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C262646" w14:textId="77777777" w:rsidR="007E05B3" w:rsidRPr="00E33EB7" w:rsidRDefault="007E05B3" w:rsidP="003277AC">
            <w:pPr>
              <w:jc w:val="center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อาจารย์ผู้ประสานงานวิชาโครงงานปริญญานิพนธ์</w:t>
            </w:r>
          </w:p>
          <w:p w14:paraId="2E971144" w14:textId="396BE742" w:rsidR="007E05B3" w:rsidRPr="00E33EB7" w:rsidRDefault="007E05B3" w:rsidP="003277AC">
            <w:pPr>
              <w:jc w:val="center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วันที่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เดือน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พ.ศ.</w:t>
            </w:r>
          </w:p>
        </w:tc>
      </w:tr>
    </w:tbl>
    <w:p w14:paraId="285A2114" w14:textId="77777777" w:rsidR="00484C42" w:rsidRPr="00E33EB7" w:rsidRDefault="00484C42" w:rsidP="00065D04">
      <w:pPr>
        <w:jc w:val="thaiDistribute"/>
        <w:sectPr w:rsidR="00484C42" w:rsidRPr="00E33EB7" w:rsidSect="0040584C">
          <w:pgSz w:w="11906" w:h="16838" w:code="9"/>
          <w:pgMar w:top="1985" w:right="1418" w:bottom="1418" w:left="1985" w:header="720" w:footer="720" w:gutter="0"/>
          <w:cols w:space="720"/>
          <w:docGrid w:linePitch="435"/>
        </w:sectPr>
      </w:pPr>
    </w:p>
    <w:p w14:paraId="2EF63DB4" w14:textId="77777777" w:rsidR="00203F67" w:rsidRPr="00E33EB7" w:rsidRDefault="00203F67" w:rsidP="00065D04">
      <w:pPr>
        <w:tabs>
          <w:tab w:val="left" w:pos="839"/>
        </w:tabs>
        <w:jc w:val="thaiDistribute"/>
      </w:pPr>
    </w:p>
    <w:p w14:paraId="0D39B998" w14:textId="77777777" w:rsidR="00D66E22" w:rsidRPr="00E33EB7" w:rsidRDefault="00D66E22" w:rsidP="00D94A08">
      <w:pPr>
        <w:pStyle w:val="af2"/>
        <w:rPr>
          <w:sz w:val="36"/>
          <w:szCs w:val="36"/>
        </w:rPr>
      </w:pPr>
      <w:bookmarkStart w:id="1" w:name="_Toc112109658"/>
      <w:bookmarkStart w:id="2" w:name="_Toc130517339"/>
      <w:r w:rsidRPr="00E33EB7">
        <w:rPr>
          <w:rFonts w:hint="cs"/>
          <w:sz w:val="36"/>
          <w:szCs w:val="36"/>
          <w:cs/>
        </w:rPr>
        <w:t>สารบัญ</w:t>
      </w:r>
      <w:bookmarkEnd w:id="1"/>
      <w:bookmarkEnd w:id="2"/>
      <w:r w:rsidRPr="00E33EB7">
        <w:rPr>
          <w:rFonts w:hint="cs"/>
          <w:sz w:val="36"/>
          <w:szCs w:val="36"/>
        </w:rPr>
        <w:t xml:space="preserve">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7A91BF94" w14:textId="5E595DAA" w:rsidR="00D66E22" w:rsidRPr="00E33EB7" w:rsidRDefault="00D66E22" w:rsidP="00D94A08">
      <w:pPr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  <w:t xml:space="preserve">   </w:t>
      </w:r>
      <w:r w:rsidR="000C1169" w:rsidRPr="00E33EB7">
        <w:rPr>
          <w:rFonts w:hint="cs"/>
          <w:cs/>
        </w:rPr>
        <w:t xml:space="preserve">    </w:t>
      </w:r>
      <w:r w:rsidR="00D94A08" w:rsidRPr="00E33EB7">
        <w:rPr>
          <w:rFonts w:hint="cs"/>
          <w:b/>
          <w:bCs/>
        </w:rPr>
        <w:tab/>
      </w:r>
      <w:r w:rsidRPr="00E33EB7">
        <w:rPr>
          <w:rFonts w:hint="cs"/>
          <w:b/>
          <w:bCs/>
          <w:cs/>
        </w:rPr>
        <w:t>หน้า</w:t>
      </w:r>
    </w:p>
    <w:p w14:paraId="3252B09F" w14:textId="796776AA" w:rsidR="000557DC" w:rsidRDefault="0008750B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r w:rsidRPr="00E33EB7">
        <w:rPr>
          <w:rFonts w:hint="cs"/>
        </w:rPr>
        <w:fldChar w:fldCharType="begin"/>
      </w:r>
      <w:r w:rsidRPr="00E33EB7">
        <w:rPr>
          <w:rFonts w:hint="cs"/>
        </w:rPr>
        <w:instrText xml:space="preserve"> TOC \o "1-3" \h \z \t "</w:instrText>
      </w:r>
      <w:r w:rsidRPr="00E33EB7">
        <w:rPr>
          <w:rFonts w:hint="cs"/>
          <w:cs/>
        </w:rPr>
        <w:instrText>หัวเรื่องหลัก(ไม่มีเลขที่)</w:instrText>
      </w:r>
      <w:r w:rsidRPr="00E33EB7">
        <w:rPr>
          <w:rFonts w:hint="cs"/>
        </w:rPr>
        <w:instrText xml:space="preserve">,1" </w:instrText>
      </w:r>
      <w:r w:rsidRPr="00E33EB7">
        <w:rPr>
          <w:rFonts w:hint="cs"/>
        </w:rPr>
        <w:fldChar w:fldCharType="separate"/>
      </w:r>
      <w:hyperlink w:anchor="_Toc130517339" w:history="1">
        <w:r w:rsidR="000557DC" w:rsidRPr="00DD1E57">
          <w:rPr>
            <w:rStyle w:val="affa"/>
            <w:noProof/>
            <w:cs/>
          </w:rPr>
          <w:t>สารบัญ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_Toc130517339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ก</w:t>
        </w:r>
        <w:r w:rsidR="000557DC">
          <w:rPr>
            <w:noProof/>
            <w:webHidden/>
          </w:rPr>
          <w:fldChar w:fldCharType="end"/>
        </w:r>
      </w:hyperlink>
    </w:p>
    <w:p w14:paraId="294EA53F" w14:textId="4C0E98C8" w:rsidR="000557DC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40" w:history="1">
        <w:r w:rsidR="000557DC" w:rsidRPr="00DD1E57">
          <w:rPr>
            <w:rStyle w:val="affa"/>
            <w:noProof/>
            <w:cs/>
          </w:rPr>
          <w:t>สารบัญตาราง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_Toc130517340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1</w:t>
        </w:r>
        <w:r w:rsidR="000557DC">
          <w:rPr>
            <w:noProof/>
            <w:webHidden/>
          </w:rPr>
          <w:fldChar w:fldCharType="end"/>
        </w:r>
      </w:hyperlink>
    </w:p>
    <w:p w14:paraId="4926216D" w14:textId="3A0EC13E" w:rsidR="000557DC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41" w:history="1">
        <w:r w:rsidR="000557DC" w:rsidRPr="00DD1E57">
          <w:rPr>
            <w:rStyle w:val="affa"/>
            <w:noProof/>
            <w:cs/>
          </w:rPr>
          <w:t>สารบัญรูปภาพ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_Toc130517341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2</w:t>
        </w:r>
        <w:r w:rsidR="000557DC">
          <w:rPr>
            <w:noProof/>
            <w:webHidden/>
          </w:rPr>
          <w:fldChar w:fldCharType="end"/>
        </w:r>
      </w:hyperlink>
    </w:p>
    <w:p w14:paraId="56DD2DA2" w14:textId="31B07F91" w:rsidR="000557DC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42" w:history="1">
        <w:r w:rsidR="000557DC" w:rsidRPr="00DD1E57">
          <w:rPr>
            <w:rStyle w:val="affa"/>
            <w:noProof/>
          </w:rPr>
          <w:t>บทที่ 1</w:t>
        </w:r>
        <w:r w:rsidR="000557DC" w:rsidRPr="00DD1E57">
          <w:rPr>
            <w:rStyle w:val="affa"/>
            <w:noProof/>
            <w:cs/>
          </w:rPr>
          <w:t xml:space="preserve"> บทนำ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_Toc130517342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4</w:t>
        </w:r>
        <w:r w:rsidR="000557DC">
          <w:rPr>
            <w:noProof/>
            <w:webHidden/>
          </w:rPr>
          <w:fldChar w:fldCharType="end"/>
        </w:r>
      </w:hyperlink>
    </w:p>
    <w:p w14:paraId="7E2C9449" w14:textId="280DF683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43" w:history="1">
        <w:r w:rsidR="000557DC" w:rsidRPr="00DD1E57">
          <w:rPr>
            <w:rStyle w:val="affa"/>
            <w:noProof/>
          </w:rPr>
          <w:t>1.1</w:t>
        </w:r>
        <w:r w:rsidR="000557DC" w:rsidRPr="00DD1E57">
          <w:rPr>
            <w:rStyle w:val="affa"/>
            <w:noProof/>
            <w:cs/>
          </w:rPr>
          <w:t xml:space="preserve"> หลักการและเหตุผล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_Toc130517343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4</w:t>
        </w:r>
        <w:r w:rsidR="000557DC">
          <w:rPr>
            <w:noProof/>
            <w:webHidden/>
          </w:rPr>
          <w:fldChar w:fldCharType="end"/>
        </w:r>
      </w:hyperlink>
    </w:p>
    <w:p w14:paraId="0F41BF11" w14:textId="0EC3DC0F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44" w:history="1">
        <w:r w:rsidR="000557DC" w:rsidRPr="00DD1E57">
          <w:rPr>
            <w:rStyle w:val="affa"/>
            <w:noProof/>
          </w:rPr>
          <w:t>1.2</w:t>
        </w:r>
        <w:r w:rsidR="000557DC" w:rsidRPr="00DD1E57">
          <w:rPr>
            <w:rStyle w:val="affa"/>
            <w:noProof/>
            <w:cs/>
          </w:rPr>
          <w:t xml:space="preserve"> วัตถุประสงค์ของโครงงาน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_Toc130517344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4</w:t>
        </w:r>
        <w:r w:rsidR="000557DC">
          <w:rPr>
            <w:noProof/>
            <w:webHidden/>
          </w:rPr>
          <w:fldChar w:fldCharType="end"/>
        </w:r>
      </w:hyperlink>
    </w:p>
    <w:p w14:paraId="684B9D1B" w14:textId="7AEC50B8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45" w:history="1">
        <w:r w:rsidR="000557DC" w:rsidRPr="00DD1E57">
          <w:rPr>
            <w:rStyle w:val="affa"/>
            <w:noProof/>
          </w:rPr>
          <w:t>1.3</w:t>
        </w:r>
        <w:r w:rsidR="000557DC" w:rsidRPr="00DD1E57">
          <w:rPr>
            <w:rStyle w:val="affa"/>
            <w:noProof/>
            <w:cs/>
          </w:rPr>
          <w:t xml:space="preserve"> ขอบเขตของโครงงาน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_Toc130517345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4</w:t>
        </w:r>
        <w:r w:rsidR="000557DC">
          <w:rPr>
            <w:noProof/>
            <w:webHidden/>
          </w:rPr>
          <w:fldChar w:fldCharType="end"/>
        </w:r>
      </w:hyperlink>
    </w:p>
    <w:p w14:paraId="37D6FBE9" w14:textId="25B7FD75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46" w:history="1">
        <w:r w:rsidR="000557DC" w:rsidRPr="00DD1E57">
          <w:rPr>
            <w:rStyle w:val="affa"/>
            <w:noProof/>
          </w:rPr>
          <w:t>1.3.1</w:t>
        </w:r>
        <w:r w:rsidR="000557DC" w:rsidRPr="00DD1E57">
          <w:rPr>
            <w:rStyle w:val="affa"/>
            <w:noProof/>
            <w:cs/>
          </w:rPr>
          <w:t xml:space="preserve"> ผู้ใช้งาน</w:t>
        </w:r>
        <w:r w:rsidR="000557DC" w:rsidRPr="00DD1E57">
          <w:rPr>
            <w:rStyle w:val="affa"/>
            <w:noProof/>
          </w:rPr>
          <w:t xml:space="preserve"> (</w:t>
        </w:r>
        <w:r w:rsidR="000557DC" w:rsidRPr="00DD1E57">
          <w:rPr>
            <w:rStyle w:val="affa"/>
            <w:noProof/>
            <w:cs/>
          </w:rPr>
          <w:t xml:space="preserve">ใช้งานผ่าน </w:t>
        </w:r>
        <w:r w:rsidR="000557DC" w:rsidRPr="00DD1E57">
          <w:rPr>
            <w:rStyle w:val="affa"/>
            <w:bCs/>
            <w:noProof/>
          </w:rPr>
          <w:t>Mobile Application</w:t>
        </w:r>
        <w:r w:rsidR="000557DC" w:rsidRPr="00DD1E57">
          <w:rPr>
            <w:rStyle w:val="affa"/>
            <w:noProof/>
          </w:rPr>
          <w:t>)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_Toc130517346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4</w:t>
        </w:r>
        <w:r w:rsidR="000557DC">
          <w:rPr>
            <w:noProof/>
            <w:webHidden/>
          </w:rPr>
          <w:fldChar w:fldCharType="end"/>
        </w:r>
      </w:hyperlink>
    </w:p>
    <w:p w14:paraId="4D8AF116" w14:textId="2C1F7577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47" w:history="1">
        <w:r w:rsidR="000557DC" w:rsidRPr="00DD1E57">
          <w:rPr>
            <w:rStyle w:val="affa"/>
            <w:noProof/>
          </w:rPr>
          <w:t>1.3.2</w:t>
        </w:r>
        <w:r w:rsidR="000557DC" w:rsidRPr="00DD1E57">
          <w:rPr>
            <w:rStyle w:val="affa"/>
            <w:noProof/>
            <w:cs/>
          </w:rPr>
          <w:t xml:space="preserve"> ผู้ดูแลระบบ </w:t>
        </w:r>
        <w:r w:rsidR="000557DC" w:rsidRPr="00DD1E57">
          <w:rPr>
            <w:rStyle w:val="affa"/>
            <w:noProof/>
          </w:rPr>
          <w:t>(</w:t>
        </w:r>
        <w:r w:rsidR="000557DC" w:rsidRPr="00DD1E57">
          <w:rPr>
            <w:rStyle w:val="affa"/>
            <w:noProof/>
            <w:cs/>
          </w:rPr>
          <w:t>ใช้งานผ่าน</w:t>
        </w:r>
        <w:r w:rsidR="000557DC" w:rsidRPr="00DD1E57">
          <w:rPr>
            <w:rStyle w:val="affa"/>
            <w:noProof/>
          </w:rPr>
          <w:t xml:space="preserve"> </w:t>
        </w:r>
        <w:r w:rsidR="000557DC" w:rsidRPr="00DD1E57">
          <w:rPr>
            <w:rStyle w:val="affa"/>
            <w:bCs/>
            <w:iCs/>
            <w:noProof/>
          </w:rPr>
          <w:t>Desktop Application</w:t>
        </w:r>
        <w:r w:rsidR="000557DC" w:rsidRPr="00DD1E57">
          <w:rPr>
            <w:rStyle w:val="affa"/>
            <w:bCs/>
            <w:noProof/>
          </w:rPr>
          <w:t xml:space="preserve"> </w:t>
        </w:r>
        <w:r w:rsidR="000557DC" w:rsidRPr="00DD1E57">
          <w:rPr>
            <w:rStyle w:val="affa"/>
            <w:noProof/>
            <w:cs/>
          </w:rPr>
          <w:t>ที่พัฒนาด้วย</w:t>
        </w:r>
        <w:r w:rsidR="000557DC" w:rsidRPr="00DD1E57">
          <w:rPr>
            <w:rStyle w:val="affa"/>
            <w:bCs/>
            <w:noProof/>
            <w:cs/>
          </w:rPr>
          <w:t xml:space="preserve"> </w:t>
        </w:r>
        <w:r w:rsidR="000557DC" w:rsidRPr="00DD1E57">
          <w:rPr>
            <w:rStyle w:val="affa"/>
            <w:bCs/>
            <w:iCs/>
            <w:noProof/>
          </w:rPr>
          <w:t>Python</w:t>
        </w:r>
        <w:r w:rsidR="000557DC" w:rsidRPr="00DD1E57">
          <w:rPr>
            <w:rStyle w:val="affa"/>
            <w:bCs/>
            <w:noProof/>
          </w:rPr>
          <w:t>)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_Toc130517347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6</w:t>
        </w:r>
        <w:r w:rsidR="000557DC">
          <w:rPr>
            <w:noProof/>
            <w:webHidden/>
          </w:rPr>
          <w:fldChar w:fldCharType="end"/>
        </w:r>
      </w:hyperlink>
    </w:p>
    <w:p w14:paraId="664FB1DB" w14:textId="282403AD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48" w:history="1">
        <w:r w:rsidR="000557DC" w:rsidRPr="00DD1E57">
          <w:rPr>
            <w:rStyle w:val="affa"/>
            <w:noProof/>
          </w:rPr>
          <w:t>1.3.3</w:t>
        </w:r>
        <w:r w:rsidR="000557DC" w:rsidRPr="00DD1E57">
          <w:rPr>
            <w:rStyle w:val="affa"/>
            <w:noProof/>
            <w:cs/>
          </w:rPr>
          <w:t xml:space="preserve"> ระบบ</w:t>
        </w:r>
        <w:r w:rsidR="000557DC" w:rsidRPr="00DD1E57">
          <w:rPr>
            <w:rStyle w:val="affa"/>
            <w:noProof/>
          </w:rPr>
          <w:t xml:space="preserve"> (</w:t>
        </w:r>
        <w:r w:rsidR="000557DC" w:rsidRPr="00DD1E57">
          <w:rPr>
            <w:rStyle w:val="affa"/>
            <w:noProof/>
            <w:cs/>
          </w:rPr>
          <w:t xml:space="preserve">ระบบพัฒนาเป็น </w:t>
        </w:r>
        <w:r w:rsidR="000557DC" w:rsidRPr="00DD1E57">
          <w:rPr>
            <w:rStyle w:val="affa"/>
            <w:bCs/>
            <w:noProof/>
          </w:rPr>
          <w:t>Module</w:t>
        </w:r>
        <w:r w:rsidR="000557DC" w:rsidRPr="00DD1E57">
          <w:rPr>
            <w:rStyle w:val="affa"/>
            <w:noProof/>
          </w:rPr>
          <w:t xml:space="preserve"> </w:t>
        </w:r>
        <w:r w:rsidR="000557DC" w:rsidRPr="00DD1E57">
          <w:rPr>
            <w:rStyle w:val="affa"/>
            <w:noProof/>
            <w:cs/>
          </w:rPr>
          <w:t xml:space="preserve">ด้วย </w:t>
        </w:r>
        <w:r w:rsidR="000557DC" w:rsidRPr="00DD1E57">
          <w:rPr>
            <w:rStyle w:val="affa"/>
            <w:bCs/>
            <w:noProof/>
          </w:rPr>
          <w:t>Python</w:t>
        </w:r>
        <w:r w:rsidR="000557DC" w:rsidRPr="00DD1E57">
          <w:rPr>
            <w:rStyle w:val="affa"/>
            <w:noProof/>
          </w:rPr>
          <w:t>)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_Toc130517348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6</w:t>
        </w:r>
        <w:r w:rsidR="000557DC">
          <w:rPr>
            <w:noProof/>
            <w:webHidden/>
          </w:rPr>
          <w:fldChar w:fldCharType="end"/>
        </w:r>
      </w:hyperlink>
    </w:p>
    <w:p w14:paraId="1A6708BC" w14:textId="0DBD418A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49" w:history="1">
        <w:r w:rsidR="000557DC" w:rsidRPr="00DD1E57">
          <w:rPr>
            <w:rStyle w:val="affa"/>
            <w:noProof/>
          </w:rPr>
          <w:t>1.4</w:t>
        </w:r>
        <w:r w:rsidR="000557DC" w:rsidRPr="00DD1E57">
          <w:rPr>
            <w:rStyle w:val="affa"/>
            <w:noProof/>
            <w:cs/>
          </w:rPr>
          <w:t xml:space="preserve"> ภาพรวมของระบบ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_Toc130517349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8</w:t>
        </w:r>
        <w:r w:rsidR="000557DC">
          <w:rPr>
            <w:noProof/>
            <w:webHidden/>
          </w:rPr>
          <w:fldChar w:fldCharType="end"/>
        </w:r>
      </w:hyperlink>
    </w:p>
    <w:p w14:paraId="7DC6D688" w14:textId="6E19C301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50" w:history="1">
        <w:r w:rsidR="000557DC" w:rsidRPr="00DD1E57">
          <w:rPr>
            <w:rStyle w:val="affa"/>
            <w:noProof/>
            <w:cs/>
          </w:rPr>
          <w:t>จากภาพรวมระบบจะการทำงานดังนี้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_Toc130517350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8</w:t>
        </w:r>
        <w:r w:rsidR="000557DC">
          <w:rPr>
            <w:noProof/>
            <w:webHidden/>
          </w:rPr>
          <w:fldChar w:fldCharType="end"/>
        </w:r>
      </w:hyperlink>
    </w:p>
    <w:p w14:paraId="50210F20" w14:textId="5282C641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51" w:history="1">
        <w:r w:rsidR="000557DC" w:rsidRPr="00DD1E57">
          <w:rPr>
            <w:rStyle w:val="affa"/>
            <w:noProof/>
          </w:rPr>
          <w:t>1.5</w:t>
        </w:r>
        <w:r w:rsidR="000557DC" w:rsidRPr="00DD1E57">
          <w:rPr>
            <w:rStyle w:val="affa"/>
            <w:noProof/>
            <w:cs/>
          </w:rPr>
          <w:t xml:space="preserve"> ประโยชน์ที่คาดว่าจะได้รับ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_Toc130517351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9</w:t>
        </w:r>
        <w:r w:rsidR="000557DC">
          <w:rPr>
            <w:noProof/>
            <w:webHidden/>
          </w:rPr>
          <w:fldChar w:fldCharType="end"/>
        </w:r>
      </w:hyperlink>
    </w:p>
    <w:p w14:paraId="1F4E11DF" w14:textId="5ABE0EA4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52" w:history="1">
        <w:r w:rsidR="000557DC" w:rsidRPr="00DD1E57">
          <w:rPr>
            <w:rStyle w:val="affa"/>
            <w:noProof/>
          </w:rPr>
          <w:t>1.5.1</w:t>
        </w:r>
        <w:r w:rsidR="000557DC" w:rsidRPr="00DD1E57">
          <w:rPr>
            <w:rStyle w:val="affa"/>
            <w:noProof/>
            <w:cs/>
          </w:rPr>
          <w:t xml:space="preserve"> ช่วยให้ผู้ใช้งานที่เป็นผู้ค้าขายมีช่องทางการขายสินค้ามากขึ้น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_Toc130517352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9</w:t>
        </w:r>
        <w:r w:rsidR="000557DC">
          <w:rPr>
            <w:noProof/>
            <w:webHidden/>
          </w:rPr>
          <w:fldChar w:fldCharType="end"/>
        </w:r>
      </w:hyperlink>
    </w:p>
    <w:p w14:paraId="11106A49" w14:textId="08586733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53" w:history="1">
        <w:r w:rsidR="000557DC" w:rsidRPr="00DD1E57">
          <w:rPr>
            <w:rStyle w:val="affa"/>
            <w:noProof/>
            <w:cs/>
          </w:rPr>
          <w:t>1.5.2 ช่วยให้ผู้ใช้งานที่เป็นลูกค้ามีความสะดวกมากขึ้น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_Toc130517353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9</w:t>
        </w:r>
        <w:r w:rsidR="000557DC">
          <w:rPr>
            <w:noProof/>
            <w:webHidden/>
          </w:rPr>
          <w:fldChar w:fldCharType="end"/>
        </w:r>
      </w:hyperlink>
    </w:p>
    <w:p w14:paraId="3DCA36EE" w14:textId="233974EA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54" w:history="1">
        <w:r w:rsidR="000557DC" w:rsidRPr="00DD1E57">
          <w:rPr>
            <w:rStyle w:val="affa"/>
            <w:noProof/>
          </w:rPr>
          <w:t>1.6</w:t>
        </w:r>
        <w:r w:rsidR="000557DC" w:rsidRPr="00DD1E57">
          <w:rPr>
            <w:rStyle w:val="affa"/>
            <w:noProof/>
            <w:cs/>
          </w:rPr>
          <w:t xml:space="preserve"> อุปกรณ์และเครื่องมือที่ใช้ในการดำเนินงาน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_Toc130517354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9</w:t>
        </w:r>
        <w:r w:rsidR="000557DC">
          <w:rPr>
            <w:noProof/>
            <w:webHidden/>
          </w:rPr>
          <w:fldChar w:fldCharType="end"/>
        </w:r>
      </w:hyperlink>
    </w:p>
    <w:p w14:paraId="11AA1C16" w14:textId="32FB1B94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55" w:history="1">
        <w:r w:rsidR="000557DC" w:rsidRPr="00DD1E57">
          <w:rPr>
            <w:rStyle w:val="affa"/>
            <w:noProof/>
          </w:rPr>
          <w:t>1.6.1</w:t>
        </w:r>
        <w:r w:rsidR="000557DC" w:rsidRPr="00DD1E57">
          <w:rPr>
            <w:rStyle w:val="affa"/>
            <w:noProof/>
            <w:cs/>
          </w:rPr>
          <w:t xml:space="preserve"> ฮาร์ดแวร์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_Toc130517355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9</w:t>
        </w:r>
        <w:r w:rsidR="000557DC">
          <w:rPr>
            <w:noProof/>
            <w:webHidden/>
          </w:rPr>
          <w:fldChar w:fldCharType="end"/>
        </w:r>
      </w:hyperlink>
    </w:p>
    <w:p w14:paraId="46042061" w14:textId="3988C3C6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56" w:history="1">
        <w:r w:rsidR="000557DC" w:rsidRPr="00DD1E57">
          <w:rPr>
            <w:rStyle w:val="affa"/>
            <w:noProof/>
          </w:rPr>
          <w:t>1.6.2</w:t>
        </w:r>
        <w:r w:rsidR="000557DC" w:rsidRPr="00DD1E57">
          <w:rPr>
            <w:rStyle w:val="affa"/>
            <w:noProof/>
            <w:cs/>
          </w:rPr>
          <w:t xml:space="preserve"> ซอฟต์แวร์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_Toc130517356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9</w:t>
        </w:r>
        <w:r w:rsidR="000557DC">
          <w:rPr>
            <w:noProof/>
            <w:webHidden/>
          </w:rPr>
          <w:fldChar w:fldCharType="end"/>
        </w:r>
      </w:hyperlink>
    </w:p>
    <w:p w14:paraId="275AFF68" w14:textId="69BB8E5C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57" w:history="1">
        <w:r w:rsidR="000557DC" w:rsidRPr="00DD1E57">
          <w:rPr>
            <w:rStyle w:val="affa"/>
            <w:noProof/>
          </w:rPr>
          <w:t>1.7</w:t>
        </w:r>
        <w:r w:rsidR="000557DC" w:rsidRPr="00DD1E57">
          <w:rPr>
            <w:rStyle w:val="affa"/>
            <w:noProof/>
            <w:cs/>
          </w:rPr>
          <w:t xml:space="preserve"> แผนการดำเนินงาน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_Toc130517357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10</w:t>
        </w:r>
        <w:r w:rsidR="000557DC">
          <w:rPr>
            <w:noProof/>
            <w:webHidden/>
          </w:rPr>
          <w:fldChar w:fldCharType="end"/>
        </w:r>
      </w:hyperlink>
    </w:p>
    <w:p w14:paraId="69050E46" w14:textId="575C0202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58" w:history="1">
        <w:r w:rsidR="000557DC" w:rsidRPr="00DD1E57">
          <w:rPr>
            <w:rStyle w:val="affa"/>
            <w:noProof/>
          </w:rPr>
          <w:t>1.8</w:t>
        </w:r>
        <w:r w:rsidR="000557DC" w:rsidRPr="00DD1E57">
          <w:rPr>
            <w:rStyle w:val="affa"/>
            <w:noProof/>
            <w:cs/>
          </w:rPr>
          <w:t xml:space="preserve"> ตัวอย่างโปรแกรม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_Toc130517358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11</w:t>
        </w:r>
        <w:r w:rsidR="000557DC">
          <w:rPr>
            <w:noProof/>
            <w:webHidden/>
          </w:rPr>
          <w:fldChar w:fldCharType="end"/>
        </w:r>
      </w:hyperlink>
    </w:p>
    <w:p w14:paraId="020176F0" w14:textId="684D096D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59" w:history="1">
        <w:r w:rsidR="000557DC" w:rsidRPr="00DD1E57">
          <w:rPr>
            <w:rStyle w:val="affa"/>
            <w:noProof/>
          </w:rPr>
          <w:t>1.8.1</w:t>
        </w:r>
        <w:r w:rsidR="000557DC" w:rsidRPr="00DD1E57">
          <w:rPr>
            <w:rStyle w:val="affa"/>
            <w:noProof/>
            <w:cs/>
          </w:rPr>
          <w:t xml:space="preserve"> แอปพลิเคชั่นบนอุปกรณ์ไร้สายแบบเคลื่อนที่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_Toc130517359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11</w:t>
        </w:r>
        <w:r w:rsidR="000557DC">
          <w:rPr>
            <w:noProof/>
            <w:webHidden/>
          </w:rPr>
          <w:fldChar w:fldCharType="end"/>
        </w:r>
      </w:hyperlink>
    </w:p>
    <w:p w14:paraId="0D3C910F" w14:textId="4A7B7D2E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60" w:history="1">
        <w:r w:rsidR="000557DC" w:rsidRPr="00DD1E57">
          <w:rPr>
            <w:rStyle w:val="affa"/>
            <w:noProof/>
          </w:rPr>
          <w:t>1.8.2</w:t>
        </w:r>
        <w:r w:rsidR="000557DC" w:rsidRPr="00DD1E57">
          <w:rPr>
            <w:rStyle w:val="affa"/>
            <w:noProof/>
            <w:cs/>
          </w:rPr>
          <w:t xml:space="preserve"> แอปพลิเคชั่นบนคอมพิวเตอร์สำหรับผู้ดูแลระบบ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_Toc130517360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16</w:t>
        </w:r>
        <w:r w:rsidR="000557DC">
          <w:rPr>
            <w:noProof/>
            <w:webHidden/>
          </w:rPr>
          <w:fldChar w:fldCharType="end"/>
        </w:r>
      </w:hyperlink>
    </w:p>
    <w:p w14:paraId="6795A4F2" w14:textId="47E5A7B9" w:rsidR="000557DC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61" w:history="1">
        <w:r w:rsidR="000557DC" w:rsidRPr="00DD1E57">
          <w:rPr>
            <w:rStyle w:val="affa"/>
            <w:noProof/>
          </w:rPr>
          <w:t>บทที่ 2</w:t>
        </w:r>
        <w:r w:rsidR="000557DC" w:rsidRPr="00DD1E57">
          <w:rPr>
            <w:rStyle w:val="affa"/>
            <w:noProof/>
            <w:cs/>
          </w:rPr>
          <w:t xml:space="preserve"> ทฤษฎีและงานวิจัยที่เกี่ยวข้อง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_Toc130517361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19</w:t>
        </w:r>
        <w:r w:rsidR="000557DC">
          <w:rPr>
            <w:noProof/>
            <w:webHidden/>
          </w:rPr>
          <w:fldChar w:fldCharType="end"/>
        </w:r>
      </w:hyperlink>
    </w:p>
    <w:p w14:paraId="72E5C718" w14:textId="181F19B0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62" w:history="1">
        <w:r w:rsidR="000557DC" w:rsidRPr="00DD1E57">
          <w:rPr>
            <w:rStyle w:val="affa"/>
            <w:noProof/>
          </w:rPr>
          <w:t>2.1</w:t>
        </w:r>
        <w:r w:rsidR="000557DC" w:rsidRPr="00DD1E57">
          <w:rPr>
            <w:rStyle w:val="affa"/>
            <w:noProof/>
            <w:cs/>
          </w:rPr>
          <w:t xml:space="preserve"> ทฤษฎีที่เกี่ยวข้อง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_Toc130517362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19</w:t>
        </w:r>
        <w:r w:rsidR="000557DC">
          <w:rPr>
            <w:noProof/>
            <w:webHidden/>
          </w:rPr>
          <w:fldChar w:fldCharType="end"/>
        </w:r>
      </w:hyperlink>
    </w:p>
    <w:p w14:paraId="7413E9EA" w14:textId="5444E20E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63" w:history="1">
        <w:r w:rsidR="000557DC" w:rsidRPr="00DD1E57">
          <w:rPr>
            <w:rStyle w:val="affa"/>
            <w:noProof/>
          </w:rPr>
          <w:t>2.1.1 Flutter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_Toc130517363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19</w:t>
        </w:r>
        <w:r w:rsidR="000557DC">
          <w:rPr>
            <w:noProof/>
            <w:webHidden/>
          </w:rPr>
          <w:fldChar w:fldCharType="end"/>
        </w:r>
      </w:hyperlink>
    </w:p>
    <w:p w14:paraId="3B019C23" w14:textId="4C231EA1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64" w:history="1">
        <w:r w:rsidR="000557DC" w:rsidRPr="00DD1E57">
          <w:rPr>
            <w:rStyle w:val="affa"/>
            <w:bCs/>
            <w:noProof/>
          </w:rPr>
          <w:t>2.1.2 Firebase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_Toc130517364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20</w:t>
        </w:r>
        <w:r w:rsidR="000557DC">
          <w:rPr>
            <w:noProof/>
            <w:webHidden/>
          </w:rPr>
          <w:fldChar w:fldCharType="end"/>
        </w:r>
      </w:hyperlink>
    </w:p>
    <w:p w14:paraId="47CFB45F" w14:textId="0BE6C1FC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65" w:history="1">
        <w:r w:rsidR="000557DC" w:rsidRPr="00DD1E57">
          <w:rPr>
            <w:rStyle w:val="affa"/>
            <w:noProof/>
          </w:rPr>
          <w:t>2.1.3</w:t>
        </w:r>
        <w:r w:rsidR="000557DC" w:rsidRPr="00DD1E57">
          <w:rPr>
            <w:rStyle w:val="affa"/>
            <w:noProof/>
            <w:cs/>
          </w:rPr>
          <w:t xml:space="preserve"> การประมวลผลภาพ (</w:t>
        </w:r>
        <w:r w:rsidR="000557DC" w:rsidRPr="00DD1E57">
          <w:rPr>
            <w:rStyle w:val="affa"/>
            <w:noProof/>
          </w:rPr>
          <w:t>Image Processing)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_Toc130517365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21</w:t>
        </w:r>
        <w:r w:rsidR="000557DC">
          <w:rPr>
            <w:noProof/>
            <w:webHidden/>
          </w:rPr>
          <w:fldChar w:fldCharType="end"/>
        </w:r>
      </w:hyperlink>
    </w:p>
    <w:p w14:paraId="06476932" w14:textId="2CC606B7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66" w:history="1">
        <w:r w:rsidR="000557DC" w:rsidRPr="00DD1E57">
          <w:rPr>
            <w:rStyle w:val="affa"/>
            <w:noProof/>
          </w:rPr>
          <w:t xml:space="preserve">2.1.4 OCR </w:t>
        </w:r>
        <w:r w:rsidR="000557DC" w:rsidRPr="00DD1E57">
          <w:rPr>
            <w:rStyle w:val="affa"/>
            <w:noProof/>
            <w:cs/>
          </w:rPr>
          <w:t xml:space="preserve">หรือ </w:t>
        </w:r>
        <w:r w:rsidR="000557DC" w:rsidRPr="00DD1E57">
          <w:rPr>
            <w:rStyle w:val="affa"/>
            <w:noProof/>
          </w:rPr>
          <w:t>Optical Character Recognition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_Toc130517366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23</w:t>
        </w:r>
        <w:r w:rsidR="000557DC">
          <w:rPr>
            <w:noProof/>
            <w:webHidden/>
          </w:rPr>
          <w:fldChar w:fldCharType="end"/>
        </w:r>
      </w:hyperlink>
    </w:p>
    <w:p w14:paraId="7C9B5DFB" w14:textId="47187EAF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67" w:history="1">
        <w:r w:rsidR="000557DC" w:rsidRPr="00DD1E57">
          <w:rPr>
            <w:rStyle w:val="affa"/>
            <w:noProof/>
          </w:rPr>
          <w:t>2.1.1 Object Detection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_Toc130517367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24</w:t>
        </w:r>
        <w:r w:rsidR="000557DC">
          <w:rPr>
            <w:noProof/>
            <w:webHidden/>
          </w:rPr>
          <w:fldChar w:fldCharType="end"/>
        </w:r>
      </w:hyperlink>
    </w:p>
    <w:p w14:paraId="6F715693" w14:textId="305B726B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68" w:history="1">
        <w:r w:rsidR="000557DC" w:rsidRPr="00DD1E57">
          <w:rPr>
            <w:rStyle w:val="affa"/>
            <w:noProof/>
          </w:rPr>
          <w:t>2.1.1 YOLO (You Only Look Once)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_Toc130517368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24</w:t>
        </w:r>
        <w:r w:rsidR="000557DC">
          <w:rPr>
            <w:noProof/>
            <w:webHidden/>
          </w:rPr>
          <w:fldChar w:fldCharType="end"/>
        </w:r>
      </w:hyperlink>
    </w:p>
    <w:p w14:paraId="6A1330EC" w14:textId="47A16E5B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69" w:history="1">
        <w:r w:rsidR="000557DC" w:rsidRPr="00DD1E57">
          <w:rPr>
            <w:rStyle w:val="affa"/>
            <w:noProof/>
          </w:rPr>
          <w:t>2.2</w:t>
        </w:r>
        <w:r w:rsidR="000557DC" w:rsidRPr="00DD1E57">
          <w:rPr>
            <w:rStyle w:val="affa"/>
            <w:noProof/>
            <w:cs/>
          </w:rPr>
          <w:t xml:space="preserve"> ระบบงานที่เกี่ยวข้อง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_Toc130517369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25</w:t>
        </w:r>
        <w:r w:rsidR="000557DC">
          <w:rPr>
            <w:noProof/>
            <w:webHidden/>
          </w:rPr>
          <w:fldChar w:fldCharType="end"/>
        </w:r>
      </w:hyperlink>
    </w:p>
    <w:p w14:paraId="6D2D1EEC" w14:textId="74FCA026" w:rsidR="000557DC" w:rsidRPr="00E33EB7" w:rsidRDefault="000557DC" w:rsidP="000557DC">
      <w:pPr>
        <w:pStyle w:val="af2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lastRenderedPageBreak/>
        <w:t>สารบัญ</w:t>
      </w:r>
      <w:r>
        <w:rPr>
          <w:sz w:val="36"/>
          <w:szCs w:val="36"/>
        </w:rPr>
        <w:t>(</w:t>
      </w:r>
      <w:r>
        <w:rPr>
          <w:rFonts w:hint="cs"/>
          <w:sz w:val="36"/>
          <w:szCs w:val="36"/>
          <w:cs/>
        </w:rPr>
        <w:t>ต่อ</w:t>
      </w:r>
      <w:r>
        <w:rPr>
          <w:sz w:val="36"/>
          <w:szCs w:val="36"/>
        </w:rPr>
        <w:t>)</w:t>
      </w:r>
      <w:r w:rsidRPr="00E33EB7">
        <w:rPr>
          <w:rFonts w:hint="cs"/>
          <w:sz w:val="36"/>
          <w:szCs w:val="36"/>
        </w:rPr>
        <w:t xml:space="preserve">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7708309A" w14:textId="77777777" w:rsidR="000557DC" w:rsidRPr="00E33EB7" w:rsidRDefault="000557DC" w:rsidP="000557DC">
      <w:pPr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  <w:t xml:space="preserve">       </w:t>
      </w:r>
      <w:r w:rsidRPr="00E33EB7">
        <w:rPr>
          <w:rFonts w:hint="cs"/>
          <w:b/>
          <w:bCs/>
        </w:rPr>
        <w:tab/>
      </w:r>
      <w:r w:rsidRPr="00E33EB7">
        <w:rPr>
          <w:rFonts w:hint="cs"/>
          <w:b/>
          <w:bCs/>
          <w:cs/>
        </w:rPr>
        <w:t>หน้า</w:t>
      </w:r>
    </w:p>
    <w:p w14:paraId="7D48C0BF" w14:textId="62E913AB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70" w:history="1">
        <w:r w:rsidR="000557DC" w:rsidRPr="00DD1E57">
          <w:rPr>
            <w:rStyle w:val="affa"/>
            <w:noProof/>
          </w:rPr>
          <w:t>2.2.1 Safety Helmet Detection Based on YOLOv5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_Toc130517370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25</w:t>
        </w:r>
        <w:r w:rsidR="000557DC">
          <w:rPr>
            <w:noProof/>
            <w:webHidden/>
          </w:rPr>
          <w:fldChar w:fldCharType="end"/>
        </w:r>
      </w:hyperlink>
    </w:p>
    <w:p w14:paraId="6B17589E" w14:textId="1BA09B92" w:rsidR="000557DC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71" w:history="1">
        <w:r w:rsidR="000557DC" w:rsidRPr="00DD1E57">
          <w:rPr>
            <w:rStyle w:val="affa"/>
            <w:noProof/>
          </w:rPr>
          <w:t>บทที่ 3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_Toc130517371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28</w:t>
        </w:r>
        <w:r w:rsidR="000557DC">
          <w:rPr>
            <w:noProof/>
            <w:webHidden/>
          </w:rPr>
          <w:fldChar w:fldCharType="end"/>
        </w:r>
      </w:hyperlink>
    </w:p>
    <w:p w14:paraId="79AFA1B4" w14:textId="028A011C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72" w:history="1">
        <w:r w:rsidR="000557DC" w:rsidRPr="00DD1E57">
          <w:rPr>
            <w:rStyle w:val="affa"/>
            <w:noProof/>
          </w:rPr>
          <w:t>3.1</w:t>
        </w:r>
        <w:r w:rsidR="000557DC" w:rsidRPr="00DD1E57">
          <w:rPr>
            <w:rStyle w:val="affa"/>
            <w:noProof/>
            <w:cs/>
          </w:rPr>
          <w:t xml:space="preserve"> เก็บรวบรวมข้อมูล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_Toc130517372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29</w:t>
        </w:r>
        <w:r w:rsidR="000557DC">
          <w:rPr>
            <w:noProof/>
            <w:webHidden/>
          </w:rPr>
          <w:fldChar w:fldCharType="end"/>
        </w:r>
      </w:hyperlink>
    </w:p>
    <w:p w14:paraId="61DB5D6A" w14:textId="12F42542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73" w:history="1">
        <w:r w:rsidR="000557DC" w:rsidRPr="00DD1E57">
          <w:rPr>
            <w:rStyle w:val="affa"/>
            <w:noProof/>
          </w:rPr>
          <w:t>3.2</w:t>
        </w:r>
        <w:r w:rsidR="000557DC" w:rsidRPr="00DD1E57">
          <w:rPr>
            <w:rStyle w:val="affa"/>
            <w:noProof/>
            <w:cs/>
          </w:rPr>
          <w:t xml:space="preserve"> การสร้างโมเดล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_Toc130517373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30</w:t>
        </w:r>
        <w:r w:rsidR="000557DC">
          <w:rPr>
            <w:noProof/>
            <w:webHidden/>
          </w:rPr>
          <w:fldChar w:fldCharType="end"/>
        </w:r>
      </w:hyperlink>
    </w:p>
    <w:p w14:paraId="379BA26B" w14:textId="08C19FB6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74" w:history="1">
        <w:r w:rsidR="000557DC" w:rsidRPr="00DD1E57">
          <w:rPr>
            <w:rStyle w:val="affa"/>
            <w:noProof/>
          </w:rPr>
          <w:t>3.2.1</w:t>
        </w:r>
        <w:r w:rsidR="000557DC" w:rsidRPr="00DD1E57">
          <w:rPr>
            <w:rStyle w:val="affa"/>
            <w:noProof/>
            <w:cs/>
          </w:rPr>
          <w:t xml:space="preserve"> การเตรียมข้อมูลในการ </w:t>
        </w:r>
        <w:r w:rsidR="000557DC" w:rsidRPr="00DD1E57">
          <w:rPr>
            <w:rStyle w:val="affa"/>
            <w:noProof/>
          </w:rPr>
          <w:t>training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_Toc130517374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30</w:t>
        </w:r>
        <w:r w:rsidR="000557DC">
          <w:rPr>
            <w:noProof/>
            <w:webHidden/>
          </w:rPr>
          <w:fldChar w:fldCharType="end"/>
        </w:r>
      </w:hyperlink>
    </w:p>
    <w:p w14:paraId="68B2C6D3" w14:textId="5D6C2958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75" w:history="1">
        <w:r w:rsidR="000557DC" w:rsidRPr="00DD1E57">
          <w:rPr>
            <w:rStyle w:val="affa"/>
            <w:noProof/>
          </w:rPr>
          <w:t>3.2.2</w:t>
        </w:r>
        <w:r w:rsidR="000557DC" w:rsidRPr="00DD1E57">
          <w:rPr>
            <w:rStyle w:val="affa"/>
            <w:noProof/>
            <w:cs/>
          </w:rPr>
          <w:t xml:space="preserve"> การวาดภาพผลเฉลย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_Toc130517375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30</w:t>
        </w:r>
        <w:r w:rsidR="000557DC">
          <w:rPr>
            <w:noProof/>
            <w:webHidden/>
          </w:rPr>
          <w:fldChar w:fldCharType="end"/>
        </w:r>
      </w:hyperlink>
    </w:p>
    <w:p w14:paraId="2D827255" w14:textId="1CC665C3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76" w:history="1">
        <w:r w:rsidR="000557DC" w:rsidRPr="00DD1E57">
          <w:rPr>
            <w:rStyle w:val="affa"/>
            <w:noProof/>
            <w:cs/>
          </w:rPr>
          <w:t>3.2.3</w:t>
        </w:r>
        <w:r w:rsidR="000557DC" w:rsidRPr="00DD1E57">
          <w:rPr>
            <w:rStyle w:val="affa"/>
            <w:noProof/>
          </w:rPr>
          <w:t xml:space="preserve"> Data Augmentation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_Toc130517376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32</w:t>
        </w:r>
        <w:r w:rsidR="000557DC">
          <w:rPr>
            <w:noProof/>
            <w:webHidden/>
          </w:rPr>
          <w:fldChar w:fldCharType="end"/>
        </w:r>
      </w:hyperlink>
    </w:p>
    <w:p w14:paraId="0068ED04" w14:textId="1E27D8CC" w:rsidR="000557DC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77" w:history="1">
        <w:r w:rsidR="000557DC" w:rsidRPr="00DD1E57">
          <w:rPr>
            <w:rStyle w:val="affa"/>
            <w:noProof/>
          </w:rPr>
          <w:t>3.2.4</w:t>
        </w:r>
        <w:r w:rsidR="000557DC" w:rsidRPr="00DD1E57">
          <w:rPr>
            <w:rStyle w:val="affa"/>
            <w:noProof/>
            <w:cs/>
          </w:rPr>
          <w:t xml:space="preserve"> การสร้างโมเดล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_Toc130517377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33</w:t>
        </w:r>
        <w:r w:rsidR="000557DC">
          <w:rPr>
            <w:noProof/>
            <w:webHidden/>
          </w:rPr>
          <w:fldChar w:fldCharType="end"/>
        </w:r>
      </w:hyperlink>
    </w:p>
    <w:p w14:paraId="54596687" w14:textId="29358580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78" w:history="1">
        <w:r w:rsidR="000557DC" w:rsidRPr="00DD1E57">
          <w:rPr>
            <w:rStyle w:val="affa"/>
            <w:noProof/>
          </w:rPr>
          <w:t>3.3</w:t>
        </w:r>
        <w:r w:rsidR="000557DC" w:rsidRPr="00DD1E57">
          <w:rPr>
            <w:rStyle w:val="affa"/>
            <w:noProof/>
            <w:cs/>
          </w:rPr>
          <w:t xml:space="preserve"> ในส่วนของ </w:t>
        </w:r>
        <w:r w:rsidR="000557DC" w:rsidRPr="00DD1E57">
          <w:rPr>
            <w:rStyle w:val="affa"/>
            <w:noProof/>
          </w:rPr>
          <w:t>desktop application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_Toc130517378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36</w:t>
        </w:r>
        <w:r w:rsidR="000557DC">
          <w:rPr>
            <w:noProof/>
            <w:webHidden/>
          </w:rPr>
          <w:fldChar w:fldCharType="end"/>
        </w:r>
      </w:hyperlink>
    </w:p>
    <w:p w14:paraId="04BF2C1B" w14:textId="4E06C897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79" w:history="1">
        <w:r w:rsidR="000557DC" w:rsidRPr="00DD1E57">
          <w:rPr>
            <w:rStyle w:val="affa"/>
            <w:noProof/>
          </w:rPr>
          <w:t>3.4</w:t>
        </w:r>
        <w:r w:rsidR="000557DC" w:rsidRPr="00DD1E57">
          <w:rPr>
            <w:rStyle w:val="affa"/>
            <w:noProof/>
            <w:cs/>
          </w:rPr>
          <w:t xml:space="preserve"> การตัดบรรทัดด้วยเทคนิค </w:t>
        </w:r>
        <w:r w:rsidR="000557DC" w:rsidRPr="00DD1E57">
          <w:rPr>
            <w:rStyle w:val="affa"/>
            <w:noProof/>
          </w:rPr>
          <w:t>projection profile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_Toc130517379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42</w:t>
        </w:r>
        <w:r w:rsidR="000557DC">
          <w:rPr>
            <w:noProof/>
            <w:webHidden/>
          </w:rPr>
          <w:fldChar w:fldCharType="end"/>
        </w:r>
      </w:hyperlink>
    </w:p>
    <w:p w14:paraId="350BA841" w14:textId="39300C2E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80" w:history="1">
        <w:r w:rsidR="000557DC" w:rsidRPr="00DD1E57">
          <w:rPr>
            <w:rStyle w:val="affa"/>
            <w:noProof/>
          </w:rPr>
          <w:t>3.5</w:t>
        </w:r>
        <w:r w:rsidR="000557DC" w:rsidRPr="00DD1E57">
          <w:rPr>
            <w:rStyle w:val="affa"/>
            <w:noProof/>
            <w:cs/>
          </w:rPr>
          <w:t xml:space="preserve"> อ่านข้อความ </w:t>
        </w:r>
        <w:r w:rsidR="000557DC" w:rsidRPr="00DD1E57">
          <w:rPr>
            <w:rStyle w:val="affa"/>
            <w:noProof/>
          </w:rPr>
          <w:t>OCR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_Toc130517380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42</w:t>
        </w:r>
        <w:r w:rsidR="000557DC">
          <w:rPr>
            <w:noProof/>
            <w:webHidden/>
          </w:rPr>
          <w:fldChar w:fldCharType="end"/>
        </w:r>
      </w:hyperlink>
    </w:p>
    <w:p w14:paraId="1B42920B" w14:textId="32766C23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81" w:history="1">
        <w:r w:rsidR="000557DC" w:rsidRPr="00DD1E57">
          <w:rPr>
            <w:rStyle w:val="affa"/>
            <w:noProof/>
          </w:rPr>
          <w:t>3.6 Mobile application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_Toc130517381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44</w:t>
        </w:r>
        <w:r w:rsidR="000557DC">
          <w:rPr>
            <w:noProof/>
            <w:webHidden/>
          </w:rPr>
          <w:fldChar w:fldCharType="end"/>
        </w:r>
      </w:hyperlink>
    </w:p>
    <w:p w14:paraId="63E96DF6" w14:textId="41017401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82" w:history="1">
        <w:r w:rsidR="000557DC" w:rsidRPr="00DD1E57">
          <w:rPr>
            <w:rStyle w:val="affa"/>
            <w:noProof/>
          </w:rPr>
          <w:t>3.7</w:t>
        </w:r>
        <w:r w:rsidR="000557DC" w:rsidRPr="00DD1E57">
          <w:rPr>
            <w:rStyle w:val="affa"/>
            <w:noProof/>
            <w:cs/>
          </w:rPr>
          <w:t xml:space="preserve"> การจัดเก็บข้อมูล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_Toc130517382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44</w:t>
        </w:r>
        <w:r w:rsidR="000557DC">
          <w:rPr>
            <w:noProof/>
            <w:webHidden/>
          </w:rPr>
          <w:fldChar w:fldCharType="end"/>
        </w:r>
      </w:hyperlink>
    </w:p>
    <w:p w14:paraId="0D2C5887" w14:textId="02EC6F37" w:rsidR="000557DC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83" w:history="1">
        <w:r w:rsidR="000557DC" w:rsidRPr="00DD1E57">
          <w:rPr>
            <w:rStyle w:val="affa"/>
            <w:noProof/>
          </w:rPr>
          <w:t>3.8</w:t>
        </w:r>
        <w:r w:rsidR="000557DC" w:rsidRPr="00DD1E57">
          <w:rPr>
            <w:rStyle w:val="affa"/>
            <w:noProof/>
            <w:cs/>
          </w:rPr>
          <w:t xml:space="preserve"> วัดประสิทธิภาพ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_Toc130517383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46</w:t>
        </w:r>
        <w:r w:rsidR="000557DC">
          <w:rPr>
            <w:noProof/>
            <w:webHidden/>
          </w:rPr>
          <w:fldChar w:fldCharType="end"/>
        </w:r>
      </w:hyperlink>
    </w:p>
    <w:p w14:paraId="794CE491" w14:textId="3AAB306F" w:rsidR="000557DC" w:rsidRDefault="00000000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0517384" w:history="1">
        <w:r w:rsidR="000557DC" w:rsidRPr="00DD1E57">
          <w:rPr>
            <w:rStyle w:val="affa"/>
            <w:noProof/>
            <w:cs/>
          </w:rPr>
          <w:t>อ้างอิง</w:t>
        </w:r>
        <w:r w:rsidR="000557DC">
          <w:rPr>
            <w:noProof/>
            <w:webHidden/>
          </w:rPr>
          <w:tab/>
        </w:r>
        <w:r w:rsidR="000557DC">
          <w:rPr>
            <w:noProof/>
            <w:webHidden/>
          </w:rPr>
          <w:fldChar w:fldCharType="begin"/>
        </w:r>
        <w:r w:rsidR="000557DC">
          <w:rPr>
            <w:noProof/>
            <w:webHidden/>
          </w:rPr>
          <w:instrText xml:space="preserve"> PAGEREF _Toc130517384 \h </w:instrText>
        </w:r>
        <w:r w:rsidR="000557DC">
          <w:rPr>
            <w:noProof/>
            <w:webHidden/>
          </w:rPr>
        </w:r>
        <w:r w:rsidR="000557DC">
          <w:rPr>
            <w:noProof/>
            <w:webHidden/>
          </w:rPr>
          <w:fldChar w:fldCharType="separate"/>
        </w:r>
        <w:r w:rsidR="007E7008">
          <w:rPr>
            <w:noProof/>
            <w:webHidden/>
            <w:cs/>
          </w:rPr>
          <w:t>48</w:t>
        </w:r>
        <w:r w:rsidR="000557DC">
          <w:rPr>
            <w:noProof/>
            <w:webHidden/>
          </w:rPr>
          <w:fldChar w:fldCharType="end"/>
        </w:r>
      </w:hyperlink>
    </w:p>
    <w:p w14:paraId="22CF8A12" w14:textId="15E9915B" w:rsidR="00BE6992" w:rsidRPr="00E33EB7" w:rsidRDefault="0008750B" w:rsidP="00065D04">
      <w:pPr>
        <w:jc w:val="thaiDistribute"/>
        <w:rPr>
          <w:b/>
          <w:bCs/>
        </w:rPr>
      </w:pPr>
      <w:r w:rsidRPr="00E33EB7">
        <w:rPr>
          <w:rFonts w:hint="cs"/>
          <w:b/>
          <w:bCs/>
        </w:rPr>
        <w:fldChar w:fldCharType="end"/>
      </w:r>
    </w:p>
    <w:p w14:paraId="473AFB10" w14:textId="3CBE752C" w:rsidR="00BE6992" w:rsidRPr="00E33EB7" w:rsidRDefault="00BE6992" w:rsidP="00065D04">
      <w:pPr>
        <w:jc w:val="thaiDistribute"/>
        <w:rPr>
          <w:b/>
          <w:bCs/>
        </w:rPr>
      </w:pPr>
    </w:p>
    <w:p w14:paraId="71A1E316" w14:textId="77777777" w:rsidR="00BE6992" w:rsidRPr="00E33EB7" w:rsidRDefault="00BE6992" w:rsidP="00065D04">
      <w:pPr>
        <w:jc w:val="thaiDistribute"/>
        <w:rPr>
          <w:b/>
          <w:bCs/>
        </w:rPr>
      </w:pPr>
    </w:p>
    <w:p w14:paraId="46531514" w14:textId="10F13C90" w:rsidR="00D66E22" w:rsidRPr="00E33EB7" w:rsidRDefault="00D66E22" w:rsidP="00065D04">
      <w:pPr>
        <w:jc w:val="thaiDistribute"/>
        <w:rPr>
          <w:cs/>
        </w:rPr>
      </w:pPr>
    </w:p>
    <w:p w14:paraId="7C5C6A4B" w14:textId="77777777" w:rsidR="007C5CA1" w:rsidRPr="00E33EB7" w:rsidRDefault="007C5CA1" w:rsidP="00065D04">
      <w:pPr>
        <w:jc w:val="thaiDistribute"/>
      </w:pPr>
    </w:p>
    <w:p w14:paraId="0066AAC6" w14:textId="77777777" w:rsidR="008848D9" w:rsidRPr="00E33EB7" w:rsidRDefault="008848D9" w:rsidP="00065D04">
      <w:pPr>
        <w:jc w:val="thaiDistribute"/>
      </w:pPr>
    </w:p>
    <w:p w14:paraId="2D89D129" w14:textId="77777777" w:rsidR="008848D9" w:rsidRPr="00E33EB7" w:rsidRDefault="008848D9" w:rsidP="00065D04">
      <w:pPr>
        <w:jc w:val="thaiDistribute"/>
        <w:rPr>
          <w:cs/>
        </w:rPr>
        <w:sectPr w:rsidR="008848D9" w:rsidRPr="00E33EB7" w:rsidSect="004B2907">
          <w:headerReference w:type="default" r:id="rId14"/>
          <w:footerReference w:type="default" r:id="rId15"/>
          <w:pgSz w:w="11906" w:h="16838"/>
          <w:pgMar w:top="1985" w:right="1418" w:bottom="1418" w:left="1985" w:header="1417" w:footer="720" w:gutter="0"/>
          <w:pgNumType w:fmt="thaiLetters" w:start="1"/>
          <w:cols w:space="720"/>
          <w:docGrid w:linePitch="381"/>
        </w:sectPr>
      </w:pPr>
    </w:p>
    <w:p w14:paraId="1B29E61E" w14:textId="77777777" w:rsidR="00D66E22" w:rsidRPr="00E33EB7" w:rsidRDefault="00D66E22" w:rsidP="00D94A08">
      <w:pPr>
        <w:pStyle w:val="af2"/>
        <w:rPr>
          <w:sz w:val="36"/>
          <w:szCs w:val="36"/>
        </w:rPr>
      </w:pPr>
      <w:bookmarkStart w:id="3" w:name="_Toc112109659"/>
      <w:bookmarkStart w:id="4" w:name="_Toc130517340"/>
      <w:r w:rsidRPr="00E33EB7">
        <w:rPr>
          <w:rFonts w:hint="cs"/>
          <w:sz w:val="36"/>
          <w:szCs w:val="36"/>
          <w:cs/>
        </w:rPr>
        <w:lastRenderedPageBreak/>
        <w:t>สารบัญตาราง</w:t>
      </w:r>
      <w:bookmarkEnd w:id="3"/>
      <w:bookmarkEnd w:id="4"/>
      <w:r w:rsidRPr="00E33EB7">
        <w:rPr>
          <w:rFonts w:hint="cs"/>
          <w:sz w:val="36"/>
          <w:szCs w:val="36"/>
        </w:rPr>
        <w:t xml:space="preserve"> 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777352D2" w14:textId="175ED2E6" w:rsidR="00D66E22" w:rsidRDefault="00D66E22" w:rsidP="00065D04">
      <w:pPr>
        <w:ind w:left="720"/>
        <w:jc w:val="thaiDistribute"/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  <w:t xml:space="preserve">    </w:t>
      </w:r>
      <w:r w:rsidR="00BA5C0E" w:rsidRPr="00E33EB7">
        <w:rPr>
          <w:rFonts w:hint="cs"/>
          <w:cs/>
        </w:rPr>
        <w:tab/>
        <w:t xml:space="preserve">   </w:t>
      </w:r>
      <w:r w:rsidR="000C1169" w:rsidRPr="00E33EB7">
        <w:rPr>
          <w:rFonts w:hint="cs"/>
          <w:cs/>
        </w:rPr>
        <w:t xml:space="preserve">    </w:t>
      </w:r>
      <w:r w:rsidRPr="00E33EB7">
        <w:rPr>
          <w:rFonts w:hint="cs"/>
          <w:b/>
          <w:bCs/>
          <w:cs/>
        </w:rPr>
        <w:t>หน้า</w:t>
      </w:r>
    </w:p>
    <w:p w14:paraId="7A7DC64F" w14:textId="10516EEE" w:rsidR="009C4FFE" w:rsidRDefault="00522B49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b/>
          <w:bCs/>
        </w:rPr>
        <w:fldChar w:fldCharType="begin"/>
      </w:r>
      <w:r>
        <w:rPr>
          <w:b/>
          <w:bCs/>
        </w:rPr>
        <w:instrText xml:space="preserve"> TOC \h \z \c "</w:instrText>
      </w:r>
      <w:r>
        <w:rPr>
          <w:b/>
          <w:bCs/>
          <w:cs/>
        </w:rPr>
        <w:instrText>ตารางที่"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hyperlink w:anchor="_Toc130517045" w:history="1">
        <w:r w:rsidR="009C4FFE" w:rsidRPr="00B704F1">
          <w:rPr>
            <w:rStyle w:val="affa"/>
            <w:cs/>
          </w:rPr>
          <w:t>ตารางที่ 1 แผนการดำเนินงาน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_Toc130517045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10</w:t>
        </w:r>
        <w:r w:rsidR="009C4FFE">
          <w:rPr>
            <w:webHidden/>
          </w:rPr>
          <w:fldChar w:fldCharType="end"/>
        </w:r>
      </w:hyperlink>
    </w:p>
    <w:p w14:paraId="462DC221" w14:textId="28E6F92C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46" w:history="1">
        <w:r w:rsidR="009C4FFE" w:rsidRPr="00B704F1">
          <w:rPr>
            <w:rStyle w:val="affa"/>
            <w:cs/>
          </w:rPr>
          <w:t>ตารางที่ 2  ตารางจำนวนและเวลาเฉลี่ยของวิดีโอในแต่ละร้านค้า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_Toc130517046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29</w:t>
        </w:r>
        <w:r w:rsidR="009C4FFE">
          <w:rPr>
            <w:webHidden/>
          </w:rPr>
          <w:fldChar w:fldCharType="end"/>
        </w:r>
      </w:hyperlink>
    </w:p>
    <w:p w14:paraId="647D4886" w14:textId="3C98D0B0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47" w:history="1">
        <w:r w:rsidR="009C4FFE" w:rsidRPr="00B704F1">
          <w:rPr>
            <w:rStyle w:val="affa"/>
            <w:cs/>
          </w:rPr>
          <w:t>ตารางที่ 3 จำนวนของข้อมูลในแต่ละส่วน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_Toc130517047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31</w:t>
        </w:r>
        <w:r w:rsidR="009C4FFE">
          <w:rPr>
            <w:webHidden/>
          </w:rPr>
          <w:fldChar w:fldCharType="end"/>
        </w:r>
      </w:hyperlink>
    </w:p>
    <w:p w14:paraId="35542308" w14:textId="61D018ED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48" w:history="1">
        <w:r w:rsidR="009C4FFE" w:rsidRPr="00B704F1">
          <w:rPr>
            <w:rStyle w:val="affa"/>
            <w:cs/>
          </w:rPr>
          <w:t>ตารางที่ 4 จำนวนของข้อมูลก่อนและหลังทำการ</w:t>
        </w:r>
        <w:r w:rsidR="009C4FFE" w:rsidRPr="00B704F1">
          <w:rPr>
            <w:rStyle w:val="affa"/>
          </w:rPr>
          <w:t xml:space="preserve"> Generate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_Toc130517048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32</w:t>
        </w:r>
        <w:r w:rsidR="009C4FFE">
          <w:rPr>
            <w:webHidden/>
          </w:rPr>
          <w:fldChar w:fldCharType="end"/>
        </w:r>
      </w:hyperlink>
    </w:p>
    <w:p w14:paraId="77D0C863" w14:textId="03827DA2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49" w:history="1">
        <w:r w:rsidR="009C4FFE" w:rsidRPr="00B704F1">
          <w:rPr>
            <w:rStyle w:val="affa"/>
            <w:cs/>
          </w:rPr>
          <w:t>ตารางที่ 5</w:t>
        </w:r>
        <w:r w:rsidR="009C4FFE" w:rsidRPr="00B704F1">
          <w:rPr>
            <w:rStyle w:val="affa"/>
          </w:rPr>
          <w:t xml:space="preserve"> clone folder </w:t>
        </w:r>
        <w:r w:rsidR="009C4FFE" w:rsidRPr="00B704F1">
          <w:rPr>
            <w:rStyle w:val="affa"/>
            <w:cs/>
          </w:rPr>
          <w:t xml:space="preserve">ของ </w:t>
        </w:r>
        <w:r w:rsidR="009C4FFE" w:rsidRPr="00B704F1">
          <w:rPr>
            <w:rStyle w:val="affa"/>
          </w:rPr>
          <w:t>yoloV</w:t>
        </w:r>
        <w:r w:rsidR="009C4FFE" w:rsidRPr="00B704F1">
          <w:rPr>
            <w:rStyle w:val="affa"/>
            <w:cs/>
          </w:rPr>
          <w:t>5 และติดั้งแพ็คเก็จที่จำเป็น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_Toc130517049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33</w:t>
        </w:r>
        <w:r w:rsidR="009C4FFE">
          <w:rPr>
            <w:webHidden/>
          </w:rPr>
          <w:fldChar w:fldCharType="end"/>
        </w:r>
      </w:hyperlink>
    </w:p>
    <w:p w14:paraId="1FA4800B" w14:textId="50D14EA2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50" w:history="1">
        <w:r w:rsidR="009C4FFE" w:rsidRPr="00B704F1">
          <w:rPr>
            <w:rStyle w:val="affa"/>
            <w:cs/>
          </w:rPr>
          <w:t xml:space="preserve">ตารางที่ 6 การต่อ </w:t>
        </w:r>
        <w:r w:rsidR="009C4FFE" w:rsidRPr="00B704F1">
          <w:rPr>
            <w:rStyle w:val="affa"/>
          </w:rPr>
          <w:t xml:space="preserve">google colab </w:t>
        </w:r>
        <w:r w:rsidR="009C4FFE" w:rsidRPr="00B704F1">
          <w:rPr>
            <w:rStyle w:val="affa"/>
            <w:cs/>
          </w:rPr>
          <w:t xml:space="preserve">เข้ากับ </w:t>
        </w:r>
        <w:r w:rsidR="009C4FFE" w:rsidRPr="00B704F1">
          <w:rPr>
            <w:rStyle w:val="affa"/>
          </w:rPr>
          <w:t>google drive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_Toc130517050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33</w:t>
        </w:r>
        <w:r w:rsidR="009C4FFE">
          <w:rPr>
            <w:webHidden/>
          </w:rPr>
          <w:fldChar w:fldCharType="end"/>
        </w:r>
      </w:hyperlink>
    </w:p>
    <w:p w14:paraId="04D0E610" w14:textId="28AEE632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51" w:history="1">
        <w:r w:rsidR="009C4FFE" w:rsidRPr="00B704F1">
          <w:rPr>
            <w:rStyle w:val="affa"/>
            <w:cs/>
          </w:rPr>
          <w:t>ตารางที่ 7</w:t>
        </w:r>
        <w:r w:rsidR="009C4FFE" w:rsidRPr="00B704F1">
          <w:rPr>
            <w:rStyle w:val="affa"/>
          </w:rPr>
          <w:t xml:space="preserve"> </w:t>
        </w:r>
        <w:r w:rsidR="009C4FFE" w:rsidRPr="00B704F1">
          <w:rPr>
            <w:rStyle w:val="affa"/>
            <w:cs/>
          </w:rPr>
          <w:t xml:space="preserve">การกำหนด </w:t>
        </w:r>
        <w:r w:rsidR="009C4FFE" w:rsidRPr="00B704F1">
          <w:rPr>
            <w:rStyle w:val="affa"/>
          </w:rPr>
          <w:t xml:space="preserve">path </w:t>
        </w:r>
        <w:r w:rsidR="009C4FFE" w:rsidRPr="00B704F1">
          <w:rPr>
            <w:rStyle w:val="affa"/>
            <w:cs/>
          </w:rPr>
          <w:t xml:space="preserve">ของไฟล์ข้อมูลที่เตรียมมาและทำการประกาศชื่อของ </w:t>
        </w:r>
        <w:r w:rsidR="009C4FFE" w:rsidRPr="00B704F1">
          <w:rPr>
            <w:rStyle w:val="affa"/>
          </w:rPr>
          <w:t>class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_Toc130517051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34</w:t>
        </w:r>
        <w:r w:rsidR="009C4FFE">
          <w:rPr>
            <w:webHidden/>
          </w:rPr>
          <w:fldChar w:fldCharType="end"/>
        </w:r>
      </w:hyperlink>
    </w:p>
    <w:p w14:paraId="5D16B2E7" w14:textId="20F50DCC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52" w:history="1">
        <w:r w:rsidR="009C4FFE" w:rsidRPr="00B704F1">
          <w:rPr>
            <w:rStyle w:val="affa"/>
            <w:cs/>
          </w:rPr>
          <w:t>ตารางที่ 8</w:t>
        </w:r>
        <w:r w:rsidR="009C4FFE" w:rsidRPr="00B704F1">
          <w:rPr>
            <w:rStyle w:val="affa"/>
          </w:rPr>
          <w:t xml:space="preserve"> </w:t>
        </w:r>
        <w:r w:rsidR="009C4FFE" w:rsidRPr="00B704F1">
          <w:rPr>
            <w:rStyle w:val="affa"/>
            <w:cs/>
          </w:rPr>
          <w:t>การกำหนด จำนวนของคลาส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_Toc130517052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34</w:t>
        </w:r>
        <w:r w:rsidR="009C4FFE">
          <w:rPr>
            <w:webHidden/>
          </w:rPr>
          <w:fldChar w:fldCharType="end"/>
        </w:r>
      </w:hyperlink>
    </w:p>
    <w:p w14:paraId="4ADA1F82" w14:textId="6697B574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53" w:history="1">
        <w:r w:rsidR="009C4FFE" w:rsidRPr="00B704F1">
          <w:rPr>
            <w:rStyle w:val="affa"/>
            <w:cs/>
          </w:rPr>
          <w:t>ตารางที่ 9 การเทรนข้อมูลและพารามิเตอร์ที่ใช้ในการเทรน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_Toc130517053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34</w:t>
        </w:r>
        <w:r w:rsidR="009C4FFE">
          <w:rPr>
            <w:webHidden/>
          </w:rPr>
          <w:fldChar w:fldCharType="end"/>
        </w:r>
      </w:hyperlink>
    </w:p>
    <w:p w14:paraId="2CF7A508" w14:textId="0B7CF18C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54" w:history="1">
        <w:r w:rsidR="009C4FFE" w:rsidRPr="00B704F1">
          <w:rPr>
            <w:rStyle w:val="affa"/>
            <w:cs/>
          </w:rPr>
          <w:t>ตารางที่ 10 ผลลัพท์ในการเทรนโมเดล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_Toc130517054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34</w:t>
        </w:r>
        <w:r w:rsidR="009C4FFE">
          <w:rPr>
            <w:webHidden/>
          </w:rPr>
          <w:fldChar w:fldCharType="end"/>
        </w:r>
      </w:hyperlink>
    </w:p>
    <w:p w14:paraId="3382DF7A" w14:textId="09A5D31B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55" w:history="1">
        <w:r w:rsidR="009C4FFE" w:rsidRPr="00B704F1">
          <w:rPr>
            <w:rStyle w:val="affa"/>
            <w:cs/>
          </w:rPr>
          <w:t>ตารางที่ 11</w:t>
        </w:r>
        <w:r w:rsidR="009C4FFE" w:rsidRPr="00B704F1">
          <w:rPr>
            <w:rStyle w:val="affa"/>
          </w:rPr>
          <w:t xml:space="preserve"> </w:t>
        </w:r>
        <w:r w:rsidR="009C4FFE" w:rsidRPr="00B704F1">
          <w:rPr>
            <w:rStyle w:val="affa"/>
            <w:cs/>
          </w:rPr>
          <w:t>การ</w:t>
        </w:r>
        <w:r w:rsidR="009C4FFE" w:rsidRPr="00B704F1">
          <w:rPr>
            <w:rStyle w:val="affa"/>
          </w:rPr>
          <w:t xml:space="preserve"> detect </w:t>
        </w:r>
        <w:r w:rsidR="009C4FFE" w:rsidRPr="00B704F1">
          <w:rPr>
            <w:rStyle w:val="affa"/>
            <w:cs/>
          </w:rPr>
          <w:t>ทดสอบโมเดล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_Toc130517055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35</w:t>
        </w:r>
        <w:r w:rsidR="009C4FFE">
          <w:rPr>
            <w:webHidden/>
          </w:rPr>
          <w:fldChar w:fldCharType="end"/>
        </w:r>
      </w:hyperlink>
    </w:p>
    <w:p w14:paraId="3EC40E4E" w14:textId="59A34EA3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56" w:history="1">
        <w:r w:rsidR="009C4FFE" w:rsidRPr="00B704F1">
          <w:rPr>
            <w:rStyle w:val="affa"/>
            <w:cs/>
          </w:rPr>
          <w:t>ตารางที่ 12</w:t>
        </w:r>
        <w:r w:rsidR="009C4FFE" w:rsidRPr="00B704F1">
          <w:rPr>
            <w:rStyle w:val="affa"/>
          </w:rPr>
          <w:t xml:space="preserve"> </w:t>
        </w:r>
        <w:r w:rsidR="009C4FFE" w:rsidRPr="00B704F1">
          <w:rPr>
            <w:rStyle w:val="affa"/>
            <w:cs/>
          </w:rPr>
          <w:t xml:space="preserve">การ </w:t>
        </w:r>
        <w:r w:rsidR="009C4FFE" w:rsidRPr="00B704F1">
          <w:rPr>
            <w:rStyle w:val="affa"/>
          </w:rPr>
          <w:t xml:space="preserve">import </w:t>
        </w:r>
        <w:r w:rsidR="009C4FFE" w:rsidRPr="00B704F1">
          <w:rPr>
            <w:rStyle w:val="affa"/>
            <w:cs/>
          </w:rPr>
          <w:t>ทรัพยากรที่จำเป็น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_Toc130517056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36</w:t>
        </w:r>
        <w:r w:rsidR="009C4FFE">
          <w:rPr>
            <w:webHidden/>
          </w:rPr>
          <w:fldChar w:fldCharType="end"/>
        </w:r>
      </w:hyperlink>
    </w:p>
    <w:p w14:paraId="0265AF04" w14:textId="27F70576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57" w:history="1">
        <w:r w:rsidR="009C4FFE" w:rsidRPr="00B704F1">
          <w:rPr>
            <w:rStyle w:val="affa"/>
            <w:cs/>
          </w:rPr>
          <w:t>ตารางที่ 13</w:t>
        </w:r>
        <w:r w:rsidR="009C4FFE" w:rsidRPr="00B704F1">
          <w:rPr>
            <w:rStyle w:val="affa"/>
          </w:rPr>
          <w:t xml:space="preserve"> constructor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_Toc130517057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36</w:t>
        </w:r>
        <w:r w:rsidR="009C4FFE">
          <w:rPr>
            <w:webHidden/>
          </w:rPr>
          <w:fldChar w:fldCharType="end"/>
        </w:r>
      </w:hyperlink>
    </w:p>
    <w:p w14:paraId="11F7D66B" w14:textId="75616576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58" w:history="1">
        <w:r w:rsidR="009C4FFE" w:rsidRPr="00B704F1">
          <w:rPr>
            <w:rStyle w:val="affa"/>
            <w:cs/>
          </w:rPr>
          <w:t>ตารางที่ 14</w:t>
        </w:r>
        <w:r w:rsidR="009C4FFE" w:rsidRPr="00B704F1">
          <w:rPr>
            <w:rStyle w:val="affa"/>
          </w:rPr>
          <w:t xml:space="preserve"> Function load_model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_Toc130517058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37</w:t>
        </w:r>
        <w:r w:rsidR="009C4FFE">
          <w:rPr>
            <w:webHidden/>
          </w:rPr>
          <w:fldChar w:fldCharType="end"/>
        </w:r>
      </w:hyperlink>
    </w:p>
    <w:p w14:paraId="6BE96F8F" w14:textId="6DE5338B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59" w:history="1">
        <w:r w:rsidR="009C4FFE" w:rsidRPr="00B704F1">
          <w:rPr>
            <w:rStyle w:val="affa"/>
            <w:cs/>
          </w:rPr>
          <w:t>ตารางที่ 15</w:t>
        </w:r>
        <w:r w:rsidR="009C4FFE" w:rsidRPr="00B704F1">
          <w:rPr>
            <w:rStyle w:val="affa"/>
          </w:rPr>
          <w:t xml:space="preserve"> Function score_frame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_Toc130517059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37</w:t>
        </w:r>
        <w:r w:rsidR="009C4FFE">
          <w:rPr>
            <w:webHidden/>
          </w:rPr>
          <w:fldChar w:fldCharType="end"/>
        </w:r>
      </w:hyperlink>
    </w:p>
    <w:p w14:paraId="7569A3A0" w14:textId="07A29DEB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60" w:history="1">
        <w:r w:rsidR="009C4FFE" w:rsidRPr="00B704F1">
          <w:rPr>
            <w:rStyle w:val="affa"/>
            <w:cs/>
          </w:rPr>
          <w:t>ตารางที่ 16</w:t>
        </w:r>
        <w:r w:rsidR="009C4FFE" w:rsidRPr="00B704F1">
          <w:rPr>
            <w:rStyle w:val="affa"/>
          </w:rPr>
          <w:t xml:space="preserve"> Function plot_box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_Toc130517060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37</w:t>
        </w:r>
        <w:r w:rsidR="009C4FFE">
          <w:rPr>
            <w:webHidden/>
          </w:rPr>
          <w:fldChar w:fldCharType="end"/>
        </w:r>
      </w:hyperlink>
    </w:p>
    <w:p w14:paraId="70B739DE" w14:textId="4AA21E14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61" w:history="1">
        <w:r w:rsidR="009C4FFE" w:rsidRPr="00B704F1">
          <w:rPr>
            <w:rStyle w:val="affa"/>
            <w:cs/>
          </w:rPr>
          <w:t>ตารางที่ 17</w:t>
        </w:r>
        <w:r w:rsidR="009C4FFE" w:rsidRPr="00B704F1">
          <w:rPr>
            <w:rStyle w:val="affa"/>
          </w:rPr>
          <w:t xml:space="preserve"> function __call__ (1)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_Toc130517061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38</w:t>
        </w:r>
        <w:r w:rsidR="009C4FFE">
          <w:rPr>
            <w:webHidden/>
          </w:rPr>
          <w:fldChar w:fldCharType="end"/>
        </w:r>
      </w:hyperlink>
    </w:p>
    <w:p w14:paraId="4033E685" w14:textId="74CEA81C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62" w:history="1">
        <w:r w:rsidR="009C4FFE" w:rsidRPr="00B704F1">
          <w:rPr>
            <w:rStyle w:val="affa"/>
            <w:cs/>
          </w:rPr>
          <w:t>ตารางที่ 18</w:t>
        </w:r>
        <w:r w:rsidR="009C4FFE" w:rsidRPr="00B704F1">
          <w:rPr>
            <w:rStyle w:val="affa"/>
          </w:rPr>
          <w:t xml:space="preserve"> function __call__ (2)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_Toc130517062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38</w:t>
        </w:r>
        <w:r w:rsidR="009C4FFE">
          <w:rPr>
            <w:webHidden/>
          </w:rPr>
          <w:fldChar w:fldCharType="end"/>
        </w:r>
      </w:hyperlink>
    </w:p>
    <w:p w14:paraId="221F534F" w14:textId="1A309351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63" w:history="1">
        <w:r w:rsidR="009C4FFE" w:rsidRPr="00B704F1">
          <w:rPr>
            <w:rStyle w:val="affa"/>
            <w:cs/>
          </w:rPr>
          <w:t>ตารางที่ 19</w:t>
        </w:r>
        <w:r w:rsidR="009C4FFE" w:rsidRPr="00B704F1">
          <w:rPr>
            <w:rStyle w:val="affa"/>
          </w:rPr>
          <w:t xml:space="preserve"> function __call__ (3)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_Toc130517063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39</w:t>
        </w:r>
        <w:r w:rsidR="009C4FFE">
          <w:rPr>
            <w:webHidden/>
          </w:rPr>
          <w:fldChar w:fldCharType="end"/>
        </w:r>
      </w:hyperlink>
    </w:p>
    <w:p w14:paraId="26CBD31F" w14:textId="3F021D4D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64" w:history="1">
        <w:r w:rsidR="009C4FFE" w:rsidRPr="00B704F1">
          <w:rPr>
            <w:rStyle w:val="affa"/>
            <w:cs/>
          </w:rPr>
          <w:t>ตารางที่ 20</w:t>
        </w:r>
        <w:r w:rsidR="009C4FFE" w:rsidRPr="00B704F1">
          <w:rPr>
            <w:rStyle w:val="affa"/>
          </w:rPr>
          <w:t xml:space="preserve"> </w:t>
        </w:r>
        <w:r w:rsidR="009C4FFE" w:rsidRPr="00B704F1">
          <w:rPr>
            <w:rStyle w:val="affa"/>
            <w:cs/>
          </w:rPr>
          <w:t xml:space="preserve">การเชื่อมต่อ </w:t>
        </w:r>
        <w:r w:rsidR="009C4FFE" w:rsidRPr="00B704F1">
          <w:rPr>
            <w:rStyle w:val="affa"/>
          </w:rPr>
          <w:t xml:space="preserve">firebase </w:t>
        </w:r>
        <w:r w:rsidR="009C4FFE" w:rsidRPr="00B704F1">
          <w:rPr>
            <w:rStyle w:val="affa"/>
            <w:cs/>
          </w:rPr>
          <w:t xml:space="preserve">กับ </w:t>
        </w:r>
        <w:r w:rsidR="009C4FFE" w:rsidRPr="00B704F1">
          <w:rPr>
            <w:rStyle w:val="affa"/>
          </w:rPr>
          <w:t>python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_Toc130517064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41</w:t>
        </w:r>
        <w:r w:rsidR="009C4FFE">
          <w:rPr>
            <w:webHidden/>
          </w:rPr>
          <w:fldChar w:fldCharType="end"/>
        </w:r>
      </w:hyperlink>
    </w:p>
    <w:p w14:paraId="746F026F" w14:textId="3EA603E5" w:rsidR="009C4FFE" w:rsidRDefault="00000000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17065" w:history="1">
        <w:r w:rsidR="009C4FFE" w:rsidRPr="00B704F1">
          <w:rPr>
            <w:rStyle w:val="affa"/>
            <w:cs/>
          </w:rPr>
          <w:t>ตารางที่ 22</w:t>
        </w:r>
        <w:r w:rsidR="009C4FFE" w:rsidRPr="00B704F1">
          <w:rPr>
            <w:rStyle w:val="affa"/>
          </w:rPr>
          <w:t xml:space="preserve"> </w:t>
        </w:r>
        <w:r w:rsidR="009C4FFE" w:rsidRPr="00B704F1">
          <w:rPr>
            <w:rStyle w:val="affa"/>
            <w:cs/>
          </w:rPr>
          <w:t xml:space="preserve">การแปลงรูปเป็นตัวอักษรด้วย </w:t>
        </w:r>
        <w:r w:rsidR="009C4FFE" w:rsidRPr="00B704F1">
          <w:rPr>
            <w:rStyle w:val="affa"/>
          </w:rPr>
          <w:t>tesserract</w:t>
        </w:r>
        <w:r w:rsidR="009C4FFE">
          <w:rPr>
            <w:webHidden/>
          </w:rPr>
          <w:tab/>
        </w:r>
        <w:r w:rsidR="009C4FFE">
          <w:rPr>
            <w:webHidden/>
          </w:rPr>
          <w:fldChar w:fldCharType="begin"/>
        </w:r>
        <w:r w:rsidR="009C4FFE">
          <w:rPr>
            <w:webHidden/>
          </w:rPr>
          <w:instrText xml:space="preserve"> PAGEREF _Toc130517065 \h </w:instrText>
        </w:r>
        <w:r w:rsidR="009C4FFE">
          <w:rPr>
            <w:webHidden/>
          </w:rPr>
        </w:r>
        <w:r w:rsidR="009C4FFE">
          <w:rPr>
            <w:webHidden/>
          </w:rPr>
          <w:fldChar w:fldCharType="separate"/>
        </w:r>
        <w:r w:rsidR="007E7008">
          <w:rPr>
            <w:webHidden/>
          </w:rPr>
          <w:t>43</w:t>
        </w:r>
        <w:r w:rsidR="009C4FFE">
          <w:rPr>
            <w:webHidden/>
          </w:rPr>
          <w:fldChar w:fldCharType="end"/>
        </w:r>
      </w:hyperlink>
    </w:p>
    <w:p w14:paraId="2BCD86DD" w14:textId="61BD42AD" w:rsidR="00522B49" w:rsidRPr="00E33EB7" w:rsidRDefault="00522B49" w:rsidP="00065D04">
      <w:pPr>
        <w:ind w:left="720"/>
        <w:jc w:val="thaiDistribute"/>
        <w:rPr>
          <w:b/>
          <w:bCs/>
        </w:rPr>
      </w:pPr>
      <w:r>
        <w:rPr>
          <w:b/>
          <w:bCs/>
        </w:rPr>
        <w:fldChar w:fldCharType="end"/>
      </w:r>
    </w:p>
    <w:p w14:paraId="4D65D1E3" w14:textId="515A2790" w:rsidR="009C4FFE" w:rsidRDefault="0008750B">
      <w:pPr>
        <w:rPr>
          <w:cs/>
        </w:rPr>
      </w:pPr>
      <w:r w:rsidRPr="00E33EB7">
        <w:rPr>
          <w:rFonts w:hint="cs"/>
          <w:cs/>
        </w:rPr>
        <w:br w:type="page"/>
      </w:r>
    </w:p>
    <w:p w14:paraId="3918E382" w14:textId="1BC771CF" w:rsidR="009C4FFE" w:rsidRDefault="0008750B" w:rsidP="00065D04">
      <w:pPr>
        <w:jc w:val="thaiDistribute"/>
        <w:rPr>
          <w:noProof/>
        </w:rPr>
      </w:pPr>
      <w:r w:rsidRPr="00E33EB7">
        <w:rPr>
          <w:rFonts w:hint="cs"/>
          <w:cs/>
        </w:rPr>
        <w:lastRenderedPageBreak/>
        <w:fldChar w:fldCharType="begin"/>
      </w:r>
      <w:r w:rsidRPr="00E33EB7">
        <w:rPr>
          <w:rFonts w:hint="cs"/>
          <w:cs/>
        </w:rPr>
        <w:instrText xml:space="preserve"> </w:instrText>
      </w:r>
      <w:r w:rsidRPr="00E33EB7">
        <w:rPr>
          <w:rFonts w:hint="cs"/>
        </w:rPr>
        <w:instrText>TOC \h \z \c "</w:instrText>
      </w:r>
      <w:r w:rsidRPr="00E33EB7">
        <w:rPr>
          <w:rFonts w:hint="cs"/>
          <w:cs/>
        </w:rPr>
        <w:instrText xml:space="preserve">ภาพประกอบที่" </w:instrText>
      </w:r>
      <w:r w:rsidRPr="00E33EB7">
        <w:rPr>
          <w:rFonts w:hint="cs"/>
          <w:cs/>
        </w:rPr>
        <w:fldChar w:fldCharType="separate"/>
      </w:r>
    </w:p>
    <w:p w14:paraId="25224680" w14:textId="496AA84D" w:rsidR="0008750B" w:rsidRPr="00E33EB7" w:rsidRDefault="0008750B" w:rsidP="00D94A08">
      <w:pPr>
        <w:pStyle w:val="af2"/>
        <w:rPr>
          <w:sz w:val="36"/>
          <w:szCs w:val="36"/>
        </w:rPr>
      </w:pPr>
      <w:r w:rsidRPr="00E33EB7">
        <w:rPr>
          <w:rFonts w:hint="cs"/>
          <w:cs/>
        </w:rPr>
        <w:fldChar w:fldCharType="end"/>
      </w:r>
      <w:bookmarkStart w:id="5" w:name="_Toc130517341"/>
      <w:r w:rsidRPr="00E33EB7">
        <w:rPr>
          <w:rFonts w:hint="cs"/>
          <w:sz w:val="36"/>
          <w:szCs w:val="36"/>
          <w:cs/>
        </w:rPr>
        <w:t>สารบัญรูปภาพ</w:t>
      </w:r>
      <w:bookmarkEnd w:id="5"/>
      <w:r w:rsidRPr="00E33EB7">
        <w:rPr>
          <w:rFonts w:hint="cs"/>
          <w:sz w:val="36"/>
          <w:szCs w:val="36"/>
        </w:rPr>
        <w:t xml:space="preserve">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204D9E6C" w14:textId="03EC0627" w:rsidR="0008750B" w:rsidRDefault="0008750B" w:rsidP="001A711C">
      <w:pPr>
        <w:ind w:left="720"/>
        <w:jc w:val="thaiDistribute"/>
        <w:rPr>
          <w:b/>
          <w:bCs/>
          <w:noProof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  <w:t xml:space="preserve">    </w:t>
      </w:r>
      <w:r w:rsidRPr="00E33EB7">
        <w:rPr>
          <w:rFonts w:hint="cs"/>
          <w:cs/>
        </w:rPr>
        <w:tab/>
        <w:t xml:space="preserve">       </w:t>
      </w:r>
      <w:r w:rsidRPr="00E33EB7">
        <w:rPr>
          <w:rFonts w:hint="cs"/>
          <w:b/>
          <w:bCs/>
          <w:cs/>
        </w:rPr>
        <w:t>หน้า</w:t>
      </w:r>
    </w:p>
    <w:p w14:paraId="5E3E05F4" w14:textId="7AA60D1E" w:rsidR="007A269A" w:rsidRDefault="001A711C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r>
        <w:rPr>
          <w:b/>
          <w:bCs/>
          <w:cs/>
        </w:rPr>
        <w:fldChar w:fldCharType="begin"/>
      </w:r>
      <w:r>
        <w:rPr>
          <w:b/>
          <w:bCs/>
          <w:cs/>
        </w:rPr>
        <w:instrText xml:space="preserve"> </w:instrText>
      </w:r>
      <w:r>
        <w:rPr>
          <w:rFonts w:hint="cs"/>
          <w:b/>
          <w:bCs/>
        </w:rPr>
        <w:instrText>TOC \h \z \c "</w:instrText>
      </w:r>
      <w:r>
        <w:rPr>
          <w:rFonts w:hint="cs"/>
          <w:b/>
          <w:bCs/>
          <w:cs/>
        </w:rPr>
        <w:instrText>ภาพประกอบที่ "</w:instrText>
      </w:r>
      <w:r>
        <w:rPr>
          <w:b/>
          <w:bCs/>
          <w:cs/>
        </w:rPr>
        <w:instrText xml:space="preserve"> </w:instrText>
      </w:r>
      <w:r>
        <w:rPr>
          <w:b/>
          <w:bCs/>
          <w:cs/>
        </w:rPr>
        <w:fldChar w:fldCharType="separate"/>
      </w:r>
      <w:hyperlink w:anchor="_Toc130546457" w:history="1">
        <w:r w:rsidR="007A269A" w:rsidRPr="00313028">
          <w:rPr>
            <w:rStyle w:val="affa"/>
            <w:cs/>
          </w:rPr>
          <w:t>ภาพประกอบที่  1.1 ตัวอย่างข้อมูลที่นำมาแยก</w:t>
        </w:r>
        <w:r w:rsidR="007A269A">
          <w:rPr>
            <w:webHidden/>
          </w:rPr>
          <w:tab/>
        </w:r>
        <w:r w:rsidR="007A269A">
          <w:rPr>
            <w:webHidden/>
          </w:rPr>
          <w:fldChar w:fldCharType="begin"/>
        </w:r>
        <w:r w:rsidR="007A269A">
          <w:rPr>
            <w:webHidden/>
          </w:rPr>
          <w:instrText xml:space="preserve"> PAGEREF _Toc130546457 \h </w:instrText>
        </w:r>
        <w:r w:rsidR="007A269A">
          <w:rPr>
            <w:webHidden/>
          </w:rPr>
        </w:r>
        <w:r w:rsidR="007A269A">
          <w:rPr>
            <w:webHidden/>
          </w:rPr>
          <w:fldChar w:fldCharType="separate"/>
        </w:r>
        <w:r w:rsidR="007E7008">
          <w:rPr>
            <w:webHidden/>
          </w:rPr>
          <w:t>7</w:t>
        </w:r>
        <w:r w:rsidR="007A269A">
          <w:rPr>
            <w:webHidden/>
          </w:rPr>
          <w:fldChar w:fldCharType="end"/>
        </w:r>
      </w:hyperlink>
    </w:p>
    <w:p w14:paraId="0C7746F2" w14:textId="1D4B2836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58" w:history="1">
        <w:r w:rsidRPr="00313028">
          <w:rPr>
            <w:rStyle w:val="affa"/>
            <w:cs/>
          </w:rPr>
          <w:t>ภาพประกอบที่  1.2</w:t>
        </w:r>
        <w:r w:rsidRPr="00313028">
          <w:rPr>
            <w:rStyle w:val="affa"/>
          </w:rPr>
          <w:t xml:space="preserve"> </w:t>
        </w:r>
        <w:r w:rsidRPr="00313028">
          <w:rPr>
            <w:rStyle w:val="affa"/>
            <w:cs/>
          </w:rPr>
          <w:t>ภาพรวมของระบบ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6E97B91" w14:textId="5D5BA51A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59" w:history="1">
        <w:r w:rsidRPr="00313028">
          <w:rPr>
            <w:rStyle w:val="affa"/>
            <w:cs/>
          </w:rPr>
          <w:t>ภาพประกอบที่  1.3 หน้าแรกของโปรแกรม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563658B8" w14:textId="01CD5E56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60" w:history="1">
        <w:r w:rsidRPr="00313028">
          <w:rPr>
            <w:rStyle w:val="affa"/>
            <w:cs/>
          </w:rPr>
          <w:t>ภาพประกอบที่  1.4 หน้าล็อกอินเข้าสู่ระบบ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14:paraId="7DF66C06" w14:textId="69DB5656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61" w:history="1">
        <w:r w:rsidRPr="00313028">
          <w:rPr>
            <w:rStyle w:val="affa"/>
            <w:cs/>
          </w:rPr>
          <w:t>ภาพประกอบที่  1.5 หน้าหลักของแอปพลิเคชั่น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19B1292" w14:textId="7D990A5D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62" w:history="1">
        <w:r w:rsidRPr="00313028">
          <w:rPr>
            <w:rStyle w:val="affa"/>
            <w:cs/>
          </w:rPr>
          <w:t>ภาพประกอบที่  1.6 หน้าค้นหาสินค้า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6524568F" w14:textId="01C436E3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63" w:history="1">
        <w:r w:rsidRPr="00313028">
          <w:rPr>
            <w:rStyle w:val="affa"/>
            <w:cs/>
          </w:rPr>
          <w:t>ภาพประกอบที่  1.7 หน้ารายละเอียดสินค้า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3E199EF7" w14:textId="732E9100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64" w:history="1">
        <w:r w:rsidRPr="00313028">
          <w:rPr>
            <w:rStyle w:val="affa"/>
            <w:cs/>
          </w:rPr>
          <w:t>ภาพประกอบที่  1.8 หน้าแรกโปรแกรม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77F43C99" w14:textId="5800C889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65" w:history="1">
        <w:r w:rsidRPr="00313028">
          <w:rPr>
            <w:rStyle w:val="affa"/>
            <w:cs/>
          </w:rPr>
          <w:t>ภาพประกอบที่  1.9 หน้าเลือกพื้นที่ภาพ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6FC5B5BC" w14:textId="5233F1B6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66" w:history="1">
        <w:r w:rsidRPr="00313028">
          <w:rPr>
            <w:rStyle w:val="affa"/>
            <w:cs/>
          </w:rPr>
          <w:t>ภาพประกอบที่  1.10 หน้าผลลัพธ์ในการถ่ายภาพหน้าจอ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0ED9ECC1" w14:textId="1E8476A8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67" w:history="1">
        <w:r w:rsidRPr="00313028">
          <w:rPr>
            <w:rStyle w:val="affa"/>
            <w:cs/>
          </w:rPr>
          <w:t>ภาพประกอบที่  1.11 หน้ารายระเอียดข้อมูล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595C5A8A" w14:textId="61CB7833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68" w:history="1">
        <w:r w:rsidRPr="00313028">
          <w:rPr>
            <w:rStyle w:val="affa"/>
            <w:cs/>
          </w:rPr>
          <w:t xml:space="preserve">ภาพประกอบที่  2.1 ตัวอย่างโครงสร้าง </w:t>
        </w:r>
        <w:r w:rsidRPr="00313028">
          <w:rPr>
            <w:rStyle w:val="affa"/>
          </w:rPr>
          <w:t>Flutter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470A4356" w14:textId="06DBABD4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6" w:anchor="_Toc130546469" w:history="1">
        <w:r w:rsidRPr="00313028">
          <w:rPr>
            <w:rStyle w:val="affa"/>
            <w:cs/>
          </w:rPr>
          <w:t xml:space="preserve">ภาพประกอบที่  2.2 </w:t>
        </w:r>
        <w:r w:rsidRPr="00313028">
          <w:rPr>
            <w:rStyle w:val="affa"/>
            <w:b/>
            <w:cs/>
          </w:rPr>
          <w:t xml:space="preserve">การตรวจจับและประมวลผลใบหน้าจากภาพ </w:t>
        </w:r>
        <w:r w:rsidRPr="00313028">
          <w:rPr>
            <w:rStyle w:val="affa"/>
          </w:rPr>
          <w:t>[4]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6FC626F6" w14:textId="3B171431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70" w:history="1">
        <w:r w:rsidRPr="00313028">
          <w:rPr>
            <w:rStyle w:val="affa"/>
            <w:cs/>
          </w:rPr>
          <w:t xml:space="preserve">ภาพประกอบที่  2.3 ขบวนการการทำงานของ </w:t>
        </w:r>
        <w:r w:rsidRPr="00313028">
          <w:rPr>
            <w:rStyle w:val="affa"/>
          </w:rPr>
          <w:t>Optical Character Recognition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1FD19AB7" w14:textId="4CAF3A39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7" w:anchor="_Toc130546471" w:history="1">
        <w:r w:rsidRPr="00313028">
          <w:rPr>
            <w:rStyle w:val="affa"/>
            <w:cs/>
          </w:rPr>
          <w:t>ภาพประกอบที่  2.4 ภาพการตรวจจับหมวกนิรภัยของคนงาน [8]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47290EF5" w14:textId="7825AA87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8" w:anchor="_Toc130546472" w:history="1">
        <w:r w:rsidRPr="00313028">
          <w:rPr>
            <w:rStyle w:val="affa"/>
            <w:cs/>
          </w:rPr>
          <w:t xml:space="preserve">ภาพประกอบที่  2.5 การแบ่งช่องของรูปภาพออกเป็น </w:t>
        </w:r>
        <w:r w:rsidRPr="00313028">
          <w:rPr>
            <w:rStyle w:val="affa"/>
          </w:rPr>
          <w:t>grid [</w:t>
        </w:r>
        <w:r w:rsidRPr="00313028">
          <w:rPr>
            <w:rStyle w:val="affa"/>
            <w:cs/>
          </w:rPr>
          <w:t>9]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0D2FBADA" w14:textId="5EF3AC26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9" w:anchor="_Toc130546473" w:history="1">
        <w:r w:rsidRPr="00313028">
          <w:rPr>
            <w:rStyle w:val="affa"/>
            <w:cs/>
          </w:rPr>
          <w:t xml:space="preserve">ภาพประกอบที่  2.6 ภาพของเทคนิค </w:t>
        </w:r>
        <w:r w:rsidRPr="00313028">
          <w:rPr>
            <w:rStyle w:val="affa"/>
          </w:rPr>
          <w:t>Anchor Box [</w:t>
        </w:r>
        <w:r w:rsidRPr="00313028">
          <w:rPr>
            <w:rStyle w:val="affa"/>
            <w:cs/>
          </w:rPr>
          <w:t>9]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7B1FFB9B" w14:textId="7C448EE8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20" w:anchor="_Toc130546474" w:history="1">
        <w:r w:rsidRPr="00313028">
          <w:rPr>
            <w:rStyle w:val="affa"/>
            <w:cs/>
          </w:rPr>
          <w:t xml:space="preserve">ภาพประกอบที่  2.7 การทำงานของขบวนการ </w:t>
        </w:r>
        <w:r w:rsidRPr="00313028">
          <w:rPr>
            <w:rStyle w:val="affa"/>
          </w:rPr>
          <w:t>IOU [</w:t>
        </w:r>
        <w:r w:rsidRPr="00313028">
          <w:rPr>
            <w:rStyle w:val="affa"/>
            <w:cs/>
          </w:rPr>
          <w:t>9]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14:paraId="15047547" w14:textId="33497813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75" w:history="1">
        <w:r w:rsidRPr="00313028">
          <w:rPr>
            <w:rStyle w:val="affa"/>
            <w:cs/>
          </w:rPr>
          <w:t>ภาพประกอบที่  3.1</w:t>
        </w:r>
        <w:r w:rsidRPr="00313028">
          <w:rPr>
            <w:rStyle w:val="affa"/>
          </w:rPr>
          <w:t xml:space="preserve"> </w:t>
        </w:r>
        <w:r w:rsidRPr="00313028">
          <w:rPr>
            <w:rStyle w:val="affa"/>
            <w:cs/>
          </w:rPr>
          <w:t>ขั้นตอนการดำเนินงานของระบบ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6713E3F5" w14:textId="4B6B50E8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21" w:anchor="_Toc130546476" w:history="1">
        <w:r w:rsidRPr="00313028">
          <w:rPr>
            <w:rStyle w:val="affa"/>
            <w:cs/>
          </w:rPr>
          <w:t xml:space="preserve">ภาพประกอบที่  3.2 </w:t>
        </w:r>
        <w:r w:rsidRPr="00313028">
          <w:rPr>
            <w:rStyle w:val="affa"/>
          </w:rPr>
          <w:t>Streamlabs Desktop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011D0C91" w14:textId="2E85688A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77" w:history="1">
        <w:r w:rsidRPr="00313028">
          <w:rPr>
            <w:rStyle w:val="affa"/>
            <w:cs/>
          </w:rPr>
          <w:t>ภาพประกอบที่  3.3 ตัวอย่างรูปภาพที่ทำการเก็บ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5277D2FE" w14:textId="091F811A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78" w:history="1">
        <w:r w:rsidRPr="00313028">
          <w:rPr>
            <w:rStyle w:val="affa"/>
            <w:cs/>
          </w:rPr>
          <w:t xml:space="preserve">ภาพประกอบที่  3.4 การวาดภาพผลเฉลยรูปภาพใน </w:t>
        </w:r>
        <w:r w:rsidRPr="00313028">
          <w:rPr>
            <w:rStyle w:val="affa"/>
          </w:rPr>
          <w:t>Roboflow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14:paraId="59E63C94" w14:textId="14B1CE87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79" w:history="1">
        <w:r w:rsidRPr="00313028">
          <w:rPr>
            <w:rStyle w:val="affa"/>
            <w:cs/>
          </w:rPr>
          <w:t>ภาพประกอบที่  3.5</w:t>
        </w:r>
        <w:r w:rsidRPr="00313028">
          <w:rPr>
            <w:rStyle w:val="affa"/>
          </w:rPr>
          <w:t xml:space="preserve"> </w:t>
        </w:r>
        <w:r w:rsidRPr="00313028">
          <w:rPr>
            <w:rStyle w:val="affa"/>
            <w:cs/>
          </w:rPr>
          <w:t xml:space="preserve">การวาดภาพผลเฉลยรูปภาพใน </w:t>
        </w:r>
        <w:r w:rsidRPr="00313028">
          <w:rPr>
            <w:rStyle w:val="affa"/>
          </w:rPr>
          <w:t>Roboflow (2)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70AEEB0E" w14:textId="0F35FE56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80" w:history="1">
        <w:r w:rsidRPr="00313028">
          <w:rPr>
            <w:rStyle w:val="affa"/>
            <w:cs/>
          </w:rPr>
          <w:t>ภาพประกอบที่  3.6</w:t>
        </w:r>
        <w:r w:rsidRPr="00313028">
          <w:rPr>
            <w:rStyle w:val="affa"/>
          </w:rPr>
          <w:t xml:space="preserve"> </w:t>
        </w:r>
        <w:r w:rsidRPr="00313028">
          <w:rPr>
            <w:rStyle w:val="affa"/>
            <w:cs/>
          </w:rPr>
          <w:t>ภาพผลเฉลยที่ถูกต้องจากทั้ง 3 ร้านค้า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017C6A81" w14:textId="12FAE9FB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81" w:history="1">
        <w:r w:rsidRPr="00313028">
          <w:rPr>
            <w:rStyle w:val="affa"/>
            <w:cs/>
          </w:rPr>
          <w:t xml:space="preserve">ภาพประกอบที่  3.7 การเพิ่มจำนวนรูปภาพใน </w:t>
        </w:r>
        <w:r w:rsidRPr="00313028">
          <w:rPr>
            <w:rStyle w:val="affa"/>
          </w:rPr>
          <w:t>Traing Set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1D0E986E" w14:textId="7030A79E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82" w:history="1">
        <w:r w:rsidRPr="00313028">
          <w:rPr>
            <w:rStyle w:val="affa"/>
            <w:cs/>
          </w:rPr>
          <w:t xml:space="preserve">ภาพประกอบที่  3.8 ตัวอย่างรูปภาพที่ </w:t>
        </w:r>
        <w:r w:rsidRPr="00313028">
          <w:rPr>
            <w:rStyle w:val="affa"/>
          </w:rPr>
          <w:t xml:space="preserve">Generate </w:t>
        </w:r>
        <w:r w:rsidRPr="00313028">
          <w:rPr>
            <w:rStyle w:val="affa"/>
            <w:cs/>
          </w:rPr>
          <w:t>ออกมา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53FA64F7" w14:textId="7F7B4D8A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83" w:history="1">
        <w:r w:rsidRPr="00313028">
          <w:rPr>
            <w:rStyle w:val="affa"/>
            <w:cs/>
          </w:rPr>
          <w:t xml:space="preserve">ภาพประกอบที่  3.9 ผลลัพท์ในการ </w:t>
        </w:r>
        <w:r w:rsidRPr="00313028">
          <w:rPr>
            <w:rStyle w:val="affa"/>
          </w:rPr>
          <w:t xml:space="preserve">detect </w:t>
        </w:r>
        <w:r w:rsidRPr="00313028">
          <w:rPr>
            <w:rStyle w:val="affa"/>
            <w:cs/>
          </w:rPr>
          <w:t>ของรูปร้านค้าแต่ละร้าน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48003521" w14:textId="0856C57B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84" w:history="1">
        <w:r w:rsidRPr="00313028">
          <w:rPr>
            <w:rStyle w:val="affa"/>
            <w:cs/>
          </w:rPr>
          <w:t>ภาพประกอบที่  3.10</w:t>
        </w:r>
        <w:r w:rsidRPr="00313028">
          <w:rPr>
            <w:rStyle w:val="affa"/>
          </w:rPr>
          <w:t xml:space="preserve"> </w:t>
        </w:r>
        <w:r w:rsidRPr="00313028">
          <w:rPr>
            <w:rStyle w:val="affa"/>
            <w:cs/>
          </w:rPr>
          <w:t>การทำงานในส่วนของการเลือกส่วนที่ต้องการ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4B03099B" w14:textId="28BE3790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85" w:history="1">
        <w:r w:rsidRPr="00313028">
          <w:rPr>
            <w:rStyle w:val="affa"/>
            <w:cs/>
          </w:rPr>
          <w:t xml:space="preserve">ภาพประกอบที่  3.11 ผลลัพท์ในการ </w:t>
        </w:r>
        <w:r w:rsidRPr="00313028">
          <w:rPr>
            <w:rStyle w:val="affa"/>
          </w:rPr>
          <w:t xml:space="preserve">detect </w:t>
        </w:r>
        <w:r w:rsidRPr="00313028">
          <w:rPr>
            <w:rStyle w:val="affa"/>
            <w:cs/>
          </w:rPr>
          <w:t>และการเลือกพื้นที่ที่ต้องการ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4E94583F" w14:textId="0572CAA6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86" w:history="1">
        <w:r w:rsidRPr="00313028">
          <w:rPr>
            <w:rStyle w:val="affa"/>
            <w:cs/>
          </w:rPr>
          <w:t>ภาพประกอบที่  3.12</w:t>
        </w:r>
        <w:r w:rsidRPr="00313028">
          <w:rPr>
            <w:rStyle w:val="affa"/>
          </w:rPr>
          <w:t xml:space="preserve"> </w:t>
        </w:r>
        <w:r w:rsidRPr="00313028">
          <w:rPr>
            <w:rStyle w:val="affa"/>
            <w:cs/>
          </w:rPr>
          <w:t xml:space="preserve">ผลลัพท์ในการ </w:t>
        </w:r>
        <w:r w:rsidRPr="00313028">
          <w:rPr>
            <w:rStyle w:val="affa"/>
          </w:rPr>
          <w:t xml:space="preserve">detect </w:t>
        </w:r>
        <w:r w:rsidRPr="00313028">
          <w:rPr>
            <w:rStyle w:val="affa"/>
            <w:cs/>
          </w:rPr>
          <w:t xml:space="preserve">ใน </w:t>
        </w:r>
        <w:r w:rsidRPr="00313028">
          <w:rPr>
            <w:rStyle w:val="affa"/>
          </w:rPr>
          <w:t>desktop appliction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2C0A5A08" w14:textId="486165C4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87" w:history="1">
        <w:r w:rsidRPr="00313028">
          <w:rPr>
            <w:rStyle w:val="affa"/>
            <w:cs/>
          </w:rPr>
          <w:t xml:space="preserve">ภาพประกอบที่  3.13 เทคนิคการทำ </w:t>
        </w:r>
        <w:r w:rsidRPr="00313028">
          <w:rPr>
            <w:rStyle w:val="affa"/>
          </w:rPr>
          <w:t>projection profile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14:paraId="242CA306" w14:textId="5703C139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88" w:history="1">
        <w:r w:rsidRPr="00313028">
          <w:rPr>
            <w:rStyle w:val="affa"/>
            <w:cs/>
          </w:rPr>
          <w:t>ภาพประกอบที่  3.14</w:t>
        </w:r>
        <w:r w:rsidRPr="00313028">
          <w:rPr>
            <w:rStyle w:val="affa"/>
            <w:rFonts w:ascii="TH Sarabun New" w:hAnsi="TH Sarabun New" w:cs="TH Sarabun New"/>
          </w:rPr>
          <w:t xml:space="preserve"> </w:t>
        </w:r>
        <w:r w:rsidRPr="00313028">
          <w:rPr>
            <w:rStyle w:val="affa"/>
            <w:rFonts w:ascii="TH Sarabun New" w:hAnsi="TH Sarabun New" w:cs="TH Sarabun New"/>
            <w:cs/>
          </w:rPr>
          <w:t>ผลรวมตรวจสอบของเมทริกซ์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14:paraId="5F76E6E8" w14:textId="391F9C23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89" w:history="1">
        <w:r w:rsidRPr="00313028">
          <w:rPr>
            <w:rStyle w:val="affa"/>
            <w:cs/>
          </w:rPr>
          <w:t>ภาพประกอบที่  3.15</w:t>
        </w:r>
        <w:r w:rsidRPr="00313028">
          <w:rPr>
            <w:rStyle w:val="affa"/>
          </w:rPr>
          <w:t xml:space="preserve"> </w:t>
        </w:r>
        <w:r w:rsidRPr="00313028">
          <w:rPr>
            <w:rStyle w:val="affa"/>
            <w:cs/>
          </w:rPr>
          <w:t>การแปลงรูปเป็นตัวอักษร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70F50D68" w14:textId="77777777" w:rsidR="007A269A" w:rsidRPr="00E33EB7" w:rsidRDefault="007A269A" w:rsidP="007A269A">
      <w:pPr>
        <w:pStyle w:val="af2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lastRenderedPageBreak/>
        <w:t>สารบัญรูปภาพ</w:t>
      </w:r>
      <w:r>
        <w:rPr>
          <w:sz w:val="36"/>
          <w:szCs w:val="36"/>
        </w:rPr>
        <w:t>(</w:t>
      </w:r>
      <w:r>
        <w:rPr>
          <w:rFonts w:hint="cs"/>
          <w:sz w:val="36"/>
          <w:szCs w:val="36"/>
          <w:cs/>
        </w:rPr>
        <w:t>ต่อ</w:t>
      </w:r>
      <w:r>
        <w:rPr>
          <w:sz w:val="36"/>
          <w:szCs w:val="36"/>
        </w:rPr>
        <w:t>)</w:t>
      </w:r>
      <w:r w:rsidRPr="00E33EB7">
        <w:rPr>
          <w:rFonts w:hint="cs"/>
          <w:sz w:val="36"/>
          <w:szCs w:val="36"/>
        </w:rPr>
        <w:t xml:space="preserve">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04103058" w14:textId="77777777" w:rsidR="007A269A" w:rsidRDefault="007A269A" w:rsidP="007A269A">
      <w:pPr>
        <w:ind w:left="720"/>
        <w:jc w:val="thaiDistribute"/>
        <w:rPr>
          <w:b/>
          <w:bCs/>
          <w:noProof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  <w:t xml:space="preserve">    </w:t>
      </w:r>
      <w:r w:rsidRPr="00E33EB7">
        <w:rPr>
          <w:rFonts w:hint="cs"/>
          <w:cs/>
        </w:rPr>
        <w:tab/>
        <w:t xml:space="preserve">       </w:t>
      </w:r>
      <w:r w:rsidRPr="00E33EB7">
        <w:rPr>
          <w:rFonts w:hint="cs"/>
          <w:b/>
          <w:bCs/>
          <w:cs/>
        </w:rPr>
        <w:t>หน้า</w:t>
      </w:r>
    </w:p>
    <w:p w14:paraId="6F85484A" w14:textId="35E31A82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90" w:history="1">
        <w:r w:rsidRPr="00313028">
          <w:rPr>
            <w:rStyle w:val="affa"/>
            <w:cs/>
          </w:rPr>
          <w:t xml:space="preserve">ภาพประกอบที่  3.16 ตัวอย่างหน้าตา </w:t>
        </w:r>
        <w:r w:rsidRPr="00313028">
          <w:rPr>
            <w:rStyle w:val="affa"/>
          </w:rPr>
          <w:t>UI mobile application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6733424E" w14:textId="1E8C6FC7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91" w:history="1">
        <w:r w:rsidRPr="00313028">
          <w:rPr>
            <w:rStyle w:val="affa"/>
            <w:cs/>
          </w:rPr>
          <w:t xml:space="preserve">ภาพประกอบที่  3.17 การสร้างโปรเจ็ค </w:t>
        </w:r>
        <w:r w:rsidRPr="00313028">
          <w:rPr>
            <w:rStyle w:val="affa"/>
          </w:rPr>
          <w:t>firebase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34839B41" w14:textId="466B19E6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92" w:history="1">
        <w:r w:rsidRPr="00313028">
          <w:rPr>
            <w:rStyle w:val="affa"/>
            <w:cs/>
          </w:rPr>
          <w:t>ภาพประกอบที่  3.18</w:t>
        </w:r>
        <w:r w:rsidRPr="00313028">
          <w:rPr>
            <w:rStyle w:val="affa"/>
          </w:rPr>
          <w:t xml:space="preserve"> </w:t>
        </w:r>
        <w:r w:rsidRPr="00313028">
          <w:rPr>
            <w:rStyle w:val="affa"/>
            <w:cs/>
          </w:rPr>
          <w:t xml:space="preserve">การสร้าง </w:t>
        </w:r>
        <w:r w:rsidRPr="00313028">
          <w:rPr>
            <w:rStyle w:val="affa"/>
            <w:rFonts w:ascii="TH Sarabun New" w:hAnsi="TH Sarabun New" w:cs="TH Sarabun New"/>
            <w:spacing w:val="-1"/>
          </w:rPr>
          <w:t>Document</w:t>
        </w:r>
        <w:r w:rsidRPr="00313028">
          <w:rPr>
            <w:rStyle w:val="affa"/>
            <w:rFonts w:ascii="TH Sarabun New" w:hAnsi="TH Sarabun New" w:cs="TH Sarabun New"/>
            <w:spacing w:val="-1"/>
            <w:cs/>
          </w:rPr>
          <w:t xml:space="preserve"> ใน</w:t>
        </w:r>
        <w:r w:rsidRPr="00313028">
          <w:rPr>
            <w:rStyle w:val="affa"/>
            <w:rFonts w:ascii="TH Sarabun New" w:hAnsi="TH Sarabun New" w:cs="TH Sarabun New"/>
            <w:spacing w:val="-1"/>
          </w:rPr>
          <w:t xml:space="preserve"> firebase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37E7DC30" w14:textId="056210E8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93" w:history="1">
        <w:r w:rsidRPr="00313028">
          <w:rPr>
            <w:rStyle w:val="affa"/>
            <w:cs/>
          </w:rPr>
          <w:t>ภาพประกอบที่  3.19 ตัวอย่างข้อมูลและประเภทของข้อมูล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54F6F387" w14:textId="19AC6EF3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94" w:history="1">
        <w:r w:rsidRPr="00313028">
          <w:rPr>
            <w:rStyle w:val="affa"/>
            <w:cs/>
          </w:rPr>
          <w:t xml:space="preserve">ภาพประกอบที่  3.20 กราฟการเปลี่ยนแปลงค่า </w:t>
        </w:r>
        <w:r w:rsidRPr="00313028">
          <w:rPr>
            <w:rStyle w:val="affa"/>
          </w:rPr>
          <w:t>mAP</w:t>
        </w:r>
        <w:r w:rsidRPr="00313028">
          <w:rPr>
            <w:rStyle w:val="affa"/>
            <w:cs/>
          </w:rPr>
          <w:t xml:space="preserve"> ของ </w:t>
        </w:r>
        <w:r w:rsidRPr="00313028">
          <w:rPr>
            <w:rStyle w:val="affa"/>
          </w:rPr>
          <w:t>model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20E976EF" w14:textId="4F4934E1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95" w:history="1">
        <w:r w:rsidRPr="00313028">
          <w:rPr>
            <w:rStyle w:val="affa"/>
            <w:cs/>
          </w:rPr>
          <w:t>ภาพประกอบที่  3.21</w:t>
        </w:r>
        <w:r w:rsidRPr="00313028">
          <w:rPr>
            <w:rStyle w:val="affa"/>
          </w:rPr>
          <w:t xml:space="preserve"> </w:t>
        </w:r>
        <w:r w:rsidRPr="00313028">
          <w:rPr>
            <w:rStyle w:val="affa"/>
            <w:cs/>
          </w:rPr>
          <w:t xml:space="preserve">สมการ </w:t>
        </w:r>
        <w:r w:rsidRPr="00313028">
          <w:rPr>
            <w:rStyle w:val="affa"/>
          </w:rPr>
          <w:t>CER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37847016" w14:textId="7B26EF4F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96" w:history="1">
        <w:r w:rsidRPr="00313028">
          <w:rPr>
            <w:rStyle w:val="affa"/>
            <w:cs/>
          </w:rPr>
          <w:t xml:space="preserve">ภาพประกอบที่  3.22 ตัวอย่างตัวแปรในสมการ </w:t>
        </w:r>
        <w:r w:rsidRPr="00313028">
          <w:rPr>
            <w:rStyle w:val="affa"/>
          </w:rPr>
          <w:t>CER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6ECCDDD9" w14:textId="60352052" w:rsidR="007A269A" w:rsidRDefault="007A269A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0546497" w:history="1">
        <w:r w:rsidRPr="00313028">
          <w:rPr>
            <w:rStyle w:val="affa"/>
            <w:cs/>
          </w:rPr>
          <w:t>ภาพประกอบที่  3.23</w:t>
        </w:r>
        <w:r w:rsidRPr="00313028">
          <w:rPr>
            <w:rStyle w:val="affa"/>
          </w:rPr>
          <w:t xml:space="preserve"> </w:t>
        </w:r>
        <w:r w:rsidRPr="00313028">
          <w:rPr>
            <w:rStyle w:val="affa"/>
            <w:cs/>
          </w:rPr>
          <w:t xml:space="preserve">ตัวอย่างการหาค่า </w:t>
        </w:r>
        <w:r w:rsidRPr="00313028">
          <w:rPr>
            <w:rStyle w:val="affa"/>
          </w:rPr>
          <w:t>CER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_Toc130546497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7E7008"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10B4BC7F" w14:textId="4467B037" w:rsidR="001A711C" w:rsidRPr="00E33EB7" w:rsidRDefault="001A711C" w:rsidP="001A711C">
      <w:pPr>
        <w:ind w:left="720"/>
        <w:jc w:val="thaiDistribute"/>
        <w:rPr>
          <w:b/>
          <w:bCs/>
        </w:rPr>
      </w:pPr>
      <w:r>
        <w:rPr>
          <w:b/>
          <w:bCs/>
          <w:cs/>
        </w:rPr>
        <w:fldChar w:fldCharType="end"/>
      </w:r>
    </w:p>
    <w:p w14:paraId="7FD015C9" w14:textId="621CEBF9" w:rsidR="0008750B" w:rsidRPr="00E33EB7" w:rsidRDefault="0008750B" w:rsidP="00065D04">
      <w:pPr>
        <w:jc w:val="thaiDistribute"/>
      </w:pPr>
    </w:p>
    <w:p w14:paraId="3909A2A7" w14:textId="0533E2A7" w:rsidR="0008750B" w:rsidRPr="00E33EB7" w:rsidRDefault="0008750B" w:rsidP="00065D04">
      <w:pPr>
        <w:jc w:val="thaiDistribute"/>
      </w:pPr>
    </w:p>
    <w:p w14:paraId="328ACE3A" w14:textId="77777777" w:rsidR="0008750B" w:rsidRPr="00E33EB7" w:rsidRDefault="0008750B" w:rsidP="00065D04">
      <w:pPr>
        <w:jc w:val="thaiDistribute"/>
        <w:rPr>
          <w:cs/>
        </w:rPr>
      </w:pPr>
    </w:p>
    <w:p w14:paraId="1E285E96" w14:textId="77777777" w:rsidR="00987FE8" w:rsidRDefault="00987FE8">
      <w:pPr>
        <w:rPr>
          <w:b/>
          <w:bCs/>
        </w:rPr>
      </w:pPr>
      <w:r>
        <w:br w:type="page"/>
      </w:r>
    </w:p>
    <w:p w14:paraId="657CFBF6" w14:textId="066CFCBC" w:rsidR="00D66E22" w:rsidRPr="00E33EB7" w:rsidRDefault="00D0008B" w:rsidP="00D94A08">
      <w:pPr>
        <w:pStyle w:val="1"/>
      </w:pPr>
      <w:r w:rsidRPr="00E33EB7">
        <w:rPr>
          <w:rFonts w:hint="cs"/>
        </w:rPr>
        <w:lastRenderedPageBreak/>
        <w:br/>
      </w:r>
      <w:bookmarkStart w:id="6" w:name="_Toc112109661"/>
      <w:bookmarkStart w:id="7" w:name="_Ref124944654"/>
      <w:bookmarkStart w:id="8" w:name="_Toc130517342"/>
      <w:r w:rsidR="00D66E22" w:rsidRPr="00E33EB7">
        <w:rPr>
          <w:rFonts w:hint="cs"/>
          <w:cs/>
        </w:rPr>
        <w:t>บทนำ</w:t>
      </w:r>
      <w:bookmarkEnd w:id="6"/>
      <w:bookmarkEnd w:id="7"/>
      <w:bookmarkEnd w:id="8"/>
    </w:p>
    <w:p w14:paraId="06DAEFE0" w14:textId="77777777" w:rsidR="00D66E22" w:rsidRPr="00E33EB7" w:rsidRDefault="00D66E22" w:rsidP="00065D04">
      <w:pPr>
        <w:pStyle w:val="2"/>
        <w:jc w:val="thaiDistribute"/>
      </w:pPr>
      <w:bookmarkStart w:id="9" w:name="_Toc112109662"/>
      <w:bookmarkStart w:id="10" w:name="_Toc130517343"/>
      <w:r w:rsidRPr="00E33EB7">
        <w:rPr>
          <w:rFonts w:hint="cs"/>
          <w:cs/>
        </w:rPr>
        <w:t>หลักการและเหตุผล</w:t>
      </w:r>
      <w:bookmarkEnd w:id="9"/>
      <w:bookmarkEnd w:id="10"/>
    </w:p>
    <w:p w14:paraId="635617F5" w14:textId="5A45CFEA" w:rsidR="005103A9" w:rsidRPr="00E33EB7" w:rsidRDefault="005103A9" w:rsidP="00065D04">
      <w:pPr>
        <w:ind w:firstLine="720"/>
        <w:jc w:val="thaiDistribute"/>
      </w:pPr>
      <w:r w:rsidRPr="00E33EB7">
        <w:rPr>
          <w:rFonts w:hint="cs"/>
          <w:cs/>
        </w:rPr>
        <w:t>ปัจจุบันเทคโนโลยีอิเล็กทรอนิกส์</w:t>
      </w:r>
      <w:r w:rsidR="00F11D4F" w:rsidRPr="00E33EB7">
        <w:rPr>
          <w:rFonts w:hint="cs"/>
        </w:rPr>
        <w:t xml:space="preserve"> </w:t>
      </w:r>
      <w:r w:rsidRPr="00E33EB7">
        <w:rPr>
          <w:rFonts w:hint="cs"/>
          <w:cs/>
        </w:rPr>
        <w:t>มีความสําคัญในการดํารงชีวิตของผู้คนในปัจจุบันมากขึ้น</w:t>
      </w:r>
      <w:r w:rsidR="00F11D4F" w:rsidRPr="00E33EB7">
        <w:rPr>
          <w:rFonts w:hint="cs"/>
        </w:rPr>
        <w:t xml:space="preserve"> </w:t>
      </w:r>
      <w:r w:rsidRPr="00E33EB7">
        <w:rPr>
          <w:rFonts w:hint="cs"/>
          <w:cs/>
        </w:rPr>
        <w:t>ผู้คนมากมายได้ทำการใช้เทคโนโลยีในการค้าขายของออนไลน์ผ่านการไลฟ์และได้เกิดการพัฒนาของ</w:t>
      </w:r>
      <w:r w:rsidRPr="00E33EB7">
        <w:rPr>
          <w:rStyle w:val="aff9"/>
          <w:rFonts w:hint="cs"/>
          <w:color w:val="444444"/>
          <w:sz w:val="24"/>
          <w:szCs w:val="24"/>
          <w:bdr w:val="none" w:sz="0" w:space="0" w:color="auto" w:frame="1"/>
          <w:cs/>
        </w:rPr>
        <w:t xml:space="preserve"> </w:t>
      </w:r>
      <w:r w:rsidRPr="00E33EB7">
        <w:rPr>
          <w:rStyle w:val="aff9"/>
          <w:rFonts w:hint="cs"/>
          <w:b w:val="0"/>
          <w:bCs w:val="0"/>
          <w:bdr w:val="none" w:sz="0" w:space="0" w:color="auto" w:frame="1"/>
          <w:cs/>
        </w:rPr>
        <w:t>ปัญญาประดิษฐ์</w:t>
      </w:r>
      <w:r w:rsidRPr="00E33EB7">
        <w:rPr>
          <w:rStyle w:val="aff9"/>
          <w:rFonts w:hint="cs"/>
          <w:b w:val="0"/>
          <w:bCs w:val="0"/>
          <w:bdr w:val="none" w:sz="0" w:space="0" w:color="auto" w:frame="1"/>
        </w:rPr>
        <w:t>  (AI : Artificial Intelligence)</w:t>
      </w:r>
      <w:r w:rsidRPr="00E33EB7">
        <w:rPr>
          <w:rFonts w:hint="cs"/>
        </w:rPr>
        <w:t xml:space="preserve">  </w:t>
      </w:r>
      <w:r w:rsidRPr="00E33EB7">
        <w:rPr>
          <w:rFonts w:hint="cs"/>
          <w:cs/>
        </w:rPr>
        <w:t xml:space="preserve">คือเครื่องจักรหรือเทคโนโลยีที่มีฟังก์ชันทีมีความสามารถในการทำความเข้าใจ เรียนรู้องค์ความรู้ต่างๆ อาทิเช่น การรับรู้ การเรียนรู้ การให้เหตุผล และการแก้ปัญหาต่างๆ เครื่องมือที่มีความสามารถเหล่านี้ก็ถือว่าเป็น ปัญญาประดิษฐ์ เพราะฉะนั้นจึงสามารถกล่าวได้ว่า </w:t>
      </w:r>
      <w:r w:rsidRPr="00E33EB7">
        <w:rPr>
          <w:rFonts w:hint="cs"/>
        </w:rPr>
        <w:t xml:space="preserve">AI </w:t>
      </w:r>
      <w:r w:rsidRPr="00E33EB7">
        <w:rPr>
          <w:rFonts w:hint="cs"/>
          <w:cs/>
        </w:rPr>
        <w:t>ถือกำเนิดขึ้นเมื่อเครื่องจักรมีความสามารถที่จะเรียนรู้นั่นเอง</w:t>
      </w:r>
    </w:p>
    <w:p w14:paraId="0E04D070" w14:textId="5C805EFE" w:rsidR="005103A9" w:rsidRPr="00E33EB7" w:rsidRDefault="005103A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>ปัจจุบันการที่จะขายพัสดุออนไลน์ในการไลฟ์สดนั้น ใช้เวลาที่ค่อนข้างมากที่จะต้องให้ลูกค้าเข้ามารับชมเพื่อเลือกสิ้นค้าทีละชิ้นและทำให้ลูกค้าบางรายที่ไม่สะดวกมารับชมไม่ได้เลือกซื้อสินค้าที่ต้องการจึงทำให้พวกเราได้ทำการพัฒนาแอปพลิชั่นรวมสินค้าไลฟ์สดขึ้นมาเพื่อแก้ไขปัญหาดังกล่าว</w:t>
      </w:r>
    </w:p>
    <w:p w14:paraId="69BD0E8F" w14:textId="77777777" w:rsidR="005103A9" w:rsidRPr="00E33EB7" w:rsidRDefault="005103A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 xml:space="preserve">ดังนั้นเพื่อให้เกิดความสะดวกสบายพวกเราจึงได้พัฒนาแอปพลิเคชั่นเพื่อตอบโจทย์การใช้งานของแม่ค้าและลูกค้า ก็คือแอปพลิชั่นรวมสินค้าไลฟ์สดซึ่งจะทำการรวมเอาสินค้าต่างๆในไลฟ์สดของแม่ค้าแต่ละคนมารวมไว้ในแอปพลิเคชั่นเดียว  โดยการใช้ </w:t>
      </w:r>
      <w:r w:rsidRPr="00E33EB7">
        <w:rPr>
          <w:rFonts w:hint="cs"/>
        </w:rPr>
        <w:t xml:space="preserve">image processing </w:t>
      </w:r>
      <w:r w:rsidRPr="00E33EB7">
        <w:rPr>
          <w:rFonts w:hint="cs"/>
          <w:cs/>
        </w:rPr>
        <w:t>ในการตรวจจับข้อมูลสินค้าในไลฟ์สด และนำข้อมูลมาเก็บในฐานข้อมูลและนำไปแสดงผลในแอปพลิเคชั่น และเมื่อเลือกสินค้าที่ต้องการจะสามารถดูข้อมูลของสินค้าและไปสู่หน้าไลฟ์สดของแม่ค้าได้ เพื่อให้ลูกค้าได้เลือกสินค้ากันอย่างสะดวกและแม่ค้าก็ไม่เสียลูกค้าที่ไม่สะดวกรับชม</w:t>
      </w:r>
    </w:p>
    <w:p w14:paraId="2FAEC962" w14:textId="77777777" w:rsidR="00D66E22" w:rsidRPr="00E33EB7" w:rsidRDefault="00D66E22" w:rsidP="00065D04">
      <w:pPr>
        <w:pStyle w:val="2"/>
        <w:jc w:val="thaiDistribute"/>
      </w:pPr>
      <w:bookmarkStart w:id="11" w:name="_Toc112109663"/>
      <w:bookmarkStart w:id="12" w:name="_Toc130517344"/>
      <w:r w:rsidRPr="00E33EB7">
        <w:rPr>
          <w:rFonts w:hint="cs"/>
          <w:cs/>
        </w:rPr>
        <w:t>วัตถุประสงค์ของ</w:t>
      </w:r>
      <w:r w:rsidR="00CA3466" w:rsidRPr="00E33EB7">
        <w:rPr>
          <w:rFonts w:hint="cs"/>
          <w:cs/>
        </w:rPr>
        <w:t>โครงงาน</w:t>
      </w:r>
      <w:bookmarkEnd w:id="11"/>
      <w:bookmarkEnd w:id="12"/>
    </w:p>
    <w:p w14:paraId="5F708CCA" w14:textId="1E184563" w:rsidR="00D66E22" w:rsidRPr="00E33EB7" w:rsidRDefault="005103A9" w:rsidP="00065D04">
      <w:pPr>
        <w:ind w:firstLine="720"/>
        <w:jc w:val="thaiDistribute"/>
      </w:pPr>
      <w:r w:rsidRPr="00E33EB7">
        <w:rPr>
          <w:rFonts w:hint="cs"/>
          <w:cs/>
        </w:rPr>
        <w:t xml:space="preserve">สร้างแอปพลิชั่นที่สามารถใช้ </w:t>
      </w:r>
      <w:r w:rsidRPr="00E33EB7">
        <w:rPr>
          <w:rFonts w:hint="cs"/>
        </w:rPr>
        <w:t>AI</w:t>
      </w:r>
      <w:r w:rsidRPr="00E33EB7">
        <w:rPr>
          <w:rFonts w:hint="cs"/>
          <w:bCs/>
        </w:rPr>
        <w:t xml:space="preserve"> </w:t>
      </w:r>
      <w:r w:rsidRPr="00E33EB7">
        <w:rPr>
          <w:rFonts w:hint="cs"/>
          <w:cs/>
        </w:rPr>
        <w:t>ในการตรวจสอบและดึงข้อมูลของสินค้าในไลฟ์สดขายของเข้ามาในแอปพลิชั่นได้</w:t>
      </w:r>
      <w:r w:rsidR="00D66E22" w:rsidRPr="00E33EB7">
        <w:rPr>
          <w:rFonts w:hint="cs"/>
        </w:rPr>
        <w:tab/>
      </w:r>
    </w:p>
    <w:p w14:paraId="7BD61991" w14:textId="77777777" w:rsidR="00D66E22" w:rsidRPr="00E33EB7" w:rsidRDefault="006F3DCB" w:rsidP="00065D04">
      <w:pPr>
        <w:pStyle w:val="2"/>
        <w:jc w:val="thaiDistribute"/>
      </w:pPr>
      <w:bookmarkStart w:id="13" w:name="_Toc112109664"/>
      <w:bookmarkStart w:id="14" w:name="_Toc130517345"/>
      <w:r w:rsidRPr="00E33EB7">
        <w:rPr>
          <w:rFonts w:hint="cs"/>
          <w:cs/>
        </w:rPr>
        <w:t>ขอบเขตของโครงงาน</w:t>
      </w:r>
      <w:bookmarkEnd w:id="13"/>
      <w:bookmarkEnd w:id="14"/>
    </w:p>
    <w:p w14:paraId="085D7DE0" w14:textId="6B642CF6" w:rsidR="005103A9" w:rsidRPr="00E33EB7" w:rsidRDefault="005103A9" w:rsidP="00745955">
      <w:pPr>
        <w:ind w:firstLine="720"/>
        <w:jc w:val="thaiDistribute"/>
      </w:pPr>
      <w:r w:rsidRPr="00E33EB7">
        <w:rPr>
          <w:rFonts w:hint="cs"/>
          <w:cs/>
        </w:rPr>
        <w:t xml:space="preserve">โครงงานแอปพลิชั่นรวมสินค้าไลฟ์สดทำงานบนระบบปฏิบัติการ </w:t>
      </w:r>
      <w:r w:rsidRPr="00E33EB7">
        <w:rPr>
          <w:rFonts w:hint="cs"/>
        </w:rPr>
        <w:t xml:space="preserve">android </w:t>
      </w:r>
      <w:r w:rsidRPr="00E33EB7">
        <w:rPr>
          <w:rFonts w:hint="cs"/>
          <w:cs/>
        </w:rPr>
        <w:t xml:space="preserve">แบ่งการทํางานของระบบออกเป็น </w:t>
      </w:r>
      <w:r w:rsidRPr="00E33EB7">
        <w:rPr>
          <w:rFonts w:hint="cs"/>
        </w:rPr>
        <w:t xml:space="preserve">3 </w:t>
      </w:r>
      <w:r w:rsidRPr="00E33EB7">
        <w:rPr>
          <w:rFonts w:hint="cs"/>
          <w:cs/>
        </w:rPr>
        <w:t>ส่วน ประกอบไปด้วย</w:t>
      </w:r>
    </w:p>
    <w:p w14:paraId="64A64533" w14:textId="77777777" w:rsidR="005103A9" w:rsidRPr="00E33EB7" w:rsidRDefault="005103A9" w:rsidP="00065D04">
      <w:pPr>
        <w:pStyle w:val="3"/>
        <w:jc w:val="thaiDistribute"/>
      </w:pPr>
      <w:bookmarkStart w:id="15" w:name="_Toc109332118"/>
      <w:bookmarkStart w:id="16" w:name="_Toc109333657"/>
      <w:bookmarkStart w:id="17" w:name="_Toc109335729"/>
      <w:bookmarkStart w:id="18" w:name="_Toc112061391"/>
      <w:bookmarkStart w:id="19" w:name="_Toc112109665"/>
      <w:bookmarkStart w:id="20" w:name="_Toc130517346"/>
      <w:r w:rsidRPr="00E33EB7">
        <w:rPr>
          <w:rFonts w:hint="cs"/>
          <w:cs/>
        </w:rPr>
        <w:t>ผู้ใช้งาน</w:t>
      </w:r>
      <w:r w:rsidRPr="00E33EB7">
        <w:rPr>
          <w:rFonts w:hint="cs"/>
        </w:rPr>
        <w:t xml:space="preserve"> (</w:t>
      </w:r>
      <w:r w:rsidRPr="00E33EB7">
        <w:rPr>
          <w:rFonts w:hint="cs"/>
          <w:cs/>
        </w:rPr>
        <w:t xml:space="preserve">ใช้งานผ่าน </w:t>
      </w:r>
      <w:r w:rsidRPr="00E33EB7">
        <w:rPr>
          <w:rFonts w:hint="cs"/>
          <w:bCs/>
        </w:rPr>
        <w:t>Mobile Application</w:t>
      </w:r>
      <w:r w:rsidRPr="00E33EB7">
        <w:rPr>
          <w:rFonts w:hint="cs"/>
        </w:rPr>
        <w:t>)</w:t>
      </w:r>
      <w:bookmarkEnd w:id="15"/>
      <w:bookmarkEnd w:id="16"/>
      <w:bookmarkEnd w:id="17"/>
      <w:bookmarkEnd w:id="18"/>
      <w:bookmarkEnd w:id="19"/>
      <w:bookmarkEnd w:id="20"/>
    </w:p>
    <w:p w14:paraId="1CD2C4E0" w14:textId="3788D45B" w:rsidR="00D15326" w:rsidRPr="00E33EB7" w:rsidRDefault="005103A9" w:rsidP="00545450">
      <w:pPr>
        <w:pStyle w:val="35CM"/>
      </w:pPr>
      <w:r w:rsidRPr="00E33EB7">
        <w:rPr>
          <w:rFonts w:hint="cs"/>
          <w:cs/>
        </w:rPr>
        <w:t xml:space="preserve">ผู้ใช้งานสามารถเข้าสู่ระบบผ่าน </w:t>
      </w:r>
      <w:r w:rsidRPr="00E33EB7">
        <w:rPr>
          <w:rFonts w:hint="cs"/>
          <w:iCs/>
        </w:rPr>
        <w:t>Facebook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ได้</w:t>
      </w:r>
    </w:p>
    <w:p w14:paraId="27B624C1" w14:textId="5A88FCFC" w:rsidR="00CF01DE" w:rsidRPr="00E33EB7" w:rsidRDefault="00DB4B6E" w:rsidP="00545450">
      <w:pPr>
        <w:pStyle w:val="35CM"/>
      </w:pPr>
      <w:r w:rsidRPr="00E33EB7">
        <w:rPr>
          <w:rFonts w:hint="cs"/>
          <w:cs/>
        </w:rPr>
        <w:t>ผู้ใช้งานสามารถดูสถานะการไลฟ์สดของร้านแต่ละร้าน</w:t>
      </w:r>
      <w:r w:rsidR="009913FA">
        <w:rPr>
          <w:rFonts w:hint="cs"/>
          <w:cs/>
        </w:rPr>
        <w:t>ค้า</w:t>
      </w:r>
      <w:r w:rsidRPr="00E33EB7">
        <w:rPr>
          <w:rFonts w:hint="cs"/>
          <w:cs/>
        </w:rPr>
        <w:t>ได้</w:t>
      </w:r>
      <w:r w:rsidR="00B2778E" w:rsidRPr="00E33EB7">
        <w:rPr>
          <w:rFonts w:hint="cs"/>
          <w:cs/>
        </w:rPr>
        <w:t xml:space="preserve"> ประกอบด้วย </w:t>
      </w:r>
    </w:p>
    <w:p w14:paraId="7B5EDD30" w14:textId="75371EC6" w:rsidR="00CF01DE" w:rsidRPr="00E33EB7" w:rsidRDefault="00CF01D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</w:t>
      </w:r>
      <w:r w:rsidR="00B2778E" w:rsidRPr="00E33EB7">
        <w:rPr>
          <w:rFonts w:hint="cs"/>
          <w:cs/>
        </w:rPr>
        <w:t xml:space="preserve">สถานะ </w:t>
      </w:r>
      <w:r w:rsidR="00B2778E" w:rsidRPr="00E33EB7">
        <w:rPr>
          <w:rFonts w:hint="cs"/>
        </w:rPr>
        <w:t xml:space="preserve">online </w:t>
      </w:r>
      <w:r w:rsidR="006A23C5" w:rsidRPr="00E33EB7">
        <w:rPr>
          <w:rFonts w:hint="cs"/>
        </w:rPr>
        <w:t xml:space="preserve">/ </w:t>
      </w:r>
      <w:r w:rsidRPr="00E33EB7">
        <w:rPr>
          <w:rFonts w:hint="cs"/>
        </w:rPr>
        <w:t>offline</w:t>
      </w:r>
    </w:p>
    <w:p w14:paraId="118A8183" w14:textId="385EC84D" w:rsidR="00DB4B6E" w:rsidRPr="00E33EB7" w:rsidRDefault="00CF01D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</w:t>
      </w:r>
      <w:r w:rsidR="009E2A1A" w:rsidRPr="00E33EB7">
        <w:rPr>
          <w:rFonts w:hint="cs"/>
          <w:cs/>
        </w:rPr>
        <w:t xml:space="preserve">รูปภาพในการไลฟ์สด ถ้าสถานะ </w:t>
      </w:r>
      <w:r w:rsidR="009E2A1A" w:rsidRPr="00E33EB7">
        <w:rPr>
          <w:rFonts w:hint="cs"/>
        </w:rPr>
        <w:t xml:space="preserve">online </w:t>
      </w:r>
      <w:r w:rsidR="009E2A1A" w:rsidRPr="00E33EB7">
        <w:rPr>
          <w:rFonts w:hint="cs"/>
          <w:cs/>
        </w:rPr>
        <w:t xml:space="preserve"> รูปจะเป็นสีปกติ และถ้าเป็นสถานะ </w:t>
      </w:r>
      <w:r w:rsidR="009E2A1A" w:rsidRPr="00E33EB7">
        <w:rPr>
          <w:rFonts w:hint="cs"/>
        </w:rPr>
        <w:t xml:space="preserve">offline </w:t>
      </w:r>
      <w:r w:rsidR="00275507" w:rsidRPr="00E33EB7">
        <w:rPr>
          <w:rFonts w:hint="cs"/>
          <w:cs/>
        </w:rPr>
        <w:t>รูป</w:t>
      </w:r>
      <w:r w:rsidR="009E2A1A" w:rsidRPr="00E33EB7">
        <w:rPr>
          <w:rFonts w:hint="cs"/>
          <w:cs/>
        </w:rPr>
        <w:t>จะเป็นรูปภาพขาวดำ</w:t>
      </w:r>
    </w:p>
    <w:p w14:paraId="5271E74A" w14:textId="5916B8C3" w:rsidR="00D15326" w:rsidRPr="00E33EB7" w:rsidRDefault="005103A9" w:rsidP="00545450">
      <w:pPr>
        <w:pStyle w:val="35CM"/>
      </w:pPr>
      <w:r w:rsidRPr="00E33EB7">
        <w:rPr>
          <w:rFonts w:hint="cs"/>
          <w:cs/>
        </w:rPr>
        <w:lastRenderedPageBreak/>
        <w:t>ผู้ใช้งานสามารถดู</w:t>
      </w:r>
      <w:r w:rsidR="002A4FB7" w:rsidRPr="00E33EB7">
        <w:rPr>
          <w:rFonts w:hint="cs"/>
          <w:cs/>
        </w:rPr>
        <w:t>รายการ</w:t>
      </w:r>
      <w:r w:rsidR="00DB4B6E" w:rsidRPr="00E33EB7">
        <w:rPr>
          <w:rFonts w:hint="cs"/>
          <w:cs/>
        </w:rPr>
        <w:t>ของสินค้า</w:t>
      </w:r>
      <w:r w:rsidR="0012523E" w:rsidRPr="00E33EB7">
        <w:rPr>
          <w:rFonts w:hint="cs"/>
          <w:cs/>
        </w:rPr>
        <w:t>ที่แสดงสินค้าของทุกร้าน</w:t>
      </w:r>
      <w:r w:rsidR="001E2087" w:rsidRPr="00E33EB7">
        <w:rPr>
          <w:rFonts w:hint="cs"/>
          <w:cs/>
        </w:rPr>
        <w:t>ที่มีสถานนะ</w:t>
      </w:r>
      <w:r w:rsidR="001E2087" w:rsidRPr="00E33EB7">
        <w:rPr>
          <w:rFonts w:hint="cs"/>
        </w:rPr>
        <w:t xml:space="preserve"> online </w:t>
      </w:r>
      <w:r w:rsidR="00F94A1A" w:rsidRPr="00E33EB7">
        <w:rPr>
          <w:rFonts w:hint="cs"/>
          <w:cs/>
        </w:rPr>
        <w:t xml:space="preserve">ทุกร้าน </w:t>
      </w:r>
      <w:r w:rsidR="00CB3608" w:rsidRPr="00E33EB7">
        <w:rPr>
          <w:rFonts w:hint="cs"/>
          <w:cs/>
        </w:rPr>
        <w:t>ใน</w:t>
      </w:r>
      <w:r w:rsidR="00CB3608" w:rsidRPr="00E33EB7">
        <w:rPr>
          <w:rFonts w:hint="cs"/>
          <w:bCs/>
        </w:rPr>
        <w:t xml:space="preserve"> Mobile Application</w:t>
      </w:r>
      <w:r w:rsidR="00CB3608" w:rsidRPr="00E33EB7">
        <w:rPr>
          <w:rFonts w:hint="cs"/>
          <w:cs/>
        </w:rPr>
        <w:t xml:space="preserve"> </w:t>
      </w:r>
      <w:r w:rsidR="00DB4B6E" w:rsidRPr="00E33EB7">
        <w:rPr>
          <w:rFonts w:hint="cs"/>
          <w:cs/>
        </w:rPr>
        <w:t>ได้</w:t>
      </w:r>
      <w:r w:rsidR="0094061D" w:rsidRPr="00E33EB7">
        <w:rPr>
          <w:rFonts w:hint="cs"/>
          <w:cs/>
        </w:rPr>
        <w:t xml:space="preserve"> </w:t>
      </w:r>
      <w:r w:rsidR="00CB3608" w:rsidRPr="00E33EB7">
        <w:rPr>
          <w:rFonts w:hint="cs"/>
          <w:cs/>
        </w:rPr>
        <w:t>โดย</w:t>
      </w:r>
      <w:r w:rsidR="00417178" w:rsidRPr="00E33EB7">
        <w:rPr>
          <w:rFonts w:hint="cs"/>
          <w:cs/>
        </w:rPr>
        <w:t>รายการที่ปรากฏในไลฟ์สด</w:t>
      </w:r>
      <w:r w:rsidR="00EA46F8" w:rsidRPr="00E33EB7">
        <w:rPr>
          <w:rFonts w:hint="cs"/>
          <w:cs/>
        </w:rPr>
        <w:t xml:space="preserve"> </w:t>
      </w:r>
      <w:r w:rsidR="00DB4B6E" w:rsidRPr="00E33EB7">
        <w:rPr>
          <w:rFonts w:hint="cs"/>
          <w:cs/>
        </w:rPr>
        <w:t>ประกอบไปด้วย</w:t>
      </w:r>
    </w:p>
    <w:p w14:paraId="54FE637E" w14:textId="01172DE0" w:rsidR="0095098E" w:rsidRPr="00E33EB7" w:rsidRDefault="0095098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>ชื่อร้าน</w:t>
      </w:r>
      <w:r w:rsidR="009913FA">
        <w:rPr>
          <w:rFonts w:hint="cs"/>
          <w:cs/>
        </w:rPr>
        <w:t>ค้า</w:t>
      </w:r>
      <w:r w:rsidRPr="00E33EB7">
        <w:rPr>
          <w:rFonts w:hint="cs"/>
          <w:cs/>
        </w:rPr>
        <w:tab/>
      </w:r>
    </w:p>
    <w:p w14:paraId="3A1A2FA5" w14:textId="0B976ADE" w:rsidR="00D15326" w:rsidRPr="00E33EB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</w:t>
      </w:r>
      <w:r w:rsidR="009E453A" w:rsidRPr="00E33EB7">
        <w:rPr>
          <w:rFonts w:hint="cs"/>
          <w:cs/>
        </w:rPr>
        <w:t>รหัสสินค้า</w:t>
      </w:r>
      <w:r w:rsidR="00CB3608" w:rsidRPr="00E33EB7">
        <w:rPr>
          <w:rFonts w:hint="cs"/>
        </w:rPr>
        <w:t xml:space="preserve"> </w:t>
      </w:r>
    </w:p>
    <w:p w14:paraId="05721C9A" w14:textId="4AEB90AD" w:rsidR="00D15326" w:rsidRPr="00E33EB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 xml:space="preserve">-   </w:t>
      </w:r>
      <w:r w:rsidR="009E453A" w:rsidRPr="00E33EB7">
        <w:rPr>
          <w:rFonts w:hint="cs"/>
          <w:cs/>
        </w:rPr>
        <w:t xml:space="preserve">ชื่อสินค้า </w:t>
      </w:r>
    </w:p>
    <w:p w14:paraId="22974E08" w14:textId="7147941B" w:rsidR="00E9150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</w:t>
      </w:r>
      <w:r w:rsidR="009E453A" w:rsidRPr="00E33EB7">
        <w:rPr>
          <w:rFonts w:hint="cs"/>
          <w:cs/>
        </w:rPr>
        <w:t>ราคาสินค้า</w:t>
      </w:r>
      <w:r w:rsidR="00CB3608" w:rsidRPr="00E33EB7">
        <w:rPr>
          <w:rFonts w:hint="cs"/>
        </w:rPr>
        <w:t xml:space="preserve"> </w:t>
      </w:r>
    </w:p>
    <w:p w14:paraId="6209D6AE" w14:textId="3A428826" w:rsidR="009913FA" w:rsidRPr="00E33EB7" w:rsidRDefault="004D2110" w:rsidP="00545450">
      <w:pPr>
        <w:pStyle w:val="35CM"/>
        <w:numPr>
          <w:ilvl w:val="0"/>
          <w:numId w:val="0"/>
        </w:numPr>
        <w:ind w:left="2880"/>
        <w:rPr>
          <w:cs/>
        </w:rPr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6177133B" w14:textId="61D33948" w:rsidR="00EF1705" w:rsidRPr="00E33EB7" w:rsidRDefault="00EF1705" w:rsidP="00065D04">
      <w:pPr>
        <w:jc w:val="thaiDistribute"/>
        <w:rPr>
          <w:cs/>
        </w:rPr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ปีรันย่า บิวตี้ ช๊อป คือชื่อร้าน 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น</w:t>
      </w:r>
      <w:r w:rsidRPr="00E33EB7">
        <w:rPr>
          <w:rFonts w:hint="cs"/>
        </w:rPr>
        <w:t xml:space="preserve">39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 xml:space="preserve">ดีท๊อกญี่ปุ่น คือชื่อสินค้า </w:t>
      </w:r>
      <w:r w:rsidRPr="00E33EB7">
        <w:rPr>
          <w:rFonts w:hint="cs"/>
        </w:rPr>
        <w:t xml:space="preserve">,39 </w:t>
      </w:r>
      <w:r w:rsidRPr="00E33EB7">
        <w:rPr>
          <w:rFonts w:hint="cs"/>
          <w:cs/>
        </w:rPr>
        <w:t>คือราคาสินค้า</w:t>
      </w:r>
      <w:r w:rsidR="004D2110">
        <w:t xml:space="preserve">,16/07/2022 16:30 </w:t>
      </w:r>
      <w:r w:rsidR="004D2110">
        <w:rPr>
          <w:rFonts w:hint="cs"/>
          <w:cs/>
        </w:rPr>
        <w:t xml:space="preserve">คือ วันเวลาที่ </w:t>
      </w:r>
      <w:r w:rsidR="004D2110">
        <w:t xml:space="preserve">capture </w:t>
      </w:r>
      <w:r w:rsidR="004D2110">
        <w:rPr>
          <w:rFonts w:hint="cs"/>
          <w:cs/>
        </w:rPr>
        <w:t>รูปภาพ</w:t>
      </w:r>
    </w:p>
    <w:p w14:paraId="336B38FA" w14:textId="0FCF55DB" w:rsidR="005103A9" w:rsidRPr="00E33EB7" w:rsidRDefault="005103A9" w:rsidP="00545450">
      <w:pPr>
        <w:pStyle w:val="35CM"/>
      </w:pPr>
      <w:r w:rsidRPr="00E33EB7">
        <w:rPr>
          <w:rFonts w:hint="cs"/>
          <w:cs/>
        </w:rPr>
        <w:t>ผู้ใช้งานสามารถเลือก</w:t>
      </w:r>
      <w:r w:rsidR="0049233C" w:rsidRPr="00E33EB7">
        <w:rPr>
          <w:rFonts w:hint="cs"/>
          <w:cs/>
        </w:rPr>
        <w:t>ที่</w:t>
      </w:r>
      <w:r w:rsidRPr="00E33EB7">
        <w:rPr>
          <w:rFonts w:hint="cs"/>
          <w:cs/>
        </w:rPr>
        <w:t>สินค้าเพื่อ</w:t>
      </w:r>
      <w:r w:rsidR="0049233C" w:rsidRPr="00E33EB7">
        <w:rPr>
          <w:rFonts w:hint="cs"/>
          <w:cs/>
        </w:rPr>
        <w:t>ดูรายละเอียดเพิ่มเติมได้</w:t>
      </w:r>
      <w:r w:rsidR="000E4DC7" w:rsidRPr="00E33EB7">
        <w:rPr>
          <w:rFonts w:hint="cs"/>
          <w:cs/>
        </w:rPr>
        <w:t>โดยรายการที่ปรากฏในไลฟ์สด</w:t>
      </w:r>
      <w:r w:rsidR="0094061D" w:rsidRPr="00E33EB7">
        <w:rPr>
          <w:rFonts w:hint="cs"/>
          <w:i/>
          <w:cs/>
        </w:rPr>
        <w:t>ประกอบด้วย</w:t>
      </w:r>
    </w:p>
    <w:p w14:paraId="417CA19F" w14:textId="201D7027" w:rsidR="00E91507" w:rsidRPr="00E33EB7" w:rsidRDefault="00E91507" w:rsidP="00545450">
      <w:pPr>
        <w:pStyle w:val="35CM"/>
        <w:numPr>
          <w:ilvl w:val="0"/>
          <w:numId w:val="0"/>
        </w:numPr>
        <w:ind w:left="1985"/>
        <w:rPr>
          <w:cs/>
        </w:rPr>
      </w:pPr>
      <w:r w:rsidRPr="00E33EB7">
        <w:rPr>
          <w:rFonts w:hint="cs"/>
          <w:cs/>
        </w:rPr>
        <w:t xml:space="preserve">            </w:t>
      </w:r>
      <w:r w:rsidRPr="00E33EB7">
        <w:rPr>
          <w:rFonts w:hint="cs"/>
        </w:rPr>
        <w:t xml:space="preserve"> -   </w:t>
      </w:r>
      <w:r w:rsidRPr="00E33EB7">
        <w:rPr>
          <w:rFonts w:hint="cs"/>
          <w:cs/>
        </w:rPr>
        <w:t>ชื่อร้านค้า</w:t>
      </w:r>
      <w:r w:rsidR="000E4DC7" w:rsidRPr="00E33EB7">
        <w:rPr>
          <w:rFonts w:hint="cs"/>
          <w:cs/>
        </w:rPr>
        <w:t xml:space="preserve"> </w:t>
      </w:r>
    </w:p>
    <w:p w14:paraId="552BE5CB" w14:textId="2464477C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</w:t>
      </w:r>
      <w:r w:rsidR="000E4DC7" w:rsidRPr="00E33EB7">
        <w:rPr>
          <w:rFonts w:hint="cs"/>
          <w:cs/>
        </w:rPr>
        <w:t xml:space="preserve"> </w:t>
      </w:r>
    </w:p>
    <w:p w14:paraId="101B8354" w14:textId="3617262E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0A89D42F" w14:textId="31208D27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649DB80F" w14:textId="1ED7FA22" w:rsidR="002A4F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รูปภาพในการไลฟ์สด</w:t>
      </w:r>
    </w:p>
    <w:p w14:paraId="5EA39DFA" w14:textId="071D41A1" w:rsidR="004D2110" w:rsidRPr="00E33EB7" w:rsidRDefault="004D2110" w:rsidP="004D2110">
      <w:pPr>
        <w:pStyle w:val="35CM"/>
        <w:numPr>
          <w:ilvl w:val="0"/>
          <w:numId w:val="0"/>
        </w:numPr>
        <w:ind w:left="2880"/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75A23E81" w14:textId="72CCCEFD" w:rsidR="00EF1705" w:rsidRPr="00E33EB7" w:rsidRDefault="00EF1705" w:rsidP="00065D04">
      <w:pPr>
        <w:jc w:val="thaiDistribute"/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</w:t>
      </w:r>
      <w:r w:rsidR="00745955" w:rsidRPr="00852429">
        <w:t>FIRST SHOP V2</w:t>
      </w:r>
      <w:r w:rsidRPr="00E33EB7">
        <w:rPr>
          <w:rFonts w:hint="cs"/>
          <w:cs/>
        </w:rPr>
        <w:t xml:space="preserve">คือชื่อร้าน 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อ</w:t>
      </w:r>
      <w:r w:rsidRPr="00E33EB7">
        <w:rPr>
          <w:rFonts w:hint="cs"/>
        </w:rPr>
        <w:t xml:space="preserve">7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 xml:space="preserve">สครับ ขมิ้น คือชื่อสินค้า </w:t>
      </w:r>
      <w:r w:rsidRPr="00E33EB7">
        <w:rPr>
          <w:rFonts w:hint="cs"/>
        </w:rPr>
        <w:t xml:space="preserve">,59 </w:t>
      </w:r>
      <w:r w:rsidRPr="00E33EB7">
        <w:rPr>
          <w:rFonts w:hint="cs"/>
          <w:cs/>
        </w:rPr>
        <w:t>คือราคาสินค้า</w:t>
      </w:r>
      <w:r w:rsidR="006B4A51">
        <w:t>,</w:t>
      </w:r>
      <w:r w:rsidR="004D2110">
        <w:t xml:space="preserve">14/06/2022 12:30 </w:t>
      </w:r>
      <w:r w:rsidR="004D2110">
        <w:rPr>
          <w:rFonts w:hint="cs"/>
          <w:cs/>
        </w:rPr>
        <w:t xml:space="preserve">คือ วันเวลาที่ </w:t>
      </w:r>
      <w:r w:rsidR="004D2110">
        <w:t xml:space="preserve">capture </w:t>
      </w:r>
      <w:r w:rsidR="004D2110">
        <w:rPr>
          <w:rFonts w:hint="cs"/>
          <w:cs/>
        </w:rPr>
        <w:t>รูปภาพ</w:t>
      </w:r>
    </w:p>
    <w:p w14:paraId="455B3E49" w14:textId="31833FE1" w:rsidR="002A4FB7" w:rsidRPr="00E33EB7" w:rsidRDefault="000D540E" w:rsidP="00545450">
      <w:pPr>
        <w:pStyle w:val="35CM"/>
      </w:pPr>
      <w:r w:rsidRPr="00E33EB7">
        <w:rPr>
          <w:rFonts w:hint="cs"/>
          <w:cs/>
        </w:rPr>
        <w:t>เมื่อผู้ใช้เลือกสินค้า</w:t>
      </w:r>
      <w:r w:rsidR="002A4FB7" w:rsidRPr="00E33EB7">
        <w:rPr>
          <w:rFonts w:hint="cs"/>
          <w:cs/>
        </w:rPr>
        <w:t xml:space="preserve">ผู้ใช้งานสามารถกดปุ่ม </w:t>
      </w:r>
      <w:r w:rsidR="002A4FB7" w:rsidRPr="00E33EB7">
        <w:rPr>
          <w:rFonts w:hint="cs"/>
        </w:rPr>
        <w:t>“chat”</w:t>
      </w:r>
      <w:r w:rsidR="002A4FB7" w:rsidRPr="00E33EB7">
        <w:rPr>
          <w:rFonts w:hint="cs"/>
          <w:cs/>
        </w:rPr>
        <w:t>ในหน้ารายละเอียด</w:t>
      </w:r>
      <w:r w:rsidR="00827094" w:rsidRPr="00E33EB7">
        <w:rPr>
          <w:rFonts w:hint="cs"/>
          <w:cs/>
        </w:rPr>
        <w:t>สินค้าเพื่อลิ้งไปยังแชท ของร้านค้าได้</w:t>
      </w:r>
    </w:p>
    <w:p w14:paraId="468388B9" w14:textId="1E717253" w:rsidR="00DB4B6E" w:rsidRPr="00E33EB7" w:rsidRDefault="000D540E" w:rsidP="00545450">
      <w:pPr>
        <w:pStyle w:val="35CM"/>
      </w:pPr>
      <w:r w:rsidRPr="00E33EB7">
        <w:rPr>
          <w:rFonts w:hint="cs"/>
          <w:cs/>
        </w:rPr>
        <w:t>เมื่อผู้ใช้เลือกสินค้า</w:t>
      </w:r>
      <w:r w:rsidR="00827094" w:rsidRPr="00E33EB7">
        <w:rPr>
          <w:rFonts w:hint="cs"/>
          <w:cs/>
        </w:rPr>
        <w:t xml:space="preserve">ผู้ใช้งานสามารถกดปุ่ม </w:t>
      </w:r>
      <w:r w:rsidR="00827094" w:rsidRPr="00E33EB7">
        <w:rPr>
          <w:rFonts w:hint="cs"/>
        </w:rPr>
        <w:t>“buy”</w:t>
      </w:r>
      <w:r w:rsidR="00827094" w:rsidRPr="00E33EB7">
        <w:rPr>
          <w:rFonts w:hint="cs"/>
          <w:cs/>
        </w:rPr>
        <w:t>ในหน้ารายละเอียดสินค้าเพื่อลิ้งไปยังแชท ของร้านค้าและจะมีการนำ</w:t>
      </w:r>
      <w:r w:rsidR="00A654F3" w:rsidRPr="00E33EB7">
        <w:rPr>
          <w:rFonts w:hint="cs"/>
          <w:cs/>
        </w:rPr>
        <w:t xml:space="preserve">รหัสสินค้า ชื่อสินค้า ราคาสินค้า </w:t>
      </w:r>
      <w:r w:rsidR="00827094" w:rsidRPr="00E33EB7">
        <w:rPr>
          <w:rFonts w:hint="cs"/>
          <w:cs/>
        </w:rPr>
        <w:t>ส่งไปให้ร้านค้าอัตโนมัติ</w:t>
      </w:r>
    </w:p>
    <w:p w14:paraId="692777F2" w14:textId="084D31E7" w:rsidR="00EF1705" w:rsidRPr="00E33EB7" w:rsidRDefault="00EF1705" w:rsidP="00E624A5">
      <w:pPr>
        <w:pStyle w:val="35CM"/>
      </w:pPr>
      <w:r w:rsidRPr="00E33EB7">
        <w:rPr>
          <w:rFonts w:hint="cs"/>
          <w:cs/>
        </w:rPr>
        <w:t>ผู้ใช้งานสามารถค้นหาสินค้าจากชื่อสินค้าหรือชื่อร้านค้าได้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ในช่วงที่เวลาร้านค้าไลฟ์สดตัวอย่างเช่น</w:t>
      </w:r>
    </w:p>
    <w:p w14:paraId="2A3169FD" w14:textId="7C6EC595" w:rsidR="00EF1705" w:rsidRPr="00E33EB7" w:rsidRDefault="00EF1705" w:rsidP="00545450">
      <w:pPr>
        <w:pStyle w:val="35CM"/>
        <w:numPr>
          <w:ilvl w:val="0"/>
          <w:numId w:val="39"/>
        </w:numPr>
      </w:pPr>
      <w:r w:rsidRPr="00E33EB7">
        <w:rPr>
          <w:rFonts w:hint="cs"/>
          <w:cs/>
        </w:rPr>
        <w:t xml:space="preserve">ชื่อสินค้า </w:t>
      </w:r>
    </w:p>
    <w:p w14:paraId="44BBE381" w14:textId="27C8A28C" w:rsidR="00EF1705" w:rsidRPr="00E33EB7" w:rsidRDefault="00EF1705" w:rsidP="00545450">
      <w:pPr>
        <w:pStyle w:val="35CM"/>
        <w:numPr>
          <w:ilvl w:val="0"/>
          <w:numId w:val="39"/>
        </w:numPr>
      </w:pPr>
      <w:r w:rsidRPr="00E33EB7">
        <w:rPr>
          <w:rFonts w:hint="cs"/>
          <w:cs/>
        </w:rPr>
        <w:t xml:space="preserve">ชื่อร้านค้า </w:t>
      </w:r>
    </w:p>
    <w:p w14:paraId="013BAB4E" w14:textId="32D3F703" w:rsidR="00EF1705" w:rsidRPr="00E33EB7" w:rsidRDefault="00AC12D5" w:rsidP="00545450">
      <w:pPr>
        <w:pStyle w:val="35CM"/>
        <w:numPr>
          <w:ilvl w:val="0"/>
          <w:numId w:val="0"/>
        </w:numPr>
      </w:pPr>
      <w:r w:rsidRPr="00E33EB7">
        <w:rPr>
          <w:rFonts w:hint="cs"/>
          <w:cs/>
        </w:rPr>
        <w:t xml:space="preserve">ตัวอย่าง เช่น ลิป </w:t>
      </w:r>
      <w:r w:rsidRPr="00E33EB7">
        <w:rPr>
          <w:rFonts w:hint="cs"/>
        </w:rPr>
        <w:t>KO(</w:t>
      </w:r>
      <w:r w:rsidRPr="00E33EB7">
        <w:rPr>
          <w:rFonts w:hint="cs"/>
          <w:cs/>
        </w:rPr>
        <w:t xml:space="preserve">เบอร์ </w:t>
      </w:r>
      <w:r w:rsidRPr="00E33EB7">
        <w:rPr>
          <w:rFonts w:hint="cs"/>
        </w:rPr>
        <w:t xml:space="preserve">7) 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 xml:space="preserve">, </w:t>
      </w:r>
      <w:r w:rsidR="00745955" w:rsidRPr="00852429">
        <w:t>FIRST SHOP V2</w:t>
      </w:r>
      <w:r w:rsidR="00745955">
        <w:rPr>
          <w:rFonts w:hint="cs"/>
          <w:cs/>
        </w:rPr>
        <w:t xml:space="preserve"> </w:t>
      </w:r>
      <w:r w:rsidRPr="00E33EB7">
        <w:rPr>
          <w:rFonts w:hint="cs"/>
          <w:cs/>
        </w:rPr>
        <w:t>คือชื่อร้าน</w:t>
      </w:r>
    </w:p>
    <w:p w14:paraId="17E246BF" w14:textId="56DA22DB" w:rsidR="00A873B3" w:rsidRDefault="000C3C3E" w:rsidP="00545450">
      <w:pPr>
        <w:pStyle w:val="35CM"/>
        <w:rPr>
          <w:cs/>
        </w:rPr>
      </w:pPr>
      <w:r w:rsidRPr="00E33EB7">
        <w:rPr>
          <w:rFonts w:hint="cs"/>
          <w:cs/>
        </w:rPr>
        <w:t xml:space="preserve">เมื่อร้านค้ามีสถานะ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 xml:space="preserve">ผู้ใช้จะไม่สามารถมองเห็นสินค้าของร้านค้าที่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>ได้</w:t>
      </w:r>
      <w:bookmarkStart w:id="21" w:name="_Toc109332122"/>
      <w:bookmarkStart w:id="22" w:name="_Toc109333658"/>
      <w:bookmarkStart w:id="23" w:name="_Toc109335730"/>
      <w:bookmarkStart w:id="24" w:name="_Toc112061392"/>
      <w:bookmarkStart w:id="25" w:name="_Toc112109666"/>
    </w:p>
    <w:p w14:paraId="7893BD82" w14:textId="5D3B4428" w:rsidR="00065D04" w:rsidRPr="00E33EB7" w:rsidRDefault="00A873B3" w:rsidP="00A873B3">
      <w:r>
        <w:rPr>
          <w:cs/>
        </w:rPr>
        <w:br w:type="page"/>
      </w:r>
    </w:p>
    <w:p w14:paraId="444F9577" w14:textId="592B73DD" w:rsidR="005103A9" w:rsidRPr="00E33EB7" w:rsidRDefault="005103A9" w:rsidP="00065D04">
      <w:pPr>
        <w:pStyle w:val="3"/>
        <w:jc w:val="thaiDistribute"/>
      </w:pPr>
      <w:bookmarkStart w:id="26" w:name="_Toc130517347"/>
      <w:r w:rsidRPr="00E33EB7">
        <w:rPr>
          <w:rFonts w:hint="cs"/>
          <w:cs/>
        </w:rPr>
        <w:lastRenderedPageBreak/>
        <w:t xml:space="preserve">ผู้ดูแลระบบ </w:t>
      </w:r>
      <w:r w:rsidRPr="00E33EB7">
        <w:rPr>
          <w:rFonts w:hint="cs"/>
        </w:rPr>
        <w:t>(</w:t>
      </w:r>
      <w:r w:rsidRPr="00E33EB7">
        <w:rPr>
          <w:rFonts w:hint="cs"/>
          <w:cs/>
        </w:rPr>
        <w:t>ใช้งานผ่าน</w:t>
      </w:r>
      <w:r w:rsidRPr="00E33EB7">
        <w:rPr>
          <w:rFonts w:hint="cs"/>
        </w:rPr>
        <w:t xml:space="preserve"> </w:t>
      </w:r>
      <w:r w:rsidRPr="00E33EB7">
        <w:rPr>
          <w:rFonts w:hint="cs"/>
          <w:bCs/>
          <w:iCs/>
        </w:rPr>
        <w:t>Desktop Application</w:t>
      </w:r>
      <w:r w:rsidRPr="00E33EB7">
        <w:rPr>
          <w:rFonts w:hint="cs"/>
          <w:bCs/>
        </w:rPr>
        <w:t xml:space="preserve"> </w:t>
      </w:r>
      <w:r w:rsidRPr="00E33EB7">
        <w:rPr>
          <w:rFonts w:hint="cs"/>
          <w:cs/>
        </w:rPr>
        <w:t>ที่พัฒนาด้วย</w:t>
      </w:r>
      <w:r w:rsidRPr="00E33EB7">
        <w:rPr>
          <w:rFonts w:hint="cs"/>
          <w:bCs/>
          <w:cs/>
        </w:rPr>
        <w:t xml:space="preserve"> </w:t>
      </w:r>
      <w:r w:rsidRPr="00E33EB7">
        <w:rPr>
          <w:rFonts w:hint="cs"/>
          <w:bCs/>
          <w:iCs/>
        </w:rPr>
        <w:t>Python</w:t>
      </w:r>
      <w:r w:rsidRPr="00E33EB7">
        <w:rPr>
          <w:rFonts w:hint="cs"/>
          <w:bCs/>
        </w:rPr>
        <w:t>)</w:t>
      </w:r>
      <w:bookmarkEnd w:id="21"/>
      <w:bookmarkEnd w:id="22"/>
      <w:bookmarkEnd w:id="23"/>
      <w:bookmarkEnd w:id="24"/>
      <w:bookmarkEnd w:id="25"/>
      <w:bookmarkEnd w:id="26"/>
    </w:p>
    <w:p w14:paraId="170AB81B" w14:textId="77777777" w:rsidR="00BB5D8D" w:rsidRPr="00E33EB7" w:rsidRDefault="00C317F2" w:rsidP="00545450">
      <w:pPr>
        <w:pStyle w:val="35CM"/>
        <w:numPr>
          <w:ilvl w:val="0"/>
          <w:numId w:val="20"/>
        </w:numPr>
      </w:pPr>
      <w:bookmarkStart w:id="27" w:name="_Toc109332123"/>
      <w:r w:rsidRPr="00E33EB7">
        <w:rPr>
          <w:rFonts w:hint="cs"/>
          <w:cs/>
        </w:rPr>
        <w:t>ผู้ดูแลระบบสามารถเลือกร้านค้าที่ไลฟ์สดได้</w:t>
      </w:r>
      <w:r w:rsidRPr="00E33EB7">
        <w:rPr>
          <w:rFonts w:hint="cs"/>
          <w:iCs/>
        </w:rPr>
        <w:t xml:space="preserve"> 3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ร้านค้ามีร้านค้า</w:t>
      </w:r>
      <w:bookmarkEnd w:id="27"/>
    </w:p>
    <w:p w14:paraId="538F653F" w14:textId="661A0757" w:rsidR="00C317F2" w:rsidRPr="00E33EB7" w:rsidRDefault="00C317F2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="00512ADE" w:rsidRPr="00E33EB7">
        <w:rPr>
          <w:rFonts w:hint="cs"/>
        </w:rPr>
        <w:t xml:space="preserve">   </w:t>
      </w:r>
      <w:r w:rsidR="00A873B3" w:rsidRPr="00852429">
        <w:t>FIRST SHOP V2</w:t>
      </w:r>
    </w:p>
    <w:p w14:paraId="3F2BFD60" w14:textId="6782184E" w:rsidR="00C317F2" w:rsidRPr="00E33EB7" w:rsidRDefault="00C317F2" w:rsidP="00065D04">
      <w:pPr>
        <w:pStyle w:val="33"/>
        <w:ind w:left="2880" w:firstLine="0"/>
        <w:jc w:val="thaiDistribute"/>
        <w:rPr>
          <w:i/>
        </w:rPr>
      </w:pPr>
      <w:bookmarkStart w:id="28" w:name="_Toc109332125"/>
      <w:r w:rsidRPr="00E33EB7">
        <w:rPr>
          <w:rFonts w:hint="cs"/>
        </w:rPr>
        <w:t>-</w:t>
      </w:r>
      <w:r w:rsidR="00512ADE" w:rsidRPr="00E33EB7">
        <w:rPr>
          <w:rFonts w:hint="cs"/>
        </w:rPr>
        <w:t xml:space="preserve">   </w:t>
      </w:r>
      <w:bookmarkEnd w:id="28"/>
      <w:r w:rsidR="00A873B3" w:rsidRPr="00852429">
        <w:rPr>
          <w:rFonts w:ascii="TH Sarabun New" w:hAnsi="TH Sarabun New" w:cs="TH Sarabun New"/>
        </w:rPr>
        <w:t xml:space="preserve">KANYA SHOP </w:t>
      </w:r>
      <w:r w:rsidR="00A873B3" w:rsidRPr="00852429">
        <w:rPr>
          <w:rFonts w:ascii="TH Sarabun New" w:hAnsi="TH Sarabun New" w:cs="TH Sarabun New"/>
          <w:cs/>
        </w:rPr>
        <w:t>ขายถูกทุกอย่าง</w:t>
      </w:r>
    </w:p>
    <w:p w14:paraId="15A41D66" w14:textId="1436D8C8" w:rsidR="00C317F2" w:rsidRPr="00E33EB7" w:rsidRDefault="00C317F2" w:rsidP="00065D04">
      <w:pPr>
        <w:pStyle w:val="33"/>
        <w:ind w:left="2880" w:firstLine="0"/>
        <w:jc w:val="thaiDistribute"/>
      </w:pPr>
      <w:bookmarkStart w:id="29" w:name="_Toc109332126"/>
      <w:r w:rsidRPr="00E33EB7">
        <w:rPr>
          <w:rFonts w:hint="cs"/>
        </w:rPr>
        <w:t>-</w:t>
      </w:r>
      <w:r w:rsidR="00512ADE" w:rsidRPr="00E33EB7">
        <w:rPr>
          <w:rFonts w:hint="cs"/>
        </w:rPr>
        <w:t xml:space="preserve">   </w:t>
      </w:r>
      <w:bookmarkEnd w:id="29"/>
      <w:r w:rsidR="00A873B3" w:rsidRPr="00852429">
        <w:rPr>
          <w:cs/>
        </w:rPr>
        <w:t>มหัศจรรย์"วันของ</w:t>
      </w:r>
      <w:r w:rsidR="00A873B3" w:rsidRPr="00852429">
        <w:t>AuuM</w:t>
      </w:r>
    </w:p>
    <w:p w14:paraId="35C63F1A" w14:textId="4ADEFC56" w:rsidR="00D352BE" w:rsidRPr="00E33EB7" w:rsidRDefault="00D352BE" w:rsidP="00545450">
      <w:pPr>
        <w:pStyle w:val="35CM"/>
      </w:pPr>
      <w:r w:rsidRPr="00E33EB7">
        <w:rPr>
          <w:rFonts w:hint="cs"/>
          <w:cs/>
        </w:rPr>
        <w:t>ผู้ดูแลระบบสามารถ</w:t>
      </w:r>
      <w:r w:rsidR="00292BC2" w:rsidRPr="00E33EB7">
        <w:rPr>
          <w:rFonts w:hint="cs"/>
          <w:cs/>
        </w:rPr>
        <w:t>หยุด</w:t>
      </w:r>
      <w:r w:rsidRPr="00E33EB7">
        <w:rPr>
          <w:rFonts w:hint="cs"/>
          <w:cs/>
        </w:rPr>
        <w:t>ร้านค้า</w:t>
      </w:r>
      <w:r w:rsidR="00B2778E" w:rsidRPr="00E33EB7">
        <w:rPr>
          <w:rFonts w:hint="cs"/>
          <w:cs/>
        </w:rPr>
        <w:t>ที่</w:t>
      </w:r>
      <w:r w:rsidR="00505D2C" w:rsidRPr="00E33EB7">
        <w:rPr>
          <w:rFonts w:hint="cs"/>
          <w:cs/>
        </w:rPr>
        <w:t>กำลัง</w:t>
      </w:r>
      <w:r w:rsidR="00292BC2" w:rsidRPr="00E33EB7">
        <w:rPr>
          <w:rFonts w:hint="cs"/>
          <w:cs/>
        </w:rPr>
        <w:t>ประมวลผล</w:t>
      </w:r>
      <w:r w:rsidR="00B2778E" w:rsidRPr="00E33EB7">
        <w:rPr>
          <w:rFonts w:hint="cs"/>
          <w:cs/>
        </w:rPr>
        <w:t>ในระบบ</w:t>
      </w:r>
      <w:r w:rsidR="000C3C3E" w:rsidRPr="00E33EB7">
        <w:rPr>
          <w:rFonts w:hint="cs"/>
          <w:cs/>
        </w:rPr>
        <w:t>และแจ้งเตือนไปยัง</w:t>
      </w:r>
      <w:r w:rsidR="000C3C3E" w:rsidRPr="00E33EB7">
        <w:rPr>
          <w:rFonts w:hint="cs"/>
          <w:bCs/>
        </w:rPr>
        <w:t xml:space="preserve"> Application</w:t>
      </w:r>
      <w:r w:rsidR="000C3C3E" w:rsidRPr="00E33EB7">
        <w:rPr>
          <w:rFonts w:hint="cs"/>
          <w:cs/>
        </w:rPr>
        <w:t xml:space="preserve"> ของผู้ใช้งานได้ </w:t>
      </w:r>
    </w:p>
    <w:p w14:paraId="678358F7" w14:textId="07B006A4" w:rsidR="002E4836" w:rsidRPr="00E33EB7" w:rsidRDefault="002E4836" w:rsidP="00545450">
      <w:pPr>
        <w:pStyle w:val="35CM"/>
      </w:pPr>
      <w:r w:rsidRPr="00E33EB7">
        <w:rPr>
          <w:rFonts w:hint="cs"/>
          <w:cs/>
        </w:rPr>
        <w:t>ผู้ดูแลระบบสามารถดูข้อมูลรายการสินค้า ของแต่ละร้านค้า</w:t>
      </w:r>
      <w:r w:rsidR="00B61BF1" w:rsidRPr="00E33EB7">
        <w:rPr>
          <w:rFonts w:hint="cs"/>
          <w:cs/>
        </w:rPr>
        <w:t>ได้ ประกอบด้วย</w:t>
      </w:r>
    </w:p>
    <w:p w14:paraId="08540C1F" w14:textId="2F19B135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 </w:t>
      </w:r>
    </w:p>
    <w:p w14:paraId="1B61AA66" w14:textId="01838F36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360DA9A0" w14:textId="29FBF30B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41A7B48E" w14:textId="29A31D8A" w:rsidR="00AC12D5" w:rsidRPr="00E33EB7" w:rsidRDefault="00AC12D5" w:rsidP="00545450">
      <w:pPr>
        <w:pStyle w:val="35CM"/>
        <w:numPr>
          <w:ilvl w:val="0"/>
          <w:numId w:val="0"/>
        </w:numPr>
        <w:rPr>
          <w:cs/>
        </w:rPr>
      </w:pPr>
      <w:r w:rsidRPr="00E33EB7">
        <w:rPr>
          <w:rFonts w:hint="cs"/>
          <w:cs/>
        </w:rPr>
        <w:t>ตัวอย่าง เช่น อ</w:t>
      </w:r>
      <w:r w:rsidRPr="00E33EB7">
        <w:rPr>
          <w:rFonts w:hint="cs"/>
        </w:rPr>
        <w:t xml:space="preserve">61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 xml:space="preserve">ลิป </w:t>
      </w:r>
      <w:r w:rsidRPr="00E33EB7">
        <w:rPr>
          <w:rFonts w:hint="cs"/>
        </w:rPr>
        <w:t>KO(</w:t>
      </w:r>
      <w:r w:rsidRPr="00E33EB7">
        <w:rPr>
          <w:rFonts w:hint="cs"/>
          <w:cs/>
        </w:rPr>
        <w:t xml:space="preserve">เบอร์ </w:t>
      </w:r>
      <w:r w:rsidRPr="00E33EB7">
        <w:rPr>
          <w:rFonts w:hint="cs"/>
        </w:rPr>
        <w:t xml:space="preserve">8) 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 xml:space="preserve">,59 </w:t>
      </w:r>
      <w:r w:rsidRPr="00E33EB7">
        <w:rPr>
          <w:rFonts w:hint="cs"/>
          <w:cs/>
        </w:rPr>
        <w:t>คือราคาสินค้า</w:t>
      </w:r>
    </w:p>
    <w:p w14:paraId="0EFE8CD2" w14:textId="2988CA28" w:rsidR="00512ADE" w:rsidRPr="00E33EB7" w:rsidRDefault="00512ADE" w:rsidP="00065D04">
      <w:pPr>
        <w:pStyle w:val="3"/>
        <w:jc w:val="thaiDistribute"/>
      </w:pPr>
      <w:bookmarkStart w:id="30" w:name="_Toc109332127"/>
      <w:bookmarkStart w:id="31" w:name="_Toc109333659"/>
      <w:bookmarkStart w:id="32" w:name="_Toc109335731"/>
      <w:bookmarkStart w:id="33" w:name="_Toc112061393"/>
      <w:bookmarkStart w:id="34" w:name="_Toc112109667"/>
      <w:bookmarkStart w:id="35" w:name="_Toc130517348"/>
      <w:r w:rsidRPr="00E33EB7">
        <w:rPr>
          <w:rFonts w:hint="cs"/>
          <w:cs/>
        </w:rPr>
        <w:t>ระบบ</w:t>
      </w:r>
      <w:r w:rsidRPr="00E33EB7">
        <w:rPr>
          <w:rFonts w:hint="cs"/>
        </w:rPr>
        <w:t xml:space="preserve"> (</w:t>
      </w:r>
      <w:r w:rsidRPr="00E33EB7">
        <w:rPr>
          <w:rFonts w:hint="cs"/>
          <w:cs/>
        </w:rPr>
        <w:t xml:space="preserve">ระบบพัฒนาเป็น </w:t>
      </w:r>
      <w:r w:rsidRPr="00E33EB7">
        <w:rPr>
          <w:rFonts w:hint="cs"/>
          <w:bCs/>
        </w:rPr>
        <w:t>Module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ด้วย </w:t>
      </w:r>
      <w:r w:rsidRPr="00E33EB7">
        <w:rPr>
          <w:rFonts w:hint="cs"/>
          <w:bCs/>
        </w:rPr>
        <w:t>Python</w:t>
      </w:r>
      <w:r w:rsidRPr="00E33EB7">
        <w:rPr>
          <w:rFonts w:hint="cs"/>
        </w:rPr>
        <w:t>)</w:t>
      </w:r>
      <w:bookmarkEnd w:id="30"/>
      <w:bookmarkEnd w:id="31"/>
      <w:bookmarkEnd w:id="32"/>
      <w:bookmarkEnd w:id="33"/>
      <w:bookmarkEnd w:id="34"/>
      <w:bookmarkEnd w:id="35"/>
    </w:p>
    <w:p w14:paraId="4CA74B42" w14:textId="094422EA" w:rsidR="00512ADE" w:rsidRPr="00E33EB7" w:rsidRDefault="00E3499E" w:rsidP="00545450">
      <w:pPr>
        <w:pStyle w:val="35CM"/>
        <w:numPr>
          <w:ilvl w:val="0"/>
          <w:numId w:val="21"/>
        </w:numPr>
      </w:pPr>
      <w:r w:rsidRPr="00E33EB7">
        <w:rPr>
          <w:rFonts w:hint="cs"/>
          <w:cs/>
        </w:rPr>
        <w:t>ระบบ</w:t>
      </w:r>
      <w:r w:rsidR="00512ADE" w:rsidRPr="00E33EB7">
        <w:rPr>
          <w:rFonts w:hint="cs"/>
          <w:cs/>
        </w:rPr>
        <w:t>สามารถ</w:t>
      </w:r>
      <w:r w:rsidRPr="00E33EB7">
        <w:rPr>
          <w:rFonts w:hint="cs"/>
          <w:cs/>
        </w:rPr>
        <w:t>จับ</w:t>
      </w:r>
      <w:r w:rsidR="00512ADE" w:rsidRPr="00E33EB7">
        <w:rPr>
          <w:rFonts w:hint="cs"/>
          <w:cs/>
        </w:rPr>
        <w:t>ภาพหน้าจอไลฟ์สดได้</w:t>
      </w:r>
      <w:r w:rsidR="00512ADE" w:rsidRPr="00E33EB7">
        <w:rPr>
          <w:rFonts w:hint="cs"/>
        </w:rPr>
        <w:t xml:space="preserve"> </w:t>
      </w:r>
      <w:r w:rsidR="00512ADE" w:rsidRPr="00E33EB7">
        <w:rPr>
          <w:rFonts w:hint="cs"/>
          <w:iCs/>
        </w:rPr>
        <w:t>3</w:t>
      </w:r>
      <w:r w:rsidR="00512ADE" w:rsidRPr="00E33EB7">
        <w:rPr>
          <w:rFonts w:hint="cs"/>
        </w:rPr>
        <w:t xml:space="preserve"> </w:t>
      </w:r>
      <w:r w:rsidR="00512ADE" w:rsidRPr="00E33EB7">
        <w:rPr>
          <w:rFonts w:hint="cs"/>
          <w:cs/>
        </w:rPr>
        <w:t>ร้านค้ามีร้านค้า</w:t>
      </w:r>
    </w:p>
    <w:p w14:paraId="28D638FD" w14:textId="2F286913" w:rsidR="00E3499E" w:rsidRPr="00852429" w:rsidRDefault="00E3499E" w:rsidP="00065D04">
      <w:pPr>
        <w:pStyle w:val="4"/>
        <w:numPr>
          <w:ilvl w:val="0"/>
          <w:numId w:val="0"/>
        </w:numPr>
        <w:ind w:firstLine="1134"/>
        <w:jc w:val="thaiDistribute"/>
        <w:rPr>
          <w:rFonts w:ascii="TH Sarabun New" w:hAnsi="TH Sarabun New" w:cs="TH Sarabun New"/>
          <w:i/>
        </w:rPr>
      </w:pPr>
      <w:r w:rsidRPr="00E33EB7">
        <w:rPr>
          <w:rFonts w:hint="cs"/>
        </w:rPr>
        <w:t xml:space="preserve">                         -  </w:t>
      </w:r>
      <w:r w:rsidR="00852429" w:rsidRPr="00852429">
        <w:t>FIRST SHOP V2</w:t>
      </w:r>
    </w:p>
    <w:p w14:paraId="551CB811" w14:textId="64B0FDB9" w:rsidR="00852429" w:rsidRDefault="00E3499E" w:rsidP="00852429">
      <w:pPr>
        <w:rPr>
          <w:rFonts w:eastAsia="Times New Roman" w:cs="Noto Sans"/>
          <w:sz w:val="24"/>
          <w:szCs w:val="24"/>
        </w:rPr>
      </w:pPr>
      <w:bookmarkStart w:id="36" w:name="_Toc109332130"/>
      <w:r w:rsidRPr="00E33EB7">
        <w:rPr>
          <w:rFonts w:hint="cs"/>
        </w:rPr>
        <w:t xml:space="preserve"> </w:t>
      </w:r>
      <w:r w:rsidRPr="00E33EB7">
        <w:rPr>
          <w:rFonts w:hint="cs"/>
        </w:rPr>
        <w:tab/>
        <w:t xml:space="preserve">         </w:t>
      </w:r>
      <w:r w:rsidR="00852429">
        <w:rPr>
          <w:cs/>
        </w:rPr>
        <w:tab/>
      </w:r>
      <w:r w:rsidR="00852429">
        <w:rPr>
          <w:cs/>
        </w:rPr>
        <w:tab/>
      </w:r>
      <w:r w:rsidRPr="00E33EB7">
        <w:rPr>
          <w:rFonts w:hint="cs"/>
        </w:rPr>
        <w:t xml:space="preserve"> </w:t>
      </w:r>
      <w:r w:rsidR="00852429">
        <w:rPr>
          <w:cs/>
        </w:rPr>
        <w:tab/>
      </w:r>
      <w:r w:rsidRPr="00E33EB7">
        <w:rPr>
          <w:rFonts w:hint="cs"/>
        </w:rPr>
        <w:t xml:space="preserve">-  </w:t>
      </w:r>
      <w:bookmarkEnd w:id="36"/>
      <w:r w:rsidR="00852429" w:rsidRPr="00852429">
        <w:rPr>
          <w:rFonts w:ascii="TH Sarabun New" w:hAnsi="TH Sarabun New" w:cs="TH Sarabun New"/>
        </w:rPr>
        <w:t xml:space="preserve">KANYA SHOP </w:t>
      </w:r>
      <w:r w:rsidR="00852429" w:rsidRPr="00852429">
        <w:rPr>
          <w:rFonts w:ascii="TH Sarabun New" w:hAnsi="TH Sarabun New" w:cs="TH Sarabun New"/>
          <w:cs/>
        </w:rPr>
        <w:t>ขายถูกทุกอย่าง</w:t>
      </w:r>
    </w:p>
    <w:p w14:paraId="71C4E01A" w14:textId="16C024E7" w:rsidR="00E3499E" w:rsidRPr="00E33EB7" w:rsidRDefault="00E3499E" w:rsidP="00852429">
      <w:pPr>
        <w:pStyle w:val="4"/>
        <w:numPr>
          <w:ilvl w:val="0"/>
          <w:numId w:val="0"/>
        </w:numPr>
        <w:ind w:left="2064"/>
        <w:jc w:val="thaiDistribute"/>
      </w:pPr>
      <w:r w:rsidRPr="00E33EB7">
        <w:rPr>
          <w:rFonts w:hint="cs"/>
        </w:rPr>
        <w:t xml:space="preserve">      </w:t>
      </w:r>
      <w:r w:rsidRPr="00E33EB7">
        <w:rPr>
          <w:rFonts w:hint="cs"/>
        </w:rPr>
        <w:tab/>
        <w:t xml:space="preserve">-  </w:t>
      </w:r>
      <w:r w:rsidR="00852429" w:rsidRPr="00852429">
        <w:rPr>
          <w:cs/>
        </w:rPr>
        <w:t>มหัศจรรย์"วันของ</w:t>
      </w:r>
      <w:r w:rsidR="00852429" w:rsidRPr="00852429">
        <w:t>AuuM</w:t>
      </w:r>
    </w:p>
    <w:p w14:paraId="7C2A6080" w14:textId="4A4A3EDD" w:rsidR="00E3499E" w:rsidRPr="00E33EB7" w:rsidRDefault="00E3499E" w:rsidP="00D04F78">
      <w:pPr>
        <w:pStyle w:val="35CM"/>
        <w:numPr>
          <w:ilvl w:val="0"/>
          <w:numId w:val="21"/>
        </w:numPr>
        <w:jc w:val="thaiDistribute"/>
      </w:pPr>
      <w:r w:rsidRPr="00E33EB7">
        <w:rPr>
          <w:rFonts w:hint="cs"/>
          <w:cs/>
        </w:rPr>
        <w:t>ระบบสามารถส่งสตรีมมิ่งภาพหน้าจอไลฟ์สดเพื่อนำไปประมวลผลแล</w:t>
      </w:r>
      <w:r w:rsidR="00B228BF" w:rsidRPr="00E33EB7">
        <w:rPr>
          <w:rFonts w:hint="cs"/>
          <w:cs/>
        </w:rPr>
        <w:t xml:space="preserve">ะนำไปแสดงในแต่พื้นที่แสดงผลแต่ละพื้นที่ใน </w:t>
      </w:r>
      <w:r w:rsidR="00B228BF" w:rsidRPr="00E33EB7">
        <w:rPr>
          <w:rFonts w:hint="cs"/>
          <w:bCs/>
          <w:iCs/>
        </w:rPr>
        <w:t>Desktop Application</w:t>
      </w:r>
      <w:r w:rsidR="00B228BF" w:rsidRPr="00E33EB7">
        <w:rPr>
          <w:rFonts w:hint="cs"/>
          <w:bCs/>
          <w:iCs/>
          <w:cs/>
        </w:rPr>
        <w:t xml:space="preserve"> </w:t>
      </w:r>
      <w:r w:rsidR="00B228BF" w:rsidRPr="00E33EB7">
        <w:rPr>
          <w:rFonts w:hint="cs"/>
          <w:b/>
          <w:i/>
          <w:cs/>
        </w:rPr>
        <w:t>ของผู้ดูแลระบบ</w:t>
      </w:r>
      <w:r w:rsidR="00B228BF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ได้</w:t>
      </w:r>
      <w:r w:rsidRPr="00E33EB7">
        <w:rPr>
          <w:rFonts w:hint="cs"/>
        </w:rPr>
        <w:t xml:space="preserve"> </w:t>
      </w:r>
      <w:r w:rsidRPr="00E33EB7">
        <w:rPr>
          <w:rFonts w:hint="cs"/>
          <w:iCs/>
        </w:rPr>
        <w:t>3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ร้านค้ามีร้านค้า</w:t>
      </w:r>
    </w:p>
    <w:p w14:paraId="4AB55B4D" w14:textId="799AE422" w:rsidR="00A873B3" w:rsidRPr="00E33EB7" w:rsidRDefault="00A873B3" w:rsidP="00A873B3">
      <w:pPr>
        <w:ind w:left="2880"/>
        <w:jc w:val="both"/>
      </w:pPr>
      <w:r w:rsidRPr="00E33EB7">
        <w:rPr>
          <w:rFonts w:hint="cs"/>
        </w:rPr>
        <w:t xml:space="preserve">-   </w:t>
      </w:r>
      <w:r w:rsidR="00650666" w:rsidRPr="00852429">
        <w:t>FIRST SHOP V2</w:t>
      </w:r>
      <w:r w:rsidR="00650666">
        <w:tab/>
      </w:r>
    </w:p>
    <w:p w14:paraId="2A7C73B6" w14:textId="77777777" w:rsidR="00A873B3" w:rsidRPr="00A873B3" w:rsidRDefault="00A873B3" w:rsidP="00A873B3">
      <w:pPr>
        <w:ind w:left="2880"/>
        <w:jc w:val="both"/>
        <w:rPr>
          <w:i/>
        </w:rPr>
      </w:pPr>
      <w:r w:rsidRPr="00E33EB7">
        <w:rPr>
          <w:rFonts w:hint="cs"/>
        </w:rPr>
        <w:t xml:space="preserve">-   </w:t>
      </w:r>
      <w:r w:rsidRPr="00A873B3">
        <w:rPr>
          <w:rFonts w:ascii="TH Sarabun New" w:hAnsi="TH Sarabun New" w:cs="TH Sarabun New"/>
        </w:rPr>
        <w:t xml:space="preserve">KANYA SHOP </w:t>
      </w:r>
      <w:r w:rsidRPr="00A873B3">
        <w:rPr>
          <w:rFonts w:ascii="TH Sarabun New" w:hAnsi="TH Sarabun New" w:cs="TH Sarabun New"/>
          <w:cs/>
        </w:rPr>
        <w:t>ขายถูกทุกอย่าง</w:t>
      </w:r>
    </w:p>
    <w:p w14:paraId="036FE5B0" w14:textId="77777777" w:rsidR="00A873B3" w:rsidRPr="00E33EB7" w:rsidRDefault="00A873B3" w:rsidP="00A873B3">
      <w:pPr>
        <w:ind w:left="2880"/>
        <w:jc w:val="both"/>
      </w:pPr>
      <w:r w:rsidRPr="00E33EB7">
        <w:rPr>
          <w:rFonts w:hint="cs"/>
        </w:rPr>
        <w:t xml:space="preserve">-   </w:t>
      </w:r>
      <w:r w:rsidRPr="00852429">
        <w:rPr>
          <w:cs/>
        </w:rPr>
        <w:t>มหัศจรรย์"วันของ</w:t>
      </w:r>
      <w:r w:rsidRPr="00852429">
        <w:t>AuuM</w:t>
      </w:r>
    </w:p>
    <w:p w14:paraId="19A0CC91" w14:textId="660089E5" w:rsidR="00E3499E" w:rsidRPr="00A873B3" w:rsidRDefault="00E3499E" w:rsidP="00A873B3">
      <w:pPr>
        <w:pStyle w:val="4"/>
        <w:numPr>
          <w:ilvl w:val="0"/>
          <w:numId w:val="0"/>
        </w:numPr>
        <w:ind w:left="1746" w:firstLine="1134"/>
        <w:jc w:val="thaiDistribute"/>
        <w:rPr>
          <w:i/>
        </w:rPr>
      </w:pPr>
    </w:p>
    <w:p w14:paraId="2657EB19" w14:textId="1A833583" w:rsidR="00512ADE" w:rsidRPr="00E33EB7" w:rsidRDefault="00512ADE" w:rsidP="00545450">
      <w:pPr>
        <w:pStyle w:val="35CM"/>
      </w:pPr>
      <w:r w:rsidRPr="00E33EB7">
        <w:rPr>
          <w:rFonts w:hint="cs"/>
          <w:cs/>
        </w:rPr>
        <w:t>ระบบสามารถตรวจจับกรอบของตัวอักษร</w:t>
      </w:r>
      <w:r w:rsidR="00CF3608" w:rsidRPr="00E33EB7">
        <w:rPr>
          <w:rFonts w:hint="cs"/>
          <w:cs/>
        </w:rPr>
        <w:t xml:space="preserve"> รหัสสินค้า ชื่อสินค้า ราคาสินค้า ที่เป็นรายการรวมสินค้า</w:t>
      </w:r>
      <w:r w:rsidR="00E3499E" w:rsidRPr="00E33EB7">
        <w:rPr>
          <w:rFonts w:hint="cs"/>
          <w:cs/>
        </w:rPr>
        <w:t>จากไลฟ์สดได้</w:t>
      </w:r>
      <w:r w:rsidRPr="00E33EB7">
        <w:rPr>
          <w:rFonts w:hint="cs"/>
          <w:cs/>
        </w:rPr>
        <w:t>โดยที่ขนาดไม่เล็กเกินไป</w:t>
      </w:r>
    </w:p>
    <w:p w14:paraId="15E2F7C6" w14:textId="5F6D4E89" w:rsidR="00512ADE" w:rsidRPr="00E33EB7" w:rsidRDefault="00512ADE" w:rsidP="00545450">
      <w:pPr>
        <w:pStyle w:val="35CM"/>
        <w:rPr>
          <w:i/>
        </w:rPr>
      </w:pPr>
      <w:bookmarkStart w:id="37" w:name="_Toc109332133"/>
      <w:r w:rsidRPr="00E33EB7">
        <w:rPr>
          <w:rFonts w:hint="cs"/>
          <w:cs/>
        </w:rPr>
        <w:t>ระบบสามารถตัดบรรทัดของข้อมูลในกรอบที่ตรวจจับมาได้</w:t>
      </w:r>
      <w:bookmarkEnd w:id="37"/>
    </w:p>
    <w:p w14:paraId="3A71A958" w14:textId="77777777" w:rsidR="00065D04" w:rsidRPr="00E33EB7" w:rsidRDefault="00CF3608" w:rsidP="00545450">
      <w:pPr>
        <w:pStyle w:val="35CM"/>
        <w:rPr>
          <w:i/>
        </w:rPr>
      </w:pPr>
      <w:r w:rsidRPr="00E33EB7">
        <w:rPr>
          <w:rFonts w:hint="cs"/>
          <w:cs/>
        </w:rPr>
        <w:t xml:space="preserve">ระบบลบข้อมูลสินค้าของร้านค้าที่มีสถานะ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>ได้</w:t>
      </w:r>
      <w:bookmarkStart w:id="38" w:name="_Toc109332134"/>
    </w:p>
    <w:p w14:paraId="3CE43A57" w14:textId="33D2D63D" w:rsidR="00415DE5" w:rsidRPr="00E33EB7" w:rsidRDefault="00512ADE" w:rsidP="00545450">
      <w:pPr>
        <w:pStyle w:val="35CM"/>
        <w:rPr>
          <w:i/>
        </w:rPr>
      </w:pPr>
      <w:r w:rsidRPr="00E33EB7">
        <w:rPr>
          <w:rFonts w:hint="cs"/>
          <w:cs/>
        </w:rPr>
        <w:t>ระบบสามารถแยก</w:t>
      </w:r>
      <w:r w:rsidR="00415DE5" w:rsidRPr="00E33EB7">
        <w:rPr>
          <w:rFonts w:hint="cs"/>
          <w:cs/>
        </w:rPr>
        <w:t>ข้อมูลที่แปลงจากภาพเป็นตัวอักษร</w:t>
      </w:r>
      <w:r w:rsidR="0081036A" w:rsidRPr="00E33EB7">
        <w:rPr>
          <w:rFonts w:hint="cs"/>
          <w:cs/>
        </w:rPr>
        <w:t>ได้โดยรายการที่ปรากฏในไลฟ์สด</w:t>
      </w:r>
      <w:r w:rsidR="0081036A" w:rsidRPr="00E33EB7">
        <w:rPr>
          <w:rFonts w:hint="cs"/>
        </w:rPr>
        <w:t xml:space="preserve"> </w:t>
      </w:r>
      <w:r w:rsidR="00415DE5" w:rsidRPr="00E33EB7">
        <w:rPr>
          <w:rFonts w:hint="cs"/>
          <w:i/>
          <w:cs/>
        </w:rPr>
        <w:t>ประกอบด้วย</w:t>
      </w:r>
    </w:p>
    <w:p w14:paraId="171165C3" w14:textId="7883B346" w:rsidR="00415DE5" w:rsidRPr="00E33EB7" w:rsidRDefault="00512ADE" w:rsidP="00545450">
      <w:pPr>
        <w:pStyle w:val="35CM"/>
        <w:numPr>
          <w:ilvl w:val="0"/>
          <w:numId w:val="0"/>
        </w:numPr>
        <w:ind w:left="1985"/>
        <w:rPr>
          <w:cs/>
        </w:rPr>
      </w:pPr>
      <w:r w:rsidRPr="00E33EB7">
        <w:rPr>
          <w:rFonts w:hint="cs"/>
          <w:cs/>
        </w:rPr>
        <w:t xml:space="preserve"> </w:t>
      </w:r>
      <w:r w:rsidR="00415DE5" w:rsidRPr="00E33EB7">
        <w:rPr>
          <w:rFonts w:hint="cs"/>
          <w:cs/>
        </w:rPr>
        <w:tab/>
      </w:r>
      <w:r w:rsidR="00415DE5" w:rsidRPr="00E33EB7">
        <w:rPr>
          <w:rFonts w:hint="cs"/>
          <w:cs/>
        </w:rPr>
        <w:tab/>
      </w:r>
      <w:r w:rsidR="00415DE5" w:rsidRPr="00E33EB7">
        <w:rPr>
          <w:rFonts w:hint="cs"/>
        </w:rPr>
        <w:t>-</w:t>
      </w:r>
      <w:r w:rsidR="00415DE5" w:rsidRPr="00E33EB7">
        <w:rPr>
          <w:rFonts w:hint="cs"/>
          <w:cs/>
        </w:rPr>
        <w:t xml:space="preserve">  </w:t>
      </w:r>
      <w:r w:rsidRPr="00E33EB7">
        <w:rPr>
          <w:rFonts w:hint="cs"/>
          <w:cs/>
        </w:rPr>
        <w:t xml:space="preserve">รหัสสินค้า </w:t>
      </w:r>
    </w:p>
    <w:p w14:paraId="29360ED1" w14:textId="515CD3E2" w:rsidR="00415DE5" w:rsidRPr="00E33EB7" w:rsidRDefault="00415DE5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</w:t>
      </w:r>
      <w:r w:rsidR="00512ADE" w:rsidRPr="00E33EB7">
        <w:rPr>
          <w:rFonts w:hint="cs"/>
          <w:cs/>
        </w:rPr>
        <w:t xml:space="preserve">ชื่อสินค้า </w:t>
      </w:r>
    </w:p>
    <w:p w14:paraId="41E6CDAA" w14:textId="51F0C316" w:rsidR="00AC12D5" w:rsidRPr="00E33EB7" w:rsidRDefault="00415DE5" w:rsidP="00545450">
      <w:pPr>
        <w:pStyle w:val="35CM"/>
        <w:numPr>
          <w:ilvl w:val="0"/>
          <w:numId w:val="0"/>
        </w:numPr>
        <w:ind w:left="2880"/>
        <w:rPr>
          <w:i/>
        </w:rPr>
      </w:pPr>
      <w:r w:rsidRPr="00E33EB7">
        <w:rPr>
          <w:rFonts w:hint="cs"/>
        </w:rPr>
        <w:t xml:space="preserve">-  </w:t>
      </w:r>
      <w:r w:rsidR="00512ADE" w:rsidRPr="00E33EB7">
        <w:rPr>
          <w:rFonts w:hint="cs"/>
          <w:cs/>
        </w:rPr>
        <w:t>ราคาสินค้า</w:t>
      </w:r>
      <w:bookmarkEnd w:id="38"/>
      <w:r w:rsidR="000E4DC7" w:rsidRPr="00E33EB7">
        <w:rPr>
          <w:rFonts w:hint="cs"/>
          <w:cs/>
        </w:rPr>
        <w:t xml:space="preserve"> </w:t>
      </w:r>
    </w:p>
    <w:p w14:paraId="0D1135F8" w14:textId="026C696A" w:rsidR="00AC12D5" w:rsidRPr="00E33EB7" w:rsidRDefault="00AC12D5" w:rsidP="00545450">
      <w:pPr>
        <w:pStyle w:val="35CM"/>
        <w:numPr>
          <w:ilvl w:val="0"/>
          <w:numId w:val="0"/>
        </w:numPr>
      </w:pPr>
      <w:r w:rsidRPr="00E33EB7">
        <w:rPr>
          <w:rFonts w:hint="cs"/>
          <w:cs/>
        </w:rPr>
        <w:t xml:space="preserve">ตัวอย่าง เช่น </w:t>
      </w:r>
      <w:r w:rsidR="00EA46F8" w:rsidRPr="00E33EB7">
        <w:rPr>
          <w:rFonts w:hint="cs"/>
          <w:cs/>
        </w:rPr>
        <w:t>ป</w:t>
      </w:r>
      <w:r w:rsidR="00EA46F8" w:rsidRPr="00E33EB7">
        <w:rPr>
          <w:rFonts w:hint="cs"/>
        </w:rPr>
        <w:t xml:space="preserve">29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 xml:space="preserve"> </w:t>
      </w:r>
      <w:r w:rsidR="00EA46F8" w:rsidRPr="00E33EB7">
        <w:rPr>
          <w:rFonts w:hint="cs"/>
          <w:cs/>
        </w:rPr>
        <w:t>ดีท็อกญี่ปุ่น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>,</w:t>
      </w:r>
      <w:r w:rsidR="00EA46F8" w:rsidRPr="00E33EB7">
        <w:rPr>
          <w:rFonts w:hint="cs"/>
          <w:szCs w:val="40"/>
        </w:rPr>
        <w:t>39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คือราคาสินค้า</w:t>
      </w:r>
    </w:p>
    <w:p w14:paraId="18C92E4A" w14:textId="77777777" w:rsidR="007F35DB" w:rsidRDefault="00647FB6" w:rsidP="007F35DB">
      <w:pPr>
        <w:pStyle w:val="afff"/>
      </w:pPr>
      <w:r>
        <w:lastRenderedPageBreak/>
        <w:t xml:space="preserve">            </w:t>
      </w:r>
      <w:r w:rsidR="00EA46F8" w:rsidRPr="00E33EB7">
        <w:rPr>
          <w:rFonts w:hint="cs"/>
          <w:noProof/>
        </w:rPr>
        <w:drawing>
          <wp:inline distT="0" distB="0" distL="0" distR="0" wp14:anchorId="1F3E8C12" wp14:editId="74721C96">
            <wp:extent cx="2758193" cy="782726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5450" cy="7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3BD4" w14:textId="3DC293DB" w:rsidR="00302437" w:rsidRPr="00E33EB7" w:rsidRDefault="007F35DB" w:rsidP="005901D0">
      <w:pPr>
        <w:pStyle w:val="a9"/>
      </w:pPr>
      <w:bookmarkStart w:id="39" w:name="_Toc130546457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Pr="00742545">
        <w:rPr>
          <w:rFonts w:hint="cs"/>
          <w:b w:val="0"/>
          <w:bCs w:val="0"/>
          <w:cs/>
        </w:rPr>
        <w:t xml:space="preserve"> ตัวอย่างข้อมูลที่นำมาแยก</w:t>
      </w:r>
      <w:bookmarkEnd w:id="39"/>
    </w:p>
    <w:p w14:paraId="4E999D64" w14:textId="0F172A18" w:rsidR="00512ADE" w:rsidRPr="00E33EB7" w:rsidRDefault="00512ADE" w:rsidP="00545450">
      <w:pPr>
        <w:pStyle w:val="35CM"/>
        <w:rPr>
          <w:i/>
        </w:rPr>
      </w:pPr>
      <w:bookmarkStart w:id="40" w:name="_Toc109332135"/>
      <w:r w:rsidRPr="00E33EB7">
        <w:rPr>
          <w:rFonts w:hint="cs"/>
          <w:cs/>
        </w:rPr>
        <w:t>ระบบสามารถนำข้อมูลไปจัดเก็บในฐานข้อมูลได้</w:t>
      </w:r>
      <w:bookmarkEnd w:id="40"/>
      <w:r w:rsidR="0081036A" w:rsidRPr="00E33EB7">
        <w:rPr>
          <w:rFonts w:hint="cs"/>
          <w:cs/>
        </w:rPr>
        <w:t>โดยรายการที่ปรากฏในไลฟ์สด</w:t>
      </w:r>
      <w:r w:rsidR="001D60DD" w:rsidRPr="00E33EB7">
        <w:rPr>
          <w:rFonts w:hint="cs"/>
          <w:i/>
          <w:cs/>
        </w:rPr>
        <w:t>ประกอบด้วย</w:t>
      </w:r>
    </w:p>
    <w:p w14:paraId="766363E2" w14:textId="256B07B3" w:rsidR="0094061D" w:rsidRPr="00E33EB7" w:rsidRDefault="0094061D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ชื่อร้านค้า </w:t>
      </w:r>
    </w:p>
    <w:p w14:paraId="2FB0F1F1" w14:textId="161330E7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 </w:t>
      </w:r>
    </w:p>
    <w:p w14:paraId="323E73C2" w14:textId="7947BD58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20EBAA37" w14:textId="5037D859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7CECD08C" w14:textId="46FB17C2" w:rsidR="00104E76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รูปภาพในการไลฟ์สด</w:t>
      </w:r>
    </w:p>
    <w:p w14:paraId="29CB5122" w14:textId="30BB741D" w:rsidR="006B4A51" w:rsidRPr="00E33EB7" w:rsidRDefault="006B4A51" w:rsidP="006B4A51">
      <w:pPr>
        <w:pStyle w:val="35CM"/>
        <w:numPr>
          <w:ilvl w:val="0"/>
          <w:numId w:val="0"/>
        </w:numPr>
        <w:ind w:left="2880"/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73EB673A" w14:textId="1281D2C6" w:rsidR="00104E76" w:rsidRPr="00E33EB7" w:rsidRDefault="00104E76" w:rsidP="00065D04">
      <w:pPr>
        <w:jc w:val="thaiDistribute"/>
        <w:rPr>
          <w:cs/>
        </w:rPr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ของฝากใต้ขายส่งราคาถูก คือชื่อร้าน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มม</w:t>
      </w:r>
      <w:r w:rsidRPr="00E33EB7">
        <w:rPr>
          <w:rFonts w:hint="cs"/>
        </w:rPr>
        <w:t xml:space="preserve">3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เม็ดมะม่วงหัก คือชื่อสินค้า</w:t>
      </w:r>
      <w:r w:rsidRPr="00E33EB7">
        <w:rPr>
          <w:rFonts w:hint="cs"/>
        </w:rPr>
        <w:t>,89</w:t>
      </w:r>
      <w:r w:rsidRPr="00E33EB7">
        <w:rPr>
          <w:rFonts w:hint="cs"/>
          <w:cs/>
        </w:rPr>
        <w:t>บ คือราคาสินค้า</w:t>
      </w:r>
      <w:r w:rsidR="006B4A51">
        <w:t xml:space="preserve">,14/06/2022 14:30 </w:t>
      </w:r>
      <w:r w:rsidR="006B4A51">
        <w:rPr>
          <w:rFonts w:hint="cs"/>
          <w:cs/>
        </w:rPr>
        <w:t xml:space="preserve">คือ วันเวลาที่ </w:t>
      </w:r>
      <w:r w:rsidR="006B4A51">
        <w:t xml:space="preserve">capture </w:t>
      </w:r>
      <w:r w:rsidR="006B4A51">
        <w:rPr>
          <w:rFonts w:hint="cs"/>
          <w:cs/>
        </w:rPr>
        <w:t>รูปภาพ</w:t>
      </w:r>
    </w:p>
    <w:p w14:paraId="36A970DC" w14:textId="26A0EA33" w:rsidR="00392043" w:rsidRPr="00E33EB7" w:rsidRDefault="00512ADE" w:rsidP="00545450">
      <w:pPr>
        <w:pStyle w:val="35CM"/>
        <w:rPr>
          <w:i/>
        </w:rPr>
      </w:pPr>
      <w:bookmarkStart w:id="41" w:name="_Toc109332136"/>
      <w:r w:rsidRPr="00E33EB7">
        <w:rPr>
          <w:rFonts w:hint="cs"/>
          <w:cs/>
        </w:rPr>
        <w:t>ระบบจะทำงานแบบ</w:t>
      </w:r>
      <w:r w:rsidRPr="00E33EB7">
        <w:rPr>
          <w:rFonts w:hint="cs"/>
        </w:rPr>
        <w:t xml:space="preserve"> real-time</w:t>
      </w:r>
      <w:bookmarkEnd w:id="41"/>
      <w:r w:rsidR="00B2778E" w:rsidRPr="00E33EB7">
        <w:rPr>
          <w:rFonts w:hint="cs"/>
          <w:cs/>
        </w:rPr>
        <w:t xml:space="preserve"> เป็น </w:t>
      </w:r>
      <w:r w:rsidR="009868D4" w:rsidRPr="00E33EB7">
        <w:rPr>
          <w:rFonts w:hint="cs"/>
        </w:rPr>
        <w:t>D</w:t>
      </w:r>
      <w:r w:rsidR="00B2778E" w:rsidRPr="00E33EB7">
        <w:rPr>
          <w:rFonts w:hint="cs"/>
        </w:rPr>
        <w:t xml:space="preserve">atabase </w:t>
      </w:r>
      <w:r w:rsidR="00B2778E" w:rsidRPr="00E33EB7">
        <w:rPr>
          <w:rFonts w:hint="cs"/>
          <w:cs/>
        </w:rPr>
        <w:t xml:space="preserve">ของ </w:t>
      </w:r>
      <w:r w:rsidR="00B2778E" w:rsidRPr="00E33EB7">
        <w:rPr>
          <w:rFonts w:hint="cs"/>
        </w:rPr>
        <w:t>Firebase</w:t>
      </w:r>
    </w:p>
    <w:p w14:paraId="526AB3C0" w14:textId="6A886520" w:rsidR="00545450" w:rsidRPr="00CC07CF" w:rsidRDefault="00545450" w:rsidP="00545450">
      <w:pPr>
        <w:pStyle w:val="35CM"/>
      </w:pPr>
      <w:r w:rsidRPr="00CC07CF">
        <w:rPr>
          <w:rFonts w:hint="cs"/>
          <w:cs/>
        </w:rPr>
        <w:t xml:space="preserve">การวัดประสิทธิภาพประเมินจากความถูกผิดของการตรวจจับกรอบของข้อความและความถูกผิดของการทำ </w:t>
      </w:r>
      <w:r w:rsidRPr="00CC07CF">
        <w:rPr>
          <w:rFonts w:hint="cs"/>
        </w:rPr>
        <w:t xml:space="preserve">OCR(Optical Character Recognition) </w:t>
      </w:r>
      <w:r w:rsidRPr="00CC07CF">
        <w:rPr>
          <w:rFonts w:hint="cs"/>
          <w:cs/>
        </w:rPr>
        <w:t>โดยวัดด้วย</w:t>
      </w:r>
      <w:r w:rsidRPr="00CC07CF">
        <w:rPr>
          <w:rFonts w:hint="cs"/>
        </w:rPr>
        <w:t xml:space="preserve"> CER</w:t>
      </w:r>
    </w:p>
    <w:p w14:paraId="7FB0FDD1" w14:textId="56C1E5DD" w:rsidR="00545450" w:rsidRPr="00CC07CF" w:rsidRDefault="00545450" w:rsidP="00545450">
      <w:pPr>
        <w:pStyle w:val="35CM"/>
        <w:numPr>
          <w:ilvl w:val="0"/>
          <w:numId w:val="0"/>
        </w:numPr>
      </w:pPr>
      <w:r w:rsidRPr="00CC07CF">
        <w:rPr>
          <w:rFonts w:hint="cs"/>
        </w:rPr>
        <w:t>(character error rate)</w:t>
      </w:r>
    </w:p>
    <w:p w14:paraId="5EF386E2" w14:textId="5D9C7758" w:rsidR="00EF1705" w:rsidRDefault="00EF1705" w:rsidP="00545450">
      <w:pPr>
        <w:pStyle w:val="35CM"/>
      </w:pPr>
      <w:r w:rsidRPr="00CC07CF">
        <w:rPr>
          <w:rFonts w:hint="cs"/>
          <w:cs/>
        </w:rPr>
        <w:t>ระบบสามารถแจ้งเตือนผู้ใช้งานได้</w:t>
      </w:r>
      <w:r w:rsidR="00104E76" w:rsidRPr="00CC07CF">
        <w:rPr>
          <w:rFonts w:hint="cs"/>
          <w:cs/>
        </w:rPr>
        <w:t xml:space="preserve"> </w:t>
      </w:r>
      <w:r w:rsidRPr="00CC07CF">
        <w:rPr>
          <w:rFonts w:hint="cs"/>
          <w:cs/>
        </w:rPr>
        <w:t xml:space="preserve">เมื่อมีร้านค้าที่มีสถานะ </w:t>
      </w:r>
      <w:r w:rsidRPr="00CC07CF">
        <w:rPr>
          <w:rFonts w:hint="cs"/>
        </w:rPr>
        <w:t>online</w:t>
      </w:r>
    </w:p>
    <w:p w14:paraId="03BC02FA" w14:textId="292A8315" w:rsidR="00121F41" w:rsidRPr="00A873B3" w:rsidRDefault="00B2778E" w:rsidP="00A873B3">
      <w:pPr>
        <w:pStyle w:val="35CM"/>
      </w:pPr>
      <w:r w:rsidRPr="00E33EB7">
        <w:rPr>
          <w:rFonts w:hint="cs"/>
          <w:cs/>
        </w:rPr>
        <w:t>ระบบสามารถตรวจจับข้อความของไลฟ์สดที่จบแล้ว และหยุดการประมวลผลของร้านค้าที่จบไลฟ์</w:t>
      </w:r>
      <w:r w:rsidR="00392043" w:rsidRPr="00E33EB7">
        <w:rPr>
          <w:rFonts w:hint="cs"/>
          <w:cs/>
        </w:rPr>
        <w:t xml:space="preserve">และแจ้งเตือนไปยัง </w:t>
      </w:r>
      <w:r w:rsidR="00392043" w:rsidRPr="00A873B3">
        <w:rPr>
          <w:rFonts w:hint="cs"/>
          <w:bCs/>
        </w:rPr>
        <w:t>Mobile Application</w:t>
      </w:r>
      <w:r w:rsidR="00392043" w:rsidRPr="00E33EB7">
        <w:rPr>
          <w:rFonts w:hint="cs"/>
          <w:cs/>
        </w:rPr>
        <w:t xml:space="preserve"> ผุ้ใช้งาน</w:t>
      </w:r>
      <w:r w:rsidRPr="00E33EB7">
        <w:rPr>
          <w:rFonts w:hint="cs"/>
          <w:cs/>
        </w:rPr>
        <w:t>ได้</w:t>
      </w:r>
      <w:r w:rsidR="00392043" w:rsidRPr="00E33EB7">
        <w:rPr>
          <w:rFonts w:hint="cs"/>
          <w:cs/>
        </w:rPr>
        <w:t xml:space="preserve"> </w:t>
      </w:r>
    </w:p>
    <w:p w14:paraId="286C61D7" w14:textId="45F45F9D" w:rsidR="006E76BC" w:rsidRPr="00E33EB7" w:rsidRDefault="006E76BC" w:rsidP="00545450">
      <w:pPr>
        <w:pStyle w:val="35CM"/>
      </w:pPr>
      <w:r w:rsidRPr="00E33EB7">
        <w:rPr>
          <w:rFonts w:hint="cs"/>
          <w:cs/>
        </w:rPr>
        <w:t>ระบบไม่สามารถ</w:t>
      </w:r>
      <w:r w:rsidR="00305FC2" w:rsidRPr="00E33EB7">
        <w:rPr>
          <w:rFonts w:hint="cs"/>
          <w:cs/>
        </w:rPr>
        <w:t>ตรวจจับไลฟ์สดที่ไม่มีกรอบข้อความได้</w:t>
      </w:r>
    </w:p>
    <w:p w14:paraId="70B9DAA2" w14:textId="4ABB8799" w:rsidR="005103A9" w:rsidRPr="00E33EB7" w:rsidRDefault="00305FC2" w:rsidP="00545450">
      <w:pPr>
        <w:pStyle w:val="35CM"/>
      </w:pPr>
      <w:r w:rsidRPr="00E33EB7">
        <w:rPr>
          <w:rFonts w:hint="cs"/>
          <w:cs/>
        </w:rPr>
        <w:t>ระบบไม่สามรถตรวจจับกรอบ</w:t>
      </w:r>
      <w:r w:rsidR="0012523E" w:rsidRPr="00E33EB7">
        <w:rPr>
          <w:rFonts w:hint="cs"/>
          <w:cs/>
        </w:rPr>
        <w:t>ตัวอักษร</w:t>
      </w:r>
      <w:r w:rsidRPr="00E33EB7">
        <w:rPr>
          <w:rFonts w:hint="cs"/>
          <w:cs/>
        </w:rPr>
        <w:t>และตัวอักษรที่มีสีเหมือนกันได้</w:t>
      </w:r>
    </w:p>
    <w:p w14:paraId="0D3C676D" w14:textId="4DB75489" w:rsidR="005A71BC" w:rsidRPr="00E33EB7" w:rsidRDefault="000C1169" w:rsidP="00065D04">
      <w:pPr>
        <w:pStyle w:val="2"/>
        <w:jc w:val="thaiDistribute"/>
      </w:pPr>
      <w:bookmarkStart w:id="42" w:name="_Toc112109668"/>
      <w:bookmarkStart w:id="43" w:name="_Toc130517349"/>
      <w:r w:rsidRPr="00E33EB7">
        <w:rPr>
          <w:rFonts w:hint="cs"/>
          <w:cs/>
        </w:rPr>
        <w:lastRenderedPageBreak/>
        <w:t>ภาพรว</w:t>
      </w:r>
      <w:r w:rsidR="006F3DCB" w:rsidRPr="00E33EB7">
        <w:rPr>
          <w:rFonts w:hint="cs"/>
          <w:cs/>
        </w:rPr>
        <w:t>มของระบบ</w:t>
      </w:r>
      <w:bookmarkEnd w:id="42"/>
      <w:bookmarkEnd w:id="43"/>
    </w:p>
    <w:p w14:paraId="69931D0C" w14:textId="77777777" w:rsidR="007F35DB" w:rsidRDefault="000457C7" w:rsidP="007F35DB">
      <w:pPr>
        <w:keepNext/>
        <w:jc w:val="thaiDistribute"/>
      </w:pPr>
      <w:r w:rsidRPr="00E33EB7">
        <w:rPr>
          <w:rFonts w:hint="cs"/>
          <w:noProof/>
          <w:cs/>
        </w:rPr>
        <w:drawing>
          <wp:inline distT="0" distB="0" distL="0" distR="0" wp14:anchorId="1B883DA7" wp14:editId="54B1E923">
            <wp:extent cx="5391902" cy="4401164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F203" w14:textId="27253EAD" w:rsidR="00714C43" w:rsidRPr="00E33EB7" w:rsidRDefault="007F35DB" w:rsidP="005901D0">
      <w:pPr>
        <w:pStyle w:val="a9"/>
        <w:rPr>
          <w:cs/>
        </w:rPr>
      </w:pPr>
      <w:bookmarkStart w:id="44" w:name="_Toc130546458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2</w:t>
      </w:r>
      <w:r w:rsidR="007A269A">
        <w:rPr>
          <w:cs/>
        </w:rPr>
        <w:fldChar w:fldCharType="end"/>
      </w:r>
      <w:r w:rsidR="00742545">
        <w:t xml:space="preserve"> </w:t>
      </w:r>
      <w:r w:rsidRPr="007A269A">
        <w:rPr>
          <w:b w:val="0"/>
          <w:bCs w:val="0"/>
          <w:cs/>
        </w:rPr>
        <w:t>ภาพรวมของระบบ</w:t>
      </w:r>
      <w:bookmarkEnd w:id="44"/>
    </w:p>
    <w:p w14:paraId="6F4299BA" w14:textId="16457A3F" w:rsidR="00A87AA6" w:rsidRPr="00E33EB7" w:rsidRDefault="00DF6D24" w:rsidP="00CC07CF">
      <w:pPr>
        <w:pStyle w:val="3"/>
        <w:numPr>
          <w:ilvl w:val="0"/>
          <w:numId w:val="0"/>
        </w:numPr>
      </w:pPr>
      <w:bookmarkStart w:id="45" w:name="_Toc112109669"/>
      <w:bookmarkStart w:id="46" w:name="_Toc130517350"/>
      <w:r w:rsidRPr="00E33EB7">
        <w:rPr>
          <w:rFonts w:hint="cs"/>
          <w:cs/>
        </w:rPr>
        <w:t>จากภาพรวมระบบ</w:t>
      </w:r>
      <w:bookmarkEnd w:id="45"/>
      <w:r w:rsidRPr="00E33EB7">
        <w:rPr>
          <w:rFonts w:hint="cs"/>
          <w:cs/>
        </w:rPr>
        <w:t>จะการทำงานดังนี้</w:t>
      </w:r>
      <w:bookmarkEnd w:id="46"/>
    </w:p>
    <w:p w14:paraId="48B89542" w14:textId="6E9350C1" w:rsidR="00B2778E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color w:val="DCDDDE"/>
          <w:shd w:val="clear" w:color="auto" w:fill="36393F"/>
        </w:rPr>
      </w:pPr>
      <w:r w:rsidRPr="00E33EB7">
        <w:rPr>
          <w:rFonts w:hint="cs"/>
        </w:rPr>
        <w:t>1.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ผู้ดูแลระบบต้องทำการเลือกร้านค้าที่ต้องการจำนวน </w:t>
      </w:r>
      <w:r w:rsidR="00B2778E" w:rsidRPr="00E33EB7">
        <w:rPr>
          <w:rFonts w:hint="cs"/>
        </w:rPr>
        <w:t xml:space="preserve">3 </w:t>
      </w:r>
      <w:r w:rsidR="00B2778E" w:rsidRPr="00E33EB7">
        <w:rPr>
          <w:rFonts w:hint="cs"/>
          <w:cs/>
        </w:rPr>
        <w:t xml:space="preserve">ร้านค้า ในโปรแกรมที่พัฒนาด้วย </w:t>
      </w:r>
      <w:r w:rsidR="00B2778E" w:rsidRPr="00E33EB7">
        <w:rPr>
          <w:rFonts w:hint="cs"/>
        </w:rPr>
        <w:t xml:space="preserve">python </w:t>
      </w:r>
      <w:r w:rsidR="00B2778E" w:rsidRPr="00E33EB7">
        <w:rPr>
          <w:rFonts w:hint="cs"/>
          <w:cs/>
        </w:rPr>
        <w:t>ที่ปุ่ม“</w:t>
      </w:r>
      <w:r w:rsidR="00B2778E" w:rsidRPr="00E33EB7">
        <w:rPr>
          <w:rFonts w:hint="cs"/>
        </w:rPr>
        <w:t>capture”</w:t>
      </w:r>
      <w:r w:rsidR="00B2778E" w:rsidRPr="00E33EB7">
        <w:rPr>
          <w:rFonts w:hint="cs"/>
          <w:cs/>
        </w:rPr>
        <w:t>ในตัวโปรแกรมเพื่อทำการครอบหน้าจอในส่วนที่จะนำไปสตรีม และสามารถกดปุ่ม “</w:t>
      </w:r>
      <w:r w:rsidR="00B2778E" w:rsidRPr="00E33EB7">
        <w:rPr>
          <w:rFonts w:hint="cs"/>
        </w:rPr>
        <w:t xml:space="preserve">clear” </w:t>
      </w:r>
      <w:r w:rsidR="00B2778E" w:rsidRPr="00E33EB7">
        <w:rPr>
          <w:rFonts w:hint="cs"/>
          <w:cs/>
        </w:rPr>
        <w:t>เพื่อลบร้านค้าที่ต้องการได้</w:t>
      </w:r>
    </w:p>
    <w:p w14:paraId="699168E4" w14:textId="28B940FE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>2.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หลังจากได้หน้าจอสตรีมที่ต้องการระบบจะทำการตรวจจับกรอบตัวกรอบอักษรในสตรีมโดยใช้อัลกอริทึม </w:t>
      </w:r>
      <w:r w:rsidR="00BC40BD" w:rsidRPr="00E33EB7">
        <w:rPr>
          <w:rFonts w:hint="cs"/>
        </w:rPr>
        <w:t>Y</w:t>
      </w:r>
      <w:r w:rsidR="00B2778E" w:rsidRPr="00E33EB7">
        <w:rPr>
          <w:rFonts w:hint="cs"/>
        </w:rPr>
        <w:t xml:space="preserve">olov5 </w:t>
      </w:r>
      <w:r w:rsidR="00B2778E" w:rsidRPr="00E33EB7">
        <w:rPr>
          <w:rFonts w:hint="cs"/>
          <w:cs/>
        </w:rPr>
        <w:t xml:space="preserve">และนำข้อมูลที่เป็นรูปภาพกรอบตัวอักษรมาตัดเป็นแถวๆโดยจะใช้เทคนิคในการตรวจ </w:t>
      </w:r>
      <w:r w:rsidR="00B2778E" w:rsidRPr="00E33EB7">
        <w:rPr>
          <w:rFonts w:hint="cs"/>
        </w:rPr>
        <w:t xml:space="preserve">pixel </w:t>
      </w:r>
      <w:r w:rsidR="00B2778E" w:rsidRPr="00E33EB7">
        <w:rPr>
          <w:rFonts w:hint="cs"/>
          <w:cs/>
        </w:rPr>
        <w:t>ในหน้าจอทีละแถว เมื่อตรวจเจอช่องว่างระหว่างบรรทัด จะทำการตัดรูปเพื่อแยกข้อมูลออกจากกันและนำชุดข้อมูลสินค้าที่เป็นรูปภาพที่ได้ไปส่งต่อไปยังขบวนการ แปลงภาพเป็นตัวอักษร</w:t>
      </w:r>
    </w:p>
    <w:p w14:paraId="0A71DB95" w14:textId="763B3B59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  <w:cs/>
        </w:rPr>
      </w:pPr>
      <w:r w:rsidRPr="00E33EB7">
        <w:rPr>
          <w:rFonts w:hint="cs"/>
        </w:rPr>
        <w:t>3.</w:t>
      </w:r>
      <w:r w:rsidR="002035BE" w:rsidRPr="00E33EB7">
        <w:rPr>
          <w:rFonts w:hint="cs"/>
        </w:rPr>
        <w:t xml:space="preserve"> </w:t>
      </w:r>
      <w:r w:rsidR="00A87AA6" w:rsidRPr="00E33EB7">
        <w:rPr>
          <w:rFonts w:hint="cs"/>
          <w:noProof/>
          <w:cs/>
        </w:rPr>
        <w:t>ขบวนการแปลงภาพเป็นตัวอักษรจะทำการนำชุดข้อมูลที่เป็นภาพมาแปลง</w:t>
      </w:r>
      <w:r w:rsidR="00A87AA6" w:rsidRPr="00E33EB7">
        <w:rPr>
          <w:rFonts w:hint="cs"/>
          <w:noProof/>
        </w:rPr>
        <w:t xml:space="preserve"> </w:t>
      </w:r>
      <w:r w:rsidR="00A87AA6" w:rsidRPr="00E33EB7">
        <w:rPr>
          <w:rFonts w:hint="cs"/>
          <w:noProof/>
          <w:cs/>
        </w:rPr>
        <w:t>เป็นชุดข้อมูลที่ เป็นตัวอักษร</w:t>
      </w:r>
      <w:r w:rsidR="00B2778E" w:rsidRPr="00E33EB7">
        <w:rPr>
          <w:rFonts w:hint="cs"/>
          <w:noProof/>
          <w:cs/>
        </w:rPr>
        <w:t xml:space="preserve"> โดยใช้ </w:t>
      </w:r>
      <w:r w:rsidR="00B2778E" w:rsidRPr="00E33EB7">
        <w:rPr>
          <w:rFonts w:hint="cs"/>
        </w:rPr>
        <w:t xml:space="preserve">Tesseract </w:t>
      </w:r>
      <w:r w:rsidR="00B2778E" w:rsidRPr="00E33EB7">
        <w:rPr>
          <w:rFonts w:hint="cs"/>
          <w:cs/>
        </w:rPr>
        <w:t>ในการแปลง</w:t>
      </w:r>
    </w:p>
    <w:p w14:paraId="4D01940E" w14:textId="38D7B966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>4.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หลังจากได้ชุดข้อมูลที่เป็นตัวอักษร จะนำข้อมูลไปเก็บไว้ใน </w:t>
      </w:r>
      <w:r w:rsidR="00B2778E" w:rsidRPr="00E33EB7">
        <w:rPr>
          <w:rFonts w:hint="cs"/>
        </w:rPr>
        <w:t xml:space="preserve">Database </w:t>
      </w:r>
      <w:r w:rsidR="00B2778E" w:rsidRPr="00E33EB7">
        <w:rPr>
          <w:rFonts w:hint="cs"/>
          <w:cs/>
        </w:rPr>
        <w:t xml:space="preserve">ของ </w:t>
      </w:r>
      <w:r w:rsidR="00B2778E" w:rsidRPr="00E33EB7">
        <w:rPr>
          <w:rFonts w:hint="cs"/>
        </w:rPr>
        <w:t xml:space="preserve">firebase </w:t>
      </w:r>
      <w:r w:rsidR="00B2778E" w:rsidRPr="00E33EB7">
        <w:rPr>
          <w:rFonts w:hint="cs"/>
          <w:cs/>
        </w:rPr>
        <w:t xml:space="preserve">ที่มีลักษณะการทำงานแบบ </w:t>
      </w:r>
      <w:r w:rsidR="00B2778E" w:rsidRPr="00E33EB7">
        <w:rPr>
          <w:rFonts w:hint="cs"/>
        </w:rPr>
        <w:t xml:space="preserve">real-time </w:t>
      </w:r>
      <w:r w:rsidR="00B2778E" w:rsidRPr="00E33EB7">
        <w:rPr>
          <w:rFonts w:hint="cs"/>
          <w:cs/>
        </w:rPr>
        <w:t xml:space="preserve">ผ่านตัว </w:t>
      </w:r>
      <w:r w:rsidR="00B2778E" w:rsidRPr="00E33EB7">
        <w:rPr>
          <w:rFonts w:hint="cs"/>
        </w:rPr>
        <w:t xml:space="preserve">server </w:t>
      </w:r>
      <w:r w:rsidR="00B2778E" w:rsidRPr="00E33EB7">
        <w:rPr>
          <w:rFonts w:hint="cs"/>
          <w:cs/>
        </w:rPr>
        <w:t>โดยข้อมูลที่ส่งไปจะมี</w:t>
      </w:r>
      <w:r w:rsidR="00B551C6" w:rsidRPr="00E33EB7">
        <w:rPr>
          <w:rFonts w:hint="cs"/>
          <w:cs/>
        </w:rPr>
        <w:t xml:space="preserve"> ชื่อร้านค้า</w:t>
      </w:r>
      <w:r w:rsidR="00B2778E" w:rsidRPr="00E33EB7">
        <w:rPr>
          <w:rFonts w:hint="cs"/>
          <w:cs/>
        </w:rPr>
        <w:t xml:space="preserve"> รหัสสินค้า ชื่อ</w:t>
      </w:r>
      <w:r w:rsidR="00B2778E" w:rsidRPr="00E33EB7">
        <w:rPr>
          <w:rFonts w:hint="cs"/>
          <w:cs/>
        </w:rPr>
        <w:lastRenderedPageBreak/>
        <w:t>สินค้า ราคาสินค้า</w:t>
      </w:r>
      <w:r w:rsidR="00B2778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>รูปภาพของไลฟ์สดที่ทำการบันทึกมา ตัวอย่างของข้อมูล</w:t>
      </w:r>
      <w:r w:rsidR="00B551C6" w:rsidRPr="00E33EB7">
        <w:rPr>
          <w:rFonts w:hint="cs"/>
          <w:cs/>
        </w:rPr>
        <w:t>ชื่อร้านค้า คือ ปีรันย่า บิวตี้ ช๊อป</w:t>
      </w:r>
      <w:r w:rsidR="00B2778E" w:rsidRPr="00E33EB7">
        <w:rPr>
          <w:rFonts w:hint="cs"/>
          <w:cs/>
        </w:rPr>
        <w:t xml:space="preserve"> รหัสสินค้าคือ ก</w:t>
      </w:r>
      <w:r w:rsidR="00B2778E" w:rsidRPr="00E33EB7">
        <w:rPr>
          <w:rFonts w:hint="cs"/>
        </w:rPr>
        <w:t>22</w:t>
      </w:r>
      <w:r w:rsidRPr="00E33EB7">
        <w:rPr>
          <w:rFonts w:hint="cs"/>
        </w:rPr>
        <w:t xml:space="preserve">, </w:t>
      </w:r>
      <w:r w:rsidR="00B2778E" w:rsidRPr="00E33EB7">
        <w:rPr>
          <w:rFonts w:hint="cs"/>
          <w:cs/>
        </w:rPr>
        <w:t>ชื่อสินค้าคือ ดีทอกซ์ญี่ปุ่น</w:t>
      </w:r>
      <w:r w:rsidR="00B2778E" w:rsidRPr="00E33EB7">
        <w:rPr>
          <w:rFonts w:hint="cs"/>
        </w:rPr>
        <w:t xml:space="preserve">, </w:t>
      </w:r>
      <w:r w:rsidR="00B2778E" w:rsidRPr="00E33EB7">
        <w:rPr>
          <w:rFonts w:hint="cs"/>
          <w:cs/>
        </w:rPr>
        <w:t xml:space="preserve">ราคาสินค้าคือ </w:t>
      </w:r>
      <w:r w:rsidR="00B2778E" w:rsidRPr="00E33EB7">
        <w:rPr>
          <w:rFonts w:hint="cs"/>
        </w:rPr>
        <w:t xml:space="preserve">39 </w:t>
      </w:r>
      <w:r w:rsidR="00B2778E" w:rsidRPr="00E33EB7">
        <w:rPr>
          <w:rFonts w:hint="cs"/>
          <w:cs/>
        </w:rPr>
        <w:t>บาท เป็นต้น</w:t>
      </w:r>
    </w:p>
    <w:p w14:paraId="2A7C241E" w14:textId="1420B65A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b/>
          <w:i/>
          <w:noProof/>
          <w:cs/>
        </w:rPr>
      </w:pPr>
      <w:bookmarkStart w:id="47" w:name="_Toc112109670"/>
      <w:r w:rsidRPr="00E33EB7">
        <w:rPr>
          <w:rFonts w:hint="cs"/>
        </w:rPr>
        <w:t xml:space="preserve">5. </w:t>
      </w:r>
      <w:r w:rsidRPr="00E33EB7">
        <w:rPr>
          <w:rFonts w:hint="cs"/>
          <w:noProof/>
        </w:rPr>
        <w:t xml:space="preserve">server </w:t>
      </w:r>
      <w:r w:rsidRPr="00E33EB7">
        <w:rPr>
          <w:rFonts w:hint="cs"/>
          <w:noProof/>
          <w:cs/>
        </w:rPr>
        <w:t xml:space="preserve">จะทำการส่งข้อมูลสินค้าประกอบไปด้วย </w:t>
      </w:r>
      <w:r w:rsidRPr="00E33EB7">
        <w:rPr>
          <w:rFonts w:hint="cs"/>
          <w:cs/>
        </w:rPr>
        <w:t>ชื่อร้านค้า รหัสสินค้า ชื่อสินค้า ราคาสินค้า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และรูปภาพของไลฟ์สด </w:t>
      </w:r>
      <w:r w:rsidRPr="00E33EB7">
        <w:rPr>
          <w:rFonts w:hint="cs"/>
          <w:noProof/>
          <w:cs/>
        </w:rPr>
        <w:t xml:space="preserve">ใน </w:t>
      </w:r>
      <w:r w:rsidRPr="00E33EB7">
        <w:rPr>
          <w:rFonts w:hint="cs"/>
          <w:noProof/>
        </w:rPr>
        <w:t xml:space="preserve">Database </w:t>
      </w:r>
      <w:r w:rsidRPr="00E33EB7">
        <w:rPr>
          <w:rFonts w:hint="cs"/>
          <w:noProof/>
          <w:cs/>
        </w:rPr>
        <w:t xml:space="preserve">ไปแสดงผลใน </w:t>
      </w:r>
      <w:r w:rsidRPr="00E33EB7">
        <w:rPr>
          <w:rFonts w:hint="cs"/>
          <w:bCs/>
          <w:iCs/>
        </w:rPr>
        <w:t xml:space="preserve">Desktop Application </w:t>
      </w:r>
      <w:r w:rsidRPr="00E33EB7">
        <w:rPr>
          <w:rFonts w:hint="cs"/>
          <w:b/>
          <w:i/>
          <w:cs/>
        </w:rPr>
        <w:t>ของผู้ดูแลระบบ</w:t>
      </w:r>
    </w:p>
    <w:p w14:paraId="77824B51" w14:textId="133F679B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 xml:space="preserve">6. </w:t>
      </w:r>
      <w:r w:rsidRPr="00E33EB7">
        <w:rPr>
          <w:rFonts w:hint="cs"/>
          <w:noProof/>
        </w:rPr>
        <w:t xml:space="preserve">server </w:t>
      </w:r>
      <w:r w:rsidRPr="00E33EB7">
        <w:rPr>
          <w:rFonts w:hint="cs"/>
          <w:noProof/>
          <w:cs/>
        </w:rPr>
        <w:t xml:space="preserve">จะทำการส่งข้อมูลสินค้าประกอบไปด้วย </w:t>
      </w:r>
      <w:r w:rsidRPr="00E33EB7">
        <w:rPr>
          <w:rFonts w:hint="cs"/>
          <w:cs/>
        </w:rPr>
        <w:t>ชื่อร้านค้า รหัสสินค้า ชื่อสินค้า ราคาสินค้า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และรูปภาพของไลฟ์สด </w:t>
      </w:r>
      <w:r w:rsidRPr="00E33EB7">
        <w:rPr>
          <w:rFonts w:hint="cs"/>
          <w:noProof/>
          <w:cs/>
        </w:rPr>
        <w:t xml:space="preserve">ใน </w:t>
      </w:r>
      <w:r w:rsidRPr="00E33EB7">
        <w:rPr>
          <w:rFonts w:hint="cs"/>
          <w:noProof/>
        </w:rPr>
        <w:t xml:space="preserve">Database </w:t>
      </w:r>
      <w:r w:rsidRPr="00E33EB7">
        <w:rPr>
          <w:rFonts w:hint="cs"/>
          <w:noProof/>
          <w:cs/>
        </w:rPr>
        <w:t xml:space="preserve">ไปแสดงผลใน </w:t>
      </w:r>
      <w:r w:rsidRPr="00E33EB7">
        <w:rPr>
          <w:rFonts w:hint="cs"/>
          <w:noProof/>
        </w:rPr>
        <w:t>mobile</w:t>
      </w:r>
      <w:r w:rsidRPr="00E33EB7">
        <w:rPr>
          <w:rFonts w:hint="cs"/>
          <w:noProof/>
          <w:cs/>
        </w:rPr>
        <w:t xml:space="preserve"> </w:t>
      </w:r>
      <w:r w:rsidRPr="00E33EB7">
        <w:rPr>
          <w:rFonts w:hint="cs"/>
          <w:noProof/>
        </w:rPr>
        <w:t>application</w:t>
      </w:r>
      <w:r w:rsidRPr="00E33EB7">
        <w:rPr>
          <w:rFonts w:hint="cs"/>
          <w:cs/>
        </w:rPr>
        <w:t xml:space="preserve"> ของผู้ใช้งาน</w:t>
      </w:r>
    </w:p>
    <w:p w14:paraId="5C905A03" w14:textId="09116FD7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 xml:space="preserve">7. </w:t>
      </w:r>
      <w:r w:rsidRPr="00E33EB7">
        <w:rPr>
          <w:rFonts w:hint="cs"/>
          <w:noProof/>
          <w:cs/>
        </w:rPr>
        <w:t xml:space="preserve">ผู้ใช้ต้องเข้าสู่ระบบผ่านเฟสบุ๊คจึงจะสามารถเข้า </w:t>
      </w:r>
      <w:r w:rsidRPr="00E33EB7">
        <w:rPr>
          <w:rFonts w:hint="cs"/>
          <w:noProof/>
        </w:rPr>
        <w:t xml:space="preserve">application </w:t>
      </w:r>
      <w:r w:rsidRPr="00E33EB7">
        <w:rPr>
          <w:rFonts w:hint="cs"/>
          <w:noProof/>
          <w:cs/>
        </w:rPr>
        <w:t>เพื่อเลือกสินค้าที่ต้องการและรอแจ้งเตือนร้านที่กำลังไลฟ์สดได้</w:t>
      </w:r>
    </w:p>
    <w:p w14:paraId="28D9FB09" w14:textId="292F046D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</w:pPr>
      <w:r w:rsidRPr="00E33EB7">
        <w:rPr>
          <w:rFonts w:hint="cs"/>
        </w:rPr>
        <w:t xml:space="preserve">8. </w:t>
      </w:r>
      <w:r w:rsidRPr="00E33EB7">
        <w:rPr>
          <w:rFonts w:hint="cs"/>
          <w:noProof/>
          <w:cs/>
        </w:rPr>
        <w:t>เมื่อผู้ใช้งาน</w:t>
      </w:r>
      <w:r w:rsidRPr="00E33EB7">
        <w:rPr>
          <w:rFonts w:hint="cs"/>
          <w:cs/>
        </w:rPr>
        <w:t xml:space="preserve">กดปุ่ม </w:t>
      </w:r>
      <w:r w:rsidRPr="00E33EB7">
        <w:rPr>
          <w:rFonts w:hint="cs"/>
        </w:rPr>
        <w:t xml:space="preserve">“chat” </w:t>
      </w:r>
      <w:r w:rsidRPr="00E33EB7">
        <w:rPr>
          <w:rFonts w:hint="cs"/>
          <w:cs/>
        </w:rPr>
        <w:t xml:space="preserve">ในหน้ารายละเอียดสินค้าเพื่อลิ้งไปยังแชท ของร้านค้าและผู้ใช้งานสามารถกดปุ่ม </w:t>
      </w:r>
      <w:r w:rsidRPr="00E33EB7">
        <w:rPr>
          <w:rFonts w:hint="cs"/>
        </w:rPr>
        <w:t xml:space="preserve">“buy” </w:t>
      </w:r>
      <w:r w:rsidRPr="00E33EB7">
        <w:rPr>
          <w:rFonts w:hint="cs"/>
          <w:cs/>
        </w:rPr>
        <w:t>ในหน้ารายละเอียดสินค้าเพื่อลิ้งไปยังแชท ของร้านค้าและจะมีการนำรหัสสินค้า ชื่อสินค้า ราคาสินค้า ส่งไปให้ร้านค้าอัตโนมัติ</w:t>
      </w:r>
    </w:p>
    <w:p w14:paraId="18757992" w14:textId="6C8D4033" w:rsidR="006F3DCB" w:rsidRPr="00E33EB7" w:rsidRDefault="006F3DCB" w:rsidP="00065D04">
      <w:pPr>
        <w:pStyle w:val="2"/>
        <w:jc w:val="thaiDistribute"/>
      </w:pPr>
      <w:bookmarkStart w:id="48" w:name="_Toc130517351"/>
      <w:r w:rsidRPr="00E33EB7">
        <w:rPr>
          <w:rFonts w:hint="cs"/>
          <w:cs/>
        </w:rPr>
        <w:t>ประโยชน์ที่คาดว่าจะได้รับ</w:t>
      </w:r>
      <w:bookmarkEnd w:id="47"/>
      <w:bookmarkEnd w:id="48"/>
    </w:p>
    <w:p w14:paraId="459BA703" w14:textId="0F96CE44" w:rsidR="00DF45F3" w:rsidRPr="00E33EB7" w:rsidRDefault="00DF45F3" w:rsidP="00065D04">
      <w:pPr>
        <w:pStyle w:val="3"/>
        <w:jc w:val="thaiDistribute"/>
      </w:pPr>
      <w:bookmarkStart w:id="49" w:name="_Toc104033614"/>
      <w:bookmarkStart w:id="50" w:name="_Toc109332140"/>
      <w:bookmarkStart w:id="51" w:name="_Toc109333663"/>
      <w:bookmarkStart w:id="52" w:name="_Toc109335735"/>
      <w:bookmarkStart w:id="53" w:name="_Toc112109671"/>
      <w:bookmarkStart w:id="54" w:name="_Toc130517352"/>
      <w:r w:rsidRPr="00E33EB7">
        <w:rPr>
          <w:rFonts w:hint="cs"/>
          <w:cs/>
        </w:rPr>
        <w:t>ช่วยให้ผู้ใช้งานที่เป็นผู้ค้าขายมีช่องทางการขายสินค้ามากขึ้น</w:t>
      </w:r>
      <w:bookmarkEnd w:id="49"/>
      <w:bookmarkEnd w:id="50"/>
      <w:bookmarkEnd w:id="51"/>
      <w:bookmarkEnd w:id="52"/>
      <w:bookmarkEnd w:id="53"/>
      <w:bookmarkEnd w:id="54"/>
    </w:p>
    <w:p w14:paraId="321E8F58" w14:textId="3E434B56" w:rsidR="00E91507" w:rsidRPr="00E33EB7" w:rsidRDefault="00DF45F3" w:rsidP="00065D04">
      <w:pPr>
        <w:pStyle w:val="3"/>
        <w:jc w:val="thaiDistribute"/>
        <w:rPr>
          <w:cs/>
        </w:rPr>
      </w:pPr>
      <w:bookmarkStart w:id="55" w:name="_Toc104033615"/>
      <w:bookmarkStart w:id="56" w:name="_Toc109332141"/>
      <w:bookmarkStart w:id="57" w:name="_Toc109333664"/>
      <w:bookmarkStart w:id="58" w:name="_Toc109335736"/>
      <w:bookmarkStart w:id="59" w:name="_Toc112109672"/>
      <w:bookmarkStart w:id="60" w:name="_Toc130517353"/>
      <w:r w:rsidRPr="00E33EB7">
        <w:rPr>
          <w:rFonts w:hint="cs"/>
          <w:cs/>
        </w:rPr>
        <w:t>ช่วยให้ผู้ใช้งานที่เป็นลูกค้า</w:t>
      </w:r>
      <w:bookmarkEnd w:id="55"/>
      <w:bookmarkEnd w:id="56"/>
      <w:bookmarkEnd w:id="57"/>
      <w:bookmarkEnd w:id="58"/>
      <w:bookmarkEnd w:id="59"/>
      <w:r w:rsidR="00E91507" w:rsidRPr="00E33EB7">
        <w:rPr>
          <w:rFonts w:hint="cs"/>
          <w:cs/>
        </w:rPr>
        <w:t>มีความสะดวกมากขึ้น</w:t>
      </w:r>
      <w:bookmarkEnd w:id="60"/>
    </w:p>
    <w:p w14:paraId="50B734EB" w14:textId="51710C03" w:rsidR="000C1169" w:rsidRPr="00E33EB7" w:rsidRDefault="000C1169" w:rsidP="00065D04">
      <w:pPr>
        <w:pStyle w:val="2"/>
        <w:jc w:val="thaiDistribute"/>
      </w:pPr>
      <w:bookmarkStart w:id="61" w:name="_Toc112109673"/>
      <w:bookmarkStart w:id="62" w:name="_Toc130517354"/>
      <w:r w:rsidRPr="00E33EB7">
        <w:rPr>
          <w:rFonts w:hint="cs"/>
          <w:cs/>
        </w:rPr>
        <w:t>อุปกรณ์และเครื่องมือที่ใช้ในการดำเนินงาน</w:t>
      </w:r>
      <w:bookmarkEnd w:id="61"/>
      <w:bookmarkEnd w:id="62"/>
    </w:p>
    <w:p w14:paraId="44BD5AB1" w14:textId="161ECC07" w:rsidR="00DF45F3" w:rsidRPr="00E33EB7" w:rsidRDefault="00DF45F3" w:rsidP="00065D04">
      <w:pPr>
        <w:pStyle w:val="3"/>
        <w:jc w:val="thaiDistribute"/>
      </w:pPr>
      <w:bookmarkStart w:id="63" w:name="_Toc104033617"/>
      <w:bookmarkStart w:id="64" w:name="_Toc109332143"/>
      <w:bookmarkStart w:id="65" w:name="_Toc109333666"/>
      <w:bookmarkStart w:id="66" w:name="_Toc109335738"/>
      <w:bookmarkStart w:id="67" w:name="_Toc112061397"/>
      <w:bookmarkStart w:id="68" w:name="_Toc112109674"/>
      <w:bookmarkStart w:id="69" w:name="_Toc130517355"/>
      <w:r w:rsidRPr="00E33EB7">
        <w:rPr>
          <w:rFonts w:hint="cs"/>
          <w:cs/>
        </w:rPr>
        <w:t>ฮาร์ดแวร์</w:t>
      </w:r>
      <w:bookmarkEnd w:id="63"/>
      <w:bookmarkEnd w:id="64"/>
      <w:bookmarkEnd w:id="65"/>
      <w:bookmarkEnd w:id="66"/>
      <w:bookmarkEnd w:id="67"/>
      <w:bookmarkEnd w:id="68"/>
      <w:bookmarkEnd w:id="69"/>
    </w:p>
    <w:p w14:paraId="4803213D" w14:textId="77777777" w:rsidR="00DF45F3" w:rsidRPr="00E33EB7" w:rsidRDefault="00DF45F3" w:rsidP="00065D04">
      <w:pPr>
        <w:pStyle w:val="33"/>
        <w:jc w:val="thaiDistribute"/>
      </w:pPr>
      <w:r w:rsidRPr="00E33EB7">
        <w:rPr>
          <w:rFonts w:hint="cs"/>
          <w:cs/>
        </w:rPr>
        <w:t xml:space="preserve">คอมพิวเตอร์ </w:t>
      </w:r>
      <w:r w:rsidRPr="00E33EB7">
        <w:rPr>
          <w:rFonts w:hint="cs"/>
        </w:rPr>
        <w:t xml:space="preserve">2 </w:t>
      </w:r>
      <w:r w:rsidRPr="00E33EB7">
        <w:rPr>
          <w:rFonts w:hint="cs"/>
          <w:cs/>
        </w:rPr>
        <w:t>เครื่อง มีคุณสมบัติดังนี้</w:t>
      </w:r>
    </w:p>
    <w:p w14:paraId="3B1EFEF9" w14:textId="0A2A95DB" w:rsidR="00DF45F3" w:rsidRPr="00E33EB7" w:rsidRDefault="00DF45F3" w:rsidP="00545450">
      <w:pPr>
        <w:pStyle w:val="35CM"/>
        <w:numPr>
          <w:ilvl w:val="0"/>
          <w:numId w:val="25"/>
        </w:numPr>
      </w:pPr>
      <w:r w:rsidRPr="00E33EB7">
        <w:rPr>
          <w:rFonts w:hint="cs"/>
        </w:rPr>
        <w:t>Acer Nitro5</w:t>
      </w:r>
    </w:p>
    <w:p w14:paraId="2F2859D2" w14:textId="6DA1695B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ระบบปฏิบัติการ </w:t>
      </w:r>
      <w:r w:rsidRPr="00E33EB7">
        <w:rPr>
          <w:rFonts w:hint="cs"/>
        </w:rPr>
        <w:t>Windows 11</w:t>
      </w:r>
    </w:p>
    <w:p w14:paraId="3A0A8C14" w14:textId="6CDAA2D1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 xml:space="preserve">AMD Ryzen 5 3550H with Radeon Vega Mobile Gfx 2.10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GHz</w:t>
      </w:r>
    </w:p>
    <w:p w14:paraId="1AE8D042" w14:textId="33927FC6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Installed RAM 16.0 GB (13.9 GB usable)</w:t>
      </w:r>
    </w:p>
    <w:p w14:paraId="708A2E0B" w14:textId="33DDF341" w:rsidR="00DF45F3" w:rsidRPr="00E33EB7" w:rsidRDefault="00DF45F3" w:rsidP="00545450">
      <w:pPr>
        <w:pStyle w:val="35CM"/>
      </w:pPr>
      <w:r w:rsidRPr="00E33EB7">
        <w:rPr>
          <w:rFonts w:hint="cs"/>
        </w:rPr>
        <w:t>ROG STRIX</w:t>
      </w:r>
    </w:p>
    <w:p w14:paraId="00155370" w14:textId="41964A59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ระบบปฏิบัติการ </w:t>
      </w:r>
      <w:r w:rsidRPr="00E33EB7">
        <w:rPr>
          <w:rFonts w:hint="cs"/>
        </w:rPr>
        <w:t>Windows 11</w:t>
      </w:r>
    </w:p>
    <w:p w14:paraId="4D2E917B" w14:textId="3DAF0F79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Intel(R) Core(TM) i7-9750H CPU @ 2.60GHz 2.59 GHz</w:t>
      </w:r>
    </w:p>
    <w:p w14:paraId="3685D9D9" w14:textId="7FF1784F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Installed RAM 16.0 GB (15.9 GB usable)</w:t>
      </w:r>
    </w:p>
    <w:p w14:paraId="1041627C" w14:textId="30C3AF5E" w:rsidR="00DF45F3" w:rsidRPr="00E33EB7" w:rsidRDefault="00DF45F3" w:rsidP="00065D04">
      <w:pPr>
        <w:pStyle w:val="3"/>
        <w:jc w:val="thaiDistribute"/>
      </w:pPr>
      <w:bookmarkStart w:id="70" w:name="_Toc104033618"/>
      <w:bookmarkStart w:id="71" w:name="_Toc109332144"/>
      <w:bookmarkStart w:id="72" w:name="_Toc109333667"/>
      <w:bookmarkStart w:id="73" w:name="_Toc109335739"/>
      <w:bookmarkStart w:id="74" w:name="_Toc112061398"/>
      <w:bookmarkStart w:id="75" w:name="_Toc112109675"/>
      <w:bookmarkStart w:id="76" w:name="_Toc130517356"/>
      <w:r w:rsidRPr="00E33EB7">
        <w:rPr>
          <w:rFonts w:hint="cs"/>
          <w:cs/>
        </w:rPr>
        <w:t>ซอฟต์แวร์</w:t>
      </w:r>
      <w:bookmarkEnd w:id="70"/>
      <w:bookmarkEnd w:id="71"/>
      <w:bookmarkEnd w:id="72"/>
      <w:bookmarkEnd w:id="73"/>
      <w:bookmarkEnd w:id="74"/>
      <w:bookmarkEnd w:id="75"/>
      <w:bookmarkEnd w:id="76"/>
    </w:p>
    <w:p w14:paraId="42E03D07" w14:textId="6CCE0EBF" w:rsidR="00CA6C49" w:rsidRPr="00E33EB7" w:rsidRDefault="00CA6C49" w:rsidP="00545450">
      <w:pPr>
        <w:pStyle w:val="35CM"/>
        <w:numPr>
          <w:ilvl w:val="0"/>
          <w:numId w:val="35"/>
        </w:numPr>
      </w:pPr>
      <w:r w:rsidRPr="00E33EB7">
        <w:rPr>
          <w:rFonts w:hint="cs"/>
        </w:rPr>
        <w:t xml:space="preserve">Python </w:t>
      </w:r>
      <w:r w:rsidRPr="00E33EB7">
        <w:rPr>
          <w:rFonts w:hint="cs"/>
          <w:cs/>
        </w:rPr>
        <w:t>ใช้สำหรับการพัฒนาโปรแกรม</w:t>
      </w:r>
    </w:p>
    <w:p w14:paraId="2F9205DE" w14:textId="4C3989CD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Tesseract </w:t>
      </w:r>
      <w:r w:rsidRPr="00E33EB7">
        <w:rPr>
          <w:rFonts w:hint="cs"/>
          <w:cs/>
        </w:rPr>
        <w:t>ใช้สำหรับการประมวลผลภาพ</w:t>
      </w:r>
      <w:r w:rsidRPr="00E33EB7">
        <w:rPr>
          <w:rFonts w:hint="cs"/>
        </w:rPr>
        <w:t xml:space="preserve"> </w:t>
      </w:r>
    </w:p>
    <w:p w14:paraId="0FF7E4B3" w14:textId="3818B78A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firebase </w:t>
      </w:r>
      <w:r w:rsidRPr="00E33EB7">
        <w:rPr>
          <w:rFonts w:hint="cs"/>
          <w:cs/>
        </w:rPr>
        <w:t>ใช้เป็นฐานข้อมูลในการเก็บข้อมูลที่ใช้ระหว่างพัฒนาโปรแกรม</w:t>
      </w:r>
      <w:r w:rsidRPr="00E33EB7">
        <w:rPr>
          <w:rFonts w:hint="cs"/>
        </w:rPr>
        <w:t xml:space="preserve"> </w:t>
      </w:r>
    </w:p>
    <w:p w14:paraId="340D72B5" w14:textId="74A47961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Flutter </w:t>
      </w:r>
      <w:r w:rsidRPr="00E33EB7">
        <w:rPr>
          <w:rFonts w:hint="cs"/>
          <w:cs/>
        </w:rPr>
        <w:t xml:space="preserve">เป็น </w:t>
      </w:r>
      <w:r w:rsidRPr="00E33EB7">
        <w:rPr>
          <w:rFonts w:hint="cs"/>
        </w:rPr>
        <w:t xml:space="preserve">Framework </w:t>
      </w:r>
      <w:r w:rsidRPr="00E33EB7">
        <w:rPr>
          <w:rFonts w:hint="cs"/>
          <w:cs/>
        </w:rPr>
        <w:t>หลักสำหรับการพัฒนาแอปพลิเคชั่น</w:t>
      </w:r>
      <w:r w:rsidRPr="00E33EB7">
        <w:rPr>
          <w:rFonts w:hint="cs"/>
        </w:rPr>
        <w:t xml:space="preserve"> </w:t>
      </w:r>
    </w:p>
    <w:p w14:paraId="70CC27A0" w14:textId="52E64329" w:rsidR="00EB5375" w:rsidRPr="00E33EB7" w:rsidRDefault="00CA6C49" w:rsidP="00545450">
      <w:pPr>
        <w:pStyle w:val="35CM"/>
        <w:rPr>
          <w:cs/>
        </w:rPr>
      </w:pPr>
      <w:r w:rsidRPr="00E33EB7">
        <w:rPr>
          <w:rFonts w:hint="cs"/>
        </w:rPr>
        <w:t xml:space="preserve">Android Studio </w:t>
      </w:r>
      <w:r w:rsidRPr="00E33EB7">
        <w:rPr>
          <w:rFonts w:hint="cs"/>
          <w:cs/>
        </w:rPr>
        <w:t>ใช้สำหรับการสร้างแอปพลิเคชั่น</w:t>
      </w:r>
    </w:p>
    <w:p w14:paraId="2813AC42" w14:textId="4FA1362C" w:rsidR="001C2708" w:rsidRPr="00E33EB7" w:rsidRDefault="001C2708" w:rsidP="00065D04">
      <w:pPr>
        <w:pStyle w:val="2"/>
        <w:jc w:val="thaiDistribute"/>
      </w:pPr>
      <w:bookmarkStart w:id="77" w:name="_Toc112109676"/>
      <w:bookmarkStart w:id="78" w:name="_Toc130517357"/>
      <w:r w:rsidRPr="00E33EB7">
        <w:rPr>
          <w:rFonts w:hint="cs"/>
          <w:cs/>
        </w:rPr>
        <w:lastRenderedPageBreak/>
        <w:t>แผนการดำเนินงาน</w:t>
      </w:r>
      <w:bookmarkEnd w:id="77"/>
      <w:bookmarkEnd w:id="78"/>
    </w:p>
    <w:p w14:paraId="0DD952FD" w14:textId="77777777" w:rsidR="00074AB1" w:rsidRPr="00E33EB7" w:rsidRDefault="001C5EF4" w:rsidP="00065D04">
      <w:pPr>
        <w:ind w:firstLine="397"/>
        <w:jc w:val="thaiDistribute"/>
      </w:pPr>
      <w:r w:rsidRPr="00E33EB7">
        <w:rPr>
          <w:rFonts w:hint="cs"/>
          <w:cs/>
        </w:rPr>
        <w:t xml:space="preserve">โครงงานปริญญานิพนธฉบับนี้ ดําเนินงาน ณ คณะวิทยาการสารสนเทศ </w:t>
      </w:r>
    </w:p>
    <w:p w14:paraId="1C7DBE4B" w14:textId="77777777" w:rsidR="000C1169" w:rsidRPr="00E33EB7" w:rsidRDefault="001C5EF4" w:rsidP="00065D04">
      <w:pPr>
        <w:jc w:val="thaiDistribute"/>
      </w:pPr>
      <w:r w:rsidRPr="00E33EB7">
        <w:rPr>
          <w:rFonts w:hint="cs"/>
          <w:cs/>
        </w:rPr>
        <w:t>มหาวิทยาลัยมหาสารคาม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ระหว่างเดือน พ.ค</w:t>
      </w:r>
      <w:r w:rsidRPr="00E33EB7">
        <w:rPr>
          <w:rFonts w:hint="cs"/>
        </w:rPr>
        <w:t>.</w:t>
      </w:r>
      <w:r w:rsidRPr="00E33EB7">
        <w:rPr>
          <w:rFonts w:hint="cs"/>
          <w:cs/>
        </w:rPr>
        <w:t xml:space="preserve"> </w:t>
      </w:r>
      <w:r w:rsidRPr="00E33EB7">
        <w:rPr>
          <w:rFonts w:hint="cs"/>
        </w:rPr>
        <w:t xml:space="preserve">2565 </w:t>
      </w:r>
      <w:r w:rsidRPr="00E33EB7">
        <w:rPr>
          <w:rFonts w:hint="cs"/>
          <w:cs/>
        </w:rPr>
        <w:t>ถึง ก</w:t>
      </w:r>
      <w:r w:rsidRPr="00E33EB7">
        <w:rPr>
          <w:rFonts w:hint="cs"/>
        </w:rPr>
        <w:t>.</w:t>
      </w:r>
      <w:r w:rsidRPr="00E33EB7">
        <w:rPr>
          <w:rFonts w:hint="cs"/>
          <w:cs/>
        </w:rPr>
        <w:t xml:space="preserve">พ. </w:t>
      </w:r>
      <w:r w:rsidRPr="00E33EB7">
        <w:rPr>
          <w:rFonts w:hint="cs"/>
        </w:rPr>
        <w:t>2566</w:t>
      </w:r>
      <w:r w:rsidRPr="00E33EB7">
        <w:rPr>
          <w:rFonts w:hint="cs"/>
          <w:cs/>
        </w:rPr>
        <w:t xml:space="preserve"> </w:t>
      </w:r>
    </w:p>
    <w:p w14:paraId="01BAEAA2" w14:textId="2E118F28" w:rsidR="00EB5375" w:rsidRPr="00E33EB7" w:rsidRDefault="00EB5375" w:rsidP="00662F15"/>
    <w:p w14:paraId="65A097C7" w14:textId="32DE8870" w:rsidR="00745955" w:rsidRDefault="00745955" w:rsidP="007A269A">
      <w:pPr>
        <w:pStyle w:val="a9"/>
        <w:ind w:firstLine="0"/>
        <w:jc w:val="left"/>
      </w:pPr>
      <w:bookmarkStart w:id="79" w:name="_Toc130517045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1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>แผนการดำเนินงาน</w:t>
      </w:r>
      <w:bookmarkEnd w:id="79"/>
    </w:p>
    <w:tbl>
      <w:tblPr>
        <w:tblW w:w="838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7"/>
        <w:gridCol w:w="601"/>
        <w:gridCol w:w="576"/>
        <w:gridCol w:w="546"/>
        <w:gridCol w:w="522"/>
        <w:gridCol w:w="646"/>
        <w:gridCol w:w="600"/>
        <w:gridCol w:w="679"/>
        <w:gridCol w:w="599"/>
        <w:gridCol w:w="600"/>
        <w:gridCol w:w="760"/>
        <w:gridCol w:w="729"/>
      </w:tblGrid>
      <w:tr w:rsidR="00383E25" w:rsidRPr="00E33EB7" w14:paraId="014A3030" w14:textId="4FDDFB18" w:rsidTr="00EB01C0">
        <w:trPr>
          <w:trHeight w:val="634"/>
        </w:trPr>
        <w:tc>
          <w:tcPr>
            <w:tcW w:w="1527" w:type="dxa"/>
            <w:vMerge w:val="restart"/>
            <w:shd w:val="clear" w:color="auto" w:fill="D9D9D9" w:themeFill="background1" w:themeFillShade="D9"/>
            <w:vAlign w:val="center"/>
          </w:tcPr>
          <w:p w14:paraId="1EFA125F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</w:rPr>
            </w:pPr>
          </w:p>
          <w:p w14:paraId="7A9F9928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กิจกรรม</w:t>
            </w:r>
          </w:p>
        </w:tc>
        <w:tc>
          <w:tcPr>
            <w:tcW w:w="6858" w:type="dxa"/>
            <w:gridSpan w:val="11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1F6A130" w14:textId="43CB9C5C" w:rsidR="00383E25" w:rsidRPr="00E33EB7" w:rsidRDefault="00383E25" w:rsidP="00383E25">
            <w:pPr>
              <w:jc w:val="center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เดือน</w:t>
            </w:r>
          </w:p>
        </w:tc>
      </w:tr>
      <w:tr w:rsidR="00383E25" w:rsidRPr="00E33EB7" w14:paraId="16DD2809" w14:textId="3D925D45" w:rsidTr="00383E25">
        <w:trPr>
          <w:trHeight w:val="641"/>
        </w:trPr>
        <w:tc>
          <w:tcPr>
            <w:tcW w:w="1527" w:type="dxa"/>
            <w:vMerge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2759A3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</w:rPr>
            </w:pPr>
          </w:p>
        </w:tc>
        <w:tc>
          <w:tcPr>
            <w:tcW w:w="60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A67E88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พ.ค.</w:t>
            </w:r>
          </w:p>
        </w:tc>
        <w:tc>
          <w:tcPr>
            <w:tcW w:w="57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4511536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มิ.ย.</w:t>
            </w:r>
          </w:p>
        </w:tc>
        <w:tc>
          <w:tcPr>
            <w:tcW w:w="54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A7AD21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ก.ค.</w:t>
            </w:r>
          </w:p>
        </w:tc>
        <w:tc>
          <w:tcPr>
            <w:tcW w:w="522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A9B623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ส.ค.</w:t>
            </w:r>
          </w:p>
        </w:tc>
        <w:tc>
          <w:tcPr>
            <w:tcW w:w="64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BD2CD1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ก.ย.</w:t>
            </w:r>
          </w:p>
        </w:tc>
        <w:tc>
          <w:tcPr>
            <w:tcW w:w="60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56D0811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ต.ค.</w:t>
            </w:r>
          </w:p>
        </w:tc>
        <w:tc>
          <w:tcPr>
            <w:tcW w:w="679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2DB7295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พ.ย.</w:t>
            </w:r>
          </w:p>
        </w:tc>
        <w:tc>
          <w:tcPr>
            <w:tcW w:w="599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C78203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ธ.ค.</w:t>
            </w:r>
          </w:p>
        </w:tc>
        <w:tc>
          <w:tcPr>
            <w:tcW w:w="60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BD39CA9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ม.ค.</w:t>
            </w:r>
          </w:p>
        </w:tc>
        <w:tc>
          <w:tcPr>
            <w:tcW w:w="76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02DC4A1" w14:textId="77777777" w:rsidR="00383E25" w:rsidRPr="00E33EB7" w:rsidRDefault="00383E25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ก.พ.</w:t>
            </w:r>
          </w:p>
        </w:tc>
        <w:tc>
          <w:tcPr>
            <w:tcW w:w="729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1CCDFD7" w14:textId="77777777" w:rsidR="00383E25" w:rsidRDefault="00383E25" w:rsidP="00383E25">
            <w:pPr>
              <w:spacing w:line="360" w:lineRule="auto"/>
              <w:rPr>
                <w:sz w:val="24"/>
                <w:szCs w:val="24"/>
              </w:rPr>
            </w:pPr>
          </w:p>
          <w:p w14:paraId="3310E7B3" w14:textId="460B200C" w:rsidR="00383E25" w:rsidRPr="00E33EB7" w:rsidRDefault="00383E25" w:rsidP="00383E25">
            <w:pPr>
              <w:spacing w:line="600" w:lineRule="auto"/>
              <w:jc w:val="thaiDistribute"/>
              <w:rPr>
                <w:sz w:val="24"/>
                <w:szCs w:val="24"/>
                <w:cs/>
              </w:rPr>
            </w:pPr>
            <w:r>
              <w:rPr>
                <w:rFonts w:hint="cs"/>
                <w:sz w:val="24"/>
                <w:szCs w:val="24"/>
                <w:cs/>
              </w:rPr>
              <w:t>มี.ค.</w:t>
            </w:r>
          </w:p>
        </w:tc>
      </w:tr>
      <w:tr w:rsidR="00383E25" w:rsidRPr="00E33EB7" w14:paraId="2C683586" w14:textId="2A958A62" w:rsidTr="00383E25">
        <w:trPr>
          <w:trHeight w:val="835"/>
        </w:trPr>
        <w:tc>
          <w:tcPr>
            <w:tcW w:w="1527" w:type="dxa"/>
            <w:vAlign w:val="center"/>
          </w:tcPr>
          <w:p w14:paraId="3D55A90D" w14:textId="77777777" w:rsidR="00383E25" w:rsidRPr="00E33EB7" w:rsidRDefault="00383E25" w:rsidP="00383E25">
            <w:pPr>
              <w:spacing w:line="20" w:lineRule="atLeast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>1.</w:t>
            </w:r>
            <w:r w:rsidRPr="00E33EB7">
              <w:rPr>
                <w:rFonts w:hint="cs"/>
                <w:sz w:val="24"/>
                <w:szCs w:val="24"/>
                <w:cs/>
              </w:rPr>
              <w:t xml:space="preserve"> ศึกษา และรวบรวมข้อมูล</w:t>
            </w:r>
          </w:p>
        </w:tc>
        <w:tc>
          <w:tcPr>
            <w:tcW w:w="601" w:type="dxa"/>
            <w:tcBorders>
              <w:top w:val="nil"/>
            </w:tcBorders>
            <w:shd w:val="clear" w:color="auto" w:fill="8DB3E2" w:themeFill="text2" w:themeFillTint="66"/>
          </w:tcPr>
          <w:p w14:paraId="1A433204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nil"/>
            </w:tcBorders>
            <w:shd w:val="clear" w:color="auto" w:fill="8DB3E2" w:themeFill="text2" w:themeFillTint="66"/>
          </w:tcPr>
          <w:p w14:paraId="1EE27236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46" w:type="dxa"/>
            <w:tcBorders>
              <w:top w:val="nil"/>
            </w:tcBorders>
            <w:shd w:val="clear" w:color="auto" w:fill="F2F2F2" w:themeFill="background1" w:themeFillShade="F2"/>
          </w:tcPr>
          <w:p w14:paraId="70444247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2" w:type="dxa"/>
            <w:tcBorders>
              <w:top w:val="nil"/>
            </w:tcBorders>
            <w:shd w:val="clear" w:color="auto" w:fill="F2F2F2" w:themeFill="background1" w:themeFillShade="F2"/>
          </w:tcPr>
          <w:p w14:paraId="05AF94A2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46" w:type="dxa"/>
            <w:tcBorders>
              <w:top w:val="nil"/>
            </w:tcBorders>
            <w:shd w:val="clear" w:color="auto" w:fill="F2F2F2" w:themeFill="background1" w:themeFillShade="F2"/>
          </w:tcPr>
          <w:p w14:paraId="3BE5C1A0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nil"/>
            </w:tcBorders>
            <w:shd w:val="clear" w:color="auto" w:fill="F2F2F2" w:themeFill="background1" w:themeFillShade="F2"/>
          </w:tcPr>
          <w:p w14:paraId="7841E87E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79" w:type="dxa"/>
            <w:tcBorders>
              <w:top w:val="nil"/>
            </w:tcBorders>
            <w:shd w:val="clear" w:color="auto" w:fill="F2F2F2" w:themeFill="background1" w:themeFillShade="F2"/>
          </w:tcPr>
          <w:p w14:paraId="13813405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99" w:type="dxa"/>
            <w:tcBorders>
              <w:top w:val="nil"/>
            </w:tcBorders>
            <w:shd w:val="clear" w:color="auto" w:fill="F2F2F2" w:themeFill="background1" w:themeFillShade="F2"/>
          </w:tcPr>
          <w:p w14:paraId="5EB55C3C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nil"/>
            </w:tcBorders>
            <w:shd w:val="clear" w:color="auto" w:fill="F2F2F2" w:themeFill="background1" w:themeFillShade="F2"/>
          </w:tcPr>
          <w:p w14:paraId="6EA06161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nil"/>
            </w:tcBorders>
            <w:shd w:val="clear" w:color="auto" w:fill="F2F2F2" w:themeFill="background1" w:themeFillShade="F2"/>
          </w:tcPr>
          <w:p w14:paraId="19C4C28C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29" w:type="dxa"/>
            <w:tcBorders>
              <w:top w:val="nil"/>
            </w:tcBorders>
            <w:shd w:val="clear" w:color="auto" w:fill="F2F2F2" w:themeFill="background1" w:themeFillShade="F2"/>
          </w:tcPr>
          <w:p w14:paraId="45EA8899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383E25" w:rsidRPr="00E33EB7" w14:paraId="188BD896" w14:textId="51873BDC" w:rsidTr="00383E25">
        <w:trPr>
          <w:trHeight w:val="645"/>
        </w:trPr>
        <w:tc>
          <w:tcPr>
            <w:tcW w:w="1527" w:type="dxa"/>
            <w:vAlign w:val="center"/>
          </w:tcPr>
          <w:p w14:paraId="34DA2627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2. </w:t>
            </w:r>
            <w:r w:rsidRPr="00E33EB7">
              <w:rPr>
                <w:rFonts w:hint="cs"/>
                <w:sz w:val="24"/>
                <w:szCs w:val="24"/>
                <w:cs/>
              </w:rPr>
              <w:t>กำหนดขอบเขต</w:t>
            </w:r>
          </w:p>
        </w:tc>
        <w:tc>
          <w:tcPr>
            <w:tcW w:w="601" w:type="dxa"/>
            <w:shd w:val="clear" w:color="auto" w:fill="8DB3E2" w:themeFill="text2" w:themeFillTint="66"/>
          </w:tcPr>
          <w:p w14:paraId="2FF68328" w14:textId="77777777" w:rsidR="00383E25" w:rsidRPr="00E33EB7" w:rsidRDefault="00383E25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8DB3E2" w:themeFill="text2" w:themeFillTint="66"/>
          </w:tcPr>
          <w:p w14:paraId="1F1258F8" w14:textId="77777777" w:rsidR="00383E25" w:rsidRPr="00E33EB7" w:rsidRDefault="00383E25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1DEBE7DB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7E2A7427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3DB6F3D4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2EB4E901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6D5B8ECC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6C82143A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554EF978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51C548EF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4C103E70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383E25" w:rsidRPr="00E33EB7" w14:paraId="048A7468" w14:textId="26382E86" w:rsidTr="00383E25">
        <w:trPr>
          <w:trHeight w:val="645"/>
        </w:trPr>
        <w:tc>
          <w:tcPr>
            <w:tcW w:w="1527" w:type="dxa"/>
            <w:vAlign w:val="center"/>
          </w:tcPr>
          <w:p w14:paraId="4800AB36" w14:textId="77777777" w:rsidR="00383E25" w:rsidRPr="00E33EB7" w:rsidRDefault="00383E25" w:rsidP="00383E25">
            <w:pPr>
              <w:spacing w:line="20" w:lineRule="atLeast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3. </w:t>
            </w:r>
            <w:r w:rsidRPr="00E33EB7">
              <w:rPr>
                <w:rFonts w:hint="cs"/>
                <w:sz w:val="24"/>
                <w:szCs w:val="24"/>
                <w:cs/>
              </w:rPr>
              <w:t>วิเคราะห์และออกแบบ</w:t>
            </w:r>
          </w:p>
        </w:tc>
        <w:tc>
          <w:tcPr>
            <w:tcW w:w="601" w:type="dxa"/>
            <w:shd w:val="clear" w:color="auto" w:fill="8DB3E2" w:themeFill="text2" w:themeFillTint="66"/>
          </w:tcPr>
          <w:p w14:paraId="5CB523B6" w14:textId="77777777" w:rsidR="00383E25" w:rsidRPr="00E33EB7" w:rsidRDefault="00383E25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8DB3E2" w:themeFill="text2" w:themeFillTint="66"/>
          </w:tcPr>
          <w:p w14:paraId="2C27E8F1" w14:textId="77777777" w:rsidR="00383E25" w:rsidRPr="00E33EB7" w:rsidRDefault="00383E25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8DB3E2" w:themeFill="text2" w:themeFillTint="66"/>
          </w:tcPr>
          <w:p w14:paraId="122027A4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769D79FE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125E070D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3C414847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2F7E9B5E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271B3B3E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5ABC880C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0DBC1BFD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545D8A5E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383E25" w:rsidRPr="00E33EB7" w14:paraId="1F568B38" w14:textId="23922120" w:rsidTr="00383E25">
        <w:trPr>
          <w:trHeight w:val="645"/>
        </w:trPr>
        <w:tc>
          <w:tcPr>
            <w:tcW w:w="1527" w:type="dxa"/>
            <w:vAlign w:val="center"/>
          </w:tcPr>
          <w:p w14:paraId="4EA075CC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4. </w:t>
            </w:r>
            <w:r w:rsidRPr="00E33EB7">
              <w:rPr>
                <w:rFonts w:hint="cs"/>
                <w:sz w:val="24"/>
                <w:szCs w:val="24"/>
                <w:cs/>
              </w:rPr>
              <w:t>พัฒนาโปรแกรม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7CD3FFE7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8DB3E2" w:themeFill="text2" w:themeFillTint="66"/>
          </w:tcPr>
          <w:p w14:paraId="6C0D373A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8DB3E2" w:themeFill="text2" w:themeFillTint="66"/>
          </w:tcPr>
          <w:p w14:paraId="520CA514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8DB3E2" w:themeFill="text2" w:themeFillTint="66"/>
          </w:tcPr>
          <w:p w14:paraId="4A25D797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  <w:p w14:paraId="28CCA834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8DB3E2" w:themeFill="text2" w:themeFillTint="66"/>
          </w:tcPr>
          <w:p w14:paraId="4E5D9F64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78B8AA9F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8DB3E2" w:themeFill="text2" w:themeFillTint="66"/>
          </w:tcPr>
          <w:p w14:paraId="5F769A29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6404EF3C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2C5AB08F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2E3416AC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380D8E75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383E25" w:rsidRPr="00E33EB7" w14:paraId="03B451DA" w14:textId="7B1F036E" w:rsidTr="00383E25">
        <w:trPr>
          <w:trHeight w:val="645"/>
        </w:trPr>
        <w:tc>
          <w:tcPr>
            <w:tcW w:w="1527" w:type="dxa"/>
            <w:vAlign w:val="center"/>
          </w:tcPr>
          <w:p w14:paraId="5627A8CD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5. </w:t>
            </w:r>
            <w:r w:rsidRPr="00E33EB7">
              <w:rPr>
                <w:rFonts w:hint="cs"/>
                <w:sz w:val="24"/>
                <w:szCs w:val="24"/>
                <w:cs/>
              </w:rPr>
              <w:t>ทดสอบการใช้งานโปรแกรม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4A83A8EC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F2F2F2" w:themeFill="background1" w:themeFillShade="F2"/>
          </w:tcPr>
          <w:p w14:paraId="37F44784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31686E5E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8DB3E2" w:themeFill="text2" w:themeFillTint="66"/>
          </w:tcPr>
          <w:p w14:paraId="0E5ED6B5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8DB3E2" w:themeFill="text2" w:themeFillTint="66"/>
          </w:tcPr>
          <w:p w14:paraId="675F86F6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56C987D2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8DB3E2" w:themeFill="text2" w:themeFillTint="66"/>
          </w:tcPr>
          <w:p w14:paraId="0C6C782E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8DB3E2" w:themeFill="text2" w:themeFillTint="66"/>
          </w:tcPr>
          <w:p w14:paraId="384B3DF9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39955B50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31DCEE72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6FD3867F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383E25" w:rsidRPr="00E33EB7" w14:paraId="0B871908" w14:textId="20DBB9F0" w:rsidTr="00383E25">
        <w:trPr>
          <w:trHeight w:val="645"/>
        </w:trPr>
        <w:tc>
          <w:tcPr>
            <w:tcW w:w="1527" w:type="dxa"/>
            <w:vAlign w:val="center"/>
          </w:tcPr>
          <w:p w14:paraId="37B4C1C8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6. </w:t>
            </w:r>
            <w:r w:rsidRPr="00E33EB7">
              <w:rPr>
                <w:rFonts w:hint="cs"/>
                <w:sz w:val="24"/>
                <w:szCs w:val="24"/>
                <w:cs/>
              </w:rPr>
              <w:t>ทำรายงานสรุป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2C7AE83B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F2F2F2" w:themeFill="background1" w:themeFillShade="F2"/>
          </w:tcPr>
          <w:p w14:paraId="022BD95B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673E3B31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5971BD6A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7B7C6A97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6F120FF3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22FAC91A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8DB3E2" w:themeFill="text2" w:themeFillTint="66"/>
          </w:tcPr>
          <w:p w14:paraId="0A01AC9C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7D479F0E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8DB3E2" w:themeFill="text2" w:themeFillTint="66"/>
          </w:tcPr>
          <w:p w14:paraId="3FADD9BE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2878F325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383E25" w:rsidRPr="00E33EB7" w14:paraId="14003DCB" w14:textId="4314ACCE" w:rsidTr="00383E25">
        <w:trPr>
          <w:trHeight w:val="645"/>
        </w:trPr>
        <w:tc>
          <w:tcPr>
            <w:tcW w:w="1527" w:type="dxa"/>
            <w:vAlign w:val="center"/>
          </w:tcPr>
          <w:p w14:paraId="58D7F490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7. </w:t>
            </w:r>
            <w:r w:rsidRPr="00E33EB7">
              <w:rPr>
                <w:rFonts w:hint="cs"/>
                <w:sz w:val="24"/>
                <w:szCs w:val="24"/>
                <w:cs/>
              </w:rPr>
              <w:t>นำเสนอโครงงาน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6FCE1C0A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F2F2F2" w:themeFill="background1" w:themeFillShade="F2"/>
          </w:tcPr>
          <w:p w14:paraId="5116A2C5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6C6F3236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00E628DF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18BAB22E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4D5246E8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68772076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3D253FDC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590FB176" w14:textId="77777777" w:rsidR="00383E25" w:rsidRPr="00E33EB7" w:rsidRDefault="00383E25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4A17F434" w14:textId="77777777" w:rsidR="00383E25" w:rsidRPr="00E33EB7" w:rsidRDefault="00383E25" w:rsidP="00065D04">
            <w:pPr>
              <w:keepNext/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8DB3E2" w:themeFill="text2" w:themeFillTint="66"/>
          </w:tcPr>
          <w:p w14:paraId="0B3636ED" w14:textId="77777777" w:rsidR="00383E25" w:rsidRPr="00E33EB7" w:rsidRDefault="00383E25" w:rsidP="00065D04">
            <w:pPr>
              <w:keepNext/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</w:tbl>
    <w:p w14:paraId="684F527C" w14:textId="77777777" w:rsidR="001C5EF4" w:rsidRPr="00E33EB7" w:rsidRDefault="001C5EF4" w:rsidP="005901D0">
      <w:pPr>
        <w:pStyle w:val="a9"/>
      </w:pPr>
      <w:r w:rsidRPr="00E33EB7">
        <w:rPr>
          <w:rFonts w:hint="cs"/>
        </w:rPr>
        <w:br w:type="page"/>
      </w:r>
    </w:p>
    <w:p w14:paraId="33982012" w14:textId="28724DBB" w:rsidR="001C5EF4" w:rsidRPr="00E33EB7" w:rsidRDefault="001C5EF4" w:rsidP="00065D04">
      <w:pPr>
        <w:pStyle w:val="2"/>
        <w:jc w:val="thaiDistribute"/>
      </w:pPr>
      <w:bookmarkStart w:id="80" w:name="_Toc104033620"/>
      <w:bookmarkStart w:id="81" w:name="_Toc109332147"/>
      <w:bookmarkStart w:id="82" w:name="_Toc109333669"/>
      <w:bookmarkStart w:id="83" w:name="_Toc109335741"/>
      <w:bookmarkStart w:id="84" w:name="_Toc112061400"/>
      <w:bookmarkStart w:id="85" w:name="_Toc112109677"/>
      <w:bookmarkStart w:id="86" w:name="_Toc130517358"/>
      <w:r w:rsidRPr="00E33EB7">
        <w:rPr>
          <w:rFonts w:hint="cs"/>
          <w:cs/>
        </w:rPr>
        <w:lastRenderedPageBreak/>
        <w:t>ตัวอย่างโปรแกรม</w:t>
      </w:r>
      <w:bookmarkEnd w:id="80"/>
      <w:bookmarkEnd w:id="81"/>
      <w:bookmarkEnd w:id="82"/>
      <w:bookmarkEnd w:id="83"/>
      <w:bookmarkEnd w:id="84"/>
      <w:bookmarkEnd w:id="85"/>
      <w:bookmarkEnd w:id="86"/>
    </w:p>
    <w:p w14:paraId="7C7BEABE" w14:textId="14B58A87" w:rsidR="001C5EF4" w:rsidRPr="00E33EB7" w:rsidRDefault="001C5EF4" w:rsidP="00065D04">
      <w:pPr>
        <w:pStyle w:val="3"/>
        <w:jc w:val="thaiDistribute"/>
      </w:pPr>
      <w:bookmarkStart w:id="87" w:name="_Toc104033621"/>
      <w:bookmarkStart w:id="88" w:name="_Toc109332148"/>
      <w:bookmarkStart w:id="89" w:name="_Toc109333670"/>
      <w:bookmarkStart w:id="90" w:name="_Toc109335742"/>
      <w:bookmarkStart w:id="91" w:name="_Toc112061401"/>
      <w:bookmarkStart w:id="92" w:name="_Toc112109678"/>
      <w:bookmarkStart w:id="93" w:name="_Toc130517359"/>
      <w:r w:rsidRPr="00E33EB7">
        <w:rPr>
          <w:rFonts w:hint="cs"/>
          <w:cs/>
        </w:rPr>
        <w:t>แอปพลิเคชั่นบนอุปกรณ์ไร้สายแบบเคลื่อนที่</w:t>
      </w:r>
      <w:bookmarkEnd w:id="87"/>
      <w:bookmarkEnd w:id="88"/>
      <w:bookmarkEnd w:id="89"/>
      <w:bookmarkEnd w:id="90"/>
      <w:bookmarkEnd w:id="91"/>
      <w:bookmarkEnd w:id="92"/>
      <w:bookmarkEnd w:id="93"/>
    </w:p>
    <w:p w14:paraId="0701D1FC" w14:textId="77777777" w:rsidR="00905F12" w:rsidRDefault="00244E8F" w:rsidP="00905F12">
      <w:pPr>
        <w:pStyle w:val="afff"/>
      </w:pPr>
      <w:r w:rsidRPr="00E33EB7">
        <w:rPr>
          <w:rFonts w:hint="cs"/>
          <w:noProof/>
        </w:rPr>
        <w:drawing>
          <wp:inline distT="0" distB="0" distL="0" distR="0" wp14:anchorId="1FC92E1B" wp14:editId="0CFD5E6F">
            <wp:extent cx="2390775" cy="5178786"/>
            <wp:effectExtent l="0" t="0" r="0" b="317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2217" cy="52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A560" w14:textId="6CAE3AB1" w:rsidR="00714C43" w:rsidRPr="00E33EB7" w:rsidRDefault="00905F12" w:rsidP="005901D0">
      <w:pPr>
        <w:pStyle w:val="a9"/>
      </w:pPr>
      <w:bookmarkStart w:id="94" w:name="_Toc130546459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หน้าแรกของโปรแกรม</w:t>
      </w:r>
      <w:bookmarkEnd w:id="94"/>
    </w:p>
    <w:p w14:paraId="5F4383C4" w14:textId="77777777" w:rsidR="0025222D" w:rsidRPr="00E33EB7" w:rsidRDefault="0025222D" w:rsidP="0025222D"/>
    <w:p w14:paraId="26701B84" w14:textId="575B16ED" w:rsidR="00AE0629" w:rsidRPr="00E33EB7" w:rsidRDefault="00AE062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>หน้าแรกของโปรแกรม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จะมีการรอโหลดข้อมูลจาก</w:t>
      </w:r>
      <w:r w:rsidRPr="00E33EB7">
        <w:rPr>
          <w:rFonts w:hint="cs"/>
        </w:rPr>
        <w:t xml:space="preserve"> Database </w:t>
      </w:r>
      <w:r w:rsidRPr="00E33EB7">
        <w:rPr>
          <w:rFonts w:hint="cs"/>
          <w:cs/>
        </w:rPr>
        <w:t>เมื่อทำการโหลดข้อมูลเสร็จจะนำพาไปยังหน้าล็อกอินทันที</w:t>
      </w:r>
    </w:p>
    <w:p w14:paraId="2721724D" w14:textId="77777777" w:rsidR="00244E8F" w:rsidRPr="00E33EB7" w:rsidRDefault="00244E8F" w:rsidP="005901D0">
      <w:pPr>
        <w:pStyle w:val="a9"/>
      </w:pPr>
      <w:bookmarkStart w:id="95" w:name="_Toc112109694"/>
      <w:bookmarkStart w:id="96" w:name="_Toc112110095"/>
    </w:p>
    <w:p w14:paraId="7A2E7223" w14:textId="77777777" w:rsidR="00905F12" w:rsidRDefault="00244E8F" w:rsidP="00905F12">
      <w:pPr>
        <w:pStyle w:val="afff"/>
      </w:pPr>
      <w:r w:rsidRPr="00E33EB7">
        <w:rPr>
          <w:rFonts w:hint="cs"/>
          <w:noProof/>
          <w:cs/>
        </w:rPr>
        <w:lastRenderedPageBreak/>
        <w:drawing>
          <wp:inline distT="0" distB="0" distL="0" distR="0" wp14:anchorId="4511018E" wp14:editId="141D2A0D">
            <wp:extent cx="2604977" cy="5632167"/>
            <wp:effectExtent l="0" t="0" r="5080" b="698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1192" cy="56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C562" w14:textId="44E456E6" w:rsidR="00244E8F" w:rsidRPr="00E33EB7" w:rsidRDefault="00905F12" w:rsidP="005901D0">
      <w:pPr>
        <w:pStyle w:val="a9"/>
      </w:pPr>
      <w:bookmarkStart w:id="97" w:name="_Toc130546460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4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หน้าล็อกอินเข้าสู่ระบบ</w:t>
      </w:r>
      <w:bookmarkEnd w:id="97"/>
    </w:p>
    <w:bookmarkEnd w:id="95"/>
    <w:bookmarkEnd w:id="96"/>
    <w:p w14:paraId="20433445" w14:textId="77777777" w:rsidR="0025222D" w:rsidRPr="00E33EB7" w:rsidRDefault="0025222D" w:rsidP="0025222D"/>
    <w:p w14:paraId="3C0C005F" w14:textId="1BE5BB9C" w:rsidR="00AE0629" w:rsidRPr="00E33EB7" w:rsidRDefault="00AE0629" w:rsidP="00065D04">
      <w:pPr>
        <w:ind w:firstLine="720"/>
        <w:jc w:val="thaiDistribute"/>
      </w:pPr>
      <w:r w:rsidRPr="00E33EB7">
        <w:rPr>
          <w:rFonts w:hint="cs"/>
          <w:cs/>
        </w:rPr>
        <w:t>หน้าล็อกอินเข้าสู่ระบบ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 xml:space="preserve">จะมีปุ่ม </w:t>
      </w:r>
      <w:r w:rsidRPr="00E33EB7">
        <w:rPr>
          <w:rFonts w:hint="cs"/>
        </w:rPr>
        <w:t>2</w:t>
      </w:r>
      <w:r w:rsidRPr="00E33EB7">
        <w:rPr>
          <w:rFonts w:hint="cs"/>
          <w:cs/>
        </w:rPr>
        <w:t xml:space="preserve"> ปุ่ม </w:t>
      </w:r>
      <w:r w:rsidRPr="00E33EB7">
        <w:rPr>
          <w:rFonts w:hint="cs"/>
        </w:rPr>
        <w:t xml:space="preserve">“Conitnue with Facebook” </w:t>
      </w:r>
      <w:r w:rsidRPr="00E33EB7">
        <w:rPr>
          <w:rFonts w:hint="cs"/>
          <w:cs/>
        </w:rPr>
        <w:t>เพื่อเข้าสู่ระบบผ่านแอปพลิเคชั่นเฟสบุ๊คเมื่อเข้าสู่ระบบสำเร็จจะนำไปยังหน้าหลักของแอปพลิเคชั่นและ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ปุ่ม </w:t>
      </w:r>
      <w:r w:rsidRPr="00E33EB7">
        <w:rPr>
          <w:rFonts w:hint="cs"/>
        </w:rPr>
        <w:t>“Exit”</w:t>
      </w:r>
      <w:r w:rsidRPr="00E33EB7">
        <w:rPr>
          <w:rFonts w:hint="cs"/>
          <w:cs/>
        </w:rPr>
        <w:t xml:space="preserve"> เพื่อออกจากแอปพลิเคชั่น</w:t>
      </w:r>
    </w:p>
    <w:p w14:paraId="12EA23CA" w14:textId="77777777" w:rsidR="00AE0629" w:rsidRPr="00E33EB7" w:rsidRDefault="00AE0629" w:rsidP="00065D04">
      <w:pPr>
        <w:jc w:val="thaiDistribute"/>
      </w:pPr>
    </w:p>
    <w:p w14:paraId="219E84B2" w14:textId="77777777" w:rsidR="00F0461C" w:rsidRPr="00E33EB7" w:rsidRDefault="00F0461C" w:rsidP="00065D04">
      <w:pPr>
        <w:jc w:val="thaiDistribute"/>
        <w:rPr>
          <w:cs/>
        </w:rPr>
      </w:pPr>
    </w:p>
    <w:p w14:paraId="6AF1FFB1" w14:textId="3B3765F9" w:rsidR="00714C43" w:rsidRPr="00E33EB7" w:rsidRDefault="001C5EF4" w:rsidP="00065D04">
      <w:pPr>
        <w:keepNext/>
        <w:jc w:val="thaiDistribute"/>
      </w:pPr>
      <w:r w:rsidRPr="00E33EB7">
        <w:rPr>
          <w:rFonts w:hint="cs"/>
          <w:cs/>
        </w:rPr>
        <w:br w:type="page"/>
      </w:r>
    </w:p>
    <w:p w14:paraId="541CD256" w14:textId="77777777" w:rsidR="00AE0629" w:rsidRPr="00E33EB7" w:rsidRDefault="00AE0629" w:rsidP="005901D0">
      <w:pPr>
        <w:pStyle w:val="a9"/>
      </w:pPr>
      <w:bookmarkStart w:id="98" w:name="_Toc112109695"/>
      <w:bookmarkStart w:id="99" w:name="_Toc112110096"/>
    </w:p>
    <w:p w14:paraId="513900CA" w14:textId="77777777" w:rsidR="00905F12" w:rsidRDefault="007C73D8" w:rsidP="00905F12">
      <w:pPr>
        <w:pStyle w:val="afff"/>
      </w:pPr>
      <w:r w:rsidRPr="0063022C">
        <w:rPr>
          <w:noProof/>
        </w:rPr>
        <w:drawing>
          <wp:inline distT="0" distB="0" distL="0" distR="0" wp14:anchorId="0D02624A" wp14:editId="5F8F9C73">
            <wp:extent cx="2552700" cy="5562199"/>
            <wp:effectExtent l="0" t="0" r="0" b="6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576" cy="557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9D64" w14:textId="122B47AB" w:rsidR="001E3197" w:rsidRPr="0063022C" w:rsidRDefault="00905F12" w:rsidP="005901D0">
      <w:pPr>
        <w:pStyle w:val="a9"/>
      </w:pPr>
      <w:bookmarkStart w:id="100" w:name="_Toc130546461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5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หน้าหลักของแอปพลิเคชั่น</w:t>
      </w:r>
      <w:bookmarkEnd w:id="100"/>
    </w:p>
    <w:bookmarkEnd w:id="98"/>
    <w:bookmarkEnd w:id="99"/>
    <w:p w14:paraId="07666499" w14:textId="77777777" w:rsidR="00234E97" w:rsidRPr="0063022C" w:rsidRDefault="00234E97" w:rsidP="0063022C">
      <w:pPr>
        <w:jc w:val="center"/>
      </w:pPr>
    </w:p>
    <w:p w14:paraId="42884632" w14:textId="6B351291" w:rsidR="00346038" w:rsidRPr="005E1D3C" w:rsidRDefault="00346038" w:rsidP="005E1D3C">
      <w:pPr>
        <w:ind w:firstLine="720"/>
        <w:jc w:val="thaiDistribute"/>
        <w:rPr>
          <w:rStyle w:val="FooterChar"/>
          <w:rFonts w:ascii="TH Sarabun New" w:hAnsi="TH Sarabun New" w:cs="TH Sarabun New"/>
          <w:b/>
          <w:i/>
          <w:szCs w:val="32"/>
          <w:cs/>
        </w:rPr>
      </w:pP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หน้าหลักของแอปพลิเคชั่น จะมีปุ่ม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ค้นหา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 xml:space="preserve">” 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 xml:space="preserve">กดเพื่อไปยังหน้าค้นหาสินค้า และ จะมีแถบ 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“</w:t>
      </w:r>
      <w:r w:rsidRPr="00234E97">
        <w:rPr>
          <w:rStyle w:val="FooterChar"/>
          <w:rFonts w:hint="cs"/>
        </w:rPr>
        <w:t>Live Status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 xml:space="preserve">แสดงสถานะการไลฟ์สดของร้านทั้งสามร้านว่าร้านไหนกำลังออนไลน์หรือออฟไลน์อยู่ </w:t>
      </w:r>
      <w:r w:rsidR="007C73D8"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และวันเวลาที่อัพเดทรูปภาพ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และจะ</w:t>
      </w:r>
      <w:r w:rsidR="007C73D8"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มี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แถบ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234E97">
        <w:rPr>
          <w:rStyle w:val="FooterChar"/>
          <w:rFonts w:hint="cs"/>
        </w:rPr>
        <w:t>Shop Now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 xml:space="preserve">” 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แสดงรายการสินค้าของร้านที่กำลังไลฟ์สดอยู่ทั้งหมด</w:t>
      </w:r>
    </w:p>
    <w:p w14:paraId="0D36C192" w14:textId="77777777" w:rsidR="001C5EF4" w:rsidRPr="00E33EB7" w:rsidRDefault="001C5EF4" w:rsidP="00065D04">
      <w:pPr>
        <w:jc w:val="thaiDistribute"/>
      </w:pPr>
    </w:p>
    <w:p w14:paraId="000BEFFE" w14:textId="0E4B6C76" w:rsidR="00244E8F" w:rsidRPr="00E33EB7" w:rsidRDefault="00244E8F" w:rsidP="00065D04">
      <w:pPr>
        <w:jc w:val="thaiDistribute"/>
        <w:rPr>
          <w:cs/>
        </w:rPr>
      </w:pPr>
    </w:p>
    <w:p w14:paraId="0E069D1E" w14:textId="7B846226" w:rsidR="00244E8F" w:rsidRPr="00E33EB7" w:rsidRDefault="00244E8F" w:rsidP="00065D04">
      <w:pPr>
        <w:jc w:val="thaiDistribute"/>
      </w:pPr>
    </w:p>
    <w:p w14:paraId="315B2EF5" w14:textId="77777777" w:rsidR="00905F12" w:rsidRDefault="00DC1CC6" w:rsidP="00905F12">
      <w:pPr>
        <w:keepNext/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1523CA93" wp14:editId="2789A154">
            <wp:extent cx="2719449" cy="5854023"/>
            <wp:effectExtent l="0" t="0" r="0" b="0"/>
            <wp:docPr id="2" name="รูปภาพ 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88" cy="58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B877B" w14:textId="3D671545" w:rsidR="001E3197" w:rsidRPr="00E33EB7" w:rsidRDefault="00905F12" w:rsidP="005901D0">
      <w:pPr>
        <w:pStyle w:val="a9"/>
      </w:pPr>
      <w:bookmarkStart w:id="101" w:name="_Toc130546462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6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หน้าค้นหาสินค้า</w:t>
      </w:r>
      <w:bookmarkEnd w:id="101"/>
    </w:p>
    <w:p w14:paraId="24D29EEF" w14:textId="77777777" w:rsidR="001E3197" w:rsidRPr="001E3197" w:rsidRDefault="001E3197" w:rsidP="001E3197"/>
    <w:p w14:paraId="6FB9871A" w14:textId="54D96FFB" w:rsidR="009936CE" w:rsidRPr="00E33EB7" w:rsidRDefault="007B13E7" w:rsidP="00065D04">
      <w:pPr>
        <w:jc w:val="thaiDistribute"/>
        <w:rPr>
          <w:cs/>
        </w:rPr>
      </w:pPr>
      <w:r w:rsidRPr="00E33EB7">
        <w:rPr>
          <w:rFonts w:hint="cs"/>
          <w:cs/>
        </w:rPr>
        <w:tab/>
        <w:t>หน้าค้นหาสินค้า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จะมีช่องเพื่อใส่ข้อมูลชื่อของสินค้า</w:t>
      </w:r>
      <w:r w:rsidR="00346038" w:rsidRPr="00E33EB7">
        <w:rPr>
          <w:rFonts w:hint="cs"/>
          <w:cs/>
        </w:rPr>
        <w:t>หรือชื่อร้านค้า</w:t>
      </w:r>
      <w:r w:rsidRPr="00E33EB7">
        <w:rPr>
          <w:rFonts w:hint="cs"/>
          <w:cs/>
        </w:rPr>
        <w:t>ที่ต้องการค้นหา</w:t>
      </w:r>
      <w:r w:rsidR="00B2778E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และเมื่อใส่ข้อมูลลงไปจะมี</w:t>
      </w:r>
      <w:r w:rsidR="00B2778E" w:rsidRPr="00E33EB7">
        <w:rPr>
          <w:rFonts w:hint="cs"/>
          <w:cs/>
        </w:rPr>
        <w:t>ส่วนใน</w:t>
      </w:r>
      <w:r w:rsidRPr="00E33EB7">
        <w:rPr>
          <w:rFonts w:hint="cs"/>
          <w:cs/>
        </w:rPr>
        <w:t>การแสดงผลลัพ</w:t>
      </w:r>
      <w:r w:rsidR="00B2778E" w:rsidRPr="00E33EB7">
        <w:rPr>
          <w:rFonts w:hint="cs"/>
          <w:cs/>
        </w:rPr>
        <w:t xml:space="preserve">ท์ </w:t>
      </w:r>
      <w:r w:rsidRPr="00E33EB7">
        <w:rPr>
          <w:rFonts w:hint="cs"/>
          <w:cs/>
        </w:rPr>
        <w:t>ของการค้นหา</w:t>
      </w:r>
      <w:r w:rsidR="009936CE" w:rsidRPr="00E33EB7">
        <w:rPr>
          <w:rFonts w:hint="cs"/>
          <w:cs/>
        </w:rPr>
        <w:t>เป็นรายการสินค้าขึ้นมา</w:t>
      </w:r>
      <w:r w:rsidR="00B2778E" w:rsidRPr="00E33EB7">
        <w:rPr>
          <w:rFonts w:hint="cs"/>
          <w:cs/>
        </w:rPr>
        <w:t>และเมื่อเลือกรายการสินค้าจะไปยังหน้ารายละเอียดสินค้าทันที</w:t>
      </w:r>
    </w:p>
    <w:p w14:paraId="6CBA1C71" w14:textId="77777777" w:rsidR="009936CE" w:rsidRPr="00E33EB7" w:rsidRDefault="009936CE" w:rsidP="00065D04">
      <w:pPr>
        <w:jc w:val="thaiDistribute"/>
        <w:rPr>
          <w:cs/>
        </w:rPr>
      </w:pPr>
      <w:r w:rsidRPr="00E33EB7">
        <w:rPr>
          <w:rFonts w:hint="cs"/>
          <w:cs/>
        </w:rPr>
        <w:br w:type="page"/>
      </w:r>
    </w:p>
    <w:p w14:paraId="3ACFA630" w14:textId="77777777" w:rsidR="00905F12" w:rsidRDefault="007C73D8" w:rsidP="00905F1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A37ABB1" wp14:editId="204497EF">
            <wp:extent cx="2104846" cy="4535564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982" cy="455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A227" w14:textId="1BA1D48A" w:rsidR="001E3197" w:rsidRPr="00E33EB7" w:rsidRDefault="00905F12" w:rsidP="005901D0">
      <w:pPr>
        <w:pStyle w:val="a9"/>
        <w:rPr>
          <w:cs/>
        </w:rPr>
      </w:pPr>
      <w:bookmarkStart w:id="102" w:name="_Toc130546463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7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หน้ารายละเอียดสินค้า</w:t>
      </w:r>
      <w:bookmarkEnd w:id="102"/>
    </w:p>
    <w:p w14:paraId="5662DA4A" w14:textId="77777777" w:rsidR="00234E97" w:rsidRPr="00234E97" w:rsidRDefault="00234E97" w:rsidP="00234E97">
      <w:pPr>
        <w:ind w:firstLine="270"/>
      </w:pPr>
    </w:p>
    <w:p w14:paraId="423B4BBC" w14:textId="07620151" w:rsidR="00647FB6" w:rsidRPr="00E33EB7" w:rsidRDefault="00647FB6" w:rsidP="00234E97">
      <w:pPr>
        <w:ind w:firstLine="720"/>
        <w:rPr>
          <w:cs/>
        </w:rPr>
      </w:pPr>
      <w:r w:rsidRPr="00E33EB7">
        <w:rPr>
          <w:rFonts w:hint="cs"/>
          <w:cs/>
        </w:rPr>
        <w:t>หน้ารายละเอียดสินค้า จะแสดงรูปภาพที่แคปมาจากไลฟ์สดและ</w:t>
      </w:r>
      <w:r>
        <w:rPr>
          <w:rFonts w:hint="cs"/>
          <w:cs/>
        </w:rPr>
        <w:t>วันเวลาทอัพเดทรูปภาพและ</w:t>
      </w:r>
      <w:r w:rsidRPr="00E33EB7">
        <w:rPr>
          <w:rFonts w:hint="cs"/>
          <w:cs/>
        </w:rPr>
        <w:t xml:space="preserve">แสดงชื่อร้านค้า ข้อมูลของสินค้าประกอบไปด้วย รหัสสินค้า ชื่อสินค้า ราคา และจะมีปุ่ม </w:t>
      </w:r>
      <w:r w:rsidRPr="00E33EB7">
        <w:rPr>
          <w:rFonts w:hint="cs"/>
        </w:rPr>
        <w:t xml:space="preserve">2 </w:t>
      </w:r>
      <w:r w:rsidRPr="00E33EB7">
        <w:rPr>
          <w:rFonts w:hint="cs"/>
          <w:cs/>
        </w:rPr>
        <w:t xml:space="preserve">ปุ่ม </w:t>
      </w:r>
      <w:r w:rsidRPr="00E33EB7">
        <w:rPr>
          <w:rFonts w:hint="cs"/>
        </w:rPr>
        <w:t>“Chat”</w:t>
      </w:r>
      <w:r w:rsidRPr="00E33EB7">
        <w:rPr>
          <w:rFonts w:hint="cs"/>
          <w:cs/>
        </w:rPr>
        <w:t>เพื่อลิ้</w:t>
      </w:r>
      <w:r w:rsidR="00234E97">
        <w:rPr>
          <w:rFonts w:hint="cs"/>
          <w:cs/>
        </w:rPr>
        <w:t>ง</w:t>
      </w:r>
      <w:r w:rsidRPr="00E33EB7">
        <w:rPr>
          <w:rFonts w:hint="cs"/>
          <w:cs/>
        </w:rPr>
        <w:t>ไปยังแชทของร้านค้าและ</w:t>
      </w:r>
      <w:r w:rsidRPr="00E33EB7">
        <w:rPr>
          <w:rFonts w:hint="cs"/>
        </w:rPr>
        <w:t xml:space="preserve"> “Buy”</w:t>
      </w:r>
      <w:r w:rsidRPr="00E33EB7">
        <w:rPr>
          <w:rFonts w:hint="cs"/>
          <w:cs/>
        </w:rPr>
        <w:t>เพื่อลิ้งไปยังแชทของร้านค้าและนำข้อมูลสินค้าส่งไปอัตโนมัติ</w:t>
      </w:r>
    </w:p>
    <w:p w14:paraId="65ECA322" w14:textId="77777777" w:rsidR="00647FB6" w:rsidRPr="00647FB6" w:rsidRDefault="00647FB6" w:rsidP="00647FB6"/>
    <w:p w14:paraId="7A3CA4DA" w14:textId="77777777" w:rsidR="00647FB6" w:rsidRPr="00647FB6" w:rsidRDefault="00647FB6" w:rsidP="00647FB6"/>
    <w:p w14:paraId="191C1104" w14:textId="11374C44" w:rsidR="001C5EF4" w:rsidRPr="00E33EB7" w:rsidRDefault="001C5EF4" w:rsidP="00065D04">
      <w:pPr>
        <w:pStyle w:val="3"/>
        <w:jc w:val="thaiDistribute"/>
      </w:pPr>
      <w:bookmarkStart w:id="103" w:name="_Toc104033622"/>
      <w:bookmarkStart w:id="104" w:name="_Toc109332149"/>
      <w:bookmarkStart w:id="105" w:name="_Toc109333671"/>
      <w:bookmarkStart w:id="106" w:name="_Toc109335743"/>
      <w:bookmarkStart w:id="107" w:name="_Toc112061402"/>
      <w:bookmarkStart w:id="108" w:name="_Toc112109679"/>
      <w:bookmarkStart w:id="109" w:name="_Toc130517360"/>
      <w:r w:rsidRPr="00E33EB7">
        <w:rPr>
          <w:rFonts w:hint="cs"/>
          <w:cs/>
        </w:rPr>
        <w:lastRenderedPageBreak/>
        <w:t>แอปพลิเคชั่นบนคอมพิวเตอร์สำหรับผู้ดูแลระบบ</w:t>
      </w:r>
      <w:bookmarkEnd w:id="103"/>
      <w:bookmarkEnd w:id="104"/>
      <w:bookmarkEnd w:id="105"/>
      <w:bookmarkEnd w:id="106"/>
      <w:bookmarkEnd w:id="107"/>
      <w:bookmarkEnd w:id="108"/>
      <w:bookmarkEnd w:id="109"/>
    </w:p>
    <w:p w14:paraId="0EF2BD63" w14:textId="77777777" w:rsidR="00905F12" w:rsidRDefault="002B6F90" w:rsidP="00905F12">
      <w:pPr>
        <w:keepNext/>
        <w:jc w:val="center"/>
      </w:pPr>
      <w:r w:rsidRPr="00E33EB7">
        <w:rPr>
          <w:rFonts w:hint="cs"/>
          <w:noProof/>
        </w:rPr>
        <w:drawing>
          <wp:inline distT="0" distB="0" distL="0" distR="0" wp14:anchorId="38E44887" wp14:editId="2FEA8B5D">
            <wp:extent cx="4572000" cy="3837512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8197" cy="38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957A" w14:textId="0BAFC6EE" w:rsidR="001C5EF4" w:rsidRPr="00E33EB7" w:rsidRDefault="00905F12" w:rsidP="005901D0">
      <w:pPr>
        <w:pStyle w:val="a9"/>
      </w:pPr>
      <w:bookmarkStart w:id="110" w:name="_Toc130546464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8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หน้าแรกโปรแกรม</w:t>
      </w:r>
      <w:bookmarkEnd w:id="110"/>
    </w:p>
    <w:p w14:paraId="549254F5" w14:textId="23C3D092" w:rsidR="001C5EF4" w:rsidRPr="00E33EB7" w:rsidRDefault="001C5EF4" w:rsidP="00065D04">
      <w:pPr>
        <w:jc w:val="thaiDistribute"/>
      </w:pPr>
      <w:bookmarkStart w:id="111" w:name="_Toc112106434"/>
      <w:bookmarkEnd w:id="111"/>
    </w:p>
    <w:p w14:paraId="719BFDF7" w14:textId="77777777" w:rsidR="001C5EF4" w:rsidRPr="00E33EB7" w:rsidRDefault="001C5EF4" w:rsidP="00065D04">
      <w:pPr>
        <w:jc w:val="thaiDistribute"/>
      </w:pPr>
    </w:p>
    <w:p w14:paraId="5A0E906F" w14:textId="77777777" w:rsidR="002B6F90" w:rsidRPr="00E33EB7" w:rsidRDefault="002B6F90" w:rsidP="00065D04">
      <w:pPr>
        <w:jc w:val="thaiDistribute"/>
      </w:pPr>
    </w:p>
    <w:p w14:paraId="436FE52A" w14:textId="137DA0F7" w:rsidR="00AE0629" w:rsidRPr="00E33EB7" w:rsidRDefault="002B6F90" w:rsidP="00065D04">
      <w:pPr>
        <w:jc w:val="thaiDistribute"/>
        <w:rPr>
          <w:cs/>
        </w:rPr>
      </w:pPr>
      <w:r w:rsidRPr="00E33EB7">
        <w:rPr>
          <w:rFonts w:hint="cs"/>
          <w:cs/>
        </w:rPr>
        <w:tab/>
      </w:r>
      <w:r w:rsidR="00543EEA" w:rsidRPr="00E33EB7">
        <w:rPr>
          <w:rFonts w:hint="cs"/>
          <w:cs/>
        </w:rPr>
        <w:t>หน้าแรกโปรแกรม</w:t>
      </w:r>
      <w:r w:rsidR="00543EEA" w:rsidRPr="00E33EB7">
        <w:rPr>
          <w:rFonts w:hint="cs"/>
        </w:rPr>
        <w:t xml:space="preserve"> </w:t>
      </w:r>
      <w:r w:rsidR="00543EEA" w:rsidRPr="00E33EB7">
        <w:rPr>
          <w:rFonts w:hint="cs"/>
          <w:cs/>
        </w:rPr>
        <w:t xml:space="preserve">มีพื้นที่ในการแสดงผลสำหรับสตรีม </w:t>
      </w:r>
      <w:r w:rsidR="00543EEA" w:rsidRPr="00E33EB7">
        <w:rPr>
          <w:rFonts w:hint="cs"/>
        </w:rPr>
        <w:t xml:space="preserve">3 </w:t>
      </w:r>
      <w:r w:rsidR="00543EEA" w:rsidRPr="00E33EB7">
        <w:rPr>
          <w:rFonts w:hint="cs"/>
          <w:cs/>
        </w:rPr>
        <w:t xml:space="preserve">ส่วน และ มีปุ่ม </w:t>
      </w:r>
      <w:r w:rsidR="00543EEA" w:rsidRPr="00E33EB7">
        <w:rPr>
          <w:rFonts w:hint="cs"/>
        </w:rPr>
        <w:t xml:space="preserve">3 </w:t>
      </w:r>
      <w:r w:rsidR="00543EEA" w:rsidRPr="00E33EB7">
        <w:rPr>
          <w:rFonts w:hint="cs"/>
          <w:cs/>
        </w:rPr>
        <w:t>ปุ่ม“</w:t>
      </w:r>
      <w:r w:rsidR="00543EEA" w:rsidRPr="00E33EB7">
        <w:rPr>
          <w:rFonts w:hint="cs"/>
        </w:rPr>
        <w:t>capture”</w:t>
      </w:r>
      <w:r w:rsidR="00543EEA" w:rsidRPr="00E33EB7">
        <w:rPr>
          <w:rFonts w:hint="cs"/>
          <w:cs/>
        </w:rPr>
        <w:t>เพื่อเลือกครอบจากหน้าไลฟ์สดที่ต้องการนำมาประมวลผล</w:t>
      </w:r>
      <w:r w:rsidR="00543EEA" w:rsidRPr="00E33EB7">
        <w:rPr>
          <w:rFonts w:hint="cs"/>
        </w:rPr>
        <w:t xml:space="preserve"> </w:t>
      </w:r>
      <w:r w:rsidR="00543EEA" w:rsidRPr="00E33EB7">
        <w:rPr>
          <w:rFonts w:hint="cs"/>
          <w:cs/>
        </w:rPr>
        <w:t>ปุ่ม“</w:t>
      </w:r>
      <w:r w:rsidR="00543EEA" w:rsidRPr="00E33EB7">
        <w:rPr>
          <w:rFonts w:hint="cs"/>
        </w:rPr>
        <w:t>clear”</w:t>
      </w:r>
      <w:r w:rsidR="00543EEA" w:rsidRPr="00E33EB7">
        <w:rPr>
          <w:rFonts w:hint="cs"/>
          <w:cs/>
        </w:rPr>
        <w:t>เพื่อทำการลบสตรีมที่ต้องการยกเลิกประมวลผล และปุ่ม“</w:t>
      </w:r>
      <w:r w:rsidR="00543EEA" w:rsidRPr="00E33EB7">
        <w:rPr>
          <w:rFonts w:hint="cs"/>
        </w:rPr>
        <w:t>detail”</w:t>
      </w:r>
      <w:r w:rsidR="00543EEA" w:rsidRPr="00E33EB7">
        <w:rPr>
          <w:rFonts w:hint="cs"/>
          <w:cs/>
        </w:rPr>
        <w:t xml:space="preserve">เพื่อทำการแสดงข้อมูลรหัสสินค้า ชื่อสินค้า และราคาสินค้า ที่ระบบทำการประมวลผลแปลงรูปภาพเป็นข้อความออกมาโชว์เป็น </w:t>
      </w:r>
      <w:r w:rsidR="00543EEA" w:rsidRPr="00E33EB7">
        <w:rPr>
          <w:rFonts w:hint="cs"/>
        </w:rPr>
        <w:t xml:space="preserve">Popup </w:t>
      </w:r>
      <w:r w:rsidR="00543EEA" w:rsidRPr="00E33EB7">
        <w:rPr>
          <w:rFonts w:hint="cs"/>
          <w:cs/>
        </w:rPr>
        <w:t>ที่บริเวรหน้าจอ</w:t>
      </w:r>
    </w:p>
    <w:p w14:paraId="2403208E" w14:textId="77777777" w:rsidR="00AE0629" w:rsidRPr="00E33EB7" w:rsidRDefault="00AE0629" w:rsidP="00065D04">
      <w:pPr>
        <w:jc w:val="thaiDistribute"/>
      </w:pPr>
    </w:p>
    <w:p w14:paraId="77C31AB6" w14:textId="77777777" w:rsidR="00AE0629" w:rsidRPr="00E33EB7" w:rsidRDefault="00AE0629" w:rsidP="00065D04">
      <w:pPr>
        <w:jc w:val="thaiDistribute"/>
      </w:pPr>
    </w:p>
    <w:p w14:paraId="6CB9455D" w14:textId="77777777" w:rsidR="00AE0629" w:rsidRPr="00E33EB7" w:rsidRDefault="00AE0629" w:rsidP="00065D04">
      <w:pPr>
        <w:jc w:val="thaiDistribute"/>
      </w:pPr>
    </w:p>
    <w:p w14:paraId="0FB90B75" w14:textId="77777777" w:rsidR="00AE0629" w:rsidRPr="00E33EB7" w:rsidRDefault="00AE0629" w:rsidP="00065D04">
      <w:pPr>
        <w:jc w:val="thaiDistribute"/>
      </w:pPr>
    </w:p>
    <w:p w14:paraId="309DB446" w14:textId="77777777" w:rsidR="00905F12" w:rsidRDefault="00F0461C" w:rsidP="00905F12">
      <w:pPr>
        <w:keepNext/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691563B5" wp14:editId="73F8A8BE">
            <wp:extent cx="3396701" cy="2863807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6701" cy="28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1745" w14:textId="58FA1066" w:rsidR="007262CC" w:rsidRDefault="00905F12" w:rsidP="005901D0">
      <w:pPr>
        <w:pStyle w:val="a9"/>
      </w:pPr>
      <w:bookmarkStart w:id="112" w:name="_Toc130546465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9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หน้าเลือกพื้นที่ภาพ</w:t>
      </w:r>
      <w:bookmarkEnd w:id="112"/>
    </w:p>
    <w:p w14:paraId="673B9B91" w14:textId="0409AF29" w:rsidR="001E3197" w:rsidRPr="00E33EB7" w:rsidRDefault="001E3197" w:rsidP="00D94A08">
      <w:pPr>
        <w:jc w:val="center"/>
      </w:pPr>
    </w:p>
    <w:p w14:paraId="20A8BBC1" w14:textId="27A78A4B" w:rsidR="007262CC" w:rsidRPr="00E33EB7" w:rsidRDefault="007262CC" w:rsidP="00065D04">
      <w:pPr>
        <w:jc w:val="thaiDistribute"/>
      </w:pPr>
    </w:p>
    <w:p w14:paraId="63A23A4D" w14:textId="5BC1CD99" w:rsidR="007262CC" w:rsidRPr="00E33EB7" w:rsidRDefault="007262CC" w:rsidP="00065D04">
      <w:pPr>
        <w:jc w:val="thaiDistribute"/>
      </w:pPr>
    </w:p>
    <w:p w14:paraId="6F149A81" w14:textId="28694036" w:rsidR="007262CC" w:rsidRPr="00E33EB7" w:rsidRDefault="00B2778E" w:rsidP="00813DD8">
      <w:pPr>
        <w:spacing w:after="200" w:line="276" w:lineRule="auto"/>
        <w:ind w:firstLine="720"/>
        <w:jc w:val="thaiDistribute"/>
      </w:pPr>
      <w:bookmarkStart w:id="113" w:name="_Toc112109699"/>
      <w:bookmarkStart w:id="114" w:name="_Toc112110100"/>
      <w:r w:rsidRPr="00E33EB7">
        <w:rPr>
          <w:rFonts w:hint="cs"/>
          <w:cs/>
        </w:rPr>
        <w:t>เมื่อกดปุ่ม</w:t>
      </w:r>
      <w:r w:rsidRPr="00E33EB7">
        <w:rPr>
          <w:rFonts w:hint="cs"/>
        </w:rPr>
        <w:t xml:space="preserve"> “capture”</w:t>
      </w:r>
      <w:r w:rsidRPr="00E33EB7">
        <w:rPr>
          <w:rFonts w:hint="cs"/>
          <w:cs/>
        </w:rPr>
        <w:t xml:space="preserve"> แล้วต้องลาก </w:t>
      </w:r>
      <w:r w:rsidRPr="00E33EB7">
        <w:rPr>
          <w:rFonts w:hint="cs"/>
        </w:rPr>
        <w:t xml:space="preserve">cursor </w:t>
      </w:r>
      <w:r w:rsidRPr="00E33EB7">
        <w:rPr>
          <w:rFonts w:hint="cs"/>
          <w:cs/>
        </w:rPr>
        <w:t>ครอบ</w:t>
      </w:r>
      <w:r w:rsidR="00596963" w:rsidRPr="00E33EB7">
        <w:rPr>
          <w:rFonts w:hint="cs"/>
          <w:cs/>
        </w:rPr>
        <w:t>พื้นที่ที่ต้องการ</w:t>
      </w:r>
      <w:r w:rsidRPr="00E33EB7">
        <w:rPr>
          <w:rFonts w:hint="cs"/>
          <w:cs/>
        </w:rPr>
        <w:t>สตรีม</w:t>
      </w:r>
      <w:r w:rsidR="00596963" w:rsidRPr="00E33EB7">
        <w:rPr>
          <w:rFonts w:hint="cs"/>
          <w:cs/>
        </w:rPr>
        <w:t>จากไลฟ์สดเพื่อนำไปประมวลผล</w:t>
      </w:r>
    </w:p>
    <w:p w14:paraId="10A4DE90" w14:textId="77777777" w:rsidR="00905F12" w:rsidRDefault="00543EEA" w:rsidP="00905F12">
      <w:pPr>
        <w:keepNext/>
        <w:ind w:firstLine="720"/>
        <w:jc w:val="center"/>
      </w:pPr>
      <w:r w:rsidRPr="00E33EB7">
        <w:rPr>
          <w:rFonts w:hint="cs"/>
          <w:noProof/>
        </w:rPr>
        <w:drawing>
          <wp:inline distT="0" distB="0" distL="0" distR="0" wp14:anchorId="16D48BAC" wp14:editId="7D3EA49D">
            <wp:extent cx="3241964" cy="2752406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6608" cy="276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FDE6" w14:textId="70E500C7" w:rsidR="00905F12" w:rsidRPr="007A269A" w:rsidRDefault="00905F12" w:rsidP="005901D0">
      <w:pPr>
        <w:pStyle w:val="a9"/>
        <w:rPr>
          <w:b w:val="0"/>
          <w:bCs w:val="0"/>
        </w:rPr>
      </w:pPr>
      <w:bookmarkStart w:id="115" w:name="_Toc130546466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10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หน้าผลลัพธ์ในการถ่ายภาพหน้าจอ</w:t>
      </w:r>
      <w:bookmarkEnd w:id="115"/>
    </w:p>
    <w:p w14:paraId="6FB09D08" w14:textId="155C4A8E" w:rsidR="007262CC" w:rsidRPr="00E33EB7" w:rsidRDefault="007262CC" w:rsidP="00813DD8">
      <w:pPr>
        <w:ind w:firstLine="720"/>
        <w:jc w:val="center"/>
        <w:rPr>
          <w:cs/>
        </w:rPr>
      </w:pPr>
      <w:r w:rsidRPr="00E33EB7">
        <w:rPr>
          <w:rFonts w:hint="cs"/>
          <w:cs/>
        </w:rPr>
        <w:tab/>
      </w:r>
    </w:p>
    <w:bookmarkEnd w:id="113"/>
    <w:bookmarkEnd w:id="114"/>
    <w:p w14:paraId="2988138F" w14:textId="77777777" w:rsidR="002C5865" w:rsidRPr="00E33EB7" w:rsidRDefault="002C5865" w:rsidP="00065D04">
      <w:pPr>
        <w:jc w:val="thaiDistribute"/>
      </w:pPr>
    </w:p>
    <w:p w14:paraId="52FB7840" w14:textId="77777777" w:rsidR="007262CC" w:rsidRPr="00E33EB7" w:rsidRDefault="00596963" w:rsidP="00065D04">
      <w:pPr>
        <w:jc w:val="thaiDistribute"/>
      </w:pPr>
      <w:r w:rsidRPr="00E33EB7">
        <w:rPr>
          <w:rFonts w:hint="cs"/>
        </w:rPr>
        <w:tab/>
      </w:r>
      <w:r w:rsidR="00B80E0B" w:rsidRPr="00E33EB7">
        <w:rPr>
          <w:rFonts w:hint="cs"/>
          <w:cs/>
        </w:rPr>
        <w:t xml:space="preserve">ผลลัพธ์ในการถ่ายภาพหน้าจอ ของปุ่ม </w:t>
      </w:r>
      <w:r w:rsidR="00B80E0B" w:rsidRPr="00E33EB7">
        <w:rPr>
          <w:rFonts w:hint="cs"/>
        </w:rPr>
        <w:t>Capture</w:t>
      </w:r>
      <w:r w:rsidR="007262CC" w:rsidRPr="00E33EB7">
        <w:rPr>
          <w:rFonts w:hint="cs"/>
          <w:cs/>
        </w:rPr>
        <w:tab/>
      </w:r>
    </w:p>
    <w:p w14:paraId="579EAA03" w14:textId="77777777" w:rsidR="00905F12" w:rsidRDefault="00543EEA" w:rsidP="00905F12">
      <w:pPr>
        <w:keepNext/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30485518" wp14:editId="55C9472D">
            <wp:extent cx="4702628" cy="3962088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0262" cy="39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40E2" w14:textId="6FC337F0" w:rsidR="00543EEA" w:rsidRPr="00E33EB7" w:rsidRDefault="00905F12" w:rsidP="005901D0">
      <w:pPr>
        <w:pStyle w:val="a9"/>
      </w:pPr>
      <w:bookmarkStart w:id="116" w:name="_Toc130546467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11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หน้ารายระเอียดข้อมูล</w:t>
      </w:r>
      <w:bookmarkEnd w:id="116"/>
    </w:p>
    <w:p w14:paraId="48D89924" w14:textId="77777777" w:rsidR="00813DD8" w:rsidRPr="00813DD8" w:rsidRDefault="00813DD8" w:rsidP="00813DD8"/>
    <w:p w14:paraId="05524BAC" w14:textId="5D138213" w:rsidR="00346038" w:rsidRPr="00E33EB7" w:rsidRDefault="00346038" w:rsidP="00065D04">
      <w:pPr>
        <w:ind w:firstLine="720"/>
        <w:jc w:val="thaiDistribute"/>
        <w:rPr>
          <w:rFonts w:eastAsia="Times New Roman"/>
          <w:sz w:val="24"/>
          <w:szCs w:val="24"/>
        </w:rPr>
      </w:pPr>
      <w:r w:rsidRPr="00E33EB7">
        <w:rPr>
          <w:rFonts w:hint="cs"/>
          <w:cs/>
        </w:rPr>
        <w:t>หน้ารายระเอียดข้อมูล เมื่อกดที่ปุ่ม "</w:t>
      </w:r>
      <w:r w:rsidRPr="00E33EB7">
        <w:rPr>
          <w:rFonts w:hint="cs"/>
        </w:rPr>
        <w:t xml:space="preserve">detail" </w:t>
      </w:r>
      <w:r w:rsidRPr="00E33EB7">
        <w:rPr>
          <w:rFonts w:hint="cs"/>
          <w:cs/>
        </w:rPr>
        <w:t xml:space="preserve">ในส่วนของสตรีมมิ่งนั้นๆจะทำการแสดงข้อมูลรหัสสินค้า ชื่อสินค้า และราคาสินค้า ที่ระบบทำการประมวลผลแปลงรูปภาพเป็นข้อความ ออกมาโชว์เป็น </w:t>
      </w:r>
      <w:r w:rsidRPr="00E33EB7">
        <w:rPr>
          <w:rFonts w:hint="cs"/>
        </w:rPr>
        <w:t xml:space="preserve">Popup </w:t>
      </w:r>
      <w:r w:rsidRPr="00E33EB7">
        <w:rPr>
          <w:rFonts w:hint="cs"/>
          <w:cs/>
        </w:rPr>
        <w:t>ที่บริเวรหน้าจอ</w:t>
      </w:r>
    </w:p>
    <w:p w14:paraId="358413FD" w14:textId="412DB5E3" w:rsidR="00543EEA" w:rsidRPr="00E33EB7" w:rsidRDefault="00543EEA" w:rsidP="00065D04">
      <w:pPr>
        <w:jc w:val="thaiDistribute"/>
      </w:pPr>
    </w:p>
    <w:p w14:paraId="5A350E2E" w14:textId="77777777" w:rsidR="00346038" w:rsidRPr="00E33EB7" w:rsidRDefault="00346038" w:rsidP="00065D04">
      <w:pPr>
        <w:jc w:val="thaiDistribute"/>
      </w:pPr>
    </w:p>
    <w:p w14:paraId="2014915D" w14:textId="012977D8" w:rsidR="00543EEA" w:rsidRPr="00E33EB7" w:rsidRDefault="00543EEA" w:rsidP="00065D04">
      <w:pPr>
        <w:jc w:val="thaiDistribute"/>
        <w:sectPr w:rsidR="00543EEA" w:rsidRPr="00E33EB7" w:rsidSect="00C85B15">
          <w:headerReference w:type="default" r:id="rId33"/>
          <w:footerReference w:type="default" r:id="rId34"/>
          <w:headerReference w:type="first" r:id="rId35"/>
          <w:pgSz w:w="11906" w:h="16838"/>
          <w:pgMar w:top="1985" w:right="1418" w:bottom="1418" w:left="1985" w:header="1417" w:footer="720" w:gutter="0"/>
          <w:pgNumType w:start="1"/>
          <w:cols w:space="720"/>
          <w:titlePg/>
          <w:docGrid w:linePitch="435"/>
        </w:sectPr>
      </w:pPr>
      <w:r w:rsidRPr="00E33EB7">
        <w:rPr>
          <w:rFonts w:hint="cs"/>
        </w:rPr>
        <w:br w:type="page"/>
      </w:r>
    </w:p>
    <w:p w14:paraId="1FE6F647" w14:textId="5AC5F5E8" w:rsidR="00D66E22" w:rsidRPr="00E33EB7" w:rsidRDefault="00484C42" w:rsidP="00545450">
      <w:pPr>
        <w:pStyle w:val="1"/>
      </w:pPr>
      <w:r w:rsidRPr="00E33EB7">
        <w:rPr>
          <w:rFonts w:hint="cs"/>
        </w:rPr>
        <w:lastRenderedPageBreak/>
        <w:br/>
      </w:r>
      <w:bookmarkStart w:id="117" w:name="_Toc112109680"/>
      <w:bookmarkStart w:id="118" w:name="_Toc130517361"/>
      <w:r w:rsidR="00D66E22" w:rsidRPr="00E33EB7">
        <w:rPr>
          <w:rFonts w:hint="cs"/>
          <w:cs/>
        </w:rPr>
        <w:t>ทฤษฎีและงานวิจัยที่เกี่ยวข้อง</w:t>
      </w:r>
      <w:bookmarkEnd w:id="117"/>
      <w:bookmarkEnd w:id="118"/>
      <w:r w:rsidR="00D66E22" w:rsidRPr="00E33EB7">
        <w:rPr>
          <w:rFonts w:hint="cs"/>
        </w:rPr>
        <w:t xml:space="preserve">    </w:t>
      </w:r>
    </w:p>
    <w:p w14:paraId="7A82D2CA" w14:textId="5007C326" w:rsidR="00D66E22" w:rsidRPr="00E33EB7" w:rsidRDefault="000C1169" w:rsidP="00065D04">
      <w:pPr>
        <w:pStyle w:val="2"/>
        <w:jc w:val="thaiDistribute"/>
      </w:pPr>
      <w:bookmarkStart w:id="119" w:name="_Toc112109681"/>
      <w:bookmarkStart w:id="120" w:name="_Toc130517362"/>
      <w:r w:rsidRPr="00E33EB7">
        <w:rPr>
          <w:rFonts w:hint="cs"/>
          <w:cs/>
        </w:rPr>
        <w:t>ทฤษฎีที่เกี่ยวข้อง</w:t>
      </w:r>
      <w:bookmarkEnd w:id="119"/>
      <w:bookmarkEnd w:id="120"/>
    </w:p>
    <w:p w14:paraId="78E38F84" w14:textId="77777777" w:rsidR="007F62BA" w:rsidRPr="00E33EB7" w:rsidRDefault="007262CC" w:rsidP="00065D04">
      <w:pPr>
        <w:pStyle w:val="3"/>
        <w:jc w:val="thaiDistribute"/>
      </w:pPr>
      <w:bookmarkStart w:id="121" w:name="_Toc109332152"/>
      <w:bookmarkStart w:id="122" w:name="_Toc109333674"/>
      <w:bookmarkStart w:id="123" w:name="_Toc109335746"/>
      <w:bookmarkStart w:id="124" w:name="_Toc112061405"/>
      <w:bookmarkStart w:id="125" w:name="_Toc112109682"/>
      <w:bookmarkStart w:id="126" w:name="_Toc130517363"/>
      <w:r w:rsidRPr="00E33EB7">
        <w:rPr>
          <w:rFonts w:hint="cs"/>
        </w:rPr>
        <w:t>Flutter</w:t>
      </w:r>
      <w:bookmarkEnd w:id="121"/>
      <w:bookmarkEnd w:id="122"/>
      <w:bookmarkEnd w:id="123"/>
      <w:bookmarkEnd w:id="124"/>
      <w:bookmarkEnd w:id="125"/>
      <w:bookmarkEnd w:id="126"/>
    </w:p>
    <w:p w14:paraId="54D66A96" w14:textId="7059F3ED" w:rsidR="007262CC" w:rsidRPr="00E33EB7" w:rsidRDefault="007F62BA" w:rsidP="00065D04">
      <w:pPr>
        <w:jc w:val="thaiDistribute"/>
      </w:pPr>
      <w:r w:rsidRPr="00E33EB7">
        <w:rPr>
          <w:rFonts w:hint="cs"/>
        </w:rPr>
        <w:t xml:space="preserve">        </w:t>
      </w:r>
      <w:r w:rsidR="00C85B15" w:rsidRPr="00E33EB7">
        <w:rPr>
          <w:rFonts w:hint="cs"/>
          <w:cs/>
        </w:rPr>
        <w:tab/>
        <w:t xml:space="preserve">        </w:t>
      </w:r>
      <w:r w:rsidR="007262CC" w:rsidRPr="00E33EB7">
        <w:rPr>
          <w:rFonts w:hint="cs"/>
        </w:rPr>
        <w:t>Flutter</w:t>
      </w:r>
      <w:r w:rsidR="003F1DDD" w:rsidRPr="00E33EB7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2127731905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Hiz</w:instrText>
          </w:r>
          <w:r w:rsidR="003F1DDD" w:rsidRPr="00E33EB7">
            <w:rPr>
              <w:rFonts w:hint="cs"/>
              <w:cs/>
            </w:rPr>
            <w:instrText xml:space="preserve">151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9C4FFE" w:rsidRPr="009C4FFE">
            <w:rPr>
              <w:noProof/>
            </w:rPr>
            <w:t>[1]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="007262CC" w:rsidRPr="00E33EB7">
        <w:rPr>
          <w:rFonts w:hint="cs"/>
          <w:cs/>
        </w:rPr>
        <w:t xml:space="preserve"> คือ </w:t>
      </w:r>
      <w:r w:rsidR="007262CC" w:rsidRPr="00E33EB7">
        <w:rPr>
          <w:rFonts w:hint="cs"/>
        </w:rPr>
        <w:t xml:space="preserve">Framework </w:t>
      </w:r>
      <w:r w:rsidR="007262CC" w:rsidRPr="00E33EB7">
        <w:rPr>
          <w:rFonts w:hint="cs"/>
          <w:cs/>
        </w:rPr>
        <w:t xml:space="preserve">ที่ใช้สร้าง </w:t>
      </w:r>
      <w:r w:rsidR="007262CC" w:rsidRPr="00E33EB7">
        <w:rPr>
          <w:rFonts w:hint="cs"/>
        </w:rPr>
        <w:t xml:space="preserve">UI </w:t>
      </w:r>
      <w:r w:rsidR="007262CC" w:rsidRPr="00E33EB7">
        <w:rPr>
          <w:rFonts w:hint="cs"/>
          <w:cs/>
        </w:rPr>
        <w:t xml:space="preserve">สําหรับ </w:t>
      </w:r>
      <w:r w:rsidR="007262CC" w:rsidRPr="00E33EB7">
        <w:rPr>
          <w:rFonts w:hint="cs"/>
        </w:rPr>
        <w:t xml:space="preserve">mobile application </w:t>
      </w:r>
      <w:r w:rsidR="007262CC" w:rsidRPr="00E33EB7">
        <w:rPr>
          <w:rFonts w:hint="cs"/>
          <w:cs/>
        </w:rPr>
        <w:t xml:space="preserve">ที่สามารถทํางานได้ทั้ง </w:t>
      </w:r>
      <w:r w:rsidR="007262CC" w:rsidRPr="00E33EB7">
        <w:rPr>
          <w:rFonts w:hint="cs"/>
        </w:rPr>
        <w:t xml:space="preserve">IOS </w:t>
      </w:r>
      <w:r w:rsidR="007262CC" w:rsidRPr="00E33EB7">
        <w:rPr>
          <w:rFonts w:hint="cs"/>
          <w:cs/>
        </w:rPr>
        <w:t xml:space="preserve">และ </w:t>
      </w:r>
      <w:r w:rsidR="007262CC" w:rsidRPr="00E33EB7">
        <w:rPr>
          <w:rFonts w:hint="cs"/>
        </w:rPr>
        <w:t xml:space="preserve">Android </w:t>
      </w:r>
      <w:r w:rsidR="007262CC" w:rsidRPr="00E33EB7">
        <w:rPr>
          <w:rFonts w:hint="cs"/>
          <w:cs/>
        </w:rPr>
        <w:t xml:space="preserve">ในเวลาเดียวกันโดยที่ใช้ </w:t>
      </w:r>
      <w:r w:rsidR="007262CC" w:rsidRPr="00E33EB7">
        <w:rPr>
          <w:rFonts w:hint="cs"/>
        </w:rPr>
        <w:t xml:space="preserve">source code </w:t>
      </w:r>
      <w:r w:rsidR="007262CC" w:rsidRPr="00E33EB7">
        <w:rPr>
          <w:rFonts w:hint="cs"/>
          <w:cs/>
        </w:rPr>
        <w:t xml:space="preserve">ตัวเดียวกัน โดยภาษาที่ใช้ใน </w:t>
      </w:r>
      <w:r w:rsidR="007262CC" w:rsidRPr="00E33EB7">
        <w:rPr>
          <w:rFonts w:hint="cs"/>
        </w:rPr>
        <w:t xml:space="preserve">Flutter </w:t>
      </w:r>
      <w:r w:rsidR="007262CC" w:rsidRPr="00E33EB7">
        <w:rPr>
          <w:rFonts w:hint="cs"/>
          <w:cs/>
        </w:rPr>
        <w:t>นั้นจะเป็นภาษา</w:t>
      </w:r>
      <w:r w:rsidR="007262CC" w:rsidRPr="00E33EB7">
        <w:rPr>
          <w:rFonts w:hint="cs"/>
        </w:rPr>
        <w:t xml:space="preserve"> dart </w:t>
      </w:r>
      <w:r w:rsidR="007262CC" w:rsidRPr="00E33EB7">
        <w:rPr>
          <w:rFonts w:hint="cs"/>
          <w:cs/>
        </w:rPr>
        <w:t xml:space="preserve">ซึ่งถูกพัฒนาโดย </w:t>
      </w:r>
      <w:r w:rsidR="007262CC" w:rsidRPr="00E33EB7">
        <w:rPr>
          <w:rFonts w:hint="cs"/>
        </w:rPr>
        <w:t xml:space="preserve">Google </w:t>
      </w:r>
      <w:r w:rsidR="007262CC" w:rsidRPr="00E33EB7">
        <w:rPr>
          <w:rFonts w:hint="cs"/>
          <w:cs/>
        </w:rPr>
        <w:t xml:space="preserve">และ ยังเป็น </w:t>
      </w:r>
      <w:r w:rsidR="007262CC" w:rsidRPr="00E33EB7">
        <w:rPr>
          <w:rFonts w:hint="cs"/>
        </w:rPr>
        <w:t xml:space="preserve">open source </w:t>
      </w:r>
      <w:r w:rsidR="007262CC" w:rsidRPr="00E33EB7">
        <w:rPr>
          <w:rFonts w:hint="cs"/>
          <w:cs/>
        </w:rPr>
        <w:t xml:space="preserve">ที่สามารถใช้งานได้ฟรี ตัวอย่าง </w:t>
      </w:r>
      <w:r w:rsidR="007262CC" w:rsidRPr="00E33EB7">
        <w:rPr>
          <w:rFonts w:hint="cs"/>
        </w:rPr>
        <w:t xml:space="preserve">syntax </w:t>
      </w:r>
      <w:r w:rsidR="007262CC" w:rsidRPr="00E33EB7">
        <w:rPr>
          <w:rFonts w:hint="cs"/>
          <w:cs/>
        </w:rPr>
        <w:t xml:space="preserve">ของภาษา </w:t>
      </w:r>
      <w:r w:rsidR="007262CC" w:rsidRPr="00E33EB7">
        <w:rPr>
          <w:rFonts w:hint="cs"/>
        </w:rPr>
        <w:t xml:space="preserve">dart </w:t>
      </w:r>
      <w:r w:rsidR="007262CC" w:rsidRPr="00E33EB7">
        <w:rPr>
          <w:rFonts w:hint="cs"/>
          <w:cs/>
        </w:rPr>
        <w:t xml:space="preserve">ที่ใช้ใน </w:t>
      </w:r>
      <w:r w:rsidR="007262CC" w:rsidRPr="00E33EB7">
        <w:rPr>
          <w:rFonts w:hint="cs"/>
        </w:rPr>
        <w:t xml:space="preserve">Flutter </w:t>
      </w:r>
      <w:r w:rsidR="007262CC" w:rsidRPr="00E33EB7">
        <w:rPr>
          <w:rFonts w:hint="cs"/>
          <w:cs/>
        </w:rPr>
        <w:t xml:space="preserve">ซึ่งจะมีความคล้ายกับภาษา </w:t>
      </w:r>
      <w:r w:rsidR="007262CC" w:rsidRPr="00E33EB7">
        <w:rPr>
          <w:rFonts w:hint="cs"/>
        </w:rPr>
        <w:t xml:space="preserve">Java </w:t>
      </w:r>
      <w:r w:rsidR="007262CC" w:rsidRPr="00E33EB7">
        <w:rPr>
          <w:rFonts w:hint="cs"/>
          <w:cs/>
        </w:rPr>
        <w:t>เนื่องจาก</w:t>
      </w:r>
    </w:p>
    <w:p w14:paraId="0D6B2424" w14:textId="41991657" w:rsidR="005D2CAA" w:rsidRPr="00E33EB7" w:rsidRDefault="005D2C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dart </w:t>
      </w:r>
      <w:r w:rsidRPr="00E33EB7">
        <w:rPr>
          <w:rFonts w:hint="cs"/>
          <w:cs/>
        </w:rPr>
        <w:t xml:space="preserve">เป็นภาษาที่รองรับ </w:t>
      </w:r>
      <w:r w:rsidRPr="00E33EB7">
        <w:rPr>
          <w:rFonts w:hint="cs"/>
        </w:rPr>
        <w:t xml:space="preserve">OOP </w:t>
      </w:r>
      <w:r w:rsidRPr="00E33EB7">
        <w:rPr>
          <w:rFonts w:hint="cs"/>
          <w:cs/>
        </w:rPr>
        <w:t>และมีแนวคิด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เช่นเดียวกับภาษา </w:t>
      </w:r>
      <w:r w:rsidRPr="00E33EB7">
        <w:rPr>
          <w:rFonts w:hint="cs"/>
        </w:rPr>
        <w:t>Java</w:t>
      </w:r>
    </w:p>
    <w:p w14:paraId="4686C2D2" w14:textId="77777777" w:rsidR="00905F12" w:rsidRDefault="00714C43" w:rsidP="00905F12">
      <w:pPr>
        <w:pStyle w:val="33"/>
        <w:keepNext/>
        <w:jc w:val="thaiDistribute"/>
      </w:pPr>
      <w:r w:rsidRPr="00E33EB7">
        <w:rPr>
          <w:rFonts w:hint="cs"/>
          <w:noProof/>
        </w:rPr>
        <w:drawing>
          <wp:inline distT="0" distB="0" distL="0" distR="0" wp14:anchorId="62013309" wp14:editId="1C6B36AB">
            <wp:extent cx="4057158" cy="3694314"/>
            <wp:effectExtent l="0" t="0" r="635" b="1905"/>
            <wp:docPr id="8" name="รูปภาพ 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489" cy="370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359" w14:textId="12C8ECF8" w:rsidR="001E3197" w:rsidRDefault="00905F12" w:rsidP="005901D0">
      <w:pPr>
        <w:pStyle w:val="a9"/>
      </w:pPr>
      <w:bookmarkStart w:id="127" w:name="_Toc130546468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2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 xml:space="preserve">ตัวอย่างโครงสร้าง </w:t>
      </w:r>
      <w:r w:rsidRPr="007A269A">
        <w:rPr>
          <w:b w:val="0"/>
          <w:bCs w:val="0"/>
        </w:rPr>
        <w:t>Flutter</w:t>
      </w:r>
      <w:bookmarkEnd w:id="127"/>
    </w:p>
    <w:p w14:paraId="60B1E5C7" w14:textId="77777777" w:rsidR="00234E97" w:rsidRPr="00E33EB7" w:rsidRDefault="00234E97" w:rsidP="001E3197">
      <w:pPr>
        <w:pStyle w:val="33"/>
        <w:keepNext/>
        <w:jc w:val="thaiDistribute"/>
      </w:pPr>
    </w:p>
    <w:p w14:paraId="73DE36E8" w14:textId="36E584B9" w:rsidR="00234E97" w:rsidRPr="00234E97" w:rsidRDefault="00813DD8" w:rsidP="005901D0">
      <w:pPr>
        <w:pStyle w:val="a9"/>
        <w:rPr>
          <w:cs/>
        </w:rPr>
      </w:pPr>
      <w:bookmarkStart w:id="128" w:name="_Ref112108940"/>
      <w:bookmarkStart w:id="129" w:name="_Toc112109700"/>
      <w:bookmarkStart w:id="130" w:name="_Toc112110101"/>
      <w:r>
        <w:t xml:space="preserve">       </w:t>
      </w:r>
      <w:bookmarkEnd w:id="128"/>
      <w:bookmarkEnd w:id="129"/>
      <w:bookmarkEnd w:id="130"/>
    </w:p>
    <w:p w14:paraId="4E1C5768" w14:textId="0D31B901" w:rsidR="005D2CAA" w:rsidRPr="00E33EB7" w:rsidRDefault="004027C6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  </w:t>
      </w:r>
      <w:r w:rsidR="005D2CAA" w:rsidRPr="00E33EB7">
        <w:rPr>
          <w:rFonts w:hint="cs"/>
        </w:rPr>
        <w:t xml:space="preserve"> </w:t>
      </w:r>
      <w:r w:rsidR="005D2CAA" w:rsidRPr="00E33EB7">
        <w:rPr>
          <w:rFonts w:hint="cs"/>
          <w:cs/>
        </w:rPr>
        <w:t xml:space="preserve">ซึ่งหากสังเกตจาก </w:t>
      </w:r>
      <w:r w:rsidR="00EB5375" w:rsidRPr="00E33EB7">
        <w:rPr>
          <w:rFonts w:hint="cs"/>
          <w:cs/>
        </w:rPr>
        <w:fldChar w:fldCharType="begin"/>
      </w:r>
      <w:r w:rsidR="00EB5375" w:rsidRPr="00E33EB7">
        <w:rPr>
          <w:rFonts w:hint="cs"/>
          <w:cs/>
        </w:rPr>
        <w:instrText xml:space="preserve"> </w:instrText>
      </w:r>
      <w:r w:rsidR="00EB5375" w:rsidRPr="00E33EB7">
        <w:rPr>
          <w:rFonts w:hint="cs"/>
        </w:rPr>
        <w:instrText>REF _Ref</w:instrText>
      </w:r>
      <w:r w:rsidR="00EB5375" w:rsidRPr="00E33EB7">
        <w:rPr>
          <w:rFonts w:hint="cs"/>
          <w:cs/>
        </w:rPr>
        <w:instrText xml:space="preserve">112108940 </w:instrText>
      </w:r>
      <w:r w:rsidR="00EB5375" w:rsidRPr="00E33EB7">
        <w:rPr>
          <w:rFonts w:hint="cs"/>
        </w:rPr>
        <w:instrText>\h</w:instrText>
      </w:r>
      <w:r w:rsidR="00EB5375" w:rsidRPr="00E33EB7">
        <w:rPr>
          <w:rFonts w:hint="cs"/>
          <w:cs/>
        </w:rPr>
        <w:instrText xml:space="preserve"> </w:instrText>
      </w:r>
      <w:r w:rsidR="00302437" w:rsidRPr="00E33EB7">
        <w:rPr>
          <w:rFonts w:hint="cs"/>
        </w:rPr>
        <w:instrText xml:space="preserve"> \* MERGEFORMAT </w:instrText>
      </w:r>
      <w:r w:rsidR="00EB5375" w:rsidRPr="00E33EB7">
        <w:rPr>
          <w:rFonts w:hint="cs"/>
          <w:cs/>
        </w:rPr>
      </w:r>
      <w:r w:rsidR="00EB5375" w:rsidRPr="00E33EB7">
        <w:rPr>
          <w:rFonts w:hint="cs"/>
          <w:cs/>
        </w:rPr>
        <w:fldChar w:fldCharType="separate"/>
      </w:r>
      <w:r w:rsidR="007E7008" w:rsidRPr="007E7008">
        <w:rPr>
          <w:b/>
          <w:bCs/>
        </w:rPr>
        <w:t xml:space="preserve">       </w:t>
      </w:r>
      <w:r w:rsidR="00EB5375" w:rsidRPr="00E33EB7">
        <w:rPr>
          <w:rFonts w:hint="cs"/>
          <w:cs/>
        </w:rPr>
        <w:fldChar w:fldCharType="end"/>
      </w:r>
      <w:r w:rsidR="005D2CAA" w:rsidRPr="00E33EB7">
        <w:rPr>
          <w:rFonts w:hint="cs"/>
          <w:cs/>
        </w:rPr>
        <w:t xml:space="preserve">จะเห็นว่า </w:t>
      </w:r>
      <w:r w:rsidR="005D2CAA" w:rsidRPr="00E33EB7">
        <w:rPr>
          <w:rFonts w:hint="cs"/>
        </w:rPr>
        <w:t xml:space="preserve"> Flutter </w:t>
      </w:r>
      <w:r w:rsidR="005D2CAA" w:rsidRPr="00E33EB7">
        <w:rPr>
          <w:rFonts w:hint="cs"/>
          <w:cs/>
        </w:rPr>
        <w:t xml:space="preserve">นั้นจะมี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 xml:space="preserve">พื้นฐานมาให้ เพื่อทำให้การออกแบบ </w:t>
      </w:r>
      <w:r w:rsidR="005D2CAA" w:rsidRPr="00E33EB7">
        <w:rPr>
          <w:rFonts w:hint="cs"/>
        </w:rPr>
        <w:t>UI</w:t>
      </w:r>
      <w:r w:rsidRPr="00E33EB7">
        <w:rPr>
          <w:rFonts w:hint="cs"/>
          <w:cs/>
        </w:rPr>
        <w:t xml:space="preserve"> </w:t>
      </w:r>
      <w:r w:rsidR="005D2CAA" w:rsidRPr="00E33EB7">
        <w:rPr>
          <w:rFonts w:hint="cs"/>
          <w:cs/>
        </w:rPr>
        <w:t xml:space="preserve">มีความง่าย และสะดวกยิ่งขึ้น โดย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 xml:space="preserve">พื้นฐานของ </w:t>
      </w:r>
      <w:r w:rsidR="005D2CAA" w:rsidRPr="00E33EB7">
        <w:rPr>
          <w:rFonts w:hint="cs"/>
        </w:rPr>
        <w:t xml:space="preserve">Flutter </w:t>
      </w:r>
      <w:r w:rsidR="005D2CAA" w:rsidRPr="00E33EB7">
        <w:rPr>
          <w:rFonts w:hint="cs"/>
          <w:cs/>
        </w:rPr>
        <w:t xml:space="preserve">หลัก ๆ จะมีอยู่ </w:t>
      </w:r>
      <w:r w:rsidR="005D2CAA" w:rsidRPr="00E33EB7">
        <w:rPr>
          <w:rFonts w:hint="cs"/>
        </w:rPr>
        <w:t xml:space="preserve">2 </w:t>
      </w:r>
      <w:r w:rsidR="005D2CAA" w:rsidRPr="00E33EB7">
        <w:rPr>
          <w:rFonts w:hint="cs"/>
          <w:cs/>
        </w:rPr>
        <w:t xml:space="preserve">ชนิดคือ </w:t>
      </w:r>
      <w:r w:rsidR="005D2CAA" w:rsidRPr="00E33EB7">
        <w:rPr>
          <w:rFonts w:hint="cs"/>
        </w:rPr>
        <w:t xml:space="preserve">StatelessWidget </w:t>
      </w:r>
      <w:r w:rsidR="005D2CAA" w:rsidRPr="00E33EB7">
        <w:rPr>
          <w:rFonts w:hint="cs"/>
          <w:cs/>
        </w:rPr>
        <w:t xml:space="preserve">และ </w:t>
      </w:r>
      <w:r w:rsidR="005D2CAA" w:rsidRPr="00E33EB7">
        <w:rPr>
          <w:rFonts w:hint="cs"/>
        </w:rPr>
        <w:t xml:space="preserve">StatefulWidget </w:t>
      </w:r>
      <w:r w:rsidR="005D2CAA" w:rsidRPr="00E33EB7">
        <w:rPr>
          <w:rFonts w:hint="cs"/>
          <w:cs/>
        </w:rPr>
        <w:t xml:space="preserve">โดยที่ </w:t>
      </w:r>
      <w:r w:rsidR="005D2CAA" w:rsidRPr="00E33EB7">
        <w:rPr>
          <w:rFonts w:hint="cs"/>
        </w:rPr>
        <w:t xml:space="preserve">StatelessWidget </w:t>
      </w:r>
      <w:r w:rsidR="005D2CAA" w:rsidRPr="00E33EB7">
        <w:rPr>
          <w:rFonts w:hint="cs"/>
          <w:cs/>
        </w:rPr>
        <w:t xml:space="preserve">จะใช้สร้าง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>ที่ไม่มีการจัดการสถานะการทำงานใดหรือหน้านั้นๆจะไม่มีการเปลี่ยนแปลง เช่น การแสดงข้อความ</w:t>
      </w:r>
      <w:r w:rsidR="005D2CAA" w:rsidRPr="00E33EB7">
        <w:rPr>
          <w:rFonts w:hint="cs"/>
        </w:rPr>
        <w:t>,Icon</w:t>
      </w:r>
      <w:r w:rsidR="005D2CAA" w:rsidRPr="00E33EB7">
        <w:rPr>
          <w:rFonts w:hint="cs"/>
          <w:cs/>
        </w:rPr>
        <w:t>หรือ</w:t>
      </w:r>
      <w:r w:rsidR="005D2CAA" w:rsidRPr="00E33EB7">
        <w:rPr>
          <w:rFonts w:hint="cs"/>
          <w:cs/>
        </w:rPr>
        <w:lastRenderedPageBreak/>
        <w:t xml:space="preserve">รูปภาพที่ไม่มี </w:t>
      </w:r>
      <w:r w:rsidR="005D2CAA" w:rsidRPr="00E33EB7">
        <w:rPr>
          <w:rFonts w:hint="cs"/>
        </w:rPr>
        <w:t xml:space="preserve">animation </w:t>
      </w:r>
      <w:r w:rsidR="005D2CAA" w:rsidRPr="00E33EB7">
        <w:rPr>
          <w:rFonts w:hint="cs"/>
          <w:cs/>
        </w:rPr>
        <w:t xml:space="preserve">เข้ามาเกี่ยวข้องเป็นต้น ส่วน </w:t>
      </w:r>
      <w:r w:rsidR="005D2CAA" w:rsidRPr="00E33EB7">
        <w:rPr>
          <w:rFonts w:hint="cs"/>
        </w:rPr>
        <w:t xml:space="preserve">StatefulWidget </w:t>
      </w:r>
      <w:r w:rsidR="005D2CAA" w:rsidRPr="00E33EB7">
        <w:rPr>
          <w:rFonts w:hint="cs"/>
          <w:cs/>
        </w:rPr>
        <w:t xml:space="preserve">จะใช้สร้าง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>ที่มีการจัดการสถานการณ์ทำงานต่างๆหรือมีปุ่มที่มี</w:t>
      </w:r>
      <w:r w:rsidR="005D2CAA" w:rsidRPr="00E33EB7">
        <w:rPr>
          <w:rFonts w:hint="cs"/>
        </w:rPr>
        <w:t xml:space="preserve"> action</w:t>
      </w:r>
      <w:r w:rsidR="005D2CAA" w:rsidRPr="00E33EB7">
        <w:rPr>
          <w:rFonts w:hint="cs"/>
          <w:cs/>
        </w:rPr>
        <w:t xml:space="preserve">  เช่น การสร้าง </w:t>
      </w:r>
      <w:r w:rsidR="005D2CAA" w:rsidRPr="00E33EB7">
        <w:rPr>
          <w:rFonts w:hint="cs"/>
        </w:rPr>
        <w:t xml:space="preserve">Icon </w:t>
      </w:r>
      <w:r w:rsidR="005D2CAA" w:rsidRPr="00E33EB7">
        <w:rPr>
          <w:rFonts w:hint="cs"/>
          <w:cs/>
        </w:rPr>
        <w:t xml:space="preserve">ที่มีการใส่ </w:t>
      </w:r>
      <w:r w:rsidR="005D2CAA" w:rsidRPr="00E33EB7">
        <w:rPr>
          <w:rFonts w:hint="cs"/>
        </w:rPr>
        <w:t xml:space="preserve">animation </w:t>
      </w:r>
      <w:r w:rsidR="005D2CAA" w:rsidRPr="00E33EB7">
        <w:rPr>
          <w:rFonts w:hint="cs"/>
          <w:cs/>
        </w:rPr>
        <w:t>ให้สามารถขยับไปมาได้</w:t>
      </w:r>
      <w:r w:rsidR="005D2CAA" w:rsidRPr="00E33EB7">
        <w:rPr>
          <w:rFonts w:hint="cs"/>
        </w:rPr>
        <w:t xml:space="preserve">, </w:t>
      </w:r>
      <w:r w:rsidR="005D2CAA" w:rsidRPr="00E33EB7">
        <w:rPr>
          <w:rFonts w:hint="cs"/>
          <w:cs/>
        </w:rPr>
        <w:t xml:space="preserve">ปุ่มกดต่างๆ บนหน้า </w:t>
      </w:r>
      <w:r w:rsidR="005D2CAA" w:rsidRPr="00E33EB7">
        <w:rPr>
          <w:rFonts w:hint="cs"/>
        </w:rPr>
        <w:t xml:space="preserve">UI </w:t>
      </w:r>
      <w:r w:rsidR="005D2CAA" w:rsidRPr="00E33EB7">
        <w:rPr>
          <w:rFonts w:hint="cs"/>
          <w:cs/>
        </w:rPr>
        <w:t>เป็นต้น</w:t>
      </w:r>
    </w:p>
    <w:p w14:paraId="4F711578" w14:textId="091E8D7D" w:rsidR="004626A0" w:rsidRPr="00E33EB7" w:rsidRDefault="004027C6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DF6E51" w:rsidRPr="00E33EB7">
        <w:rPr>
          <w:rFonts w:hint="cs"/>
          <w:cs/>
        </w:rPr>
        <w:t xml:space="preserve">   </w:t>
      </w:r>
      <w:r w:rsidR="004626A0" w:rsidRPr="00E33EB7">
        <w:rPr>
          <w:rFonts w:hint="cs"/>
          <w:cs/>
        </w:rPr>
        <w:t xml:space="preserve">จุดเด่นหลัก ๆ ของ </w:t>
      </w:r>
      <w:r w:rsidR="004626A0" w:rsidRPr="00E33EB7">
        <w:rPr>
          <w:rFonts w:hint="cs"/>
        </w:rPr>
        <w:t xml:space="preserve">Flutter </w:t>
      </w:r>
      <w:r w:rsidR="004626A0" w:rsidRPr="00E33EB7">
        <w:rPr>
          <w:rFonts w:hint="cs"/>
          <w:cs/>
        </w:rPr>
        <w:t xml:space="preserve">คือ ระบบ </w:t>
      </w:r>
      <w:r w:rsidR="004626A0" w:rsidRPr="00E33EB7">
        <w:rPr>
          <w:rFonts w:hint="cs"/>
        </w:rPr>
        <w:t xml:space="preserve">Hot Reload </w:t>
      </w:r>
      <w:r w:rsidR="004626A0" w:rsidRPr="00E33EB7">
        <w:rPr>
          <w:rFonts w:hint="cs"/>
          <w:cs/>
        </w:rPr>
        <w:t>โดยเมื่อมีการทดสอบ</w:t>
      </w:r>
      <w:r w:rsidR="004626A0" w:rsidRPr="00E33EB7">
        <w:rPr>
          <w:rFonts w:hint="cs"/>
        </w:rPr>
        <w:t xml:space="preserve">, </w:t>
      </w:r>
      <w:r w:rsidR="004626A0" w:rsidRPr="00E33EB7">
        <w:rPr>
          <w:rFonts w:hint="cs"/>
          <w:cs/>
        </w:rPr>
        <w:t>การสร้าง</w:t>
      </w:r>
      <w:r w:rsidR="004626A0" w:rsidRPr="00E33EB7">
        <w:rPr>
          <w:rFonts w:hint="cs"/>
        </w:rPr>
        <w:t xml:space="preserve">, </w:t>
      </w:r>
      <w:r w:rsidR="004626A0" w:rsidRPr="00E33EB7">
        <w:rPr>
          <w:rFonts w:hint="cs"/>
          <w:cs/>
        </w:rPr>
        <w:t>การ</w:t>
      </w:r>
      <w:r w:rsidR="004626A0" w:rsidRPr="00E33EB7">
        <w:rPr>
          <w:rFonts w:hint="cs"/>
        </w:rPr>
        <w:t xml:space="preserve">add features </w:t>
      </w:r>
      <w:r w:rsidR="004626A0" w:rsidRPr="00E33EB7">
        <w:rPr>
          <w:rFonts w:hint="cs"/>
          <w:cs/>
        </w:rPr>
        <w:t xml:space="preserve">หรือการกระทําต่าง ๆ กับ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จะต้องมีการ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เพื่อให้หน้า </w:t>
      </w:r>
      <w:r w:rsidR="004626A0" w:rsidRPr="00E33EB7">
        <w:rPr>
          <w:rFonts w:hint="cs"/>
        </w:rPr>
        <w:t xml:space="preserve">UI update </w:t>
      </w:r>
      <w:r w:rsidR="004626A0" w:rsidRPr="00E33EB7">
        <w:rPr>
          <w:rFonts w:hint="cs"/>
          <w:cs/>
        </w:rPr>
        <w:t>ซึ่งระบบ</w:t>
      </w:r>
      <w:r w:rsidR="004626A0" w:rsidRPr="00E33EB7">
        <w:rPr>
          <w:rFonts w:hint="cs"/>
        </w:rPr>
        <w:t xml:space="preserve">Hot Reload </w:t>
      </w:r>
      <w:r w:rsidR="004626A0" w:rsidRPr="00E33EB7">
        <w:rPr>
          <w:rFonts w:hint="cs"/>
          <w:cs/>
        </w:rPr>
        <w:t xml:space="preserve">จะเข้ามาช่วยในส่วนของการ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โดยจุดเด่นของระบบนี้คือการย่นระยะเวลาที่ใช้ในการ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ให้เหลือเพียงเสี้ยววินาทีเท่านั้น ทําให้การพัฒนา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ของ </w:t>
      </w:r>
      <w:r w:rsidR="004626A0" w:rsidRPr="00E33EB7">
        <w:rPr>
          <w:rFonts w:hint="cs"/>
        </w:rPr>
        <w:t xml:space="preserve">application </w:t>
      </w:r>
      <w:r w:rsidR="004626A0" w:rsidRPr="00E33EB7">
        <w:rPr>
          <w:rFonts w:hint="cs"/>
          <w:cs/>
        </w:rPr>
        <w:t xml:space="preserve">มีความรวดเร็วขึ้นอย่างมาก และยังมีจุดเด่นอื่น ๆ ที่ช่วยให้การพัฒนาเป็นไปได้ง่ายขึ้นไม่ว่าจะเป็น </w:t>
      </w:r>
      <w:r w:rsidR="004626A0" w:rsidRPr="00E33EB7">
        <w:rPr>
          <w:rFonts w:hint="cs"/>
        </w:rPr>
        <w:t xml:space="preserve">Build-In </w:t>
      </w:r>
      <w:r w:rsidR="004626A0" w:rsidRPr="00E33EB7">
        <w:rPr>
          <w:rFonts w:hint="cs"/>
          <w:cs/>
        </w:rPr>
        <w:t xml:space="preserve">ที่ช่วยในการออกแบบ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ให้มีความสวยงามยิ่งขึ้นอย่าง </w:t>
      </w:r>
      <w:r w:rsidR="004626A0" w:rsidRPr="00E33EB7">
        <w:rPr>
          <w:rFonts w:hint="cs"/>
        </w:rPr>
        <w:t xml:space="preserve">Material Design </w:t>
      </w:r>
      <w:r w:rsidR="004626A0" w:rsidRPr="00E33EB7">
        <w:rPr>
          <w:rFonts w:hint="cs"/>
          <w:cs/>
        </w:rPr>
        <w:t xml:space="preserve">และ </w:t>
      </w:r>
      <w:r w:rsidR="004626A0" w:rsidRPr="00E33EB7">
        <w:rPr>
          <w:rFonts w:hint="cs"/>
        </w:rPr>
        <w:t xml:space="preserve">Cupertino (iOS-flavor), </w:t>
      </w:r>
      <w:r w:rsidR="004626A0" w:rsidRPr="00E33EB7">
        <w:rPr>
          <w:rFonts w:hint="cs"/>
          <w:cs/>
        </w:rPr>
        <w:t>มี</w:t>
      </w:r>
      <w:r w:rsidR="004626A0" w:rsidRPr="00E33EB7">
        <w:rPr>
          <w:rFonts w:hint="cs"/>
        </w:rPr>
        <w:t xml:space="preserve">Framework </w:t>
      </w:r>
      <w:r w:rsidR="004626A0" w:rsidRPr="00E33EB7">
        <w:rPr>
          <w:rFonts w:hint="cs"/>
          <w:cs/>
        </w:rPr>
        <w:t xml:space="preserve">ที่ช่วยให้การทํา </w:t>
      </w:r>
      <w:r w:rsidR="004626A0" w:rsidRPr="00E33EB7">
        <w:rPr>
          <w:rFonts w:hint="cs"/>
        </w:rPr>
        <w:t xml:space="preserve">animation </w:t>
      </w:r>
      <w:r w:rsidR="004626A0" w:rsidRPr="00E33EB7">
        <w:rPr>
          <w:rFonts w:hint="cs"/>
          <w:cs/>
        </w:rPr>
        <w:t xml:space="preserve">ต่าง ๆ หรือ </w:t>
      </w:r>
      <w:r w:rsidR="004626A0" w:rsidRPr="00E33EB7">
        <w:rPr>
          <w:rFonts w:hint="cs"/>
        </w:rPr>
        <w:t xml:space="preserve">gesture </w:t>
      </w:r>
      <w:r w:rsidR="004626A0" w:rsidRPr="00E33EB7">
        <w:rPr>
          <w:rFonts w:hint="cs"/>
          <w:cs/>
        </w:rPr>
        <w:t xml:space="preserve">ของ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เป็นเรื่องง่ายยิ่งขึ้น และยังสามารถใช้งานร่วมกับ </w:t>
      </w:r>
      <w:r w:rsidR="004626A0" w:rsidRPr="00E33EB7">
        <w:rPr>
          <w:rFonts w:hint="cs"/>
        </w:rPr>
        <w:t xml:space="preserve">IDE </w:t>
      </w:r>
      <w:r w:rsidR="004626A0" w:rsidRPr="00E33EB7">
        <w:rPr>
          <w:rFonts w:hint="cs"/>
          <w:cs/>
        </w:rPr>
        <w:t xml:space="preserve">ที่กําลังเป็นที่นิยมอยู่ในปัจจุบันอย่าง </w:t>
      </w:r>
      <w:r w:rsidR="004626A0" w:rsidRPr="00E33EB7">
        <w:rPr>
          <w:rFonts w:hint="cs"/>
        </w:rPr>
        <w:t xml:space="preserve">VS Code </w:t>
      </w:r>
      <w:r w:rsidR="004626A0" w:rsidRPr="00E33EB7">
        <w:rPr>
          <w:rFonts w:hint="cs"/>
          <w:cs/>
        </w:rPr>
        <w:t xml:space="preserve">และ </w:t>
      </w:r>
      <w:r w:rsidR="004626A0" w:rsidRPr="00E33EB7">
        <w:rPr>
          <w:rFonts w:hint="cs"/>
        </w:rPr>
        <w:t xml:space="preserve">Android Studio </w:t>
      </w:r>
      <w:r w:rsidR="004626A0" w:rsidRPr="00E33EB7">
        <w:rPr>
          <w:rFonts w:hint="cs"/>
          <w:cs/>
        </w:rPr>
        <w:t>ได้</w:t>
      </w:r>
    </w:p>
    <w:p w14:paraId="0D2E9221" w14:textId="43FE4D92" w:rsidR="004626A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</w:t>
      </w:r>
      <w:r w:rsidR="00BA7E6B" w:rsidRPr="00E33EB7">
        <w:rPr>
          <w:rFonts w:hint="cs"/>
          <w:cs/>
        </w:rPr>
        <w:t xml:space="preserve">  </w:t>
      </w:r>
      <w:r w:rsidR="004626A0" w:rsidRPr="00E33EB7">
        <w:rPr>
          <w:rFonts w:hint="cs"/>
          <w:cs/>
        </w:rPr>
        <w:t xml:space="preserve">ข้อเสียหลัก ๆ คือ การใช้ภาษา </w:t>
      </w:r>
      <w:r w:rsidR="004626A0" w:rsidRPr="00E33EB7">
        <w:rPr>
          <w:rFonts w:hint="cs"/>
        </w:rPr>
        <w:t xml:space="preserve">dart </w:t>
      </w:r>
      <w:r w:rsidR="004626A0" w:rsidRPr="00E33EB7">
        <w:rPr>
          <w:rFonts w:hint="cs"/>
          <w:cs/>
        </w:rPr>
        <w:t>ในการเขียน ซึ่งคนส่วนใหญ่อาจจะยังไม่คุ้นเคยกับ</w:t>
      </w:r>
      <w:r w:rsidR="004626A0" w:rsidRPr="00E33EB7">
        <w:rPr>
          <w:rFonts w:hint="cs"/>
        </w:rPr>
        <w:t xml:space="preserve">syntax </w:t>
      </w:r>
      <w:r w:rsidR="004626A0" w:rsidRPr="00E33EB7">
        <w:rPr>
          <w:rFonts w:hint="cs"/>
          <w:cs/>
        </w:rPr>
        <w:t xml:space="preserve">ของภาษา </w:t>
      </w:r>
      <w:r w:rsidR="004626A0" w:rsidRPr="00E33EB7">
        <w:rPr>
          <w:rFonts w:hint="cs"/>
        </w:rPr>
        <w:t xml:space="preserve">dart </w:t>
      </w:r>
      <w:r w:rsidR="004626A0" w:rsidRPr="00E33EB7">
        <w:rPr>
          <w:rFonts w:hint="cs"/>
          <w:cs/>
        </w:rPr>
        <w:t xml:space="preserve">ประกอบกับ </w:t>
      </w:r>
      <w:r w:rsidR="004626A0" w:rsidRPr="00E33EB7">
        <w:rPr>
          <w:rFonts w:hint="cs"/>
        </w:rPr>
        <w:t xml:space="preserve">community </w:t>
      </w:r>
      <w:r w:rsidR="004626A0" w:rsidRPr="00E33EB7">
        <w:rPr>
          <w:rFonts w:hint="cs"/>
          <w:cs/>
        </w:rPr>
        <w:t xml:space="preserve">ยังเล็กเนื่องจาก </w:t>
      </w:r>
      <w:r w:rsidR="004626A0" w:rsidRPr="00E33EB7">
        <w:rPr>
          <w:rFonts w:hint="cs"/>
        </w:rPr>
        <w:t xml:space="preserve">Flutter </w:t>
      </w:r>
      <w:r w:rsidR="004626A0" w:rsidRPr="00E33EB7">
        <w:rPr>
          <w:rFonts w:hint="cs"/>
          <w:cs/>
        </w:rPr>
        <w:t xml:space="preserve">ยังเปิดตัวมาได้ไม่นานนักเมื่อเทียบกับ </w:t>
      </w:r>
      <w:r w:rsidR="004626A0" w:rsidRPr="00E33EB7">
        <w:rPr>
          <w:rFonts w:hint="cs"/>
        </w:rPr>
        <w:t xml:space="preserve">Framework </w:t>
      </w:r>
      <w:r w:rsidR="004626A0" w:rsidRPr="00E33EB7">
        <w:rPr>
          <w:rFonts w:hint="cs"/>
          <w:cs/>
        </w:rPr>
        <w:t xml:space="preserve">ตัวอื่น ๆ อย่าง </w:t>
      </w:r>
      <w:r w:rsidR="004626A0" w:rsidRPr="00E33EB7">
        <w:rPr>
          <w:rFonts w:hint="cs"/>
        </w:rPr>
        <w:t xml:space="preserve">React Native </w:t>
      </w:r>
      <w:r w:rsidR="004626A0" w:rsidRPr="00E33EB7">
        <w:rPr>
          <w:rFonts w:hint="cs"/>
          <w:cs/>
        </w:rPr>
        <w:t xml:space="preserve">ที่มี </w:t>
      </w:r>
      <w:r w:rsidR="004626A0" w:rsidRPr="00E33EB7">
        <w:rPr>
          <w:rFonts w:hint="cs"/>
        </w:rPr>
        <w:t xml:space="preserve">community </w:t>
      </w:r>
      <w:r w:rsidR="004626A0" w:rsidRPr="00E33EB7">
        <w:rPr>
          <w:rFonts w:hint="cs"/>
          <w:cs/>
        </w:rPr>
        <w:t xml:space="preserve">ค่อนข้างใหญ่จึงทําให้ </w:t>
      </w:r>
      <w:r w:rsidR="004626A0" w:rsidRPr="00E33EB7">
        <w:rPr>
          <w:rFonts w:hint="cs"/>
        </w:rPr>
        <w:t xml:space="preserve">document </w:t>
      </w:r>
      <w:r w:rsidR="004626A0" w:rsidRPr="00E33EB7">
        <w:rPr>
          <w:rFonts w:hint="cs"/>
          <w:cs/>
        </w:rPr>
        <w:t>ต่าง ๆ ยังไม่เยอะเท่าที่ควร ทําให้เวลามีปัญหาเกี่ยวกับการใช้งานอาจจะต้องใช้เวลาในการหาวิธีแก้</w:t>
      </w:r>
    </w:p>
    <w:p w14:paraId="575A15BF" w14:textId="5F677BA6" w:rsidR="004626A0" w:rsidRPr="00E33EB7" w:rsidRDefault="004626A0" w:rsidP="00065D04">
      <w:pPr>
        <w:pStyle w:val="3"/>
        <w:jc w:val="thaiDistribute"/>
        <w:rPr>
          <w:bCs/>
        </w:rPr>
      </w:pPr>
      <w:bookmarkStart w:id="131" w:name="_Toc109332155"/>
      <w:bookmarkStart w:id="132" w:name="_Toc109333677"/>
      <w:bookmarkStart w:id="133" w:name="_Toc109335747"/>
      <w:bookmarkStart w:id="134" w:name="_Toc112061406"/>
      <w:bookmarkStart w:id="135" w:name="_Toc112109683"/>
      <w:bookmarkStart w:id="136" w:name="_Toc130517364"/>
      <w:r w:rsidRPr="00E33EB7">
        <w:rPr>
          <w:rFonts w:hint="cs"/>
          <w:bCs/>
        </w:rPr>
        <w:t>Firebase</w:t>
      </w:r>
      <w:bookmarkEnd w:id="131"/>
      <w:bookmarkEnd w:id="132"/>
      <w:bookmarkEnd w:id="133"/>
      <w:bookmarkEnd w:id="134"/>
      <w:bookmarkEnd w:id="135"/>
      <w:bookmarkEnd w:id="136"/>
    </w:p>
    <w:p w14:paraId="7DFEC83E" w14:textId="6881679A" w:rsidR="004626A0" w:rsidRPr="00E33EB7" w:rsidRDefault="007F62BA" w:rsidP="00065D04">
      <w:pPr>
        <w:pStyle w:val="35"/>
        <w:ind w:firstLine="0"/>
        <w:jc w:val="thaiDistribute"/>
      </w:pPr>
      <w:r w:rsidRPr="00E33EB7">
        <w:rPr>
          <w:rFonts w:hint="cs"/>
        </w:rPr>
        <w:t xml:space="preserve">       </w:t>
      </w:r>
      <w:r w:rsidRPr="00E33EB7">
        <w:rPr>
          <w:rFonts w:hint="cs"/>
        </w:rPr>
        <w:tab/>
        <w:t xml:space="preserve">       </w:t>
      </w:r>
      <w:r w:rsidR="004626A0" w:rsidRPr="00E33EB7">
        <w:rPr>
          <w:rFonts w:hint="cs"/>
          <w:shd w:val="clear" w:color="auto" w:fill="FFFFFF"/>
          <w:cs/>
        </w:rPr>
        <w:t xml:space="preserve">เป็นหนึ่งในผลิตภัณฑ์ของ </w:t>
      </w:r>
      <w:r w:rsidR="004626A0" w:rsidRPr="00E33EB7">
        <w:rPr>
          <w:rFonts w:hint="cs"/>
          <w:shd w:val="clear" w:color="auto" w:fill="FFFFFF"/>
        </w:rPr>
        <w:t xml:space="preserve">Google </w:t>
      </w:r>
      <w:r w:rsidR="004626A0" w:rsidRPr="00E33EB7">
        <w:rPr>
          <w:rFonts w:hint="cs"/>
          <w:shd w:val="clear" w:color="auto" w:fill="FFFFFF"/>
          <w:cs/>
        </w:rPr>
        <w:t xml:space="preserve">โดย </w:t>
      </w:r>
      <w:r w:rsidR="004626A0" w:rsidRPr="00E33EB7">
        <w:rPr>
          <w:rFonts w:hint="cs"/>
          <w:shd w:val="clear" w:color="auto" w:fill="FFFFFF"/>
        </w:rPr>
        <w:t xml:space="preserve">Firebase </w:t>
      </w:r>
      <w:sdt>
        <w:sdtPr>
          <w:rPr>
            <w:rFonts w:hint="cs"/>
            <w:shd w:val="clear" w:color="auto" w:fill="FFFFFF"/>
            <w:cs/>
          </w:rPr>
          <w:id w:val="-1871915379"/>
          <w:citation/>
        </w:sdtPr>
        <w:sdtContent>
          <w:r w:rsidR="003F1DDD" w:rsidRPr="00E33EB7">
            <w:rPr>
              <w:rFonts w:hint="cs"/>
              <w:shd w:val="clear" w:color="auto" w:fill="FFFFFF"/>
              <w:cs/>
            </w:rPr>
            <w:fldChar w:fldCharType="begin"/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 </w:instrText>
          </w:r>
          <w:r w:rsidR="003F1DDD" w:rsidRPr="00E33EB7">
            <w:rPr>
              <w:rFonts w:hint="cs"/>
              <w:shd w:val="clear" w:color="auto" w:fill="FFFFFF"/>
            </w:rPr>
            <w:instrText>CITATION Jed</w:instrText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22 </w:instrText>
          </w:r>
          <w:r w:rsidR="003F1DDD" w:rsidRPr="00E33EB7">
            <w:rPr>
              <w:rFonts w:hint="cs"/>
              <w:shd w:val="clear" w:color="auto" w:fill="FFFFFF"/>
            </w:rPr>
            <w:instrText xml:space="preserve">\l </w:instrText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1054 </w:instrText>
          </w:r>
          <w:r w:rsidR="003F1DDD" w:rsidRPr="00E33EB7">
            <w:rPr>
              <w:rFonts w:hint="cs"/>
              <w:shd w:val="clear" w:color="auto" w:fill="FFFFFF"/>
              <w:cs/>
            </w:rPr>
            <w:fldChar w:fldCharType="separate"/>
          </w:r>
          <w:r w:rsidR="009C4FFE" w:rsidRPr="009C4FFE">
            <w:rPr>
              <w:noProof/>
              <w:shd w:val="clear" w:color="auto" w:fill="FFFFFF"/>
            </w:rPr>
            <w:t>[2]</w:t>
          </w:r>
          <w:r w:rsidR="003F1DDD" w:rsidRPr="00E33EB7">
            <w:rPr>
              <w:rFonts w:hint="cs"/>
              <w:shd w:val="clear" w:color="auto" w:fill="FFFFFF"/>
              <w:cs/>
            </w:rPr>
            <w:fldChar w:fldCharType="end"/>
          </w:r>
        </w:sdtContent>
      </w:sdt>
      <w:r w:rsidR="004626A0" w:rsidRPr="00E33EB7">
        <w:rPr>
          <w:rFonts w:hint="cs"/>
          <w:shd w:val="clear" w:color="auto" w:fill="FFFFFF"/>
          <w:cs/>
        </w:rPr>
        <w:t xml:space="preserve">คือ </w:t>
      </w:r>
      <w:r w:rsidR="004626A0" w:rsidRPr="00E33EB7">
        <w:rPr>
          <w:rFonts w:hint="cs"/>
          <w:shd w:val="clear" w:color="auto" w:fill="FFFFFF"/>
        </w:rPr>
        <w:t xml:space="preserve">Platform </w:t>
      </w:r>
      <w:r w:rsidR="004626A0" w:rsidRPr="00E33EB7">
        <w:rPr>
          <w:rFonts w:hint="cs"/>
          <w:shd w:val="clear" w:color="auto" w:fill="FFFFFF"/>
          <w:cs/>
        </w:rPr>
        <w:t>ที่รวบรวมเครื่องมือต่าง ๆ สำหรับการจัดการในส่วนของการเก็บข้อมูล</w:t>
      </w:r>
      <w:r w:rsidR="004626A0" w:rsidRPr="00E33EB7">
        <w:rPr>
          <w:rFonts w:hint="cs"/>
          <w:shd w:val="clear" w:color="auto" w:fill="FFFFFF"/>
        </w:rPr>
        <w:t xml:space="preserve"> </w:t>
      </w:r>
      <w:r w:rsidR="004626A0" w:rsidRPr="00E33EB7">
        <w:rPr>
          <w:rFonts w:hint="cs"/>
          <w:shd w:val="clear" w:color="auto" w:fill="FFFFFF"/>
          <w:cs/>
        </w:rPr>
        <w:t xml:space="preserve">ซึ่งทำให้สามารถ สร้าง </w:t>
      </w:r>
      <w:r w:rsidR="004626A0" w:rsidRPr="00E33EB7">
        <w:rPr>
          <w:rFonts w:hint="cs"/>
          <w:shd w:val="clear" w:color="auto" w:fill="FFFFFF"/>
        </w:rPr>
        <w:t xml:space="preserve">Mobile Application </w:t>
      </w:r>
      <w:r w:rsidR="004626A0" w:rsidRPr="00E33EB7">
        <w:rPr>
          <w:rFonts w:hint="cs"/>
          <w:shd w:val="clear" w:color="auto" w:fill="FFFFFF"/>
          <w:cs/>
        </w:rPr>
        <w:t xml:space="preserve">ได้อย่างมีประสิทธิภาพ และยังลดเวลาและค่าใช้จ่ายของการทำ </w:t>
      </w:r>
      <w:r w:rsidR="004626A0" w:rsidRPr="00E33EB7">
        <w:rPr>
          <w:rFonts w:hint="cs"/>
          <w:shd w:val="clear" w:color="auto" w:fill="FFFFFF"/>
        </w:rPr>
        <w:t xml:space="preserve">Server side </w:t>
      </w:r>
      <w:r w:rsidR="004626A0" w:rsidRPr="00E33EB7">
        <w:rPr>
          <w:rFonts w:hint="cs"/>
          <w:shd w:val="clear" w:color="auto" w:fill="FFFFFF"/>
          <w:cs/>
        </w:rPr>
        <w:t>หรือการวิเคราะห์ข้อมูลให้อีกด้วย โดยมีทั้งเครื่องมือที่ฟรี และเครื่องมีที่มีค่าใช้จ่าย</w:t>
      </w:r>
      <w:r w:rsidR="004626A0" w:rsidRPr="00E33EB7">
        <w:rPr>
          <w:rFonts w:hint="cs"/>
        </w:rPr>
        <w:t xml:space="preserve"> </w:t>
      </w:r>
      <w:r w:rsidR="004626A0" w:rsidRPr="00E33EB7">
        <w:rPr>
          <w:rFonts w:hint="cs"/>
          <w:shd w:val="clear" w:color="auto" w:fill="FFFFFF"/>
        </w:rPr>
        <w:t xml:space="preserve">Firebase </w:t>
      </w:r>
      <w:r w:rsidR="004626A0" w:rsidRPr="00E33EB7">
        <w:rPr>
          <w:rFonts w:hint="cs"/>
          <w:shd w:val="clear" w:color="auto" w:fill="FFFFFF"/>
          <w:cs/>
        </w:rPr>
        <w:t>มีบริการให้ใช้หลายอย่าง สามารถแบ่งเป็นหมวดหมู่ดังนี้</w:t>
      </w:r>
    </w:p>
    <w:p w14:paraId="2D1925DF" w14:textId="7D9E4A1C" w:rsidR="00AB408F" w:rsidRPr="00E33EB7" w:rsidRDefault="00C41368" w:rsidP="00545450">
      <w:pPr>
        <w:pStyle w:val="35CM"/>
        <w:numPr>
          <w:ilvl w:val="0"/>
          <w:numId w:val="0"/>
        </w:numPr>
        <w:ind w:left="720"/>
      </w:pPr>
      <w:r w:rsidRPr="00E33EB7">
        <w:rPr>
          <w:rFonts w:hint="cs"/>
          <w:cs/>
        </w:rPr>
        <w:t xml:space="preserve">      </w:t>
      </w:r>
      <w:r w:rsidR="00DF6E51" w:rsidRPr="00E33EB7">
        <w:rPr>
          <w:rFonts w:hint="cs"/>
          <w:cs/>
        </w:rPr>
        <w:t>1.)</w:t>
      </w:r>
      <w:r w:rsidR="00CB5D13" w:rsidRPr="00E33EB7">
        <w:rPr>
          <w:rFonts w:hint="cs"/>
          <w:cs/>
        </w:rPr>
        <w:t xml:space="preserve"> </w:t>
      </w:r>
      <w:r w:rsidR="00AB408F" w:rsidRPr="00E33EB7">
        <w:rPr>
          <w:rFonts w:hint="cs"/>
        </w:rPr>
        <w:t>Better Apps</w:t>
      </w:r>
    </w:p>
    <w:p w14:paraId="1682FCD0" w14:textId="53A32293" w:rsidR="00AB408F" w:rsidRPr="00E33EB7" w:rsidRDefault="00DF6E51" w:rsidP="00065D04">
      <w:pPr>
        <w:pStyle w:val="35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C41368" w:rsidRPr="00E33EB7">
        <w:rPr>
          <w:rFonts w:hint="cs"/>
          <w:cs/>
        </w:rPr>
        <w:t xml:space="preserve">  </w:t>
      </w:r>
      <w:r w:rsidRPr="00E33EB7">
        <w:rPr>
          <w:rFonts w:hint="cs"/>
          <w:cs/>
        </w:rPr>
        <w:t xml:space="preserve"> </w:t>
      </w:r>
      <w:r w:rsidR="00AB408F" w:rsidRPr="00E33EB7">
        <w:rPr>
          <w:rFonts w:hint="cs"/>
        </w:rPr>
        <w:t xml:space="preserve">-  Cloud Firestore  </w:t>
      </w:r>
      <w:r w:rsidR="00AB408F" w:rsidRPr="00E33EB7">
        <w:rPr>
          <w:rFonts w:hint="cs"/>
          <w:cs/>
        </w:rPr>
        <w:t xml:space="preserve">จัดเก็บและซิงค์ข้อมูลระหว่างผู้ใช้และอุปกรณ์ในระดับโลกโดยใช้ฐานข้อมูล </w:t>
      </w:r>
      <w:r w:rsidR="00AB408F" w:rsidRPr="00E33EB7">
        <w:rPr>
          <w:rFonts w:hint="cs"/>
        </w:rPr>
        <w:t xml:space="preserve">NoSQL </w:t>
      </w:r>
      <w:r w:rsidR="00AB408F" w:rsidRPr="00E33EB7">
        <w:rPr>
          <w:rFonts w:hint="cs"/>
          <w:cs/>
        </w:rPr>
        <w:t xml:space="preserve">ที่โฮสต์บนคลาวด์ </w:t>
      </w:r>
      <w:r w:rsidR="00AB408F" w:rsidRPr="00E33EB7">
        <w:rPr>
          <w:rFonts w:hint="cs"/>
        </w:rPr>
        <w:t xml:space="preserve">Cloud Firestore </w:t>
      </w:r>
      <w:r w:rsidR="00AB408F" w:rsidRPr="00E33EB7">
        <w:rPr>
          <w:rFonts w:hint="cs"/>
          <w:cs/>
        </w:rPr>
        <w:t xml:space="preserve">ให้การซิงโครไนซ์แบบสดและการสนับสนุนออฟไลน์พร้อมกับการสืบค้นข้อมูลที่มีประสิทธิภาพ การผสานรวมกับผลิตภัณฑ์ </w:t>
      </w:r>
      <w:r w:rsidR="00AB408F" w:rsidRPr="00E33EB7">
        <w:rPr>
          <w:rFonts w:hint="cs"/>
        </w:rPr>
        <w:t xml:space="preserve">Firebase </w:t>
      </w:r>
      <w:r w:rsidR="00AB408F" w:rsidRPr="00E33EB7">
        <w:rPr>
          <w:rFonts w:hint="cs"/>
          <w:cs/>
        </w:rPr>
        <w:t>อื่นๆ ช่วยให้คุณสร้าง แอปแบบไร้เซิร์ฟเวอร์ได้อย่างแท้จริง</w:t>
      </w:r>
    </w:p>
    <w:p w14:paraId="2AACF096" w14:textId="270DC38A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       </w:t>
      </w:r>
      <w:r w:rsidR="00AB408F" w:rsidRPr="00E33EB7">
        <w:rPr>
          <w:rFonts w:hint="cs"/>
        </w:rPr>
        <w:t xml:space="preserve">- Authentication  </w:t>
      </w:r>
      <w:r w:rsidR="00AB408F" w:rsidRPr="00E33EB7">
        <w:rPr>
          <w:rFonts w:hint="cs"/>
          <w:cs/>
        </w:rPr>
        <w:t xml:space="preserve">จัดการผู้ใช้ของคุณด้วยวิธีที่ง่ายและปลอดภัย </w:t>
      </w:r>
      <w:r w:rsidR="00AB408F" w:rsidRPr="00E33EB7">
        <w:rPr>
          <w:rFonts w:hint="cs"/>
        </w:rPr>
        <w:t xml:space="preserve">Firebase Auth </w:t>
      </w:r>
      <w:r w:rsidR="00AB408F" w:rsidRPr="00E33EB7">
        <w:rPr>
          <w:rFonts w:hint="cs"/>
          <w:cs/>
        </w:rPr>
        <w:t>มีหลายวิธีในการตรวจสอบสิทธิ์รวมถึง</w:t>
      </w:r>
      <w:r w:rsidR="00AB408F" w:rsidRPr="00E33EB7">
        <w:rPr>
          <w:rFonts w:hint="cs"/>
        </w:rPr>
        <w:t>Email</w:t>
      </w:r>
      <w:r w:rsidR="00AB408F" w:rsidRPr="00E33EB7">
        <w:rPr>
          <w:rFonts w:hint="cs"/>
          <w:cs/>
        </w:rPr>
        <w:t>และ</w:t>
      </w:r>
      <w:r w:rsidR="00AB408F" w:rsidRPr="00E33EB7">
        <w:rPr>
          <w:rFonts w:hint="cs"/>
        </w:rPr>
        <w:t>password</w:t>
      </w:r>
      <w:r w:rsidR="00AB408F" w:rsidRPr="00E33EB7">
        <w:rPr>
          <w:rFonts w:hint="cs"/>
          <w:cs/>
        </w:rPr>
        <w:t xml:space="preserve">ผู้ให้บริการบุคคลที่สามเช่น </w:t>
      </w:r>
      <w:r w:rsidR="00AB408F" w:rsidRPr="00E33EB7">
        <w:rPr>
          <w:rFonts w:hint="cs"/>
        </w:rPr>
        <w:t xml:space="preserve">Google </w:t>
      </w:r>
      <w:r w:rsidR="00AB408F" w:rsidRPr="00E33EB7">
        <w:rPr>
          <w:rFonts w:hint="cs"/>
          <w:cs/>
        </w:rPr>
        <w:t xml:space="preserve">หรือ </w:t>
      </w:r>
      <w:r w:rsidR="00AB408F" w:rsidRPr="00E33EB7">
        <w:rPr>
          <w:rFonts w:hint="cs"/>
        </w:rPr>
        <w:t xml:space="preserve">Facebook </w:t>
      </w:r>
      <w:r w:rsidR="00AB408F" w:rsidRPr="00E33EB7">
        <w:rPr>
          <w:rFonts w:hint="cs"/>
          <w:cs/>
        </w:rPr>
        <w:t xml:space="preserve">และใช้ระบบบัญชีที่คุณมีอยู่โดยตรง สร้างอินเทอร์เฟซของคุณเองหรือใช้ประโยชน์จากโอเพ่นซอร์ส </w:t>
      </w:r>
      <w:r w:rsidR="00AB408F" w:rsidRPr="00E33EB7">
        <w:rPr>
          <w:rFonts w:hint="cs"/>
        </w:rPr>
        <w:t xml:space="preserve">UI </w:t>
      </w:r>
      <w:r w:rsidR="00AB408F" w:rsidRPr="00E33EB7">
        <w:rPr>
          <w:rFonts w:hint="cs"/>
          <w:cs/>
        </w:rPr>
        <w:t>ที่ปรับแต่งได้อย่างเต็มที่</w:t>
      </w:r>
    </w:p>
    <w:p w14:paraId="60B02A72" w14:textId="2EBE3579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AB408F" w:rsidRPr="00E33EB7">
        <w:rPr>
          <w:rFonts w:hint="cs"/>
        </w:rPr>
        <w:t xml:space="preserve">- Hosting  </w:t>
      </w:r>
      <w:r w:rsidR="00AB408F" w:rsidRPr="00E33EB7">
        <w:rPr>
          <w:rFonts w:hint="cs"/>
          <w:cs/>
        </w:rPr>
        <w:t xml:space="preserve">ลดความซับซ้อนของเว็บโฮสติ้งของคุณด้วยเครื่องมือที่สร้างขึ้นเฉพาะสำหรับเว็บแอปสมัยใหม่ เมื่อคุณอัปโหลดเนื้อหาเว็บของคุณเราจะส่งเนื้อหาเหล่านั้นไปยัง </w:t>
      </w:r>
      <w:r w:rsidR="00AB408F" w:rsidRPr="00E33EB7">
        <w:rPr>
          <w:rFonts w:hint="cs"/>
        </w:rPr>
        <w:t xml:space="preserve">CDN </w:t>
      </w:r>
      <w:r w:rsidR="00AB408F" w:rsidRPr="00E33EB7">
        <w:rPr>
          <w:rFonts w:hint="cs"/>
          <w:cs/>
        </w:rPr>
        <w:t xml:space="preserve">ทั่วโลกของเราโดยอัตโนมัติและมอบใบรับรอง </w:t>
      </w:r>
      <w:r w:rsidR="00AB408F" w:rsidRPr="00E33EB7">
        <w:rPr>
          <w:rFonts w:hint="cs"/>
        </w:rPr>
        <w:t xml:space="preserve">SSL </w:t>
      </w:r>
      <w:r w:rsidR="00AB408F" w:rsidRPr="00E33EB7">
        <w:rPr>
          <w:rFonts w:hint="cs"/>
          <w:cs/>
        </w:rPr>
        <w:t>ฟรีเพื่อให้ผู้ใช้ของคุณได้รับประสบการณ์ที่ปลอดภัยเชื่อถือได้และมีเวลาแฝงต่ำไม่ว่าจะอยู่ที่ใดก็ตาม</w:t>
      </w:r>
    </w:p>
    <w:p w14:paraId="7741AB7E" w14:textId="7F1A07E0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lastRenderedPageBreak/>
        <w:t xml:space="preserve">            </w:t>
      </w:r>
      <w:r w:rsidR="00AB408F" w:rsidRPr="00E33EB7">
        <w:rPr>
          <w:rFonts w:hint="cs"/>
        </w:rPr>
        <w:t>-</w:t>
      </w:r>
      <w:r w:rsidR="002F70AE" w:rsidRPr="00E33EB7">
        <w:rPr>
          <w:rFonts w:hint="cs"/>
        </w:rPr>
        <w:t xml:space="preserve"> Realtime Database  Realtime Database </w:t>
      </w:r>
      <w:r w:rsidR="002F70AE" w:rsidRPr="00E33EB7">
        <w:rPr>
          <w:rFonts w:hint="cs"/>
          <w:cs/>
        </w:rPr>
        <w:t xml:space="preserve">คือฐานข้อมูลดั้งเดิมของ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 xml:space="preserve">เป็นโซลูชันที่มีประสิทธิภาพและมีเวลาแฝงต่ำสำหรับแอปบนอุปกรณ์เคลื่อนที่ที่ต้องการสถานะการซิงค์ระหว่างไคลเอนต์แบบเรียลไทม์ เราขอแนะนำ </w:t>
      </w:r>
      <w:r w:rsidR="002F70AE" w:rsidRPr="00E33EB7">
        <w:rPr>
          <w:rFonts w:hint="cs"/>
        </w:rPr>
        <w:t xml:space="preserve">Cloud Firestore </w:t>
      </w:r>
      <w:r w:rsidR="002F70AE" w:rsidRPr="00E33EB7">
        <w:rPr>
          <w:rFonts w:hint="cs"/>
          <w:cs/>
        </w:rPr>
        <w:t xml:space="preserve">แทน </w:t>
      </w:r>
      <w:r w:rsidR="002F70AE" w:rsidRPr="00E33EB7">
        <w:rPr>
          <w:rFonts w:hint="cs"/>
        </w:rPr>
        <w:t xml:space="preserve">Realtime Database </w:t>
      </w:r>
      <w:r w:rsidR="002F70AE" w:rsidRPr="00E33EB7">
        <w:rPr>
          <w:rFonts w:hint="cs"/>
          <w:cs/>
        </w:rPr>
        <w:t>สำหรับนักพัฒนาส่วนใหญ่ที่เริ่มโปรเจ็กต์ใหม่</w:t>
      </w:r>
    </w:p>
    <w:p w14:paraId="08D72DED" w14:textId="60AB924F" w:rsidR="002F70AE" w:rsidRPr="00E33EB7" w:rsidRDefault="00CB5D13" w:rsidP="00545450">
      <w:pPr>
        <w:pStyle w:val="35CM"/>
        <w:numPr>
          <w:ilvl w:val="0"/>
          <w:numId w:val="0"/>
        </w:numPr>
        <w:ind w:left="720"/>
        <w:rPr>
          <w:i/>
        </w:rPr>
      </w:pPr>
      <w:bookmarkStart w:id="137" w:name="_Toc109332157"/>
      <w:r w:rsidRPr="00E33EB7">
        <w:rPr>
          <w:rFonts w:hint="cs"/>
        </w:rPr>
        <w:t>2</w:t>
      </w:r>
      <w:r w:rsidRPr="00E33EB7">
        <w:rPr>
          <w:rFonts w:hint="cs"/>
          <w:cs/>
        </w:rPr>
        <w:t xml:space="preserve">.) </w:t>
      </w:r>
      <w:r w:rsidR="002F70AE" w:rsidRPr="00E33EB7">
        <w:rPr>
          <w:rFonts w:hint="cs"/>
        </w:rPr>
        <w:t>Improve app quality</w:t>
      </w:r>
      <w:bookmarkEnd w:id="137"/>
    </w:p>
    <w:p w14:paraId="126C2DC8" w14:textId="3F9FDF70" w:rsidR="002F70AE" w:rsidRPr="00E33EB7" w:rsidRDefault="00C41368" w:rsidP="00065D04">
      <w:pPr>
        <w:pStyle w:val="35"/>
        <w:ind w:firstLine="720"/>
        <w:jc w:val="thaiDistribute"/>
      </w:pPr>
      <w:r w:rsidRPr="00E33EB7">
        <w:rPr>
          <w:rFonts w:hint="cs"/>
          <w:cs/>
        </w:rPr>
        <w:t xml:space="preserve">  </w:t>
      </w:r>
      <w:r w:rsidR="002F70AE" w:rsidRPr="00E33EB7">
        <w:rPr>
          <w:rFonts w:hint="cs"/>
        </w:rPr>
        <w:t xml:space="preserve">- </w:t>
      </w:r>
      <w:hyperlink r:id="rId37" w:tgtFrame="_blank" w:history="1">
        <w:r w:rsidR="002F70AE" w:rsidRPr="00E33EB7">
          <w:rPr>
            <w:rFonts w:hint="cs"/>
          </w:rPr>
          <w:t>Crashlytics</w:t>
        </w:r>
      </w:hyperlink>
      <w:r w:rsidR="002F70AE" w:rsidRPr="00E33EB7">
        <w:rPr>
          <w:rFonts w:hint="cs"/>
        </w:rPr>
        <w:t xml:space="preserve">  </w:t>
      </w:r>
      <w:r w:rsidR="002F70AE" w:rsidRPr="00E33EB7">
        <w:rPr>
          <w:rFonts w:hint="cs"/>
          <w:cs/>
        </w:rPr>
        <w:t xml:space="preserve">ลดเวลาในการแก้ไขปัญหาของคุณด้วยการเปลี่ยนข้อขัดข้องจากหิมะถล่มให้เป็นรายการปัญหาที่จัดการได้ รับข้อมูลเชิงลึกที่ชัดเจนและนำไปปฏิบัติได้ว่าปัญหาใดที่ต้องจัดการก่อนโดยเห็นผลกระทบของผู้ใช้ในแดชบอร์ด </w:t>
      </w:r>
      <w:r w:rsidR="002F70AE" w:rsidRPr="00E33EB7">
        <w:rPr>
          <w:rFonts w:hint="cs"/>
        </w:rPr>
        <w:t xml:space="preserve">Crashlytics </w:t>
      </w:r>
      <w:r w:rsidR="002F70AE" w:rsidRPr="00E33EB7">
        <w:rPr>
          <w:rFonts w:hint="cs"/>
          <w:cs/>
        </w:rPr>
        <w:t xml:space="preserve">การแจ้งเตือนแบบเรียลไทม์จะช่วยให้คุณมีความเสถียรแม้ในขณะเดินทาง </w:t>
      </w:r>
      <w:r w:rsidR="002F70AE" w:rsidRPr="00E33EB7">
        <w:rPr>
          <w:rFonts w:hint="cs"/>
        </w:rPr>
        <w:t xml:space="preserve">Crashlytics </w:t>
      </w:r>
      <w:r w:rsidR="002F70AE" w:rsidRPr="00E33EB7">
        <w:rPr>
          <w:rFonts w:hint="cs"/>
          <w:cs/>
        </w:rPr>
        <w:t xml:space="preserve">เป็นตัวรายงานข้อขัดข้องหลักของ </w:t>
      </w:r>
      <w:r w:rsidR="002F70AE" w:rsidRPr="00E33EB7">
        <w:rPr>
          <w:rFonts w:hint="cs"/>
        </w:rPr>
        <w:t>Firebase</w:t>
      </w:r>
    </w:p>
    <w:p w14:paraId="42F1308F" w14:textId="10F72EB5" w:rsidR="002F70AE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Performance Monitoring  </w:t>
      </w:r>
      <w:r w:rsidR="002F70AE" w:rsidRPr="00E33EB7">
        <w:rPr>
          <w:rFonts w:hint="cs"/>
          <w:cs/>
        </w:rPr>
        <w:t xml:space="preserve">วินิจฉัยปัญหาประสิทธิภาพของแอปที่เกิดขึ้นบนอุปกรณ์ของผู้ใช้ ใช้การติดตามเพื่อตรวจสอบประสิทธิภาพของบางส่วนของแอปและดูมุมมองสรุปในคอนโซล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 xml:space="preserve">อยู่เหนือเวลาเริ่มต้นของแอปและตรวจสอบคำขอ </w:t>
      </w:r>
      <w:r w:rsidR="002F70AE" w:rsidRPr="00E33EB7">
        <w:rPr>
          <w:rFonts w:hint="cs"/>
        </w:rPr>
        <w:t xml:space="preserve">HTTP </w:t>
      </w:r>
      <w:r w:rsidR="002F70AE" w:rsidRPr="00E33EB7">
        <w:rPr>
          <w:rFonts w:hint="cs"/>
          <w:cs/>
        </w:rPr>
        <w:t>โดยไม่ต้องเขียนโค้ดใด ๆ</w:t>
      </w:r>
    </w:p>
    <w:p w14:paraId="06028777" w14:textId="081C2F84" w:rsidR="002F70AE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Test Lab  </w:t>
      </w:r>
      <w:r w:rsidR="002F70AE" w:rsidRPr="00E33EB7">
        <w:rPr>
          <w:rFonts w:hint="cs"/>
          <w:cs/>
        </w:rPr>
        <w:t xml:space="preserve">เรียกใช้การทดสอบอัตโนมัติและกำหนดเองสำหรับแอปของคุณบนอุปกรณ์เสมือนและจริงที่โฮสต์โดย </w:t>
      </w:r>
      <w:r w:rsidR="002F70AE" w:rsidRPr="00E33EB7">
        <w:rPr>
          <w:rFonts w:hint="cs"/>
        </w:rPr>
        <w:t xml:space="preserve">Google </w:t>
      </w:r>
      <w:r w:rsidR="002F70AE" w:rsidRPr="00E33EB7">
        <w:rPr>
          <w:rFonts w:hint="cs"/>
          <w:cs/>
        </w:rPr>
        <w:t xml:space="preserve">ใช้ </w:t>
      </w:r>
      <w:r w:rsidR="002F70AE" w:rsidRPr="00E33EB7">
        <w:rPr>
          <w:rFonts w:hint="cs"/>
        </w:rPr>
        <w:t xml:space="preserve">Firebase Test Lab </w:t>
      </w:r>
      <w:r w:rsidR="002F70AE" w:rsidRPr="00E33EB7">
        <w:rPr>
          <w:rFonts w:hint="cs"/>
          <w:cs/>
        </w:rPr>
        <w:t>ตลอดวงจรการพัฒนาของคุณเพื่อค้นหาจุดบกพร่องและความไม่สอดคล้องกันเพื่อให้คุณสามารถนำเสนอประสบการณ์ที่ยอดเยี่ยมบนอุปกรณ์หลากหลายประเภท</w:t>
      </w:r>
    </w:p>
    <w:p w14:paraId="7C3993AA" w14:textId="60033286" w:rsidR="002F70AE" w:rsidRPr="00E33EB7" w:rsidRDefault="00CB5D13" w:rsidP="00545450">
      <w:pPr>
        <w:pStyle w:val="35CM"/>
        <w:numPr>
          <w:ilvl w:val="0"/>
          <w:numId w:val="0"/>
        </w:numPr>
        <w:ind w:left="720"/>
        <w:rPr>
          <w:i/>
        </w:rPr>
      </w:pPr>
      <w:bookmarkStart w:id="138" w:name="_Toc109332158"/>
      <w:r w:rsidRPr="00E33EB7">
        <w:rPr>
          <w:rFonts w:hint="cs"/>
        </w:rPr>
        <w:t>3</w:t>
      </w:r>
      <w:r w:rsidRPr="00E33EB7">
        <w:rPr>
          <w:rFonts w:hint="cs"/>
          <w:cs/>
        </w:rPr>
        <w:t xml:space="preserve">.) </w:t>
      </w:r>
      <w:r w:rsidR="002F70AE" w:rsidRPr="00E33EB7">
        <w:rPr>
          <w:rFonts w:hint="cs"/>
        </w:rPr>
        <w:t>Grow your business</w:t>
      </w:r>
      <w:bookmarkEnd w:id="138"/>
    </w:p>
    <w:p w14:paraId="47038B26" w14:textId="67FF5F28" w:rsidR="002F70AE" w:rsidRPr="00E33EB7" w:rsidRDefault="00C41368" w:rsidP="00065D04">
      <w:pPr>
        <w:ind w:firstLine="720"/>
        <w:jc w:val="thaiDistribute"/>
      </w:pPr>
      <w:r w:rsidRPr="00E33EB7">
        <w:rPr>
          <w:rFonts w:hint="cs"/>
          <w:cs/>
        </w:rPr>
        <w:t xml:space="preserve">  </w:t>
      </w:r>
      <w:r w:rsidR="002F70AE" w:rsidRPr="00E33EB7">
        <w:rPr>
          <w:rFonts w:hint="cs"/>
        </w:rPr>
        <w:t xml:space="preserve">- Google Analytics  </w:t>
      </w:r>
      <w:r w:rsidR="002F70AE" w:rsidRPr="00E33EB7">
        <w:rPr>
          <w:rFonts w:hint="cs"/>
          <w:cs/>
        </w:rPr>
        <w:t xml:space="preserve">วิเคราะห์คุณลักษณะและพฤติกรรมของผู้ใช้ในแดชบอร์ดเดียวเพื่อทำการตัดสินใจอย่างชาญฉลาดเกี่ยวกับแผนงานผลิตภัณฑ์ของคุณ รับข้อมูลเชิงลึกแบบเรียลไทม์จากรายงานหรือส่งออกข้อมูลเหตุการณ์ดิบไปยัง </w:t>
      </w:r>
      <w:r w:rsidR="002F70AE" w:rsidRPr="00E33EB7">
        <w:rPr>
          <w:rFonts w:hint="cs"/>
        </w:rPr>
        <w:t xml:space="preserve">Google BigQuery </w:t>
      </w:r>
      <w:r w:rsidR="002F70AE" w:rsidRPr="00E33EB7">
        <w:rPr>
          <w:rFonts w:hint="cs"/>
          <w:cs/>
        </w:rPr>
        <w:t>สำหรับการวิเคราะห์ที่กำหนดเอง</w:t>
      </w:r>
    </w:p>
    <w:p w14:paraId="6DFE125C" w14:textId="11B4A9BD" w:rsidR="002F70AE" w:rsidRPr="00E33EB7" w:rsidRDefault="00C41368" w:rsidP="00065D04">
      <w:pPr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Remote Config  </w:t>
      </w:r>
      <w:r w:rsidR="002F70AE" w:rsidRPr="00E33EB7">
        <w:rPr>
          <w:rFonts w:hint="cs"/>
          <w:cs/>
        </w:rPr>
        <w:t xml:space="preserve">กำหนดวิธีการแสดงผลแอปของคุณสำหรับผู้ใช้แต่ละคน เปลี่ยนรูปลักษณ์เปิดตัวฟีเจอร์ทีละน้อยเรียกใช้การทดสอบ </w:t>
      </w:r>
      <w:r w:rsidR="002F70AE" w:rsidRPr="00E33EB7">
        <w:rPr>
          <w:rFonts w:hint="cs"/>
        </w:rPr>
        <w:t xml:space="preserve">A / B </w:t>
      </w:r>
      <w:r w:rsidR="002F70AE" w:rsidRPr="00E33EB7">
        <w:rPr>
          <w:rFonts w:hint="cs"/>
          <w:cs/>
        </w:rPr>
        <w:t xml:space="preserve">ส่งมอบเนื้อหาที่กำหนดเองให้กับผู้ใช้บางรายหรือทำการอัปเดตอื่น ๆ โดยไม่ต้องปรับใช้เวอร์ชันใหม่ทั้งหมดนี้ทำได้จากคอนโซล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>ตรวจสอบผลกระทบของการเปลี่ยนแปลงของคุณและทำการปรับเปลี่ยนในเวลาไม่กี่นาที</w:t>
      </w:r>
    </w:p>
    <w:p w14:paraId="5363D3B3" w14:textId="77777777" w:rsidR="00313A3C" w:rsidRPr="00E33EB7" w:rsidRDefault="00313A3C" w:rsidP="00065D04">
      <w:pPr>
        <w:ind w:left="1758" w:firstLine="436"/>
        <w:jc w:val="thaiDistribute"/>
      </w:pPr>
    </w:p>
    <w:p w14:paraId="3AA2B8E3" w14:textId="77777777" w:rsidR="0094061D" w:rsidRPr="00E33EB7" w:rsidRDefault="00C41368" w:rsidP="00065D04">
      <w:pPr>
        <w:pStyle w:val="33"/>
        <w:ind w:firstLine="0"/>
        <w:jc w:val="thaiDistribute"/>
      </w:pPr>
      <w:r w:rsidRPr="00E33EB7">
        <w:rPr>
          <w:rFonts w:hint="cs"/>
          <w:cs/>
        </w:rPr>
        <w:t xml:space="preserve">                      </w:t>
      </w:r>
      <w:r w:rsidR="00313A3C" w:rsidRPr="00E33EB7">
        <w:rPr>
          <w:rFonts w:hint="cs"/>
        </w:rPr>
        <w:t xml:space="preserve">- </w:t>
      </w:r>
      <w:r w:rsidR="002F70AE" w:rsidRPr="00E33EB7">
        <w:rPr>
          <w:rFonts w:hint="cs"/>
        </w:rPr>
        <w:t xml:space="preserve">Cloud Messaging  </w:t>
      </w:r>
      <w:r w:rsidR="002F70AE" w:rsidRPr="00E33EB7">
        <w:rPr>
          <w:rFonts w:hint="cs"/>
          <w:cs/>
        </w:rPr>
        <w:t xml:space="preserve">ส่งข้อความและการแจ้งเตือนไปยังผู้ใช้ข้ามแพลตฟอร์มทั้ง </w:t>
      </w:r>
      <w:r w:rsidR="002F70AE" w:rsidRPr="00E33EB7">
        <w:rPr>
          <w:rFonts w:hint="cs"/>
        </w:rPr>
        <w:t xml:space="preserve">Android, iOS </w:t>
      </w:r>
      <w:r w:rsidR="002F70AE" w:rsidRPr="00E33EB7">
        <w:rPr>
          <w:rFonts w:hint="cs"/>
          <w:cs/>
        </w:rPr>
        <w:t xml:space="preserve">และเว็บได้ฟรี สามารถส่งข้อความไปยังอุปกรณ์เดียวกลุ่มอุปกรณ์หรือหัวข้อเฉพาะหรือกลุ่มผู้ใช้ </w:t>
      </w:r>
      <w:r w:rsidR="002F70AE" w:rsidRPr="00E33EB7">
        <w:rPr>
          <w:rFonts w:hint="cs"/>
        </w:rPr>
        <w:t xml:space="preserve">Firebase Cloud Messaging (FCM) </w:t>
      </w:r>
      <w:r w:rsidR="002F70AE" w:rsidRPr="00E33EB7">
        <w:rPr>
          <w:rFonts w:hint="cs"/>
          <w:cs/>
        </w:rPr>
        <w:t>ปรับขนาดเป็นแอปที่ใหญ่ที่สุดโดยส่งข้อความหลายแสนล้านข้อความต่อวัน</w:t>
      </w:r>
      <w:bookmarkStart w:id="139" w:name="_Toc112061407"/>
      <w:bookmarkStart w:id="140" w:name="_Toc112109684"/>
    </w:p>
    <w:p w14:paraId="5FD1E6A9" w14:textId="1D6B5B85" w:rsidR="007F62BA" w:rsidRPr="00E33EB7" w:rsidRDefault="00313A3C" w:rsidP="00065D04">
      <w:pPr>
        <w:pStyle w:val="3"/>
        <w:jc w:val="thaiDistribute"/>
      </w:pPr>
      <w:bookmarkStart w:id="141" w:name="_Toc130517365"/>
      <w:r w:rsidRPr="00E33EB7">
        <w:rPr>
          <w:rFonts w:hint="cs"/>
          <w:cs/>
        </w:rPr>
        <w:t>การประมวลผลภาพ (</w:t>
      </w:r>
      <w:r w:rsidRPr="00E33EB7">
        <w:rPr>
          <w:rFonts w:hint="cs"/>
        </w:rPr>
        <w:t>Image Processing)</w:t>
      </w:r>
      <w:bookmarkEnd w:id="139"/>
      <w:bookmarkEnd w:id="140"/>
      <w:bookmarkEnd w:id="141"/>
      <w:r w:rsidR="007F62BA" w:rsidRPr="00E33EB7">
        <w:rPr>
          <w:rFonts w:hint="cs"/>
        </w:rPr>
        <w:t xml:space="preserve"> </w:t>
      </w:r>
    </w:p>
    <w:p w14:paraId="2D5AAA66" w14:textId="1AA0021D" w:rsidR="00714C43" w:rsidRPr="00E33EB7" w:rsidRDefault="007F62BA" w:rsidP="00065D04">
      <w:pPr>
        <w:jc w:val="thaiDistribute"/>
      </w:pPr>
      <w:r w:rsidRPr="00E33EB7">
        <w:rPr>
          <w:rFonts w:hint="cs"/>
        </w:rPr>
        <w:t xml:space="preserve">       </w:t>
      </w:r>
      <w:r w:rsidR="00C85B15" w:rsidRPr="00E33EB7">
        <w:rPr>
          <w:rFonts w:hint="cs"/>
          <w:cs/>
        </w:rPr>
        <w:tab/>
        <w:t xml:space="preserve">       </w:t>
      </w:r>
      <w:r w:rsidR="00C33C17" w:rsidRPr="00E33EB7">
        <w:rPr>
          <w:rFonts w:hint="cs"/>
          <w:cs/>
        </w:rPr>
        <w:t>การประมวลผลภาพ (</w:t>
      </w:r>
      <w:r w:rsidR="00C33C17" w:rsidRPr="00E33EB7">
        <w:rPr>
          <w:rFonts w:hint="cs"/>
        </w:rPr>
        <w:t xml:space="preserve">Image Processing) </w:t>
      </w:r>
      <w:sdt>
        <w:sdtPr>
          <w:rPr>
            <w:rFonts w:hint="cs"/>
          </w:rPr>
          <w:id w:val="418459100"/>
          <w:citation/>
        </w:sdtPr>
        <w:sdtContent>
          <w:r w:rsidR="003F1DDD" w:rsidRPr="00E33EB7">
            <w:rPr>
              <w:rFonts w:hint="cs"/>
            </w:rPr>
            <w:fldChar w:fldCharType="begin"/>
          </w:r>
          <w:r w:rsidR="003F1DDD" w:rsidRPr="00E33EB7">
            <w:rPr>
              <w:rFonts w:hint="cs"/>
            </w:rPr>
            <w:instrText xml:space="preserve"> CITATION Nav22 \l 1033 </w:instrText>
          </w:r>
          <w:r w:rsidR="003F1DDD" w:rsidRPr="00E33EB7">
            <w:rPr>
              <w:rFonts w:hint="cs"/>
            </w:rPr>
            <w:fldChar w:fldCharType="separate"/>
          </w:r>
          <w:r w:rsidR="009C4FFE" w:rsidRPr="009C4FFE">
            <w:rPr>
              <w:noProof/>
            </w:rPr>
            <w:t>[3]</w:t>
          </w:r>
          <w:r w:rsidR="003F1DDD" w:rsidRPr="00E33EB7">
            <w:rPr>
              <w:rFonts w:hint="cs"/>
            </w:rPr>
            <w:fldChar w:fldCharType="end"/>
          </w:r>
        </w:sdtContent>
      </w:sdt>
      <w:r w:rsidR="00C33C17" w:rsidRPr="00E33EB7">
        <w:rPr>
          <w:rFonts w:hint="cs"/>
          <w:cs/>
        </w:rPr>
        <w:t>เป็นการนำภาพมาประมวลผลหรือคิดคำนวณด้วย คอมพิวเตอร์แล้วใช้กรรมวิธีใดๆมากระท</w:t>
      </w:r>
      <w:r w:rsidR="00DC4C30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 xml:space="preserve">กับข้อมูลภาพเพื่อให้ได้ภาพที่มีคุณสมบัติตามต้องการทั้งในเชิง คุณภาพและปริมาณ โดยมีขั้นตอนต่างๆที่สำคัญ </w:t>
      </w:r>
      <w:r w:rsidR="00C33C17" w:rsidRPr="00E33EB7">
        <w:rPr>
          <w:rFonts w:hint="cs"/>
        </w:rPr>
        <w:t xml:space="preserve"> </w:t>
      </w:r>
      <w:r w:rsidR="00C33C17" w:rsidRPr="00E33EB7">
        <w:rPr>
          <w:rFonts w:hint="cs"/>
          <w:cs/>
        </w:rPr>
        <w:t>คือ การท</w:t>
      </w:r>
      <w:r w:rsidR="0022150E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>ให้ภาพมีความคมชัดมากขึ้น การกำจัดสัญญาณรบกวนออกจากภาพ การแบ่งส่วนของวัตถุที่สนใจออกมาจากภาพ เพื่อน</w:t>
      </w:r>
      <w:r w:rsidR="0022150E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 xml:space="preserve">ภาพวัตถุที่ได้ ไปวิเคราะห์หาข้อมูลเชิงปริมาณ เช่น ขนาด รูปร่าง และทิศทางการเคลื่อนของวัตถุในภาพ </w:t>
      </w:r>
      <w:r w:rsidR="00C33C17" w:rsidRPr="00E33EB7">
        <w:rPr>
          <w:rFonts w:hint="cs"/>
          <w:cs/>
        </w:rPr>
        <w:lastRenderedPageBreak/>
        <w:t>คอมพิวเตอร์มีความสามารถในการคำนวณและประมวลผลข้อมูลจำนวนมหาศาลได้ในเวลาอันสั้นจึงมีประโยชน์อย่างมากในการเพิ่มประสิทธิภาพการประมวลผลภาพและวิเคราะห์ข้อมูลที่ได้จากภาพในระบบ ลักษณะของการใช้งานจะมีเป็น</w:t>
      </w:r>
    </w:p>
    <w:p w14:paraId="549A9CD0" w14:textId="66D1F22A" w:rsidR="00A1735D" w:rsidRPr="00E33EB7" w:rsidRDefault="00BC5AD1" w:rsidP="00545450">
      <w:pPr>
        <w:pStyle w:val="35CM"/>
        <w:numPr>
          <w:ilvl w:val="0"/>
          <w:numId w:val="34"/>
        </w:numPr>
      </w:pPr>
      <w:r w:rsidRPr="00E33EB7">
        <w:rPr>
          <w:rFonts w:hint="cs"/>
          <w:cs/>
        </w:rPr>
        <w:t>การรู้จำภาพ (</w:t>
      </w:r>
      <w:r w:rsidRPr="00E33EB7">
        <w:rPr>
          <w:rFonts w:hint="cs"/>
        </w:rPr>
        <w:t>Image Recognition)</w:t>
      </w:r>
    </w:p>
    <w:p w14:paraId="0959346B" w14:textId="5C64712C" w:rsidR="00FC159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FC1590" w:rsidRPr="00E33EB7">
        <w:rPr>
          <w:rFonts w:hint="cs"/>
          <w:cs/>
        </w:rPr>
        <w:t>การรู้จำภาพ (</w:t>
      </w:r>
      <w:r w:rsidR="00FC1590" w:rsidRPr="00E33EB7">
        <w:rPr>
          <w:rFonts w:hint="cs"/>
          <w:lang w:bidi="ar-SA"/>
        </w:rPr>
        <w:t xml:space="preserve">Image Recognition) </w:t>
      </w:r>
      <w:r w:rsidR="00FC1590" w:rsidRPr="00E33EB7">
        <w:rPr>
          <w:rFonts w:hint="cs"/>
          <w:cs/>
        </w:rPr>
        <w:t>การรู้จำภาพเป็นกระบวนการในการระบุและการ ตรวจจับวัตถุหรือคุณสมบัติที่มีอยู่ในระบบดิจิตอล ซึ่งได้จากภาพหรือวีดีโอแนวคิดนี้ได้ถูกน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มาใช้ใน แอพพลิเคชั่นมากมายที่เหมือนกันในระบบส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หรับการท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งานของระบบอัตโนมัติในโรงงานการ ตรวจสอบด่านเก็บเงินด้วยการรักษาความปลอดภัยและการรักษาความปลอดภัย อัลกอริทึมการรู้จำ ภาพทั่วไป</w:t>
      </w:r>
    </w:p>
    <w:p w14:paraId="183D9564" w14:textId="62A7FC29" w:rsidR="000A2731" w:rsidRPr="00E33EB7" w:rsidRDefault="000A2731" w:rsidP="00545450">
      <w:pPr>
        <w:pStyle w:val="35CM"/>
        <w:rPr>
          <w:lang w:bidi="ar-SA"/>
        </w:rPr>
      </w:pPr>
      <w:r w:rsidRPr="00E33EB7">
        <w:rPr>
          <w:rFonts w:hint="cs"/>
          <w:cs/>
        </w:rPr>
        <w:t>การสกัดคุณลักษณะเด่น (</w:t>
      </w:r>
      <w:r w:rsidRPr="00E33EB7">
        <w:rPr>
          <w:rFonts w:hint="cs"/>
          <w:lang w:bidi="ar-SA"/>
        </w:rPr>
        <w:t>Feature Extraction)</w:t>
      </w:r>
    </w:p>
    <w:p w14:paraId="1EF7AAC5" w14:textId="53F5551C" w:rsidR="00C5182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</w:t>
      </w:r>
      <w:r w:rsidR="00C51820" w:rsidRPr="00E33EB7">
        <w:rPr>
          <w:rFonts w:hint="cs"/>
          <w:cs/>
        </w:rPr>
        <w:t>การสกัดคุณลักษณะเด่น (</w:t>
      </w:r>
      <w:r w:rsidR="00C51820" w:rsidRPr="00E33EB7">
        <w:rPr>
          <w:rFonts w:hint="cs"/>
          <w:lang w:bidi="ar-SA"/>
        </w:rPr>
        <w:t xml:space="preserve">Feature Extraction) </w:t>
      </w:r>
      <w:r w:rsidR="00C51820" w:rsidRPr="00E33EB7">
        <w:rPr>
          <w:rFonts w:hint="cs"/>
          <w:cs/>
        </w:rPr>
        <w:t>เป็นการหาลักษณะเด่นที่ได้จากภาพ โดยผลลัพธ์ที่ได้จากการนำไปหาลักษณะเด่นจะบ่งบอกถึงลักษณะเช่น ความสูง ความยาว สีหรือเวคเตอร์ ที่เป็นคุณลักษณะ ที่สำคัญของรูปภาพ เป็นต้น นอกเหนือจากข้อมูลคุณลักษณะดังกล่าว ในปัจจุบันยัง มีวิธีการการสกัดหา ลักษณะเด่นที่นิยมใช้กันอย่างแพร่หลายที่ใช้ในการต่อภาพคือ การวางตัวของเส้นขอบ</w:t>
      </w:r>
      <w:r w:rsidR="00C51820" w:rsidRPr="00E33EB7">
        <w:rPr>
          <w:rFonts w:hint="cs"/>
        </w:rPr>
        <w:t xml:space="preserve">(Edge) </w:t>
      </w:r>
      <w:r w:rsidR="00C51820" w:rsidRPr="00E33EB7">
        <w:rPr>
          <w:rFonts w:hint="cs"/>
          <w:cs/>
        </w:rPr>
        <w:t xml:space="preserve">การหามุม </w:t>
      </w:r>
      <w:r w:rsidR="00C51820" w:rsidRPr="00E33EB7">
        <w:rPr>
          <w:rFonts w:hint="cs"/>
        </w:rPr>
        <w:t xml:space="preserve">(Corner) </w:t>
      </w:r>
      <w:r w:rsidR="00C51820" w:rsidRPr="00E33EB7">
        <w:rPr>
          <w:rFonts w:hint="cs"/>
          <w:cs/>
        </w:rPr>
        <w:t xml:space="preserve">และการหาพื้นที่น่าสนใจ </w:t>
      </w:r>
      <w:r w:rsidR="00C51820" w:rsidRPr="00E33EB7">
        <w:rPr>
          <w:rFonts w:hint="cs"/>
        </w:rPr>
        <w:t xml:space="preserve">(Blob) </w:t>
      </w:r>
      <w:r w:rsidR="00C51820" w:rsidRPr="00E33EB7">
        <w:rPr>
          <w:rFonts w:hint="cs"/>
          <w:cs/>
        </w:rPr>
        <w:t>เป็นต้น</w:t>
      </w:r>
    </w:p>
    <w:p w14:paraId="4DF4143E" w14:textId="21B0A9AC" w:rsidR="00BA7E6B" w:rsidRPr="00E33EB7" w:rsidRDefault="00905F12" w:rsidP="005901D0">
      <w:pPr>
        <w:pStyle w:val="a9"/>
      </w:pPr>
      <w:bookmarkStart w:id="142" w:name="_Toc112109701"/>
      <w:bookmarkStart w:id="143" w:name="_Toc112110102"/>
      <w: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169FA50" wp14:editId="57FA0881">
                <wp:simplePos x="0" y="0"/>
                <wp:positionH relativeFrom="column">
                  <wp:posOffset>900430</wp:posOffset>
                </wp:positionH>
                <wp:positionV relativeFrom="paragraph">
                  <wp:posOffset>2751455</wp:posOffset>
                </wp:positionV>
                <wp:extent cx="4126230" cy="635"/>
                <wp:effectExtent l="0" t="0" r="762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5EEEAE" w14:textId="29E945FD" w:rsidR="00905F12" w:rsidRPr="007A269A" w:rsidRDefault="00905F12" w:rsidP="00905F12">
                            <w:pPr>
                              <w:pStyle w:val="afff"/>
                              <w:jc w:val="left"/>
                              <w:rPr>
                                <w:b/>
                                <w:bCs w:val="0"/>
                              </w:rPr>
                            </w:pPr>
                            <w:bookmarkStart w:id="144" w:name="_Toc130546469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fldSimple w:instr=" STYLEREF 1 \s ">
                              <w:r w:rsidR="007E7008">
                                <w:rPr>
                                  <w:noProof/>
                                  <w:cs/>
                                </w:rPr>
                                <w:t>2</w:t>
                              </w:r>
                            </w:fldSimple>
                            <w:r w:rsidR="007A269A">
                              <w:rPr>
                                <w:cs/>
                              </w:rPr>
                              <w:t>.</w:t>
                            </w:r>
                            <w:fldSimple w:instr=" SEQ ภาพประกอบที่_ \* ARABIC \s 1 ">
                              <w:r w:rsidR="007E7008">
                                <w:rPr>
                                  <w:noProof/>
                                  <w:cs/>
                                </w:rPr>
                                <w:t>2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/>
                                <w:bCs w:val="0"/>
                                <w:cs/>
                              </w:rPr>
                              <w:t>การตรวจจับและประมวลผลใบหน้าจากภาพ</w:t>
                            </w:r>
                            <w:r w:rsidRPr="007A269A">
                              <w:rPr>
                                <w:rFonts w:hint="cs"/>
                                <w:b/>
                                <w:bCs w:val="0"/>
                                <w:cs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rFonts w:hint="cs"/>
                                  <w:cs/>
                                </w:rPr>
                                <w:id w:val="-822043684"/>
                                <w:citation/>
                              </w:sdtPr>
                              <w:sdtContent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fldChar w:fldCharType="begin"/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instrText xml:space="preserve"> </w:instrText>
                                </w:r>
                                <w:r w:rsidRPr="007A269A">
                                  <w:rPr>
                                    <w:rFonts w:hint="cs"/>
                                  </w:rPr>
                                  <w:instrText>CITATION EAM</w:instrTex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instrText xml:space="preserve">22 </w:instrText>
                                </w:r>
                                <w:r w:rsidRPr="007A269A">
                                  <w:rPr>
                                    <w:rFonts w:hint="cs"/>
                                  </w:rPr>
                                  <w:instrText xml:space="preserve">\l </w:instrTex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instrText xml:space="preserve">1054 </w:instrTex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fldChar w:fldCharType="separate"/>
                                </w:r>
                                <w:r w:rsidRPr="007A269A">
                                  <w:rPr>
                                    <w:rFonts w:hint="cs"/>
                                  </w:rPr>
                                  <w:t>[4]</w: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144"/>
                          </w:p>
                          <w:p w14:paraId="462C0460" w14:textId="41F75976" w:rsidR="00905F12" w:rsidRPr="007745A0" w:rsidRDefault="00905F12" w:rsidP="005901D0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169FA50" id="_x0000_t202" coordsize="21600,21600" o:spt="202" path="m,l,21600r21600,l21600,xe">
                <v:stroke joinstyle="miter"/>
                <v:path gradientshapeok="t" o:connecttype="rect"/>
              </v:shapetype>
              <v:shape id="Text Box 71" o:spid="_x0000_s1026" type="#_x0000_t202" style="position:absolute;left:0;text-align:left;margin-left:70.9pt;margin-top:216.65pt;width:324.9pt;height:.05pt;z-index:251897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" stroked="f">
                <v:textbox style="mso-fit-shape-to-text:t" inset="0,0,0,0">
                  <w:txbxContent>
                    <w:p w14:paraId="515EEEAE" w14:textId="29E945FD" w:rsidR="00905F12" w:rsidRPr="007A269A" w:rsidRDefault="00905F12" w:rsidP="00905F12">
                      <w:pPr>
                        <w:pStyle w:val="afff"/>
                        <w:jc w:val="left"/>
                        <w:rPr>
                          <w:b/>
                          <w:bCs w:val="0"/>
                        </w:rPr>
                      </w:pPr>
                      <w:bookmarkStart w:id="145" w:name="_Toc130546469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fldSimple w:instr=" STYLEREF 1 \s ">
                        <w:r w:rsidR="007E7008">
                          <w:rPr>
                            <w:noProof/>
                            <w:cs/>
                          </w:rPr>
                          <w:t>2</w:t>
                        </w:r>
                      </w:fldSimple>
                      <w:r w:rsidR="007A269A">
                        <w:rPr>
                          <w:cs/>
                        </w:rPr>
                        <w:t>.</w:t>
                      </w:r>
                      <w:fldSimple w:instr=" SEQ ภาพประกอบที่_ \* ARABIC \s 1 ">
                        <w:r w:rsidR="007E7008">
                          <w:rPr>
                            <w:noProof/>
                            <w:cs/>
                          </w:rPr>
                          <w:t>2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/>
                          <w:bCs w:val="0"/>
                          <w:cs/>
                        </w:rPr>
                        <w:t>การตรวจจับและประมวลผลใบหน้าจากภาพ</w:t>
                      </w:r>
                      <w:r w:rsidRPr="007A269A">
                        <w:rPr>
                          <w:rFonts w:hint="cs"/>
                          <w:b/>
                          <w:bCs w:val="0"/>
                          <w:cs/>
                        </w:rPr>
                        <w:t xml:space="preserve"> </w:t>
                      </w:r>
                      <w:sdt>
                        <w:sdtPr>
                          <w:rPr>
                            <w:rFonts w:hint="cs"/>
                            <w:cs/>
                          </w:rPr>
                          <w:id w:val="-822043684"/>
                          <w:citation/>
                        </w:sdtPr>
                        <w:sdtContent>
                          <w:r w:rsidRPr="007A269A">
                            <w:rPr>
                              <w:rFonts w:hint="cs"/>
                              <w:cs/>
                            </w:rPr>
                            <w:fldChar w:fldCharType="begin"/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instrText xml:space="preserve"> </w:instrText>
                          </w:r>
                          <w:r w:rsidRPr="007A269A">
                            <w:rPr>
                              <w:rFonts w:hint="cs"/>
                            </w:rPr>
                            <w:instrText>CITATION EAM</w:instrTex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instrText xml:space="preserve">22 </w:instrText>
                          </w:r>
                          <w:r w:rsidRPr="007A269A">
                            <w:rPr>
                              <w:rFonts w:hint="cs"/>
                            </w:rPr>
                            <w:instrText xml:space="preserve">\l </w:instrTex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instrText xml:space="preserve">1054 </w:instrTex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fldChar w:fldCharType="separate"/>
                          </w:r>
                          <w:r w:rsidRPr="007A269A">
                            <w:rPr>
                              <w:rFonts w:hint="cs"/>
                            </w:rPr>
                            <w:t>[4]</w: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fldChar w:fldCharType="end"/>
                          </w:r>
                        </w:sdtContent>
                      </w:sdt>
                      <w:bookmarkEnd w:id="145"/>
                    </w:p>
                    <w:p w14:paraId="462C0460" w14:textId="41F75976" w:rsidR="00905F12" w:rsidRPr="007745A0" w:rsidRDefault="00905F12" w:rsidP="005901D0">
                      <w:pPr>
                        <w:pStyle w:val="a9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C3E3E" w:rsidRPr="00E33EB7">
        <w:rPr>
          <w:rFonts w:hint="cs"/>
        </w:rPr>
        <w:drawing>
          <wp:anchor distT="0" distB="0" distL="114300" distR="114300" simplePos="0" relativeHeight="251773952" behindDoc="1" locked="0" layoutInCell="1" allowOverlap="1" wp14:anchorId="39626395" wp14:editId="5795D49D">
            <wp:simplePos x="0" y="0"/>
            <wp:positionH relativeFrom="page">
              <wp:posOffset>2161309</wp:posOffset>
            </wp:positionH>
            <wp:positionV relativeFrom="paragraph">
              <wp:posOffset>507538</wp:posOffset>
            </wp:positionV>
            <wp:extent cx="3286125" cy="2190115"/>
            <wp:effectExtent l="0" t="0" r="9525" b="635"/>
            <wp:wrapTopAndBottom/>
            <wp:docPr id="16" name="รูปภาพ 16" descr="cam11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m11_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DD8">
        <w:tab/>
      </w:r>
    </w:p>
    <w:bookmarkEnd w:id="142"/>
    <w:bookmarkEnd w:id="143"/>
    <w:p w14:paraId="5431AD33" w14:textId="77777777" w:rsidR="00065D04" w:rsidRPr="00E33EB7" w:rsidRDefault="00065D04" w:rsidP="00065D04">
      <w:pPr>
        <w:jc w:val="thaiDistribute"/>
      </w:pPr>
    </w:p>
    <w:p w14:paraId="6D6C75E0" w14:textId="67CFD4F4" w:rsidR="004748AA" w:rsidRPr="00E33EB7" w:rsidRDefault="004748AA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>ตัวอย่างการ นำการประมวลผลภาพไปใช้งาน เช่น</w:t>
      </w:r>
    </w:p>
    <w:p w14:paraId="74F312F3" w14:textId="63CC851C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ระบบตรวจจับใบหน้าในกล้องดิจิตอล โดยกล้องจะมีระบบตรวจว่าส่วนไหนของภาพมี ลักษณะคล้ายใบหน้า แล้วกล้องก็จะท่าการโฟกัสตำแหน่งที่ตรวจจับเพื่อภาพมีความคมชัดมากขึ้น เช่น ระยะห่าง ระหว่างคิวมุมปาก โหนกแก้ม จมูก โครงหน้า</w:t>
      </w:r>
    </w:p>
    <w:p w14:paraId="0531789C" w14:textId="7736C1B4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lastRenderedPageBreak/>
        <w:t xml:space="preserve">- </w:t>
      </w:r>
      <w:r w:rsidRPr="00E33EB7">
        <w:rPr>
          <w:rFonts w:hint="cs"/>
          <w:cs/>
        </w:rPr>
        <w:t>ระบบตรวจจับการเคลื่อนไหวเพื่อรักษาความปลอดภัย โดยกล้องจะเปรียบเทียบภาพก่อน หน้าและภาพปัจจุบันถ้ามีส่วนใดส่วนใดเปลี่ยนแปลงระบบจะบันทึกเฉพาะภาพที่มีการเปลี่ยนแปลงทำให้ประหยัด เนื้อที่ในการเก็บภาพและสามารถตรวจสอบได้ภาพหลัง</w:t>
      </w:r>
    </w:p>
    <w:p w14:paraId="55ECA960" w14:textId="3E2C5845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 xml:space="preserve">ระบบอ่านคิวบาร์โค้ด โดยระบบนี้จะอ่านรหัสจากบาร์โค้ด แล้วแปลงเป็นข้อมูลซึ่งสามารถ นำมาใช้งานได้ เช่น </w:t>
      </w:r>
      <w:r w:rsidRPr="00E33EB7">
        <w:rPr>
          <w:rFonts w:hint="cs"/>
        </w:rPr>
        <w:t xml:space="preserve">QR code, Microsoft tag </w:t>
      </w:r>
      <w:r w:rsidRPr="00E33EB7">
        <w:rPr>
          <w:rFonts w:hint="cs"/>
          <w:cs/>
        </w:rPr>
        <w:t>ภาพที่น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มาประมวลผลนั้นเป็นได้ทั้งภาพนิ่งและ ภาพเคลื่อนไหวในการนำภาพนิ่งเข้ามาประมวลผลนั้น โปรแกรมจะอ่านไฟล์ภาพขึ้นมาแล้วถอดรหัสจาก ค่าสีของภาพแต่ละจุดเป็นตัวเลขเพื่อนำมาประมวลผลสำหรับการประมวลผลภาพเคลื่อนไหวนั้น โปรแกรมจะมองเห็นเป็นภาพนิ่งหลายภาพที่เรียงต่อกัน จึงมีประโยชน์อย่าง มากในการเพิ่ม ประสิทธิภาพการประมวลผลภาพและวิเคราะห์ข้อมูลได้จากภาพในระบบต่าง ๆดังกล่าวข้างต้น การประมวลผลภาพ สามารถจำแนกตาม วัตถุประสงค์ในการใช้งานดังนี้</w:t>
      </w:r>
    </w:p>
    <w:p w14:paraId="732AA442" w14:textId="013AC4C2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การปรับปรุงคุณภาพของภาพ (</w:t>
      </w:r>
      <w:r w:rsidRPr="00E33EB7">
        <w:rPr>
          <w:rFonts w:hint="cs"/>
        </w:rPr>
        <w:t xml:space="preserve">Image Enhancement and Restoration) </w:t>
      </w:r>
      <w:r w:rsidRPr="00E33EB7">
        <w:rPr>
          <w:rFonts w:hint="cs"/>
          <w:cs/>
        </w:rPr>
        <w:t xml:space="preserve">เช่น ปรับภาพ ให้คมชัด มากขึ้นการปรับ </w:t>
      </w:r>
      <w:r w:rsidRPr="00E33EB7">
        <w:rPr>
          <w:rFonts w:hint="cs"/>
        </w:rPr>
        <w:t xml:space="preserve">Contrast </w:t>
      </w:r>
      <w:r w:rsidRPr="00E33EB7">
        <w:rPr>
          <w:rFonts w:hint="cs"/>
          <w:cs/>
        </w:rPr>
        <w:t>หรือการปรับเน้นเส้นขอบภาพ (</w:t>
      </w:r>
      <w:r w:rsidRPr="00E33EB7">
        <w:rPr>
          <w:rFonts w:hint="cs"/>
        </w:rPr>
        <w:t xml:space="preserve">Edge Enhancement) </w:t>
      </w:r>
      <w:r w:rsidRPr="00E33EB7">
        <w:rPr>
          <w:rFonts w:hint="cs"/>
          <w:cs/>
        </w:rPr>
        <w:t>หรือการ กรองสัญญารบกวน (</w:t>
      </w:r>
      <w:r w:rsidRPr="00E33EB7">
        <w:rPr>
          <w:rFonts w:hint="cs"/>
        </w:rPr>
        <w:t xml:space="preserve">Image Filtering) </w:t>
      </w:r>
      <w:r w:rsidRPr="00E33EB7">
        <w:rPr>
          <w:rFonts w:hint="cs"/>
          <w:cs/>
        </w:rPr>
        <w:t>เพื่อกำจัดสัญญาณรบกวนได้</w:t>
      </w:r>
    </w:p>
    <w:p w14:paraId="45EC76C1" w14:textId="469AF635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 </w:t>
      </w:r>
      <w:r w:rsidRPr="00E33EB7">
        <w:rPr>
          <w:rFonts w:hint="cs"/>
          <w:cs/>
        </w:rPr>
        <w:t>การบีบอัดภาพ (</w:t>
      </w:r>
      <w:r w:rsidRPr="00E33EB7">
        <w:rPr>
          <w:rFonts w:hint="cs"/>
        </w:rPr>
        <w:t xml:space="preserve">Image Compression) </w:t>
      </w:r>
      <w:r w:rsidRPr="00E33EB7">
        <w:rPr>
          <w:rFonts w:hint="cs"/>
          <w:cs/>
        </w:rPr>
        <w:t>เนื่องจากข้อมูลภ</w:t>
      </w:r>
      <w:r w:rsidR="0022150E" w:rsidRPr="00E33EB7">
        <w:rPr>
          <w:rFonts w:hint="cs"/>
          <w:cs/>
        </w:rPr>
        <w:t>า</w:t>
      </w:r>
      <w:r w:rsidRPr="00E33EB7">
        <w:rPr>
          <w:rFonts w:hint="cs"/>
          <w:cs/>
        </w:rPr>
        <w:t>พนั้นมีขนาดใหญ่มากโดยเฉพาะ ภาพสี ซึ่งจะ 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ให้การจัดเก็บหรือรับส่งไฟล์ข้อมูลขนาดใหญ่เสียเวลามาก เพื่อท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ให้ขนาดภาพเล็กลงจึง 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 xml:space="preserve">ให้การบีบอัด ข้อมูลภาพ เช่น </w:t>
      </w:r>
      <w:r w:rsidRPr="00E33EB7">
        <w:rPr>
          <w:rFonts w:hint="cs"/>
        </w:rPr>
        <w:t xml:space="preserve">JPEG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 xml:space="preserve">GIF </w:t>
      </w:r>
      <w:r w:rsidRPr="00E33EB7">
        <w:rPr>
          <w:rFonts w:hint="cs"/>
          <w:cs/>
        </w:rPr>
        <w:t xml:space="preserve">และตัวอย่างการบีบอัดข้อมูลวีดีโอ เช่น </w:t>
      </w:r>
      <w:r w:rsidRPr="00E33EB7">
        <w:rPr>
          <w:rFonts w:hint="cs"/>
        </w:rPr>
        <w:t xml:space="preserve">MPEG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 xml:space="preserve">AVI </w:t>
      </w:r>
      <w:r w:rsidRPr="00E33EB7">
        <w:rPr>
          <w:rFonts w:hint="cs"/>
          <w:cs/>
        </w:rPr>
        <w:t>เป็นต้น</w:t>
      </w:r>
    </w:p>
    <w:p w14:paraId="45D31F08" w14:textId="77777777" w:rsidR="0094061D" w:rsidRPr="00E33EB7" w:rsidRDefault="004748AA" w:rsidP="00065D04">
      <w:pPr>
        <w:pStyle w:val="33"/>
        <w:ind w:firstLine="0"/>
        <w:jc w:val="thaiDistribute"/>
        <w:rPr>
          <w:b/>
          <w:bCs/>
        </w:rPr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การวิเคราะห์ข้อมูลภาพ (</w:t>
      </w:r>
      <w:r w:rsidRPr="00E33EB7">
        <w:rPr>
          <w:rFonts w:hint="cs"/>
        </w:rPr>
        <w:t xml:space="preserve">Image Analysis) </w:t>
      </w:r>
      <w:r w:rsidRPr="00E33EB7">
        <w:rPr>
          <w:rFonts w:hint="cs"/>
          <w:cs/>
        </w:rPr>
        <w:t>เป็นการสังเคราะห์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ข้อมูลที่มีความหมายจากภาพ แล้ว น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ไปใช้งาน ซึ่งอาจต้องมีรู้จ่าวัตถุ (</w:t>
      </w:r>
      <w:r w:rsidRPr="00E33EB7">
        <w:rPr>
          <w:rFonts w:hint="cs"/>
        </w:rPr>
        <w:t xml:space="preserve">object recognition) </w:t>
      </w:r>
      <w:r w:rsidRPr="00E33EB7">
        <w:rPr>
          <w:rFonts w:hint="cs"/>
          <w:cs/>
        </w:rPr>
        <w:t xml:space="preserve">การแยกส่วนวัตถุ </w:t>
      </w:r>
      <w:r w:rsidRPr="00E33EB7">
        <w:rPr>
          <w:rFonts w:hint="cs"/>
        </w:rPr>
        <w:t xml:space="preserve">317 The Tenth National conference on Computing and Information Technology NCCIT4 (segmentation) </w:t>
      </w:r>
      <w:r w:rsidRPr="00E33EB7">
        <w:rPr>
          <w:rFonts w:hint="cs"/>
          <w:cs/>
        </w:rPr>
        <w:t>ตรวจจับการ เคลื่อนไหวที่ของวัตถุ (</w:t>
      </w:r>
      <w:r w:rsidRPr="00E33EB7">
        <w:rPr>
          <w:rFonts w:hint="cs"/>
        </w:rPr>
        <w:t>motion detection)</w:t>
      </w:r>
      <w:bookmarkStart w:id="146" w:name="_Toc112061408"/>
      <w:bookmarkStart w:id="147" w:name="_Toc112109685"/>
    </w:p>
    <w:p w14:paraId="4870BBE9" w14:textId="7EE0F2DF" w:rsidR="008E4A90" w:rsidRPr="00E33EB7" w:rsidRDefault="008E4A90" w:rsidP="00065D04">
      <w:pPr>
        <w:jc w:val="thaiDistribute"/>
        <w:rPr>
          <w:snapToGrid w:val="0"/>
        </w:rPr>
      </w:pPr>
    </w:p>
    <w:p w14:paraId="69143AB1" w14:textId="06A3794A" w:rsidR="001956D2" w:rsidRPr="00E33EB7" w:rsidRDefault="001956D2" w:rsidP="00065D04">
      <w:pPr>
        <w:pStyle w:val="3"/>
        <w:jc w:val="thaiDistribute"/>
      </w:pPr>
      <w:bookmarkStart w:id="148" w:name="_Toc130517366"/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>Optical Character Recognition</w:t>
      </w:r>
      <w:bookmarkEnd w:id="146"/>
      <w:bookmarkEnd w:id="147"/>
      <w:bookmarkEnd w:id="148"/>
    </w:p>
    <w:p w14:paraId="1EF42EB8" w14:textId="7C1E3CD4" w:rsidR="00D075A9" w:rsidRPr="00E33EB7" w:rsidRDefault="000C6475" w:rsidP="00065D04">
      <w:pPr>
        <w:ind w:firstLine="720"/>
        <w:jc w:val="thaiDistribute"/>
      </w:pPr>
      <w:r w:rsidRPr="00E33EB7">
        <w:rPr>
          <w:rStyle w:val="aff9"/>
          <w:rFonts w:hint="cs"/>
          <w:b w:val="0"/>
          <w:bCs w:val="0"/>
        </w:rPr>
        <w:t xml:space="preserve">       </w:t>
      </w:r>
      <w:r w:rsidR="00D075A9" w:rsidRPr="00E33EB7">
        <w:rPr>
          <w:rStyle w:val="aff9"/>
          <w:rFonts w:hint="cs"/>
          <w:b w:val="0"/>
          <w:bCs w:val="0"/>
        </w:rPr>
        <w:t xml:space="preserve">OCR </w:t>
      </w:r>
      <w:r w:rsidR="00D075A9" w:rsidRPr="00E33EB7">
        <w:rPr>
          <w:rStyle w:val="aff9"/>
          <w:rFonts w:hint="cs"/>
          <w:b w:val="0"/>
          <w:bCs w:val="0"/>
          <w:cs/>
        </w:rPr>
        <w:t xml:space="preserve">หรือ </w:t>
      </w:r>
      <w:r w:rsidR="00D075A9" w:rsidRPr="00E33EB7">
        <w:rPr>
          <w:rStyle w:val="aff9"/>
          <w:rFonts w:hint="cs"/>
          <w:b w:val="0"/>
          <w:bCs w:val="0"/>
        </w:rPr>
        <w:t>Optical Character Recognition</w:t>
      </w:r>
      <w:r w:rsidR="00D075A9" w:rsidRPr="00E33EB7">
        <w:rPr>
          <w:rFonts w:hint="cs"/>
          <w:b/>
          <w:bCs/>
        </w:rPr>
        <w:t> </w:t>
      </w:r>
      <w:sdt>
        <w:sdtPr>
          <w:rPr>
            <w:rFonts w:hint="cs"/>
            <w:b/>
            <w:bCs/>
          </w:rPr>
          <w:id w:val="-259224977"/>
          <w:citation/>
        </w:sdtPr>
        <w:sdtContent>
          <w:r w:rsidR="003F1DDD" w:rsidRPr="00E33EB7">
            <w:rPr>
              <w:rFonts w:hint="cs"/>
              <w:b/>
              <w:bCs/>
            </w:rPr>
            <w:fldChar w:fldCharType="begin"/>
          </w:r>
          <w:r w:rsidR="003F1DDD" w:rsidRPr="00E33EB7">
            <w:rPr>
              <w:rFonts w:hint="cs"/>
              <w:b/>
              <w:bCs/>
            </w:rPr>
            <w:instrText xml:space="preserve"> CITATION NUM22 \l 1033 </w:instrText>
          </w:r>
          <w:r w:rsidR="003F1DDD" w:rsidRPr="00E33EB7">
            <w:rPr>
              <w:rFonts w:hint="cs"/>
              <w:b/>
              <w:bCs/>
            </w:rPr>
            <w:fldChar w:fldCharType="separate"/>
          </w:r>
          <w:r w:rsidR="009C4FFE" w:rsidRPr="009C4FFE">
            <w:rPr>
              <w:noProof/>
            </w:rPr>
            <w:t>[4]</w:t>
          </w:r>
          <w:r w:rsidR="003F1DDD" w:rsidRPr="00E33EB7">
            <w:rPr>
              <w:rFonts w:hint="cs"/>
              <w:b/>
              <w:bCs/>
            </w:rPr>
            <w:fldChar w:fldCharType="end"/>
          </w:r>
        </w:sdtContent>
      </w:sdt>
      <w:r w:rsidR="00D075A9" w:rsidRPr="00E33EB7">
        <w:rPr>
          <w:rFonts w:hint="cs"/>
        </w:rPr>
        <w:t xml:space="preserve"> </w:t>
      </w:r>
      <w:r w:rsidR="00D075A9" w:rsidRPr="00E33EB7">
        <w:rPr>
          <w:rFonts w:hint="cs"/>
          <w:cs/>
        </w:rPr>
        <w:t>หรือ</w:t>
      </w:r>
      <w:r w:rsidR="00D075A9" w:rsidRPr="00E33EB7">
        <w:rPr>
          <w:rFonts w:hint="cs"/>
          <w:b/>
          <w:bCs/>
          <w:cs/>
        </w:rPr>
        <w:t xml:space="preserve"> </w:t>
      </w:r>
      <w:r w:rsidR="00D075A9" w:rsidRPr="00E33EB7">
        <w:rPr>
          <w:rFonts w:hint="cs"/>
          <w:b/>
          <w:bCs/>
        </w:rPr>
        <w:t>"</w:t>
      </w:r>
      <w:r w:rsidR="00D075A9" w:rsidRPr="00E33EB7">
        <w:rPr>
          <w:rStyle w:val="aff9"/>
          <w:rFonts w:hint="cs"/>
          <w:b w:val="0"/>
          <w:bCs w:val="0"/>
          <w:cs/>
        </w:rPr>
        <w:t>การรู้จำอักขระด้วยแสง</w:t>
      </w:r>
      <w:r w:rsidR="00D075A9" w:rsidRPr="00E33EB7">
        <w:rPr>
          <w:rFonts w:hint="cs"/>
          <w:b/>
          <w:bCs/>
        </w:rPr>
        <w:t>"</w:t>
      </w:r>
      <w:r w:rsidR="00D075A9" w:rsidRPr="00E33EB7">
        <w:rPr>
          <w:rFonts w:hint="cs"/>
        </w:rPr>
        <w:t xml:space="preserve"> </w:t>
      </w:r>
      <w:r w:rsidR="00D075A9" w:rsidRPr="00E33EB7">
        <w:rPr>
          <w:rFonts w:hint="cs"/>
          <w:cs/>
        </w:rPr>
        <w:t>เป็นเทคโนโลยีที่แปลงเอกสาร รูปภาพ หรือแม้แต่</w:t>
      </w:r>
      <w:r w:rsidR="00D075A9" w:rsidRPr="00E33EB7">
        <w:rPr>
          <w:rFonts w:hint="cs"/>
          <w:color w:val="000000" w:themeColor="text1"/>
        </w:rPr>
        <w:t> </w:t>
      </w:r>
      <w:hyperlink r:id="rId39" w:tgtFrame="_blank" w:tooltip="ลายเซ็นอิเล็กทรอนิกส์ (E-Signature) คืออะไร ? " w:history="1">
        <w:r w:rsidR="00D075A9" w:rsidRPr="00E33EB7">
          <w:rPr>
            <w:rStyle w:val="affa"/>
            <w:rFonts w:hint="cs"/>
            <w:color w:val="000000" w:themeColor="text1"/>
            <w:u w:val="none"/>
            <w:cs/>
          </w:rPr>
          <w:t xml:space="preserve">ลายเซ็นอิเล็กทรอนิกส์ </w:t>
        </w:r>
        <w:r w:rsidR="00D075A9" w:rsidRPr="00E33EB7">
          <w:rPr>
            <w:rStyle w:val="affa"/>
            <w:rFonts w:hint="cs"/>
            <w:color w:val="000000" w:themeColor="text1"/>
            <w:u w:val="none"/>
          </w:rPr>
          <w:t xml:space="preserve"> </w:t>
        </w:r>
      </w:hyperlink>
      <w:r w:rsidR="00D075A9" w:rsidRPr="00E33EB7">
        <w:rPr>
          <w:rFonts w:hint="cs"/>
        </w:rPr>
        <w:t> </w:t>
      </w:r>
      <w:r w:rsidR="00D075A9" w:rsidRPr="00E33EB7">
        <w:rPr>
          <w:rFonts w:hint="cs"/>
          <w:cs/>
        </w:rPr>
        <w:t>ให้อยู่ในรูปแบบตัวอักษร หรือ ข้อความ (</w:t>
      </w:r>
      <w:r w:rsidR="00D075A9" w:rsidRPr="00E33EB7">
        <w:rPr>
          <w:rFonts w:hint="cs"/>
        </w:rPr>
        <w:t xml:space="preserve">Plain Text) </w:t>
      </w:r>
      <w:r w:rsidR="00D075A9" w:rsidRPr="00E33EB7">
        <w:rPr>
          <w:rFonts w:hint="cs"/>
          <w:cs/>
        </w:rPr>
        <w:t>ไฟล์ดิจิทัลที่สามารถสืบค้นได้ด้วยคำค้นหา (</w:t>
      </w:r>
      <w:r w:rsidR="00D075A9" w:rsidRPr="00E33EB7">
        <w:rPr>
          <w:rFonts w:hint="cs"/>
        </w:rPr>
        <w:t xml:space="preserve">Keyword) </w:t>
      </w:r>
      <w:r w:rsidR="00D075A9" w:rsidRPr="00E33EB7">
        <w:rPr>
          <w:rFonts w:hint="cs"/>
          <w:cs/>
        </w:rPr>
        <w:t xml:space="preserve">ยกตัวอย่าง ไฟล์เอกสารที่มาในรูปแบบ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 xml:space="preserve">มีข้อดีก็คือไม่สามารถปลอมแปลง แก้ไขได้ แต่ถ้าต้องการแก้ไขข้อความใด ๆ ในนั้นก็เป็นเรื่องยากลำบาก วิธีแก้ไขปัญหาก็คือ แปลงไฟล์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 xml:space="preserve">ให้เป็น </w:t>
      </w:r>
      <w:r w:rsidR="00D075A9" w:rsidRPr="00E33EB7">
        <w:rPr>
          <w:rFonts w:hint="cs"/>
        </w:rPr>
        <w:t xml:space="preserve">OCR </w:t>
      </w:r>
      <w:r w:rsidR="00D075A9" w:rsidRPr="00E33EB7">
        <w:rPr>
          <w:rFonts w:hint="cs"/>
          <w:cs/>
        </w:rPr>
        <w:t xml:space="preserve">ซึ่งวิธีการที่ทุกคนคุ้นเคยก็คือ การนำแผ่นเอกสาร มาสแกนข้อความ ตัวอักษร เส้นตารางและอื่น ๆ ให้เป็นไฟล์ </w:t>
      </w:r>
      <w:r w:rsidR="00D075A9" w:rsidRPr="00E33EB7">
        <w:rPr>
          <w:rFonts w:hint="cs"/>
        </w:rPr>
        <w:t xml:space="preserve">Word </w:t>
      </w:r>
      <w:r w:rsidR="00D075A9" w:rsidRPr="00E33EB7">
        <w:rPr>
          <w:rFonts w:hint="cs"/>
          <w:cs/>
        </w:rPr>
        <w:t xml:space="preserve">หรือ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>ด้วยเครื่องสแกนเนอร์ หรือกล้องถ่ายภาพ</w:t>
      </w:r>
    </w:p>
    <w:p w14:paraId="7366B261" w14:textId="77777777" w:rsidR="002940EC" w:rsidRPr="00E33EB7" w:rsidRDefault="002940EC" w:rsidP="00065D04">
      <w:pPr>
        <w:ind w:firstLine="720"/>
        <w:jc w:val="thaiDistribute"/>
      </w:pPr>
    </w:p>
    <w:p w14:paraId="409694AC" w14:textId="77777777" w:rsidR="00905F12" w:rsidRDefault="002940EC" w:rsidP="00905F12">
      <w:pPr>
        <w:keepNext/>
        <w:ind w:firstLine="720"/>
        <w:jc w:val="thaiDistribute"/>
      </w:pPr>
      <w:r w:rsidRPr="00E33EB7">
        <w:rPr>
          <w:rFonts w:hint="cs"/>
          <w:noProof/>
        </w:rPr>
        <w:lastRenderedPageBreak/>
        <w:drawing>
          <wp:inline distT="0" distB="0" distL="0" distR="0" wp14:anchorId="56DD5E2B" wp14:editId="3785D42F">
            <wp:extent cx="5399405" cy="1426913"/>
            <wp:effectExtent l="0" t="0" r="0" b="190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6252" b="20723"/>
                    <a:stretch/>
                  </pic:blipFill>
                  <pic:spPr bwMode="auto">
                    <a:xfrm>
                      <a:off x="0" y="0"/>
                      <a:ext cx="5399405" cy="142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111BC" w14:textId="4FB59832" w:rsidR="00714C43" w:rsidRPr="00E33EB7" w:rsidRDefault="00905F12" w:rsidP="005901D0">
      <w:pPr>
        <w:pStyle w:val="a9"/>
      </w:pPr>
      <w:bookmarkStart w:id="149" w:name="_Toc130546470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2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 xml:space="preserve">ขบวนการการทำงานของ </w:t>
      </w:r>
      <w:r w:rsidRPr="007A269A">
        <w:rPr>
          <w:b w:val="0"/>
          <w:bCs w:val="0"/>
        </w:rPr>
        <w:t>Optical Character Recognition</w:t>
      </w:r>
      <w:bookmarkEnd w:id="149"/>
    </w:p>
    <w:p w14:paraId="1B931F34" w14:textId="77777777" w:rsidR="00E04D7C" w:rsidRPr="00E33EB7" w:rsidRDefault="00E04D7C" w:rsidP="00065D04">
      <w:pPr>
        <w:jc w:val="thaiDistribute"/>
      </w:pPr>
      <w:r w:rsidRPr="00E33EB7">
        <w:rPr>
          <w:rFonts w:hint="cs"/>
        </w:rPr>
        <w:t xml:space="preserve">       </w:t>
      </w:r>
    </w:p>
    <w:p w14:paraId="66931882" w14:textId="5B6FB504" w:rsidR="00E04D7C" w:rsidRPr="00E33EB7" w:rsidRDefault="00E04D7C" w:rsidP="00065D04">
      <w:pPr>
        <w:ind w:firstLine="720"/>
        <w:jc w:val="thaiDistribute"/>
      </w:pPr>
      <w:r w:rsidRPr="00E33EB7">
        <w:rPr>
          <w:rFonts w:hint="cs"/>
        </w:rPr>
        <w:t xml:space="preserve">      </w:t>
      </w:r>
      <w:r w:rsidRPr="00E33EB7">
        <w:rPr>
          <w:rFonts w:hint="cs"/>
          <w:cs/>
        </w:rPr>
        <w:t xml:space="preserve">ส่วนการทำงานของ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>นั้น หลัก ๆ คือ</w:t>
      </w:r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ใช้การจดจำรูปแบบ เพื่อกำหนดอักขระของแต่ละประเภทไฟล์ จากนั้น ซอฟต์แวร์จะทำการอ่านข้อความและอักขระ แล้วแปลงเป็นไฟล์ที่สืบค้นได้ นอกจากนี้ การทำงานของ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>ยังขึ้นอยู่กับซอฟต์แวร์ที่ใช้ประมวลผล เพราะนอกเหนือจากการแปลงรูปภาพ อักขระใด ๆ เป็นข้อความแล้ว</w:t>
      </w:r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ซอฟต์แวร์บางตัวสามารถจัดวางรูปแบบข้อความในไฟล์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 xml:space="preserve">ได้ </w:t>
      </w:r>
    </w:p>
    <w:p w14:paraId="21B9DDE1" w14:textId="77777777" w:rsidR="007C401D" w:rsidRPr="00E33EB7" w:rsidRDefault="007C401D" w:rsidP="00065D04">
      <w:pPr>
        <w:pStyle w:val="3"/>
        <w:numPr>
          <w:ilvl w:val="2"/>
          <w:numId w:val="32"/>
        </w:numPr>
        <w:jc w:val="thaiDistribute"/>
      </w:pPr>
      <w:bookmarkStart w:id="150" w:name="_Toc109332164"/>
      <w:bookmarkStart w:id="151" w:name="_Toc109333680"/>
      <w:bookmarkStart w:id="152" w:name="_Toc109335750"/>
      <w:bookmarkStart w:id="153" w:name="_Toc112061409"/>
      <w:bookmarkStart w:id="154" w:name="_Toc112109686"/>
      <w:bookmarkStart w:id="155" w:name="_Toc130517367"/>
      <w:r w:rsidRPr="00E33EB7">
        <w:rPr>
          <w:rFonts w:hint="cs"/>
        </w:rPr>
        <w:t>Object Detection</w:t>
      </w:r>
      <w:bookmarkEnd w:id="150"/>
      <w:bookmarkEnd w:id="151"/>
      <w:bookmarkEnd w:id="152"/>
      <w:bookmarkEnd w:id="153"/>
      <w:bookmarkEnd w:id="154"/>
      <w:bookmarkEnd w:id="155"/>
      <w:r w:rsidRPr="00E33EB7">
        <w:rPr>
          <w:rFonts w:hint="cs"/>
          <w:cs/>
        </w:rPr>
        <w:t xml:space="preserve"> </w:t>
      </w:r>
    </w:p>
    <w:p w14:paraId="166B54F6" w14:textId="4267D29B" w:rsidR="006606C3" w:rsidRPr="00E33EB7" w:rsidRDefault="006606C3" w:rsidP="00065D04">
      <w:pPr>
        <w:pStyle w:val="35"/>
        <w:ind w:firstLine="720"/>
        <w:jc w:val="thaiDistribute"/>
      </w:pPr>
      <w:r w:rsidRPr="00E33EB7">
        <w:rPr>
          <w:rFonts w:hint="cs"/>
        </w:rPr>
        <w:t xml:space="preserve">        Object Detection </w:t>
      </w:r>
      <w:sdt>
        <w:sdtPr>
          <w:rPr>
            <w:rFonts w:hint="cs"/>
          </w:rPr>
          <w:id w:val="-1747337313"/>
          <w:citation/>
        </w:sdtPr>
        <w:sdtContent>
          <w:r w:rsidR="003F1DDD" w:rsidRPr="00E33EB7">
            <w:rPr>
              <w:rFonts w:hint="cs"/>
            </w:rPr>
            <w:fldChar w:fldCharType="begin"/>
          </w:r>
          <w:r w:rsidR="003F1DDD" w:rsidRPr="00E33EB7">
            <w:rPr>
              <w:rFonts w:hint="cs"/>
            </w:rPr>
            <w:instrText xml:space="preserve"> CITATION SUR22 \l 1033 </w:instrText>
          </w:r>
          <w:r w:rsidR="003F1DDD" w:rsidRPr="00E33EB7">
            <w:rPr>
              <w:rFonts w:hint="cs"/>
            </w:rPr>
            <w:fldChar w:fldCharType="separate"/>
          </w:r>
          <w:r w:rsidR="009C4FFE" w:rsidRPr="009C4FFE">
            <w:rPr>
              <w:noProof/>
            </w:rPr>
            <w:t>[5]</w:t>
          </w:r>
          <w:r w:rsidR="003F1DDD" w:rsidRPr="00E33EB7">
            <w:rPr>
              <w:rFonts w:hint="cs"/>
            </w:rPr>
            <w:fldChar w:fldCharType="end"/>
          </w:r>
        </w:sdtContent>
      </w:sdt>
      <w:r w:rsidRPr="00E33EB7">
        <w:rPr>
          <w:rFonts w:hint="cs"/>
          <w:cs/>
        </w:rPr>
        <w:t xml:space="preserve">การตรวจจับวัตถุ คือ เทคโนโลยีในทางคอมพิวเตอร์ หลักการที่เกี่ยวกับ </w:t>
      </w:r>
      <w:r w:rsidRPr="00E33EB7">
        <w:rPr>
          <w:rFonts w:hint="cs"/>
        </w:rPr>
        <w:t xml:space="preserve">Computer Vision </w:t>
      </w:r>
      <w:r w:rsidRPr="00E33EB7">
        <w:rPr>
          <w:rFonts w:hint="cs"/>
          <w:cs/>
        </w:rPr>
        <w:t xml:space="preserve">และ </w:t>
      </w:r>
      <w:r w:rsidRPr="00E33EB7">
        <w:rPr>
          <w:rFonts w:hint="cs"/>
        </w:rPr>
        <w:t xml:space="preserve">Image Processing </w:t>
      </w:r>
      <w:r w:rsidRPr="00E33EB7">
        <w:rPr>
          <w:rFonts w:hint="cs"/>
          <w:cs/>
        </w:rPr>
        <w:t>ที่ใช้ในงาน</w:t>
      </w:r>
      <w:r w:rsidRPr="00E33EB7">
        <w:rPr>
          <w:rFonts w:hint="cs"/>
        </w:rPr>
        <w:t> </w:t>
      </w:r>
      <w:hyperlink r:id="rId41" w:history="1">
        <w:r w:rsidRPr="00E33EB7">
          <w:rPr>
            <w:rFonts w:hint="cs"/>
          </w:rPr>
          <w:t>AI</w:t>
        </w:r>
      </w:hyperlink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ตรวจจับวัตถุชนิดที่กำหนด เช่น มนุษย์ รถยนต์ อาคาร ที่อยู่ในรูปภาพ หรือวิดีโองาน </w:t>
      </w:r>
      <w:r w:rsidRPr="00E33EB7">
        <w:rPr>
          <w:rFonts w:hint="cs"/>
        </w:rPr>
        <w:t xml:space="preserve">Object Detection </w:t>
      </w:r>
      <w:r w:rsidRPr="00E33EB7">
        <w:rPr>
          <w:rFonts w:hint="cs"/>
          <w:cs/>
        </w:rPr>
        <w:t>การตรวจจับวัตถุในรูปภาพ สามารถเจาะลึกลงไปได้อีกหลายแขนง เช่น การทำ ตรวจจับหน้าคน ตรวจจับคนเดินถนน สามารถประยุกต์ใช้ได้หลากหลาย เช่น ใช้ในงานรักษาความปลอดภัย และรถยนต์ไร้คนขับ เป็นต้น</w:t>
      </w:r>
    </w:p>
    <w:p w14:paraId="1F12D7B3" w14:textId="77777777" w:rsidR="00264CFB" w:rsidRPr="00E33EB7" w:rsidRDefault="00264CFB" w:rsidP="00065D04">
      <w:pPr>
        <w:pStyle w:val="3"/>
        <w:numPr>
          <w:ilvl w:val="2"/>
          <w:numId w:val="33"/>
        </w:numPr>
        <w:jc w:val="thaiDistribute"/>
      </w:pPr>
      <w:bookmarkStart w:id="156" w:name="_Toc112061410"/>
      <w:bookmarkStart w:id="157" w:name="_Toc112109687"/>
      <w:bookmarkStart w:id="158" w:name="_Toc130517368"/>
      <w:r w:rsidRPr="00E33EB7">
        <w:rPr>
          <w:rFonts w:hint="cs"/>
        </w:rPr>
        <w:t>YOLO (You Only Look Once)</w:t>
      </w:r>
      <w:bookmarkEnd w:id="156"/>
      <w:bookmarkEnd w:id="157"/>
      <w:bookmarkEnd w:id="158"/>
      <w:r w:rsidRPr="00E33EB7">
        <w:rPr>
          <w:rFonts w:hint="cs"/>
        </w:rPr>
        <w:t xml:space="preserve"> </w:t>
      </w:r>
    </w:p>
    <w:p w14:paraId="5338D74D" w14:textId="53FA1434" w:rsidR="00BC359D" w:rsidRPr="00E33EB7" w:rsidRDefault="00BC359D" w:rsidP="00065D04">
      <w:pPr>
        <w:pStyle w:val="35"/>
        <w:ind w:firstLine="720"/>
        <w:jc w:val="thaiDistribute"/>
      </w:pPr>
      <w:r w:rsidRPr="00E33EB7">
        <w:rPr>
          <w:rFonts w:hint="cs"/>
        </w:rPr>
        <w:t xml:space="preserve">       </w:t>
      </w:r>
      <w:r w:rsidRPr="00E33EB7">
        <w:rPr>
          <w:rFonts w:hint="cs"/>
          <w:cs/>
        </w:rPr>
        <w:t>เป็นอัลกอริทึม</w:t>
      </w:r>
      <w:r w:rsidRPr="00E33EB7">
        <w:rPr>
          <w:rFonts w:hint="cs"/>
        </w:rPr>
        <w:t xml:space="preserve"> </w:t>
      </w:r>
      <w:sdt>
        <w:sdtPr>
          <w:rPr>
            <w:rFonts w:hint="cs"/>
            <w:cs/>
          </w:rPr>
          <w:id w:val="1439641167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JRe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9C4FFE" w:rsidRPr="009C4FFE">
            <w:rPr>
              <w:noProof/>
            </w:rPr>
            <w:t>[6]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Pr="00E33EB7">
        <w:rPr>
          <w:rFonts w:hint="cs"/>
          <w:cs/>
        </w:rPr>
        <w:t>ที่นําแนวความคิดของการทํานายตําแหน่งและขนาดของ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กล่องจากความน่าจะเป็นที่กล่องนั้น จะเป็นกรอบล้อม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วัตถุ แต่สิ่งที่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มีความสามารถและความเร็ว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เหนือกว่าอัลกอริทึมอื่น เช่น </w:t>
      </w:r>
      <w:r w:rsidRPr="00E33EB7">
        <w:rPr>
          <w:rFonts w:hint="cs"/>
        </w:rPr>
        <w:t xml:space="preserve">Faster R-CNN  </w:t>
      </w:r>
      <w:r w:rsidRPr="00E33EB7">
        <w:rPr>
          <w:rFonts w:hint="cs"/>
          <w:cs/>
        </w:rPr>
        <w:t>ที่มีการ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ทํางานในลักษณะที่จะทํานายตําแหน่งของกรอบล้อม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วัตถุและค่อยนําวัตถุในกล่องนั้น ไปผ่านแบบจําลองเพื่อ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ทํานายวัตถุในกล่อง แต่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นั้นจะทํานายทั้งกรอบ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ล้อมวัตถุ และความน่าจะเป็นของวัตถุบางส่วนที่อยู่ใน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กรอบออกมาพร้อมกันทีเดียว</w:t>
      </w:r>
      <w:r w:rsidRPr="00E33EB7">
        <w:rPr>
          <w:rFonts w:hint="cs"/>
        </w:rPr>
        <w:t xml:space="preserve"> YOLO </w:t>
      </w:r>
      <w:r w:rsidRPr="00E33EB7">
        <w:rPr>
          <w:rFonts w:hint="cs"/>
          <w:cs/>
        </w:rPr>
        <w:t>จัดว่าเป็นเทคนิคการตรวจจับวัตถุในภาพซึ่ง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เป็นซอฟต์แวร์เปิดสําหรับงานปัญญาประดิษฐ์แบบ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โครงข่ายใยประสาท (</w:t>
      </w:r>
      <w:r w:rsidRPr="00E33EB7">
        <w:rPr>
          <w:rFonts w:hint="cs"/>
        </w:rPr>
        <w:t xml:space="preserve">Neural Network) </w:t>
      </w:r>
      <w:r w:rsidRPr="00E33EB7">
        <w:rPr>
          <w:rFonts w:hint="cs"/>
          <w:cs/>
        </w:rPr>
        <w:t>ที่พัฒนาด้วย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โปรแกรมภาษา </w:t>
      </w:r>
      <w:r w:rsidRPr="00E33EB7">
        <w:rPr>
          <w:rFonts w:hint="cs"/>
        </w:rPr>
        <w:t xml:space="preserve">C++ </w:t>
      </w:r>
      <w:r w:rsidRPr="00E33EB7">
        <w:rPr>
          <w:rFonts w:hint="cs"/>
          <w:cs/>
        </w:rPr>
        <w:t xml:space="preserve">และสามารถทํางานบนหน่วยประมวลผล </w:t>
      </w:r>
      <w:r w:rsidRPr="00E33EB7">
        <w:rPr>
          <w:rFonts w:hint="cs"/>
        </w:rPr>
        <w:t xml:space="preserve">CUDA </w:t>
      </w:r>
      <w:r w:rsidRPr="00E33EB7">
        <w:rPr>
          <w:rFonts w:hint="cs"/>
          <w:cs/>
        </w:rPr>
        <w:t xml:space="preserve">ของ </w:t>
      </w:r>
      <w:r w:rsidRPr="00E33EB7">
        <w:rPr>
          <w:rFonts w:hint="cs"/>
        </w:rPr>
        <w:t xml:space="preserve">GPU </w:t>
      </w:r>
      <w:r w:rsidRPr="00E33EB7">
        <w:rPr>
          <w:rFonts w:hint="cs"/>
          <w:cs/>
        </w:rPr>
        <w:t>ได้เป็นอย่างดี เหมาะกับ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การประมวลผลภาพแบบ </w:t>
      </w:r>
      <w:r w:rsidRPr="00E33EB7">
        <w:rPr>
          <w:rFonts w:hint="cs"/>
        </w:rPr>
        <w:t xml:space="preserve">Real Time </w:t>
      </w:r>
      <w:r w:rsidRPr="00E33EB7">
        <w:rPr>
          <w:rFonts w:hint="cs"/>
          <w:cs/>
        </w:rPr>
        <w:t>ภาพจากกล้องหรือ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วิดีโอ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ปัจจุบัน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 xml:space="preserve">มี การพัฒนามาแล้ว </w:t>
      </w:r>
      <w:r w:rsidRPr="00E33EB7">
        <w:rPr>
          <w:rFonts w:hint="cs"/>
        </w:rPr>
        <w:t xml:space="preserve">5 </w:t>
      </w:r>
      <w:r w:rsidRPr="00E33EB7">
        <w:rPr>
          <w:rFonts w:hint="cs"/>
          <w:cs/>
        </w:rPr>
        <w:t xml:space="preserve">เวอร์ชั่นปัจจุบันคือ </w:t>
      </w:r>
      <w:r w:rsidRPr="00E33EB7">
        <w:rPr>
          <w:rFonts w:hint="cs"/>
        </w:rPr>
        <w:t xml:space="preserve">YOLO v5  </w:t>
      </w:r>
      <w:r w:rsidRPr="00E33EB7">
        <w:rPr>
          <w:rFonts w:hint="cs"/>
          <w:cs/>
        </w:rPr>
        <w:t xml:space="preserve">โครงสร้างโครงข่ายประสาทเทียมของ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แต่ละ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เวอร์ชั่นจะมี</w:t>
      </w:r>
      <w:r w:rsidRPr="00E33EB7">
        <w:rPr>
          <w:rFonts w:hint="cs"/>
        </w:rPr>
        <w:t xml:space="preserve">Convolution Box </w:t>
      </w:r>
      <w:r w:rsidRPr="00E33EB7">
        <w:rPr>
          <w:rFonts w:hint="cs"/>
          <w:cs/>
        </w:rPr>
        <w:t xml:space="preserve">ที่ แตกต่างกัน แต่หลักการโดยทั่วไปแล้ว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จะแบ่งภาพออกเป็น</w:t>
      </w:r>
      <w:r w:rsidRPr="00E33EB7">
        <w:rPr>
          <w:rFonts w:hint="cs"/>
        </w:rPr>
        <w:t xml:space="preserve"> Grid Cell </w:t>
      </w:r>
      <w:r w:rsidRPr="00E33EB7">
        <w:rPr>
          <w:rFonts w:hint="cs"/>
          <w:cs/>
        </w:rPr>
        <w:t xml:space="preserve">เล็กๆ และแต่ละ </w:t>
      </w:r>
      <w:r w:rsidRPr="00E33EB7">
        <w:rPr>
          <w:rFonts w:hint="cs"/>
        </w:rPr>
        <w:t xml:space="preserve">Grid Cell </w:t>
      </w:r>
      <w:r w:rsidRPr="00E33EB7">
        <w:rPr>
          <w:rFonts w:hint="cs"/>
          <w:cs/>
        </w:rPr>
        <w:t>จะถูกทํานายผ่าน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แบบจําลอง เพื่อหาตําแหน่งจุดกึ่งกลางของวัตถุ และ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ความน่าจะเป็นที่จะมีวัตถุใด ใน </w:t>
      </w:r>
      <w:r w:rsidRPr="00E33EB7">
        <w:rPr>
          <w:rFonts w:hint="cs"/>
        </w:rPr>
        <w:t>Grid Cell</w:t>
      </w:r>
    </w:p>
    <w:p w14:paraId="5E0ABE91" w14:textId="77777777" w:rsidR="004E699E" w:rsidRPr="00E33EB7" w:rsidRDefault="004E699E" w:rsidP="00065D04">
      <w:pPr>
        <w:pStyle w:val="2"/>
        <w:jc w:val="thaiDistribute"/>
      </w:pPr>
      <w:bookmarkStart w:id="159" w:name="_Toc109332166"/>
      <w:bookmarkStart w:id="160" w:name="_Toc109333682"/>
      <w:bookmarkStart w:id="161" w:name="_Toc109335752"/>
      <w:bookmarkStart w:id="162" w:name="_Toc112061411"/>
      <w:bookmarkStart w:id="163" w:name="_Toc112109688"/>
      <w:bookmarkStart w:id="164" w:name="_Toc130517369"/>
      <w:r w:rsidRPr="00E33EB7">
        <w:rPr>
          <w:rFonts w:hint="cs"/>
          <w:cs/>
        </w:rPr>
        <w:lastRenderedPageBreak/>
        <w:t>ระบบงานที่เกี่ยวข้อง</w:t>
      </w:r>
      <w:bookmarkEnd w:id="159"/>
      <w:bookmarkEnd w:id="160"/>
      <w:bookmarkEnd w:id="161"/>
      <w:bookmarkEnd w:id="162"/>
      <w:bookmarkEnd w:id="163"/>
      <w:bookmarkEnd w:id="164"/>
    </w:p>
    <w:p w14:paraId="3EAEBEC8" w14:textId="77777777" w:rsidR="009D3FDE" w:rsidRPr="00E33EB7" w:rsidRDefault="009D3FDE" w:rsidP="00065D04">
      <w:pPr>
        <w:pStyle w:val="3"/>
        <w:jc w:val="thaiDistribute"/>
      </w:pPr>
      <w:bookmarkStart w:id="165" w:name="_Toc112061412"/>
      <w:bookmarkStart w:id="166" w:name="_Toc112109689"/>
      <w:bookmarkStart w:id="167" w:name="_Toc130517370"/>
      <w:r w:rsidRPr="00E33EB7">
        <w:rPr>
          <w:rFonts w:hint="cs"/>
          <w:noProof/>
        </w:rPr>
        <w:t>Safety Helmet Detection Based on YOLOv5</w:t>
      </w:r>
      <w:bookmarkEnd w:id="165"/>
      <w:bookmarkEnd w:id="166"/>
      <w:bookmarkEnd w:id="167"/>
    </w:p>
    <w:p w14:paraId="09DA1F25" w14:textId="4B4C311E" w:rsidR="002357C0" w:rsidRPr="00E33EB7" w:rsidRDefault="00C34977" w:rsidP="00065D04">
      <w:pPr>
        <w:ind w:firstLine="720"/>
        <w:jc w:val="thaiDistribute"/>
      </w:pPr>
      <w:r w:rsidRPr="00E33EB7">
        <w:rPr>
          <w:rFonts w:hint="cs"/>
          <w:noProof/>
        </w:rPr>
        <w:t xml:space="preserve">     </w:t>
      </w:r>
      <w:r w:rsidR="00D30C01" w:rsidRPr="00E33EB7">
        <w:rPr>
          <w:rFonts w:hint="cs"/>
          <w:noProof/>
        </w:rPr>
        <w:t>"Safety Helmet Detection Based on YOLOv5"</w:t>
      </w:r>
      <w:r w:rsidR="00D30C01" w:rsidRPr="00E33EB7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-459333912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FZh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9C4FFE" w:rsidRPr="009C4FFE">
            <w:rPr>
              <w:noProof/>
            </w:rPr>
            <w:t>[7]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="00D30C01" w:rsidRPr="00E33EB7">
        <w:rPr>
          <w:rFonts w:hint="cs"/>
          <w:cs/>
        </w:rPr>
        <w:t xml:space="preserve">เป็นงานวิจัยของ </w:t>
      </w:r>
      <w:r w:rsidR="00D30C01" w:rsidRPr="00E33EB7">
        <w:rPr>
          <w:rFonts w:hint="cs"/>
        </w:rPr>
        <w:t>Fangbo Zhou, Huailin Zhao , Zhen Nie</w:t>
      </w:r>
      <w:r w:rsidR="00D30C01" w:rsidRPr="00E33EB7">
        <w:rPr>
          <w:rFonts w:hint="cs"/>
          <w:cs/>
        </w:rPr>
        <w:t xml:space="preserve"> มหาวิทยาลัย</w:t>
      </w:r>
      <w:r w:rsidR="00D30C01" w:rsidRPr="00E33EB7">
        <w:rPr>
          <w:rFonts w:hint="cs"/>
        </w:rPr>
        <w:t xml:space="preserve"> Shanghai Institute of Technology </w:t>
      </w:r>
      <w:sdt>
        <w:sdtPr>
          <w:rPr>
            <w:rFonts w:hint="cs"/>
          </w:rPr>
          <w:id w:val="139391523"/>
          <w:citation/>
        </w:sdtPr>
        <w:sdtContent>
          <w:r w:rsidR="00D30C01" w:rsidRPr="00E33EB7">
            <w:rPr>
              <w:rFonts w:hint="cs"/>
            </w:rPr>
            <w:fldChar w:fldCharType="begin"/>
          </w:r>
          <w:r w:rsidR="00D30C01" w:rsidRPr="00E33EB7">
            <w:rPr>
              <w:rFonts w:hint="cs"/>
            </w:rPr>
            <w:instrText xml:space="preserve"> CITATION FZh22 \l 1033 </w:instrText>
          </w:r>
          <w:r w:rsidR="00D30C01" w:rsidRPr="00E33EB7">
            <w:rPr>
              <w:rFonts w:hint="cs"/>
            </w:rPr>
            <w:fldChar w:fldCharType="separate"/>
          </w:r>
          <w:r w:rsidR="009C4FFE" w:rsidRPr="009C4FFE">
            <w:rPr>
              <w:noProof/>
            </w:rPr>
            <w:t>[7]</w:t>
          </w:r>
          <w:r w:rsidR="00D30C01" w:rsidRPr="00E33EB7">
            <w:rPr>
              <w:rFonts w:hint="cs"/>
            </w:rPr>
            <w:fldChar w:fldCharType="end"/>
          </w:r>
        </w:sdtContent>
      </w:sdt>
      <w:r w:rsidR="00D30C01" w:rsidRPr="00E33EB7">
        <w:rPr>
          <w:rFonts w:hint="cs"/>
          <w:cs/>
        </w:rPr>
        <w:t>ที่พัฒนาระบบตรวจสอบความปลอดภัยของคนงาน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ซึ่งระบบจะทำการตรวจจับภาพของคนงาน และ จะแสดงกรอบที่มีคำอธิบาย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 xml:space="preserve">โดยได้นำรูปภาพจากอินเทอร์เน็ตจำนวน </w:t>
      </w:r>
      <w:r w:rsidR="00D30C01" w:rsidRPr="00E33EB7">
        <w:rPr>
          <w:rFonts w:hint="cs"/>
        </w:rPr>
        <w:t xml:space="preserve">6045 </w:t>
      </w:r>
      <w:r w:rsidR="00D30C01" w:rsidRPr="00E33EB7">
        <w:rPr>
          <w:rFonts w:hint="cs"/>
          <w:cs/>
        </w:rPr>
        <w:t>ภาพมาทำการทดสอบ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โดยศีรษะของคนงานที่ไม่สวมหมวกนิรภัยจะมีคำอธิบายว่า"</w:t>
      </w:r>
      <w:r w:rsidR="00D30C01" w:rsidRPr="00E33EB7">
        <w:rPr>
          <w:rFonts w:hint="cs"/>
        </w:rPr>
        <w:t xml:space="preserve">Alarm" </w:t>
      </w:r>
      <w:r w:rsidR="00D30C01" w:rsidRPr="00E33EB7">
        <w:rPr>
          <w:rFonts w:hint="cs"/>
          <w:cs/>
        </w:rPr>
        <w:t>และสำหรับศีรษะของคนงานที่สวมหมวกนิรภัยจะมีคำอธิบายว่า“</w:t>
      </w:r>
      <w:r w:rsidR="00D30C01" w:rsidRPr="00E33EB7">
        <w:rPr>
          <w:rFonts w:hint="cs"/>
        </w:rPr>
        <w:t xml:space="preserve">Helmet” </w:t>
      </w:r>
      <w:r w:rsidR="00D30C01" w:rsidRPr="00E33EB7">
        <w:rPr>
          <w:rFonts w:hint="cs"/>
          <w:cs/>
        </w:rPr>
        <w:t xml:space="preserve">โดยใช้ </w:t>
      </w:r>
      <w:r w:rsidR="00D30C01" w:rsidRPr="00E33EB7">
        <w:rPr>
          <w:rFonts w:hint="cs"/>
        </w:rPr>
        <w:t xml:space="preserve">algorithm </w:t>
      </w:r>
      <w:r w:rsidR="00D30C01" w:rsidRPr="00E33EB7">
        <w:rPr>
          <w:rFonts w:hint="cs"/>
          <w:cs/>
        </w:rPr>
        <w:t>ที่ทันสมัยที่สุดในการตรวจสอบ</w:t>
      </w:r>
      <w:r w:rsidR="00D30C01" w:rsidRPr="00E33EB7">
        <w:rPr>
          <w:rFonts w:hint="cs"/>
        </w:rPr>
        <w:t xml:space="preserve"> algorithm </w:t>
      </w:r>
      <w:r w:rsidR="00D30C01" w:rsidRPr="00E33EB7">
        <w:rPr>
          <w:rFonts w:hint="cs"/>
          <w:cs/>
        </w:rPr>
        <w:t>งานตรวจจับวัตถุถูกใช้อย่างแพร่หลายในความเป็นจริง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เป้าหมายของการตรวจจับคือการค้นหาวัตถุทั้งหมดที่น่าสนใจในภาพ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 xml:space="preserve">ซึ่งจะมี </w:t>
      </w:r>
      <w:r w:rsidR="00D30C01" w:rsidRPr="00E33EB7">
        <w:rPr>
          <w:rFonts w:hint="cs"/>
        </w:rPr>
        <w:t xml:space="preserve">2 </w:t>
      </w:r>
      <w:r w:rsidR="00D30C01" w:rsidRPr="00E33EB7">
        <w:rPr>
          <w:rFonts w:hint="cs"/>
          <w:cs/>
        </w:rPr>
        <w:t>งานย่อยคือการกำหนดหมวดหมู่และการระบุตำแหน่งของวัตถุ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แม้ว่าอัลกอริธึมการตรวจจับแบบดั้งเดิมสามารถทำงานได้ผลลัพธ์ที่ดี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ในบางสถานการณ์ในสภาพแวดล้อมที่แปรปรวน เช่น การเปลี่ยนแปลงของสภาพอากาศ การกระจายตัวของคนงานที่ไม่สม่ำเสมอ</w:t>
      </w:r>
    </w:p>
    <w:p w14:paraId="4849B577" w14:textId="44AD6346" w:rsidR="002357C0" w:rsidRPr="00E33EB7" w:rsidRDefault="00D30C01" w:rsidP="00065D04">
      <w:pPr>
        <w:jc w:val="thaiDistribute"/>
      </w:pP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และหมวกกันน็อคแบบต่างๆ ทำให้ความแม่นยำนั้นรับประกันได้ยากว่ามันสามารถทำงานได้ถูกต้อง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จึงได้นำตัว</w:t>
      </w:r>
      <w:r w:rsidR="00905F12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AC65EFA" wp14:editId="1EF39351">
                <wp:simplePos x="0" y="0"/>
                <wp:positionH relativeFrom="column">
                  <wp:posOffset>-184150</wp:posOffset>
                </wp:positionH>
                <wp:positionV relativeFrom="paragraph">
                  <wp:posOffset>3528060</wp:posOffset>
                </wp:positionV>
                <wp:extent cx="5399405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3BD028" w14:textId="46EF36EE" w:rsidR="00905F12" w:rsidRPr="005F2F1F" w:rsidRDefault="00905F12" w:rsidP="005901D0">
                            <w:pPr>
                              <w:pStyle w:val="a9"/>
                            </w:pPr>
                            <w:bookmarkStart w:id="168" w:name="_Toc130546471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7A269A">
                              <w:rPr>
                                <w:cs/>
                              </w:rPr>
                              <w:fldChar w:fldCharType="begin"/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instrText xml:space="preserve">STYLEREF 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7A269A">
                              <w:instrText>\s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rPr>
                                <w:cs/>
                              </w:rPr>
                              <w:fldChar w:fldCharType="separate"/>
                            </w:r>
                            <w:r w:rsidR="007E7008">
                              <w:rPr>
                                <w:cs/>
                              </w:rPr>
                              <w:t>2</w:t>
                            </w:r>
                            <w:r w:rsidR="007A269A">
                              <w:rPr>
                                <w:cs/>
                              </w:rPr>
                              <w:fldChar w:fldCharType="end"/>
                            </w:r>
                            <w:r w:rsidR="007A269A">
                              <w:rPr>
                                <w:cs/>
                              </w:rPr>
                              <w:t>.</w:t>
                            </w:r>
                            <w:r w:rsidR="007A269A">
                              <w:rPr>
                                <w:cs/>
                              </w:rPr>
                              <w:fldChar w:fldCharType="begin"/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instrText xml:space="preserve">SEQ </w:instrText>
                            </w:r>
                            <w:r w:rsidR="007A269A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7A269A">
                              <w:instrText xml:space="preserve">_ \* ARABIC \s 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7A269A">
                              <w:rPr>
                                <w:cs/>
                              </w:rPr>
                              <w:fldChar w:fldCharType="separate"/>
                            </w:r>
                            <w:r w:rsidR="007E7008">
                              <w:rPr>
                                <w:cs/>
                              </w:rPr>
                              <w:t>4</w:t>
                            </w:r>
                            <w:r w:rsidR="007A269A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>ภาพการตรวจจับหมวกนิรภัยของคนงาน [8]</w:t>
                            </w:r>
                            <w:bookmarkEnd w:id="1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65EFA" id="Text Box 72" o:spid="_x0000_s1027" type="#_x0000_t202" style="position:absolute;left:0;text-align:left;margin-left:-14.5pt;margin-top:277.8pt;width:425.15pt;height:.0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" stroked="f">
                <v:textbox style="mso-fit-shape-to-text:t" inset="0,0,0,0">
                  <w:txbxContent>
                    <w:p w14:paraId="4F3BD028" w14:textId="46EF36EE" w:rsidR="00905F12" w:rsidRPr="005F2F1F" w:rsidRDefault="00905F12" w:rsidP="005901D0">
                      <w:pPr>
                        <w:pStyle w:val="a9"/>
                      </w:pPr>
                      <w:bookmarkStart w:id="169" w:name="_Toc130546471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7A269A">
                        <w:rPr>
                          <w:cs/>
                        </w:rPr>
                        <w:fldChar w:fldCharType="begin"/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instrText xml:space="preserve">STYLEREF </w:instrText>
                      </w:r>
                      <w:r w:rsidR="007A269A">
                        <w:rPr>
                          <w:cs/>
                        </w:rPr>
                        <w:instrText xml:space="preserve">1 </w:instrText>
                      </w:r>
                      <w:r w:rsidR="007A269A">
                        <w:instrText>\s</w:instrText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rPr>
                          <w:cs/>
                        </w:rPr>
                        <w:fldChar w:fldCharType="separate"/>
                      </w:r>
                      <w:r w:rsidR="007E7008">
                        <w:rPr>
                          <w:cs/>
                        </w:rPr>
                        <w:t>2</w:t>
                      </w:r>
                      <w:r w:rsidR="007A269A">
                        <w:rPr>
                          <w:cs/>
                        </w:rPr>
                        <w:fldChar w:fldCharType="end"/>
                      </w:r>
                      <w:r w:rsidR="007A269A">
                        <w:rPr>
                          <w:cs/>
                        </w:rPr>
                        <w:t>.</w:t>
                      </w:r>
                      <w:r w:rsidR="007A269A">
                        <w:rPr>
                          <w:cs/>
                        </w:rPr>
                        <w:fldChar w:fldCharType="begin"/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instrText xml:space="preserve">SEQ </w:instrText>
                      </w:r>
                      <w:r w:rsidR="007A269A">
                        <w:rPr>
                          <w:cs/>
                        </w:rPr>
                        <w:instrText>ภาพประกอบที่</w:instrText>
                      </w:r>
                      <w:r w:rsidR="007A269A">
                        <w:instrText xml:space="preserve">_ \* ARABIC \s </w:instrText>
                      </w:r>
                      <w:r w:rsidR="007A269A">
                        <w:rPr>
                          <w:cs/>
                        </w:rPr>
                        <w:instrText xml:space="preserve">1 </w:instrText>
                      </w:r>
                      <w:r w:rsidR="007A269A">
                        <w:rPr>
                          <w:cs/>
                        </w:rPr>
                        <w:fldChar w:fldCharType="separate"/>
                      </w:r>
                      <w:r w:rsidR="007E7008">
                        <w:rPr>
                          <w:cs/>
                        </w:rPr>
                        <w:t>4</w:t>
                      </w:r>
                      <w:r w:rsidR="007A269A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>ภาพการตรวจจับหมวกนิรภัยของคนงาน [8]</w:t>
                      </w:r>
                      <w:bookmarkEnd w:id="169"/>
                    </w:p>
                  </w:txbxContent>
                </v:textbox>
                <w10:wrap type="square"/>
              </v:shape>
            </w:pict>
          </mc:Fallback>
        </mc:AlternateContent>
      </w:r>
      <w:r w:rsidR="00A47B32" w:rsidRPr="00E33EB7">
        <w:rPr>
          <w:rFonts w:hint="cs"/>
          <w:noProof/>
        </w:rPr>
        <w:drawing>
          <wp:anchor distT="0" distB="0" distL="114300" distR="114300" simplePos="0" relativeHeight="251472896" behindDoc="0" locked="0" layoutInCell="1" allowOverlap="1" wp14:anchorId="38101D5A" wp14:editId="112FE7F3">
            <wp:simplePos x="0" y="0"/>
            <wp:positionH relativeFrom="column">
              <wp:posOffset>-184150</wp:posOffset>
            </wp:positionH>
            <wp:positionV relativeFrom="paragraph">
              <wp:posOffset>596900</wp:posOffset>
            </wp:positionV>
            <wp:extent cx="5399405" cy="2874379"/>
            <wp:effectExtent l="0" t="0" r="0" b="254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3EB7">
        <w:rPr>
          <w:rFonts w:hint="cs"/>
        </w:rPr>
        <w:t>YOLOv5</w:t>
      </w:r>
      <w:r w:rsidRPr="00E33EB7">
        <w:rPr>
          <w:rFonts w:hint="cs"/>
          <w:cs/>
        </w:rPr>
        <w:t>มาใช้ซึ่งมีความเร็วและความแม่นยำสูง</w:t>
      </w:r>
    </w:p>
    <w:p w14:paraId="4604812A" w14:textId="22A67531" w:rsidR="00813DD8" w:rsidRDefault="00813DD8" w:rsidP="00065D04">
      <w:pPr>
        <w:pStyle w:val="33"/>
        <w:ind w:left="720" w:firstLine="0"/>
        <w:jc w:val="thaiDistribute"/>
      </w:pPr>
    </w:p>
    <w:p w14:paraId="5154BFB8" w14:textId="0A45A14E" w:rsidR="00813DD8" w:rsidRDefault="00813DD8" w:rsidP="00813DD8">
      <w:pPr>
        <w:pStyle w:val="33"/>
        <w:jc w:val="thaiDistribute"/>
      </w:pPr>
    </w:p>
    <w:p w14:paraId="2C49F14C" w14:textId="2BBAC0C9" w:rsidR="00000620" w:rsidRDefault="00000620" w:rsidP="00813DD8">
      <w:pPr>
        <w:pStyle w:val="33"/>
        <w:jc w:val="thaiDistribute"/>
      </w:pPr>
    </w:p>
    <w:p w14:paraId="3682A022" w14:textId="4C460C45" w:rsidR="00000620" w:rsidRDefault="00000620" w:rsidP="00813DD8">
      <w:pPr>
        <w:pStyle w:val="33"/>
        <w:jc w:val="thaiDistribute"/>
      </w:pPr>
    </w:p>
    <w:p w14:paraId="36519DB1" w14:textId="741B54FB" w:rsidR="00000620" w:rsidRDefault="00000620" w:rsidP="00813DD8">
      <w:pPr>
        <w:pStyle w:val="33"/>
        <w:jc w:val="thaiDistribute"/>
      </w:pPr>
    </w:p>
    <w:p w14:paraId="57981E8A" w14:textId="77777777" w:rsidR="00000620" w:rsidRDefault="00000620" w:rsidP="00813DD8">
      <w:pPr>
        <w:pStyle w:val="33"/>
        <w:jc w:val="thaiDistribute"/>
      </w:pPr>
    </w:p>
    <w:p w14:paraId="1C7AA488" w14:textId="5CD71AD1" w:rsidR="00A47B32" w:rsidRPr="00E33EB7" w:rsidRDefault="00A47B32" w:rsidP="00065D04">
      <w:pPr>
        <w:pStyle w:val="33"/>
        <w:ind w:left="720" w:firstLine="0"/>
        <w:jc w:val="thaiDistribute"/>
      </w:pPr>
      <w:r w:rsidRPr="00E33EB7">
        <w:rPr>
          <w:rFonts w:hint="cs"/>
          <w:cs/>
        </w:rPr>
        <w:lastRenderedPageBreak/>
        <w:t>โดยการทำงานของ</w:t>
      </w:r>
      <w:r w:rsidRPr="00E33EB7">
        <w:rPr>
          <w:rFonts w:hint="cs"/>
        </w:rPr>
        <w:t xml:space="preserve">YOLOv5 </w:t>
      </w:r>
      <w:sdt>
        <w:sdtPr>
          <w:rPr>
            <w:rFonts w:hint="cs"/>
            <w:cs/>
          </w:rPr>
          <w:id w:val="-373467072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Int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9C4FFE" w:rsidRPr="009C4FFE">
            <w:rPr>
              <w:noProof/>
            </w:rPr>
            <w:t>[8]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Pr="00E33EB7">
        <w:rPr>
          <w:rFonts w:hint="cs"/>
          <w:cs/>
        </w:rPr>
        <w:t xml:space="preserve">คือจากรูป </w:t>
      </w:r>
      <w:r w:rsidRPr="00E33EB7">
        <w:rPr>
          <w:rFonts w:hint="cs"/>
        </w:rPr>
        <w:t>1</w:t>
      </w:r>
      <w:r w:rsidRPr="00E33EB7">
        <w:rPr>
          <w:rFonts w:hint="cs"/>
          <w:cs/>
        </w:rPr>
        <w:t xml:space="preserve"> รูปเต็มๆ จะทำการแบ่ง </w:t>
      </w:r>
      <w:r w:rsidRPr="00E33EB7">
        <w:rPr>
          <w:rFonts w:hint="cs"/>
        </w:rPr>
        <w:t xml:space="preserve">Grid cell </w:t>
      </w:r>
      <w:r w:rsidRPr="00E33EB7">
        <w:rPr>
          <w:rFonts w:hint="cs"/>
          <w:cs/>
        </w:rPr>
        <w:t xml:space="preserve">ออกมาเป็น </w:t>
      </w:r>
    </w:p>
    <w:p w14:paraId="2806C4FB" w14:textId="6CBC8024" w:rsidR="00A47B32" w:rsidRPr="00E33EB7" w:rsidRDefault="00905F12" w:rsidP="00065D04">
      <w:pPr>
        <w:pStyle w:val="33"/>
        <w:ind w:firstLine="0"/>
        <w:jc w:val="thaiDistribu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68CE549" wp14:editId="5296410B">
                <wp:simplePos x="0" y="0"/>
                <wp:positionH relativeFrom="column">
                  <wp:posOffset>-400050</wp:posOffset>
                </wp:positionH>
                <wp:positionV relativeFrom="paragraph">
                  <wp:posOffset>2634615</wp:posOffset>
                </wp:positionV>
                <wp:extent cx="5046345" cy="635"/>
                <wp:effectExtent l="0" t="0" r="1905" b="0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C13288" w14:textId="1C9A4DEB" w:rsidR="00905F12" w:rsidRPr="006220F8" w:rsidRDefault="00905F12" w:rsidP="005901D0">
                            <w:pPr>
                              <w:pStyle w:val="a9"/>
                            </w:pPr>
                            <w:bookmarkStart w:id="170" w:name="_Toc130546472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7A269A">
                              <w:rPr>
                                <w:cs/>
                              </w:rPr>
                              <w:fldChar w:fldCharType="begin"/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instrText xml:space="preserve">STYLEREF 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7A269A">
                              <w:instrText>\s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rPr>
                                <w:cs/>
                              </w:rPr>
                              <w:fldChar w:fldCharType="separate"/>
                            </w:r>
                            <w:r w:rsidR="007E7008">
                              <w:rPr>
                                <w:cs/>
                              </w:rPr>
                              <w:t>2</w:t>
                            </w:r>
                            <w:r w:rsidR="007A269A">
                              <w:rPr>
                                <w:cs/>
                              </w:rPr>
                              <w:fldChar w:fldCharType="end"/>
                            </w:r>
                            <w:r w:rsidR="007A269A">
                              <w:rPr>
                                <w:cs/>
                              </w:rPr>
                              <w:t>.</w:t>
                            </w:r>
                            <w:r w:rsidR="007A269A">
                              <w:rPr>
                                <w:cs/>
                              </w:rPr>
                              <w:fldChar w:fldCharType="begin"/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instrText xml:space="preserve">SEQ </w:instrText>
                            </w:r>
                            <w:r w:rsidR="007A269A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7A269A">
                              <w:instrText xml:space="preserve">_ \* ARABIC \s 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7A269A">
                              <w:rPr>
                                <w:cs/>
                              </w:rPr>
                              <w:fldChar w:fldCharType="separate"/>
                            </w:r>
                            <w:r w:rsidR="007E7008">
                              <w:rPr>
                                <w:cs/>
                              </w:rPr>
                              <w:t>5</w:t>
                            </w:r>
                            <w:r w:rsidR="007A269A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 xml:space="preserve">การแบ่งช่องของรูปภาพออกเป็น </w:t>
                            </w:r>
                            <w:r w:rsidRPr="007A269A">
                              <w:rPr>
                                <w:b w:val="0"/>
                                <w:bCs w:val="0"/>
                              </w:rPr>
                              <w:t>grid [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>9]</w:t>
                            </w:r>
                            <w:bookmarkEnd w:id="1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CE549" id="Text Box 73" o:spid="_x0000_s1028" type="#_x0000_t202" style="position:absolute;left:0;text-align:left;margin-left:-31.5pt;margin-top:207.45pt;width:397.35pt;height:.05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" stroked="f">
                <v:textbox style="mso-fit-shape-to-text:t" inset="0,0,0,0">
                  <w:txbxContent>
                    <w:p w14:paraId="76C13288" w14:textId="1C9A4DEB" w:rsidR="00905F12" w:rsidRPr="006220F8" w:rsidRDefault="00905F12" w:rsidP="005901D0">
                      <w:pPr>
                        <w:pStyle w:val="a9"/>
                      </w:pPr>
                      <w:bookmarkStart w:id="171" w:name="_Toc130546472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7A269A">
                        <w:rPr>
                          <w:cs/>
                        </w:rPr>
                        <w:fldChar w:fldCharType="begin"/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instrText xml:space="preserve">STYLEREF </w:instrText>
                      </w:r>
                      <w:r w:rsidR="007A269A">
                        <w:rPr>
                          <w:cs/>
                        </w:rPr>
                        <w:instrText xml:space="preserve">1 </w:instrText>
                      </w:r>
                      <w:r w:rsidR="007A269A">
                        <w:instrText>\s</w:instrText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rPr>
                          <w:cs/>
                        </w:rPr>
                        <w:fldChar w:fldCharType="separate"/>
                      </w:r>
                      <w:r w:rsidR="007E7008">
                        <w:rPr>
                          <w:cs/>
                        </w:rPr>
                        <w:t>2</w:t>
                      </w:r>
                      <w:r w:rsidR="007A269A">
                        <w:rPr>
                          <w:cs/>
                        </w:rPr>
                        <w:fldChar w:fldCharType="end"/>
                      </w:r>
                      <w:r w:rsidR="007A269A">
                        <w:rPr>
                          <w:cs/>
                        </w:rPr>
                        <w:t>.</w:t>
                      </w:r>
                      <w:r w:rsidR="007A269A">
                        <w:rPr>
                          <w:cs/>
                        </w:rPr>
                        <w:fldChar w:fldCharType="begin"/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instrText xml:space="preserve">SEQ </w:instrText>
                      </w:r>
                      <w:r w:rsidR="007A269A">
                        <w:rPr>
                          <w:cs/>
                        </w:rPr>
                        <w:instrText>ภาพประกอบที่</w:instrText>
                      </w:r>
                      <w:r w:rsidR="007A269A">
                        <w:instrText xml:space="preserve">_ \* ARABIC \s </w:instrText>
                      </w:r>
                      <w:r w:rsidR="007A269A">
                        <w:rPr>
                          <w:cs/>
                        </w:rPr>
                        <w:instrText xml:space="preserve">1 </w:instrText>
                      </w:r>
                      <w:r w:rsidR="007A269A">
                        <w:rPr>
                          <w:cs/>
                        </w:rPr>
                        <w:fldChar w:fldCharType="separate"/>
                      </w:r>
                      <w:r w:rsidR="007E7008">
                        <w:rPr>
                          <w:cs/>
                        </w:rPr>
                        <w:t>5</w:t>
                      </w:r>
                      <w:r w:rsidR="007A269A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 xml:space="preserve">การแบ่งช่องของรูปภาพออกเป็น </w:t>
                      </w:r>
                      <w:r w:rsidRPr="007A269A">
                        <w:rPr>
                          <w:b w:val="0"/>
                          <w:bCs w:val="0"/>
                        </w:rPr>
                        <w:t>grid [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>9]</w:t>
                      </w:r>
                      <w:bookmarkEnd w:id="17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13DD8" w:rsidRPr="00E33EB7">
        <w:rPr>
          <w:rFonts w:hint="cs"/>
          <w:noProof/>
        </w:rPr>
        <w:drawing>
          <wp:anchor distT="0" distB="0" distL="114300" distR="114300" simplePos="0" relativeHeight="251597824" behindDoc="0" locked="0" layoutInCell="1" allowOverlap="1" wp14:anchorId="74B32940" wp14:editId="1CB99F2C">
            <wp:simplePos x="0" y="0"/>
            <wp:positionH relativeFrom="page">
              <wp:align>center</wp:align>
            </wp:positionH>
            <wp:positionV relativeFrom="paragraph">
              <wp:posOffset>414392</wp:posOffset>
            </wp:positionV>
            <wp:extent cx="2164715" cy="2164715"/>
            <wp:effectExtent l="0" t="0" r="6985" b="6985"/>
            <wp:wrapTopAndBottom/>
            <wp:docPr id="12" name="รูปภาพ 12" descr="รูปภาพประกอบด้วย ห้องญี่ปุ่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ห้องญี่ปุ่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B32" w:rsidRPr="00E33EB7">
        <w:rPr>
          <w:rFonts w:hint="cs"/>
        </w:rPr>
        <w:t xml:space="preserve">n x n grid </w:t>
      </w:r>
      <w:r w:rsidR="00A47B32" w:rsidRPr="00E33EB7">
        <w:rPr>
          <w:rFonts w:hint="cs"/>
          <w:cs/>
        </w:rPr>
        <w:t xml:space="preserve">ยิ่งแบ่งมากก็จะละเอียด </w:t>
      </w:r>
      <w:r w:rsidR="00A47B32" w:rsidRPr="00E33EB7">
        <w:rPr>
          <w:rFonts w:hint="cs"/>
        </w:rPr>
        <w:t xml:space="preserve">trade off </w:t>
      </w:r>
      <w:r w:rsidR="00A47B32" w:rsidRPr="00E33EB7">
        <w:rPr>
          <w:rFonts w:hint="cs"/>
          <w:cs/>
        </w:rPr>
        <w:t>กับการคำนวณ</w:t>
      </w:r>
    </w:p>
    <w:p w14:paraId="1D7A8274" w14:textId="7FCE0261" w:rsidR="004E699E" w:rsidRPr="00E33EB7" w:rsidRDefault="004E699E" w:rsidP="00065D04">
      <w:pPr>
        <w:pStyle w:val="35"/>
        <w:jc w:val="thaiDistribute"/>
      </w:pPr>
    </w:p>
    <w:p w14:paraId="729F5532" w14:textId="77777777" w:rsidR="00FD1641" w:rsidRPr="00E33EB7" w:rsidRDefault="00FD1641" w:rsidP="00065D04">
      <w:pPr>
        <w:pStyle w:val="35"/>
        <w:ind w:firstLine="0"/>
        <w:jc w:val="thaiDistribute"/>
      </w:pPr>
    </w:p>
    <w:p w14:paraId="463DE522" w14:textId="6CE68FBE" w:rsidR="00FD1641" w:rsidRPr="00E33EB7" w:rsidRDefault="00FD1641" w:rsidP="00065D04">
      <w:pPr>
        <w:pStyle w:val="35"/>
        <w:ind w:firstLine="720"/>
        <w:jc w:val="thaiDistribute"/>
      </w:pPr>
      <w:bookmarkStart w:id="172" w:name="_Hlk112105609"/>
      <w:r w:rsidRPr="00E33EB7">
        <w:rPr>
          <w:rFonts w:hint="cs"/>
        </w:rPr>
        <w:t xml:space="preserve">    </w:t>
      </w:r>
      <w:bookmarkEnd w:id="172"/>
      <w:r w:rsidRPr="00E33EB7">
        <w:rPr>
          <w:rFonts w:hint="cs"/>
          <w:cs/>
        </w:rPr>
        <w:t xml:space="preserve">และในแต่ละ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จะมี </w:t>
      </w:r>
      <w:r w:rsidRPr="00E33EB7">
        <w:rPr>
          <w:rFonts w:hint="cs"/>
        </w:rPr>
        <w:t xml:space="preserve">Label </w:t>
      </w:r>
      <w:r w:rsidRPr="00E33EB7">
        <w:rPr>
          <w:rFonts w:hint="cs"/>
          <w:cs/>
        </w:rPr>
        <w:t>ทุกช่อง  เช่น[</w:t>
      </w:r>
      <w:r w:rsidRPr="00E33EB7">
        <w:rPr>
          <w:rFonts w:hint="cs"/>
        </w:rPr>
        <w:t xml:space="preserve">Pc, bx, by, bh, bw, c1, c2 ,… , cn] </w:t>
      </w:r>
      <w:r w:rsidRPr="00E33EB7">
        <w:rPr>
          <w:rFonts w:hint="cs"/>
          <w:cs/>
        </w:rPr>
        <w:t xml:space="preserve">โดยที่ </w:t>
      </w:r>
      <w:r w:rsidRPr="00E33EB7">
        <w:rPr>
          <w:rFonts w:hint="cs"/>
        </w:rPr>
        <w:t xml:space="preserve">Pc </w:t>
      </w:r>
      <w:r w:rsidRPr="00E33EB7">
        <w:rPr>
          <w:rFonts w:hint="cs"/>
          <w:cs/>
        </w:rPr>
        <w:t xml:space="preserve">คือ ความน่าจะเป็นที่มีวัตถุอยู่ใน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นั้นๆ ถ้าไม่มีคือจะได้ค่า </w:t>
      </w:r>
      <w:r w:rsidRPr="00E33EB7">
        <w:rPr>
          <w:rFonts w:hint="cs"/>
        </w:rPr>
        <w:t>0</w:t>
      </w:r>
      <w:r w:rsidRPr="00E33EB7">
        <w:rPr>
          <w:rFonts w:hint="cs"/>
          <w:cs/>
        </w:rPr>
        <w:t xml:space="preserve"> ถ้ามีจะได้ค่า </w:t>
      </w:r>
      <w:r w:rsidRPr="00E33EB7">
        <w:rPr>
          <w:rFonts w:hint="cs"/>
        </w:rPr>
        <w:t xml:space="preserve">1 bx, by </w:t>
      </w:r>
      <w:r w:rsidRPr="00E33EB7">
        <w:rPr>
          <w:rFonts w:hint="cs"/>
          <w:cs/>
        </w:rPr>
        <w:t xml:space="preserve">คือตำแหน่งตรงกลางของ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ว่าอยู่พิกัดไหนส่วน</w:t>
      </w:r>
      <w:r w:rsidRPr="00E33EB7">
        <w:rPr>
          <w:rFonts w:hint="cs"/>
        </w:rPr>
        <w:t xml:space="preserve"> bh, bw </w:t>
      </w:r>
      <w:r w:rsidRPr="00E33EB7">
        <w:rPr>
          <w:rFonts w:hint="cs"/>
          <w:cs/>
        </w:rPr>
        <w:t xml:space="preserve">คือขนาดความสูงและกว้างของ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ว่าสูง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>กว้างขนาดไหน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 </w:t>
      </w:r>
      <w:r w:rsidRPr="00E33EB7">
        <w:rPr>
          <w:rFonts w:hint="cs"/>
        </w:rPr>
        <w:t xml:space="preserve">c1,c2,..,cn </w:t>
      </w:r>
      <w:r w:rsidRPr="00E33EB7">
        <w:rPr>
          <w:rFonts w:hint="cs"/>
          <w:cs/>
        </w:rPr>
        <w:t xml:space="preserve">คือ ผลลัพธ์ว่าเป็น </w:t>
      </w:r>
      <w:r w:rsidRPr="00E33EB7">
        <w:rPr>
          <w:rFonts w:hint="cs"/>
        </w:rPr>
        <w:t xml:space="preserve">class </w:t>
      </w:r>
      <w:r w:rsidRPr="00E33EB7">
        <w:rPr>
          <w:rFonts w:hint="cs"/>
          <w:cs/>
        </w:rPr>
        <w:t xml:space="preserve">อะไร ถ้าโจทย์มีแค่ </w:t>
      </w:r>
      <w:r w:rsidRPr="00E33EB7">
        <w:rPr>
          <w:rFonts w:hint="cs"/>
        </w:rPr>
        <w:t xml:space="preserve">detect </w:t>
      </w:r>
      <w:r w:rsidRPr="00E33EB7">
        <w:rPr>
          <w:rFonts w:hint="cs"/>
          <w:cs/>
        </w:rPr>
        <w:t xml:space="preserve">หมวกนิรภัย ก็จะมี </w:t>
      </w:r>
      <w:r w:rsidRPr="00E33EB7">
        <w:rPr>
          <w:rFonts w:hint="cs"/>
        </w:rPr>
        <w:t xml:space="preserve">class </w:t>
      </w:r>
      <w:r w:rsidRPr="00E33EB7">
        <w:rPr>
          <w:rFonts w:hint="cs"/>
          <w:cs/>
        </w:rPr>
        <w:t xml:space="preserve">เดียว และ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นั้นมีค่าเป็น </w:t>
      </w:r>
      <w:r w:rsidRPr="00E33EB7">
        <w:rPr>
          <w:rFonts w:hint="cs"/>
        </w:rPr>
        <w:t>1</w:t>
      </w:r>
      <w:r w:rsidRPr="00E33EB7">
        <w:rPr>
          <w:rFonts w:hint="cs"/>
          <w:cs/>
        </w:rPr>
        <w:t xml:space="preserve"> แต่ถ้ามีหลาย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ก็จะมีเลขต่อๆไป</w:t>
      </w:r>
    </w:p>
    <w:p w14:paraId="49A41302" w14:textId="0A3CF8FC" w:rsidR="0035380D" w:rsidRPr="00E33EB7" w:rsidRDefault="00905F12" w:rsidP="00065D04">
      <w:pPr>
        <w:pStyle w:val="35"/>
        <w:ind w:firstLine="720"/>
        <w:jc w:val="thaiDistribu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0288E59" wp14:editId="4ABF70E3">
                <wp:simplePos x="0" y="0"/>
                <wp:positionH relativeFrom="page">
                  <wp:align>center</wp:align>
                </wp:positionH>
                <wp:positionV relativeFrom="paragraph">
                  <wp:posOffset>3186735</wp:posOffset>
                </wp:positionV>
                <wp:extent cx="4281805" cy="635"/>
                <wp:effectExtent l="0" t="0" r="4445" b="0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F5FECE" w14:textId="68145EA3" w:rsidR="00905F12" w:rsidRPr="007F10A8" w:rsidRDefault="00905F12" w:rsidP="005901D0">
                            <w:pPr>
                              <w:pStyle w:val="a9"/>
                            </w:pPr>
                            <w:bookmarkStart w:id="173" w:name="_Ref130503662"/>
                            <w:bookmarkStart w:id="174" w:name="_Toc130546473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7A269A">
                              <w:rPr>
                                <w:cs/>
                              </w:rPr>
                              <w:fldChar w:fldCharType="begin"/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instrText xml:space="preserve">STYLEREF 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7A269A">
                              <w:instrText>\s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rPr>
                                <w:cs/>
                              </w:rPr>
                              <w:fldChar w:fldCharType="separate"/>
                            </w:r>
                            <w:r w:rsidR="007E7008">
                              <w:rPr>
                                <w:cs/>
                              </w:rPr>
                              <w:t>2</w:t>
                            </w:r>
                            <w:r w:rsidR="007A269A">
                              <w:rPr>
                                <w:cs/>
                              </w:rPr>
                              <w:fldChar w:fldCharType="end"/>
                            </w:r>
                            <w:r w:rsidR="007A269A">
                              <w:rPr>
                                <w:cs/>
                              </w:rPr>
                              <w:t>.</w:t>
                            </w:r>
                            <w:r w:rsidR="007A269A">
                              <w:rPr>
                                <w:cs/>
                              </w:rPr>
                              <w:fldChar w:fldCharType="begin"/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instrText xml:space="preserve">SEQ </w:instrText>
                            </w:r>
                            <w:r w:rsidR="007A269A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7A269A">
                              <w:instrText xml:space="preserve">_ \* ARABIC \s 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7A269A">
                              <w:rPr>
                                <w:cs/>
                              </w:rPr>
                              <w:fldChar w:fldCharType="separate"/>
                            </w:r>
                            <w:r w:rsidR="007E7008">
                              <w:rPr>
                                <w:cs/>
                              </w:rPr>
                              <w:t>6</w:t>
                            </w:r>
                            <w:r w:rsidR="007A269A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 xml:space="preserve">ภาพของเทคนิค </w:t>
                            </w:r>
                            <w:r w:rsidRPr="007A269A">
                              <w:rPr>
                                <w:b w:val="0"/>
                                <w:bCs w:val="0"/>
                              </w:rPr>
                              <w:t>Anchor Box [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>9]</w:t>
                            </w:r>
                            <w:bookmarkEnd w:id="173"/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288E59" id="Text Box 74" o:spid="_x0000_s1029" type="#_x0000_t202" style="position:absolute;left:0;text-align:left;margin-left:0;margin-top:250.9pt;width:337.15pt;height:.05pt;z-index:2520145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" stroked="f">
                <v:textbox style="mso-fit-shape-to-text:t" inset="0,0,0,0">
                  <w:txbxContent>
                    <w:p w14:paraId="3AF5FECE" w14:textId="68145EA3" w:rsidR="00905F12" w:rsidRPr="007F10A8" w:rsidRDefault="00905F12" w:rsidP="005901D0">
                      <w:pPr>
                        <w:pStyle w:val="a9"/>
                      </w:pPr>
                      <w:bookmarkStart w:id="175" w:name="_Ref130503662"/>
                      <w:bookmarkStart w:id="176" w:name="_Toc130546473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7A269A">
                        <w:rPr>
                          <w:cs/>
                        </w:rPr>
                        <w:fldChar w:fldCharType="begin"/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instrText xml:space="preserve">STYLEREF </w:instrText>
                      </w:r>
                      <w:r w:rsidR="007A269A">
                        <w:rPr>
                          <w:cs/>
                        </w:rPr>
                        <w:instrText xml:space="preserve">1 </w:instrText>
                      </w:r>
                      <w:r w:rsidR="007A269A">
                        <w:instrText>\s</w:instrText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rPr>
                          <w:cs/>
                        </w:rPr>
                        <w:fldChar w:fldCharType="separate"/>
                      </w:r>
                      <w:r w:rsidR="007E7008">
                        <w:rPr>
                          <w:cs/>
                        </w:rPr>
                        <w:t>2</w:t>
                      </w:r>
                      <w:r w:rsidR="007A269A">
                        <w:rPr>
                          <w:cs/>
                        </w:rPr>
                        <w:fldChar w:fldCharType="end"/>
                      </w:r>
                      <w:r w:rsidR="007A269A">
                        <w:rPr>
                          <w:cs/>
                        </w:rPr>
                        <w:t>.</w:t>
                      </w:r>
                      <w:r w:rsidR="007A269A">
                        <w:rPr>
                          <w:cs/>
                        </w:rPr>
                        <w:fldChar w:fldCharType="begin"/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instrText xml:space="preserve">SEQ </w:instrText>
                      </w:r>
                      <w:r w:rsidR="007A269A">
                        <w:rPr>
                          <w:cs/>
                        </w:rPr>
                        <w:instrText>ภาพประกอบที่</w:instrText>
                      </w:r>
                      <w:r w:rsidR="007A269A">
                        <w:instrText xml:space="preserve">_ \* ARABIC \s </w:instrText>
                      </w:r>
                      <w:r w:rsidR="007A269A">
                        <w:rPr>
                          <w:cs/>
                        </w:rPr>
                        <w:instrText xml:space="preserve">1 </w:instrText>
                      </w:r>
                      <w:r w:rsidR="007A269A">
                        <w:rPr>
                          <w:cs/>
                        </w:rPr>
                        <w:fldChar w:fldCharType="separate"/>
                      </w:r>
                      <w:r w:rsidR="007E7008">
                        <w:rPr>
                          <w:cs/>
                        </w:rPr>
                        <w:t>6</w:t>
                      </w:r>
                      <w:r w:rsidR="007A269A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 xml:space="preserve">ภาพของเทคนิค </w:t>
                      </w:r>
                      <w:r w:rsidRPr="007A269A">
                        <w:rPr>
                          <w:b w:val="0"/>
                          <w:bCs w:val="0"/>
                        </w:rPr>
                        <w:t>Anchor Box [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>9]</w:t>
                      </w:r>
                      <w:bookmarkEnd w:id="175"/>
                      <w:bookmarkEnd w:id="17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813DD8" w:rsidRPr="00E33EB7">
        <w:rPr>
          <w:rFonts w:hint="cs"/>
          <w:noProof/>
          <w:cs/>
        </w:rPr>
        <w:drawing>
          <wp:anchor distT="0" distB="0" distL="114300" distR="114300" simplePos="0" relativeHeight="251395072" behindDoc="0" locked="0" layoutInCell="1" allowOverlap="1" wp14:anchorId="011CDFBC" wp14:editId="0494A28D">
            <wp:simplePos x="0" y="0"/>
            <wp:positionH relativeFrom="margin">
              <wp:posOffset>1301750</wp:posOffset>
            </wp:positionH>
            <wp:positionV relativeFrom="paragraph">
              <wp:posOffset>318770</wp:posOffset>
            </wp:positionV>
            <wp:extent cx="2845435" cy="2818130"/>
            <wp:effectExtent l="0" t="0" r="0" b="1270"/>
            <wp:wrapTopAndBottom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29CA2D" w14:textId="608B2959" w:rsidR="00FD1641" w:rsidRPr="00E33EB7" w:rsidRDefault="00FD1641" w:rsidP="00065D04">
      <w:pPr>
        <w:pStyle w:val="35"/>
        <w:jc w:val="thaiDistribute"/>
      </w:pPr>
    </w:p>
    <w:p w14:paraId="56EB955C" w14:textId="3D5CFF31" w:rsidR="00647FB6" w:rsidRDefault="00905F12" w:rsidP="00647FB6">
      <w:pPr>
        <w:ind w:firstLine="720"/>
        <w:jc w:val="thaiDistribu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8FCDFC8" wp14:editId="76479CAA">
                <wp:simplePos x="0" y="0"/>
                <wp:positionH relativeFrom="column">
                  <wp:posOffset>-347345</wp:posOffset>
                </wp:positionH>
                <wp:positionV relativeFrom="paragraph">
                  <wp:posOffset>2818130</wp:posOffset>
                </wp:positionV>
                <wp:extent cx="5732145" cy="635"/>
                <wp:effectExtent l="0" t="0" r="0" b="0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61BC31" w14:textId="3871A244" w:rsidR="00905F12" w:rsidRPr="00716EC2" w:rsidRDefault="00905F12" w:rsidP="005901D0">
                            <w:pPr>
                              <w:pStyle w:val="a9"/>
                            </w:pPr>
                            <w:bookmarkStart w:id="177" w:name="_Toc130546474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7A269A">
                              <w:rPr>
                                <w:cs/>
                              </w:rPr>
                              <w:fldChar w:fldCharType="begin"/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instrText xml:space="preserve">STYLEREF 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7A269A">
                              <w:instrText>\s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rPr>
                                <w:cs/>
                              </w:rPr>
                              <w:fldChar w:fldCharType="separate"/>
                            </w:r>
                            <w:r w:rsidR="007E7008">
                              <w:rPr>
                                <w:cs/>
                              </w:rPr>
                              <w:t>2</w:t>
                            </w:r>
                            <w:r w:rsidR="007A269A">
                              <w:rPr>
                                <w:cs/>
                              </w:rPr>
                              <w:fldChar w:fldCharType="end"/>
                            </w:r>
                            <w:r w:rsidR="007A269A">
                              <w:rPr>
                                <w:cs/>
                              </w:rPr>
                              <w:t>.</w:t>
                            </w:r>
                            <w:r w:rsidR="007A269A">
                              <w:rPr>
                                <w:cs/>
                              </w:rPr>
                              <w:fldChar w:fldCharType="begin"/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instrText xml:space="preserve">SEQ </w:instrText>
                            </w:r>
                            <w:r w:rsidR="007A269A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7A269A">
                              <w:instrText xml:space="preserve">_ \* ARABIC \s 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7A269A">
                              <w:rPr>
                                <w:cs/>
                              </w:rPr>
                              <w:fldChar w:fldCharType="separate"/>
                            </w:r>
                            <w:r w:rsidR="007E7008">
                              <w:rPr>
                                <w:cs/>
                              </w:rPr>
                              <w:t>7</w:t>
                            </w:r>
                            <w:r w:rsidR="007A269A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 xml:space="preserve">การทำงานของขบวนการ </w:t>
                            </w:r>
                            <w:r w:rsidRPr="007A269A">
                              <w:rPr>
                                <w:b w:val="0"/>
                                <w:bCs w:val="0"/>
                              </w:rPr>
                              <w:t>IOU [</w:t>
                            </w:r>
                            <w:r w:rsidRPr="007A269A">
                              <w:rPr>
                                <w:b w:val="0"/>
                                <w:bCs w:val="0"/>
                                <w:cs/>
                              </w:rPr>
                              <w:t>9]</w:t>
                            </w:r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CDFC8" id="Text Box 75" o:spid="_x0000_s1030" type="#_x0000_t202" style="position:absolute;left:0;text-align:left;margin-left:-27.35pt;margin-top:221.9pt;width:451.35pt;height:.0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" stroked="f">
                <v:textbox style="mso-fit-shape-to-text:t" inset="0,0,0,0">
                  <w:txbxContent>
                    <w:p w14:paraId="2461BC31" w14:textId="3871A244" w:rsidR="00905F12" w:rsidRPr="00716EC2" w:rsidRDefault="00905F12" w:rsidP="005901D0">
                      <w:pPr>
                        <w:pStyle w:val="a9"/>
                      </w:pPr>
                      <w:bookmarkStart w:id="178" w:name="_Toc130546474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7A269A">
                        <w:rPr>
                          <w:cs/>
                        </w:rPr>
                        <w:fldChar w:fldCharType="begin"/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instrText xml:space="preserve">STYLEREF </w:instrText>
                      </w:r>
                      <w:r w:rsidR="007A269A">
                        <w:rPr>
                          <w:cs/>
                        </w:rPr>
                        <w:instrText xml:space="preserve">1 </w:instrText>
                      </w:r>
                      <w:r w:rsidR="007A269A">
                        <w:instrText>\s</w:instrText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rPr>
                          <w:cs/>
                        </w:rPr>
                        <w:fldChar w:fldCharType="separate"/>
                      </w:r>
                      <w:r w:rsidR="007E7008">
                        <w:rPr>
                          <w:cs/>
                        </w:rPr>
                        <w:t>2</w:t>
                      </w:r>
                      <w:r w:rsidR="007A269A">
                        <w:rPr>
                          <w:cs/>
                        </w:rPr>
                        <w:fldChar w:fldCharType="end"/>
                      </w:r>
                      <w:r w:rsidR="007A269A">
                        <w:rPr>
                          <w:cs/>
                        </w:rPr>
                        <w:t>.</w:t>
                      </w:r>
                      <w:r w:rsidR="007A269A">
                        <w:rPr>
                          <w:cs/>
                        </w:rPr>
                        <w:fldChar w:fldCharType="begin"/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instrText xml:space="preserve">SEQ </w:instrText>
                      </w:r>
                      <w:r w:rsidR="007A269A">
                        <w:rPr>
                          <w:cs/>
                        </w:rPr>
                        <w:instrText>ภาพประกอบที่</w:instrText>
                      </w:r>
                      <w:r w:rsidR="007A269A">
                        <w:instrText xml:space="preserve">_ \* ARABIC \s </w:instrText>
                      </w:r>
                      <w:r w:rsidR="007A269A">
                        <w:rPr>
                          <w:cs/>
                        </w:rPr>
                        <w:instrText xml:space="preserve">1 </w:instrText>
                      </w:r>
                      <w:r w:rsidR="007A269A">
                        <w:rPr>
                          <w:cs/>
                        </w:rPr>
                        <w:fldChar w:fldCharType="separate"/>
                      </w:r>
                      <w:r w:rsidR="007E7008">
                        <w:rPr>
                          <w:cs/>
                        </w:rPr>
                        <w:t>7</w:t>
                      </w:r>
                      <w:r w:rsidR="007A269A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 xml:space="preserve">การทำงานของขบวนการ </w:t>
                      </w:r>
                      <w:r w:rsidRPr="007A269A">
                        <w:rPr>
                          <w:b w:val="0"/>
                          <w:bCs w:val="0"/>
                        </w:rPr>
                        <w:t>IOU [</w:t>
                      </w:r>
                      <w:r w:rsidRPr="007A269A">
                        <w:rPr>
                          <w:b w:val="0"/>
                          <w:bCs w:val="0"/>
                          <w:cs/>
                        </w:rPr>
                        <w:t>9]</w:t>
                      </w:r>
                      <w:bookmarkEnd w:id="17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C3E3E" w:rsidRPr="00E33EB7">
        <w:rPr>
          <w:rFonts w:hint="cs"/>
          <w:noProof/>
          <w:cs/>
        </w:rPr>
        <w:drawing>
          <wp:anchor distT="0" distB="0" distL="114300" distR="114300" simplePos="0" relativeHeight="251709440" behindDoc="0" locked="0" layoutInCell="1" allowOverlap="1" wp14:anchorId="0CD7004B" wp14:editId="034A3B35">
            <wp:simplePos x="0" y="0"/>
            <wp:positionH relativeFrom="page">
              <wp:align>center</wp:align>
            </wp:positionH>
            <wp:positionV relativeFrom="page">
              <wp:posOffset>2493389</wp:posOffset>
            </wp:positionV>
            <wp:extent cx="5732145" cy="1528445"/>
            <wp:effectExtent l="0" t="0" r="1905" b="0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6B7F" w:rsidRPr="00E33EB7">
        <w:rPr>
          <w:rFonts w:hint="cs"/>
          <w:cs/>
        </w:rPr>
        <w:t>จาก</w:t>
      </w:r>
      <w:r w:rsidR="005901D0">
        <w:rPr>
          <w:cs/>
        </w:rPr>
        <w:fldChar w:fldCharType="begin"/>
      </w:r>
      <w:r w:rsidR="005901D0">
        <w:rPr>
          <w:cs/>
        </w:rPr>
        <w:instrText xml:space="preserve"> </w:instrText>
      </w:r>
      <w:r w:rsidR="005901D0">
        <w:rPr>
          <w:rFonts w:hint="cs"/>
        </w:rPr>
        <w:instrText>REF _Ref</w:instrText>
      </w:r>
      <w:r w:rsidR="005901D0">
        <w:rPr>
          <w:rFonts w:hint="cs"/>
          <w:cs/>
        </w:rPr>
        <w:instrText xml:space="preserve">130503662 </w:instrText>
      </w:r>
      <w:r w:rsidR="005901D0">
        <w:rPr>
          <w:rFonts w:hint="cs"/>
        </w:rPr>
        <w:instrText>\h</w:instrText>
      </w:r>
      <w:r w:rsidR="005901D0">
        <w:rPr>
          <w:cs/>
        </w:rPr>
        <w:instrText xml:space="preserve"> </w:instrText>
      </w:r>
      <w:r w:rsidR="005901D0">
        <w:rPr>
          <w:cs/>
        </w:rPr>
      </w:r>
      <w:r w:rsidR="005901D0">
        <w:rPr>
          <w:cs/>
        </w:rPr>
        <w:fldChar w:fldCharType="separate"/>
      </w:r>
      <w:r w:rsidR="007E7008">
        <w:rPr>
          <w:cs/>
        </w:rPr>
        <w:t xml:space="preserve">ภาพประกอบที่  </w:t>
      </w:r>
      <w:r w:rsidR="007E7008">
        <w:rPr>
          <w:noProof/>
          <w:cs/>
        </w:rPr>
        <w:t>2</w:t>
      </w:r>
      <w:r w:rsidR="007E7008">
        <w:rPr>
          <w:cs/>
        </w:rPr>
        <w:t>.</w:t>
      </w:r>
      <w:r w:rsidR="007E7008">
        <w:rPr>
          <w:noProof/>
          <w:cs/>
        </w:rPr>
        <w:t>6</w:t>
      </w:r>
      <w:r w:rsidR="007E7008">
        <w:rPr>
          <w:rFonts w:hint="cs"/>
          <w:cs/>
        </w:rPr>
        <w:t xml:space="preserve"> </w:t>
      </w:r>
      <w:r w:rsidR="007E7008" w:rsidRPr="007A269A">
        <w:rPr>
          <w:b/>
          <w:bCs/>
          <w:cs/>
        </w:rPr>
        <w:t xml:space="preserve">ภาพของเทคนิค </w:t>
      </w:r>
      <w:r w:rsidR="007E7008" w:rsidRPr="007A269A">
        <w:rPr>
          <w:b/>
          <w:bCs/>
        </w:rPr>
        <w:t>Anchor Box [</w:t>
      </w:r>
      <w:r w:rsidR="007E7008" w:rsidRPr="007A269A">
        <w:rPr>
          <w:b/>
          <w:bCs/>
          <w:cs/>
        </w:rPr>
        <w:t>9]</w:t>
      </w:r>
      <w:r w:rsidR="005901D0">
        <w:rPr>
          <w:cs/>
        </w:rPr>
        <w:fldChar w:fldCharType="end"/>
      </w:r>
      <w:r w:rsidR="00FD41D6" w:rsidRPr="00E33EB7">
        <w:rPr>
          <w:rFonts w:hint="cs"/>
        </w:rPr>
        <w:t xml:space="preserve"> </w:t>
      </w:r>
      <w:r w:rsidR="00086B7F" w:rsidRPr="00E33EB7">
        <w:rPr>
          <w:rFonts w:hint="cs"/>
          <w:cs/>
        </w:rPr>
        <w:t xml:space="preserve">จะรับได้เฉพาะ </w:t>
      </w:r>
      <w:r w:rsidR="00086B7F" w:rsidRPr="00E33EB7">
        <w:rPr>
          <w:rFonts w:hint="cs"/>
        </w:rPr>
        <w:t xml:space="preserve">1 grid </w:t>
      </w:r>
      <w:r w:rsidR="00086B7F" w:rsidRPr="00E33EB7">
        <w:rPr>
          <w:rFonts w:hint="cs"/>
          <w:cs/>
        </w:rPr>
        <w:t xml:space="preserve">คือ </w:t>
      </w:r>
      <w:r w:rsidR="00086B7F" w:rsidRPr="00E33EB7">
        <w:rPr>
          <w:rFonts w:hint="cs"/>
        </w:rPr>
        <w:t xml:space="preserve">1 Object </w:t>
      </w:r>
      <w:r w:rsidR="00086B7F" w:rsidRPr="00E33EB7">
        <w:rPr>
          <w:rFonts w:hint="cs"/>
          <w:cs/>
        </w:rPr>
        <w:t xml:space="preserve">แต่กรณีถ้ามีหลาย </w:t>
      </w:r>
      <w:r w:rsidR="00086B7F" w:rsidRPr="00E33EB7">
        <w:rPr>
          <w:rFonts w:hint="cs"/>
        </w:rPr>
        <w:t xml:space="preserve">Object </w:t>
      </w:r>
      <w:r w:rsidR="00086B7F" w:rsidRPr="00E33EB7">
        <w:rPr>
          <w:rFonts w:hint="cs"/>
          <w:cs/>
        </w:rPr>
        <w:t xml:space="preserve">เราจะใช้หลักการที่เรียกว่า </w:t>
      </w:r>
      <w:r w:rsidR="00086B7F" w:rsidRPr="00E33EB7">
        <w:rPr>
          <w:rFonts w:hint="cs"/>
        </w:rPr>
        <w:t xml:space="preserve">Anchor Box </w:t>
      </w:r>
      <w:r w:rsidR="00086B7F" w:rsidRPr="00E33EB7">
        <w:rPr>
          <w:rFonts w:hint="cs"/>
          <w:cs/>
        </w:rPr>
        <w:t xml:space="preserve">โดยเราสามารถกำหนดจำนวน </w:t>
      </w:r>
      <w:r w:rsidR="00086B7F" w:rsidRPr="00E33EB7">
        <w:rPr>
          <w:rFonts w:hint="cs"/>
        </w:rPr>
        <w:t xml:space="preserve">Box </w:t>
      </w:r>
      <w:r w:rsidR="00086B7F" w:rsidRPr="00E33EB7">
        <w:rPr>
          <w:rFonts w:hint="cs"/>
          <w:cs/>
        </w:rPr>
        <w:t xml:space="preserve">นี้ได้  ก็จะมี </w:t>
      </w:r>
      <w:r w:rsidR="00086B7F" w:rsidRPr="00E33EB7">
        <w:rPr>
          <w:rFonts w:hint="cs"/>
        </w:rPr>
        <w:t xml:space="preserve">Label </w:t>
      </w:r>
      <w:r w:rsidR="00086B7F" w:rsidRPr="00E33EB7">
        <w:rPr>
          <w:rFonts w:hint="cs"/>
          <w:cs/>
        </w:rPr>
        <w:t xml:space="preserve">แบบด้านบน </w:t>
      </w:r>
      <w:r w:rsidR="00086B7F" w:rsidRPr="00E33EB7">
        <w:rPr>
          <w:rFonts w:hint="cs"/>
        </w:rPr>
        <w:t>2</w:t>
      </w:r>
      <w:r w:rsidR="00086B7F" w:rsidRPr="00E33EB7">
        <w:rPr>
          <w:rFonts w:hint="cs"/>
          <w:cs/>
        </w:rPr>
        <w:t xml:space="preserve"> อันใน </w:t>
      </w:r>
      <w:r w:rsidR="00086B7F" w:rsidRPr="00E33EB7">
        <w:rPr>
          <w:rFonts w:hint="cs"/>
        </w:rPr>
        <w:t>1 Grid</w:t>
      </w:r>
      <w:r w:rsidR="00086B7F" w:rsidRPr="00E33EB7">
        <w:rPr>
          <w:rFonts w:hint="cs"/>
          <w:cs/>
        </w:rPr>
        <w:t xml:space="preserve">ได้ และตัว </w:t>
      </w:r>
      <w:r w:rsidR="00086B7F" w:rsidRPr="00E33EB7">
        <w:rPr>
          <w:rFonts w:hint="cs"/>
        </w:rPr>
        <w:t xml:space="preserve">YOLO </w:t>
      </w:r>
      <w:r w:rsidR="00086B7F" w:rsidRPr="00E33EB7">
        <w:rPr>
          <w:rFonts w:hint="cs"/>
          <w:cs/>
        </w:rPr>
        <w:t xml:space="preserve">ก็จะคำนวณให้ว่ารูปนั้นใกล้ </w:t>
      </w:r>
      <w:r w:rsidR="00086B7F" w:rsidRPr="00E33EB7">
        <w:rPr>
          <w:rFonts w:hint="cs"/>
        </w:rPr>
        <w:t xml:space="preserve">Anchor </w:t>
      </w:r>
      <w:r w:rsidR="00086B7F" w:rsidRPr="00E33EB7">
        <w:rPr>
          <w:rFonts w:hint="cs"/>
          <w:cs/>
        </w:rPr>
        <w:t xml:space="preserve">อันไหนสุดจากค่า </w:t>
      </w:r>
      <w:r w:rsidR="00086B7F" w:rsidRPr="00E33EB7">
        <w:rPr>
          <w:rFonts w:hint="cs"/>
        </w:rPr>
        <w:t xml:space="preserve">IOU </w:t>
      </w:r>
      <w:r w:rsidR="00086B7F" w:rsidRPr="00E33EB7">
        <w:rPr>
          <w:rFonts w:hint="cs"/>
          <w:cs/>
        </w:rPr>
        <w:t xml:space="preserve">ก็จะถูกกำหนดไปที่ </w:t>
      </w:r>
      <w:r w:rsidR="00086B7F" w:rsidRPr="00E33EB7">
        <w:rPr>
          <w:rFonts w:hint="cs"/>
        </w:rPr>
        <w:t xml:space="preserve">Anchor </w:t>
      </w:r>
      <w:r w:rsidR="00086B7F" w:rsidRPr="00E33EB7">
        <w:rPr>
          <w:rFonts w:hint="cs"/>
          <w:cs/>
        </w:rPr>
        <w:t>นั้น</w:t>
      </w:r>
    </w:p>
    <w:p w14:paraId="1A06F782" w14:textId="4637309E" w:rsidR="00CC07CF" w:rsidRDefault="00B5746E" w:rsidP="00647FB6">
      <w:pPr>
        <w:ind w:firstLine="720"/>
        <w:jc w:val="thaiDistribute"/>
        <w:rPr>
          <w:rStyle w:val="affd"/>
          <w:i w:val="0"/>
          <w:iCs w:val="0"/>
          <w:cs/>
        </w:rPr>
      </w:pPr>
      <w:r w:rsidRPr="00E33EB7">
        <w:rPr>
          <w:rFonts w:hint="cs"/>
        </w:rPr>
        <w:t xml:space="preserve">IOU </w:t>
      </w:r>
      <w:r w:rsidRPr="00E33EB7">
        <w:rPr>
          <w:rFonts w:hint="cs"/>
          <w:cs/>
        </w:rPr>
        <w:t xml:space="preserve">จะมามีส่วนหลักๆหลายส่วนใน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 xml:space="preserve">เช่นเวลาโมเดลทำนายออกมา มันอาจจะทำนายรูปรถเดียวกันแต่หลายกล่องได้ จึงต้องใช้ </w:t>
      </w:r>
      <w:r w:rsidRPr="00E33EB7">
        <w:rPr>
          <w:rFonts w:hint="cs"/>
        </w:rPr>
        <w:t xml:space="preserve">metric IOU </w:t>
      </w:r>
      <w:r w:rsidRPr="00E33EB7">
        <w:rPr>
          <w:rFonts w:hint="cs"/>
          <w:cs/>
        </w:rPr>
        <w:t xml:space="preserve">ในเลือกกล่องเดียวเป็นตัวแทนของ </w:t>
      </w:r>
      <w:r w:rsidRPr="00E33EB7">
        <w:rPr>
          <w:rFonts w:hint="cs"/>
        </w:rPr>
        <w:t>Object</w:t>
      </w:r>
      <w:r w:rsidR="00647FB6">
        <w:t xml:space="preserve"> </w:t>
      </w:r>
      <w:r w:rsidRPr="00E33EB7">
        <w:rPr>
          <w:rStyle w:val="affd"/>
          <w:rFonts w:hint="cs"/>
          <w:i w:val="0"/>
          <w:iCs w:val="0"/>
          <w:cs/>
        </w:rPr>
        <w:t xml:space="preserve">โดยหลักการคำนวณคือ หาส่วนที่ </w:t>
      </w:r>
      <w:r w:rsidRPr="00E33EB7">
        <w:rPr>
          <w:rStyle w:val="affd"/>
          <w:rFonts w:hint="cs"/>
          <w:i w:val="0"/>
          <w:iCs w:val="0"/>
        </w:rPr>
        <w:t xml:space="preserve">Intersect </w:t>
      </w:r>
      <w:r w:rsidRPr="00E33EB7">
        <w:rPr>
          <w:rStyle w:val="affd"/>
          <w:rFonts w:hint="cs"/>
          <w:i w:val="0"/>
          <w:iCs w:val="0"/>
          <w:cs/>
        </w:rPr>
        <w:t xml:space="preserve">หารส่วนที่ </w:t>
      </w:r>
      <w:r w:rsidRPr="00E33EB7">
        <w:rPr>
          <w:rStyle w:val="affd"/>
          <w:rFonts w:hint="cs"/>
          <w:i w:val="0"/>
          <w:iCs w:val="0"/>
        </w:rPr>
        <w:t xml:space="preserve">Union </w:t>
      </w:r>
      <w:r w:rsidRPr="00E33EB7">
        <w:rPr>
          <w:rStyle w:val="affd"/>
          <w:rFonts w:hint="cs"/>
          <w:i w:val="0"/>
          <w:iCs w:val="0"/>
          <w:cs/>
        </w:rPr>
        <w:t xml:space="preserve">กัน ถ้ากล่องใดมีค่านี้สูง เกินเกณฑ์ที่กำหนดแสดงว่ามันคือ </w:t>
      </w:r>
      <w:r w:rsidRPr="00E33EB7">
        <w:rPr>
          <w:rStyle w:val="affd"/>
          <w:rFonts w:hint="cs"/>
          <w:i w:val="0"/>
          <w:iCs w:val="0"/>
        </w:rPr>
        <w:t xml:space="preserve">Object </w:t>
      </w:r>
      <w:r w:rsidRPr="00E33EB7">
        <w:rPr>
          <w:rStyle w:val="affd"/>
          <w:rFonts w:hint="cs"/>
          <w:i w:val="0"/>
          <w:iCs w:val="0"/>
          <w:cs/>
        </w:rPr>
        <w:t>เดียวกัน</w:t>
      </w:r>
    </w:p>
    <w:p w14:paraId="2F260FC9" w14:textId="77777777" w:rsidR="00CC07CF" w:rsidRDefault="00CC07CF">
      <w:pPr>
        <w:rPr>
          <w:rStyle w:val="affd"/>
          <w:i w:val="0"/>
          <w:iCs w:val="0"/>
          <w:cs/>
        </w:rPr>
      </w:pPr>
      <w:r>
        <w:rPr>
          <w:rStyle w:val="affd"/>
          <w:i w:val="0"/>
          <w:iCs w:val="0"/>
          <w:cs/>
        </w:rPr>
        <w:br w:type="page"/>
      </w:r>
    </w:p>
    <w:p w14:paraId="41A674EF" w14:textId="24A8FAEF" w:rsidR="00CC07CF" w:rsidRDefault="00CC07CF" w:rsidP="00CC07CF">
      <w:pPr>
        <w:pStyle w:val="1"/>
        <w:rPr>
          <w:rStyle w:val="affd"/>
          <w:i w:val="0"/>
          <w:iCs w:val="0"/>
        </w:rPr>
      </w:pPr>
      <w:bookmarkStart w:id="179" w:name="_Toc130517371"/>
      <w:bookmarkEnd w:id="179"/>
    </w:p>
    <w:p w14:paraId="01AF5FAC" w14:textId="24506820" w:rsidR="00CC07CF" w:rsidRDefault="00CC07CF" w:rsidP="00CC07CF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ขั้นตอนการดำเนินงาน</w:t>
      </w:r>
    </w:p>
    <w:p w14:paraId="3BB76346" w14:textId="5AD1BB59" w:rsidR="00383E25" w:rsidRDefault="00383E25" w:rsidP="00CC07CF">
      <w:pPr>
        <w:jc w:val="center"/>
        <w:rPr>
          <w:b/>
          <w:bCs/>
        </w:rPr>
      </w:pPr>
    </w:p>
    <w:p w14:paraId="3B0D23AB" w14:textId="77777777" w:rsidR="00383E25" w:rsidRDefault="00383E25" w:rsidP="00CC07CF">
      <w:pPr>
        <w:jc w:val="center"/>
        <w:rPr>
          <w:b/>
          <w:bCs/>
        </w:rPr>
      </w:pPr>
    </w:p>
    <w:p w14:paraId="4E96A659" w14:textId="77777777" w:rsidR="007A269A" w:rsidRDefault="00383E25" w:rsidP="007A269A">
      <w:pPr>
        <w:keepNext/>
        <w:jc w:val="center"/>
      </w:pPr>
      <w:r w:rsidRPr="00383E25">
        <w:rPr>
          <w:b/>
          <w:bCs/>
          <w:noProof/>
        </w:rPr>
        <w:drawing>
          <wp:inline distT="0" distB="0" distL="0" distR="0" wp14:anchorId="0684B9BE" wp14:editId="3338C7A9">
            <wp:extent cx="5258881" cy="4206240"/>
            <wp:effectExtent l="0" t="0" r="0" b="381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8333" cy="422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595E" w14:textId="7AA6DB92" w:rsidR="00383E25" w:rsidRDefault="007A269A" w:rsidP="007A269A">
      <w:pPr>
        <w:pStyle w:val="a9"/>
        <w:rPr>
          <w:rFonts w:hint="cs"/>
          <w:b w:val="0"/>
          <w:bCs w:val="0"/>
          <w:cs/>
        </w:rPr>
      </w:pPr>
      <w:bookmarkStart w:id="180" w:name="_Toc130546475"/>
      <w:r>
        <w:rPr>
          <w:cs/>
        </w:rPr>
        <w:t xml:space="preserve">ภาพประกอบที่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ภาพประกอบที่</w:instrText>
      </w:r>
      <w:r>
        <w:instrText xml:space="preserve">_ 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7E7008">
        <w:rPr>
          <w:cs/>
        </w:rPr>
        <w:t>1</w:t>
      </w:r>
      <w:r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>ขั้นตอนการดำเนินงานของระบบ</w:t>
      </w:r>
      <w:bookmarkEnd w:id="180"/>
    </w:p>
    <w:p w14:paraId="1789F76C" w14:textId="021E24E7" w:rsidR="00383E25" w:rsidRDefault="00383E25" w:rsidP="006423F1">
      <w:pPr>
        <w:ind w:firstLine="578"/>
        <w:jc w:val="thaiDistribute"/>
        <w:rPr>
          <w:b/>
          <w:bCs/>
        </w:rPr>
      </w:pPr>
    </w:p>
    <w:p w14:paraId="597A53DC" w14:textId="77777777" w:rsidR="00383E25" w:rsidRDefault="00383E25" w:rsidP="006423F1">
      <w:pPr>
        <w:ind w:firstLine="578"/>
        <w:jc w:val="thaiDistribute"/>
      </w:pPr>
    </w:p>
    <w:p w14:paraId="5CDA8C8E" w14:textId="77777777" w:rsidR="00383E25" w:rsidRDefault="00383E25" w:rsidP="006423F1">
      <w:pPr>
        <w:ind w:firstLine="578"/>
        <w:jc w:val="thaiDistribute"/>
      </w:pPr>
    </w:p>
    <w:p w14:paraId="1DE22A61" w14:textId="22E596E5" w:rsidR="00383E25" w:rsidRDefault="00242AC2" w:rsidP="006423F1">
      <w:pPr>
        <w:ind w:firstLine="578"/>
        <w:jc w:val="thaiDistribute"/>
      </w:pPr>
      <w:r>
        <w:rPr>
          <w:rFonts w:hint="cs"/>
          <w:cs/>
        </w:rPr>
        <w:t>สำหรับในบทนี้จะกล่าวถึงขั้นตอนในการดำเนินงานของโครงงานปริญญานิพนธ์ซึ่งจะทำให้ทราบถึงการวิเคราะห์และการออกแบบแอพพลิเคชั่นโดยละเอียดว่ามีแนวทางในการดำเนินงานหรือมีขั้นตอนในการทำงานของแอพพลิเคชั่นอย่างไรบ้างโดยขั้นตอนในการดำเนินงานมีรายละเอียดดังนี้</w:t>
      </w:r>
      <w:r w:rsidR="00383E25">
        <w:rPr>
          <w:rFonts w:hint="cs"/>
          <w:cs/>
        </w:rPr>
        <w:t xml:space="preserve"> การรวบรวมข้อมูล การเทรนโมเดลด้วย </w:t>
      </w:r>
      <w:r w:rsidR="00383E25">
        <w:t xml:space="preserve">YoloV5 </w:t>
      </w:r>
      <w:r w:rsidR="00383E25">
        <w:rPr>
          <w:rFonts w:hint="cs"/>
          <w:cs/>
        </w:rPr>
        <w:t xml:space="preserve">การตัดบรรทัดข้อความ การแปลงรูปภาพเป็นตัวอักษร การเก็บข้อมูลลงในฐานข้อมูล และการนำข้อมูลไปแสดงผลใน </w:t>
      </w:r>
      <w:r w:rsidR="00383E25">
        <w:t>mobile application</w:t>
      </w:r>
    </w:p>
    <w:p w14:paraId="49A03E00" w14:textId="75BAF5C0" w:rsidR="00A873B3" w:rsidRDefault="00383E25" w:rsidP="00383E25">
      <w:r>
        <w:rPr>
          <w:cs/>
        </w:rPr>
        <w:br w:type="page"/>
      </w:r>
    </w:p>
    <w:p w14:paraId="2072BBDD" w14:textId="6C9DE386" w:rsidR="00383E25" w:rsidRDefault="00383E25" w:rsidP="00383E25"/>
    <w:p w14:paraId="77FD057A" w14:textId="77777777" w:rsidR="00383E25" w:rsidRPr="00A873B3" w:rsidRDefault="00383E25" w:rsidP="00383E25"/>
    <w:p w14:paraId="77A05C60" w14:textId="2EEA2334" w:rsidR="00D61403" w:rsidRDefault="006423F1" w:rsidP="002C3E3E">
      <w:pPr>
        <w:pStyle w:val="2"/>
      </w:pPr>
      <w:bookmarkStart w:id="181" w:name="_Toc130517372"/>
      <w:r>
        <w:rPr>
          <w:cs/>
        </w:rPr>
        <w:t>เก็บรวบรวมข้อมูล</w:t>
      </w:r>
      <w:bookmarkEnd w:id="181"/>
    </w:p>
    <w:p w14:paraId="69A53352" w14:textId="3BAE0AE8" w:rsidR="00A873B3" w:rsidRDefault="00910B3E" w:rsidP="00A873B3">
      <w:pPr>
        <w:pStyle w:val="33"/>
        <w:ind w:firstLine="0"/>
        <w:jc w:val="thaiDistribute"/>
      </w:pPr>
      <w:r w:rsidRPr="00910B3E">
        <w:rPr>
          <w:cs/>
        </w:rPr>
        <w:t>เก็บข้อมูลโดยการบันทึกคลิปวิดีโอโด</w:t>
      </w:r>
      <w:r>
        <w:rPr>
          <w:rFonts w:hint="cs"/>
          <w:cs/>
        </w:rPr>
        <w:t>ย</w:t>
      </w:r>
      <w:r w:rsidRPr="00910B3E">
        <w:rPr>
          <w:cs/>
        </w:rPr>
        <w:t xml:space="preserve">ใช้ </w:t>
      </w:r>
      <w:r w:rsidRPr="00910B3E">
        <w:t xml:space="preserve">Streamlabs Desktop </w:t>
      </w:r>
      <w:r w:rsidRPr="00910B3E">
        <w:rPr>
          <w:cs/>
        </w:rPr>
        <w:t>ในการบันทึกคลิปวิดีโอ แล้วนำวิดีโอมาเปิดและบันทึกเป็นภาพนิ่ง</w:t>
      </w:r>
      <w:r w:rsidRPr="00910B3E">
        <w:t xml:space="preserve"> </w:t>
      </w:r>
      <w:r w:rsidRPr="00910B3E">
        <w:rPr>
          <w:cs/>
        </w:rPr>
        <w:t xml:space="preserve">ทำการบันทึกวิดีโอจำนวน </w:t>
      </w:r>
      <w:r w:rsidRPr="00910B3E">
        <w:t xml:space="preserve">3 </w:t>
      </w:r>
      <w:r w:rsidRPr="00910B3E">
        <w:rPr>
          <w:cs/>
        </w:rPr>
        <w:t>ร้านค้า</w:t>
      </w:r>
      <w:r w:rsidR="00A873B3">
        <w:rPr>
          <w:rFonts w:hint="cs"/>
          <w:cs/>
        </w:rPr>
        <w:t>ได้แก่ 1.ร้าน</w:t>
      </w:r>
      <w:r w:rsidR="00A873B3" w:rsidRPr="00A873B3">
        <w:t xml:space="preserve"> </w:t>
      </w:r>
      <w:r w:rsidR="00A873B3" w:rsidRPr="00852429">
        <w:t>FIRST SHOP V2</w:t>
      </w:r>
      <w:r w:rsidRPr="00910B3E">
        <w:rPr>
          <w:cs/>
        </w:rPr>
        <w:t xml:space="preserve"> </w:t>
      </w:r>
    </w:p>
    <w:p w14:paraId="49C1CCB2" w14:textId="77777777" w:rsidR="00383E25" w:rsidRDefault="00A873B3" w:rsidP="00383E25">
      <w:pPr>
        <w:pStyle w:val="33"/>
        <w:ind w:firstLine="0"/>
        <w:jc w:val="thaiDistribute"/>
      </w:pPr>
      <w:r>
        <w:rPr>
          <w:rFonts w:hint="cs"/>
          <w:cs/>
        </w:rPr>
        <w:t>2.</w:t>
      </w:r>
      <w:r>
        <w:rPr>
          <w:rFonts w:ascii="TH Sarabun New" w:hAnsi="TH Sarabun New" w:cs="TH Sarabun New" w:hint="cs"/>
          <w:cs/>
        </w:rPr>
        <w:t>ร้าน</w:t>
      </w:r>
      <w:r w:rsidRPr="00852429">
        <w:rPr>
          <w:rFonts w:ascii="TH Sarabun New" w:hAnsi="TH Sarabun New" w:cs="TH Sarabun New"/>
        </w:rPr>
        <w:t xml:space="preserve">KANYA SHOP </w:t>
      </w:r>
      <w:r w:rsidRPr="00852429">
        <w:rPr>
          <w:rFonts w:ascii="TH Sarabun New" w:hAnsi="TH Sarabun New" w:cs="TH Sarabun New"/>
          <w:cs/>
        </w:rPr>
        <w:t>ขายถูกทุกอย่าง</w:t>
      </w:r>
      <w:r>
        <w:rPr>
          <w:rFonts w:ascii="TH Sarabun New" w:hAnsi="TH Sarabun New" w:cs="TH Sarabun New" w:hint="cs"/>
          <w:cs/>
        </w:rPr>
        <w:t xml:space="preserve"> 3.ร้าน</w:t>
      </w:r>
      <w:r w:rsidRPr="00852429">
        <w:rPr>
          <w:cs/>
        </w:rPr>
        <w:t>มหัศจรรย์"วันของ</w:t>
      </w:r>
      <w:r w:rsidRPr="00852429">
        <w:t>AuuM</w:t>
      </w:r>
      <w:r>
        <w:rPr>
          <w:rFonts w:hint="cs"/>
          <w:cs/>
        </w:rPr>
        <w:t xml:space="preserve"> เ</w:t>
      </w:r>
      <w:r w:rsidR="00910B3E" w:rsidRPr="00910B3E">
        <w:rPr>
          <w:cs/>
        </w:rPr>
        <w:t>งื่อนไขในการเก็บ โดยมีการเก็บวิดีโอเป็น</w:t>
      </w:r>
      <w:r w:rsidR="00910B3E" w:rsidRPr="00910B3E">
        <w:t xml:space="preserve">  1 </w:t>
      </w:r>
      <w:r w:rsidR="00910B3E" w:rsidRPr="00910B3E">
        <w:rPr>
          <w:cs/>
        </w:rPr>
        <w:t xml:space="preserve">ร้านจะมี </w:t>
      </w:r>
      <w:r w:rsidR="00910B3E" w:rsidRPr="00910B3E">
        <w:t xml:space="preserve">3 </w:t>
      </w:r>
      <w:r w:rsidR="00910B3E" w:rsidRPr="00910B3E">
        <w:rPr>
          <w:cs/>
        </w:rPr>
        <w:t>วิดีโอ</w:t>
      </w:r>
      <w:r w:rsidR="00745955">
        <w:rPr>
          <w:rFonts w:hint="cs"/>
          <w:cs/>
        </w:rPr>
        <w:t>ไลฟ์สด</w:t>
      </w:r>
      <w:r w:rsidR="00910B3E" w:rsidRPr="00910B3E">
        <w:t xml:space="preserve">  1 </w:t>
      </w:r>
      <w:r w:rsidR="00910B3E" w:rsidRPr="00910B3E">
        <w:rPr>
          <w:cs/>
        </w:rPr>
        <w:t xml:space="preserve">วิดีโอจะแบ่งเป็น </w:t>
      </w:r>
      <w:r w:rsidR="00910B3E" w:rsidRPr="00910B3E">
        <w:t xml:space="preserve">6 </w:t>
      </w:r>
      <w:r w:rsidR="00910B3E" w:rsidRPr="00910B3E">
        <w:rPr>
          <w:cs/>
        </w:rPr>
        <w:t>คลิปวิดีโอ</w:t>
      </w:r>
      <w:r w:rsidR="00910B3E" w:rsidRPr="00910B3E">
        <w:t xml:space="preserve"> 1 </w:t>
      </w:r>
      <w:r w:rsidR="00910B3E" w:rsidRPr="00910B3E">
        <w:rPr>
          <w:cs/>
        </w:rPr>
        <w:t xml:space="preserve">คลิปวิดีโอ จะแบ่งเป็น </w:t>
      </w:r>
    </w:p>
    <w:p w14:paraId="1F8A5C2F" w14:textId="425095DB" w:rsidR="00383E25" w:rsidRDefault="00910B3E" w:rsidP="00383E25">
      <w:pPr>
        <w:pStyle w:val="33"/>
        <w:ind w:firstLine="0"/>
        <w:jc w:val="thaiDistribute"/>
      </w:pPr>
      <w:r w:rsidRPr="00910B3E">
        <w:rPr>
          <w:cs/>
        </w:rPr>
        <w:t xml:space="preserve">คลิปละ </w:t>
      </w:r>
      <w:r w:rsidRPr="00910B3E">
        <w:t xml:space="preserve">3 </w:t>
      </w:r>
      <w:r w:rsidRPr="00910B3E">
        <w:rPr>
          <w:cs/>
        </w:rPr>
        <w:t>นาที</w:t>
      </w:r>
    </w:p>
    <w:p w14:paraId="2891DD2F" w14:textId="77777777" w:rsidR="00383E25" w:rsidRDefault="00383E25" w:rsidP="00383E25">
      <w:pPr>
        <w:pStyle w:val="33"/>
        <w:ind w:firstLine="0"/>
        <w:jc w:val="thaiDistribute"/>
        <w:rPr>
          <w:cs/>
        </w:rPr>
      </w:pPr>
    </w:p>
    <w:p w14:paraId="2A84310B" w14:textId="1F42815C" w:rsidR="002C3E3E" w:rsidRDefault="002C3E3E" w:rsidP="00A873B3">
      <w:pPr>
        <w:pStyle w:val="33"/>
        <w:ind w:firstLine="0"/>
        <w:jc w:val="thaiDistribute"/>
      </w:pPr>
    </w:p>
    <w:p w14:paraId="1CB94A22" w14:textId="53B04FB8" w:rsidR="00A873B3" w:rsidRDefault="00383E25" w:rsidP="00A873B3">
      <w:pPr>
        <w:pStyle w:val="33"/>
        <w:ind w:firstLine="0"/>
        <w:jc w:val="thaiDistribute"/>
      </w:pPr>
      <w:r w:rsidRPr="00D61403">
        <w:rPr>
          <w:noProof/>
        </w:rPr>
        <w:drawing>
          <wp:anchor distT="0" distB="0" distL="114300" distR="114300" simplePos="0" relativeHeight="251835392" behindDoc="0" locked="0" layoutInCell="1" allowOverlap="1" wp14:anchorId="5D83AF06" wp14:editId="11E28641">
            <wp:simplePos x="0" y="0"/>
            <wp:positionH relativeFrom="margin">
              <wp:posOffset>940987</wp:posOffset>
            </wp:positionH>
            <wp:positionV relativeFrom="paragraph">
              <wp:posOffset>6902</wp:posOffset>
            </wp:positionV>
            <wp:extent cx="3690620" cy="2265680"/>
            <wp:effectExtent l="0" t="0" r="5080" b="127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B0ABB" w14:textId="6161F615" w:rsidR="002C3E3E" w:rsidRDefault="002C3E3E" w:rsidP="00745955">
      <w:pPr>
        <w:jc w:val="thaiDistribute"/>
      </w:pPr>
    </w:p>
    <w:p w14:paraId="062A7154" w14:textId="254A53FF" w:rsidR="00745955" w:rsidRDefault="00745955" w:rsidP="00745955">
      <w:pPr>
        <w:jc w:val="thaiDistribute"/>
      </w:pPr>
    </w:p>
    <w:p w14:paraId="2F85251F" w14:textId="21EDD4AE" w:rsidR="00745955" w:rsidRDefault="00745955" w:rsidP="00745955">
      <w:pPr>
        <w:jc w:val="thaiDistribute"/>
      </w:pPr>
    </w:p>
    <w:p w14:paraId="3C04D673" w14:textId="20A3DF4F" w:rsidR="00745955" w:rsidRDefault="00745955" w:rsidP="00745955">
      <w:pPr>
        <w:jc w:val="thaiDistribute"/>
      </w:pPr>
    </w:p>
    <w:p w14:paraId="49BA91E5" w14:textId="157BE0E0" w:rsidR="00745955" w:rsidRDefault="00745955" w:rsidP="00745955">
      <w:pPr>
        <w:jc w:val="thaiDistribute"/>
      </w:pPr>
    </w:p>
    <w:p w14:paraId="4C6EAD51" w14:textId="4CFBE241" w:rsidR="00745955" w:rsidRDefault="00745955" w:rsidP="00745955">
      <w:pPr>
        <w:jc w:val="thaiDistribute"/>
      </w:pPr>
    </w:p>
    <w:p w14:paraId="7623ABAE" w14:textId="517E2AC5" w:rsidR="00745955" w:rsidRDefault="00745955" w:rsidP="00745955">
      <w:pPr>
        <w:jc w:val="thaiDistribute"/>
      </w:pPr>
    </w:p>
    <w:p w14:paraId="703BAB71" w14:textId="3C2D1320" w:rsidR="00745955" w:rsidRDefault="00745955" w:rsidP="00745955">
      <w:pPr>
        <w:jc w:val="thaiDistribute"/>
      </w:pPr>
    </w:p>
    <w:p w14:paraId="28437CE1" w14:textId="1EE53AF4" w:rsidR="00745955" w:rsidRDefault="00383E25" w:rsidP="00745955">
      <w:pPr>
        <w:jc w:val="thaiDistribu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82FC63E" wp14:editId="5B1376DC">
                <wp:simplePos x="0" y="0"/>
                <wp:positionH relativeFrom="page">
                  <wp:align>center</wp:align>
                </wp:positionH>
                <wp:positionV relativeFrom="paragraph">
                  <wp:posOffset>177441</wp:posOffset>
                </wp:positionV>
                <wp:extent cx="4629150" cy="635"/>
                <wp:effectExtent l="0" t="0" r="0" b="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36DE1B" w14:textId="73C6287B" w:rsidR="00905F12" w:rsidRPr="00202639" w:rsidRDefault="00905F12" w:rsidP="005901D0">
                            <w:pPr>
                              <w:pStyle w:val="a9"/>
                            </w:pPr>
                            <w:bookmarkStart w:id="182" w:name="_Toc130546476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7A269A">
                              <w:rPr>
                                <w:cs/>
                              </w:rPr>
                              <w:fldChar w:fldCharType="begin"/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instrText xml:space="preserve">STYLEREF 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7A269A">
                              <w:instrText>\s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rPr>
                                <w:cs/>
                              </w:rPr>
                              <w:fldChar w:fldCharType="separate"/>
                            </w:r>
                            <w:r w:rsidR="007E7008">
                              <w:rPr>
                                <w:cs/>
                              </w:rPr>
                              <w:t>3</w:t>
                            </w:r>
                            <w:r w:rsidR="007A269A">
                              <w:rPr>
                                <w:cs/>
                              </w:rPr>
                              <w:fldChar w:fldCharType="end"/>
                            </w:r>
                            <w:r w:rsidR="007A269A">
                              <w:rPr>
                                <w:cs/>
                              </w:rPr>
                              <w:t>.</w:t>
                            </w:r>
                            <w:r w:rsidR="007A269A">
                              <w:rPr>
                                <w:cs/>
                              </w:rPr>
                              <w:fldChar w:fldCharType="begin"/>
                            </w:r>
                            <w:r w:rsidR="007A269A">
                              <w:rPr>
                                <w:cs/>
                              </w:rPr>
                              <w:instrText xml:space="preserve"> </w:instrText>
                            </w:r>
                            <w:r w:rsidR="007A269A">
                              <w:instrText xml:space="preserve">SEQ </w:instrText>
                            </w:r>
                            <w:r w:rsidR="007A269A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7A269A">
                              <w:instrText xml:space="preserve">_ \* ARABIC \s </w:instrText>
                            </w:r>
                            <w:r w:rsidR="007A269A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7A269A">
                              <w:rPr>
                                <w:cs/>
                              </w:rPr>
                              <w:fldChar w:fldCharType="separate"/>
                            </w:r>
                            <w:r w:rsidR="007E7008">
                              <w:rPr>
                                <w:cs/>
                              </w:rPr>
                              <w:t>2</w:t>
                            </w:r>
                            <w:r w:rsidR="007A269A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 w:val="0"/>
                                <w:bCs w:val="0"/>
                              </w:rPr>
                              <w:t>Streamlabs Desktop</w:t>
                            </w:r>
                            <w:bookmarkEnd w:id="1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FC63E" id="Text Box 76" o:spid="_x0000_s1031" type="#_x0000_t202" style="position:absolute;left:0;text-align:left;margin-left:0;margin-top:13.95pt;width:364.5pt;height:.05pt;z-index:2520872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" stroked="f">
                <v:textbox style="mso-fit-shape-to-text:t" inset="0,0,0,0">
                  <w:txbxContent>
                    <w:p w14:paraId="4636DE1B" w14:textId="73C6287B" w:rsidR="00905F12" w:rsidRPr="00202639" w:rsidRDefault="00905F12" w:rsidP="005901D0">
                      <w:pPr>
                        <w:pStyle w:val="a9"/>
                      </w:pPr>
                      <w:bookmarkStart w:id="183" w:name="_Toc130546476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7A269A">
                        <w:rPr>
                          <w:cs/>
                        </w:rPr>
                        <w:fldChar w:fldCharType="begin"/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instrText xml:space="preserve">STYLEREF </w:instrText>
                      </w:r>
                      <w:r w:rsidR="007A269A">
                        <w:rPr>
                          <w:cs/>
                        </w:rPr>
                        <w:instrText xml:space="preserve">1 </w:instrText>
                      </w:r>
                      <w:r w:rsidR="007A269A">
                        <w:instrText>\s</w:instrText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rPr>
                          <w:cs/>
                        </w:rPr>
                        <w:fldChar w:fldCharType="separate"/>
                      </w:r>
                      <w:r w:rsidR="007E7008">
                        <w:rPr>
                          <w:cs/>
                        </w:rPr>
                        <w:t>3</w:t>
                      </w:r>
                      <w:r w:rsidR="007A269A">
                        <w:rPr>
                          <w:cs/>
                        </w:rPr>
                        <w:fldChar w:fldCharType="end"/>
                      </w:r>
                      <w:r w:rsidR="007A269A">
                        <w:rPr>
                          <w:cs/>
                        </w:rPr>
                        <w:t>.</w:t>
                      </w:r>
                      <w:r w:rsidR="007A269A">
                        <w:rPr>
                          <w:cs/>
                        </w:rPr>
                        <w:fldChar w:fldCharType="begin"/>
                      </w:r>
                      <w:r w:rsidR="007A269A">
                        <w:rPr>
                          <w:cs/>
                        </w:rPr>
                        <w:instrText xml:space="preserve"> </w:instrText>
                      </w:r>
                      <w:r w:rsidR="007A269A">
                        <w:instrText xml:space="preserve">SEQ </w:instrText>
                      </w:r>
                      <w:r w:rsidR="007A269A">
                        <w:rPr>
                          <w:cs/>
                        </w:rPr>
                        <w:instrText>ภาพประกอบที่</w:instrText>
                      </w:r>
                      <w:r w:rsidR="007A269A">
                        <w:instrText xml:space="preserve">_ \* ARABIC \s </w:instrText>
                      </w:r>
                      <w:r w:rsidR="007A269A">
                        <w:rPr>
                          <w:cs/>
                        </w:rPr>
                        <w:instrText xml:space="preserve">1 </w:instrText>
                      </w:r>
                      <w:r w:rsidR="007A269A">
                        <w:rPr>
                          <w:cs/>
                        </w:rPr>
                        <w:fldChar w:fldCharType="separate"/>
                      </w:r>
                      <w:r w:rsidR="007E7008">
                        <w:rPr>
                          <w:cs/>
                        </w:rPr>
                        <w:t>2</w:t>
                      </w:r>
                      <w:r w:rsidR="007A269A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 w:val="0"/>
                          <w:bCs w:val="0"/>
                        </w:rPr>
                        <w:t>Streamlabs Desktop</w:t>
                      </w:r>
                      <w:bookmarkEnd w:id="183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824A80C" w14:textId="32B7C9FD" w:rsidR="00745955" w:rsidRDefault="00745955" w:rsidP="00745955">
      <w:pPr>
        <w:jc w:val="thaiDistribute"/>
      </w:pPr>
    </w:p>
    <w:p w14:paraId="18F4FE38" w14:textId="4D96EC29" w:rsidR="00745955" w:rsidRDefault="00745955" w:rsidP="00383E25">
      <w:pPr>
        <w:pStyle w:val="a9"/>
        <w:ind w:firstLine="0"/>
        <w:jc w:val="left"/>
      </w:pPr>
    </w:p>
    <w:p w14:paraId="6B5B02CA" w14:textId="62F32136" w:rsidR="00745955" w:rsidRDefault="00745955" w:rsidP="005901D0">
      <w:pPr>
        <w:pStyle w:val="a9"/>
        <w:ind w:firstLine="0"/>
        <w:jc w:val="left"/>
      </w:pPr>
      <w:bookmarkStart w:id="184" w:name="_Toc130517046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 ตารางจำนวนและเวลาเฉลี่ยของวิดีโอในแต่ละร้านค้า</w:t>
      </w:r>
      <w:bookmarkEnd w:id="18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35"/>
        <w:gridCol w:w="2160"/>
        <w:gridCol w:w="3098"/>
      </w:tblGrid>
      <w:tr w:rsidR="00A873B3" w14:paraId="4FC7D762" w14:textId="77777777" w:rsidTr="00A873B3">
        <w:tc>
          <w:tcPr>
            <w:tcW w:w="3235" w:type="dxa"/>
          </w:tcPr>
          <w:p w14:paraId="00DDCBC5" w14:textId="2E1C7DB4" w:rsidR="00A873B3" w:rsidRDefault="00A873B3" w:rsidP="00A873B3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ชื่อร้านค้า</w:t>
            </w:r>
          </w:p>
        </w:tc>
        <w:tc>
          <w:tcPr>
            <w:tcW w:w="2160" w:type="dxa"/>
          </w:tcPr>
          <w:p w14:paraId="57DEFB30" w14:textId="4EA16974" w:rsidR="00A873B3" w:rsidRDefault="00A873B3" w:rsidP="00A873B3">
            <w:pPr>
              <w:jc w:val="center"/>
            </w:pPr>
            <w:r>
              <w:rPr>
                <w:rFonts w:hint="cs"/>
                <w:cs/>
              </w:rPr>
              <w:t>เวลาเฉลี่ยของวิดิโอ</w:t>
            </w:r>
          </w:p>
        </w:tc>
        <w:tc>
          <w:tcPr>
            <w:tcW w:w="3098" w:type="dxa"/>
          </w:tcPr>
          <w:p w14:paraId="20574A3D" w14:textId="100DB9ED" w:rsidR="00A873B3" w:rsidRDefault="00A873B3" w:rsidP="00A873B3">
            <w:pPr>
              <w:jc w:val="center"/>
            </w:pPr>
            <w:r>
              <w:rPr>
                <w:rFonts w:hint="cs"/>
                <w:cs/>
              </w:rPr>
              <w:t>จำนวน</w:t>
            </w:r>
          </w:p>
        </w:tc>
      </w:tr>
      <w:tr w:rsidR="00A873B3" w14:paraId="33616F44" w14:textId="77777777" w:rsidTr="00A873B3">
        <w:tc>
          <w:tcPr>
            <w:tcW w:w="3235" w:type="dxa"/>
          </w:tcPr>
          <w:p w14:paraId="409EA08B" w14:textId="31F33F44" w:rsidR="00A873B3" w:rsidRDefault="00A873B3">
            <w:r>
              <w:rPr>
                <w:rFonts w:hint="cs"/>
                <w:cs/>
              </w:rPr>
              <w:t>ร้าน</w:t>
            </w:r>
            <w:r w:rsidRPr="00A873B3">
              <w:t xml:space="preserve"> </w:t>
            </w:r>
            <w:r w:rsidRPr="00852429">
              <w:t>FIRST SHOP V2</w:t>
            </w:r>
          </w:p>
        </w:tc>
        <w:tc>
          <w:tcPr>
            <w:tcW w:w="2160" w:type="dxa"/>
          </w:tcPr>
          <w:p w14:paraId="2081DB73" w14:textId="7F0DB54F" w:rsidR="00A873B3" w:rsidRDefault="00A873B3" w:rsidP="00A873B3">
            <w:pPr>
              <w:jc w:val="center"/>
            </w:pPr>
            <w:r>
              <w:rPr>
                <w:rFonts w:hint="cs"/>
                <w:cs/>
              </w:rPr>
              <w:t>3 นาที</w:t>
            </w:r>
          </w:p>
        </w:tc>
        <w:tc>
          <w:tcPr>
            <w:tcW w:w="3098" w:type="dxa"/>
          </w:tcPr>
          <w:p w14:paraId="30CC9449" w14:textId="522B163F" w:rsidR="00A873B3" w:rsidRDefault="00745955" w:rsidP="00A873B3">
            <w:pPr>
              <w:jc w:val="center"/>
            </w:pPr>
            <w:r>
              <w:rPr>
                <w:rFonts w:hint="cs"/>
                <w:cs/>
              </w:rPr>
              <w:t>18 วิดิโอ</w:t>
            </w:r>
          </w:p>
        </w:tc>
      </w:tr>
      <w:tr w:rsidR="00A873B3" w14:paraId="2E0369C0" w14:textId="77777777" w:rsidTr="00A873B3">
        <w:tc>
          <w:tcPr>
            <w:tcW w:w="3235" w:type="dxa"/>
          </w:tcPr>
          <w:p w14:paraId="3BF646C4" w14:textId="295FC19D" w:rsidR="00A873B3" w:rsidRDefault="00A873B3">
            <w:r>
              <w:rPr>
                <w:rFonts w:ascii="TH Sarabun New" w:hAnsi="TH Sarabun New" w:cs="TH Sarabun New" w:hint="cs"/>
                <w:cs/>
              </w:rPr>
              <w:t>ร้าน</w:t>
            </w:r>
            <w:r w:rsidRPr="00852429">
              <w:rPr>
                <w:rFonts w:ascii="TH Sarabun New" w:hAnsi="TH Sarabun New" w:cs="TH Sarabun New"/>
              </w:rPr>
              <w:t xml:space="preserve">KANYA SHOP </w:t>
            </w:r>
            <w:r w:rsidRPr="00852429">
              <w:rPr>
                <w:rFonts w:ascii="TH Sarabun New" w:hAnsi="TH Sarabun New" w:cs="TH Sarabun New"/>
                <w:cs/>
              </w:rPr>
              <w:t>ขายถูกทุกอย่าง</w:t>
            </w:r>
          </w:p>
        </w:tc>
        <w:tc>
          <w:tcPr>
            <w:tcW w:w="2160" w:type="dxa"/>
          </w:tcPr>
          <w:p w14:paraId="7205967B" w14:textId="26518FED" w:rsidR="00A873B3" w:rsidRDefault="00A873B3" w:rsidP="00A873B3">
            <w:pPr>
              <w:jc w:val="center"/>
            </w:pPr>
            <w:r>
              <w:rPr>
                <w:rFonts w:hint="cs"/>
                <w:cs/>
              </w:rPr>
              <w:t>3 นาที</w:t>
            </w:r>
          </w:p>
        </w:tc>
        <w:tc>
          <w:tcPr>
            <w:tcW w:w="3098" w:type="dxa"/>
          </w:tcPr>
          <w:p w14:paraId="5B6ADF3F" w14:textId="2D3F3C71" w:rsidR="00A873B3" w:rsidRDefault="00745955" w:rsidP="00A873B3">
            <w:pPr>
              <w:jc w:val="center"/>
            </w:pPr>
            <w:r>
              <w:rPr>
                <w:rFonts w:hint="cs"/>
                <w:cs/>
              </w:rPr>
              <w:t>18 วิดิโอ</w:t>
            </w:r>
          </w:p>
        </w:tc>
      </w:tr>
      <w:tr w:rsidR="00A873B3" w14:paraId="38873D8E" w14:textId="77777777" w:rsidTr="00A873B3">
        <w:tc>
          <w:tcPr>
            <w:tcW w:w="3235" w:type="dxa"/>
          </w:tcPr>
          <w:p w14:paraId="53FCB9E0" w14:textId="6C4B2BC0" w:rsidR="00A873B3" w:rsidRDefault="00A873B3">
            <w:r>
              <w:rPr>
                <w:rFonts w:ascii="TH Sarabun New" w:hAnsi="TH Sarabun New" w:cs="TH Sarabun New" w:hint="cs"/>
                <w:cs/>
              </w:rPr>
              <w:t>ร้าน</w:t>
            </w:r>
            <w:r w:rsidRPr="00852429">
              <w:rPr>
                <w:cs/>
              </w:rPr>
              <w:t>มหัศจรรย์"วันของ</w:t>
            </w:r>
            <w:r w:rsidRPr="00852429">
              <w:t>AuuM</w:t>
            </w:r>
          </w:p>
        </w:tc>
        <w:tc>
          <w:tcPr>
            <w:tcW w:w="2160" w:type="dxa"/>
          </w:tcPr>
          <w:p w14:paraId="21739906" w14:textId="220B3F1B" w:rsidR="00A873B3" w:rsidRDefault="00A873B3" w:rsidP="00A873B3">
            <w:pPr>
              <w:jc w:val="center"/>
            </w:pPr>
            <w:r>
              <w:rPr>
                <w:rFonts w:hint="cs"/>
                <w:cs/>
              </w:rPr>
              <w:t>3 นาที</w:t>
            </w:r>
          </w:p>
        </w:tc>
        <w:tc>
          <w:tcPr>
            <w:tcW w:w="3098" w:type="dxa"/>
          </w:tcPr>
          <w:p w14:paraId="6AC23C11" w14:textId="6DFE7A83" w:rsidR="00A873B3" w:rsidRDefault="00745955" w:rsidP="00A873B3">
            <w:pPr>
              <w:jc w:val="center"/>
            </w:pPr>
            <w:r>
              <w:rPr>
                <w:rFonts w:hint="cs"/>
                <w:cs/>
              </w:rPr>
              <w:t>18 วิดิโอ</w:t>
            </w:r>
          </w:p>
        </w:tc>
      </w:tr>
    </w:tbl>
    <w:p w14:paraId="70D40DED" w14:textId="5B243BF1" w:rsidR="002C3E3E" w:rsidRDefault="002C3E3E"/>
    <w:p w14:paraId="034E286B" w14:textId="328F4D69" w:rsidR="002C3E3E" w:rsidRDefault="00A72638" w:rsidP="002C3E3E">
      <w:pPr>
        <w:pStyle w:val="2"/>
      </w:pPr>
      <w:bookmarkStart w:id="185" w:name="_Toc130517373"/>
      <w:r>
        <w:rPr>
          <w:rFonts w:hint="cs"/>
          <w:cs/>
        </w:rPr>
        <w:lastRenderedPageBreak/>
        <w:t>การสร้างโมเดล</w:t>
      </w:r>
      <w:bookmarkEnd w:id="185"/>
    </w:p>
    <w:p w14:paraId="7E0553E1" w14:textId="6A4CA3F2" w:rsidR="002C3E3E" w:rsidRPr="00D04B43" w:rsidRDefault="002C3E3E" w:rsidP="00D04B43">
      <w:pPr>
        <w:pStyle w:val="3"/>
      </w:pPr>
      <w:bookmarkStart w:id="186" w:name="_Toc130517374"/>
      <w:r w:rsidRPr="00D04B43">
        <w:rPr>
          <w:rFonts w:hint="cs"/>
          <w:cs/>
        </w:rPr>
        <w:t>การ</w:t>
      </w:r>
      <w:r w:rsidR="00FE66CD" w:rsidRPr="00D04B43">
        <w:rPr>
          <w:rFonts w:hint="cs"/>
          <w:cs/>
        </w:rPr>
        <w:t>เตรียมข้อมูลในการ</w:t>
      </w:r>
      <w:r w:rsidRPr="00D04B43">
        <w:rPr>
          <w:rFonts w:hint="cs"/>
          <w:cs/>
        </w:rPr>
        <w:t xml:space="preserve"> </w:t>
      </w:r>
      <w:r w:rsidR="00E17579" w:rsidRPr="00D04B43">
        <w:t>training</w:t>
      </w:r>
      <w:bookmarkEnd w:id="186"/>
    </w:p>
    <w:p w14:paraId="3B152352" w14:textId="77777777" w:rsidR="00E17579" w:rsidRDefault="002C3E3E" w:rsidP="00742545">
      <w:pPr>
        <w:ind w:firstLine="720"/>
        <w:jc w:val="thaiDistribute"/>
      </w:pPr>
      <w:r>
        <w:rPr>
          <w:cs/>
        </w:rPr>
        <w:t xml:space="preserve">เตรียมข้อมูลในการ </w:t>
      </w:r>
      <w:r>
        <w:rPr>
          <w:rFonts w:cs="Noto Sans"/>
        </w:rPr>
        <w:t xml:space="preserve">training </w:t>
      </w:r>
      <w:r>
        <w:rPr>
          <w:cs/>
        </w:rPr>
        <w:t xml:space="preserve">โดยบันทึกรูปภาพจาก </w:t>
      </w:r>
      <w:r>
        <w:rPr>
          <w:rFonts w:cs="Noto Sans"/>
        </w:rPr>
        <w:t xml:space="preserve">Video </w:t>
      </w:r>
      <w:r>
        <w:rPr>
          <w:cs/>
        </w:rPr>
        <w:t>ไลฟ์สดที่เก็บมาได้โดยจะทำการบันทึกเฉพาะช่วงที่มีการเปลี่ยนแปลงของข้อความบนหน้าจอไลฟ์สดดัง โดยจะได้จาก</w:t>
      </w:r>
    </w:p>
    <w:p w14:paraId="54090E2A" w14:textId="1280A3C0" w:rsidR="002C3E3E" w:rsidRDefault="002C3E3E" w:rsidP="00742545">
      <w:pPr>
        <w:jc w:val="thaiDistribute"/>
      </w:pPr>
      <w:r>
        <w:rPr>
          <w:cs/>
        </w:rPr>
        <w:t xml:space="preserve">ร้าน </w:t>
      </w:r>
      <w:r>
        <w:rPr>
          <w:rFonts w:cs="Noto Sans"/>
        </w:rPr>
        <w:t xml:space="preserve">FIRST SHOP V2 </w:t>
      </w:r>
      <w:r>
        <w:rPr>
          <w:cs/>
        </w:rPr>
        <w:t xml:space="preserve">จำนวน </w:t>
      </w:r>
      <w:r>
        <w:rPr>
          <w:rFonts w:cs="Noto Sans"/>
        </w:rPr>
        <w:t>3</w:t>
      </w:r>
      <w:r w:rsidR="006C6C83">
        <w:rPr>
          <w:rFonts w:cs="Noto Sans"/>
        </w:rPr>
        <w:t>3</w:t>
      </w:r>
      <w:r>
        <w:rPr>
          <w:rFonts w:cs="Noto Sans"/>
        </w:rPr>
        <w:t xml:space="preserve"> </w:t>
      </w:r>
      <w:r>
        <w:rPr>
          <w:cs/>
        </w:rPr>
        <w:t xml:space="preserve">ภาพ จากร้าน </w:t>
      </w:r>
      <w:r>
        <w:rPr>
          <w:rFonts w:cs="Noto Sans"/>
        </w:rPr>
        <w:t xml:space="preserve">KANYA SHOP </w:t>
      </w:r>
      <w:r>
        <w:rPr>
          <w:cs/>
        </w:rPr>
        <w:t xml:space="preserve">ขายถูกทุกอย่าง จำนวน </w:t>
      </w:r>
      <w:r>
        <w:rPr>
          <w:rFonts w:cs="Noto Sans"/>
        </w:rPr>
        <w:t>2</w:t>
      </w:r>
      <w:r w:rsidR="00F218F6">
        <w:rPr>
          <w:rFonts w:cs="Noto Sans"/>
        </w:rPr>
        <w:t>8</w:t>
      </w:r>
      <w:r>
        <w:rPr>
          <w:rFonts w:cs="Noto Sans"/>
        </w:rPr>
        <w:t xml:space="preserve"> </w:t>
      </w:r>
      <w:r>
        <w:rPr>
          <w:cs/>
        </w:rPr>
        <w:t>ภาพ จากร้าน มหัศจรรย์"วันของ</w:t>
      </w:r>
      <w:r>
        <w:rPr>
          <w:rFonts w:cs="Noto Sans"/>
        </w:rPr>
        <w:t xml:space="preserve">AuuM" </w:t>
      </w:r>
      <w:r>
        <w:rPr>
          <w:cs/>
        </w:rPr>
        <w:t>จำนวน</w:t>
      </w:r>
      <w:r>
        <w:rPr>
          <w:rFonts w:cs="Noto Sans"/>
        </w:rPr>
        <w:t xml:space="preserve"> 3</w:t>
      </w:r>
      <w:r w:rsidR="00F218F6">
        <w:rPr>
          <w:rFonts w:cs="Noto Sans"/>
        </w:rPr>
        <w:t>3</w:t>
      </w:r>
      <w:r>
        <w:rPr>
          <w:rFonts w:cs="Noto Sans"/>
        </w:rPr>
        <w:t xml:space="preserve"> </w:t>
      </w:r>
      <w:r>
        <w:rPr>
          <w:cs/>
        </w:rPr>
        <w:t xml:space="preserve">ภาพ รวมกันทั้งหมด </w:t>
      </w:r>
      <w:r>
        <w:rPr>
          <w:rFonts w:cs="Noto Sans"/>
        </w:rPr>
        <w:t>9</w:t>
      </w:r>
      <w:r w:rsidR="00F218F6">
        <w:rPr>
          <w:rFonts w:cs="Noto Sans"/>
        </w:rPr>
        <w:t>2</w:t>
      </w:r>
      <w:r>
        <w:rPr>
          <w:rFonts w:cs="Noto Sans"/>
        </w:rPr>
        <w:t xml:space="preserve"> </w:t>
      </w:r>
      <w:r>
        <w:rPr>
          <w:cs/>
        </w:rPr>
        <w:t>รูปภาพ</w:t>
      </w:r>
    </w:p>
    <w:p w14:paraId="6C16AC07" w14:textId="77777777" w:rsidR="00FE66CD" w:rsidRDefault="00FE66CD" w:rsidP="00E17579">
      <w:pPr>
        <w:ind w:left="720"/>
      </w:pPr>
    </w:p>
    <w:p w14:paraId="787334B6" w14:textId="77777777" w:rsidR="00905F12" w:rsidRDefault="002C3E3E" w:rsidP="00905F12">
      <w:pPr>
        <w:keepNext/>
        <w:ind w:left="720" w:firstLine="720"/>
      </w:pPr>
      <w:r>
        <w:rPr>
          <w:noProof/>
        </w:rPr>
        <w:drawing>
          <wp:inline distT="0" distB="0" distL="0" distR="0" wp14:anchorId="13D13C5F" wp14:editId="46BA4E5B">
            <wp:extent cx="3323646" cy="2197091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704" cy="221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4445" w14:textId="57CE4253" w:rsidR="002C3E3E" w:rsidRDefault="00905F12" w:rsidP="005901D0">
      <w:pPr>
        <w:pStyle w:val="a9"/>
      </w:pPr>
      <w:bookmarkStart w:id="187" w:name="_Toc130546477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ตัวอย่างรูปภาพที่ทำการเก็บ</w:t>
      </w:r>
      <w:bookmarkEnd w:id="187"/>
    </w:p>
    <w:p w14:paraId="486B56EC" w14:textId="5B5FBB31" w:rsidR="00CC462D" w:rsidRDefault="00CC462D" w:rsidP="00CC462D">
      <w:pPr>
        <w:pStyle w:val="3"/>
      </w:pPr>
      <w:bookmarkStart w:id="188" w:name="_Toc130517375"/>
      <w:r w:rsidRPr="00CC462D">
        <w:rPr>
          <w:rFonts w:hint="cs"/>
          <w:cs/>
        </w:rPr>
        <w:t>การวาดภาพผลเฉลย</w:t>
      </w:r>
      <w:bookmarkEnd w:id="188"/>
    </w:p>
    <w:p w14:paraId="71E8AEC2" w14:textId="14D1F02E" w:rsidR="00CC462D" w:rsidRPr="00CC462D" w:rsidRDefault="00F218F6" w:rsidP="00D04B43">
      <w:pPr>
        <w:ind w:firstLine="720"/>
        <w:rPr>
          <w:cs/>
        </w:rPr>
      </w:pPr>
      <w:r>
        <w:rPr>
          <w:rFonts w:hint="cs"/>
          <w:cs/>
        </w:rPr>
        <w:t>ทำ</w:t>
      </w:r>
      <w:r w:rsidR="00CC462D" w:rsidRPr="00CC462D">
        <w:rPr>
          <w:rFonts w:hint="cs"/>
          <w:cs/>
        </w:rPr>
        <w:t>การวาดภาพผลเฉลย</w:t>
      </w:r>
      <w:r w:rsidR="00CC462D">
        <w:rPr>
          <w:rFonts w:hint="cs"/>
          <w:cs/>
        </w:rPr>
        <w:t xml:space="preserve">รูปภาพผ่าน </w:t>
      </w:r>
      <w:r w:rsidR="00745955">
        <w:t>R</w:t>
      </w:r>
      <w:r w:rsidR="00CC462D" w:rsidRPr="00CC462D">
        <w:t>oboflow</w:t>
      </w:r>
      <w:r w:rsidR="00CC462D">
        <w:rPr>
          <w:rFonts w:hint="cs"/>
          <w:cs/>
        </w:rPr>
        <w:t xml:space="preserve"> </w:t>
      </w:r>
      <w:r w:rsidR="00CC462D" w:rsidRPr="00CC462D">
        <w:t xml:space="preserve">framework </w:t>
      </w:r>
      <w:r w:rsidR="00CC462D" w:rsidRPr="00CC462D">
        <w:rPr>
          <w:cs/>
        </w:rPr>
        <w:t xml:space="preserve">สำหรับใช้จัดเก็บ เตรียมชุดข้อมูล และสร้างแบบจำลองต่างๆ ที่สามารถใช้งานผ่าน </w:t>
      </w:r>
      <w:r w:rsidR="00CC462D" w:rsidRPr="00CC462D">
        <w:t>web browser</w:t>
      </w:r>
      <w:r w:rsidR="00CC462D">
        <w:rPr>
          <w:rFonts w:ascii="Angsana New" w:eastAsia="Times New Roman" w:hAnsi="Angsana New" w:cs="Angsana New" w:hint="cs"/>
          <w:sz w:val="28"/>
          <w:szCs w:val="28"/>
          <w:cs/>
        </w:rPr>
        <w:t xml:space="preserve">  </w:t>
      </w:r>
      <w:r w:rsidR="00CC462D" w:rsidRPr="00CC462D">
        <w:rPr>
          <w:rFonts w:hint="cs"/>
          <w:cs/>
        </w:rPr>
        <w:t xml:space="preserve">โดยจะทำการวาดภาพผลเฉลยในรูปภาพที่เตรียมมาทั้งหมด </w:t>
      </w:r>
      <w:r w:rsidR="0011470A">
        <w:rPr>
          <w:rFonts w:hint="cs"/>
          <w:cs/>
        </w:rPr>
        <w:t xml:space="preserve">โดยจะจัดหมวดหมู่ในที่ที่สนใจเป็น </w:t>
      </w:r>
      <w:r w:rsidR="0011470A">
        <w:t>“box”</w:t>
      </w:r>
      <w:r w:rsidR="0011470A">
        <w:rPr>
          <w:rFonts w:hint="cs"/>
          <w:cs/>
        </w:rPr>
        <w:t xml:space="preserve">และในพื้นที่ที่ไม่สนใจเป็น </w:t>
      </w:r>
      <w:r w:rsidR="0011470A">
        <w:t>“no”</w:t>
      </w:r>
      <w:r w:rsidR="00967632">
        <w:t xml:space="preserve"> </w:t>
      </w:r>
    </w:p>
    <w:p w14:paraId="7C9464C1" w14:textId="77777777" w:rsidR="00905F12" w:rsidRDefault="0011470A" w:rsidP="00905F12">
      <w:pPr>
        <w:keepNext/>
        <w:jc w:val="center"/>
      </w:pPr>
      <w:r w:rsidRPr="0011470A">
        <w:rPr>
          <w:rFonts w:ascii="Angsana New" w:eastAsia="Times New Roman" w:hAnsi="Angsana New" w:cs="Angsana New"/>
          <w:noProof/>
          <w:sz w:val="28"/>
          <w:szCs w:val="28"/>
          <w:cs/>
        </w:rPr>
        <w:drawing>
          <wp:inline distT="0" distB="0" distL="0" distR="0" wp14:anchorId="33618214" wp14:editId="75B35AA0">
            <wp:extent cx="3658892" cy="1770279"/>
            <wp:effectExtent l="0" t="0" r="0" b="190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2052" cy="178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75E" w14:textId="49941E80" w:rsidR="00D04B43" w:rsidRDefault="00905F12" w:rsidP="005901D0">
      <w:pPr>
        <w:pStyle w:val="a9"/>
      </w:pPr>
      <w:bookmarkStart w:id="189" w:name="_Toc130546478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4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การวาดภาพผลเฉลยรูปภาพ</w:t>
      </w:r>
      <w:r w:rsidR="00745955" w:rsidRPr="007A269A">
        <w:rPr>
          <w:rFonts w:hint="cs"/>
          <w:b w:val="0"/>
          <w:bCs w:val="0"/>
          <w:cs/>
        </w:rPr>
        <w:t xml:space="preserve">ใน </w:t>
      </w:r>
      <w:r w:rsidR="00745955" w:rsidRPr="007A269A">
        <w:rPr>
          <w:b w:val="0"/>
          <w:bCs w:val="0"/>
        </w:rPr>
        <w:t>Roboflow</w:t>
      </w:r>
      <w:bookmarkEnd w:id="189"/>
    </w:p>
    <w:p w14:paraId="0D9E3F83" w14:textId="0AF732AD" w:rsidR="00D04B43" w:rsidRDefault="00D04B43" w:rsidP="00D04B43"/>
    <w:p w14:paraId="485FBF29" w14:textId="77777777" w:rsidR="00D04B43" w:rsidRPr="00D04B43" w:rsidRDefault="00D04B43" w:rsidP="00D04B43"/>
    <w:p w14:paraId="4963FECA" w14:textId="77777777" w:rsidR="00745955" w:rsidRDefault="00745955" w:rsidP="00745955">
      <w:pPr>
        <w:keepNext/>
        <w:jc w:val="center"/>
      </w:pPr>
      <w:r w:rsidRPr="00745955">
        <w:rPr>
          <w:noProof/>
        </w:rPr>
        <w:drawing>
          <wp:inline distT="0" distB="0" distL="0" distR="0" wp14:anchorId="10A65B4D" wp14:editId="31D9666B">
            <wp:extent cx="1843430" cy="2899925"/>
            <wp:effectExtent l="0" t="0" r="444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58844" cy="292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BDE5" w14:textId="0951B763" w:rsidR="00745955" w:rsidRPr="007A269A" w:rsidRDefault="00745955" w:rsidP="005901D0">
      <w:pPr>
        <w:pStyle w:val="a9"/>
        <w:rPr>
          <w:b w:val="0"/>
          <w:bCs w:val="0"/>
        </w:rPr>
      </w:pPr>
      <w:bookmarkStart w:id="190" w:name="_Toc130546479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5</w:t>
      </w:r>
      <w:r w:rsidR="007A269A">
        <w:rPr>
          <w:cs/>
        </w:rPr>
        <w:fldChar w:fldCharType="end"/>
      </w:r>
      <w:r>
        <w:t xml:space="preserve"> </w:t>
      </w:r>
      <w:r w:rsidRPr="007A269A">
        <w:rPr>
          <w:b w:val="0"/>
          <w:bCs w:val="0"/>
          <w:cs/>
        </w:rPr>
        <w:t>การวาดภาพผลเฉลยรูปภาพ</w:t>
      </w:r>
      <w:r w:rsidRPr="007A269A">
        <w:rPr>
          <w:rFonts w:hint="cs"/>
          <w:b w:val="0"/>
          <w:bCs w:val="0"/>
          <w:cs/>
        </w:rPr>
        <w:t xml:space="preserve">ใน </w:t>
      </w:r>
      <w:r w:rsidRPr="007A269A">
        <w:rPr>
          <w:b w:val="0"/>
          <w:bCs w:val="0"/>
        </w:rPr>
        <w:t>Roboflow</w:t>
      </w:r>
      <w:r w:rsidR="00383E25" w:rsidRPr="007A269A">
        <w:rPr>
          <w:b w:val="0"/>
          <w:bCs w:val="0"/>
        </w:rPr>
        <w:t xml:space="preserve"> (2)</w:t>
      </w:r>
      <w:bookmarkEnd w:id="190"/>
    </w:p>
    <w:p w14:paraId="496CF59A" w14:textId="0CB17430" w:rsidR="00745955" w:rsidRPr="007A269A" w:rsidRDefault="00745955" w:rsidP="00745955"/>
    <w:p w14:paraId="3535D487" w14:textId="77777777" w:rsidR="00D04B43" w:rsidRDefault="00D04B43" w:rsidP="00D04B43">
      <w:pPr>
        <w:keepNext/>
      </w:pPr>
      <w:r w:rsidRPr="00D04B43">
        <w:rPr>
          <w:noProof/>
        </w:rPr>
        <w:drawing>
          <wp:inline distT="0" distB="0" distL="0" distR="0" wp14:anchorId="26BF4DB0" wp14:editId="6D626EF1">
            <wp:extent cx="5399405" cy="696595"/>
            <wp:effectExtent l="0" t="0" r="0" b="825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3C5B" w14:textId="67FE711C" w:rsidR="00F218F6" w:rsidRDefault="00D04B43" w:rsidP="005901D0">
      <w:pPr>
        <w:pStyle w:val="a9"/>
      </w:pPr>
      <w:bookmarkStart w:id="191" w:name="_Toc130546480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6</w:t>
      </w:r>
      <w:r w:rsidR="007A269A"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>ภาพผลเฉลยที่ถูกต้องจากทั้ง 3 ร้านค้า</w:t>
      </w:r>
      <w:bookmarkEnd w:id="191"/>
    </w:p>
    <w:p w14:paraId="7E0C5705" w14:textId="77777777" w:rsidR="00E14E39" w:rsidRPr="00E14E39" w:rsidRDefault="00E14E39" w:rsidP="00E14E39"/>
    <w:p w14:paraId="2F17C6CE" w14:textId="77C6FCC2" w:rsidR="00E14E39" w:rsidRPr="00E14E39" w:rsidRDefault="00E14E39" w:rsidP="00E14E39">
      <w:pPr>
        <w:ind w:firstLine="720"/>
      </w:pPr>
      <w:r>
        <w:rPr>
          <w:rFonts w:hint="cs"/>
          <w:cs/>
        </w:rPr>
        <w:t>เมื่อทำการ</w:t>
      </w:r>
      <w:r w:rsidRPr="00CC462D">
        <w:rPr>
          <w:rFonts w:hint="cs"/>
          <w:cs/>
        </w:rPr>
        <w:t>วาดภาพผลเฉลย</w:t>
      </w:r>
      <w:r>
        <w:rPr>
          <w:rFonts w:hint="cs"/>
          <w:cs/>
        </w:rPr>
        <w:t>รูปภาพทั้งหมดจะทำการแบ่งส่วนของข้อมูลออกเป็นดังนี้</w:t>
      </w:r>
    </w:p>
    <w:p w14:paraId="2B92C947" w14:textId="00315742" w:rsidR="00E14E39" w:rsidRDefault="00E14E39" w:rsidP="005901D0">
      <w:pPr>
        <w:pStyle w:val="a9"/>
        <w:ind w:firstLine="0"/>
        <w:jc w:val="left"/>
      </w:pPr>
      <w:bookmarkStart w:id="192" w:name="_Toc130517047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>จำนวนของข้อมูลในแต่ละส่วน</w:t>
      </w:r>
      <w:bookmarkEnd w:id="192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939"/>
        <w:gridCol w:w="1939"/>
        <w:gridCol w:w="1939"/>
      </w:tblGrid>
      <w:tr w:rsidR="00E14E39" w14:paraId="2B3599A7" w14:textId="77777777" w:rsidTr="00B63D31">
        <w:trPr>
          <w:trHeight w:val="245"/>
          <w:jc w:val="center"/>
        </w:trPr>
        <w:tc>
          <w:tcPr>
            <w:tcW w:w="1939" w:type="dxa"/>
          </w:tcPr>
          <w:p w14:paraId="394082EF" w14:textId="77777777" w:rsidR="00E14E39" w:rsidRDefault="00E14E39" w:rsidP="00B63D31">
            <w:pPr>
              <w:jc w:val="center"/>
            </w:pPr>
            <w:r w:rsidRPr="007C0276">
              <w:t>Training Set</w:t>
            </w:r>
          </w:p>
        </w:tc>
        <w:tc>
          <w:tcPr>
            <w:tcW w:w="1939" w:type="dxa"/>
          </w:tcPr>
          <w:p w14:paraId="7AEBD201" w14:textId="77777777" w:rsidR="00E14E39" w:rsidRPr="007C0276" w:rsidRDefault="00E14E39" w:rsidP="00B63D31">
            <w:pPr>
              <w:jc w:val="center"/>
            </w:pPr>
            <w:r w:rsidRPr="007C0276">
              <w:t>Validation Set</w:t>
            </w:r>
          </w:p>
        </w:tc>
        <w:tc>
          <w:tcPr>
            <w:tcW w:w="1939" w:type="dxa"/>
          </w:tcPr>
          <w:p w14:paraId="43E45FA2" w14:textId="77777777" w:rsidR="00E14E39" w:rsidRDefault="00E14E39" w:rsidP="00B63D31">
            <w:pPr>
              <w:jc w:val="center"/>
            </w:pPr>
            <w:r w:rsidRPr="007C0276">
              <w:t>Testing Set</w:t>
            </w:r>
          </w:p>
        </w:tc>
      </w:tr>
      <w:tr w:rsidR="00E14E39" w14:paraId="6A6A6DC1" w14:textId="77777777" w:rsidTr="00B63D31">
        <w:trPr>
          <w:trHeight w:val="245"/>
          <w:jc w:val="center"/>
        </w:trPr>
        <w:tc>
          <w:tcPr>
            <w:tcW w:w="1939" w:type="dxa"/>
          </w:tcPr>
          <w:p w14:paraId="4254604D" w14:textId="77777777" w:rsidR="00E14E39" w:rsidRDefault="00E14E39" w:rsidP="00B63D31">
            <w:pPr>
              <w:jc w:val="center"/>
            </w:pPr>
            <w:r>
              <w:t>62</w:t>
            </w:r>
          </w:p>
        </w:tc>
        <w:tc>
          <w:tcPr>
            <w:tcW w:w="1939" w:type="dxa"/>
          </w:tcPr>
          <w:p w14:paraId="39FF5280" w14:textId="77777777" w:rsidR="00E14E39" w:rsidRDefault="00E14E39" w:rsidP="00B63D31">
            <w:pPr>
              <w:jc w:val="center"/>
            </w:pPr>
            <w:r>
              <w:t>17</w:t>
            </w:r>
          </w:p>
        </w:tc>
        <w:tc>
          <w:tcPr>
            <w:tcW w:w="1939" w:type="dxa"/>
          </w:tcPr>
          <w:p w14:paraId="130CBAE4" w14:textId="77777777" w:rsidR="00E14E39" w:rsidRDefault="00E14E39" w:rsidP="00B63D31">
            <w:pPr>
              <w:keepNext/>
              <w:jc w:val="center"/>
            </w:pPr>
            <w:r>
              <w:t>13</w:t>
            </w:r>
          </w:p>
        </w:tc>
      </w:tr>
    </w:tbl>
    <w:p w14:paraId="70814DCE" w14:textId="154CF3BE" w:rsidR="00E14E39" w:rsidRDefault="00E14E39" w:rsidP="00E14E39"/>
    <w:p w14:paraId="442F80E9" w14:textId="75F229B7" w:rsidR="00E14E39" w:rsidRDefault="00E14E39" w:rsidP="00650666">
      <w:pPr>
        <w:ind w:firstLine="720"/>
        <w:rPr>
          <w:cs/>
        </w:rPr>
      </w:pPr>
      <w:r>
        <w:rPr>
          <w:rFonts w:hint="cs"/>
          <w:cs/>
        </w:rPr>
        <w:t xml:space="preserve">โดยจำนวนของ </w:t>
      </w:r>
      <w:r w:rsidRPr="007C0276">
        <w:t>Training Set</w:t>
      </w:r>
      <w:r>
        <w:rPr>
          <w:rFonts w:hint="cs"/>
          <w:cs/>
        </w:rPr>
        <w:t xml:space="preserve"> จะแบ่งเป็น 62 รูปภาพ </w:t>
      </w:r>
      <w:r w:rsidRPr="007C0276">
        <w:t>Validation Set</w:t>
      </w:r>
      <w:r>
        <w:rPr>
          <w:rFonts w:hint="cs"/>
          <w:cs/>
        </w:rPr>
        <w:t xml:space="preserve"> </w:t>
      </w:r>
      <w:r>
        <w:t>17</w:t>
      </w:r>
      <w:r>
        <w:rPr>
          <w:rFonts w:hint="cs"/>
          <w:cs/>
        </w:rPr>
        <w:t xml:space="preserve"> รูปภาพและ</w:t>
      </w:r>
      <w:r w:rsidRPr="00E14E39">
        <w:t xml:space="preserve"> </w:t>
      </w:r>
      <w:r w:rsidRPr="007C0276">
        <w:t>Testing Set</w:t>
      </w:r>
      <w:r>
        <w:rPr>
          <w:rFonts w:hint="cs"/>
          <w:cs/>
        </w:rPr>
        <w:t xml:space="preserve">มีจำนวน 13 รูปภาพ โดยจำนวนของ </w:t>
      </w:r>
      <w:r w:rsidRPr="007C0276">
        <w:t>Training Set</w:t>
      </w:r>
      <w:r>
        <w:rPr>
          <w:rFonts w:hint="cs"/>
          <w:cs/>
        </w:rPr>
        <w:t xml:space="preserve"> จะมีจำนวนที่มากกว่าเนื่องจาก ผลเฉลยที่สนใจมีรูปแบบที่คล้ายกัน</w:t>
      </w:r>
    </w:p>
    <w:p w14:paraId="58672D50" w14:textId="77777777" w:rsidR="00E14E39" w:rsidRDefault="00E14E39"/>
    <w:p w14:paraId="3A0963F8" w14:textId="77777777" w:rsidR="00E14E39" w:rsidRPr="00E14E39" w:rsidRDefault="00E14E39" w:rsidP="00E14E39"/>
    <w:p w14:paraId="6FAB9191" w14:textId="7717E632" w:rsidR="00111B83" w:rsidRPr="00111B83" w:rsidRDefault="00D04B43" w:rsidP="00111B83">
      <w:pPr>
        <w:pStyle w:val="3"/>
        <w:rPr>
          <w:cs/>
        </w:rPr>
      </w:pPr>
      <w:bookmarkStart w:id="193" w:name="_Toc130517376"/>
      <w:r>
        <w:lastRenderedPageBreak/>
        <w:t>D</w:t>
      </w:r>
      <w:r w:rsidRPr="00D04B43">
        <w:t xml:space="preserve">ata </w:t>
      </w:r>
      <w:r>
        <w:t>A</w:t>
      </w:r>
      <w:r w:rsidRPr="00D04B43">
        <w:t>ugmentation</w:t>
      </w:r>
      <w:bookmarkEnd w:id="193"/>
    </w:p>
    <w:p w14:paraId="4ADAF7AA" w14:textId="2FCA8860" w:rsidR="00FB2292" w:rsidRDefault="00967632" w:rsidP="00967632">
      <w:pPr>
        <w:ind w:firstLine="720"/>
        <w:rPr>
          <w:cs/>
        </w:rPr>
      </w:pPr>
      <w:r>
        <w:rPr>
          <w:rFonts w:hint="cs"/>
          <w:cs/>
        </w:rPr>
        <w:t>ในส่วนนี้</w:t>
      </w:r>
      <w:r w:rsidR="007C0276">
        <w:rPr>
          <w:rFonts w:hint="cs"/>
          <w:cs/>
        </w:rPr>
        <w:t xml:space="preserve">จะนำข้อมูลไปทำการ </w:t>
      </w:r>
      <w:r w:rsidR="007C0276">
        <w:t xml:space="preserve">Generate </w:t>
      </w:r>
      <w:r w:rsidR="007C0276">
        <w:rPr>
          <w:rFonts w:hint="cs"/>
          <w:cs/>
        </w:rPr>
        <w:t>รูปภาพเพิ่ม</w:t>
      </w:r>
      <w:r w:rsidR="00FB2292">
        <w:rPr>
          <w:rFonts w:hint="cs"/>
          <w:cs/>
        </w:rPr>
        <w:t xml:space="preserve">เพื่อเพิ่มจำนวนของข้อมูลที่จะทำไป </w:t>
      </w:r>
      <w:r w:rsidR="00FB2292">
        <w:t xml:space="preserve">train </w:t>
      </w:r>
      <w:r w:rsidR="007C0276">
        <w:rPr>
          <w:rFonts w:hint="cs"/>
          <w:cs/>
        </w:rPr>
        <w:t xml:space="preserve">โดยจะทำการ </w:t>
      </w:r>
      <w:r w:rsidR="00FB2292">
        <w:rPr>
          <w:rFonts w:hint="cs"/>
          <w:cs/>
        </w:rPr>
        <w:t xml:space="preserve">หมุนภาพ </w:t>
      </w:r>
      <w:r w:rsidR="00FB2292">
        <w:t xml:space="preserve">90 </w:t>
      </w:r>
      <w:r w:rsidR="00FB2292">
        <w:rPr>
          <w:rFonts w:hint="cs"/>
          <w:cs/>
        </w:rPr>
        <w:t>องศา</w:t>
      </w:r>
      <w:r w:rsidR="00FB2292">
        <w:t>,</w:t>
      </w:r>
      <w:r w:rsidR="00FB2292">
        <w:rPr>
          <w:rFonts w:hint="cs"/>
          <w:cs/>
        </w:rPr>
        <w:t>ทำให้เป็นภาพสีเทา</w:t>
      </w:r>
      <w:r w:rsidR="00FB2292">
        <w:t>,</w:t>
      </w:r>
      <w:r w:rsidR="00FB2292">
        <w:rPr>
          <w:rFonts w:hint="cs"/>
          <w:cs/>
        </w:rPr>
        <w:t>เพิ่มแสงสดแสง</w:t>
      </w:r>
      <w:r w:rsidR="00FB2292">
        <w:t>,</w:t>
      </w:r>
      <w:r w:rsidR="00FB2292">
        <w:rPr>
          <w:rFonts w:hint="cs"/>
          <w:cs/>
        </w:rPr>
        <w:t xml:space="preserve">เพิ่มสิ่งรบกวนในรูปภาพและปรับขนาดของรูปภาพเป็น </w:t>
      </w:r>
      <w:r w:rsidR="00FB2292">
        <w:t xml:space="preserve">416 x 416 pixel </w:t>
      </w:r>
      <w:r w:rsidR="00FB2292">
        <w:rPr>
          <w:rFonts w:hint="cs"/>
          <w:cs/>
        </w:rPr>
        <w:t>ทุกรูปภาพ</w:t>
      </w:r>
    </w:p>
    <w:p w14:paraId="796323AF" w14:textId="77777777" w:rsidR="00905F12" w:rsidRDefault="00FB2292" w:rsidP="00905F12">
      <w:pPr>
        <w:keepNext/>
      </w:pPr>
      <w:r w:rsidRPr="00FB2292">
        <w:rPr>
          <w:noProof/>
        </w:rPr>
        <w:drawing>
          <wp:inline distT="0" distB="0" distL="0" distR="0" wp14:anchorId="1D9131C9" wp14:editId="38EFEBEC">
            <wp:extent cx="5399405" cy="192468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5B6" w14:textId="03105763" w:rsidR="00FE66CD" w:rsidRDefault="00905F12" w:rsidP="005901D0">
      <w:pPr>
        <w:pStyle w:val="a9"/>
      </w:pPr>
      <w:bookmarkStart w:id="194" w:name="_Toc130546481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7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b w:val="0"/>
          <w:bCs w:val="0"/>
          <w:cs/>
        </w:rPr>
        <w:t>การเพิ่ม</w:t>
      </w:r>
      <w:r w:rsidR="0078797B" w:rsidRPr="007A269A">
        <w:rPr>
          <w:rFonts w:hint="cs"/>
          <w:b w:val="0"/>
          <w:bCs w:val="0"/>
          <w:cs/>
        </w:rPr>
        <w:t>จำนวน</w:t>
      </w:r>
      <w:r w:rsidRPr="007A269A">
        <w:rPr>
          <w:b w:val="0"/>
          <w:bCs w:val="0"/>
          <w:cs/>
        </w:rPr>
        <w:t xml:space="preserve">รูปภาพใน </w:t>
      </w:r>
      <w:r w:rsidRPr="007A269A">
        <w:rPr>
          <w:b w:val="0"/>
          <w:bCs w:val="0"/>
        </w:rPr>
        <w:t>Traing Set</w:t>
      </w:r>
      <w:bookmarkEnd w:id="194"/>
    </w:p>
    <w:p w14:paraId="2C48CE47" w14:textId="77777777" w:rsidR="0078797B" w:rsidRPr="0078797B" w:rsidRDefault="0078797B" w:rsidP="0078797B"/>
    <w:p w14:paraId="1A851E68" w14:textId="2171AF1C" w:rsidR="007C0276" w:rsidRDefault="0078797B" w:rsidP="00FE66CD">
      <w:pPr>
        <w:ind w:firstLine="720"/>
      </w:pPr>
      <w:r>
        <w:rPr>
          <w:rFonts w:hint="cs"/>
          <w:cs/>
        </w:rPr>
        <w:t xml:space="preserve">จะทำการ </w:t>
      </w:r>
      <w:r>
        <w:t>Generate</w:t>
      </w:r>
      <w:r>
        <w:rPr>
          <w:rFonts w:hint="cs"/>
          <w:cs/>
        </w:rPr>
        <w:t xml:space="preserve"> ทั้งหมด </w:t>
      </w:r>
      <w:r>
        <w:t>3</w:t>
      </w:r>
      <w:r>
        <w:rPr>
          <w:rFonts w:hint="cs"/>
          <w:cs/>
        </w:rPr>
        <w:t xml:space="preserve"> ครั้ง </w:t>
      </w:r>
      <w:r w:rsidR="00FB2292">
        <w:rPr>
          <w:rFonts w:hint="cs"/>
          <w:cs/>
        </w:rPr>
        <w:t>โดยจะได้รูปภาพจากการ</w:t>
      </w:r>
      <w:r w:rsidR="00FB2292">
        <w:t xml:space="preserve"> Generate </w:t>
      </w:r>
      <w:r w:rsidR="00FB2292">
        <w:rPr>
          <w:rFonts w:hint="cs"/>
          <w:cs/>
        </w:rPr>
        <w:t xml:space="preserve">ทั้งหมด </w:t>
      </w:r>
      <w:r w:rsidR="00FB2292">
        <w:t xml:space="preserve">186 </w:t>
      </w:r>
      <w:r w:rsidR="00FB2292">
        <w:rPr>
          <w:rFonts w:hint="cs"/>
          <w:cs/>
        </w:rPr>
        <w:t xml:space="preserve">ภาพ </w:t>
      </w:r>
    </w:p>
    <w:p w14:paraId="5A344D1B" w14:textId="7C1B788B" w:rsidR="00FB2292" w:rsidRDefault="00FB2292" w:rsidP="00910B3E">
      <w:r>
        <w:rPr>
          <w:rFonts w:hint="cs"/>
          <w:cs/>
        </w:rPr>
        <w:t>จะมีรูปภาพที่ใช้ในการ</w:t>
      </w:r>
      <w:r>
        <w:t xml:space="preserve"> train </w:t>
      </w:r>
      <w:r>
        <w:rPr>
          <w:rFonts w:hint="cs"/>
          <w:cs/>
        </w:rPr>
        <w:t xml:space="preserve">ทั้งหมด </w:t>
      </w:r>
      <w:r>
        <w:t xml:space="preserve">558 </w:t>
      </w:r>
      <w:r>
        <w:rPr>
          <w:rFonts w:hint="cs"/>
          <w:cs/>
        </w:rPr>
        <w:t>โดยภาพที่</w:t>
      </w:r>
      <w:r w:rsidRPr="00FB2292">
        <w:t xml:space="preserve"> </w:t>
      </w:r>
      <w:r>
        <w:t>Generate</w:t>
      </w:r>
      <w:r>
        <w:rPr>
          <w:rFonts w:hint="cs"/>
          <w:cs/>
        </w:rPr>
        <w:t xml:space="preserve"> ออกมาจะมี</w:t>
      </w:r>
      <w:r w:rsidR="00111B83">
        <w:rPr>
          <w:rFonts w:hint="cs"/>
          <w:cs/>
        </w:rPr>
        <w:t>รูปแบบดัง</w:t>
      </w:r>
      <w:r w:rsidR="0078797B">
        <w:rPr>
          <w:rFonts w:hint="cs"/>
          <w:cs/>
        </w:rPr>
        <w:t xml:space="preserve"> </w:t>
      </w:r>
      <w:r w:rsidR="0078797B">
        <w:rPr>
          <w:cs/>
        </w:rPr>
        <w:fldChar w:fldCharType="begin"/>
      </w:r>
      <w:r w:rsidR="0078797B">
        <w:rPr>
          <w:cs/>
        </w:rPr>
        <w:instrText xml:space="preserve"> </w:instrText>
      </w:r>
      <w:r w:rsidR="0078797B">
        <w:rPr>
          <w:rFonts w:hint="cs"/>
        </w:rPr>
        <w:instrText>REF _Ref</w:instrText>
      </w:r>
      <w:r w:rsidR="0078797B">
        <w:rPr>
          <w:rFonts w:hint="cs"/>
          <w:cs/>
        </w:rPr>
        <w:instrText xml:space="preserve">130494562 </w:instrText>
      </w:r>
      <w:r w:rsidR="0078797B">
        <w:rPr>
          <w:rFonts w:hint="cs"/>
        </w:rPr>
        <w:instrText>\h</w:instrText>
      </w:r>
      <w:r w:rsidR="0078797B">
        <w:rPr>
          <w:cs/>
        </w:rPr>
        <w:instrText xml:space="preserve"> </w:instrText>
      </w:r>
      <w:r w:rsidR="0078797B">
        <w:rPr>
          <w:cs/>
        </w:rPr>
      </w:r>
      <w:r w:rsidR="0078797B">
        <w:rPr>
          <w:cs/>
        </w:rPr>
        <w:fldChar w:fldCharType="separate"/>
      </w:r>
      <w:r w:rsidR="007E7008">
        <w:t xml:space="preserve">   </w:t>
      </w:r>
      <w:r w:rsidR="007E7008">
        <w:rPr>
          <w:rFonts w:hint="cs"/>
          <w:cs/>
        </w:rPr>
        <w:t xml:space="preserve"> </w:t>
      </w:r>
      <w:r w:rsidR="007E7008">
        <w:rPr>
          <w:cs/>
        </w:rPr>
        <w:t xml:space="preserve">ภาพประกอบที่  </w:t>
      </w:r>
      <w:r w:rsidR="007E7008">
        <w:rPr>
          <w:noProof/>
          <w:cs/>
        </w:rPr>
        <w:t>3</w:t>
      </w:r>
      <w:r w:rsidR="007E7008">
        <w:rPr>
          <w:cs/>
        </w:rPr>
        <w:t>.</w:t>
      </w:r>
      <w:r w:rsidR="007E7008">
        <w:rPr>
          <w:noProof/>
          <w:cs/>
        </w:rPr>
        <w:t>8</w:t>
      </w:r>
      <w:r w:rsidR="007E7008">
        <w:rPr>
          <w:rFonts w:hint="cs"/>
          <w:cs/>
        </w:rPr>
        <w:t xml:space="preserve"> </w:t>
      </w:r>
      <w:r w:rsidR="007E7008" w:rsidRPr="007A269A">
        <w:rPr>
          <w:b/>
          <w:bCs/>
          <w:cs/>
        </w:rPr>
        <w:t xml:space="preserve">ตัวอย่างรูปภาพที่ </w:t>
      </w:r>
      <w:r w:rsidR="007E7008" w:rsidRPr="007A269A">
        <w:rPr>
          <w:b/>
          <w:bCs/>
        </w:rPr>
        <w:t xml:space="preserve">Generate </w:t>
      </w:r>
      <w:r w:rsidR="007E7008" w:rsidRPr="007A269A">
        <w:rPr>
          <w:b/>
          <w:bCs/>
          <w:cs/>
        </w:rPr>
        <w:t>ออกมา</w:t>
      </w:r>
      <w:r w:rsidR="0078797B">
        <w:rPr>
          <w:cs/>
        </w:rPr>
        <w:fldChar w:fldCharType="end"/>
      </w:r>
    </w:p>
    <w:p w14:paraId="74215AC6" w14:textId="2F379341" w:rsidR="0078797B" w:rsidRPr="007A269A" w:rsidRDefault="0078797B" w:rsidP="005901D0">
      <w:pPr>
        <w:pStyle w:val="a9"/>
        <w:ind w:firstLine="0"/>
        <w:jc w:val="left"/>
        <w:rPr>
          <w:b w:val="0"/>
          <w:bCs w:val="0"/>
        </w:rPr>
      </w:pPr>
      <w:bookmarkStart w:id="195" w:name="_Toc130517048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>จำนวนของข้อมูลก่อนและหลังทำการ</w:t>
      </w:r>
      <w:r w:rsidRPr="007A269A">
        <w:rPr>
          <w:b w:val="0"/>
          <w:bCs w:val="0"/>
        </w:rPr>
        <w:t xml:space="preserve"> Generate</w:t>
      </w:r>
      <w:bookmarkEnd w:id="19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3"/>
        <w:gridCol w:w="2124"/>
      </w:tblGrid>
      <w:tr w:rsidR="0078797B" w14:paraId="31237A5C" w14:textId="77777777" w:rsidTr="00B63D31">
        <w:tc>
          <w:tcPr>
            <w:tcW w:w="2123" w:type="dxa"/>
          </w:tcPr>
          <w:p w14:paraId="3EA45345" w14:textId="77777777" w:rsidR="0078797B" w:rsidRDefault="0078797B" w:rsidP="00B63D31"/>
        </w:tc>
        <w:tc>
          <w:tcPr>
            <w:tcW w:w="2123" w:type="dxa"/>
          </w:tcPr>
          <w:p w14:paraId="411B42ED" w14:textId="77777777" w:rsidR="0078797B" w:rsidRDefault="0078797B" w:rsidP="00B63D31">
            <w:pPr>
              <w:jc w:val="center"/>
            </w:pPr>
            <w:r>
              <w:t>Training Set</w:t>
            </w:r>
          </w:p>
        </w:tc>
        <w:tc>
          <w:tcPr>
            <w:tcW w:w="2123" w:type="dxa"/>
          </w:tcPr>
          <w:p w14:paraId="4DE3552A" w14:textId="77777777" w:rsidR="0078797B" w:rsidRDefault="0078797B" w:rsidP="00B63D31">
            <w:pPr>
              <w:jc w:val="center"/>
            </w:pPr>
            <w:r w:rsidRPr="007C0276">
              <w:t>Validation Set</w:t>
            </w:r>
          </w:p>
        </w:tc>
        <w:tc>
          <w:tcPr>
            <w:tcW w:w="2124" w:type="dxa"/>
          </w:tcPr>
          <w:p w14:paraId="254708A5" w14:textId="77777777" w:rsidR="0078797B" w:rsidRDefault="0078797B" w:rsidP="00B63D31">
            <w:pPr>
              <w:jc w:val="center"/>
            </w:pPr>
            <w:r w:rsidRPr="007C0276">
              <w:t>Testing Set</w:t>
            </w:r>
          </w:p>
        </w:tc>
      </w:tr>
      <w:tr w:rsidR="0078797B" w14:paraId="747575F0" w14:textId="77777777" w:rsidTr="00B63D31">
        <w:tc>
          <w:tcPr>
            <w:tcW w:w="2123" w:type="dxa"/>
          </w:tcPr>
          <w:p w14:paraId="3919DBC9" w14:textId="77777777" w:rsidR="0078797B" w:rsidRDefault="0078797B" w:rsidP="00B63D31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 xml:space="preserve">ก่อน </w:t>
            </w:r>
            <w:r>
              <w:t>Generate</w:t>
            </w:r>
          </w:p>
        </w:tc>
        <w:tc>
          <w:tcPr>
            <w:tcW w:w="2123" w:type="dxa"/>
          </w:tcPr>
          <w:p w14:paraId="301188FC" w14:textId="77777777" w:rsidR="0078797B" w:rsidRDefault="0078797B" w:rsidP="00B63D31">
            <w:pPr>
              <w:jc w:val="center"/>
            </w:pPr>
            <w:r>
              <w:t>62</w:t>
            </w:r>
          </w:p>
        </w:tc>
        <w:tc>
          <w:tcPr>
            <w:tcW w:w="2123" w:type="dxa"/>
          </w:tcPr>
          <w:p w14:paraId="2BC0F2A8" w14:textId="77777777" w:rsidR="0078797B" w:rsidRDefault="0078797B" w:rsidP="00B63D31">
            <w:pPr>
              <w:jc w:val="center"/>
            </w:pPr>
            <w:r>
              <w:t>17</w:t>
            </w:r>
          </w:p>
        </w:tc>
        <w:tc>
          <w:tcPr>
            <w:tcW w:w="2124" w:type="dxa"/>
          </w:tcPr>
          <w:p w14:paraId="2429D8F8" w14:textId="77777777" w:rsidR="0078797B" w:rsidRDefault="0078797B" w:rsidP="00B63D31">
            <w:pPr>
              <w:jc w:val="center"/>
            </w:pPr>
            <w:r>
              <w:t>13</w:t>
            </w:r>
          </w:p>
        </w:tc>
      </w:tr>
      <w:tr w:rsidR="0078797B" w14:paraId="4738ED28" w14:textId="77777777" w:rsidTr="00B63D31">
        <w:tc>
          <w:tcPr>
            <w:tcW w:w="2123" w:type="dxa"/>
          </w:tcPr>
          <w:p w14:paraId="593A5BD7" w14:textId="77777777" w:rsidR="0078797B" w:rsidRDefault="0078797B" w:rsidP="00B63D31">
            <w:pPr>
              <w:jc w:val="center"/>
            </w:pPr>
            <w:r>
              <w:rPr>
                <w:rFonts w:hint="cs"/>
                <w:cs/>
              </w:rPr>
              <w:t xml:space="preserve">หลัง </w:t>
            </w:r>
            <w:r>
              <w:t>Generate</w:t>
            </w:r>
            <w:r>
              <w:rPr>
                <w:rFonts w:hint="cs"/>
                <w:cs/>
              </w:rPr>
              <w:t xml:space="preserve"> </w:t>
            </w:r>
          </w:p>
        </w:tc>
        <w:tc>
          <w:tcPr>
            <w:tcW w:w="2123" w:type="dxa"/>
          </w:tcPr>
          <w:p w14:paraId="2EE2376D" w14:textId="77777777" w:rsidR="0078797B" w:rsidRDefault="0078797B" w:rsidP="00B63D31">
            <w:pPr>
              <w:jc w:val="center"/>
            </w:pPr>
            <w:r>
              <w:rPr>
                <w:rFonts w:hint="cs"/>
                <w:cs/>
              </w:rPr>
              <w:t>186</w:t>
            </w:r>
          </w:p>
        </w:tc>
        <w:tc>
          <w:tcPr>
            <w:tcW w:w="2123" w:type="dxa"/>
          </w:tcPr>
          <w:p w14:paraId="37750ECA" w14:textId="77777777" w:rsidR="0078797B" w:rsidRDefault="0078797B" w:rsidP="00B63D31">
            <w:pPr>
              <w:jc w:val="center"/>
            </w:pPr>
            <w:r>
              <w:rPr>
                <w:rFonts w:hint="cs"/>
                <w:cs/>
              </w:rPr>
              <w:t>51</w:t>
            </w:r>
          </w:p>
        </w:tc>
        <w:tc>
          <w:tcPr>
            <w:tcW w:w="2124" w:type="dxa"/>
          </w:tcPr>
          <w:p w14:paraId="20C52C15" w14:textId="77777777" w:rsidR="0078797B" w:rsidRDefault="0078797B" w:rsidP="00B63D31">
            <w:pPr>
              <w:jc w:val="center"/>
            </w:pPr>
            <w:r>
              <w:rPr>
                <w:rFonts w:hint="cs"/>
                <w:cs/>
              </w:rPr>
              <w:t>39</w:t>
            </w:r>
          </w:p>
        </w:tc>
      </w:tr>
    </w:tbl>
    <w:p w14:paraId="24F8B415" w14:textId="77777777" w:rsidR="0078797B" w:rsidRPr="00FB2292" w:rsidRDefault="0078797B" w:rsidP="00910B3E">
      <w:pPr>
        <w:rPr>
          <w:cs/>
        </w:rPr>
      </w:pPr>
    </w:p>
    <w:p w14:paraId="244C0687" w14:textId="77777777" w:rsidR="00905F12" w:rsidRDefault="00FB2292" w:rsidP="00905F12">
      <w:pPr>
        <w:keepNext/>
        <w:jc w:val="center"/>
      </w:pPr>
      <w:r w:rsidRPr="00FB2292">
        <w:rPr>
          <w:noProof/>
        </w:rPr>
        <w:drawing>
          <wp:inline distT="0" distB="0" distL="0" distR="0" wp14:anchorId="6A11A88C" wp14:editId="72CF6211">
            <wp:extent cx="2457076" cy="2439568"/>
            <wp:effectExtent l="0" t="0" r="635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82783" cy="246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CC9C" w14:textId="69477070" w:rsidR="0078797B" w:rsidRPr="0078797B" w:rsidRDefault="00650666" w:rsidP="00650666">
      <w:pPr>
        <w:pStyle w:val="a9"/>
        <w:ind w:left="1440" w:firstLine="0"/>
        <w:jc w:val="left"/>
      </w:pPr>
      <w:bookmarkStart w:id="196" w:name="_Ref130494562"/>
      <w:r>
        <w:t xml:space="preserve">   </w:t>
      </w:r>
      <w:r w:rsidR="0078797B">
        <w:rPr>
          <w:rFonts w:hint="cs"/>
          <w:cs/>
        </w:rPr>
        <w:t xml:space="preserve"> </w:t>
      </w:r>
      <w:bookmarkStart w:id="197" w:name="_Toc130546482"/>
      <w:r w:rsidR="00905F12"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8</w:t>
      </w:r>
      <w:r w:rsidR="007A269A">
        <w:rPr>
          <w:cs/>
        </w:rPr>
        <w:fldChar w:fldCharType="end"/>
      </w:r>
      <w:r w:rsidR="00905F12">
        <w:rPr>
          <w:rFonts w:hint="cs"/>
          <w:cs/>
        </w:rPr>
        <w:t xml:space="preserve"> </w:t>
      </w:r>
      <w:r w:rsidR="00905F12" w:rsidRPr="007A269A">
        <w:rPr>
          <w:b w:val="0"/>
          <w:bCs w:val="0"/>
          <w:cs/>
        </w:rPr>
        <w:t xml:space="preserve">ตัวอย่างรูปภาพที่ </w:t>
      </w:r>
      <w:r w:rsidR="00905F12" w:rsidRPr="007A269A">
        <w:rPr>
          <w:b w:val="0"/>
          <w:bCs w:val="0"/>
        </w:rPr>
        <w:t xml:space="preserve">Generate </w:t>
      </w:r>
      <w:r w:rsidR="00905F12" w:rsidRPr="007A269A">
        <w:rPr>
          <w:b w:val="0"/>
          <w:bCs w:val="0"/>
          <w:cs/>
        </w:rPr>
        <w:t>ออกมา</w:t>
      </w:r>
      <w:bookmarkEnd w:id="196"/>
      <w:bookmarkEnd w:id="197"/>
    </w:p>
    <w:p w14:paraId="1992A590" w14:textId="77777777" w:rsidR="0078797B" w:rsidRPr="0078797B" w:rsidRDefault="0078797B" w:rsidP="0078797B"/>
    <w:p w14:paraId="759E1DDA" w14:textId="4B0A1DC6" w:rsidR="0078797B" w:rsidRDefault="0078797B">
      <w:pPr>
        <w:rPr>
          <w:cs/>
        </w:rPr>
      </w:pPr>
    </w:p>
    <w:p w14:paraId="75E00A0C" w14:textId="77777777" w:rsidR="0078797B" w:rsidRPr="0078797B" w:rsidRDefault="0078797B" w:rsidP="0078797B"/>
    <w:p w14:paraId="24AD4A36" w14:textId="2212731B" w:rsidR="00111B83" w:rsidRDefault="00FE66CD" w:rsidP="00FE66CD">
      <w:pPr>
        <w:pStyle w:val="3"/>
      </w:pPr>
      <w:bookmarkStart w:id="198" w:name="_Toc130517377"/>
      <w:r w:rsidRPr="00FE66CD">
        <w:rPr>
          <w:rFonts w:hint="cs"/>
          <w:cs/>
        </w:rPr>
        <w:t>การสร้างโมเดล</w:t>
      </w:r>
      <w:bookmarkEnd w:id="198"/>
    </w:p>
    <w:p w14:paraId="3DE3A892" w14:textId="22B2F14F" w:rsidR="0078797B" w:rsidRPr="0078797B" w:rsidRDefault="00974729" w:rsidP="00974729">
      <w:pPr>
        <w:ind w:firstLine="720"/>
      </w:pPr>
      <w:r>
        <w:rPr>
          <w:rFonts w:hint="cs"/>
          <w:cs/>
        </w:rPr>
        <w:t xml:space="preserve">ในส่วนของการสร้างโมเดลจะสร้างผ่าน </w:t>
      </w:r>
      <w:r>
        <w:t xml:space="preserve">google colab </w:t>
      </w:r>
      <w:r>
        <w:rPr>
          <w:rFonts w:hint="cs"/>
          <w:cs/>
        </w:rPr>
        <w:t xml:space="preserve">และใช้ </w:t>
      </w:r>
      <w:r>
        <w:t>YoloV5</w:t>
      </w:r>
      <w:r>
        <w:rPr>
          <w:rFonts w:hint="cs"/>
          <w:cs/>
        </w:rPr>
        <w:t>ในการเทรนโมเดลโดยจะมีขั้นตอนดังต่อไปนี้</w:t>
      </w:r>
    </w:p>
    <w:p w14:paraId="51E4C882" w14:textId="22C5B4F9" w:rsidR="0078797B" w:rsidRDefault="0078797B" w:rsidP="0078797B">
      <w:r>
        <w:rPr>
          <w:rFonts w:hint="cs"/>
          <w:cs/>
        </w:rPr>
        <w:t xml:space="preserve">1.การเตรียม </w:t>
      </w:r>
      <w:r>
        <w:t>Google Colab</w:t>
      </w:r>
    </w:p>
    <w:p w14:paraId="2601DA36" w14:textId="3D43A50D" w:rsidR="00974729" w:rsidRDefault="00974729" w:rsidP="005901D0">
      <w:pPr>
        <w:pStyle w:val="a9"/>
        <w:ind w:firstLine="0"/>
        <w:jc w:val="left"/>
      </w:pPr>
      <w:bookmarkStart w:id="199" w:name="_Toc130517049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5</w:t>
      </w:r>
      <w:r>
        <w:rPr>
          <w:cs/>
        </w:rPr>
        <w:fldChar w:fldCharType="end"/>
      </w:r>
      <w:r>
        <w:t xml:space="preserve"> </w:t>
      </w:r>
      <w:r w:rsidRPr="007A269A">
        <w:rPr>
          <w:b w:val="0"/>
          <w:bCs w:val="0"/>
        </w:rPr>
        <w:t xml:space="preserve">clone folder </w:t>
      </w:r>
      <w:r w:rsidRPr="007A269A">
        <w:rPr>
          <w:b w:val="0"/>
          <w:bCs w:val="0"/>
          <w:cs/>
        </w:rPr>
        <w:t xml:space="preserve">ของ </w:t>
      </w:r>
      <w:r w:rsidRPr="007A269A">
        <w:rPr>
          <w:b w:val="0"/>
          <w:bCs w:val="0"/>
        </w:rPr>
        <w:t>yoloV</w:t>
      </w:r>
      <w:r w:rsidRPr="007A269A">
        <w:rPr>
          <w:b w:val="0"/>
          <w:bCs w:val="0"/>
          <w:cs/>
        </w:rPr>
        <w:t>5 และติดั้งแพ็คเก็จที่จำเป็น</w:t>
      </w:r>
      <w:bookmarkEnd w:id="19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78797B" w14:paraId="64E5B869" w14:textId="77777777" w:rsidTr="0078797B">
        <w:tc>
          <w:tcPr>
            <w:tcW w:w="8493" w:type="dxa"/>
          </w:tcPr>
          <w:p w14:paraId="0A426DFE" w14:textId="77777777" w:rsidR="00974729" w:rsidRDefault="00974729" w:rsidP="00974729">
            <w:r>
              <w:t>!git clone https://github.com/ultralytics/yolov5  # clone</w:t>
            </w:r>
          </w:p>
          <w:p w14:paraId="3182582E" w14:textId="77777777" w:rsidR="00974729" w:rsidRDefault="00974729" w:rsidP="00974729">
            <w:r>
              <w:t>%cd yolov5</w:t>
            </w:r>
          </w:p>
          <w:p w14:paraId="2A2E7DA7" w14:textId="707DAB4F" w:rsidR="00974729" w:rsidRDefault="00974729" w:rsidP="00974729">
            <w:r>
              <w:t>%pip install -qr requirements.txt  # install</w:t>
            </w:r>
          </w:p>
          <w:p w14:paraId="68D82E38" w14:textId="7F102A2A" w:rsidR="00974729" w:rsidRDefault="00974729" w:rsidP="00974729">
            <w:r>
              <w:t>import torch</w:t>
            </w:r>
          </w:p>
          <w:p w14:paraId="5888EB89" w14:textId="63058A95" w:rsidR="00974729" w:rsidRDefault="00974729" w:rsidP="00974729">
            <w:r>
              <w:t>import utils</w:t>
            </w:r>
          </w:p>
          <w:p w14:paraId="66A2652C" w14:textId="77777777" w:rsidR="00974729" w:rsidRDefault="00974729" w:rsidP="00974729"/>
          <w:p w14:paraId="2CE4E9AF" w14:textId="17C0CED9" w:rsidR="0078797B" w:rsidRDefault="00974729" w:rsidP="00974729">
            <w:r>
              <w:t>display = utils.notebook_init()  # checks</w:t>
            </w:r>
          </w:p>
        </w:tc>
      </w:tr>
    </w:tbl>
    <w:p w14:paraId="3F906D81" w14:textId="31533FA3" w:rsidR="0078797B" w:rsidRPr="009A1FC6" w:rsidRDefault="0078797B" w:rsidP="007A269A">
      <w:pPr>
        <w:ind w:firstLine="720"/>
        <w:rPr>
          <w:cs/>
        </w:rPr>
      </w:pPr>
      <w:r>
        <w:rPr>
          <w:rFonts w:hint="cs"/>
          <w:cs/>
        </w:rPr>
        <w:t xml:space="preserve">ทำการ </w:t>
      </w:r>
      <w:r>
        <w:t xml:space="preserve">clone folder </w:t>
      </w:r>
      <w:r>
        <w:rPr>
          <w:rFonts w:hint="cs"/>
          <w:cs/>
        </w:rPr>
        <w:t>ของ</w:t>
      </w:r>
      <w:r>
        <w:t xml:space="preserve"> yoloV5 </w:t>
      </w:r>
      <w:r>
        <w:rPr>
          <w:rFonts w:hint="cs"/>
          <w:cs/>
        </w:rPr>
        <w:t>และติ</w:t>
      </w:r>
      <w:r w:rsidR="00974729">
        <w:rPr>
          <w:rFonts w:hint="cs"/>
          <w:cs/>
        </w:rPr>
        <w:t>ดตั้</w:t>
      </w:r>
      <w:r>
        <w:rPr>
          <w:rFonts w:hint="cs"/>
          <w:cs/>
        </w:rPr>
        <w:t>งแพ็คเก็จที่จำเป็น</w:t>
      </w:r>
      <w:r w:rsidR="00974729">
        <w:rPr>
          <w:rFonts w:hint="cs"/>
          <w:cs/>
        </w:rPr>
        <w:t>ต่อการสร้างโมเดล</w:t>
      </w:r>
    </w:p>
    <w:p w14:paraId="4B4126F7" w14:textId="05B2C738" w:rsidR="007142E4" w:rsidRDefault="007142E4" w:rsidP="00974729">
      <w:pPr>
        <w:keepNext/>
      </w:pPr>
    </w:p>
    <w:p w14:paraId="045178D4" w14:textId="382816B5" w:rsidR="00974729" w:rsidRDefault="00974729" w:rsidP="005901D0">
      <w:pPr>
        <w:pStyle w:val="a9"/>
        <w:ind w:firstLine="0"/>
        <w:jc w:val="left"/>
      </w:pPr>
      <w:bookmarkStart w:id="200" w:name="_Toc130517050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 xml:space="preserve">การต่อ </w:t>
      </w:r>
      <w:r w:rsidRPr="007A269A">
        <w:rPr>
          <w:b w:val="0"/>
          <w:bCs w:val="0"/>
        </w:rPr>
        <w:t xml:space="preserve">google colab </w:t>
      </w:r>
      <w:r w:rsidRPr="007A269A">
        <w:rPr>
          <w:rFonts w:hint="cs"/>
          <w:b w:val="0"/>
          <w:bCs w:val="0"/>
          <w:cs/>
        </w:rPr>
        <w:t xml:space="preserve">เข้ากับ </w:t>
      </w:r>
      <w:r w:rsidRPr="007A269A">
        <w:rPr>
          <w:b w:val="0"/>
          <w:bCs w:val="0"/>
        </w:rPr>
        <w:t>google drive</w:t>
      </w:r>
      <w:bookmarkEnd w:id="20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974729" w14:paraId="23D1A9ED" w14:textId="77777777" w:rsidTr="00974729">
        <w:tc>
          <w:tcPr>
            <w:tcW w:w="8493" w:type="dxa"/>
          </w:tcPr>
          <w:p w14:paraId="3123C49D" w14:textId="77777777" w:rsidR="00974729" w:rsidRDefault="00974729" w:rsidP="00974729">
            <w:pPr>
              <w:keepNext/>
            </w:pPr>
            <w:r>
              <w:t>from google.colab import drive</w:t>
            </w:r>
          </w:p>
          <w:p w14:paraId="443A764E" w14:textId="77777777" w:rsidR="00974729" w:rsidRDefault="00974729" w:rsidP="00974729">
            <w:pPr>
              <w:keepNext/>
            </w:pPr>
          </w:p>
          <w:p w14:paraId="71995EAB" w14:textId="11D95BD1" w:rsidR="00974729" w:rsidRDefault="00974729" w:rsidP="00974729">
            <w:pPr>
              <w:keepNext/>
            </w:pPr>
            <w:r>
              <w:t>drive.mount("/content/drive")</w:t>
            </w:r>
          </w:p>
        </w:tc>
      </w:tr>
    </w:tbl>
    <w:p w14:paraId="5F135F44" w14:textId="053AA0F4" w:rsidR="00E914A8" w:rsidRPr="00E914A8" w:rsidRDefault="00E914A8" w:rsidP="007A269A">
      <w:pPr>
        <w:ind w:firstLine="720"/>
      </w:pPr>
      <w:r>
        <w:rPr>
          <w:rFonts w:hint="cs"/>
          <w:cs/>
        </w:rPr>
        <w:t xml:space="preserve">ทำการต่อ </w:t>
      </w:r>
      <w:r>
        <w:t xml:space="preserve">google colab </w:t>
      </w:r>
      <w:r>
        <w:rPr>
          <w:rFonts w:hint="cs"/>
          <w:cs/>
        </w:rPr>
        <w:t xml:space="preserve">เข้ากับ </w:t>
      </w:r>
      <w:r>
        <w:t xml:space="preserve">google drive </w:t>
      </w:r>
      <w:r>
        <w:rPr>
          <w:rFonts w:hint="cs"/>
          <w:cs/>
        </w:rPr>
        <w:t>เพื่อ ทำการนำข้อมูลที่เตรียมมาเข้ามาเทรนเพื่อสร้างโมเดล</w:t>
      </w:r>
    </w:p>
    <w:p w14:paraId="79A26DB9" w14:textId="71C186DA" w:rsidR="007142E4" w:rsidRDefault="007142E4" w:rsidP="007142E4"/>
    <w:p w14:paraId="285F3C07" w14:textId="688EA27F" w:rsidR="009A1FC6" w:rsidRDefault="009A1FC6" w:rsidP="007142E4"/>
    <w:p w14:paraId="42FCC6B1" w14:textId="765F44FF" w:rsidR="009A1FC6" w:rsidRDefault="009A1FC6" w:rsidP="007142E4"/>
    <w:p w14:paraId="4ED07939" w14:textId="190BB6A1" w:rsidR="00DC35AA" w:rsidRDefault="00DC35AA">
      <w:r>
        <w:br w:type="page"/>
      </w:r>
    </w:p>
    <w:p w14:paraId="7169F2DC" w14:textId="77777777" w:rsidR="00E914A8" w:rsidRDefault="00E914A8" w:rsidP="00E914A8">
      <w:pPr>
        <w:keepNext/>
        <w:jc w:val="center"/>
      </w:pPr>
    </w:p>
    <w:p w14:paraId="00581584" w14:textId="4EE676D3" w:rsidR="00DC35AA" w:rsidRPr="007A269A" w:rsidRDefault="00DC35AA" w:rsidP="005901D0">
      <w:pPr>
        <w:pStyle w:val="a9"/>
        <w:ind w:firstLine="0"/>
        <w:jc w:val="left"/>
        <w:rPr>
          <w:b w:val="0"/>
          <w:bCs w:val="0"/>
        </w:rPr>
      </w:pPr>
      <w:bookmarkStart w:id="201" w:name="_Toc130517051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7</w:t>
      </w:r>
      <w:r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 xml:space="preserve">การกำหนด </w:t>
      </w:r>
      <w:r w:rsidRPr="007A269A">
        <w:rPr>
          <w:b w:val="0"/>
          <w:bCs w:val="0"/>
        </w:rPr>
        <w:t xml:space="preserve">path </w:t>
      </w:r>
      <w:r w:rsidRPr="007A269A">
        <w:rPr>
          <w:rFonts w:hint="cs"/>
          <w:b w:val="0"/>
          <w:bCs w:val="0"/>
          <w:cs/>
        </w:rPr>
        <w:t xml:space="preserve">ของไฟล์ข้อมูลที่เตรียมมาและทำการประกาศชื่อของ </w:t>
      </w:r>
      <w:r w:rsidRPr="007A269A">
        <w:rPr>
          <w:b w:val="0"/>
          <w:bCs w:val="0"/>
        </w:rPr>
        <w:t>class</w:t>
      </w:r>
      <w:bookmarkEnd w:id="20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DC35AA" w14:paraId="72858679" w14:textId="77777777" w:rsidTr="00DC35AA">
        <w:tc>
          <w:tcPr>
            <w:tcW w:w="8493" w:type="dxa"/>
          </w:tcPr>
          <w:p w14:paraId="2485877A" w14:textId="77777777" w:rsidR="00DC35AA" w:rsidRDefault="00DC35AA" w:rsidP="00DC35AA">
            <w:pPr>
              <w:keepNext/>
            </w:pPr>
            <w:r>
              <w:t>train: /content/drive/MyDrive/box_training</w:t>
            </w:r>
          </w:p>
          <w:p w14:paraId="31AB1EED" w14:textId="77777777" w:rsidR="00DC35AA" w:rsidRDefault="00DC35AA" w:rsidP="00DC35AA">
            <w:pPr>
              <w:keepNext/>
            </w:pPr>
            <w:r>
              <w:t>val: /content/drive/MyDrive/box_training</w:t>
            </w:r>
          </w:p>
          <w:p w14:paraId="5BE6AFD6" w14:textId="77777777" w:rsidR="00DC35AA" w:rsidRDefault="00DC35AA" w:rsidP="00DC35AA">
            <w:pPr>
              <w:keepNext/>
            </w:pPr>
          </w:p>
          <w:p w14:paraId="3BF49EE0" w14:textId="77777777" w:rsidR="00DC35AA" w:rsidRDefault="00DC35AA" w:rsidP="00DC35AA">
            <w:pPr>
              <w:keepNext/>
            </w:pPr>
            <w:r>
              <w:t># Classes</w:t>
            </w:r>
          </w:p>
          <w:p w14:paraId="327FD410" w14:textId="77777777" w:rsidR="00DC35AA" w:rsidRDefault="00DC35AA" w:rsidP="00DC35AA">
            <w:pPr>
              <w:keepNext/>
            </w:pPr>
            <w:r>
              <w:t>names:</w:t>
            </w:r>
          </w:p>
          <w:p w14:paraId="6CF737BC" w14:textId="77777777" w:rsidR="00DC35AA" w:rsidRDefault="00DC35AA" w:rsidP="00DC35AA">
            <w:pPr>
              <w:keepNext/>
            </w:pPr>
            <w:r>
              <w:t xml:space="preserve">  0: box</w:t>
            </w:r>
          </w:p>
          <w:p w14:paraId="359D6702" w14:textId="632223E7" w:rsidR="00DC35AA" w:rsidRDefault="00DC35AA" w:rsidP="00DC35AA">
            <w:pPr>
              <w:keepNext/>
            </w:pPr>
            <w:r>
              <w:t xml:space="preserve">  1: no</w:t>
            </w:r>
          </w:p>
        </w:tc>
      </w:tr>
    </w:tbl>
    <w:p w14:paraId="3169EE9D" w14:textId="6129E609" w:rsidR="00E914A8" w:rsidRDefault="00E914A8" w:rsidP="00DC35AA">
      <w:pPr>
        <w:ind w:firstLine="720"/>
        <w:rPr>
          <w:cs/>
        </w:rPr>
      </w:pPr>
      <w:r>
        <w:rPr>
          <w:rFonts w:hint="cs"/>
          <w:cs/>
        </w:rPr>
        <w:t xml:space="preserve">เป็นการกำหนด </w:t>
      </w:r>
      <w:r>
        <w:t xml:space="preserve">path </w:t>
      </w:r>
      <w:r>
        <w:rPr>
          <w:rFonts w:hint="cs"/>
          <w:cs/>
        </w:rPr>
        <w:t xml:space="preserve">ของไฟล์ข้อมูลที่เตรียมมาและทำการประกาศชื่อของ </w:t>
      </w:r>
      <w:r>
        <w:t xml:space="preserve">class </w:t>
      </w:r>
      <w:r>
        <w:rPr>
          <w:rFonts w:hint="cs"/>
          <w:cs/>
        </w:rPr>
        <w:t xml:space="preserve">ของกรอบข้อความเป็น </w:t>
      </w:r>
      <w:r>
        <w:t>‘box’</w:t>
      </w:r>
      <w:r>
        <w:rPr>
          <w:rFonts w:hint="cs"/>
          <w:cs/>
        </w:rPr>
        <w:t>และส่วนที่ไม่ใช่กรอบข้อความเป็น</w:t>
      </w:r>
      <w:r>
        <w:t xml:space="preserve">’no’ </w:t>
      </w:r>
      <w:r>
        <w:rPr>
          <w:rFonts w:hint="cs"/>
          <w:cs/>
        </w:rPr>
        <w:t xml:space="preserve">ในไฟล์ </w:t>
      </w:r>
      <w:r>
        <w:t xml:space="preserve">box.yaml </w:t>
      </w:r>
      <w:r>
        <w:rPr>
          <w:rFonts w:hint="cs"/>
          <w:cs/>
        </w:rPr>
        <w:t>ที่โคลนมา</w:t>
      </w:r>
    </w:p>
    <w:p w14:paraId="1964B7D3" w14:textId="2333CC03" w:rsidR="00E914A8" w:rsidRDefault="00E914A8" w:rsidP="00E914A8">
      <w:pPr>
        <w:keepNext/>
      </w:pPr>
    </w:p>
    <w:p w14:paraId="6DC2F0BC" w14:textId="29563C23" w:rsidR="00DC35AA" w:rsidRDefault="00DC35AA" w:rsidP="005901D0">
      <w:pPr>
        <w:pStyle w:val="a9"/>
        <w:ind w:firstLine="0"/>
        <w:jc w:val="left"/>
      </w:pPr>
      <w:bookmarkStart w:id="202" w:name="_Toc130517052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8</w:t>
      </w:r>
      <w:r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>การกำหนด จำนวนของคลาส</w:t>
      </w:r>
      <w:bookmarkEnd w:id="20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DC35AA" w14:paraId="178CA0CA" w14:textId="77777777" w:rsidTr="00DC35AA">
        <w:tc>
          <w:tcPr>
            <w:tcW w:w="8493" w:type="dxa"/>
          </w:tcPr>
          <w:p w14:paraId="689A5F3E" w14:textId="372F1239" w:rsidR="00DC35AA" w:rsidRDefault="00DC35AA" w:rsidP="00DC35AA">
            <w:pPr>
              <w:keepNext/>
            </w:pPr>
            <w:r>
              <w:t># YOLOv5  by Ultralytics, GPL-3.0 license</w:t>
            </w:r>
          </w:p>
          <w:p w14:paraId="0544C304" w14:textId="77777777" w:rsidR="00DC35AA" w:rsidRDefault="00DC35AA" w:rsidP="00DC35AA">
            <w:pPr>
              <w:keepNext/>
            </w:pPr>
            <w:r>
              <w:t># Parameters</w:t>
            </w:r>
          </w:p>
          <w:p w14:paraId="7D96A6DE" w14:textId="39FA1CBD" w:rsidR="00DC35AA" w:rsidRDefault="00DC35AA" w:rsidP="00DC35AA">
            <w:pPr>
              <w:keepNext/>
            </w:pPr>
            <w:r>
              <w:t>nc: 2  # number of classes</w:t>
            </w:r>
          </w:p>
        </w:tc>
      </w:tr>
    </w:tbl>
    <w:p w14:paraId="15F1FED8" w14:textId="18F20B8E" w:rsidR="00E914A8" w:rsidRDefault="00DC35AA" w:rsidP="00DC35AA">
      <w:pPr>
        <w:ind w:firstLine="720"/>
      </w:pPr>
      <w:r>
        <w:rPr>
          <w:rFonts w:hint="cs"/>
          <w:cs/>
        </w:rPr>
        <w:t>เป็น</w:t>
      </w:r>
      <w:r w:rsidR="00E914A8">
        <w:rPr>
          <w:rFonts w:hint="cs"/>
          <w:cs/>
        </w:rPr>
        <w:t>การกำหนดจำนวนของคลาสจะใส่เป็น 2</w:t>
      </w:r>
      <w:r w:rsidR="00E914A8">
        <w:t xml:space="preserve"> </w:t>
      </w:r>
      <w:r w:rsidR="00E914A8">
        <w:rPr>
          <w:rFonts w:hint="cs"/>
          <w:cs/>
        </w:rPr>
        <w:t>โดยจะใช้</w:t>
      </w:r>
      <w:r w:rsidR="00E914A8">
        <w:t xml:space="preserve"> nc:2 </w:t>
      </w:r>
      <w:r w:rsidR="00E914A8">
        <w:rPr>
          <w:rFonts w:hint="cs"/>
          <w:cs/>
        </w:rPr>
        <w:t xml:space="preserve"> คือคลาส</w:t>
      </w:r>
      <w:r w:rsidR="00E914A8">
        <w:t>’box’</w:t>
      </w:r>
      <w:r w:rsidR="00E914A8">
        <w:rPr>
          <w:rFonts w:hint="cs"/>
          <w:cs/>
        </w:rPr>
        <w:t>และคลาส</w:t>
      </w:r>
      <w:r w:rsidR="00E914A8">
        <w:t>’no’</w:t>
      </w:r>
      <w:r>
        <w:rPr>
          <w:rFonts w:hint="cs"/>
          <w:cs/>
        </w:rPr>
        <w:t>ในไฟล์</w:t>
      </w:r>
      <w:r>
        <w:t xml:space="preserve"> yolov5s.yaml</w:t>
      </w:r>
    </w:p>
    <w:p w14:paraId="18B21749" w14:textId="3E75CCFF" w:rsidR="00650666" w:rsidRDefault="00650666" w:rsidP="00650666"/>
    <w:p w14:paraId="484616AA" w14:textId="2C285E72" w:rsidR="00650666" w:rsidRDefault="00650666" w:rsidP="00650666">
      <w:pPr>
        <w:rPr>
          <w:cs/>
        </w:rPr>
      </w:pPr>
      <w:r>
        <w:t>2.</w:t>
      </w:r>
      <w:r>
        <w:rPr>
          <w:rFonts w:hint="cs"/>
          <w:cs/>
        </w:rPr>
        <w:t>การเทรนข้อมูล</w:t>
      </w:r>
    </w:p>
    <w:p w14:paraId="37F82694" w14:textId="2BB0B015" w:rsidR="00522B49" w:rsidRDefault="00522B49" w:rsidP="005901D0">
      <w:pPr>
        <w:pStyle w:val="a9"/>
        <w:ind w:firstLine="0"/>
        <w:jc w:val="left"/>
      </w:pPr>
      <w:bookmarkStart w:id="203" w:name="_Toc130517053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9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>การเทรนข้อมูลและพารามิเตอร์ที่ใช้ในการเทรน</w:t>
      </w:r>
      <w:bookmarkEnd w:id="20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667D997E" w14:textId="77777777" w:rsidTr="00522B49">
        <w:tc>
          <w:tcPr>
            <w:tcW w:w="8493" w:type="dxa"/>
          </w:tcPr>
          <w:p w14:paraId="6AA0F61F" w14:textId="77777777" w:rsidR="00522B49" w:rsidRDefault="00522B49" w:rsidP="00DC35AA">
            <w:r w:rsidRPr="00522B49">
              <w:rPr>
                <w:cs/>
              </w:rPr>
              <w:t>!</w:t>
            </w:r>
            <w:r w:rsidRPr="00522B49">
              <w:t xml:space="preserve">python train.py --img </w:t>
            </w:r>
            <w:r w:rsidRPr="00522B49">
              <w:rPr>
                <w:cs/>
              </w:rPr>
              <w:t>416  --</w:t>
            </w:r>
            <w:r w:rsidRPr="00522B49">
              <w:t xml:space="preserve">epochs </w:t>
            </w:r>
            <w:r w:rsidRPr="00522B49">
              <w:rPr>
                <w:cs/>
              </w:rPr>
              <w:t>100 --</w:t>
            </w:r>
            <w:r w:rsidRPr="00522B49">
              <w:t>data /content/yolov</w:t>
            </w:r>
            <w:r w:rsidRPr="00522B49">
              <w:rPr>
                <w:cs/>
              </w:rPr>
              <w:t>5/</w:t>
            </w:r>
            <w:r w:rsidRPr="00522B49">
              <w:t>data/box.yaml</w:t>
            </w:r>
          </w:p>
          <w:p w14:paraId="0C3BA034" w14:textId="0C5316DE" w:rsidR="00522B49" w:rsidRPr="00522B49" w:rsidRDefault="00522B49" w:rsidP="00DC35AA">
            <w:r w:rsidRPr="00522B49">
              <w:t xml:space="preserve"> --weights yolov</w:t>
            </w:r>
            <w:r w:rsidRPr="00522B49">
              <w:rPr>
                <w:cs/>
              </w:rPr>
              <w:t>5</w:t>
            </w:r>
            <w:r w:rsidRPr="00522B49">
              <w:t>s.pt</w:t>
            </w:r>
          </w:p>
        </w:tc>
      </w:tr>
    </w:tbl>
    <w:p w14:paraId="7A478D29" w14:textId="7EDA154F" w:rsidR="00E914A8" w:rsidRDefault="00E914A8" w:rsidP="00522B49">
      <w:pPr>
        <w:ind w:firstLine="720"/>
      </w:pPr>
      <w:r>
        <w:rPr>
          <w:rFonts w:hint="cs"/>
          <w:cs/>
        </w:rPr>
        <w:t xml:space="preserve">จากรูปภาพจะเป็นขั้นตอนในการเทรน โดยจะมีค่าพารามิเตอร์ดังนี้ ขนาดของรูปภาพที่ใช้เทรนจะเป็น 416 </w:t>
      </w:r>
      <w:r>
        <w:t xml:space="preserve">epochs </w:t>
      </w:r>
      <w:r>
        <w:rPr>
          <w:rFonts w:hint="cs"/>
          <w:cs/>
        </w:rPr>
        <w:t>เป็นจำนวนครั้งในการเทรนจะเทรนทั้งหมด 100 ครั้ง และ</w:t>
      </w:r>
      <w:r>
        <w:t xml:space="preserve"> data </w:t>
      </w:r>
      <w:r>
        <w:rPr>
          <w:rFonts w:hint="cs"/>
          <w:cs/>
        </w:rPr>
        <w:t xml:space="preserve">จะเป็น </w:t>
      </w:r>
      <w:r>
        <w:t xml:space="preserve">path </w:t>
      </w:r>
      <w:r>
        <w:rPr>
          <w:rFonts w:hint="cs"/>
          <w:cs/>
        </w:rPr>
        <w:t xml:space="preserve">ของข้อมูลในการเทรน และ </w:t>
      </w:r>
      <w:r>
        <w:t xml:space="preserve">weights </w:t>
      </w:r>
      <w:r>
        <w:rPr>
          <w:rFonts w:hint="cs"/>
          <w:cs/>
        </w:rPr>
        <w:t xml:space="preserve">จะเป็นโมเดลของ </w:t>
      </w:r>
      <w:r>
        <w:t xml:space="preserve">yolo </w:t>
      </w:r>
      <w:r>
        <w:rPr>
          <w:rFonts w:hint="cs"/>
          <w:cs/>
        </w:rPr>
        <w:t xml:space="preserve">ที่เลือกใช้เทรนเป็น </w:t>
      </w:r>
      <w:r>
        <w:t>yolov5s</w:t>
      </w:r>
    </w:p>
    <w:p w14:paraId="0F707941" w14:textId="68E86856" w:rsidR="00522B49" w:rsidRDefault="00522B49" w:rsidP="00522B49">
      <w:pPr>
        <w:ind w:firstLine="720"/>
      </w:pPr>
    </w:p>
    <w:p w14:paraId="0E5F9823" w14:textId="77777777" w:rsidR="00522B49" w:rsidRPr="00522B49" w:rsidRDefault="00522B49" w:rsidP="00522B49">
      <w:pPr>
        <w:ind w:firstLine="720"/>
      </w:pPr>
    </w:p>
    <w:p w14:paraId="7F1B2292" w14:textId="5242102A" w:rsidR="00522B49" w:rsidRDefault="00522B49" w:rsidP="005901D0">
      <w:pPr>
        <w:pStyle w:val="a9"/>
        <w:ind w:firstLine="0"/>
        <w:jc w:val="left"/>
      </w:pPr>
      <w:bookmarkStart w:id="204" w:name="_Toc130517054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10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>ผลลัพท์ในการเทรนโมเดล</w:t>
      </w:r>
      <w:bookmarkEnd w:id="20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26395F57" w14:textId="77777777" w:rsidTr="00B63D31">
        <w:tc>
          <w:tcPr>
            <w:tcW w:w="8493" w:type="dxa"/>
          </w:tcPr>
          <w:p w14:paraId="6CE4C526" w14:textId="77777777" w:rsidR="00522B49" w:rsidRDefault="00522B49" w:rsidP="00522B49">
            <w:r>
              <w:rPr>
                <w:cs/>
              </w:rPr>
              <w:t>100</w:t>
            </w:r>
            <w:r>
              <w:t xml:space="preserve"> epochs completed in </w:t>
            </w:r>
            <w:r>
              <w:rPr>
                <w:cs/>
              </w:rPr>
              <w:t>0.205</w:t>
            </w:r>
            <w:r>
              <w:t xml:space="preserve"> hours.</w:t>
            </w:r>
          </w:p>
          <w:p w14:paraId="1F6C42C9" w14:textId="77777777" w:rsidR="00522B49" w:rsidRDefault="00522B49" w:rsidP="00522B49">
            <w:r>
              <w:t>Optimizer stripped from runs/train/exp</w:t>
            </w:r>
            <w:r>
              <w:rPr>
                <w:cs/>
              </w:rPr>
              <w:t>5/</w:t>
            </w:r>
            <w:r>
              <w:t xml:space="preserve">weights/last.pt, </w:t>
            </w:r>
            <w:r>
              <w:rPr>
                <w:cs/>
              </w:rPr>
              <w:t>14.3</w:t>
            </w:r>
            <w:r>
              <w:t>MB</w:t>
            </w:r>
          </w:p>
          <w:p w14:paraId="2CF865C6" w14:textId="1BB4D4D7" w:rsidR="00522B49" w:rsidRDefault="00522B49" w:rsidP="00522B49">
            <w:r>
              <w:t>Optimizer stripped from runs/train/exp</w:t>
            </w:r>
            <w:r>
              <w:rPr>
                <w:cs/>
              </w:rPr>
              <w:t>5/</w:t>
            </w:r>
            <w:r>
              <w:t xml:space="preserve">weights/best.pt, </w:t>
            </w:r>
            <w:r>
              <w:rPr>
                <w:cs/>
              </w:rPr>
              <w:t>14.3</w:t>
            </w:r>
            <w:r>
              <w:t>MB</w:t>
            </w:r>
          </w:p>
          <w:p w14:paraId="50652A08" w14:textId="77777777" w:rsidR="00522B49" w:rsidRDefault="00522B49" w:rsidP="00522B49">
            <w:r>
              <w:t>Validating runs/train/exp</w:t>
            </w:r>
            <w:r>
              <w:rPr>
                <w:cs/>
              </w:rPr>
              <w:t>5/</w:t>
            </w:r>
            <w:r>
              <w:t>weights/best.pt...</w:t>
            </w:r>
          </w:p>
          <w:p w14:paraId="540A4B39" w14:textId="77777777" w:rsidR="00522B49" w:rsidRDefault="00522B49" w:rsidP="00522B49">
            <w:r>
              <w:t xml:space="preserve">Fusing layers... </w:t>
            </w:r>
          </w:p>
          <w:p w14:paraId="29F4AD23" w14:textId="77777777" w:rsidR="00522B49" w:rsidRDefault="00522B49" w:rsidP="00522B49">
            <w:r>
              <w:lastRenderedPageBreak/>
              <w:t xml:space="preserve">Model summary: </w:t>
            </w:r>
            <w:r>
              <w:rPr>
                <w:cs/>
              </w:rPr>
              <w:t>157</w:t>
            </w:r>
            <w:r>
              <w:t xml:space="preserve"> layers, </w:t>
            </w:r>
            <w:r>
              <w:rPr>
                <w:cs/>
              </w:rPr>
              <w:t>7015519</w:t>
            </w:r>
            <w:r>
              <w:t xml:space="preserve"> parameters, </w:t>
            </w:r>
            <w:r>
              <w:rPr>
                <w:cs/>
              </w:rPr>
              <w:t>0</w:t>
            </w:r>
            <w:r>
              <w:t xml:space="preserve"> gradients, </w:t>
            </w:r>
            <w:r>
              <w:rPr>
                <w:cs/>
              </w:rPr>
              <w:t>15.8</w:t>
            </w:r>
            <w:r>
              <w:t xml:space="preserve"> GFLOPs</w:t>
            </w:r>
          </w:p>
          <w:p w14:paraId="2AA2F2FB" w14:textId="07C77240" w:rsidR="00522B49" w:rsidRDefault="00522B49" w:rsidP="00522B49">
            <w:r>
              <w:t xml:space="preserve">                 Class     Images  Instances      P          R      </w:t>
            </w:r>
            <w:r>
              <w:rPr>
                <w:rFonts w:hint="cs"/>
                <w:cs/>
              </w:rPr>
              <w:t xml:space="preserve">    </w:t>
            </w:r>
            <w:r>
              <w:t>mAP</w:t>
            </w:r>
            <w:r>
              <w:rPr>
                <w:cs/>
              </w:rPr>
              <w:t>50</w:t>
            </w:r>
            <w:r>
              <w:t xml:space="preserve">   mAP</w:t>
            </w:r>
            <w:r>
              <w:rPr>
                <w:cs/>
              </w:rPr>
              <w:t>50-95: 100% 18/18 [00:06</w:t>
            </w:r>
            <w:r>
              <w:t>&lt;</w:t>
            </w:r>
            <w:r>
              <w:rPr>
                <w:cs/>
              </w:rPr>
              <w:t>00:00</w:t>
            </w:r>
            <w:r>
              <w:t xml:space="preserve">,  </w:t>
            </w:r>
            <w:r>
              <w:rPr>
                <w:cs/>
              </w:rPr>
              <w:t>2.84</w:t>
            </w:r>
            <w:r>
              <w:t>it/s]</w:t>
            </w:r>
          </w:p>
          <w:p w14:paraId="485043CD" w14:textId="035601CB" w:rsidR="00522B49" w:rsidRDefault="00522B49" w:rsidP="00522B49">
            <w:r>
              <w:t xml:space="preserve">                   all       </w:t>
            </w:r>
            <w:r>
              <w:rPr>
                <w:rFonts w:hint="cs"/>
                <w:cs/>
              </w:rPr>
              <w:t xml:space="preserve"> </w:t>
            </w:r>
            <w:r>
              <w:t xml:space="preserve"> </w:t>
            </w:r>
            <w:r>
              <w:rPr>
                <w:cs/>
              </w:rPr>
              <w:t>558       1152      0.999      0.999      0.995      0.911</w:t>
            </w:r>
          </w:p>
          <w:p w14:paraId="4A45E74A" w14:textId="6D8093C3" w:rsidR="00522B49" w:rsidRDefault="00522B49" w:rsidP="00522B49">
            <w:r>
              <w:t xml:space="preserve">                   box        </w:t>
            </w:r>
            <w:r>
              <w:rPr>
                <w:cs/>
              </w:rPr>
              <w:t xml:space="preserve">558        594          1      </w:t>
            </w:r>
            <w:r>
              <w:rPr>
                <w:rFonts w:hint="cs"/>
                <w:cs/>
              </w:rPr>
              <w:t xml:space="preserve">  </w:t>
            </w:r>
            <w:r>
              <w:rPr>
                <w:cs/>
              </w:rPr>
              <w:t>0.997      0.995      0.948</w:t>
            </w:r>
          </w:p>
          <w:p w14:paraId="76C6D739" w14:textId="506FA217" w:rsidR="00522B49" w:rsidRDefault="00522B49" w:rsidP="00522B49">
            <w:r>
              <w:t xml:space="preserve">                 False        </w:t>
            </w:r>
            <w:r>
              <w:rPr>
                <w:cs/>
              </w:rPr>
              <w:t xml:space="preserve">558        558      0.997          1      </w:t>
            </w:r>
            <w:r>
              <w:rPr>
                <w:rFonts w:hint="cs"/>
                <w:cs/>
              </w:rPr>
              <w:t xml:space="preserve">  </w:t>
            </w:r>
            <w:r>
              <w:rPr>
                <w:cs/>
              </w:rPr>
              <w:t>0.995      0.874</w:t>
            </w:r>
          </w:p>
          <w:p w14:paraId="6DF334B1" w14:textId="453BA1A3" w:rsidR="00522B49" w:rsidRDefault="00522B49" w:rsidP="00522B49">
            <w:r>
              <w:t>Results saved to runs/train/exp</w:t>
            </w:r>
            <w:r>
              <w:rPr>
                <w:cs/>
              </w:rPr>
              <w:t>5</w:t>
            </w:r>
          </w:p>
        </w:tc>
      </w:tr>
    </w:tbl>
    <w:p w14:paraId="1112FD49" w14:textId="0976A73E" w:rsidR="00E914A8" w:rsidRDefault="00E914A8" w:rsidP="00522B49">
      <w:pPr>
        <w:keepNext/>
      </w:pPr>
    </w:p>
    <w:p w14:paraId="258666A9" w14:textId="2381B43A" w:rsidR="00E914A8" w:rsidRDefault="00E914A8" w:rsidP="001A711C">
      <w:pPr>
        <w:ind w:firstLine="720"/>
      </w:pPr>
      <w:r>
        <w:rPr>
          <w:rFonts w:hint="cs"/>
          <w:cs/>
        </w:rPr>
        <w:t xml:space="preserve">เมื่อทำการรันในส่วนของการเทรนข้อมูลเสร็จสิ้นผลลัพท์จะได้ออกมาเป็น เป็นไฟล์ </w:t>
      </w:r>
      <w:r>
        <w:t xml:space="preserve">best.pt </w:t>
      </w:r>
      <w:r w:rsidR="00522B49">
        <w:rPr>
          <w:rFonts w:hint="cs"/>
          <w:cs/>
        </w:rPr>
        <w:t xml:space="preserve">  </w:t>
      </w:r>
      <w:r>
        <w:rPr>
          <w:rFonts w:hint="cs"/>
          <w:cs/>
        </w:rPr>
        <w:t xml:space="preserve">ซึ่งามารถดาวโหลดมาใช้งานได้ตาม </w:t>
      </w:r>
      <w:r>
        <w:t xml:space="preserve">path </w:t>
      </w:r>
      <w:r>
        <w:rPr>
          <w:rFonts w:hint="cs"/>
          <w:cs/>
        </w:rPr>
        <w:t>ที่ระบุไว้</w:t>
      </w:r>
      <w:r>
        <w:t xml:space="preserve">  </w:t>
      </w:r>
      <w:r>
        <w:rPr>
          <w:rFonts w:hint="cs"/>
          <w:cs/>
        </w:rPr>
        <w:t xml:space="preserve">ในรูปภาพจะเก็บตัวโมเดลที่เทรนสำเร็จแล้วไว้ที่ </w:t>
      </w:r>
      <w:r>
        <w:t>‘runs/train/exp5’</w:t>
      </w:r>
      <w:r>
        <w:rPr>
          <w:rFonts w:hint="cs"/>
          <w:cs/>
        </w:rPr>
        <w:t xml:space="preserve"> </w:t>
      </w:r>
    </w:p>
    <w:p w14:paraId="4418E4E2" w14:textId="5369FA1A" w:rsidR="00815653" w:rsidRDefault="00522B49" w:rsidP="005901D0">
      <w:pPr>
        <w:pStyle w:val="a9"/>
        <w:ind w:firstLine="0"/>
        <w:jc w:val="left"/>
      </w:pPr>
      <w:bookmarkStart w:id="205" w:name="_Toc130517055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11</w:t>
      </w:r>
      <w:r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>การ</w:t>
      </w:r>
      <w:r w:rsidRPr="007A269A">
        <w:rPr>
          <w:b w:val="0"/>
          <w:bCs w:val="0"/>
        </w:rPr>
        <w:t xml:space="preserve"> detect </w:t>
      </w:r>
      <w:r w:rsidRPr="007A269A">
        <w:rPr>
          <w:rFonts w:hint="cs"/>
          <w:b w:val="0"/>
          <w:bCs w:val="0"/>
          <w:cs/>
        </w:rPr>
        <w:t>ทดสอบโมเดล</w:t>
      </w:r>
      <w:bookmarkEnd w:id="20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08D38732" w14:textId="77777777" w:rsidTr="00B63D31">
        <w:tc>
          <w:tcPr>
            <w:tcW w:w="8493" w:type="dxa"/>
          </w:tcPr>
          <w:p w14:paraId="26E2B96A" w14:textId="28448970" w:rsidR="00522B49" w:rsidRDefault="00522B49" w:rsidP="00522B49">
            <w:r>
              <w:rPr>
                <w:cs/>
              </w:rPr>
              <w:t>!</w:t>
            </w:r>
            <w:r>
              <w:t>python detect.py --weights /content/yolov</w:t>
            </w:r>
            <w:r>
              <w:rPr>
                <w:cs/>
              </w:rPr>
              <w:t>5/</w:t>
            </w:r>
            <w:r>
              <w:t>runs/train/exp</w:t>
            </w:r>
            <w:r>
              <w:rPr>
                <w:cs/>
              </w:rPr>
              <w:t>5/</w:t>
            </w:r>
            <w:r>
              <w:t>weights/best.pt –</w:t>
            </w:r>
          </w:p>
          <w:p w14:paraId="39B900CF" w14:textId="63DCC0F1" w:rsidR="00522B49" w:rsidRDefault="00522B49" w:rsidP="00522B49">
            <w:r>
              <w:t xml:space="preserve">-img </w:t>
            </w:r>
            <w:r>
              <w:rPr>
                <w:cs/>
              </w:rPr>
              <w:t>416 --</w:t>
            </w:r>
            <w:r>
              <w:t xml:space="preserve">conf </w:t>
            </w:r>
            <w:r>
              <w:rPr>
                <w:cs/>
              </w:rPr>
              <w:t>0.25 --</w:t>
            </w:r>
            <w:r>
              <w:t>source data/images/kan</w:t>
            </w:r>
            <w:r>
              <w:rPr>
                <w:cs/>
              </w:rPr>
              <w:t>10.</w:t>
            </w:r>
            <w:r>
              <w:t>png</w:t>
            </w:r>
          </w:p>
          <w:p w14:paraId="020B5BF5" w14:textId="0960DA19" w:rsidR="00522B49" w:rsidRDefault="00522B49" w:rsidP="00522B49">
            <w:r>
              <w:t>display.Image(filename='runs/detect/exp</w:t>
            </w:r>
            <w:r>
              <w:rPr>
                <w:cs/>
              </w:rPr>
              <w:t>13/</w:t>
            </w:r>
            <w:r>
              <w:t>kan</w:t>
            </w:r>
            <w:r>
              <w:rPr>
                <w:cs/>
              </w:rPr>
              <w:t>10.</w:t>
            </w:r>
            <w:r>
              <w:t>png', width=</w:t>
            </w:r>
            <w:r>
              <w:rPr>
                <w:cs/>
              </w:rPr>
              <w:t>400)</w:t>
            </w:r>
          </w:p>
        </w:tc>
      </w:tr>
    </w:tbl>
    <w:p w14:paraId="220BB3B3" w14:textId="77777777" w:rsidR="00E914A8" w:rsidRDefault="00E914A8" w:rsidP="00522B49">
      <w:pPr>
        <w:ind w:firstLine="720"/>
      </w:pPr>
      <w:r>
        <w:rPr>
          <w:rFonts w:hint="cs"/>
          <w:cs/>
        </w:rPr>
        <w:t xml:space="preserve">ในส่วนของการทดสอบโมเดลจะทำการใช้คำสั่งในการ </w:t>
      </w:r>
      <w:r>
        <w:t xml:space="preserve">detect </w:t>
      </w:r>
      <w:r>
        <w:rPr>
          <w:rFonts w:hint="cs"/>
          <w:cs/>
        </w:rPr>
        <w:t xml:space="preserve">ส่วนที่สนใจในรูปภาพโดยจะทำการรันไฟล์ </w:t>
      </w:r>
      <w:r>
        <w:t xml:space="preserve">detect.py </w:t>
      </w:r>
      <w:r>
        <w:rPr>
          <w:rFonts w:hint="cs"/>
          <w:cs/>
        </w:rPr>
        <w:t xml:space="preserve">โดยมีพารามิเตอร์ดังนี้ </w:t>
      </w:r>
    </w:p>
    <w:p w14:paraId="35F9A16F" w14:textId="576CFFCD" w:rsidR="00E914A8" w:rsidRDefault="00650666" w:rsidP="00E914A8">
      <w:r>
        <w:rPr>
          <w:rFonts w:hint="cs"/>
          <w:cs/>
        </w:rPr>
        <w:t>-</w:t>
      </w:r>
      <w:r w:rsidR="00E914A8">
        <w:t xml:space="preserve">weights </w:t>
      </w:r>
      <w:r w:rsidR="00E914A8">
        <w:rPr>
          <w:rFonts w:hint="cs"/>
          <w:cs/>
        </w:rPr>
        <w:t xml:space="preserve">คือ </w:t>
      </w:r>
      <w:r w:rsidR="00E914A8">
        <w:t>path</w:t>
      </w:r>
      <w:r w:rsidR="00E914A8">
        <w:rPr>
          <w:rFonts w:hint="cs"/>
          <w:cs/>
        </w:rPr>
        <w:t xml:space="preserve"> ของโมเดลที่เทรนได้ </w:t>
      </w:r>
    </w:p>
    <w:p w14:paraId="44B2FD22" w14:textId="0B9E4F17" w:rsidR="00E914A8" w:rsidRDefault="00650666" w:rsidP="00E914A8">
      <w:r>
        <w:rPr>
          <w:rFonts w:hint="cs"/>
          <w:cs/>
        </w:rPr>
        <w:t>-</w:t>
      </w:r>
      <w:r w:rsidR="00E914A8">
        <w:t xml:space="preserve">img </w:t>
      </w:r>
      <w:r w:rsidR="00E914A8">
        <w:rPr>
          <w:rFonts w:hint="cs"/>
          <w:cs/>
        </w:rPr>
        <w:t>คือ ขนาดของรูปภาพ</w:t>
      </w:r>
      <w:r w:rsidR="00522B49">
        <w:t xml:space="preserve"> </w:t>
      </w:r>
    </w:p>
    <w:p w14:paraId="21A5EB14" w14:textId="534CE33F" w:rsidR="00E914A8" w:rsidRDefault="00650666" w:rsidP="00E914A8">
      <w:pPr>
        <w:rPr>
          <w:cs/>
        </w:rPr>
      </w:pPr>
      <w:r>
        <w:rPr>
          <w:rFonts w:hint="cs"/>
          <w:cs/>
        </w:rPr>
        <w:t>-</w:t>
      </w:r>
      <w:r w:rsidR="00E914A8">
        <w:t>confi</w:t>
      </w:r>
      <w:r w:rsidR="00E914A8">
        <w:rPr>
          <w:rFonts w:hint="cs"/>
          <w:cs/>
        </w:rPr>
        <w:t xml:space="preserve"> คือ การกำหนดค่าความเชื่อมั่นถ้าต่ำกว่าที่กำหนดจะถูกละเว้น</w:t>
      </w:r>
      <w:r w:rsidR="00522B49">
        <w:t xml:space="preserve"> </w:t>
      </w:r>
    </w:p>
    <w:p w14:paraId="75381D0D" w14:textId="47B6C313" w:rsidR="00E914A8" w:rsidRDefault="00650666" w:rsidP="00E914A8">
      <w:r>
        <w:rPr>
          <w:rFonts w:hint="cs"/>
          <w:cs/>
        </w:rPr>
        <w:t>-</w:t>
      </w:r>
      <w:r w:rsidR="00E914A8">
        <w:t xml:space="preserve">source </w:t>
      </w:r>
      <w:r w:rsidR="00E914A8">
        <w:rPr>
          <w:rFonts w:hint="cs"/>
          <w:cs/>
        </w:rPr>
        <w:t xml:space="preserve">คือ </w:t>
      </w:r>
      <w:r w:rsidR="00E914A8">
        <w:t xml:space="preserve">path </w:t>
      </w:r>
      <w:r w:rsidR="00E914A8">
        <w:rPr>
          <w:rFonts w:hint="cs"/>
          <w:cs/>
        </w:rPr>
        <w:t>ของไฟล์รูปภาพ</w:t>
      </w:r>
    </w:p>
    <w:p w14:paraId="78F89A0B" w14:textId="49668BEA" w:rsidR="00E914A8" w:rsidRDefault="00650666" w:rsidP="00E914A8">
      <w:r>
        <w:rPr>
          <w:rFonts w:hint="cs"/>
          <w:cs/>
        </w:rPr>
        <w:t>-</w:t>
      </w:r>
      <w:r w:rsidR="00E914A8">
        <w:rPr>
          <w:rFonts w:hint="cs"/>
          <w:cs/>
        </w:rPr>
        <w:t xml:space="preserve">ผลลัพท์ในการ </w:t>
      </w:r>
      <w:r w:rsidR="00E914A8">
        <w:t xml:space="preserve">detect </w:t>
      </w:r>
      <w:r w:rsidR="00E914A8">
        <w:rPr>
          <w:rFonts w:hint="cs"/>
          <w:cs/>
        </w:rPr>
        <w:t xml:space="preserve">ของแต่ละร้านหลังจากการใช้คำสั่ง </w:t>
      </w:r>
      <w:r w:rsidR="00E914A8">
        <w:t>detect</w:t>
      </w:r>
    </w:p>
    <w:p w14:paraId="077EDCBB" w14:textId="77777777" w:rsidR="00E914A8" w:rsidRPr="00E914A8" w:rsidRDefault="00E914A8">
      <w:pPr>
        <w:rPr>
          <w:cs/>
        </w:rPr>
      </w:pPr>
    </w:p>
    <w:p w14:paraId="7415B0DC" w14:textId="77777777" w:rsidR="00E914A8" w:rsidRDefault="006C7B36" w:rsidP="00E914A8">
      <w:pPr>
        <w:keepNext/>
      </w:pPr>
      <w:r w:rsidRPr="006C7B36">
        <w:rPr>
          <w:noProof/>
          <w:cs/>
        </w:rPr>
        <w:drawing>
          <wp:inline distT="0" distB="0" distL="0" distR="0" wp14:anchorId="66F90FCF" wp14:editId="579C0453">
            <wp:extent cx="5399405" cy="2579370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C642" w14:textId="586E920F" w:rsidR="006C7B36" w:rsidRPr="007A269A" w:rsidRDefault="00E914A8" w:rsidP="005901D0">
      <w:pPr>
        <w:pStyle w:val="a9"/>
        <w:rPr>
          <w:b w:val="0"/>
          <w:bCs w:val="0"/>
          <w:cs/>
        </w:rPr>
      </w:pPr>
      <w:bookmarkStart w:id="206" w:name="_Toc130546483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9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 xml:space="preserve">ผลลัพท์ในการ </w:t>
      </w:r>
      <w:r w:rsidRPr="007A269A">
        <w:rPr>
          <w:b w:val="0"/>
          <w:bCs w:val="0"/>
        </w:rPr>
        <w:t xml:space="preserve">detect </w:t>
      </w:r>
      <w:r w:rsidRPr="007A269A">
        <w:rPr>
          <w:rFonts w:hint="cs"/>
          <w:b w:val="0"/>
          <w:bCs w:val="0"/>
          <w:cs/>
        </w:rPr>
        <w:t>ของ</w:t>
      </w:r>
      <w:r w:rsidR="00EB7069" w:rsidRPr="007A269A">
        <w:rPr>
          <w:rFonts w:hint="cs"/>
          <w:b w:val="0"/>
          <w:bCs w:val="0"/>
          <w:cs/>
        </w:rPr>
        <w:t>รูป</w:t>
      </w:r>
      <w:r w:rsidRPr="007A269A">
        <w:rPr>
          <w:rFonts w:hint="cs"/>
          <w:b w:val="0"/>
          <w:bCs w:val="0"/>
          <w:cs/>
        </w:rPr>
        <w:t>ร้านค้า</w:t>
      </w:r>
      <w:r w:rsidR="00EB7069" w:rsidRPr="007A269A">
        <w:rPr>
          <w:rFonts w:hint="cs"/>
          <w:b w:val="0"/>
          <w:bCs w:val="0"/>
          <w:cs/>
        </w:rPr>
        <w:t>แต่ละร้าน</w:t>
      </w:r>
      <w:bookmarkEnd w:id="206"/>
    </w:p>
    <w:p w14:paraId="66F8BB2B" w14:textId="77777777" w:rsidR="00127527" w:rsidRDefault="00127527"/>
    <w:p w14:paraId="3FF249B9" w14:textId="15C48823" w:rsidR="00D01A6D" w:rsidRDefault="00D01A6D">
      <w:pPr>
        <w:rPr>
          <w:cs/>
        </w:rPr>
      </w:pPr>
    </w:p>
    <w:p w14:paraId="18EE31DA" w14:textId="2B57FF2F" w:rsidR="00AC4F1D" w:rsidRDefault="00AC4F1D" w:rsidP="004C7FD3">
      <w:pPr>
        <w:pStyle w:val="2"/>
      </w:pPr>
      <w:bookmarkStart w:id="207" w:name="_Toc130517378"/>
      <w:r w:rsidRPr="004C7FD3">
        <w:rPr>
          <w:rFonts w:hint="cs"/>
          <w:cs/>
        </w:rPr>
        <w:t xml:space="preserve">ในส่วนของ </w:t>
      </w:r>
      <w:r w:rsidRPr="004C7FD3">
        <w:t xml:space="preserve">desktop </w:t>
      </w:r>
      <w:r w:rsidR="00650666">
        <w:t>application</w:t>
      </w:r>
      <w:bookmarkEnd w:id="207"/>
    </w:p>
    <w:p w14:paraId="07E81FBE" w14:textId="0657DA15" w:rsidR="00720091" w:rsidRDefault="00F57794" w:rsidP="00D35068">
      <w:pPr>
        <w:ind w:firstLine="720"/>
        <w:rPr>
          <w:cs/>
        </w:rPr>
      </w:pPr>
      <w:r>
        <w:rPr>
          <w:rFonts w:hint="cs"/>
          <w:cs/>
        </w:rPr>
        <w:t>เป</w:t>
      </w:r>
      <w:r w:rsidR="001872DB">
        <w:rPr>
          <w:rFonts w:hint="cs"/>
          <w:cs/>
        </w:rPr>
        <w:t>็นส่วนที่รับข้อมูลไลฟ์สดของทางร้านค้ามาทำการประมวลผลโดยการ</w:t>
      </w:r>
      <w:r w:rsidR="00187204">
        <w:rPr>
          <w:rFonts w:hint="cs"/>
          <w:cs/>
        </w:rPr>
        <w:t xml:space="preserve"> ตรวจจับข้อความจากโมเดลที่เทรนมาได้</w:t>
      </w:r>
      <w:r w:rsidR="0095607B">
        <w:rPr>
          <w:rFonts w:hint="cs"/>
          <w:cs/>
        </w:rPr>
        <w:t>และทำการนำข้อมูลที่ตรวจจับมาได้มา</w:t>
      </w:r>
      <w:r w:rsidR="00720091">
        <w:rPr>
          <w:rFonts w:hint="cs"/>
          <w:cs/>
        </w:rPr>
        <w:t xml:space="preserve">แปลงจากรูปภาพเป็นตัวอักษรเพื่อส่งไปเก็บใน </w:t>
      </w:r>
      <w:r w:rsidR="00720091">
        <w:t xml:space="preserve">firebase </w:t>
      </w:r>
      <w:r w:rsidR="00720091">
        <w:rPr>
          <w:rFonts w:hint="cs"/>
          <w:cs/>
        </w:rPr>
        <w:t>โดยจะมีขั้นตอนดังนี้</w:t>
      </w:r>
    </w:p>
    <w:p w14:paraId="0C9FDAAF" w14:textId="3DB3F5D3" w:rsidR="00812AB0" w:rsidRPr="007A269A" w:rsidRDefault="00812AB0" w:rsidP="005901D0">
      <w:pPr>
        <w:pStyle w:val="a9"/>
        <w:ind w:firstLine="0"/>
        <w:jc w:val="left"/>
        <w:rPr>
          <w:b w:val="0"/>
          <w:bCs w:val="0"/>
        </w:rPr>
      </w:pPr>
      <w:bookmarkStart w:id="208" w:name="_Toc130517056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12</w:t>
      </w:r>
      <w:r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 xml:space="preserve">การ </w:t>
      </w:r>
      <w:r w:rsidRPr="007A269A">
        <w:rPr>
          <w:b w:val="0"/>
          <w:bCs w:val="0"/>
        </w:rPr>
        <w:t xml:space="preserve">import </w:t>
      </w:r>
      <w:r w:rsidRPr="007A269A">
        <w:rPr>
          <w:rFonts w:hint="cs"/>
          <w:b w:val="0"/>
          <w:bCs w:val="0"/>
          <w:cs/>
        </w:rPr>
        <w:t>ทรัพยากรที่จำเป็น</w:t>
      </w:r>
      <w:bookmarkEnd w:id="20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4D5C08E3" w14:textId="77777777" w:rsidTr="00B63D31">
        <w:tc>
          <w:tcPr>
            <w:tcW w:w="8493" w:type="dxa"/>
          </w:tcPr>
          <w:p w14:paraId="72EE1BE0" w14:textId="77777777" w:rsidR="00812AB0" w:rsidRDefault="00812AB0" w:rsidP="00812AB0">
            <w:r>
              <w:t># importing the required packages</w:t>
            </w:r>
          </w:p>
          <w:p w14:paraId="33B05B42" w14:textId="77777777" w:rsidR="00812AB0" w:rsidRDefault="00812AB0" w:rsidP="00812AB0">
            <w:r>
              <w:t>from importlib.resources import path</w:t>
            </w:r>
          </w:p>
          <w:p w14:paraId="0FA9C89F" w14:textId="77777777" w:rsidR="00812AB0" w:rsidRDefault="00812AB0" w:rsidP="00812AB0">
            <w:r>
              <w:t>from statistics import mode</w:t>
            </w:r>
          </w:p>
          <w:p w14:paraId="7F8246D6" w14:textId="77777777" w:rsidR="00812AB0" w:rsidRDefault="00812AB0" w:rsidP="00812AB0">
            <w:r>
              <w:t>import torch</w:t>
            </w:r>
          </w:p>
          <w:p w14:paraId="43E48018" w14:textId="77777777" w:rsidR="00812AB0" w:rsidRDefault="00812AB0" w:rsidP="00812AB0">
            <w:r>
              <w:t>from PIL import Image,ImageTk</w:t>
            </w:r>
          </w:p>
          <w:p w14:paraId="3012F867" w14:textId="77777777" w:rsidR="00812AB0" w:rsidRDefault="00812AB0" w:rsidP="00812AB0">
            <w:r>
              <w:t>import pyautogui as pg</w:t>
            </w:r>
          </w:p>
          <w:p w14:paraId="62D05F88" w14:textId="77777777" w:rsidR="00812AB0" w:rsidRDefault="00812AB0" w:rsidP="00812AB0">
            <w:r>
              <w:t>import cv2</w:t>
            </w:r>
          </w:p>
          <w:p w14:paraId="6EEDD59F" w14:textId="77777777" w:rsidR="00812AB0" w:rsidRDefault="00812AB0" w:rsidP="00812AB0">
            <w:r>
              <w:t>import numpy as np</w:t>
            </w:r>
          </w:p>
          <w:p w14:paraId="35292036" w14:textId="77777777" w:rsidR="00812AB0" w:rsidRDefault="00812AB0" w:rsidP="00812AB0">
            <w:r>
              <w:t>import selectinwindow</w:t>
            </w:r>
          </w:p>
          <w:p w14:paraId="05C57D61" w14:textId="77777777" w:rsidR="00812AB0" w:rsidRDefault="00812AB0" w:rsidP="00812AB0">
            <w:r>
              <w:t>import sys</w:t>
            </w:r>
          </w:p>
          <w:p w14:paraId="0467A9D7" w14:textId="77777777" w:rsidR="00812AB0" w:rsidRDefault="00812AB0" w:rsidP="00812AB0">
            <w:r>
              <w:t>from time import time</w:t>
            </w:r>
          </w:p>
          <w:p w14:paraId="7C972464" w14:textId="17EB480B" w:rsidR="00522B49" w:rsidRDefault="00812AB0" w:rsidP="00812AB0">
            <w:r>
              <w:t>sys.setrecursionlimit(10 ** 9)</w:t>
            </w:r>
          </w:p>
        </w:tc>
      </w:tr>
    </w:tbl>
    <w:p w14:paraId="2B315CD9" w14:textId="77777777" w:rsidR="00812AB0" w:rsidRPr="00812AB0" w:rsidRDefault="00812AB0" w:rsidP="00812AB0">
      <w:pPr>
        <w:rPr>
          <w:cs/>
        </w:rPr>
      </w:pPr>
    </w:p>
    <w:p w14:paraId="2F64C799" w14:textId="5ECDD058" w:rsidR="00D462E8" w:rsidRDefault="00D462E8">
      <w:r>
        <w:rPr>
          <w:rFonts w:hint="cs"/>
          <w:cs/>
        </w:rPr>
        <w:t xml:space="preserve">ในส่วนของ </w:t>
      </w:r>
      <w:r>
        <w:t xml:space="preserve">class detection </w:t>
      </w:r>
      <w:r>
        <w:rPr>
          <w:rFonts w:hint="cs"/>
          <w:cs/>
        </w:rPr>
        <w:t xml:space="preserve">จะมี </w:t>
      </w:r>
      <w:r>
        <w:t xml:space="preserve">function </w:t>
      </w:r>
      <w:r>
        <w:rPr>
          <w:rFonts w:hint="cs"/>
          <w:cs/>
        </w:rPr>
        <w:t>ดังนี้</w:t>
      </w:r>
    </w:p>
    <w:p w14:paraId="7A380FB8" w14:textId="17E9E6BB" w:rsidR="00812AB0" w:rsidRDefault="00812AB0" w:rsidP="005901D0">
      <w:pPr>
        <w:pStyle w:val="a9"/>
        <w:ind w:firstLine="0"/>
        <w:jc w:val="left"/>
      </w:pPr>
      <w:bookmarkStart w:id="209" w:name="_Toc130517057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13</w:t>
      </w:r>
      <w:r>
        <w:rPr>
          <w:cs/>
        </w:rPr>
        <w:fldChar w:fldCharType="end"/>
      </w:r>
      <w:r>
        <w:t xml:space="preserve"> </w:t>
      </w:r>
      <w:r w:rsidRPr="007A269A">
        <w:rPr>
          <w:b w:val="0"/>
          <w:bCs w:val="0"/>
        </w:rPr>
        <w:t>constructor</w:t>
      </w:r>
      <w:bookmarkEnd w:id="209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475B064B" w14:textId="77777777" w:rsidTr="00B63D31">
        <w:tc>
          <w:tcPr>
            <w:tcW w:w="8493" w:type="dxa"/>
          </w:tcPr>
          <w:p w14:paraId="0F69317B" w14:textId="77777777" w:rsidR="00812AB0" w:rsidRDefault="00812AB0" w:rsidP="00812AB0">
            <w:r>
              <w:t>def __init__(self, capture_index, model_name):</w:t>
            </w:r>
          </w:p>
          <w:p w14:paraId="519BE9EA" w14:textId="77777777" w:rsidR="00812AB0" w:rsidRDefault="00812AB0" w:rsidP="00812AB0">
            <w:r>
              <w:t xml:space="preserve">    self.capture_index = capture_index</w:t>
            </w:r>
          </w:p>
          <w:p w14:paraId="6569929E" w14:textId="77777777" w:rsidR="00812AB0" w:rsidRDefault="00812AB0" w:rsidP="00812AB0">
            <w:r>
              <w:t xml:space="preserve">    self.model = self.load_model(model_name)</w:t>
            </w:r>
          </w:p>
          <w:p w14:paraId="1E2AA4B9" w14:textId="77777777" w:rsidR="00812AB0" w:rsidRDefault="00812AB0" w:rsidP="00812AB0">
            <w:r>
              <w:t xml:space="preserve">    self.classes = self.model.names</w:t>
            </w:r>
          </w:p>
          <w:p w14:paraId="63DA4377" w14:textId="64FE0135" w:rsidR="00522B49" w:rsidRDefault="00812AB0" w:rsidP="00812AB0">
            <w:r>
              <w:t xml:space="preserve">    self.device = "cuda" if torch.cuda.is_available() else "cpu"</w:t>
            </w:r>
          </w:p>
        </w:tc>
      </w:tr>
    </w:tbl>
    <w:p w14:paraId="11A3C0B1" w14:textId="77777777" w:rsidR="00FB6FA2" w:rsidRDefault="00FB6FA2" w:rsidP="00742545">
      <w:pPr>
        <w:ind w:firstLine="720"/>
      </w:pPr>
      <w:r>
        <w:rPr>
          <w:rFonts w:hint="cs"/>
          <w:cs/>
        </w:rPr>
        <w:t xml:space="preserve">ใน </w:t>
      </w:r>
      <w:r w:rsidRPr="00F36BEA">
        <w:t>constructor</w:t>
      </w:r>
      <w:r>
        <w:t xml:space="preserve"> </w:t>
      </w:r>
      <w:r>
        <w:rPr>
          <w:rFonts w:hint="cs"/>
          <w:cs/>
        </w:rPr>
        <w:t>จะมี พารามิเตอร์เป็น</w:t>
      </w:r>
      <w:r w:rsidRPr="00B51A99">
        <w:rPr>
          <w:rFonts w:ascii="Cascadia Mono" w:eastAsia="Batang" w:hAnsi="Cascadia Mono" w:cs="Cascadia Mono"/>
          <w:color w:val="000000"/>
          <w:sz w:val="19"/>
          <w:szCs w:val="19"/>
        </w:rPr>
        <w:t xml:space="preserve"> </w:t>
      </w:r>
      <w:r w:rsidRPr="00397C1C">
        <w:t>capture_index,model_name</w:t>
      </w:r>
      <w:r w:rsidRPr="00397C1C">
        <w:rPr>
          <w:rFonts w:hint="cs"/>
          <w:cs/>
        </w:rPr>
        <w:t xml:space="preserve"> </w:t>
      </w:r>
      <w:r>
        <w:rPr>
          <w:rFonts w:hint="cs"/>
          <w:cs/>
        </w:rPr>
        <w:t>โดย</w:t>
      </w:r>
      <w:r w:rsidRPr="00397C1C">
        <w:t xml:space="preserve"> capture_index</w:t>
      </w:r>
      <w:r>
        <w:rPr>
          <w:rFonts w:hint="cs"/>
          <w:cs/>
        </w:rPr>
        <w:t>จะเป็น</w:t>
      </w:r>
      <w:r>
        <w:t xml:space="preserve"> </w:t>
      </w:r>
      <w:r>
        <w:rPr>
          <w:rFonts w:hint="cs"/>
          <w:cs/>
        </w:rPr>
        <w:t xml:space="preserve">ตำแหน่งแรกของ </w:t>
      </w:r>
      <w:r>
        <w:t xml:space="preserve">index </w:t>
      </w:r>
      <w:r>
        <w:rPr>
          <w:rFonts w:hint="cs"/>
          <w:cs/>
        </w:rPr>
        <w:t xml:space="preserve">ที่ทำการจับภาพหน้าจอมา ในส่วนของบรรทัดที่ 27-30จะเป็นการใส่ข้อมูลให้กับตัวแปร </w:t>
      </w:r>
      <w:r>
        <w:t xml:space="preserve">capture_index,model,classes,device </w:t>
      </w:r>
    </w:p>
    <w:p w14:paraId="74317217" w14:textId="77777777" w:rsidR="00C40EBB" w:rsidRDefault="00C40EBB" w:rsidP="00FB6FA2"/>
    <w:p w14:paraId="2A6EB26C" w14:textId="77777777" w:rsidR="00C40EBB" w:rsidRDefault="00C40EBB" w:rsidP="00FB6FA2"/>
    <w:p w14:paraId="1ADE61BE" w14:textId="77777777" w:rsidR="00C40EBB" w:rsidRDefault="00C40EBB" w:rsidP="00FB6FA2"/>
    <w:p w14:paraId="7B5BA929" w14:textId="0CA0CBA9" w:rsidR="00FE2062" w:rsidRDefault="00FE2062" w:rsidP="005901D0">
      <w:pPr>
        <w:pStyle w:val="a9"/>
        <w:ind w:firstLine="0"/>
        <w:jc w:val="left"/>
      </w:pPr>
      <w:bookmarkStart w:id="210" w:name="_Toc130517058"/>
      <w:r>
        <w:rPr>
          <w:cs/>
        </w:rPr>
        <w:lastRenderedPageBreak/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14</w:t>
      </w:r>
      <w:r>
        <w:rPr>
          <w:cs/>
        </w:rPr>
        <w:fldChar w:fldCharType="end"/>
      </w:r>
      <w:r>
        <w:t xml:space="preserve"> </w:t>
      </w:r>
      <w:r w:rsidRPr="007A269A">
        <w:rPr>
          <w:b w:val="0"/>
          <w:bCs w:val="0"/>
        </w:rPr>
        <w:t>Function load_model</w:t>
      </w:r>
      <w:bookmarkEnd w:id="21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3C08D8AE" w14:textId="77777777" w:rsidTr="00B63D31">
        <w:tc>
          <w:tcPr>
            <w:tcW w:w="8493" w:type="dxa"/>
          </w:tcPr>
          <w:p w14:paraId="0172F1A2" w14:textId="77777777" w:rsidR="00FE2062" w:rsidRDefault="00FE2062" w:rsidP="00FE2062">
            <w:r>
              <w:t>def load_model(self,model_name):</w:t>
            </w:r>
          </w:p>
          <w:p w14:paraId="31AC8621" w14:textId="77777777" w:rsidR="00FE2062" w:rsidRDefault="00FE2062" w:rsidP="00FE2062">
            <w:r>
              <w:t xml:space="preserve">   </w:t>
            </w:r>
          </w:p>
          <w:p w14:paraId="5FF9ADBC" w14:textId="77777777" w:rsidR="00FE2062" w:rsidRDefault="00FE2062" w:rsidP="00FE2062">
            <w:r>
              <w:t xml:space="preserve">        model = torch.hub.load('ultralytics/yolov5', 'custom', path=model_name,  </w:t>
            </w:r>
          </w:p>
          <w:p w14:paraId="42A27542" w14:textId="5761DC8D" w:rsidR="00FE2062" w:rsidRDefault="00FE2062" w:rsidP="00FE2062">
            <w:r>
              <w:t xml:space="preserve">        force_reload=False) </w:t>
            </w:r>
          </w:p>
          <w:p w14:paraId="0A0D51D4" w14:textId="6D793F13" w:rsidR="00522B49" w:rsidRDefault="00FE2062" w:rsidP="00FE2062">
            <w:r>
              <w:t xml:space="preserve">        return model</w:t>
            </w:r>
          </w:p>
        </w:tc>
      </w:tr>
    </w:tbl>
    <w:p w14:paraId="60FE64A9" w14:textId="2778F5AC" w:rsidR="00FB6FA2" w:rsidRDefault="00FB6FA2" w:rsidP="00742545">
      <w:pPr>
        <w:ind w:firstLine="720"/>
      </w:pPr>
      <w:r>
        <w:t xml:space="preserve">Function load_model </w:t>
      </w:r>
      <w:r>
        <w:rPr>
          <w:rFonts w:hint="cs"/>
          <w:cs/>
        </w:rPr>
        <w:t xml:space="preserve">จะมี พารามิเตอร์ เป็น </w:t>
      </w:r>
      <w:r>
        <w:t xml:space="preserve">model_name </w:t>
      </w:r>
      <w:r>
        <w:rPr>
          <w:rFonts w:hint="cs"/>
          <w:cs/>
        </w:rPr>
        <w:t>คือ</w:t>
      </w:r>
      <w:r>
        <w:t xml:space="preserve"> path </w:t>
      </w:r>
      <w:r>
        <w:rPr>
          <w:rFonts w:hint="cs"/>
          <w:cs/>
        </w:rPr>
        <w:t>ของไฟล์โมเดล</w:t>
      </w:r>
    </w:p>
    <w:p w14:paraId="5745743D" w14:textId="3A6D5A90" w:rsidR="003C5F28" w:rsidRDefault="00761774" w:rsidP="00D462E8">
      <w:r>
        <w:rPr>
          <w:rFonts w:hint="cs"/>
          <w:cs/>
        </w:rPr>
        <w:t>โดยจะให้</w:t>
      </w:r>
      <w:r w:rsidR="0053075D">
        <w:rPr>
          <w:rFonts w:hint="cs"/>
          <w:cs/>
        </w:rPr>
        <w:t xml:space="preserve"> </w:t>
      </w:r>
      <w:r w:rsidR="00E26883">
        <w:rPr>
          <w:rFonts w:hint="cs"/>
          <w:cs/>
        </w:rPr>
        <w:t>โหลดโมเดล</w:t>
      </w:r>
      <w:r w:rsidR="00F96402">
        <w:rPr>
          <w:rFonts w:hint="cs"/>
          <w:cs/>
        </w:rPr>
        <w:t xml:space="preserve">มาไว้ในตัวแปรโมเดลผ่าน </w:t>
      </w:r>
      <w:r w:rsidR="00F96402">
        <w:t xml:space="preserve">touch.hub.load() </w:t>
      </w:r>
      <w:r w:rsidR="003C3763">
        <w:rPr>
          <w:rFonts w:hint="cs"/>
          <w:cs/>
        </w:rPr>
        <w:t>โดยจะมีพารามิเตอร์ดังนี้</w:t>
      </w:r>
      <w:r w:rsidR="003C3763" w:rsidRPr="003C3763">
        <w:t xml:space="preserve"> </w:t>
      </w:r>
      <w:r w:rsidR="003C3763">
        <w:t>touch.hub.load(</w:t>
      </w:r>
      <w:r w:rsidR="00201323">
        <w:t>,</w:t>
      </w:r>
      <w:r w:rsidR="000C071A">
        <w:rPr>
          <w:rFonts w:hint="cs"/>
          <w:cs/>
        </w:rPr>
        <w:t>ประเภทของการ</w:t>
      </w:r>
      <w:r w:rsidR="00201323">
        <w:t>,</w:t>
      </w:r>
      <w:r w:rsidR="000C071A">
        <w:t xml:space="preserve">path </w:t>
      </w:r>
      <w:r w:rsidR="000C071A">
        <w:rPr>
          <w:rFonts w:hint="cs"/>
          <w:cs/>
        </w:rPr>
        <w:t>ของไฟล์โมเดล</w:t>
      </w:r>
      <w:r w:rsidR="000C071A">
        <w:t>,</w:t>
      </w:r>
      <w:r w:rsidR="003C5F28">
        <w:rPr>
          <w:rFonts w:hint="cs"/>
          <w:cs/>
        </w:rPr>
        <w:t>เป็นการระบุว่าจะให้</w:t>
      </w:r>
      <w:r w:rsidR="003C5F28" w:rsidRPr="003C5F28">
        <w:rPr>
          <w:cs/>
        </w:rPr>
        <w:t>โมเดล</w:t>
      </w:r>
      <w:r w:rsidR="003C5F28">
        <w:rPr>
          <w:rFonts w:hint="cs"/>
          <w:cs/>
        </w:rPr>
        <w:t>ที่</w:t>
      </w:r>
      <w:r w:rsidR="003C5F28" w:rsidRPr="003C5F28">
        <w:rPr>
          <w:cs/>
        </w:rPr>
        <w:t>ถูกโหลดไปก่อนหน้านี้กโหลดซ้ำจาก</w:t>
      </w:r>
      <w:r w:rsidR="003C5F28">
        <w:rPr>
          <w:rFonts w:hint="cs"/>
          <w:cs/>
        </w:rPr>
        <w:t xml:space="preserve"> </w:t>
      </w:r>
      <w:r w:rsidR="003C5F28">
        <w:t xml:space="preserve">path </w:t>
      </w:r>
      <w:r w:rsidR="003C5F28" w:rsidRPr="003C5F28">
        <w:rPr>
          <w:cs/>
        </w:rPr>
        <w:t>ที่ระบุ</w:t>
      </w:r>
      <w:r w:rsidR="003C3763">
        <w:t>)</w:t>
      </w:r>
      <w:r w:rsidR="003C5F28">
        <w:rPr>
          <w:rFonts w:hint="cs"/>
          <w:cs/>
        </w:rPr>
        <w:t xml:space="preserve"> และจะทำการ</w:t>
      </w:r>
      <w:r w:rsidR="00B22504">
        <w:rPr>
          <w:rFonts w:hint="cs"/>
          <w:cs/>
        </w:rPr>
        <w:t xml:space="preserve"> </w:t>
      </w:r>
      <w:r w:rsidR="00B22504">
        <w:t xml:space="preserve">return model </w:t>
      </w:r>
      <w:r w:rsidR="00B22504">
        <w:rPr>
          <w:rFonts w:hint="cs"/>
          <w:cs/>
        </w:rPr>
        <w:t>ออกไป</w:t>
      </w:r>
    </w:p>
    <w:p w14:paraId="5CFF31DF" w14:textId="58D93121" w:rsidR="00FE2062" w:rsidRDefault="00FE2062" w:rsidP="005901D0">
      <w:pPr>
        <w:pStyle w:val="a9"/>
        <w:ind w:firstLine="0"/>
        <w:jc w:val="left"/>
      </w:pPr>
      <w:bookmarkStart w:id="211" w:name="_Toc130517059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15</w:t>
      </w:r>
      <w:r>
        <w:rPr>
          <w:cs/>
        </w:rPr>
        <w:fldChar w:fldCharType="end"/>
      </w:r>
      <w:r w:rsidRPr="007A269A">
        <w:rPr>
          <w:b w:val="0"/>
          <w:bCs w:val="0"/>
        </w:rPr>
        <w:t xml:space="preserve"> Function score_frame</w:t>
      </w:r>
      <w:bookmarkEnd w:id="211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093D8078" w14:textId="77777777" w:rsidTr="00B63D31">
        <w:tc>
          <w:tcPr>
            <w:tcW w:w="8493" w:type="dxa"/>
          </w:tcPr>
          <w:p w14:paraId="14A24AEB" w14:textId="77777777" w:rsidR="00FE2062" w:rsidRDefault="00FE2062" w:rsidP="00FE2062">
            <w:r>
              <w:t>def score_frame(self, frame):</w:t>
            </w:r>
          </w:p>
          <w:p w14:paraId="3120D431" w14:textId="77777777" w:rsidR="00FE2062" w:rsidRDefault="00FE2062" w:rsidP="00FE2062"/>
          <w:p w14:paraId="537925D4" w14:textId="77777777" w:rsidR="00FE2062" w:rsidRDefault="00FE2062" w:rsidP="00FE2062">
            <w:r>
              <w:t xml:space="preserve">    self.model.to(self.device)</w:t>
            </w:r>
          </w:p>
          <w:p w14:paraId="69AD2189" w14:textId="77777777" w:rsidR="00FE2062" w:rsidRDefault="00FE2062" w:rsidP="00FE2062">
            <w:r>
              <w:t xml:space="preserve">    frame = [frame]</w:t>
            </w:r>
          </w:p>
          <w:p w14:paraId="31EC77B6" w14:textId="77777777" w:rsidR="00FE2062" w:rsidRDefault="00FE2062" w:rsidP="00FE2062">
            <w:r>
              <w:t xml:space="preserve">    results = self.model(frame)</w:t>
            </w:r>
          </w:p>
          <w:p w14:paraId="57B94D05" w14:textId="77777777" w:rsidR="00FE2062" w:rsidRDefault="00FE2062" w:rsidP="00FE2062"/>
          <w:p w14:paraId="7ACC92BA" w14:textId="77777777" w:rsidR="00FE2062" w:rsidRDefault="00FE2062" w:rsidP="00FE2062">
            <w:r>
              <w:t xml:space="preserve">    labels, cord = results.xyxyn[0][:, -1], results.xyxyn[0][:, :-1]</w:t>
            </w:r>
          </w:p>
          <w:p w14:paraId="50849463" w14:textId="1525E894" w:rsidR="00522B49" w:rsidRDefault="00FE2062" w:rsidP="00FE2062">
            <w:r>
              <w:t xml:space="preserve">    return labels, cord</w:t>
            </w:r>
          </w:p>
        </w:tc>
      </w:tr>
    </w:tbl>
    <w:p w14:paraId="6E1581A3" w14:textId="177641A8" w:rsidR="00D462E8" w:rsidRDefault="00944847" w:rsidP="00742545">
      <w:pPr>
        <w:ind w:firstLine="720"/>
      </w:pPr>
      <w:r>
        <w:t>Function score</w:t>
      </w:r>
      <w:r w:rsidR="00DD5CF5">
        <w:t xml:space="preserve">_frame </w:t>
      </w:r>
      <w:r w:rsidR="00720091">
        <w:rPr>
          <w:rFonts w:hint="cs"/>
          <w:cs/>
        </w:rPr>
        <w:t>จะเป็นฟังก์ชั่นที่ใช้ในการใส่คะแนน</w:t>
      </w:r>
      <w:r w:rsidR="00EA2269">
        <w:rPr>
          <w:rFonts w:hint="cs"/>
          <w:cs/>
        </w:rPr>
        <w:t>ให้แก่ผลลัพท์ในการตรวจจับแต่ละครั้ง</w:t>
      </w:r>
    </w:p>
    <w:p w14:paraId="5EEEE218" w14:textId="6A67A8B4" w:rsidR="00FE2062" w:rsidRDefault="00FE2062" w:rsidP="005901D0">
      <w:pPr>
        <w:pStyle w:val="a9"/>
        <w:ind w:firstLine="0"/>
        <w:jc w:val="left"/>
      </w:pPr>
      <w:bookmarkStart w:id="212" w:name="_Toc130517060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16</w:t>
      </w:r>
      <w:r>
        <w:rPr>
          <w:cs/>
        </w:rPr>
        <w:fldChar w:fldCharType="end"/>
      </w:r>
      <w:r>
        <w:t xml:space="preserve"> </w:t>
      </w:r>
      <w:r w:rsidRPr="007A269A">
        <w:rPr>
          <w:b w:val="0"/>
          <w:bCs w:val="0"/>
        </w:rPr>
        <w:t>Function plot_box</w:t>
      </w:r>
      <w:bookmarkEnd w:id="212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7605E93C" w14:textId="77777777" w:rsidTr="00B63D31">
        <w:tc>
          <w:tcPr>
            <w:tcW w:w="8493" w:type="dxa"/>
          </w:tcPr>
          <w:p w14:paraId="5DFCF778" w14:textId="77777777" w:rsidR="00FE2062" w:rsidRDefault="00FE2062" w:rsidP="00FE2062">
            <w:r>
              <w:t>def plot_boxes(self, results, frame):</w:t>
            </w:r>
          </w:p>
          <w:p w14:paraId="4CAEA8C9" w14:textId="77777777" w:rsidR="00FE2062" w:rsidRDefault="00FE2062" w:rsidP="00FE2062">
            <w:r>
              <w:t xml:space="preserve">    labels, cord = results</w:t>
            </w:r>
          </w:p>
          <w:p w14:paraId="638DF9F7" w14:textId="77777777" w:rsidR="00FE2062" w:rsidRDefault="00FE2062" w:rsidP="00FE2062">
            <w:r>
              <w:t xml:space="preserve">    n = len(labels)</w:t>
            </w:r>
          </w:p>
          <w:p w14:paraId="58BB557E" w14:textId="77777777" w:rsidR="00FE2062" w:rsidRDefault="00FE2062" w:rsidP="00FE2062">
            <w:r>
              <w:t xml:space="preserve">    x_shape, y_shape = frame.shape[1], frame.shape[0]</w:t>
            </w:r>
          </w:p>
          <w:p w14:paraId="25CB97AB" w14:textId="77777777" w:rsidR="00FE2062" w:rsidRDefault="00FE2062" w:rsidP="00FE2062">
            <w:r>
              <w:t xml:space="preserve">    for i in range(n):</w:t>
            </w:r>
          </w:p>
          <w:p w14:paraId="0E864D3F" w14:textId="77777777" w:rsidR="00FE2062" w:rsidRDefault="00FE2062" w:rsidP="00FE2062">
            <w:r>
              <w:t xml:space="preserve">        row = cord[i]</w:t>
            </w:r>
          </w:p>
          <w:p w14:paraId="514E205C" w14:textId="77777777" w:rsidR="00FE2062" w:rsidRDefault="00FE2062" w:rsidP="00FE2062">
            <w:r>
              <w:t xml:space="preserve">        if row[4] &gt;= 0.2:</w:t>
            </w:r>
          </w:p>
          <w:p w14:paraId="3D3C4549" w14:textId="77777777" w:rsidR="00FE2062" w:rsidRDefault="00FE2062" w:rsidP="00FE2062">
            <w:r>
              <w:t xml:space="preserve">            x1, y1, x2, y2 = (</w:t>
            </w:r>
          </w:p>
          <w:p w14:paraId="4C3ACF85" w14:textId="77777777" w:rsidR="00FE2062" w:rsidRDefault="00FE2062" w:rsidP="00FE2062">
            <w:r>
              <w:t xml:space="preserve">                int(row[0] * x_shape),</w:t>
            </w:r>
          </w:p>
          <w:p w14:paraId="0737FE88" w14:textId="77777777" w:rsidR="00FE2062" w:rsidRDefault="00FE2062" w:rsidP="00FE2062">
            <w:r>
              <w:t xml:space="preserve">                int(row[1] * y_shape),</w:t>
            </w:r>
          </w:p>
          <w:p w14:paraId="0A2C5963" w14:textId="77777777" w:rsidR="00FE2062" w:rsidRDefault="00FE2062" w:rsidP="00FE2062">
            <w:r>
              <w:t xml:space="preserve">                int(row[2] * x_shape),</w:t>
            </w:r>
          </w:p>
          <w:p w14:paraId="626DE45C" w14:textId="77777777" w:rsidR="00FE2062" w:rsidRDefault="00FE2062" w:rsidP="00FE2062">
            <w:r>
              <w:t xml:space="preserve">                int(row[3] * y_shape),</w:t>
            </w:r>
          </w:p>
          <w:p w14:paraId="2CDE7C82" w14:textId="77777777" w:rsidR="00FE2062" w:rsidRDefault="00FE2062" w:rsidP="00FE2062">
            <w:r>
              <w:t xml:space="preserve">            )</w:t>
            </w:r>
          </w:p>
          <w:p w14:paraId="6E5B4DF5" w14:textId="77777777" w:rsidR="00FE2062" w:rsidRDefault="00FE2062" w:rsidP="00FE2062">
            <w:r>
              <w:lastRenderedPageBreak/>
              <w:t xml:space="preserve">            print(x1, y1, x2, y2)</w:t>
            </w:r>
          </w:p>
          <w:p w14:paraId="3FCA9BD3" w14:textId="77777777" w:rsidR="00FE2062" w:rsidRDefault="00FE2062" w:rsidP="00FE2062">
            <w:r>
              <w:t xml:space="preserve">            bgr = (0, 255, 0)</w:t>
            </w:r>
          </w:p>
          <w:p w14:paraId="5AC8D62D" w14:textId="77777777" w:rsidR="00FE2062" w:rsidRDefault="00FE2062" w:rsidP="00FE2062">
            <w:r>
              <w:t xml:space="preserve">            cv2.rectangle(frame, (x1, y1), (x2, y2), bgr, 2)</w:t>
            </w:r>
          </w:p>
          <w:p w14:paraId="65CD6518" w14:textId="77777777" w:rsidR="00FE2062" w:rsidRDefault="00FE2062" w:rsidP="00FE2062"/>
          <w:p w14:paraId="4F0460E4" w14:textId="13AC4760" w:rsidR="00522B49" w:rsidRDefault="00FE2062" w:rsidP="00FE2062">
            <w:r>
              <w:t xml:space="preserve">    return frame</w:t>
            </w:r>
          </w:p>
        </w:tc>
      </w:tr>
    </w:tbl>
    <w:p w14:paraId="63D2E345" w14:textId="281B8D39" w:rsidR="00C40EBB" w:rsidRDefault="001D23A1" w:rsidP="00742545">
      <w:pPr>
        <w:ind w:firstLine="720"/>
      </w:pPr>
      <w:r>
        <w:lastRenderedPageBreak/>
        <w:t xml:space="preserve">Function </w:t>
      </w:r>
      <w:r w:rsidR="00713F44">
        <w:t xml:space="preserve">plot_box </w:t>
      </w:r>
      <w:r w:rsidR="00713F44">
        <w:rPr>
          <w:rFonts w:hint="cs"/>
          <w:cs/>
        </w:rPr>
        <w:t>จะเป็นการ</w:t>
      </w:r>
      <w:r w:rsidR="00EA2269">
        <w:rPr>
          <w:rFonts w:hint="cs"/>
          <w:cs/>
        </w:rPr>
        <w:t>สร้างกรอบสี่</w:t>
      </w:r>
      <w:r w:rsidR="0019287A">
        <w:rPr>
          <w:rFonts w:hint="cs"/>
          <w:cs/>
        </w:rPr>
        <w:t>เหลี่ยมล้อม</w:t>
      </w:r>
      <w:r w:rsidR="00DF63A6">
        <w:rPr>
          <w:rFonts w:hint="cs"/>
          <w:cs/>
        </w:rPr>
        <w:t>รอบผลลัพท์ที่</w:t>
      </w:r>
      <w:r w:rsidR="00887273">
        <w:rPr>
          <w:rFonts w:hint="cs"/>
          <w:cs/>
        </w:rPr>
        <w:t>ส่งเข้ามาในพารามิเตอร์</w:t>
      </w:r>
    </w:p>
    <w:p w14:paraId="2B69EAC3" w14:textId="010BB5E8" w:rsidR="00FE2062" w:rsidRPr="007A269A" w:rsidRDefault="00FE2062" w:rsidP="005901D0">
      <w:pPr>
        <w:pStyle w:val="a9"/>
        <w:ind w:firstLine="0"/>
        <w:jc w:val="left"/>
        <w:rPr>
          <w:b w:val="0"/>
          <w:bCs w:val="0"/>
        </w:rPr>
      </w:pPr>
      <w:bookmarkStart w:id="213" w:name="_Toc130517061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17</w:t>
      </w:r>
      <w:r>
        <w:rPr>
          <w:cs/>
        </w:rPr>
        <w:fldChar w:fldCharType="end"/>
      </w:r>
      <w:r>
        <w:t xml:space="preserve"> </w:t>
      </w:r>
      <w:r w:rsidRPr="007A269A">
        <w:rPr>
          <w:b w:val="0"/>
          <w:bCs w:val="0"/>
        </w:rPr>
        <w:t>function __call__ (1)</w:t>
      </w:r>
      <w:bookmarkEnd w:id="213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1F70B429" w14:textId="77777777" w:rsidTr="00B63D31">
        <w:tc>
          <w:tcPr>
            <w:tcW w:w="8493" w:type="dxa"/>
          </w:tcPr>
          <w:p w14:paraId="112065E9" w14:textId="77777777" w:rsidR="00FE2062" w:rsidRDefault="00FE2062" w:rsidP="00FE2062">
            <w:r>
              <w:t>def __call__(self):</w:t>
            </w:r>
          </w:p>
          <w:p w14:paraId="22F243CF" w14:textId="77777777" w:rsidR="00FE2062" w:rsidRDefault="00FE2062" w:rsidP="00FE2062">
            <w:r>
              <w:t xml:space="preserve">        i=0</w:t>
            </w:r>
          </w:p>
          <w:p w14:paraId="43201D76" w14:textId="77777777" w:rsidR="00FE2062" w:rsidRDefault="00FE2062" w:rsidP="00FE2062">
            <w:r>
              <w:t xml:space="preserve">        # Initialize the  drag object# </w:t>
            </w:r>
          </w:p>
          <w:p w14:paraId="421719B9" w14:textId="77777777" w:rsidR="00FE2062" w:rsidRDefault="00FE2062" w:rsidP="00FE2062">
            <w:r>
              <w:t xml:space="preserve">        wName = "Live"</w:t>
            </w:r>
          </w:p>
          <w:p w14:paraId="0B42B097" w14:textId="77777777" w:rsidR="00FE2062" w:rsidRDefault="00FE2062" w:rsidP="00FE2062">
            <w:r>
              <w:t xml:space="preserve">        resolution = (1920, 1080)</w:t>
            </w:r>
          </w:p>
          <w:p w14:paraId="187D574A" w14:textId="77777777" w:rsidR="00FE2062" w:rsidRDefault="00FE2062" w:rsidP="00FE2062">
            <w:r>
              <w:t xml:space="preserve">        # Create an Empty window</w:t>
            </w:r>
          </w:p>
          <w:p w14:paraId="1B8A81D5" w14:textId="77777777" w:rsidR="00FE2062" w:rsidRDefault="00FE2062" w:rsidP="00FE2062">
            <w:r>
              <w:t xml:space="preserve">        cv2.namedWindow("Live", cv2.WINDOW_NORMAL)</w:t>
            </w:r>
          </w:p>
          <w:p w14:paraId="2BA39AF4" w14:textId="77777777" w:rsidR="00FE2062" w:rsidRDefault="00FE2062" w:rsidP="00FE2062">
            <w:r>
              <w:t xml:space="preserve">        # Resize this window</w:t>
            </w:r>
          </w:p>
          <w:p w14:paraId="3E7C3C90" w14:textId="77777777" w:rsidR="00FE2062" w:rsidRDefault="00FE2062" w:rsidP="00FE2062">
            <w:r>
              <w:t xml:space="preserve">        #cv2.resizeWindow("Live", 2000, 800)</w:t>
            </w:r>
          </w:p>
          <w:p w14:paraId="3F2C2373" w14:textId="77777777" w:rsidR="00FE2062" w:rsidRDefault="00FE2062" w:rsidP="00FE2062">
            <w:r>
              <w:t xml:space="preserve">        img = pg.screenshot()</w:t>
            </w:r>
          </w:p>
          <w:p w14:paraId="1B58C307" w14:textId="77777777" w:rsidR="00FE2062" w:rsidRDefault="00FE2062" w:rsidP="00FE2062">
            <w:r>
              <w:t xml:space="preserve">        # Convert the screenshot to a numpy array</w:t>
            </w:r>
          </w:p>
          <w:p w14:paraId="373EABA0" w14:textId="77777777" w:rsidR="00FE2062" w:rsidRDefault="00FE2062" w:rsidP="00FE2062">
            <w:r>
              <w:t xml:space="preserve">        frame = np.array(img)</w:t>
            </w:r>
          </w:p>
          <w:p w14:paraId="7A4AE8EC" w14:textId="77777777" w:rsidR="00FE2062" w:rsidRDefault="00FE2062" w:rsidP="00FE2062">
            <w:r>
              <w:t xml:space="preserve">         # Convert it from BGR(Blue, Green, Red) to</w:t>
            </w:r>
          </w:p>
          <w:p w14:paraId="26D690BC" w14:textId="77777777" w:rsidR="00FE2062" w:rsidRDefault="00FE2062" w:rsidP="00FE2062">
            <w:r>
              <w:t xml:space="preserve">         # RGB(Red, Green, Blue)</w:t>
            </w:r>
          </w:p>
          <w:p w14:paraId="107B3E76" w14:textId="77777777" w:rsidR="00FE2062" w:rsidRDefault="00FE2062" w:rsidP="00FE2062">
            <w:r>
              <w:t xml:space="preserve">        frame = cv2.cvtColor(frame, cv2.COLOR_BGR2RGB)</w:t>
            </w:r>
          </w:p>
          <w:p w14:paraId="6317F740" w14:textId="77777777" w:rsidR="00FE2062" w:rsidRDefault="00FE2062" w:rsidP="00FE2062">
            <w:r>
              <w:t xml:space="preserve">        rectI = selectinwindow.DragRectangle(frame, wName, resolution[0], resolution[1])</w:t>
            </w:r>
          </w:p>
          <w:p w14:paraId="29754FE8" w14:textId="77777777" w:rsidR="00FE2062" w:rsidRDefault="00FE2062" w:rsidP="00FE2062">
            <w:r>
              <w:t xml:space="preserve">        cv2.namedWindow(rectI.wname)</w:t>
            </w:r>
          </w:p>
          <w:p w14:paraId="6627C9AC" w14:textId="14874236" w:rsidR="00522B49" w:rsidRDefault="00FE2062" w:rsidP="00FE2062">
            <w:r>
              <w:t xml:space="preserve">        cv2.setMouseCallback(rectI.wname, selectinwindow.dragrect, rectI)</w:t>
            </w:r>
          </w:p>
        </w:tc>
      </w:tr>
    </w:tbl>
    <w:p w14:paraId="256E818F" w14:textId="77777777" w:rsidR="00FE2062" w:rsidRDefault="00A72431" w:rsidP="00742545">
      <w:pPr>
        <w:ind w:firstLine="720"/>
      </w:pPr>
      <w:r>
        <w:rPr>
          <w:rFonts w:hint="cs"/>
          <w:cs/>
        </w:rPr>
        <w:t>ในส่วนของการเร</w:t>
      </w:r>
      <w:r w:rsidR="008943FF">
        <w:rPr>
          <w:rFonts w:hint="cs"/>
          <w:cs/>
        </w:rPr>
        <w:t>ี</w:t>
      </w:r>
      <w:r>
        <w:rPr>
          <w:rFonts w:hint="cs"/>
          <w:cs/>
        </w:rPr>
        <w:t>ยกใช้งานตัวคลาสนั้นจะทำการสร้างหน้าต่างที่ครอบคลุมทั้งหน้าจอ</w:t>
      </w:r>
      <w:r w:rsidR="00FA2BC6">
        <w:rPr>
          <w:rFonts w:hint="cs"/>
          <w:cs/>
        </w:rPr>
        <w:t>และทำการ</w:t>
      </w:r>
      <w:r>
        <w:rPr>
          <w:rFonts w:hint="cs"/>
          <w:cs/>
        </w:rPr>
        <w:t xml:space="preserve"> </w:t>
      </w:r>
      <w:r>
        <w:t xml:space="preserve">capture </w:t>
      </w:r>
      <w:r>
        <w:rPr>
          <w:rFonts w:hint="cs"/>
          <w:cs/>
        </w:rPr>
        <w:t>หน้าจอและทำการ</w:t>
      </w:r>
      <w:r w:rsidR="00BF78D5">
        <w:rPr>
          <w:rFonts w:hint="cs"/>
          <w:cs/>
        </w:rPr>
        <w:t>แปลงจากรูปภาพไปเก็บ</w:t>
      </w:r>
      <w:r w:rsidR="008943FF">
        <w:rPr>
          <w:rFonts w:hint="cs"/>
          <w:cs/>
        </w:rPr>
        <w:t xml:space="preserve"> </w:t>
      </w:r>
      <w:r w:rsidR="008943FF">
        <w:t xml:space="preserve">array </w:t>
      </w:r>
      <w:r w:rsidR="00B71758">
        <w:rPr>
          <w:rFonts w:hint="cs"/>
          <w:cs/>
        </w:rPr>
        <w:t>และทำการ</w:t>
      </w:r>
      <w:r w:rsidR="00315FC1">
        <w:rPr>
          <w:rFonts w:hint="cs"/>
          <w:cs/>
        </w:rPr>
        <w:t>เรียกใช้การ</w:t>
      </w:r>
      <w:r w:rsidR="00315FC1">
        <w:t xml:space="preserve">function </w:t>
      </w:r>
      <w:r w:rsidR="00315FC1">
        <w:rPr>
          <w:rFonts w:hint="cs"/>
          <w:cs/>
        </w:rPr>
        <w:t xml:space="preserve">ในการ </w:t>
      </w:r>
      <w:r w:rsidR="00315FC1">
        <w:t>capture</w:t>
      </w:r>
    </w:p>
    <w:p w14:paraId="4981B127" w14:textId="45098C7A" w:rsidR="001A711C" w:rsidRDefault="001A711C" w:rsidP="001A711C"/>
    <w:p w14:paraId="12DB32AC" w14:textId="648F82A9" w:rsidR="00FE2062" w:rsidRDefault="00FE2062" w:rsidP="005901D0">
      <w:pPr>
        <w:pStyle w:val="a9"/>
        <w:ind w:firstLine="0"/>
        <w:jc w:val="left"/>
      </w:pPr>
      <w:bookmarkStart w:id="214" w:name="_Toc130517062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18</w:t>
      </w:r>
      <w:r>
        <w:rPr>
          <w:cs/>
        </w:rPr>
        <w:fldChar w:fldCharType="end"/>
      </w:r>
      <w:r>
        <w:t xml:space="preserve"> </w:t>
      </w:r>
      <w:r w:rsidRPr="007A269A">
        <w:rPr>
          <w:b w:val="0"/>
          <w:bCs w:val="0"/>
        </w:rPr>
        <w:t>function __call__ (2)</w:t>
      </w:r>
      <w:bookmarkEnd w:id="214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5ADF0FB7" w14:textId="77777777" w:rsidTr="00B63D31">
        <w:tc>
          <w:tcPr>
            <w:tcW w:w="8493" w:type="dxa"/>
          </w:tcPr>
          <w:p w14:paraId="1A1ED235" w14:textId="77777777" w:rsidR="00FE2062" w:rsidRDefault="00FE2062" w:rsidP="00FE2062">
            <w:r>
              <w:t>while True:</w:t>
            </w:r>
          </w:p>
          <w:p w14:paraId="2B72F1CE" w14:textId="77777777" w:rsidR="00FE2062" w:rsidRDefault="00FE2062" w:rsidP="00FE2062">
            <w:r>
              <w:t xml:space="preserve">            # display the image</w:t>
            </w:r>
          </w:p>
          <w:p w14:paraId="73B3284D" w14:textId="77777777" w:rsidR="00FE2062" w:rsidRDefault="00FE2062" w:rsidP="00FE2062">
            <w:r>
              <w:t xml:space="preserve">            cv2.imshow(wName, rectI.image)</w:t>
            </w:r>
          </w:p>
          <w:p w14:paraId="3B1E0237" w14:textId="77777777" w:rsidR="00FE2062" w:rsidRDefault="00FE2062" w:rsidP="00FE2062">
            <w:r>
              <w:lastRenderedPageBreak/>
              <w:t xml:space="preserve">            key = cv2.waitKey(1) &amp; 0xFF</w:t>
            </w:r>
          </w:p>
          <w:p w14:paraId="0947D5B8" w14:textId="77777777" w:rsidR="00FE2062" w:rsidRDefault="00FE2062" w:rsidP="00FE2062">
            <w:r>
              <w:t xml:space="preserve">            # if return flag is True, break from the loop</w:t>
            </w:r>
          </w:p>
          <w:p w14:paraId="23DEB03D" w14:textId="77777777" w:rsidR="00FE2062" w:rsidRDefault="00FE2062" w:rsidP="00FE2062">
            <w:r>
              <w:t xml:space="preserve">            if rectI.returnflag:</w:t>
            </w:r>
          </w:p>
          <w:p w14:paraId="22957610" w14:textId="311BD713" w:rsidR="00522B49" w:rsidRDefault="00FE2062" w:rsidP="00FE2062">
            <w:r>
              <w:t xml:space="preserve">                break</w:t>
            </w:r>
          </w:p>
        </w:tc>
      </w:tr>
    </w:tbl>
    <w:p w14:paraId="457D80F5" w14:textId="465A1E94" w:rsidR="001A711C" w:rsidRDefault="001A711C" w:rsidP="00FE2062">
      <w:pPr>
        <w:keepNext/>
        <w:ind w:firstLine="720"/>
      </w:pPr>
      <w:r>
        <w:rPr>
          <w:rFonts w:hint="cs"/>
          <w:cs/>
        </w:rPr>
        <w:lastRenderedPageBreak/>
        <w:t xml:space="preserve">ทำการแสดงผลหน้าจอที่ </w:t>
      </w:r>
      <w:r>
        <w:t xml:space="preserve">capture </w:t>
      </w:r>
      <w:r>
        <w:rPr>
          <w:rFonts w:hint="cs"/>
          <w:cs/>
        </w:rPr>
        <w:t>มาได้เมื่อทำการลากครอบส่วนที่ต้องการและกดคลิกที่พื้นที่ที่ลากครอบจะทำการหยุดการทำงานลูป</w:t>
      </w:r>
    </w:p>
    <w:p w14:paraId="21D09561" w14:textId="33A5D8B3" w:rsidR="00FE2062" w:rsidRDefault="00FE2062" w:rsidP="005901D0">
      <w:pPr>
        <w:pStyle w:val="a9"/>
        <w:ind w:firstLine="0"/>
        <w:jc w:val="left"/>
      </w:pPr>
      <w:bookmarkStart w:id="215" w:name="_Toc130517063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19</w:t>
      </w:r>
      <w:r>
        <w:rPr>
          <w:cs/>
        </w:rPr>
        <w:fldChar w:fldCharType="end"/>
      </w:r>
      <w:r>
        <w:t xml:space="preserve"> </w:t>
      </w:r>
      <w:r w:rsidRPr="007A269A">
        <w:rPr>
          <w:b w:val="0"/>
          <w:bCs w:val="0"/>
        </w:rPr>
        <w:t>function __call__ (3)</w:t>
      </w:r>
      <w:bookmarkEnd w:id="21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626400D3" w14:textId="77777777" w:rsidTr="00B63D31">
        <w:tc>
          <w:tcPr>
            <w:tcW w:w="8493" w:type="dxa"/>
          </w:tcPr>
          <w:p w14:paraId="08432EDC" w14:textId="77777777" w:rsidR="00FE2062" w:rsidRDefault="00FE2062" w:rsidP="00FE2062">
            <w:r>
              <w:t>cv2.destroyAllWindows()</w:t>
            </w:r>
          </w:p>
          <w:p w14:paraId="14697302" w14:textId="77777777" w:rsidR="00FE2062" w:rsidRDefault="00FE2062" w:rsidP="00FE2062">
            <w:r>
              <w:t xml:space="preserve">        cv2.namedWindow("LiveCap")</w:t>
            </w:r>
          </w:p>
          <w:p w14:paraId="2C6DD956" w14:textId="77777777" w:rsidR="00FE2062" w:rsidRDefault="00FE2062" w:rsidP="00FE2062">
            <w:r>
              <w:t xml:space="preserve">        cv2.resizeWindow("LiveCap", rectI.outRect.w, rectI.outRect.h)</w:t>
            </w:r>
          </w:p>
          <w:p w14:paraId="0D378845" w14:textId="77777777" w:rsidR="00FE2062" w:rsidRDefault="00FE2062" w:rsidP="00FE2062">
            <w:r>
              <w:t xml:space="preserve">        results = []</w:t>
            </w:r>
          </w:p>
          <w:p w14:paraId="2673723F" w14:textId="77777777" w:rsidR="00FE2062" w:rsidRDefault="00FE2062" w:rsidP="00FE2062">
            <w:r>
              <w:t xml:space="preserve">        while True:</w:t>
            </w:r>
          </w:p>
          <w:p w14:paraId="35F290B0" w14:textId="77777777" w:rsidR="00FE2062" w:rsidRDefault="00FE2062" w:rsidP="00FE2062">
            <w:r>
              <w:t xml:space="preserve">            img = pg.screenshot(region=(rectI.outRect.x,rectI.outRect.y,rectI.outRect.w,rectI.outRect.h));</w:t>
            </w:r>
          </w:p>
          <w:p w14:paraId="35A57373" w14:textId="77777777" w:rsidR="00FE2062" w:rsidRDefault="00FE2062" w:rsidP="00FE2062">
            <w:r>
              <w:t xml:space="preserve">            frame = np.array(img)</w:t>
            </w:r>
          </w:p>
          <w:p w14:paraId="274ACF81" w14:textId="77777777" w:rsidR="00FE2062" w:rsidRDefault="00FE2062" w:rsidP="00FE2062">
            <w:r>
              <w:t xml:space="preserve">            frame = cv2.cvtColor(frame, cv2.COLOR_BGR2RGB)</w:t>
            </w:r>
          </w:p>
          <w:p w14:paraId="7C0761B3" w14:textId="77777777" w:rsidR="00FE2062" w:rsidRDefault="00FE2062" w:rsidP="00FE2062">
            <w:r>
              <w:t xml:space="preserve">            if(i%30 == 0):</w:t>
            </w:r>
          </w:p>
          <w:p w14:paraId="423C0810" w14:textId="77777777" w:rsidR="00FE2062" w:rsidRDefault="00FE2062" w:rsidP="00FE2062">
            <w:r>
              <w:t xml:space="preserve">                results = self.score_frame(frame)</w:t>
            </w:r>
          </w:p>
          <w:p w14:paraId="140E275B" w14:textId="77777777" w:rsidR="00FE2062" w:rsidRDefault="00FE2062" w:rsidP="00FE2062"/>
          <w:p w14:paraId="7E0883DB" w14:textId="77777777" w:rsidR="00FE2062" w:rsidRDefault="00FE2062" w:rsidP="00FE2062">
            <w:r>
              <w:t xml:space="preserve">            frame = self.plot_boxes(results, frame)</w:t>
            </w:r>
          </w:p>
          <w:p w14:paraId="27B7526F" w14:textId="77777777" w:rsidR="00FE2062" w:rsidRDefault="00FE2062" w:rsidP="00FE2062"/>
          <w:p w14:paraId="3EE23920" w14:textId="77777777" w:rsidR="00FE2062" w:rsidRDefault="00FE2062" w:rsidP="00FE2062">
            <w:r>
              <w:t xml:space="preserve">            #out.write(frame)</w:t>
            </w:r>
          </w:p>
          <w:p w14:paraId="07B66170" w14:textId="77777777" w:rsidR="00FE2062" w:rsidRDefault="00FE2062" w:rsidP="00FE2062">
            <w:r>
              <w:t xml:space="preserve">            cv2.imshow('LiveCap', frame)</w:t>
            </w:r>
          </w:p>
          <w:p w14:paraId="7AC4ACDF" w14:textId="77777777" w:rsidR="00FE2062" w:rsidRDefault="00FE2062" w:rsidP="00FE2062">
            <w:r>
              <w:t xml:space="preserve">            i=i+1</w:t>
            </w:r>
          </w:p>
          <w:p w14:paraId="6628E723" w14:textId="77777777" w:rsidR="00FE2062" w:rsidRDefault="00FE2062" w:rsidP="00FE2062">
            <w:r>
              <w:t xml:space="preserve">            if cv2.waitKey(1) == ord('q'):</w:t>
            </w:r>
          </w:p>
          <w:p w14:paraId="4A381AEE" w14:textId="77777777" w:rsidR="00FE2062" w:rsidRDefault="00FE2062" w:rsidP="00FE2062">
            <w:r>
              <w:t xml:space="preserve">                break</w:t>
            </w:r>
          </w:p>
          <w:p w14:paraId="656E07E8" w14:textId="77777777" w:rsidR="00FE2062" w:rsidRDefault="00FE2062" w:rsidP="00FE2062"/>
          <w:p w14:paraId="49323B41" w14:textId="77777777" w:rsidR="00FE2062" w:rsidRDefault="00FE2062" w:rsidP="00FE2062">
            <w:r>
              <w:t>detector = detection(capture_index=0,model_name='D:/seneir/bestNew.pt')</w:t>
            </w:r>
          </w:p>
          <w:p w14:paraId="2717FCA3" w14:textId="77777777" w:rsidR="00FE2062" w:rsidRDefault="00FE2062" w:rsidP="00FE2062">
            <w:r>
              <w:t>detector()</w:t>
            </w:r>
          </w:p>
          <w:p w14:paraId="5E43D2C1" w14:textId="77777777" w:rsidR="00FE2062" w:rsidRDefault="00FE2062" w:rsidP="00FE2062"/>
          <w:p w14:paraId="4BE67003" w14:textId="6AF91246" w:rsidR="00522B49" w:rsidRDefault="00FE2062" w:rsidP="00FE2062">
            <w:r>
              <w:t>cv2.destroyAllWindows()</w:t>
            </w:r>
          </w:p>
        </w:tc>
      </w:tr>
    </w:tbl>
    <w:p w14:paraId="5A045D51" w14:textId="5B6D9ADD" w:rsidR="001A711C" w:rsidRDefault="001A711C" w:rsidP="00FE2062">
      <w:pPr>
        <w:ind w:firstLine="720"/>
      </w:pPr>
      <w:r>
        <w:rPr>
          <w:rFonts w:hint="cs"/>
          <w:cs/>
        </w:rPr>
        <w:t xml:space="preserve">เมื่อออกจากลูปจะทำการปิดหน้าต่างทั้งหมดและทำการปรับขนาดหน้าจอตามที่ลากครอบเฉพาะส่วนและจะเข้าลูปที่ทำงานวนซ้ำโดยในลูปจะทำการ </w:t>
      </w:r>
      <w:r>
        <w:t xml:space="preserve">capture </w:t>
      </w:r>
      <w:r>
        <w:rPr>
          <w:rFonts w:hint="cs"/>
          <w:cs/>
        </w:rPr>
        <w:t xml:space="preserve">รูปภาพตามขนาดที่กำหนดและทำการแปลงรูปภาพเป็น </w:t>
      </w:r>
      <w:r>
        <w:t xml:space="preserve">array </w:t>
      </w:r>
      <w:r>
        <w:rPr>
          <w:rFonts w:hint="cs"/>
          <w:cs/>
        </w:rPr>
        <w:t>และเพื่อความลื่นไหลของการแสดงผลจึงทำการ</w:t>
      </w:r>
      <w:r>
        <w:t xml:space="preserve"> detect </w:t>
      </w:r>
      <w:r>
        <w:rPr>
          <w:rFonts w:hint="cs"/>
          <w:cs/>
        </w:rPr>
        <w:t>ทุกๆ</w:t>
      </w:r>
      <w:r>
        <w:t xml:space="preserve"> 30 frame </w:t>
      </w:r>
      <w:r>
        <w:rPr>
          <w:rFonts w:hint="cs"/>
          <w:cs/>
        </w:rPr>
        <w:t xml:space="preserve">เพราะเนื่องจากร้านค้าไม่ได้มีการเปลี่ยนแปลงในส่วนของข้อมูลตลอด และจะทำการแสดงผล </w:t>
      </w:r>
      <w:r>
        <w:t xml:space="preserve">frame </w:t>
      </w:r>
      <w:r>
        <w:rPr>
          <w:rFonts w:hint="cs"/>
          <w:cs/>
        </w:rPr>
        <w:t xml:space="preserve">นั้นๆออกมาทุก </w:t>
      </w:r>
      <w:r>
        <w:t xml:space="preserve">frame </w:t>
      </w:r>
      <w:r>
        <w:rPr>
          <w:rFonts w:hint="cs"/>
          <w:cs/>
        </w:rPr>
        <w:t>แหละหยุดการทำงานของโปรแกรมโดยการ กดตัว</w:t>
      </w:r>
      <w:r>
        <w:t>’q’</w:t>
      </w:r>
    </w:p>
    <w:p w14:paraId="027C12E8" w14:textId="77777777" w:rsidR="000E3D03" w:rsidRDefault="000E3D03"/>
    <w:p w14:paraId="6351E4EB" w14:textId="2F3E5EB1" w:rsidR="00987FE8" w:rsidRDefault="003C0CE0" w:rsidP="001A711C">
      <w:pPr>
        <w:keepNext/>
        <w:jc w:val="center"/>
      </w:pPr>
      <w:r w:rsidRPr="003C0CE0">
        <w:rPr>
          <w:noProof/>
        </w:rPr>
        <w:drawing>
          <wp:inline distT="0" distB="0" distL="0" distR="0" wp14:anchorId="22D23F53" wp14:editId="7D7928B9">
            <wp:extent cx="4827201" cy="2715336"/>
            <wp:effectExtent l="0" t="0" r="0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33648" cy="271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00E" w14:textId="192BFC08" w:rsidR="004977E0" w:rsidRDefault="00987FE8" w:rsidP="005901D0">
      <w:pPr>
        <w:pStyle w:val="a9"/>
      </w:pPr>
      <w:bookmarkStart w:id="216" w:name="_Toc130294611"/>
      <w:bookmarkStart w:id="217" w:name="_Toc130546484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10</w:t>
      </w:r>
      <w:r w:rsidR="007A269A">
        <w:rPr>
          <w:cs/>
        </w:rPr>
        <w:fldChar w:fldCharType="end"/>
      </w:r>
      <w:bookmarkEnd w:id="216"/>
      <w:r w:rsidR="001A711C">
        <w:t xml:space="preserve"> </w:t>
      </w:r>
      <w:r w:rsidR="001A711C" w:rsidRPr="007A269A">
        <w:rPr>
          <w:rFonts w:hint="cs"/>
          <w:b w:val="0"/>
          <w:bCs w:val="0"/>
          <w:cs/>
        </w:rPr>
        <w:t>การทำงานในส่วนของการเลือกส่วนที่ต้องการ</w:t>
      </w:r>
      <w:bookmarkEnd w:id="217"/>
    </w:p>
    <w:p w14:paraId="425D35F9" w14:textId="77777777" w:rsidR="00CB7432" w:rsidRPr="00CB7432" w:rsidRDefault="00CB7432" w:rsidP="00CB7432">
      <w:pPr>
        <w:rPr>
          <w:cs/>
        </w:rPr>
      </w:pPr>
    </w:p>
    <w:p w14:paraId="55F2BC2D" w14:textId="77777777" w:rsidR="001A711C" w:rsidRDefault="00C3270E" w:rsidP="001A711C">
      <w:pPr>
        <w:keepNext/>
        <w:jc w:val="center"/>
      </w:pPr>
      <w:r w:rsidRPr="00C3270E">
        <w:rPr>
          <w:noProof/>
        </w:rPr>
        <w:drawing>
          <wp:inline distT="0" distB="0" distL="0" distR="0" wp14:anchorId="5E7EDD47" wp14:editId="5CD33D4A">
            <wp:extent cx="4791456" cy="2695229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0074" cy="270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D6AA" w14:textId="47F3AC44" w:rsidR="001A711C" w:rsidRPr="007A269A" w:rsidRDefault="001A711C" w:rsidP="005901D0">
      <w:pPr>
        <w:pStyle w:val="a9"/>
        <w:rPr>
          <w:b w:val="0"/>
          <w:bCs w:val="0"/>
        </w:rPr>
      </w:pPr>
      <w:bookmarkStart w:id="218" w:name="_Toc130546485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11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 xml:space="preserve">ผลลัพท์ในการ </w:t>
      </w:r>
      <w:r w:rsidRPr="007A269A">
        <w:rPr>
          <w:b w:val="0"/>
          <w:bCs w:val="0"/>
        </w:rPr>
        <w:t xml:space="preserve">detect </w:t>
      </w:r>
      <w:r w:rsidRPr="007A269A">
        <w:rPr>
          <w:rFonts w:hint="cs"/>
          <w:b w:val="0"/>
          <w:bCs w:val="0"/>
          <w:cs/>
        </w:rPr>
        <w:t>และการเลือกพื้นที่ที่ต้องการ</w:t>
      </w:r>
      <w:bookmarkEnd w:id="218"/>
    </w:p>
    <w:p w14:paraId="75ACB20A" w14:textId="77777777" w:rsidR="00650666" w:rsidRDefault="00650666" w:rsidP="00650666">
      <w:pPr>
        <w:keepNext/>
        <w:jc w:val="center"/>
      </w:pPr>
      <w:r w:rsidRPr="00650666">
        <w:rPr>
          <w:noProof/>
        </w:rPr>
        <w:lastRenderedPageBreak/>
        <w:drawing>
          <wp:inline distT="0" distB="0" distL="0" distR="0" wp14:anchorId="66852BC7" wp14:editId="3168B193">
            <wp:extent cx="3792773" cy="3198633"/>
            <wp:effectExtent l="0" t="0" r="0" b="190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00959" cy="320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7747" w14:textId="10518568" w:rsidR="00650666" w:rsidRPr="00650666" w:rsidRDefault="00650666" w:rsidP="00650666">
      <w:pPr>
        <w:pStyle w:val="a9"/>
        <w:jc w:val="left"/>
      </w:pPr>
      <w:r>
        <w:t xml:space="preserve">     </w:t>
      </w:r>
      <w:bookmarkStart w:id="219" w:name="_Toc130546486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12</w:t>
      </w:r>
      <w:r w:rsidR="007A269A"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 xml:space="preserve">ผลลัพท์ในการ </w:t>
      </w:r>
      <w:r w:rsidRPr="007A269A">
        <w:rPr>
          <w:b w:val="0"/>
          <w:bCs w:val="0"/>
        </w:rPr>
        <w:t xml:space="preserve">detect </w:t>
      </w:r>
      <w:r w:rsidRPr="007A269A">
        <w:rPr>
          <w:rFonts w:hint="cs"/>
          <w:b w:val="0"/>
          <w:bCs w:val="0"/>
          <w:cs/>
        </w:rPr>
        <w:t xml:space="preserve">ใน </w:t>
      </w:r>
      <w:r w:rsidRPr="007A269A">
        <w:rPr>
          <w:b w:val="0"/>
          <w:bCs w:val="0"/>
        </w:rPr>
        <w:t>desktop appliction</w:t>
      </w:r>
      <w:bookmarkEnd w:id="219"/>
    </w:p>
    <w:p w14:paraId="56718492" w14:textId="5D74E78F" w:rsidR="00796ED6" w:rsidRDefault="005D3E7C">
      <w:r>
        <w:t>3.</w:t>
      </w:r>
      <w:r>
        <w:rPr>
          <w:rFonts w:hint="cs"/>
          <w:cs/>
        </w:rPr>
        <w:t xml:space="preserve">การเชื่อมต่อ </w:t>
      </w:r>
      <w:r>
        <w:t xml:space="preserve">python </w:t>
      </w:r>
      <w:r>
        <w:rPr>
          <w:rFonts w:hint="cs"/>
          <w:cs/>
        </w:rPr>
        <w:t xml:space="preserve">กับ </w:t>
      </w:r>
      <w:r>
        <w:t>firebase</w:t>
      </w:r>
    </w:p>
    <w:p w14:paraId="2EE40CD6" w14:textId="2B89141D" w:rsidR="005D3E7C" w:rsidRDefault="005D3E7C" w:rsidP="005D3E7C">
      <w:pPr>
        <w:pStyle w:val="a9"/>
        <w:keepNext/>
        <w:ind w:firstLine="0"/>
        <w:jc w:val="left"/>
      </w:pPr>
      <w:bookmarkStart w:id="220" w:name="_Toc130517064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20</w:t>
      </w:r>
      <w:r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 xml:space="preserve">การเชื่อมต่อ </w:t>
      </w:r>
      <w:r w:rsidRPr="007A269A">
        <w:rPr>
          <w:b w:val="0"/>
          <w:bCs w:val="0"/>
        </w:rPr>
        <w:t xml:space="preserve">firebase </w:t>
      </w:r>
      <w:r w:rsidRPr="007A269A">
        <w:rPr>
          <w:rFonts w:hint="cs"/>
          <w:b w:val="0"/>
          <w:bCs w:val="0"/>
          <w:cs/>
        </w:rPr>
        <w:t xml:space="preserve">กับ </w:t>
      </w:r>
      <w:r w:rsidRPr="007A269A">
        <w:rPr>
          <w:b w:val="0"/>
          <w:bCs w:val="0"/>
        </w:rPr>
        <w:t>python</w:t>
      </w:r>
      <w:bookmarkEnd w:id="220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D3E7C" w14:paraId="6D7CC7D6" w14:textId="77777777" w:rsidTr="00B63D31">
        <w:tc>
          <w:tcPr>
            <w:tcW w:w="8493" w:type="dxa"/>
          </w:tcPr>
          <w:p w14:paraId="0C41908B" w14:textId="77777777" w:rsidR="005D3E7C" w:rsidRDefault="005D3E7C" w:rsidP="00B63D31">
            <w:r>
              <w:t>import firebase_admin</w:t>
            </w:r>
          </w:p>
          <w:p w14:paraId="4A52CCE2" w14:textId="77777777" w:rsidR="005D3E7C" w:rsidRDefault="005D3E7C" w:rsidP="00B63D31">
            <w:r>
              <w:t>from firebase_admin import credentials</w:t>
            </w:r>
          </w:p>
          <w:p w14:paraId="658AD044" w14:textId="77777777" w:rsidR="005D3E7C" w:rsidRDefault="005D3E7C" w:rsidP="00B63D31">
            <w:r>
              <w:t>from firebase_admin import db</w:t>
            </w:r>
          </w:p>
          <w:p w14:paraId="1964BC90" w14:textId="77777777" w:rsidR="005D3E7C" w:rsidRDefault="005D3E7C" w:rsidP="00B63D31"/>
          <w:p w14:paraId="48A29D74" w14:textId="77777777" w:rsidR="005D3E7C" w:rsidRDefault="005D3E7C" w:rsidP="00B63D31">
            <w:r>
              <w:t># Fetch the service account key JSON file contents</w:t>
            </w:r>
          </w:p>
          <w:p w14:paraId="217F4D60" w14:textId="77777777" w:rsidR="005D3E7C" w:rsidRDefault="005D3E7C" w:rsidP="00B63D31">
            <w:r>
              <w:t>cred = credentials.Certificate('secret key.json')</w:t>
            </w:r>
          </w:p>
          <w:p w14:paraId="2BC8145F" w14:textId="77777777" w:rsidR="005D3E7C" w:rsidRDefault="005D3E7C" w:rsidP="00B63D31">
            <w:r>
              <w:t># Initialize the app with a service account, granting admin privileges</w:t>
            </w:r>
          </w:p>
          <w:p w14:paraId="35C258B4" w14:textId="77777777" w:rsidR="005D3E7C" w:rsidRDefault="005D3E7C" w:rsidP="00B63D31">
            <w:r>
              <w:t>firebase_admin.initialize_app(cred, {</w:t>
            </w:r>
          </w:p>
          <w:p w14:paraId="7BD1C336" w14:textId="77777777" w:rsidR="005D3E7C" w:rsidRDefault="005D3E7C" w:rsidP="00B63D31">
            <w:r>
              <w:t xml:space="preserve">    'databaseURL': "URL to database"</w:t>
            </w:r>
          </w:p>
          <w:p w14:paraId="393AD5F2" w14:textId="77777777" w:rsidR="005D3E7C" w:rsidRDefault="005D3E7C" w:rsidP="00B63D31">
            <w:r>
              <w:t>})</w:t>
            </w:r>
          </w:p>
          <w:p w14:paraId="212E6AF9" w14:textId="77777777" w:rsidR="005D3E7C" w:rsidRDefault="005D3E7C" w:rsidP="00B63D31"/>
          <w:p w14:paraId="0CCAA5EE" w14:textId="77777777" w:rsidR="005D3E7C" w:rsidRDefault="005D3E7C" w:rsidP="00B63D31">
            <w:r>
              <w:t>ref = db.reference('Database reference')</w:t>
            </w:r>
          </w:p>
          <w:p w14:paraId="554C5C46" w14:textId="77777777" w:rsidR="005D3E7C" w:rsidRDefault="005D3E7C" w:rsidP="00B63D31">
            <w:r>
              <w:t>print(ref.get())</w:t>
            </w:r>
          </w:p>
        </w:tc>
      </w:tr>
    </w:tbl>
    <w:p w14:paraId="68E45195" w14:textId="6D087F0F" w:rsidR="005D3E7C" w:rsidRDefault="005D3E7C"/>
    <w:p w14:paraId="79FF6160" w14:textId="77777777" w:rsidR="005D3E7C" w:rsidRDefault="005D3E7C">
      <w:r>
        <w:br w:type="page"/>
      </w:r>
    </w:p>
    <w:p w14:paraId="08A2EA70" w14:textId="77777777" w:rsidR="005D3E7C" w:rsidRDefault="005D3E7C"/>
    <w:p w14:paraId="011CC185" w14:textId="10AD1EF0" w:rsidR="00796ED6" w:rsidRDefault="00796ED6" w:rsidP="00796ED6">
      <w:pPr>
        <w:pStyle w:val="2"/>
      </w:pPr>
      <w:bookmarkStart w:id="221" w:name="_Toc130517379"/>
      <w:r>
        <w:rPr>
          <w:rFonts w:hint="cs"/>
          <w:cs/>
        </w:rPr>
        <w:t xml:space="preserve">การตัดบรรทัดด้วยเทคนิค </w:t>
      </w:r>
      <w:r w:rsidRPr="00796ED6">
        <w:t>projection profile</w:t>
      </w:r>
      <w:bookmarkEnd w:id="221"/>
    </w:p>
    <w:p w14:paraId="5C889CCD" w14:textId="66E023E8" w:rsidR="00796ED6" w:rsidRPr="00796ED6" w:rsidRDefault="00796ED6" w:rsidP="00F31D54">
      <w:pPr>
        <w:ind w:firstLine="720"/>
        <w:rPr>
          <w:cs/>
        </w:rPr>
      </w:pPr>
      <w:r w:rsidRPr="00796ED6">
        <w:rPr>
          <w:rFonts w:hint="cs"/>
          <w:cs/>
        </w:rPr>
        <w:t>ทำการแยกบรรทัดของข้อมูลเพื่อทำการแยกสิ้นค้าเป็นทีละชิ้นโดยใช้เทคนิค</w:t>
      </w:r>
      <w:r w:rsidRPr="00796ED6">
        <w:rPr>
          <w:rStyle w:val="10"/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 </w:t>
      </w:r>
      <w:r w:rsidRPr="00796ED6">
        <w:rPr>
          <w:rStyle w:val="aff9"/>
          <w:rFonts w:ascii="Open Sans" w:hAnsi="Open Sans" w:cs="Open Sans"/>
          <w:b w:val="0"/>
          <w:bCs w:val="0"/>
          <w:color w:val="444444"/>
          <w:sz w:val="21"/>
          <w:szCs w:val="21"/>
          <w:shd w:val="clear" w:color="auto" w:fill="FFFFFF"/>
        </w:rPr>
        <w:t>Horizontal</w:t>
      </w:r>
      <w:r w:rsidRPr="00796ED6">
        <w:rPr>
          <w:rStyle w:val="aff9"/>
          <w:rFonts w:ascii="Open Sans" w:hAnsi="Open Sans" w:cstheme="minorBidi" w:hint="cs"/>
          <w:b w:val="0"/>
          <w:bCs w:val="0"/>
          <w:color w:val="444444"/>
          <w:sz w:val="21"/>
          <w:szCs w:val="21"/>
          <w:shd w:val="clear" w:color="auto" w:fill="FFFFFF"/>
          <w:cs/>
        </w:rPr>
        <w:t xml:space="preserve"> </w:t>
      </w:r>
      <w:r w:rsidRPr="00796ED6">
        <w:t>projection profile</w:t>
      </w:r>
      <w:r>
        <w:rPr>
          <w:rFonts w:hint="cs"/>
          <w:cs/>
        </w:rPr>
        <w:t xml:space="preserve"> </w:t>
      </w:r>
      <w:r w:rsidRPr="00796ED6">
        <w:rPr>
          <w:cs/>
        </w:rPr>
        <w:t xml:space="preserve">แยกบรรทัดของเอกสาร และ </w:t>
      </w:r>
      <w:r>
        <w:rPr>
          <w:rFonts w:hint="cs"/>
          <w:cs/>
        </w:rPr>
        <w:t xml:space="preserve">สร้าง </w:t>
      </w:r>
      <w:r w:rsidRPr="00796ED6">
        <w:t xml:space="preserve">Histogram </w:t>
      </w:r>
      <w:r w:rsidRPr="00796ED6">
        <w:rPr>
          <w:cs/>
        </w:rPr>
        <w:t>ตามแนนนอน</w:t>
      </w:r>
      <w:r>
        <w:rPr>
          <w:rFonts w:hint="cs"/>
          <w:cs/>
        </w:rPr>
        <w:t>เพื่อ</w:t>
      </w:r>
      <w:r w:rsidR="00295376">
        <w:rPr>
          <w:rFonts w:hint="cs"/>
          <w:cs/>
        </w:rPr>
        <w:t xml:space="preserve">หาจุดที่มีความหนาแน่นของ </w:t>
      </w:r>
      <w:r w:rsidR="00295376">
        <w:t xml:space="preserve">pixel </w:t>
      </w:r>
      <w:r w:rsidR="00295376">
        <w:rPr>
          <w:rFonts w:hint="cs"/>
          <w:cs/>
        </w:rPr>
        <w:t>ต่ำ</w:t>
      </w:r>
      <w:r w:rsidR="00F31D54">
        <w:rPr>
          <w:rFonts w:hint="cs"/>
          <w:cs/>
        </w:rPr>
        <w:t xml:space="preserve">โดยจะ </w:t>
      </w:r>
      <w:r w:rsidR="00F31D54">
        <w:t xml:space="preserve">mark </w:t>
      </w:r>
      <w:r w:rsidR="00F31D54">
        <w:rPr>
          <w:rFonts w:hint="cs"/>
          <w:cs/>
        </w:rPr>
        <w:t xml:space="preserve">จุดที่มีความหนาแน่นของ </w:t>
      </w:r>
      <w:r w:rsidR="00F31D54">
        <w:t xml:space="preserve">pixel </w:t>
      </w:r>
      <w:r w:rsidR="00F31D54">
        <w:rPr>
          <w:rFonts w:hint="cs"/>
          <w:cs/>
        </w:rPr>
        <w:t>ต่ำเป็นเส้นคั่นบรรทัดและทำการตัดเป็นรูปภาพส่งไปยังขั้นตอนถัดไป</w:t>
      </w:r>
    </w:p>
    <w:p w14:paraId="0B8F1A3C" w14:textId="77777777" w:rsidR="00796ED6" w:rsidRPr="00796ED6" w:rsidRDefault="00796ED6" w:rsidP="00796ED6">
      <w:pPr>
        <w:rPr>
          <w:cs/>
        </w:rPr>
      </w:pPr>
    </w:p>
    <w:p w14:paraId="11ACFA72" w14:textId="77777777" w:rsidR="00F31D54" w:rsidRDefault="00F31D54" w:rsidP="00F31D54">
      <w:pPr>
        <w:keepNext/>
      </w:pPr>
      <w:r w:rsidRPr="00F31D54">
        <w:rPr>
          <w:noProof/>
          <w:cs/>
        </w:rPr>
        <w:drawing>
          <wp:inline distT="0" distB="0" distL="0" distR="0" wp14:anchorId="3E5E5698" wp14:editId="79BDE313">
            <wp:extent cx="5399405" cy="1657350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E4F4" w14:textId="4A6AC98E" w:rsidR="00796ED6" w:rsidRDefault="00F31D54" w:rsidP="005D3E7C">
      <w:pPr>
        <w:pStyle w:val="a9"/>
      </w:pPr>
      <w:bookmarkStart w:id="222" w:name="_Toc130546487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13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 xml:space="preserve">เทคนิคการทำ </w:t>
      </w:r>
      <w:r w:rsidRPr="007A269A">
        <w:rPr>
          <w:b w:val="0"/>
          <w:bCs w:val="0"/>
        </w:rPr>
        <w:t>projection profile</w:t>
      </w:r>
      <w:bookmarkEnd w:id="222"/>
    </w:p>
    <w:p w14:paraId="72147AC7" w14:textId="747C42F6" w:rsidR="002C3E3E" w:rsidRDefault="002C3E3E" w:rsidP="004C7FD3">
      <w:pPr>
        <w:pStyle w:val="2"/>
      </w:pPr>
      <w:bookmarkStart w:id="223" w:name="_Toc130517380"/>
      <w:r w:rsidRPr="004C7FD3">
        <w:rPr>
          <w:cs/>
        </w:rPr>
        <w:t xml:space="preserve">อ่านข้อความ </w:t>
      </w:r>
      <w:r w:rsidRPr="004C7FD3">
        <w:t>OCR</w:t>
      </w:r>
      <w:bookmarkEnd w:id="223"/>
    </w:p>
    <w:p w14:paraId="702D5726" w14:textId="09C4B102" w:rsidR="001A711C" w:rsidRDefault="001A711C" w:rsidP="001A711C">
      <w:pPr>
        <w:ind w:firstLine="720"/>
        <w:rPr>
          <w:rFonts w:cs="Cordia New"/>
        </w:rPr>
      </w:pPr>
      <w:r>
        <w:rPr>
          <w:rFonts w:cs="Cordia New"/>
          <w:cs/>
        </w:rPr>
        <w:t>การรู้จำอักขระด้วยแสงทำงานโดยแบ่งรูปภาพของอักขระข้อความออกเป็นส่วนๆ และแยกความแตกต่างระหว่างพื้นที่ว่างและไม่ว่าง ขึ้นอยู่กับฟอนต์หรือสคริปต์ที่ใช้สำหรับตัวอักษร ผลรวมตรวจสอบของเมทริกซ์ผลลัพธ์จะถูกระบุในภายหลัง  ตามอักขระในภาพ</w:t>
      </w:r>
    </w:p>
    <w:p w14:paraId="41CC1175" w14:textId="77777777" w:rsidR="001A711C" w:rsidRDefault="001A711C" w:rsidP="001A711C">
      <w:pPr>
        <w:keepNext/>
        <w:ind w:firstLine="720"/>
      </w:pPr>
      <w:r w:rsidRPr="008E7ECD">
        <w:rPr>
          <w:rFonts w:cs="Cordia New"/>
          <w:noProof/>
          <w:cs/>
        </w:rPr>
        <w:drawing>
          <wp:inline distT="0" distB="0" distL="0" distR="0" wp14:anchorId="12BABFF7" wp14:editId="21631BA2">
            <wp:extent cx="4712619" cy="2254102"/>
            <wp:effectExtent l="0" t="0" r="0" b="0"/>
            <wp:docPr id="78" name="รูปภาพ 78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28733" cy="226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D882" w14:textId="6ABDFEA9" w:rsidR="009C4FFE" w:rsidRDefault="001A711C" w:rsidP="009C4FFE">
      <w:pPr>
        <w:pStyle w:val="a9"/>
        <w:ind w:firstLine="0"/>
        <w:rPr>
          <w:rFonts w:ascii="TH Sarabun New" w:hAnsi="TH Sarabun New" w:cs="TH Sarabun New"/>
        </w:rPr>
      </w:pPr>
      <w:bookmarkStart w:id="224" w:name="_Toc130546488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14</w:t>
      </w:r>
      <w:r w:rsidR="007A269A">
        <w:rPr>
          <w:cs/>
        </w:rPr>
        <w:fldChar w:fldCharType="end"/>
      </w:r>
      <w:r w:rsidRPr="001A711C">
        <w:rPr>
          <w:rFonts w:ascii="TH Sarabun New" w:hAnsi="TH Sarabun New" w:cs="TH Sarabun New"/>
        </w:rPr>
        <w:t xml:space="preserve"> </w:t>
      </w:r>
      <w:r w:rsidRPr="007A269A">
        <w:rPr>
          <w:rFonts w:ascii="TH Sarabun New" w:hAnsi="TH Sarabun New" w:cs="TH Sarabun New"/>
          <w:b w:val="0"/>
          <w:bCs w:val="0"/>
          <w:cs/>
        </w:rPr>
        <w:t>ผลรวมตรวจสอบของเมทริกซ์</w:t>
      </w:r>
      <w:bookmarkEnd w:id="224"/>
    </w:p>
    <w:p w14:paraId="3BBA2386" w14:textId="77777777" w:rsidR="009C4FFE" w:rsidRDefault="009C4FFE" w:rsidP="00650666">
      <w:pPr>
        <w:pStyle w:val="a9"/>
        <w:ind w:firstLine="0"/>
        <w:jc w:val="left"/>
        <w:rPr>
          <w:rFonts w:ascii="TH Sarabun New" w:hAnsi="TH Sarabun New" w:cs="TH Sarabun New"/>
        </w:rPr>
      </w:pPr>
    </w:p>
    <w:p w14:paraId="4AAF8A12" w14:textId="07675A36" w:rsidR="00650666" w:rsidRPr="00650666" w:rsidRDefault="00650666" w:rsidP="00650666">
      <w:pPr>
        <w:rPr>
          <w:cs/>
        </w:rPr>
      </w:pPr>
      <w:r>
        <w:rPr>
          <w:rFonts w:hint="cs"/>
          <w:cs/>
        </w:rPr>
        <w:lastRenderedPageBreak/>
        <w:t>โดยขั้นตอนการทำงานในส่วนของโค้ตจะมีดังนี้</w:t>
      </w:r>
    </w:p>
    <w:p w14:paraId="7805E319" w14:textId="761426A9" w:rsidR="007A41E5" w:rsidRDefault="007A41E5" w:rsidP="000F703C">
      <w:pPr>
        <w:pStyle w:val="a9"/>
        <w:ind w:firstLine="0"/>
        <w:jc w:val="left"/>
      </w:pPr>
      <w:bookmarkStart w:id="225" w:name="_Toc130517065"/>
      <w:r>
        <w:rPr>
          <w:cs/>
        </w:rPr>
        <w:t xml:space="preserve">ตารางที่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ตารางที่ </w:instrText>
      </w:r>
      <w:r>
        <w:instrText>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7E7008">
        <w:rPr>
          <w:cs/>
        </w:rPr>
        <w:t>21</w:t>
      </w:r>
      <w:r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 xml:space="preserve">การแปลงรูปเป็นตัวอักษรด้วย </w:t>
      </w:r>
      <w:r w:rsidRPr="007A269A">
        <w:rPr>
          <w:b w:val="0"/>
          <w:bCs w:val="0"/>
        </w:rPr>
        <w:t>tesserract</w:t>
      </w:r>
      <w:bookmarkEnd w:id="225"/>
      <w: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522B49" w14:paraId="0DA0079C" w14:textId="77777777" w:rsidTr="00B63D31">
        <w:tc>
          <w:tcPr>
            <w:tcW w:w="8493" w:type="dxa"/>
          </w:tcPr>
          <w:p w14:paraId="4F42F421" w14:textId="77777777" w:rsidR="00812AB0" w:rsidRDefault="00812AB0" w:rsidP="00812AB0">
            <w:r>
              <w:t>import pytesseract as tess</w:t>
            </w:r>
          </w:p>
          <w:p w14:paraId="569C6CE7" w14:textId="77777777" w:rsidR="00812AB0" w:rsidRDefault="00812AB0" w:rsidP="00812AB0">
            <w:r>
              <w:t>from PIL import Image</w:t>
            </w:r>
          </w:p>
          <w:p w14:paraId="4A0ACEBB" w14:textId="77777777" w:rsidR="00812AB0" w:rsidRDefault="00812AB0" w:rsidP="00812AB0">
            <w:r>
              <w:t>tess.pytesseract.tesseract_cmd = r'D:\ocr\tesseract.exe'</w:t>
            </w:r>
          </w:p>
          <w:p w14:paraId="1BA9BC98" w14:textId="77777777" w:rsidR="00812AB0" w:rsidRDefault="00812AB0" w:rsidP="00812AB0">
            <w:r>
              <w:t>image = Image.open('D:\ocr\kan2.png')</w:t>
            </w:r>
          </w:p>
          <w:p w14:paraId="59B4D2D5" w14:textId="77777777" w:rsidR="00812AB0" w:rsidRDefault="00812AB0" w:rsidP="00812AB0">
            <w:r>
              <w:t>text = tess.image_to_string(image, lang='tha+eng')</w:t>
            </w:r>
          </w:p>
          <w:p w14:paraId="09D00D6F" w14:textId="09091764" w:rsidR="00522B49" w:rsidRDefault="00812AB0" w:rsidP="00812AB0">
            <w:r>
              <w:t>print(text)</w:t>
            </w:r>
          </w:p>
        </w:tc>
      </w:tr>
    </w:tbl>
    <w:p w14:paraId="6324805F" w14:textId="689430A9" w:rsidR="007B193C" w:rsidRDefault="007B193C" w:rsidP="00812AB0">
      <w:r>
        <w:rPr>
          <w:rFonts w:hint="cs"/>
          <w:cs/>
        </w:rPr>
        <w:t xml:space="preserve">บรรทัดที่ </w:t>
      </w:r>
      <w:r>
        <w:t xml:space="preserve">1 import flies  tesseract </w:t>
      </w:r>
    </w:p>
    <w:p w14:paraId="0A5D9515" w14:textId="77777777" w:rsidR="007B193C" w:rsidRDefault="007B193C" w:rsidP="00812AB0">
      <w:r>
        <w:rPr>
          <w:rFonts w:hint="cs"/>
          <w:cs/>
        </w:rPr>
        <w:t xml:space="preserve">บรรทัดที่ </w:t>
      </w:r>
      <w:r>
        <w:t xml:space="preserve">2 import image </w:t>
      </w:r>
      <w:r>
        <w:rPr>
          <w:rFonts w:hint="cs"/>
          <w:cs/>
        </w:rPr>
        <w:t>เพื่อใช้ในการเพิ่มรูปภาพเข้ามา</w:t>
      </w:r>
    </w:p>
    <w:p w14:paraId="432D0592" w14:textId="77777777" w:rsidR="007B193C" w:rsidRDefault="007B193C" w:rsidP="00812AB0">
      <w:r>
        <w:rPr>
          <w:rFonts w:hint="cs"/>
          <w:cs/>
        </w:rPr>
        <w:t xml:space="preserve">บรรทัดที่ </w:t>
      </w:r>
      <w:r>
        <w:t xml:space="preserve">3 </w:t>
      </w:r>
      <w:r>
        <w:rPr>
          <w:rFonts w:hint="cs"/>
          <w:cs/>
        </w:rPr>
        <w:t xml:space="preserve">คือการอ่าน </w:t>
      </w:r>
      <w:r>
        <w:t xml:space="preserve">path files </w:t>
      </w:r>
      <w:r>
        <w:rPr>
          <w:rFonts w:hint="cs"/>
          <w:cs/>
        </w:rPr>
        <w:t xml:space="preserve">ของ </w:t>
      </w:r>
      <w:r>
        <w:t xml:space="preserve">tesseract </w:t>
      </w:r>
    </w:p>
    <w:p w14:paraId="313B7BB2" w14:textId="77777777" w:rsidR="007B193C" w:rsidRDefault="007B193C" w:rsidP="00812AB0">
      <w:r>
        <w:rPr>
          <w:rFonts w:hint="cs"/>
          <w:cs/>
        </w:rPr>
        <w:t xml:space="preserve">บรรทัดที่ </w:t>
      </w:r>
      <w:r>
        <w:t xml:space="preserve">4 </w:t>
      </w:r>
      <w:r>
        <w:rPr>
          <w:rFonts w:hint="cs"/>
          <w:cs/>
        </w:rPr>
        <w:t xml:space="preserve">การอ่าน </w:t>
      </w:r>
      <w:r>
        <w:t xml:space="preserve">files </w:t>
      </w:r>
      <w:r>
        <w:rPr>
          <w:rFonts w:hint="cs"/>
          <w:cs/>
        </w:rPr>
        <w:t xml:space="preserve">รูปภาพแล้วกับไว้ในตัวแปล </w:t>
      </w:r>
      <w:r>
        <w:t xml:space="preserve">image </w:t>
      </w:r>
      <w:r>
        <w:rPr>
          <w:rFonts w:hint="cs"/>
          <w:cs/>
        </w:rPr>
        <w:t xml:space="preserve"> เพื่อนำไปประมวลผล</w:t>
      </w:r>
    </w:p>
    <w:p w14:paraId="52052458" w14:textId="5DBD091D" w:rsidR="00812AB0" w:rsidRDefault="007B193C" w:rsidP="00812AB0">
      <w:r>
        <w:rPr>
          <w:rFonts w:hint="cs"/>
          <w:cs/>
        </w:rPr>
        <w:t xml:space="preserve">บรรทัดที่ </w:t>
      </w:r>
      <w:r>
        <w:t xml:space="preserve">5 </w:t>
      </w:r>
      <w:r>
        <w:rPr>
          <w:rFonts w:hint="cs"/>
          <w:cs/>
        </w:rPr>
        <w:t>การเอารูปภาพมาแปลงเป็น</w:t>
      </w:r>
      <w:r>
        <w:t xml:space="preserve"> text </w:t>
      </w:r>
      <w:r>
        <w:rPr>
          <w:rFonts w:hint="cs"/>
          <w:cs/>
        </w:rPr>
        <w:t>จะแปลงภาษาไทยและภาษาอังกฤษ</w:t>
      </w:r>
    </w:p>
    <w:p w14:paraId="7C5F7386" w14:textId="77777777" w:rsidR="00F31D54" w:rsidRDefault="00F31D54" w:rsidP="00F31D54">
      <w:pPr>
        <w:keepNext/>
      </w:pPr>
      <w:r w:rsidRPr="00F31D54">
        <w:rPr>
          <w:noProof/>
        </w:rPr>
        <w:drawing>
          <wp:inline distT="0" distB="0" distL="0" distR="0" wp14:anchorId="13DF8B2A" wp14:editId="0D0A2751">
            <wp:extent cx="5399405" cy="1061720"/>
            <wp:effectExtent l="0" t="0" r="0" b="508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55BB" w14:textId="6F5645A5" w:rsidR="009C4FFE" w:rsidRDefault="00F31D54" w:rsidP="001D3E63">
      <w:pPr>
        <w:pStyle w:val="a9"/>
        <w:rPr>
          <w:cs/>
        </w:rPr>
      </w:pPr>
      <w:bookmarkStart w:id="226" w:name="_Toc130546489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15</w:t>
      </w:r>
      <w:r w:rsidR="007A269A"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>การแปลงรูปเป็นตัวอักษร</w:t>
      </w:r>
      <w:bookmarkEnd w:id="226"/>
    </w:p>
    <w:p w14:paraId="16741EA3" w14:textId="77777777" w:rsidR="009C4FFE" w:rsidRDefault="009C4FFE">
      <w:pPr>
        <w:rPr>
          <w:b/>
          <w:bCs/>
          <w:noProof/>
          <w:cs/>
        </w:rPr>
      </w:pPr>
      <w:r>
        <w:rPr>
          <w:cs/>
        </w:rPr>
        <w:br w:type="page"/>
      </w:r>
    </w:p>
    <w:p w14:paraId="2536CDA2" w14:textId="77777777" w:rsidR="001D3E63" w:rsidRDefault="001D3E63" w:rsidP="001D3E63">
      <w:pPr>
        <w:pStyle w:val="a9"/>
      </w:pPr>
    </w:p>
    <w:p w14:paraId="0B72EB40" w14:textId="2F0C5EE0" w:rsidR="001D3E63" w:rsidRDefault="001D3E63" w:rsidP="001D3E63">
      <w:pPr>
        <w:pStyle w:val="2"/>
      </w:pPr>
      <w:bookmarkStart w:id="227" w:name="_Toc130517381"/>
      <w:r>
        <w:t>Mobile application</w:t>
      </w:r>
      <w:bookmarkEnd w:id="227"/>
    </w:p>
    <w:p w14:paraId="52B79BDD" w14:textId="240753B4" w:rsidR="001D3E63" w:rsidRDefault="001D3E63" w:rsidP="001D3E63">
      <w:pPr>
        <w:ind w:firstLine="720"/>
      </w:pPr>
      <w:r>
        <w:rPr>
          <w:rFonts w:hint="cs"/>
          <w:cs/>
        </w:rPr>
        <w:t xml:space="preserve">ในส่วนของ  </w:t>
      </w:r>
      <w:r>
        <w:t xml:space="preserve">mobile application </w:t>
      </w:r>
      <w:r>
        <w:rPr>
          <w:rFonts w:hint="cs"/>
          <w:cs/>
        </w:rPr>
        <w:t xml:space="preserve">จะใช้ </w:t>
      </w:r>
      <w:r>
        <w:t xml:space="preserve">Flutter </w:t>
      </w:r>
      <w:r>
        <w:rPr>
          <w:rFonts w:hint="cs"/>
          <w:cs/>
        </w:rPr>
        <w:t xml:space="preserve">ในการสร้าง </w:t>
      </w:r>
      <w:r>
        <w:t>application</w:t>
      </w:r>
      <w:r>
        <w:rPr>
          <w:rFonts w:hint="cs"/>
          <w:cs/>
        </w:rPr>
        <w:t xml:space="preserve"> </w:t>
      </w:r>
      <w:r w:rsidR="00E83431">
        <w:rPr>
          <w:rFonts w:hint="cs"/>
          <w:cs/>
        </w:rPr>
        <w:t>ที่ทำการล็อกอินด้วย</w:t>
      </w:r>
      <w:r w:rsidR="00E83431">
        <w:t xml:space="preserve"> facebook</w:t>
      </w:r>
      <w:r w:rsidR="009C4FFE">
        <w:rPr>
          <w:rFonts w:hint="cs"/>
          <w:cs/>
        </w:rPr>
        <w:t>ได้และเ</w:t>
      </w:r>
      <w:r>
        <w:rPr>
          <w:rFonts w:hint="cs"/>
          <w:cs/>
        </w:rPr>
        <w:t xml:space="preserve">ชื่อมต่อกับ </w:t>
      </w:r>
      <w:r>
        <w:t xml:space="preserve">firebase </w:t>
      </w:r>
      <w:r w:rsidR="00E83431">
        <w:rPr>
          <w:rFonts w:hint="cs"/>
          <w:cs/>
        </w:rPr>
        <w:t>และ</w:t>
      </w:r>
      <w:r>
        <w:rPr>
          <w:rFonts w:hint="cs"/>
          <w:cs/>
        </w:rPr>
        <w:t>ดึงข้อม</w:t>
      </w:r>
      <w:r w:rsidR="00E83431">
        <w:rPr>
          <w:rFonts w:hint="cs"/>
          <w:cs/>
        </w:rPr>
        <w:t>ู</w:t>
      </w:r>
      <w:r>
        <w:rPr>
          <w:rFonts w:hint="cs"/>
          <w:cs/>
        </w:rPr>
        <w:t xml:space="preserve">ลจาก </w:t>
      </w:r>
      <w:r>
        <w:t xml:space="preserve">filebase </w:t>
      </w:r>
      <w:r>
        <w:rPr>
          <w:rFonts w:hint="cs"/>
          <w:cs/>
        </w:rPr>
        <w:t>มาแสดงผลได้</w:t>
      </w:r>
    </w:p>
    <w:p w14:paraId="259E08DB" w14:textId="77777777" w:rsidR="009C4FFE" w:rsidRDefault="009C4FFE" w:rsidP="009C4FFE">
      <w:pPr>
        <w:keepNext/>
        <w:ind w:firstLine="720"/>
        <w:jc w:val="center"/>
      </w:pPr>
      <w:r w:rsidRPr="009C4FFE">
        <w:rPr>
          <w:noProof/>
          <w:cs/>
        </w:rPr>
        <w:drawing>
          <wp:inline distT="0" distB="0" distL="0" distR="0" wp14:anchorId="5BCDEC8E" wp14:editId="38B84620">
            <wp:extent cx="2772410" cy="2888810"/>
            <wp:effectExtent l="0" t="0" r="8890" b="6985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87029" cy="290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E6B9" w14:textId="21733A4C" w:rsidR="001D3E63" w:rsidRPr="001D3E63" w:rsidRDefault="009C4FFE" w:rsidP="009C4FFE">
      <w:pPr>
        <w:pStyle w:val="a9"/>
      </w:pPr>
      <w:bookmarkStart w:id="228" w:name="_Toc130546490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16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 xml:space="preserve">ตัวอย่างหน้าตา </w:t>
      </w:r>
      <w:r w:rsidRPr="007A269A">
        <w:rPr>
          <w:b w:val="0"/>
          <w:bCs w:val="0"/>
        </w:rPr>
        <w:t>UI mobile application</w:t>
      </w:r>
      <w:bookmarkEnd w:id="228"/>
    </w:p>
    <w:p w14:paraId="5BB48F7A" w14:textId="013D1BD5" w:rsidR="001D3E63" w:rsidRPr="001D3E63" w:rsidRDefault="00240670" w:rsidP="001D3E63">
      <w:pPr>
        <w:pStyle w:val="2"/>
      </w:pPr>
      <w:bookmarkStart w:id="229" w:name="_Toc130517382"/>
      <w:r>
        <w:rPr>
          <w:rFonts w:hint="cs"/>
          <w:cs/>
        </w:rPr>
        <w:t>การ</w:t>
      </w:r>
      <w:r w:rsidR="00405811">
        <w:rPr>
          <w:rFonts w:hint="cs"/>
          <w:cs/>
        </w:rPr>
        <w:t>จัดเก็บข้อมูล</w:t>
      </w:r>
      <w:bookmarkEnd w:id="229"/>
    </w:p>
    <w:p w14:paraId="5881D914" w14:textId="77777777" w:rsidR="00D42CBF" w:rsidRDefault="00FB1035" w:rsidP="00650666">
      <w:pPr>
        <w:ind w:firstLine="720"/>
        <w:rPr>
          <w:rFonts w:ascii="TH Sarabun New" w:hAnsi="TH Sarabun New" w:cs="TH Sarabun New"/>
        </w:rPr>
      </w:pPr>
      <w:r w:rsidRPr="00D42CBF">
        <w:rPr>
          <w:rFonts w:ascii="TH Sarabun New" w:hAnsi="TH Sarabun New" w:cs="TH Sarabun New"/>
          <w:cs/>
        </w:rPr>
        <w:t>ในส่วนของการจัดการข้อมูลจะใช้</w:t>
      </w:r>
      <w:r w:rsidRPr="00D42CBF">
        <w:rPr>
          <w:rFonts w:ascii="TH Sarabun New" w:hAnsi="TH Sarabun New" w:cs="TH Sarabun New"/>
        </w:rPr>
        <w:t xml:space="preserve"> Cloud Firestore  </w:t>
      </w:r>
      <w:r w:rsidRPr="00D42CBF">
        <w:rPr>
          <w:rFonts w:ascii="TH Sarabun New" w:hAnsi="TH Sarabun New" w:cs="TH Sarabun New"/>
          <w:cs/>
        </w:rPr>
        <w:t>จัดเก็บ</w:t>
      </w:r>
      <w:r w:rsidR="00D375B8" w:rsidRPr="00D42CBF">
        <w:rPr>
          <w:rFonts w:ascii="TH Sarabun New" w:hAnsi="TH Sarabun New" w:cs="TH Sarabun New"/>
          <w:cs/>
        </w:rPr>
        <w:t xml:space="preserve">ข้อมูล </w:t>
      </w:r>
      <w:r w:rsidRPr="00D42CBF">
        <w:rPr>
          <w:rFonts w:ascii="TH Sarabun New" w:hAnsi="TH Sarabun New" w:cs="TH Sarabun New"/>
          <w:cs/>
        </w:rPr>
        <w:t xml:space="preserve">โดยใช้ฐานข้อมูล </w:t>
      </w:r>
      <w:r w:rsidRPr="00D42CBF">
        <w:rPr>
          <w:rFonts w:ascii="TH Sarabun New" w:hAnsi="TH Sarabun New" w:cs="TH Sarabun New"/>
        </w:rPr>
        <w:t xml:space="preserve">NoSQL </w:t>
      </w:r>
      <w:r w:rsidRPr="00D42CBF">
        <w:rPr>
          <w:rFonts w:ascii="TH Sarabun New" w:hAnsi="TH Sarabun New" w:cs="TH Sarabun New"/>
          <w:cs/>
        </w:rPr>
        <w:t xml:space="preserve">ที่โฮสต์บนคลาวด์ </w:t>
      </w:r>
      <w:r w:rsidRPr="00D42CBF">
        <w:rPr>
          <w:rFonts w:ascii="TH Sarabun New" w:hAnsi="TH Sarabun New" w:cs="TH Sarabun New"/>
        </w:rPr>
        <w:t xml:space="preserve">Cloud Firestore </w:t>
      </w:r>
      <w:r w:rsidR="00990C2C" w:rsidRPr="00D42CBF">
        <w:rPr>
          <w:rFonts w:ascii="TH Sarabun New" w:hAnsi="TH Sarabun New" w:cs="TH Sarabun New"/>
          <w:cs/>
        </w:rPr>
        <w:t>โดยโครงสร้างจะมี 3 ส่วนคือ</w:t>
      </w:r>
    </w:p>
    <w:p w14:paraId="1019667A" w14:textId="32CC2E22" w:rsidR="00D42CBF" w:rsidRDefault="00990C2C" w:rsidP="00D42CBF">
      <w:pPr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</w:pPr>
      <w:r w:rsidRPr="00D42CBF">
        <w:rPr>
          <w:rFonts w:ascii="TH Sarabun New" w:hAnsi="TH Sarabun New" w:cs="TH Sarabun New"/>
          <w:cs/>
        </w:rPr>
        <w:t>1</w:t>
      </w:r>
      <w:r w:rsidR="005901D0">
        <w:rPr>
          <w:rFonts w:ascii="TH Sarabun New" w:hAnsi="TH Sarabun New" w:cs="TH Sarabun New" w:hint="cs"/>
          <w:color w:val="292929"/>
          <w:spacing w:val="-1"/>
          <w:sz w:val="30"/>
          <w:szCs w:val="30"/>
          <w:shd w:val="clear" w:color="auto" w:fill="FFFFFF"/>
          <w:cs/>
        </w:rPr>
        <w:t xml:space="preserve">. </w:t>
      </w:r>
      <w:r w:rsidRPr="00D42CBF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>Collection</w:t>
      </w:r>
      <w:r w:rsidRPr="00D42CBF">
        <w:rPr>
          <w:rFonts w:ascii="TH Sarabun New" w:hAnsi="TH Sarabun New" w:cs="TH Sarabun New"/>
          <w:cs/>
        </w:rPr>
        <w:t xml:space="preserve"> </w:t>
      </w:r>
      <w:r w:rsidR="00D42CBF" w:rsidRPr="00D42CBF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 xml:space="preserve">เป็น </w:t>
      </w:r>
      <w:r w:rsidR="00D42CBF" w:rsidRPr="00D42CBF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Folder </w:t>
      </w:r>
      <w:r w:rsidR="00D42CBF" w:rsidRPr="00D42CBF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ที่ไว้เก็บเอกสาร และมีชื่อบอกว่าเก็บเอกสารเกี่ยวกับอะไร</w:t>
      </w:r>
      <w:r w:rsidR="00D42CBF" w:rsidRPr="00D42CBF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 </w:t>
      </w:r>
    </w:p>
    <w:p w14:paraId="46D2EB71" w14:textId="5E129169" w:rsidR="00D42CBF" w:rsidRDefault="00D42CBF" w:rsidP="00D42CBF">
      <w:pPr>
        <w:rPr>
          <w:rFonts w:ascii="TH Sarabun New" w:hAnsi="TH Sarabun New" w:cs="TH Sarabun New"/>
          <w:color w:val="292929"/>
          <w:spacing w:val="-1"/>
          <w:sz w:val="30"/>
          <w:szCs w:val="30"/>
        </w:rPr>
      </w:pPr>
      <w:r w:rsidRPr="00D42CBF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>2.</w:t>
      </w:r>
      <w:r w:rsidRPr="00D42CBF"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 Document</w:t>
      </w:r>
      <w:r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 </w:t>
      </w:r>
      <w:r w:rsidRPr="00D42CBF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>เป็นกระดาษไว้สำหรับเก็บข้อมูล และมีชื่อบอกว่าเก็บข้อมูลเกี่ยวกับอะไร</w:t>
      </w:r>
    </w:p>
    <w:p w14:paraId="65F7A21B" w14:textId="75476F73" w:rsidR="00D42CBF" w:rsidRDefault="00D42CBF" w:rsidP="00D42CBF">
      <w:pPr>
        <w:rPr>
          <w:rFonts w:ascii="TH Sarabun New" w:hAnsi="TH Sarabun New" w:cs="TH Sarabun New"/>
          <w:color w:val="292929"/>
          <w:spacing w:val="-1"/>
          <w:sz w:val="30"/>
          <w:szCs w:val="30"/>
        </w:rPr>
      </w:pPr>
      <w:r w:rsidRPr="00D42CBF">
        <w:rPr>
          <w:rFonts w:ascii="TH Sarabun New" w:hAnsi="TH Sarabun New" w:cs="TH Sarabun New"/>
          <w:color w:val="292929"/>
          <w:spacing w:val="-1"/>
          <w:sz w:val="30"/>
          <w:szCs w:val="30"/>
        </w:rPr>
        <w:t>3. Data</w:t>
      </w:r>
      <w:r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 </w:t>
      </w:r>
      <w:r w:rsidRPr="00D42CBF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>เป็นที่เก็บข้อมูล</w:t>
      </w:r>
    </w:p>
    <w:p w14:paraId="508B762D" w14:textId="77777777" w:rsidR="001D3E63" w:rsidRPr="007829B8" w:rsidRDefault="001D3E63" w:rsidP="00D42CBF">
      <w:pPr>
        <w:rPr>
          <w:rFonts w:ascii="TH Sarabun New" w:eastAsia="Times New Roman" w:hAnsi="TH Sarabun New" w:cs="TH Sarabun New"/>
          <w:color w:val="292929"/>
          <w:spacing w:val="-1"/>
          <w:sz w:val="30"/>
          <w:szCs w:val="30"/>
        </w:rPr>
      </w:pPr>
    </w:p>
    <w:p w14:paraId="37184664" w14:textId="77777777" w:rsidR="000F703C" w:rsidRDefault="0017234B" w:rsidP="000F703C">
      <w:pPr>
        <w:keepNext/>
      </w:pPr>
      <w:r w:rsidRPr="0017234B">
        <w:rPr>
          <w:noProof/>
        </w:rPr>
        <w:lastRenderedPageBreak/>
        <w:drawing>
          <wp:inline distT="0" distB="0" distL="0" distR="0" wp14:anchorId="4520BEBC" wp14:editId="6C416143">
            <wp:extent cx="5179851" cy="2464130"/>
            <wp:effectExtent l="0" t="0" r="1905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88774" cy="24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895C" w14:textId="625AE343" w:rsidR="00E13DBF" w:rsidRDefault="000F703C" w:rsidP="00FF35FD">
      <w:pPr>
        <w:pStyle w:val="a9"/>
        <w:ind w:left="1440"/>
        <w:jc w:val="left"/>
      </w:pPr>
      <w:bookmarkStart w:id="230" w:name="_Toc130546491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17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 xml:space="preserve">การสร้างโปรเจ็ค </w:t>
      </w:r>
      <w:r w:rsidRPr="007A269A">
        <w:rPr>
          <w:b w:val="0"/>
          <w:bCs w:val="0"/>
        </w:rPr>
        <w:t>firebase</w:t>
      </w:r>
      <w:bookmarkEnd w:id="230"/>
    </w:p>
    <w:p w14:paraId="0C308AEA" w14:textId="77777777" w:rsidR="00FF35FD" w:rsidRDefault="00FF35FD" w:rsidP="007829B8">
      <w:pPr>
        <w:keepNext/>
        <w:rPr>
          <w:noProof/>
        </w:rPr>
      </w:pPr>
    </w:p>
    <w:p w14:paraId="0C52C431" w14:textId="2174781C" w:rsidR="007829B8" w:rsidRDefault="00B428EF" w:rsidP="00FF35FD">
      <w:pPr>
        <w:keepNext/>
        <w:jc w:val="center"/>
      </w:pPr>
      <w:r w:rsidRPr="00B428EF">
        <w:rPr>
          <w:noProof/>
        </w:rPr>
        <w:drawing>
          <wp:inline distT="0" distB="0" distL="0" distR="0" wp14:anchorId="5868B43A" wp14:editId="6F1F4C57">
            <wp:extent cx="2416629" cy="2537459"/>
            <wp:effectExtent l="0" t="0" r="3175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5815" t="11548" r="29731" b="5471"/>
                    <a:stretch/>
                  </pic:blipFill>
                  <pic:spPr bwMode="auto">
                    <a:xfrm>
                      <a:off x="0" y="0"/>
                      <a:ext cx="2428642" cy="2550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1113A" w14:textId="16068FCD" w:rsidR="007829B8" w:rsidRDefault="00FF35FD" w:rsidP="00FF35FD">
      <w:pPr>
        <w:pStyle w:val="a9"/>
        <w:jc w:val="left"/>
      </w:pPr>
      <w:r>
        <w:t xml:space="preserve">               </w:t>
      </w:r>
      <w:bookmarkStart w:id="231" w:name="_Toc130546492"/>
      <w:r w:rsidR="007829B8"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18</w:t>
      </w:r>
      <w:r w:rsidR="007A269A">
        <w:rPr>
          <w:cs/>
        </w:rPr>
        <w:fldChar w:fldCharType="end"/>
      </w:r>
      <w:r w:rsidR="007829B8">
        <w:t xml:space="preserve"> </w:t>
      </w:r>
      <w:r w:rsidR="007829B8" w:rsidRPr="007A269A">
        <w:rPr>
          <w:rFonts w:hint="cs"/>
          <w:b w:val="0"/>
          <w:bCs w:val="0"/>
          <w:cs/>
        </w:rPr>
        <w:t xml:space="preserve">การสร้าง </w:t>
      </w:r>
      <w:r w:rsidR="007829B8" w:rsidRPr="007A269A">
        <w:rPr>
          <w:rFonts w:ascii="TH Sarabun New" w:hAnsi="TH Sarabun New" w:cs="TH Sarabun New"/>
          <w:b w:val="0"/>
          <w:bCs w:val="0"/>
          <w:color w:val="292929"/>
          <w:spacing w:val="-1"/>
          <w:sz w:val="30"/>
          <w:szCs w:val="30"/>
        </w:rPr>
        <w:t>Document</w:t>
      </w:r>
      <w:r w:rsidR="007829B8" w:rsidRPr="007A269A">
        <w:rPr>
          <w:rFonts w:ascii="TH Sarabun New" w:hAnsi="TH Sarabun New" w:cs="TH Sarabun New" w:hint="cs"/>
          <w:b w:val="0"/>
          <w:bCs w:val="0"/>
          <w:color w:val="292929"/>
          <w:spacing w:val="-1"/>
          <w:sz w:val="30"/>
          <w:szCs w:val="30"/>
          <w:cs/>
        </w:rPr>
        <w:t xml:space="preserve"> ใน</w:t>
      </w:r>
      <w:r w:rsidR="007829B8" w:rsidRPr="007A269A">
        <w:rPr>
          <w:rFonts w:ascii="TH Sarabun New" w:hAnsi="TH Sarabun New" w:cs="TH Sarabun New"/>
          <w:b w:val="0"/>
          <w:bCs w:val="0"/>
          <w:color w:val="292929"/>
          <w:spacing w:val="-1"/>
          <w:sz w:val="30"/>
          <w:szCs w:val="30"/>
        </w:rPr>
        <w:t xml:space="preserve"> firebase</w:t>
      </w:r>
      <w:bookmarkEnd w:id="231"/>
    </w:p>
    <w:p w14:paraId="62BCFB0E" w14:textId="06F829A5" w:rsidR="007829B8" w:rsidRDefault="007829B8" w:rsidP="007829B8">
      <w:pPr>
        <w:rPr>
          <w:b/>
          <w:bCs/>
          <w:noProof/>
        </w:rPr>
      </w:pPr>
    </w:p>
    <w:p w14:paraId="0466FA75" w14:textId="7DA3135F" w:rsidR="007829B8" w:rsidRDefault="007829B8" w:rsidP="007829B8">
      <w:r>
        <w:rPr>
          <w:rFonts w:hint="cs"/>
          <w:cs/>
        </w:rPr>
        <w:t xml:space="preserve">โดยข้อมูลที่ทำการส่งไปเก็บในฐานข้อมูลจะประกอบไปด้วย </w:t>
      </w:r>
    </w:p>
    <w:p w14:paraId="1F1BD099" w14:textId="44D00DC6" w:rsidR="007829B8" w:rsidRPr="00E33EB7" w:rsidRDefault="007829B8" w:rsidP="007829B8">
      <w:pPr>
        <w:pStyle w:val="35CM"/>
        <w:numPr>
          <w:ilvl w:val="0"/>
          <w:numId w:val="0"/>
        </w:numPr>
        <w:ind w:left="3600"/>
        <w:rPr>
          <w:cs/>
        </w:rPr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ชื่อร้านค้า </w:t>
      </w:r>
    </w:p>
    <w:p w14:paraId="091E517F" w14:textId="77777777" w:rsidR="007829B8" w:rsidRPr="00E33EB7" w:rsidRDefault="007829B8" w:rsidP="007829B8">
      <w:pPr>
        <w:ind w:left="360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 </w:t>
      </w:r>
    </w:p>
    <w:p w14:paraId="6B292A25" w14:textId="77777777" w:rsidR="007829B8" w:rsidRPr="00E33EB7" w:rsidRDefault="007829B8" w:rsidP="007829B8">
      <w:pPr>
        <w:ind w:left="3600"/>
        <w:jc w:val="thaiDistribute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2542CE0F" w14:textId="77777777" w:rsidR="007829B8" w:rsidRPr="00E33EB7" w:rsidRDefault="007829B8" w:rsidP="007829B8">
      <w:pPr>
        <w:ind w:left="360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0EE7D405" w14:textId="77777777" w:rsidR="007829B8" w:rsidRDefault="007829B8" w:rsidP="007829B8">
      <w:pPr>
        <w:ind w:left="360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รูปภาพในการไลฟ์สด</w:t>
      </w:r>
    </w:p>
    <w:p w14:paraId="6EBD6AA0" w14:textId="4C1DB729" w:rsidR="007829B8" w:rsidRPr="00E33EB7" w:rsidRDefault="007829B8" w:rsidP="007829B8">
      <w:pPr>
        <w:pStyle w:val="35CM"/>
        <w:numPr>
          <w:ilvl w:val="0"/>
          <w:numId w:val="0"/>
        </w:numPr>
        <w:ind w:left="3600"/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0777EF16" w14:textId="77777777" w:rsidR="007829B8" w:rsidRPr="007829B8" w:rsidRDefault="007829B8" w:rsidP="007829B8">
      <w:pPr>
        <w:rPr>
          <w:cs/>
        </w:rPr>
      </w:pPr>
    </w:p>
    <w:p w14:paraId="5ACAC8CD" w14:textId="77777777" w:rsidR="007829B8" w:rsidRDefault="00AF18F5" w:rsidP="007829B8">
      <w:pPr>
        <w:keepNext/>
      </w:pPr>
      <w:r w:rsidRPr="00AF18F5">
        <w:rPr>
          <w:noProof/>
        </w:rPr>
        <w:lastRenderedPageBreak/>
        <w:drawing>
          <wp:inline distT="0" distB="0" distL="0" distR="0" wp14:anchorId="0CEF9637" wp14:editId="2B651D04">
            <wp:extent cx="5399405" cy="2105660"/>
            <wp:effectExtent l="0" t="0" r="0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DFD" w14:textId="1E07CA1D" w:rsidR="00AF18F5" w:rsidRDefault="007829B8" w:rsidP="007829B8">
      <w:pPr>
        <w:pStyle w:val="a9"/>
        <w:jc w:val="left"/>
      </w:pPr>
      <w:r>
        <w:rPr>
          <w:rFonts w:hint="cs"/>
          <w:cs/>
        </w:rPr>
        <w:t xml:space="preserve">      </w:t>
      </w:r>
      <w:bookmarkStart w:id="232" w:name="_Toc130546493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19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>ตัวอย่างข้อมูลและประเภทของข้อมูล</w:t>
      </w:r>
      <w:bookmarkEnd w:id="232"/>
    </w:p>
    <w:p w14:paraId="0F404E95" w14:textId="62C2F5D3" w:rsidR="002055EF" w:rsidRDefault="002055EF" w:rsidP="0017234B"/>
    <w:p w14:paraId="50BA0D4E" w14:textId="77777777" w:rsidR="003A0160" w:rsidRPr="005D3E7C" w:rsidRDefault="003A0160" w:rsidP="005D3E7C">
      <w:pPr>
        <w:rPr>
          <w:cs/>
        </w:rPr>
      </w:pPr>
    </w:p>
    <w:p w14:paraId="29431D4A" w14:textId="02597864" w:rsidR="00812AB0" w:rsidRDefault="00812AB0" w:rsidP="00812AB0">
      <w:pPr>
        <w:pStyle w:val="2"/>
      </w:pPr>
      <w:bookmarkStart w:id="233" w:name="_Toc130517383"/>
      <w:r>
        <w:rPr>
          <w:cs/>
        </w:rPr>
        <w:t>วัดประสิทธิภาพ</w:t>
      </w:r>
      <w:bookmarkEnd w:id="233"/>
    </w:p>
    <w:p w14:paraId="63653719" w14:textId="0910B60A" w:rsidR="009F3DBC" w:rsidRDefault="007829B8" w:rsidP="009F3DBC">
      <w:r>
        <w:t>1.</w:t>
      </w:r>
      <w:r>
        <w:rPr>
          <w:rFonts w:hint="cs"/>
          <w:cs/>
        </w:rPr>
        <w:t xml:space="preserve">การวัดประสิทธิภาพการ </w:t>
      </w:r>
      <w:r>
        <w:t xml:space="preserve">Detect </w:t>
      </w:r>
      <w:r>
        <w:rPr>
          <w:rFonts w:hint="cs"/>
          <w:cs/>
        </w:rPr>
        <w:t xml:space="preserve">วัดด้วย </w:t>
      </w:r>
      <w:r w:rsidR="009F3DBC">
        <w:t>Mean Average Precision (mAP)</w:t>
      </w:r>
    </w:p>
    <w:p w14:paraId="3CFFB783" w14:textId="77777777" w:rsidR="009F3DBC" w:rsidRDefault="009F3DBC" w:rsidP="009F3DBC">
      <w:pPr>
        <w:ind w:firstLine="720"/>
      </w:pPr>
      <w:r>
        <w:t xml:space="preserve"> </w:t>
      </w:r>
      <w:r>
        <w:rPr>
          <w:rFonts w:cs="Cordia New" w:hint="cs"/>
          <w:cs/>
        </w:rPr>
        <w:t>ค่าเฉลี่ยความแม่นยำเฉลี่ย</w:t>
      </w:r>
      <w:r>
        <w:rPr>
          <w:rFonts w:cs="Cordia New"/>
          <w:cs/>
        </w:rPr>
        <w:t xml:space="preserve"> </w:t>
      </w:r>
      <w:r>
        <w:t>Mean Average Precisio</w:t>
      </w:r>
      <w:r>
        <w:rPr>
          <w:rFonts w:cs="Cordia New"/>
          <w:cs/>
        </w:rPr>
        <w:t xml:space="preserve"> (</w:t>
      </w:r>
      <w:r>
        <w:t xml:space="preserve">mAP) </w:t>
      </w:r>
      <w:r>
        <w:rPr>
          <w:rFonts w:cs="Cordia New" w:hint="cs"/>
          <w:cs/>
        </w:rPr>
        <w:t>เป็นเมตริกที่ใช้ในการประเมินแบบจำลองการตรวจจับวัตถุ</w:t>
      </w:r>
      <w:r>
        <w:rPr>
          <w:rFonts w:cs="Cordia New"/>
          <w:cs/>
        </w:rPr>
        <w:t xml:space="preserve"> </w:t>
      </w:r>
      <w:r>
        <w:rPr>
          <w:rFonts w:cs="Cordia New" w:hint="cs"/>
          <w:cs/>
        </w:rPr>
        <w:t>เช่น</w:t>
      </w:r>
      <w:r>
        <w:rPr>
          <w:rFonts w:cs="Cordia New"/>
          <w:cs/>
        </w:rPr>
        <w:t xml:space="preserve"> </w:t>
      </w:r>
      <w:r>
        <w:t xml:space="preserve">Fast R-CNN, YOLO, Mask R-CNN </w:t>
      </w:r>
      <w:r>
        <w:rPr>
          <w:rFonts w:cs="Cordia New" w:hint="cs"/>
          <w:cs/>
        </w:rPr>
        <w:t>เป็นต้น</w:t>
      </w:r>
      <w:r>
        <w:rPr>
          <w:rFonts w:cs="Cordia New"/>
          <w:cs/>
        </w:rPr>
        <w:t xml:space="preserve"> </w:t>
      </w:r>
      <w:r>
        <w:rPr>
          <w:rFonts w:cs="Cordia New" w:hint="cs"/>
          <w:cs/>
        </w:rPr>
        <w:t>ค่าเฉลี่ยของค่าความแม่นยำเฉลี่ย</w:t>
      </w:r>
      <w:r>
        <w:rPr>
          <w:rFonts w:cs="Cordia New"/>
          <w:cs/>
        </w:rPr>
        <w:t xml:space="preserve"> (</w:t>
      </w:r>
      <w:r>
        <w:t xml:space="preserve">AP) </w:t>
      </w:r>
      <w:r>
        <w:rPr>
          <w:rFonts w:cs="Cordia New" w:hint="cs"/>
          <w:cs/>
        </w:rPr>
        <w:t>จะคำนวณจากค่าการเรียกคืนตั้งแต่</w:t>
      </w:r>
      <w:r>
        <w:rPr>
          <w:rFonts w:cs="Cordia New"/>
          <w:cs/>
        </w:rPr>
        <w:t xml:space="preserve"> </w:t>
      </w:r>
      <w:r>
        <w:t xml:space="preserve">0 </w:t>
      </w:r>
      <w:r>
        <w:rPr>
          <w:rFonts w:cs="Cordia New" w:hint="cs"/>
          <w:cs/>
        </w:rPr>
        <w:t>ถึง</w:t>
      </w:r>
      <w:r>
        <w:rPr>
          <w:rFonts w:cs="Cordia New"/>
          <w:cs/>
        </w:rPr>
        <w:t xml:space="preserve"> </w:t>
      </w:r>
      <w:r>
        <w:t xml:space="preserve">1 </w:t>
      </w:r>
      <w:r w:rsidRPr="00CE763F">
        <w:t>mAP</w:t>
      </w:r>
      <w:r>
        <w:t xml:space="preserve"> </w:t>
      </w:r>
      <w:r>
        <w:rPr>
          <w:rFonts w:hint="cs"/>
          <w:cs/>
        </w:rPr>
        <w:t xml:space="preserve">คำนวณได้จากค่าดังนี้ </w:t>
      </w:r>
    </w:p>
    <w:p w14:paraId="19C2DB56" w14:textId="77777777" w:rsidR="009F3DBC" w:rsidRDefault="009F3DBC" w:rsidP="007829B8"/>
    <w:p w14:paraId="7EF531C1" w14:textId="77777777" w:rsidR="001B63EC" w:rsidRDefault="001210D2" w:rsidP="001B63EC">
      <w:pPr>
        <w:keepNext/>
        <w:jc w:val="center"/>
      </w:pPr>
      <w:r w:rsidRPr="001210D2">
        <w:rPr>
          <w:noProof/>
          <w:cs/>
        </w:rPr>
        <w:drawing>
          <wp:inline distT="0" distB="0" distL="0" distR="0" wp14:anchorId="2EC9AB92" wp14:editId="79901C38">
            <wp:extent cx="4281055" cy="3309850"/>
            <wp:effectExtent l="0" t="0" r="5715" b="508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287469" cy="331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4AC2" w14:textId="552E49D6" w:rsidR="001210D2" w:rsidRDefault="001B63EC" w:rsidP="009C4FFE">
      <w:pPr>
        <w:pStyle w:val="a9"/>
        <w:rPr>
          <w:cs/>
        </w:rPr>
      </w:pPr>
      <w:bookmarkStart w:id="234" w:name="_Toc130546494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20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 xml:space="preserve">กราฟการเปลี่ยนแปลงค่า </w:t>
      </w:r>
      <w:r w:rsidRPr="007A269A">
        <w:rPr>
          <w:b w:val="0"/>
          <w:bCs w:val="0"/>
        </w:rPr>
        <w:t>mAP</w:t>
      </w:r>
      <w:r w:rsidRPr="007A269A">
        <w:rPr>
          <w:rFonts w:hint="cs"/>
          <w:b w:val="0"/>
          <w:bCs w:val="0"/>
          <w:cs/>
        </w:rPr>
        <w:t xml:space="preserve"> ของ </w:t>
      </w:r>
      <w:r w:rsidRPr="007A269A">
        <w:rPr>
          <w:b w:val="0"/>
          <w:bCs w:val="0"/>
        </w:rPr>
        <w:t>model</w:t>
      </w:r>
      <w:bookmarkEnd w:id="234"/>
    </w:p>
    <w:p w14:paraId="62DF3D64" w14:textId="34C2D068" w:rsidR="00812AB0" w:rsidRDefault="007829B8" w:rsidP="001210D2">
      <w:r>
        <w:lastRenderedPageBreak/>
        <w:t>2.</w:t>
      </w:r>
      <w:r>
        <w:rPr>
          <w:rFonts w:hint="cs"/>
          <w:cs/>
        </w:rPr>
        <w:t xml:space="preserve">การวัดประสิทธิภาพการ </w:t>
      </w:r>
      <w:r>
        <w:t xml:space="preserve">OCR </w:t>
      </w:r>
      <w:r>
        <w:rPr>
          <w:rFonts w:hint="cs"/>
          <w:cs/>
        </w:rPr>
        <w:t xml:space="preserve">วัดด้วย </w:t>
      </w:r>
      <w:r>
        <w:t>CER</w:t>
      </w:r>
      <w:r w:rsidR="001210D2">
        <w:rPr>
          <w:rFonts w:hint="cs"/>
          <w:cs/>
        </w:rPr>
        <w:t>(</w:t>
      </w:r>
      <w:r w:rsidR="001210D2">
        <w:t> Character Error Rate</w:t>
      </w:r>
      <w:r w:rsidR="001210D2">
        <w:rPr>
          <w:rFonts w:hint="cs"/>
          <w:cs/>
        </w:rPr>
        <w:t>)</w:t>
      </w:r>
    </w:p>
    <w:p w14:paraId="2B8185F7" w14:textId="6ABAB7AA" w:rsidR="008F71D1" w:rsidRDefault="008F71D1" w:rsidP="008F71D1">
      <w:pPr>
        <w:ind w:firstLine="720"/>
      </w:pPr>
      <w:r w:rsidRPr="008F71D1">
        <w:rPr>
          <w:cs/>
        </w:rPr>
        <w:t xml:space="preserve">ค่า </w:t>
      </w:r>
      <w:r w:rsidRPr="008F71D1">
        <w:t xml:space="preserve">CER </w:t>
      </w:r>
      <w:r w:rsidRPr="008F71D1">
        <w:rPr>
          <w:cs/>
        </w:rPr>
        <w:t xml:space="preserve">จะวัดเป็นเปอร์เซ็นต์ สังเกตว่ายิ่งค่า </w:t>
      </w:r>
      <w:r w:rsidRPr="008F71D1">
        <w:t xml:space="preserve">CER </w:t>
      </w:r>
      <w:r w:rsidRPr="008F71D1">
        <w:rPr>
          <w:cs/>
        </w:rPr>
        <w:t>เยอะ ประสิทธิภาพของโมเดลก็จะยิ่งแย่</w:t>
      </w:r>
      <w:r>
        <w:rPr>
          <w:rFonts w:hint="cs"/>
          <w:cs/>
        </w:rPr>
        <w:t xml:space="preserve">ค่าความเหมาะสมของค่า </w:t>
      </w:r>
      <w:r>
        <w:t xml:space="preserve">CER </w:t>
      </w:r>
      <w:r>
        <w:rPr>
          <w:rFonts w:hint="cs"/>
          <w:cs/>
        </w:rPr>
        <w:t xml:space="preserve">ที่เหมาะสมสำหรับงานที่กำหนดไว้คือค่า </w:t>
      </w:r>
      <w:r>
        <w:t>CER</w:t>
      </w:r>
      <w:r>
        <w:rPr>
          <w:rFonts w:hint="cs"/>
          <w:cs/>
        </w:rPr>
        <w:t xml:space="preserve"> ต้อง น้อยกว่า </w:t>
      </w:r>
      <w:r w:rsidR="00923E99">
        <w:rPr>
          <w:rFonts w:hint="cs"/>
          <w:cs/>
        </w:rPr>
        <w:t>10</w:t>
      </w:r>
      <w:r>
        <w:t xml:space="preserve">% </w:t>
      </w:r>
    </w:p>
    <w:p w14:paraId="2F843B03" w14:textId="77A2E1C1" w:rsidR="008F71D1" w:rsidRPr="008F71D1" w:rsidRDefault="008F71D1" w:rsidP="008F71D1">
      <w:pPr>
        <w:rPr>
          <w:cs/>
        </w:rPr>
      </w:pPr>
      <w:r>
        <w:rPr>
          <w:rFonts w:hint="cs"/>
          <w:cs/>
        </w:rPr>
        <w:t>โดยค่า</w:t>
      </w:r>
      <w:r>
        <w:t xml:space="preserve"> CER </w:t>
      </w:r>
      <w:r>
        <w:rPr>
          <w:rFonts w:hint="cs"/>
          <w:cs/>
        </w:rPr>
        <w:t>สามารถหาค่าได้ดังนี้</w:t>
      </w:r>
    </w:p>
    <w:p w14:paraId="07ADBEFA" w14:textId="77777777" w:rsidR="008F71D1" w:rsidRDefault="008F71D1" w:rsidP="001210D2"/>
    <w:p w14:paraId="043734E2" w14:textId="77777777" w:rsidR="00046044" w:rsidRDefault="001210D2" w:rsidP="00046044">
      <w:pPr>
        <w:keepNext/>
        <w:jc w:val="center"/>
      </w:pPr>
      <w:r w:rsidRPr="001210D2">
        <w:rPr>
          <w:rFonts w:eastAsia="Times New Roman"/>
          <w:noProof/>
          <w:sz w:val="48"/>
          <w:szCs w:val="48"/>
          <w:cs/>
        </w:rPr>
        <w:drawing>
          <wp:inline distT="0" distB="0" distL="0" distR="0" wp14:anchorId="4DCF621A" wp14:editId="555DFE6C">
            <wp:extent cx="1682685" cy="463267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766046" cy="4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E67B" w14:textId="0A0383CD" w:rsidR="00B31B56" w:rsidRDefault="00046044" w:rsidP="00046044">
      <w:pPr>
        <w:pStyle w:val="a9"/>
        <w:rPr>
          <w:b w:val="0"/>
          <w:bCs w:val="0"/>
        </w:rPr>
      </w:pPr>
      <w:bookmarkStart w:id="235" w:name="_Toc130546495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21</w:t>
      </w:r>
      <w:r w:rsidR="007A269A"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 xml:space="preserve">สมการ </w:t>
      </w:r>
      <w:r w:rsidRPr="007A269A">
        <w:rPr>
          <w:b w:val="0"/>
          <w:bCs w:val="0"/>
        </w:rPr>
        <w:t>CER</w:t>
      </w:r>
      <w:bookmarkEnd w:id="235"/>
    </w:p>
    <w:p w14:paraId="368439C0" w14:textId="77777777" w:rsidR="00555AB4" w:rsidRPr="00555AB4" w:rsidRDefault="00555AB4" w:rsidP="00555AB4">
      <w:pPr>
        <w:rPr>
          <w:rFonts w:hint="cs"/>
        </w:rPr>
      </w:pPr>
    </w:p>
    <w:p w14:paraId="17FABE5C" w14:textId="54D55F92" w:rsidR="00B31B56" w:rsidRDefault="00B31B56" w:rsidP="00B31B56">
      <w:r w:rsidRPr="008F71D1">
        <w:t>I</w:t>
      </w:r>
      <w:r w:rsidRPr="008F71D1">
        <w:rPr>
          <w:cs/>
        </w:rPr>
        <w:t xml:space="preserve"> (</w:t>
      </w:r>
      <w:bookmarkStart w:id="236" w:name="_Hlk130514597"/>
      <w:r w:rsidRPr="008F71D1">
        <w:t>inserted words</w:t>
      </w:r>
      <w:bookmarkEnd w:id="236"/>
      <w:r w:rsidRPr="008F71D1">
        <w:t xml:space="preserve">) </w:t>
      </w:r>
      <w:r>
        <w:rPr>
          <w:rFonts w:hint="cs"/>
          <w:cs/>
        </w:rPr>
        <w:t>คือ จำนวน</w:t>
      </w:r>
      <w:r w:rsidR="00923E99">
        <w:rPr>
          <w:rFonts w:hint="cs"/>
          <w:cs/>
        </w:rPr>
        <w:t>ตัวอักษร</w:t>
      </w:r>
      <w:r w:rsidRPr="008F71D1">
        <w:rPr>
          <w:cs/>
        </w:rPr>
        <w:t>ที่ถูกแทรกขึ้นมาจากข้อความเดิม</w:t>
      </w:r>
    </w:p>
    <w:p w14:paraId="5D6BBDAA" w14:textId="087A76F1" w:rsidR="00B31B56" w:rsidRPr="008F71D1" w:rsidRDefault="00B31B56" w:rsidP="008F71D1">
      <w:r w:rsidRPr="008F71D1">
        <w:t>D</w:t>
      </w:r>
      <w:r w:rsidRPr="008F71D1">
        <w:rPr>
          <w:cs/>
        </w:rPr>
        <w:t xml:space="preserve"> (</w:t>
      </w:r>
      <w:r w:rsidRPr="008F71D1">
        <w:t>deleted words)</w:t>
      </w:r>
      <w:r>
        <w:rPr>
          <w:rFonts w:hint="cs"/>
          <w:cs/>
        </w:rPr>
        <w:t xml:space="preserve"> คือ จำนวน</w:t>
      </w:r>
      <w:r w:rsidR="00923E99">
        <w:rPr>
          <w:rFonts w:hint="cs"/>
          <w:cs/>
        </w:rPr>
        <w:t>ตัวอักษร</w:t>
      </w:r>
      <w:r w:rsidRPr="008F71D1">
        <w:rPr>
          <w:cs/>
        </w:rPr>
        <w:t>ที่หายไปจากข้อความเดิม</w:t>
      </w:r>
    </w:p>
    <w:p w14:paraId="3559B08D" w14:textId="00449936" w:rsidR="008F71D1" w:rsidRDefault="008F71D1" w:rsidP="008F71D1">
      <w:r w:rsidRPr="008F71D1">
        <w:t xml:space="preserve">S </w:t>
      </w:r>
      <w:r w:rsidRPr="008F71D1">
        <w:rPr>
          <w:cs/>
        </w:rPr>
        <w:t>(</w:t>
      </w:r>
      <w:r w:rsidRPr="008F71D1">
        <w:t xml:space="preserve">substituted words) </w:t>
      </w:r>
      <w:r>
        <w:rPr>
          <w:rFonts w:hint="cs"/>
          <w:cs/>
        </w:rPr>
        <w:t xml:space="preserve">คือ </w:t>
      </w:r>
      <w:r w:rsidR="00923E99">
        <w:rPr>
          <w:rFonts w:hint="cs"/>
          <w:cs/>
        </w:rPr>
        <w:t>จำนวนตัวอักษร</w:t>
      </w:r>
      <w:r w:rsidRPr="008F71D1">
        <w:rPr>
          <w:cs/>
        </w:rPr>
        <w:t>ที่ถูกแทนที่ไปจากคำเดิม</w:t>
      </w:r>
    </w:p>
    <w:p w14:paraId="11743B4D" w14:textId="3D1E1AA6" w:rsidR="00046044" w:rsidRDefault="00046044" w:rsidP="008F71D1">
      <w:r>
        <w:t xml:space="preserve">N </w:t>
      </w:r>
      <w:r>
        <w:rPr>
          <w:rFonts w:hint="cs"/>
          <w:cs/>
        </w:rPr>
        <w:t>คือ จำนวน</w:t>
      </w:r>
      <w:r w:rsidR="00923E99">
        <w:rPr>
          <w:rFonts w:hint="cs"/>
          <w:cs/>
        </w:rPr>
        <w:t>ตัวอักษร</w:t>
      </w:r>
      <w:r>
        <w:rPr>
          <w:rFonts w:hint="cs"/>
          <w:cs/>
        </w:rPr>
        <w:t>ทั้งหมด</w:t>
      </w:r>
    </w:p>
    <w:p w14:paraId="0C1F74EA" w14:textId="77777777" w:rsidR="00046044" w:rsidRDefault="00046044" w:rsidP="008F71D1"/>
    <w:p w14:paraId="4EFA2E32" w14:textId="77777777" w:rsidR="00046044" w:rsidRDefault="00046044" w:rsidP="00046044">
      <w:pPr>
        <w:keepNext/>
        <w:jc w:val="center"/>
      </w:pPr>
      <w:r w:rsidRPr="00046044">
        <w:rPr>
          <w:noProof/>
        </w:rPr>
        <w:drawing>
          <wp:inline distT="0" distB="0" distL="0" distR="0" wp14:anchorId="55A2F9ED" wp14:editId="4AED7DEC">
            <wp:extent cx="2398674" cy="556578"/>
            <wp:effectExtent l="0" t="0" r="1905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8867" cy="5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7AF8" w14:textId="4EDC7AFC" w:rsidR="00046044" w:rsidRDefault="00046044" w:rsidP="00046044">
      <w:pPr>
        <w:pStyle w:val="a9"/>
        <w:rPr>
          <w:b w:val="0"/>
          <w:bCs w:val="0"/>
        </w:rPr>
      </w:pPr>
      <w:bookmarkStart w:id="237" w:name="_Toc130546496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22</w:t>
      </w:r>
      <w:r w:rsidR="007A269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269A">
        <w:rPr>
          <w:rFonts w:hint="cs"/>
          <w:b w:val="0"/>
          <w:bCs w:val="0"/>
          <w:cs/>
        </w:rPr>
        <w:t xml:space="preserve">ตัวอย่างตัวแปรในสมการ </w:t>
      </w:r>
      <w:r w:rsidRPr="007A269A">
        <w:rPr>
          <w:b w:val="0"/>
          <w:bCs w:val="0"/>
        </w:rPr>
        <w:t>CER</w:t>
      </w:r>
      <w:bookmarkEnd w:id="237"/>
    </w:p>
    <w:p w14:paraId="594EAAD0" w14:textId="77777777" w:rsidR="0073363E" w:rsidRPr="007E7008" w:rsidRDefault="0073363E" w:rsidP="0073363E">
      <w:pPr>
        <w:rPr>
          <w:rFonts w:hint="cs"/>
        </w:rPr>
      </w:pPr>
    </w:p>
    <w:p w14:paraId="21AE38E3" w14:textId="77777777" w:rsidR="00923E99" w:rsidRDefault="00923E99" w:rsidP="00923E99">
      <w:pPr>
        <w:keepNext/>
        <w:jc w:val="center"/>
      </w:pPr>
      <w:r w:rsidRPr="00923E99">
        <w:rPr>
          <w:noProof/>
        </w:rPr>
        <w:drawing>
          <wp:inline distT="0" distB="0" distL="0" distR="0" wp14:anchorId="303BA3BF" wp14:editId="5BD75BD0">
            <wp:extent cx="2260524" cy="562007"/>
            <wp:effectExtent l="0" t="0" r="6985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318801" cy="57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BCF6" w14:textId="75548C20" w:rsidR="00923E99" w:rsidRDefault="00923E99" w:rsidP="00923E99">
      <w:pPr>
        <w:pStyle w:val="a9"/>
      </w:pPr>
      <w:bookmarkStart w:id="238" w:name="_Ref130515620"/>
      <w:bookmarkStart w:id="239" w:name="_Toc130546497"/>
      <w:r>
        <w:rPr>
          <w:cs/>
        </w:rPr>
        <w:t xml:space="preserve">ภาพประกอบที่  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STYLEREF </w:instrText>
      </w:r>
      <w:r w:rsidR="007A269A">
        <w:rPr>
          <w:cs/>
        </w:rPr>
        <w:instrText xml:space="preserve">1 </w:instrText>
      </w:r>
      <w:r w:rsidR="007A269A">
        <w:instrText>\s</w:instrText>
      </w:r>
      <w:r w:rsidR="007A269A">
        <w:rPr>
          <w:cs/>
        </w:rPr>
        <w:instrText xml:space="preserve"> </w:instrText>
      </w:r>
      <w:r w:rsidR="007A269A">
        <w:rPr>
          <w:cs/>
        </w:rPr>
        <w:fldChar w:fldCharType="separate"/>
      </w:r>
      <w:r w:rsidR="007E7008">
        <w:rPr>
          <w:cs/>
        </w:rPr>
        <w:t>3</w:t>
      </w:r>
      <w:r w:rsidR="007A269A">
        <w:rPr>
          <w:cs/>
        </w:rPr>
        <w:fldChar w:fldCharType="end"/>
      </w:r>
      <w:r w:rsidR="007A269A">
        <w:rPr>
          <w:cs/>
        </w:rPr>
        <w:t>.</w:t>
      </w:r>
      <w:r w:rsidR="007A269A">
        <w:rPr>
          <w:cs/>
        </w:rPr>
        <w:fldChar w:fldCharType="begin"/>
      </w:r>
      <w:r w:rsidR="007A269A">
        <w:rPr>
          <w:cs/>
        </w:rPr>
        <w:instrText xml:space="preserve"> </w:instrText>
      </w:r>
      <w:r w:rsidR="007A269A">
        <w:instrText xml:space="preserve">SEQ </w:instrText>
      </w:r>
      <w:r w:rsidR="007A269A">
        <w:rPr>
          <w:cs/>
        </w:rPr>
        <w:instrText>ภาพประกอบที่</w:instrText>
      </w:r>
      <w:r w:rsidR="007A269A">
        <w:instrText xml:space="preserve">_ \* ARABIC \s </w:instrText>
      </w:r>
      <w:r w:rsidR="007A269A">
        <w:rPr>
          <w:cs/>
        </w:rPr>
        <w:instrText xml:space="preserve">1 </w:instrText>
      </w:r>
      <w:r w:rsidR="007A269A">
        <w:rPr>
          <w:cs/>
        </w:rPr>
        <w:fldChar w:fldCharType="separate"/>
      </w:r>
      <w:r w:rsidR="007E7008">
        <w:rPr>
          <w:cs/>
        </w:rPr>
        <w:t>23</w:t>
      </w:r>
      <w:r w:rsidR="007A269A">
        <w:rPr>
          <w:cs/>
        </w:rPr>
        <w:fldChar w:fldCharType="end"/>
      </w:r>
      <w:r>
        <w:t xml:space="preserve"> </w:t>
      </w:r>
      <w:r w:rsidRPr="007A269A">
        <w:rPr>
          <w:rFonts w:hint="cs"/>
          <w:b w:val="0"/>
          <w:bCs w:val="0"/>
          <w:cs/>
        </w:rPr>
        <w:t xml:space="preserve">ตัวอย่างการหาค่า </w:t>
      </w:r>
      <w:r w:rsidRPr="007A269A">
        <w:rPr>
          <w:b w:val="0"/>
          <w:bCs w:val="0"/>
        </w:rPr>
        <w:t>CER</w:t>
      </w:r>
      <w:bookmarkEnd w:id="238"/>
      <w:bookmarkEnd w:id="239"/>
    </w:p>
    <w:p w14:paraId="002EAADA" w14:textId="77777777" w:rsidR="00923E99" w:rsidRPr="00923E99" w:rsidRDefault="00923E99" w:rsidP="00923E99">
      <w:pPr>
        <w:jc w:val="center"/>
      </w:pPr>
    </w:p>
    <w:p w14:paraId="334583AE" w14:textId="7490CA44" w:rsidR="00923E99" w:rsidRDefault="00923E99" w:rsidP="00742545">
      <w:pPr>
        <w:ind w:firstLine="720"/>
        <w:rPr>
          <w:rStyle w:val="affd"/>
          <w:i w:val="0"/>
          <w:iCs w:val="0"/>
          <w:cs/>
        </w:rPr>
      </w:pPr>
      <w:r>
        <w:rPr>
          <w:rStyle w:val="affd"/>
          <w:rFonts w:hint="cs"/>
          <w:i w:val="0"/>
          <w:iCs w:val="0"/>
          <w:cs/>
        </w:rPr>
        <w:t xml:space="preserve">จาก </w:t>
      </w:r>
      <w:r>
        <w:rPr>
          <w:rStyle w:val="affd"/>
          <w:i w:val="0"/>
          <w:iCs w:val="0"/>
          <w:cs/>
        </w:rPr>
        <w:fldChar w:fldCharType="begin"/>
      </w:r>
      <w:r>
        <w:rPr>
          <w:rStyle w:val="affd"/>
          <w:i w:val="0"/>
          <w:iCs w:val="0"/>
          <w:cs/>
        </w:rPr>
        <w:instrText xml:space="preserve"> </w:instrText>
      </w:r>
      <w:r>
        <w:rPr>
          <w:rStyle w:val="affd"/>
          <w:rFonts w:hint="cs"/>
          <w:i w:val="0"/>
          <w:iCs w:val="0"/>
        </w:rPr>
        <w:instrText>REF _Ref</w:instrText>
      </w:r>
      <w:r>
        <w:rPr>
          <w:rStyle w:val="affd"/>
          <w:rFonts w:hint="cs"/>
          <w:i w:val="0"/>
          <w:iCs w:val="0"/>
          <w:cs/>
        </w:rPr>
        <w:instrText xml:space="preserve">130515620 </w:instrText>
      </w:r>
      <w:r>
        <w:rPr>
          <w:rStyle w:val="affd"/>
          <w:rFonts w:hint="cs"/>
          <w:i w:val="0"/>
          <w:iCs w:val="0"/>
        </w:rPr>
        <w:instrText>\h</w:instrText>
      </w:r>
      <w:r>
        <w:rPr>
          <w:rStyle w:val="affd"/>
          <w:i w:val="0"/>
          <w:iCs w:val="0"/>
          <w:cs/>
        </w:rPr>
        <w:instrText xml:space="preserve"> </w:instrText>
      </w:r>
      <w:r>
        <w:rPr>
          <w:rStyle w:val="affd"/>
          <w:i w:val="0"/>
          <w:iCs w:val="0"/>
          <w:cs/>
        </w:rPr>
      </w:r>
      <w:r w:rsidR="007E7008">
        <w:rPr>
          <w:rStyle w:val="affd"/>
          <w:i w:val="0"/>
          <w:iCs w:val="0"/>
        </w:rPr>
        <w:instrText xml:space="preserve"> \* MERGEFORMAT </w:instrText>
      </w:r>
      <w:r>
        <w:rPr>
          <w:rStyle w:val="affd"/>
          <w:i w:val="0"/>
          <w:iCs w:val="0"/>
          <w:cs/>
        </w:rPr>
        <w:fldChar w:fldCharType="separate"/>
      </w:r>
      <w:r w:rsidR="007E7008">
        <w:rPr>
          <w:cs/>
        </w:rPr>
        <w:t xml:space="preserve">ภาพประกอบที่  </w:t>
      </w:r>
      <w:r w:rsidR="007E7008">
        <w:rPr>
          <w:noProof/>
          <w:cs/>
        </w:rPr>
        <w:t>3.23</w:t>
      </w:r>
      <w:r w:rsidR="007E7008">
        <w:t xml:space="preserve"> </w:t>
      </w:r>
      <w:r w:rsidR="007E7008" w:rsidRPr="007E7008">
        <w:rPr>
          <w:rFonts w:hint="cs"/>
          <w:cs/>
        </w:rPr>
        <w:t xml:space="preserve">ตัวอย่างการหาค่า </w:t>
      </w:r>
      <w:r w:rsidR="007E7008" w:rsidRPr="007E7008">
        <w:t>CER</w:t>
      </w:r>
      <w:r>
        <w:rPr>
          <w:rStyle w:val="affd"/>
          <w:i w:val="0"/>
          <w:iCs w:val="0"/>
          <w:cs/>
        </w:rPr>
        <w:fldChar w:fldCharType="end"/>
      </w:r>
      <w:r>
        <w:rPr>
          <w:rStyle w:val="affd"/>
          <w:rFonts w:hint="cs"/>
          <w:i w:val="0"/>
          <w:iCs w:val="0"/>
          <w:cs/>
        </w:rPr>
        <w:t xml:space="preserve"> เมื่อนำค่าจากผลลัพท์จากการ </w:t>
      </w:r>
      <w:r>
        <w:rPr>
          <w:rStyle w:val="affd"/>
          <w:i w:val="0"/>
          <w:iCs w:val="0"/>
        </w:rPr>
        <w:t xml:space="preserve">OCR </w:t>
      </w:r>
      <w:r>
        <w:rPr>
          <w:rStyle w:val="affd"/>
          <w:rFonts w:hint="cs"/>
          <w:i w:val="0"/>
          <w:iCs w:val="0"/>
          <w:cs/>
        </w:rPr>
        <w:t>มา</w:t>
      </w:r>
      <w:r w:rsidR="001B63EC">
        <w:rPr>
          <w:rStyle w:val="affd"/>
          <w:rFonts w:hint="cs"/>
          <w:i w:val="0"/>
          <w:iCs w:val="0"/>
          <w:cs/>
        </w:rPr>
        <w:t xml:space="preserve">แทนค่าในตัวแปรทั้ง </w:t>
      </w:r>
      <w:r w:rsidR="001B63EC">
        <w:rPr>
          <w:rStyle w:val="affd"/>
          <w:i w:val="0"/>
          <w:iCs w:val="0"/>
        </w:rPr>
        <w:t xml:space="preserve">4 </w:t>
      </w:r>
      <w:r w:rsidR="001B63EC">
        <w:rPr>
          <w:rStyle w:val="affd"/>
          <w:rFonts w:hint="cs"/>
          <w:i w:val="0"/>
          <w:iCs w:val="0"/>
          <w:cs/>
        </w:rPr>
        <w:t>จะมีผลลัพท์ดังนี้</w:t>
      </w:r>
    </w:p>
    <w:p w14:paraId="330EEC3F" w14:textId="7A2C4030" w:rsidR="00923E99" w:rsidRDefault="00923E99" w:rsidP="008F71D1">
      <w:pPr>
        <w:rPr>
          <w:rStyle w:val="affd"/>
          <w:i w:val="0"/>
          <w:iCs w:val="0"/>
        </w:rPr>
      </w:pPr>
      <w:r w:rsidRPr="008F71D1">
        <w:t xml:space="preserve">S </w:t>
      </w:r>
      <w:r w:rsidRPr="008F71D1">
        <w:rPr>
          <w:cs/>
        </w:rPr>
        <w:t>(</w:t>
      </w:r>
      <w:r w:rsidRPr="008F71D1">
        <w:t>substituted words)</w:t>
      </w:r>
      <w:r>
        <w:rPr>
          <w:rFonts w:hint="cs"/>
          <w:cs/>
        </w:rPr>
        <w:t xml:space="preserve"> จะมีค่าเท่ากับ 1</w:t>
      </w:r>
    </w:p>
    <w:p w14:paraId="73FA0706" w14:textId="49C506A2" w:rsidR="00923E99" w:rsidRPr="008F71D1" w:rsidRDefault="00923E99" w:rsidP="00923E99">
      <w:r w:rsidRPr="008F71D1">
        <w:t>D</w:t>
      </w:r>
      <w:r w:rsidRPr="008F71D1">
        <w:rPr>
          <w:cs/>
        </w:rPr>
        <w:t xml:space="preserve"> (</w:t>
      </w:r>
      <w:r w:rsidRPr="008F71D1">
        <w:t>deleted words)</w:t>
      </w:r>
      <w:r>
        <w:rPr>
          <w:rFonts w:hint="cs"/>
          <w:cs/>
        </w:rPr>
        <w:t xml:space="preserve"> จะมีค่าเท่ากับ 1</w:t>
      </w:r>
    </w:p>
    <w:p w14:paraId="69A51124" w14:textId="1BAA8D59" w:rsidR="00B5746E" w:rsidRDefault="00923E99" w:rsidP="008F71D1">
      <w:r w:rsidRPr="008F71D1">
        <w:t>I</w:t>
      </w:r>
      <w:r w:rsidRPr="008F71D1">
        <w:rPr>
          <w:cs/>
        </w:rPr>
        <w:t xml:space="preserve"> (</w:t>
      </w:r>
      <w:r w:rsidRPr="008F71D1">
        <w:t>inserted words)</w:t>
      </w:r>
      <w:r>
        <w:rPr>
          <w:rFonts w:hint="cs"/>
          <w:cs/>
        </w:rPr>
        <w:t xml:space="preserve"> จะมีค่าเท่ากับ 0 </w:t>
      </w:r>
    </w:p>
    <w:p w14:paraId="78FD5889" w14:textId="51957D9E" w:rsidR="001B63EC" w:rsidRDefault="001B63EC" w:rsidP="008F71D1">
      <w:r>
        <w:t xml:space="preserve">N </w:t>
      </w:r>
      <w:r>
        <w:rPr>
          <w:rFonts w:hint="cs"/>
          <w:cs/>
        </w:rPr>
        <w:t>จะมีค่าเท่ากับ</w:t>
      </w:r>
      <w:r>
        <w:t xml:space="preserve"> 28</w:t>
      </w:r>
    </w:p>
    <w:p w14:paraId="6F010284" w14:textId="3212BB98" w:rsidR="001B63EC" w:rsidRDefault="001B63EC" w:rsidP="008F71D1">
      <w:r>
        <w:rPr>
          <w:rFonts w:hint="cs"/>
          <w:cs/>
        </w:rPr>
        <w:t>เมื่อแทนค่าทั้งหมดลงในสมการ</w:t>
      </w:r>
      <w:r>
        <w:t>CER=(S,D,I)/N</w:t>
      </w:r>
      <w:r>
        <w:rPr>
          <w:rFonts w:hint="cs"/>
          <w:cs/>
        </w:rPr>
        <w:t xml:space="preserve"> จะได้ </w:t>
      </w:r>
      <w:r>
        <w:t>(1+1+0)/28=</w:t>
      </w:r>
      <w:r w:rsidRPr="001B63EC">
        <w:t xml:space="preserve"> 0.07</w:t>
      </w:r>
    </w:p>
    <w:p w14:paraId="635DD3EE" w14:textId="07E9451A" w:rsidR="00B450F0" w:rsidRPr="00E33EB7" w:rsidRDefault="001B63EC" w:rsidP="00E83431">
      <w:r>
        <w:rPr>
          <w:rFonts w:hint="cs"/>
          <w:cs/>
        </w:rPr>
        <w:t xml:space="preserve">เมื่อนำมาคิดเป็นเปอร์เซ็นต์จะได้ค่า </w:t>
      </w:r>
      <w:r>
        <w:t>CER = 7%</w:t>
      </w:r>
    </w:p>
    <w:p w14:paraId="2C74AD3F" w14:textId="77777777" w:rsidR="00484C42" w:rsidRPr="00E33EB7" w:rsidRDefault="00484C42" w:rsidP="00065D04">
      <w:pPr>
        <w:jc w:val="thaiDistribute"/>
        <w:sectPr w:rsidR="00484C42" w:rsidRPr="00E33EB7" w:rsidSect="00C85B15">
          <w:headerReference w:type="first" r:id="rId69"/>
          <w:pgSz w:w="11906" w:h="16838"/>
          <w:pgMar w:top="1985" w:right="1418" w:bottom="1418" w:left="1985" w:header="1417" w:footer="720" w:gutter="0"/>
          <w:cols w:space="720"/>
          <w:titlePg/>
          <w:docGrid w:linePitch="435"/>
        </w:sectPr>
      </w:pPr>
    </w:p>
    <w:p w14:paraId="69205A0D" w14:textId="77777777" w:rsidR="003C255C" w:rsidRPr="00E33EB7" w:rsidRDefault="003C255C" w:rsidP="00065D04">
      <w:pPr>
        <w:jc w:val="thaiDistribute"/>
      </w:pPr>
    </w:p>
    <w:p w14:paraId="192B8515" w14:textId="120ACAEA" w:rsidR="003C255C" w:rsidRPr="00E33EB7" w:rsidRDefault="005901D0" w:rsidP="005901D0">
      <w:pPr>
        <w:pStyle w:val="af2"/>
        <w:ind w:left="3600"/>
        <w:jc w:val="thaiDistribute"/>
      </w:pPr>
      <w:bookmarkStart w:id="240" w:name="_Toc112109691"/>
      <w:r>
        <w:rPr>
          <w:rFonts w:hint="cs"/>
          <w:cs/>
        </w:rPr>
        <w:t xml:space="preserve">    </w:t>
      </w:r>
      <w:bookmarkStart w:id="241" w:name="_Toc130517384"/>
      <w:r w:rsidR="003A5E9D" w:rsidRPr="00E33EB7">
        <w:rPr>
          <w:rFonts w:hint="cs"/>
          <w:cs/>
        </w:rPr>
        <w:t>อ้างอิง</w:t>
      </w:r>
      <w:bookmarkEnd w:id="240"/>
      <w:bookmarkEnd w:id="241"/>
    </w:p>
    <w:sdt>
      <w:sdtPr>
        <w:rPr>
          <w:rFonts w:hint="cs"/>
          <w:b/>
          <w:bCs/>
          <w:lang w:val="th-TH"/>
        </w:rPr>
        <w:id w:val="832722450"/>
        <w:docPartObj>
          <w:docPartGallery w:val="Bibliographies"/>
          <w:docPartUnique/>
        </w:docPartObj>
      </w:sdtPr>
      <w:sdtEndPr>
        <w:rPr>
          <w:b w:val="0"/>
          <w:bCs w:val="0"/>
          <w:lang w:val="en-US"/>
        </w:rPr>
      </w:sdtEndPr>
      <w:sdtContent>
        <w:sdt>
          <w:sdtPr>
            <w:rPr>
              <w:rFonts w:hint="cs"/>
              <w:b/>
              <w:bCs/>
            </w:rPr>
            <w:id w:val="-573587230"/>
            <w:bibliography/>
          </w:sdtPr>
          <w:sdtEndPr>
            <w:rPr>
              <w:b w:val="0"/>
              <w:bCs w:val="0"/>
            </w:rPr>
          </w:sdtEndPr>
          <w:sdtContent>
            <w:p w14:paraId="76502BB0" w14:textId="77777777" w:rsidR="009C4FFE" w:rsidRDefault="00FB46B2" w:rsidP="00065D04">
              <w:pPr>
                <w:jc w:val="thaiDistribute"/>
                <w:rPr>
                  <w:rFonts w:ascii="Angsana New" w:eastAsia="Batang" w:hAnsi="Angsana New" w:cs="Angsana New"/>
                  <w:noProof/>
                  <w:sz w:val="20"/>
                  <w:szCs w:val="20"/>
                </w:rPr>
              </w:pPr>
              <w:r w:rsidRPr="00E33EB7">
                <w:rPr>
                  <w:rFonts w:hint="cs"/>
                </w:rPr>
                <w:fldChar w:fldCharType="begin"/>
              </w:r>
              <w:r w:rsidRPr="00E33EB7">
                <w:rPr>
                  <w:rFonts w:hint="cs"/>
                </w:rPr>
                <w:instrText>BIBLIOGRAPHY</w:instrText>
              </w:r>
              <w:r w:rsidRPr="00E33EB7">
                <w:rPr>
                  <w:rFonts w:hint="cs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7"/>
                <w:gridCol w:w="8186"/>
              </w:tblGrid>
              <w:tr w:rsidR="009C4FFE" w14:paraId="514BE566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CA3A6D" w14:textId="43823C4D" w:rsidR="009C4FFE" w:rsidRDefault="009C4FFE">
                    <w:pPr>
                      <w:pStyle w:val="affe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3026C4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Hizoka, "Flutter," [Online]. Available: https://shorturl.asia/zPKJZ. [Accessed 15 07 2022].</w:t>
                    </w:r>
                  </w:p>
                </w:tc>
              </w:tr>
              <w:tr w:rsidR="009C4FFE" w14:paraId="5B624BC6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7AC5CBC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6E7A9A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J. Saengow, "Firebase," [Online]. Available: https://shorturl.asia/g6H0J. [Accessed 07 16 2022].</w:t>
                    </w:r>
                  </w:p>
                </w:tc>
              </w:tr>
              <w:tr w:rsidR="009C4FFE" w14:paraId="6F4AA2F7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01BEFF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093533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Jesadapatrakul, "Image Processing," [Online]. Available: https://shorturl.asia/4LirK. [Accessed 10 06 2022].</w:t>
                    </w:r>
                  </w:p>
                </w:tc>
              </w:tr>
              <w:tr w:rsidR="009C4FFE" w14:paraId="28A68B76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5ADBD6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B06F31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NUMKINGSTON, "Optical Character Recognition," [Online]. Available: https://shorturl.asia/nmq7h. [Accessed 12 07 2022].</w:t>
                    </w:r>
                  </w:p>
                </w:tc>
              </w:tr>
              <w:tr w:rsidR="009C4FFE" w14:paraId="685A7541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40ED7C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E369B1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KANOKTIPSATHARPORN. [Online]. Available: https://shorturl.asia/twFLQ. [Accessed 14 07 2022].</w:t>
                    </w:r>
                  </w:p>
                </w:tc>
              </w:tr>
              <w:tr w:rsidR="009C4FFE" w14:paraId="496F8A64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51232A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BEF951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D. R. G. a. A. F. J. Redmon, "ieeexplore," [Online]. Available: https://ieeexplore.ieee.org/document/7780460. [Accessed 14 07 2022].</w:t>
                    </w:r>
                  </w:p>
                </w:tc>
              </w:tr>
              <w:tr w:rsidR="009C4FFE" w14:paraId="5AA87838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1D02BB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FEA910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H. Z. a. Z. N. F. Zhou, "Safety Helmet Detection Based on YOLOv5," [Online]. Available: https://ieeexplore.ieee.org/stamp/stamp.jsp?tp=&amp;arnumber=9362711. [Accessed 07 15 2022].</w:t>
                    </w:r>
                  </w:p>
                </w:tc>
              </w:tr>
              <w:tr w:rsidR="009C4FFE" w14:paraId="41FA229F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18D909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4AD5D5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I. Kunakorntum, "medium," [Online]. Available: http://surl.li/ctfuc. [Accessed 15 07 2022].</w:t>
                    </w:r>
                  </w:p>
                </w:tc>
              </w:tr>
              <w:tr w:rsidR="009C4FFE" w14:paraId="0FC4B0F7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0F0A39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080C17" w14:textId="77777777" w:rsidR="009C4FFE" w:rsidRDefault="009C4FFE">
                    <w:pPr>
                      <w:pStyle w:val="affe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E. BARRETT, "fortune," [Online]. Available: https://fortune.com/2018/10/28/in-china-facial-recognition-tech-is-watching-you/. [Accessed 14 07 2022].</w:t>
                    </w:r>
                  </w:p>
                </w:tc>
              </w:tr>
            </w:tbl>
            <w:p w14:paraId="07C5A8B5" w14:textId="77777777" w:rsidR="009C4FFE" w:rsidRDefault="009C4FFE">
              <w:pPr>
                <w:divId w:val="423888126"/>
                <w:rPr>
                  <w:rFonts w:eastAsia="Times New Roman"/>
                  <w:noProof/>
                </w:rPr>
              </w:pPr>
            </w:p>
            <w:p w14:paraId="0CB88412" w14:textId="4ED54211" w:rsidR="00FB46B2" w:rsidRPr="00E33EB7" w:rsidRDefault="00FB46B2" w:rsidP="00065D04">
              <w:pPr>
                <w:jc w:val="thaiDistribute"/>
              </w:pPr>
              <w:r w:rsidRPr="00E33EB7">
                <w:rPr>
                  <w:rFonts w:hint="cs"/>
                  <w:b/>
                  <w:bCs/>
                </w:rPr>
                <w:fldChar w:fldCharType="end"/>
              </w:r>
            </w:p>
          </w:sdtContent>
        </w:sdt>
      </w:sdtContent>
    </w:sdt>
    <w:p w14:paraId="0F7B85E6" w14:textId="77777777" w:rsidR="001F53A1" w:rsidRPr="00E33EB7" w:rsidRDefault="001F53A1" w:rsidP="00065D04">
      <w:pPr>
        <w:jc w:val="thaiDistribute"/>
      </w:pPr>
    </w:p>
    <w:p w14:paraId="7430978E" w14:textId="77777777" w:rsidR="003A5E9D" w:rsidRPr="00E33EB7" w:rsidRDefault="003A5E9D" w:rsidP="00065D04">
      <w:pPr>
        <w:jc w:val="thaiDistribute"/>
        <w:rPr>
          <w:cs/>
        </w:rPr>
      </w:pPr>
    </w:p>
    <w:sectPr w:rsidR="003A5E9D" w:rsidRPr="00E33EB7" w:rsidSect="0040584C">
      <w:headerReference w:type="default" r:id="rId70"/>
      <w:pgSz w:w="11906" w:h="16838" w:code="9"/>
      <w:pgMar w:top="1985" w:right="1418" w:bottom="1418" w:left="1985" w:header="1418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3889AC" w14:textId="77777777" w:rsidR="0007702A" w:rsidRDefault="0007702A" w:rsidP="005E1C80">
      <w:r>
        <w:separator/>
      </w:r>
    </w:p>
    <w:p w14:paraId="110659CA" w14:textId="77777777" w:rsidR="0007702A" w:rsidRDefault="0007702A" w:rsidP="005E1C80"/>
    <w:p w14:paraId="3BAF46BE" w14:textId="77777777" w:rsidR="0007702A" w:rsidRDefault="0007702A" w:rsidP="005E1C80"/>
    <w:p w14:paraId="4E39AEE1" w14:textId="77777777" w:rsidR="0007702A" w:rsidRDefault="0007702A" w:rsidP="005E1C80"/>
    <w:p w14:paraId="15F6CF00" w14:textId="77777777" w:rsidR="0007702A" w:rsidRDefault="0007702A" w:rsidP="005E1C80"/>
    <w:p w14:paraId="386FDDA3" w14:textId="77777777" w:rsidR="0007702A" w:rsidRDefault="0007702A" w:rsidP="005E1C80"/>
    <w:p w14:paraId="36967741" w14:textId="77777777" w:rsidR="0007702A" w:rsidRDefault="0007702A" w:rsidP="005E1C80"/>
    <w:p w14:paraId="4569C591" w14:textId="77777777" w:rsidR="0007702A" w:rsidRDefault="0007702A" w:rsidP="005E1C80"/>
    <w:p w14:paraId="05CD140F" w14:textId="77777777" w:rsidR="0007702A" w:rsidRDefault="0007702A" w:rsidP="005E1C80"/>
    <w:p w14:paraId="278748C2" w14:textId="77777777" w:rsidR="0007702A" w:rsidRDefault="0007702A" w:rsidP="005E1C80"/>
    <w:p w14:paraId="0BFF14FE" w14:textId="77777777" w:rsidR="0007702A" w:rsidRDefault="0007702A" w:rsidP="005E1C80"/>
    <w:p w14:paraId="53D517EF" w14:textId="77777777" w:rsidR="0007702A" w:rsidRDefault="0007702A" w:rsidP="005E1C80"/>
    <w:p w14:paraId="3104067D" w14:textId="77777777" w:rsidR="0007702A" w:rsidRDefault="0007702A" w:rsidP="005E1C80"/>
    <w:p w14:paraId="0279BB03" w14:textId="77777777" w:rsidR="0007702A" w:rsidRDefault="0007702A" w:rsidP="005E1C80"/>
    <w:p w14:paraId="13080E27" w14:textId="77777777" w:rsidR="0007702A" w:rsidRDefault="0007702A" w:rsidP="005E1C80"/>
    <w:p w14:paraId="37139A27" w14:textId="77777777" w:rsidR="0007702A" w:rsidRDefault="0007702A" w:rsidP="005E1C80"/>
    <w:p w14:paraId="060DAC8D" w14:textId="77777777" w:rsidR="0007702A" w:rsidRDefault="0007702A" w:rsidP="005E1C80"/>
    <w:p w14:paraId="55A163A7" w14:textId="77777777" w:rsidR="0007702A" w:rsidRDefault="0007702A" w:rsidP="005E1C80"/>
    <w:p w14:paraId="2B78F3FB" w14:textId="77777777" w:rsidR="0007702A" w:rsidRDefault="0007702A" w:rsidP="005E1C80"/>
    <w:p w14:paraId="5A34B6C1" w14:textId="77777777" w:rsidR="0007702A" w:rsidRDefault="0007702A" w:rsidP="005E1C80"/>
    <w:p w14:paraId="3353EA66" w14:textId="77777777" w:rsidR="0007702A" w:rsidRDefault="0007702A" w:rsidP="005E1C80"/>
    <w:p w14:paraId="35540E31" w14:textId="77777777" w:rsidR="0007702A" w:rsidRDefault="0007702A" w:rsidP="005E1C80"/>
    <w:p w14:paraId="74B13E0C" w14:textId="77777777" w:rsidR="0007702A" w:rsidRDefault="0007702A" w:rsidP="005E1C80"/>
    <w:p w14:paraId="4EA640CE" w14:textId="77777777" w:rsidR="0007702A" w:rsidRDefault="0007702A" w:rsidP="005E1C80"/>
    <w:p w14:paraId="5B10EEC8" w14:textId="77777777" w:rsidR="0007702A" w:rsidRDefault="0007702A" w:rsidP="005E1C80"/>
    <w:p w14:paraId="33A56797" w14:textId="77777777" w:rsidR="0007702A" w:rsidRDefault="0007702A" w:rsidP="005E1C80"/>
    <w:p w14:paraId="6B83EC23" w14:textId="77777777" w:rsidR="0007702A" w:rsidRDefault="0007702A" w:rsidP="005E1C80"/>
    <w:p w14:paraId="3F06E437" w14:textId="77777777" w:rsidR="0007702A" w:rsidRDefault="0007702A" w:rsidP="005E1C80"/>
    <w:p w14:paraId="066DE23C" w14:textId="77777777" w:rsidR="0007702A" w:rsidRDefault="0007702A" w:rsidP="005E1C80"/>
    <w:p w14:paraId="408CB984" w14:textId="77777777" w:rsidR="0007702A" w:rsidRDefault="0007702A" w:rsidP="005E1C80"/>
    <w:p w14:paraId="71B5CCC0" w14:textId="77777777" w:rsidR="0007702A" w:rsidRDefault="0007702A" w:rsidP="005E1C80"/>
    <w:p w14:paraId="667CCCBF" w14:textId="77777777" w:rsidR="0007702A" w:rsidRDefault="0007702A" w:rsidP="005E1C80"/>
    <w:p w14:paraId="5CC7A3E9" w14:textId="77777777" w:rsidR="0007702A" w:rsidRDefault="0007702A" w:rsidP="005E1C80"/>
    <w:p w14:paraId="71E80A64" w14:textId="77777777" w:rsidR="0007702A" w:rsidRDefault="0007702A" w:rsidP="005E1C80"/>
    <w:p w14:paraId="6DE39BFB" w14:textId="77777777" w:rsidR="0007702A" w:rsidRDefault="0007702A" w:rsidP="005E1C80"/>
    <w:p w14:paraId="4FE3DD8D" w14:textId="77777777" w:rsidR="0007702A" w:rsidRDefault="0007702A" w:rsidP="005E1C80"/>
    <w:p w14:paraId="73B73D51" w14:textId="77777777" w:rsidR="0007702A" w:rsidRDefault="0007702A" w:rsidP="005E1C80"/>
    <w:p w14:paraId="57B8371F" w14:textId="77777777" w:rsidR="0007702A" w:rsidRDefault="0007702A" w:rsidP="005E1C80"/>
    <w:p w14:paraId="51279347" w14:textId="77777777" w:rsidR="0007702A" w:rsidRDefault="0007702A" w:rsidP="005E1C80"/>
    <w:p w14:paraId="7649DDA9" w14:textId="77777777" w:rsidR="0007702A" w:rsidRDefault="0007702A" w:rsidP="005E1C80"/>
    <w:p w14:paraId="0AC9988E" w14:textId="77777777" w:rsidR="0007702A" w:rsidRDefault="0007702A" w:rsidP="005E1C80"/>
    <w:p w14:paraId="72EE324F" w14:textId="77777777" w:rsidR="0007702A" w:rsidRDefault="0007702A" w:rsidP="005E1C80"/>
    <w:p w14:paraId="370CFFC7" w14:textId="77777777" w:rsidR="0007702A" w:rsidRDefault="0007702A" w:rsidP="005E1C80"/>
    <w:p w14:paraId="08BD5189" w14:textId="77777777" w:rsidR="0007702A" w:rsidRDefault="0007702A" w:rsidP="005E1C80"/>
    <w:p w14:paraId="61ED98E2" w14:textId="77777777" w:rsidR="0007702A" w:rsidRDefault="0007702A" w:rsidP="005E1C80"/>
    <w:p w14:paraId="730F0511" w14:textId="77777777" w:rsidR="0007702A" w:rsidRDefault="0007702A" w:rsidP="005E1C80"/>
    <w:p w14:paraId="22425DC1" w14:textId="77777777" w:rsidR="0007702A" w:rsidRDefault="0007702A" w:rsidP="005E1C80"/>
    <w:p w14:paraId="67138343" w14:textId="77777777" w:rsidR="0007702A" w:rsidRDefault="0007702A" w:rsidP="005E1C80"/>
    <w:p w14:paraId="729F8C7C" w14:textId="77777777" w:rsidR="0007702A" w:rsidRDefault="0007702A"/>
    <w:p w14:paraId="6DDD6782" w14:textId="77777777" w:rsidR="0007702A" w:rsidRDefault="0007702A" w:rsidP="001B58AF"/>
    <w:p w14:paraId="61D8C6CF" w14:textId="77777777" w:rsidR="0007702A" w:rsidRDefault="0007702A" w:rsidP="00D676B8"/>
    <w:p w14:paraId="544FD248" w14:textId="77777777" w:rsidR="0007702A" w:rsidRDefault="0007702A"/>
    <w:p w14:paraId="15430141" w14:textId="77777777" w:rsidR="0007702A" w:rsidRDefault="0007702A"/>
    <w:p w14:paraId="4693E012" w14:textId="77777777" w:rsidR="0007702A" w:rsidRDefault="0007702A" w:rsidP="00390369"/>
    <w:p w14:paraId="3207FAFE" w14:textId="77777777" w:rsidR="0007702A" w:rsidRDefault="0007702A" w:rsidP="0080574D"/>
    <w:p w14:paraId="77349DB0" w14:textId="77777777" w:rsidR="0007702A" w:rsidRDefault="0007702A"/>
    <w:p w14:paraId="38926AB7" w14:textId="77777777" w:rsidR="0007702A" w:rsidRDefault="0007702A" w:rsidP="00DB4654"/>
    <w:p w14:paraId="6414B908" w14:textId="77777777" w:rsidR="0007702A" w:rsidRDefault="0007702A" w:rsidP="000C6810"/>
    <w:p w14:paraId="0A0B5DD9" w14:textId="77777777" w:rsidR="0007702A" w:rsidRDefault="0007702A" w:rsidP="00D00496"/>
    <w:p w14:paraId="711BFD8F" w14:textId="77777777" w:rsidR="0007702A" w:rsidRDefault="0007702A"/>
    <w:p w14:paraId="59DB4BD6" w14:textId="77777777" w:rsidR="0007702A" w:rsidRDefault="0007702A"/>
    <w:p w14:paraId="4CF9385E" w14:textId="77777777" w:rsidR="0007702A" w:rsidRDefault="0007702A" w:rsidP="00F63459"/>
    <w:p w14:paraId="0FF45002" w14:textId="77777777" w:rsidR="0007702A" w:rsidRDefault="0007702A"/>
    <w:p w14:paraId="2AAE18BF" w14:textId="77777777" w:rsidR="0007702A" w:rsidRDefault="0007702A"/>
    <w:p w14:paraId="73F81DD1" w14:textId="77777777" w:rsidR="0007702A" w:rsidRDefault="0007702A"/>
    <w:p w14:paraId="109CD13E" w14:textId="77777777" w:rsidR="0007702A" w:rsidRDefault="0007702A"/>
    <w:p w14:paraId="6B13E3CE" w14:textId="77777777" w:rsidR="0007702A" w:rsidRDefault="0007702A"/>
    <w:p w14:paraId="75173D16" w14:textId="77777777" w:rsidR="0007702A" w:rsidRDefault="0007702A" w:rsidP="003A0DAC"/>
    <w:p w14:paraId="178F5A86" w14:textId="77777777" w:rsidR="0007702A" w:rsidRDefault="0007702A" w:rsidP="001464F5"/>
    <w:p w14:paraId="71907EF3" w14:textId="77777777" w:rsidR="0007702A" w:rsidRDefault="0007702A" w:rsidP="001464F5"/>
    <w:p w14:paraId="4F6319ED" w14:textId="77777777" w:rsidR="0007702A" w:rsidRDefault="0007702A" w:rsidP="006773C2"/>
    <w:p w14:paraId="27E6776F" w14:textId="77777777" w:rsidR="0007702A" w:rsidRDefault="0007702A" w:rsidP="00EB7558"/>
    <w:p w14:paraId="4F80AB19" w14:textId="77777777" w:rsidR="0007702A" w:rsidRDefault="0007702A" w:rsidP="00992DCF"/>
    <w:p w14:paraId="1630CCC1" w14:textId="77777777" w:rsidR="0007702A" w:rsidRDefault="0007702A"/>
    <w:p w14:paraId="692BC674" w14:textId="77777777" w:rsidR="0007702A" w:rsidRDefault="0007702A"/>
    <w:p w14:paraId="4F692EC6" w14:textId="77777777" w:rsidR="0007702A" w:rsidRDefault="0007702A"/>
    <w:p w14:paraId="11344B95" w14:textId="77777777" w:rsidR="0007702A" w:rsidRDefault="0007702A" w:rsidP="004362C8"/>
    <w:p w14:paraId="1E444AF4" w14:textId="77777777" w:rsidR="0007702A" w:rsidRDefault="0007702A"/>
    <w:p w14:paraId="3CFC327B" w14:textId="77777777" w:rsidR="0007702A" w:rsidRDefault="0007702A"/>
    <w:p w14:paraId="3229693C" w14:textId="77777777" w:rsidR="0007702A" w:rsidRDefault="0007702A" w:rsidP="00BC0E62"/>
    <w:p w14:paraId="79B6E062" w14:textId="77777777" w:rsidR="0007702A" w:rsidRDefault="0007702A" w:rsidP="00BC0E62"/>
    <w:p w14:paraId="77CB1BA4" w14:textId="77777777" w:rsidR="0007702A" w:rsidRDefault="0007702A" w:rsidP="00DA2491"/>
    <w:p w14:paraId="45F04F26" w14:textId="77777777" w:rsidR="0007702A" w:rsidRDefault="0007702A" w:rsidP="00480971"/>
    <w:p w14:paraId="2F19464A" w14:textId="77777777" w:rsidR="0007702A" w:rsidRDefault="0007702A"/>
    <w:p w14:paraId="77AA446B" w14:textId="77777777" w:rsidR="0007702A" w:rsidRDefault="0007702A" w:rsidP="00E362C0"/>
    <w:p w14:paraId="5A0FBE45" w14:textId="77777777" w:rsidR="0007702A" w:rsidRDefault="0007702A"/>
    <w:p w14:paraId="29035195" w14:textId="77777777" w:rsidR="0007702A" w:rsidRDefault="0007702A"/>
    <w:p w14:paraId="7F5D85E9" w14:textId="77777777" w:rsidR="0007702A" w:rsidRDefault="0007702A"/>
    <w:p w14:paraId="41E7321B" w14:textId="77777777" w:rsidR="0007702A" w:rsidRDefault="0007702A" w:rsidP="00FA6098"/>
    <w:p w14:paraId="5D7A1664" w14:textId="77777777" w:rsidR="0007702A" w:rsidRDefault="0007702A" w:rsidP="007A78E2"/>
    <w:p w14:paraId="2FB9D957" w14:textId="77777777" w:rsidR="0007702A" w:rsidRDefault="0007702A" w:rsidP="00EA31AC"/>
    <w:p w14:paraId="07D39E60" w14:textId="77777777" w:rsidR="0007702A" w:rsidRDefault="0007702A" w:rsidP="00EA31AC"/>
    <w:p w14:paraId="5C6F6C17" w14:textId="77777777" w:rsidR="0007702A" w:rsidRDefault="0007702A" w:rsidP="001042EB"/>
    <w:p w14:paraId="3992966E" w14:textId="77777777" w:rsidR="0007702A" w:rsidRDefault="0007702A" w:rsidP="001042EB"/>
    <w:p w14:paraId="47A1DF44" w14:textId="77777777" w:rsidR="0007702A" w:rsidRDefault="0007702A" w:rsidP="001042EB"/>
    <w:p w14:paraId="27FEFD5C" w14:textId="77777777" w:rsidR="0007702A" w:rsidRDefault="0007702A"/>
    <w:p w14:paraId="7C4A7B19" w14:textId="77777777" w:rsidR="0007702A" w:rsidRDefault="0007702A"/>
    <w:p w14:paraId="506175A0" w14:textId="77777777" w:rsidR="0007702A" w:rsidRDefault="0007702A" w:rsidP="00FC22A3"/>
    <w:p w14:paraId="45EA6B98" w14:textId="77777777" w:rsidR="0007702A" w:rsidRDefault="0007702A" w:rsidP="00FC22A3"/>
    <w:p w14:paraId="4D2E7258" w14:textId="77777777" w:rsidR="0007702A" w:rsidRDefault="0007702A" w:rsidP="00FC22A3"/>
    <w:p w14:paraId="09E588CB" w14:textId="77777777" w:rsidR="0007702A" w:rsidRDefault="0007702A" w:rsidP="00FC22A3"/>
    <w:p w14:paraId="45BD79A9" w14:textId="77777777" w:rsidR="0007702A" w:rsidRDefault="0007702A"/>
    <w:p w14:paraId="10F11ECA" w14:textId="77777777" w:rsidR="0007702A" w:rsidRDefault="0007702A"/>
    <w:p w14:paraId="0D36EF6C" w14:textId="77777777" w:rsidR="0007702A" w:rsidRDefault="0007702A"/>
    <w:p w14:paraId="0F8BB304" w14:textId="77777777" w:rsidR="0007702A" w:rsidRDefault="0007702A" w:rsidP="0020471E"/>
    <w:p w14:paraId="7D5F5D71" w14:textId="77777777" w:rsidR="0007702A" w:rsidRDefault="0007702A"/>
    <w:p w14:paraId="4E90B2B5" w14:textId="77777777" w:rsidR="0007702A" w:rsidRDefault="0007702A" w:rsidP="00A452FD"/>
    <w:p w14:paraId="2024B0EF" w14:textId="77777777" w:rsidR="0007702A" w:rsidRDefault="0007702A"/>
    <w:p w14:paraId="3AA478DF" w14:textId="77777777" w:rsidR="0007702A" w:rsidRDefault="0007702A"/>
    <w:p w14:paraId="52BDD7C1" w14:textId="77777777" w:rsidR="0007702A" w:rsidRDefault="0007702A" w:rsidP="001E479A"/>
    <w:p w14:paraId="580AF1A9" w14:textId="77777777" w:rsidR="0007702A" w:rsidRDefault="0007702A" w:rsidP="00956345"/>
    <w:p w14:paraId="36E5C579" w14:textId="77777777" w:rsidR="0007702A" w:rsidRDefault="0007702A" w:rsidP="00956345"/>
    <w:p w14:paraId="27D58E12" w14:textId="77777777" w:rsidR="0007702A" w:rsidRDefault="0007702A" w:rsidP="00506F96"/>
    <w:p w14:paraId="46B81D95" w14:textId="77777777" w:rsidR="0007702A" w:rsidRDefault="0007702A" w:rsidP="00506F96"/>
    <w:p w14:paraId="2053BD30" w14:textId="77777777" w:rsidR="0007702A" w:rsidRDefault="0007702A" w:rsidP="003F0280"/>
    <w:p w14:paraId="478DAF08" w14:textId="77777777" w:rsidR="0007702A" w:rsidRDefault="0007702A" w:rsidP="00C42194"/>
    <w:p w14:paraId="2180A285" w14:textId="77777777" w:rsidR="0007702A" w:rsidRDefault="0007702A" w:rsidP="00CF3394"/>
    <w:p w14:paraId="5EE78F46" w14:textId="77777777" w:rsidR="0007702A" w:rsidRDefault="0007702A" w:rsidP="00CF3394"/>
    <w:p w14:paraId="74704ACA" w14:textId="77777777" w:rsidR="0007702A" w:rsidRDefault="0007702A"/>
    <w:p w14:paraId="12F229D6" w14:textId="77777777" w:rsidR="0007702A" w:rsidRDefault="0007702A" w:rsidP="00C30496"/>
    <w:p w14:paraId="6F3BB35B" w14:textId="77777777" w:rsidR="0007702A" w:rsidRDefault="0007702A" w:rsidP="00C30496"/>
    <w:p w14:paraId="605CA83C" w14:textId="77777777" w:rsidR="0007702A" w:rsidRDefault="0007702A" w:rsidP="008262A9"/>
    <w:p w14:paraId="5DAF0181" w14:textId="77777777" w:rsidR="0007702A" w:rsidRDefault="0007702A" w:rsidP="008262A9"/>
    <w:p w14:paraId="1DD9876F" w14:textId="77777777" w:rsidR="0007702A" w:rsidRDefault="0007702A" w:rsidP="00E22D64"/>
    <w:p w14:paraId="3D2D716F" w14:textId="77777777" w:rsidR="0007702A" w:rsidRDefault="0007702A" w:rsidP="00E307B3"/>
    <w:p w14:paraId="13658D70" w14:textId="77777777" w:rsidR="0007702A" w:rsidRDefault="0007702A" w:rsidP="00DB1756"/>
    <w:p w14:paraId="39EFBA8F" w14:textId="77777777" w:rsidR="0007702A" w:rsidRDefault="0007702A" w:rsidP="00DB1756"/>
    <w:p w14:paraId="3CD4D49E" w14:textId="77777777" w:rsidR="0007702A" w:rsidRDefault="0007702A" w:rsidP="00DB5BE7"/>
    <w:p w14:paraId="4BED94FA" w14:textId="77777777" w:rsidR="0007702A" w:rsidRDefault="0007702A" w:rsidP="000B173F"/>
    <w:p w14:paraId="74792404" w14:textId="77777777" w:rsidR="0007702A" w:rsidRDefault="0007702A"/>
  </w:endnote>
  <w:endnote w:type="continuationSeparator" w:id="0">
    <w:p w14:paraId="32A0563A" w14:textId="77777777" w:rsidR="0007702A" w:rsidRDefault="0007702A" w:rsidP="005E1C80">
      <w:r>
        <w:continuationSeparator/>
      </w:r>
    </w:p>
    <w:p w14:paraId="4C18C457" w14:textId="77777777" w:rsidR="0007702A" w:rsidRDefault="0007702A" w:rsidP="005E1C80"/>
    <w:p w14:paraId="6D310C34" w14:textId="77777777" w:rsidR="0007702A" w:rsidRDefault="0007702A" w:rsidP="005E1C80"/>
    <w:p w14:paraId="0DAE157D" w14:textId="77777777" w:rsidR="0007702A" w:rsidRDefault="0007702A" w:rsidP="005E1C80"/>
    <w:p w14:paraId="6A7B13C8" w14:textId="77777777" w:rsidR="0007702A" w:rsidRDefault="0007702A" w:rsidP="005E1C80"/>
    <w:p w14:paraId="0EB2C26A" w14:textId="77777777" w:rsidR="0007702A" w:rsidRDefault="0007702A" w:rsidP="005E1C80"/>
    <w:p w14:paraId="7AD91F6A" w14:textId="77777777" w:rsidR="0007702A" w:rsidRDefault="0007702A" w:rsidP="005E1C80"/>
    <w:p w14:paraId="76972D93" w14:textId="77777777" w:rsidR="0007702A" w:rsidRDefault="0007702A" w:rsidP="005E1C80"/>
    <w:p w14:paraId="20BC5B36" w14:textId="77777777" w:rsidR="0007702A" w:rsidRDefault="0007702A" w:rsidP="005E1C80"/>
    <w:p w14:paraId="7503F55D" w14:textId="77777777" w:rsidR="0007702A" w:rsidRDefault="0007702A" w:rsidP="005E1C80"/>
    <w:p w14:paraId="33E8ED51" w14:textId="77777777" w:rsidR="0007702A" w:rsidRDefault="0007702A" w:rsidP="005E1C80"/>
    <w:p w14:paraId="09E51213" w14:textId="77777777" w:rsidR="0007702A" w:rsidRDefault="0007702A" w:rsidP="005E1C80"/>
    <w:p w14:paraId="33F3079E" w14:textId="77777777" w:rsidR="0007702A" w:rsidRDefault="0007702A" w:rsidP="005E1C80"/>
    <w:p w14:paraId="0D781264" w14:textId="77777777" w:rsidR="0007702A" w:rsidRDefault="0007702A" w:rsidP="005E1C80"/>
    <w:p w14:paraId="52663F93" w14:textId="77777777" w:rsidR="0007702A" w:rsidRDefault="0007702A" w:rsidP="005E1C80"/>
    <w:p w14:paraId="37A1BB8D" w14:textId="77777777" w:rsidR="0007702A" w:rsidRDefault="0007702A" w:rsidP="005E1C80"/>
    <w:p w14:paraId="52A4DF32" w14:textId="77777777" w:rsidR="0007702A" w:rsidRDefault="0007702A" w:rsidP="005E1C80"/>
    <w:p w14:paraId="1A136C3D" w14:textId="77777777" w:rsidR="0007702A" w:rsidRDefault="0007702A" w:rsidP="005E1C80"/>
    <w:p w14:paraId="762C294A" w14:textId="77777777" w:rsidR="0007702A" w:rsidRDefault="0007702A" w:rsidP="005E1C80"/>
    <w:p w14:paraId="1738E084" w14:textId="77777777" w:rsidR="0007702A" w:rsidRDefault="0007702A" w:rsidP="005E1C80"/>
    <w:p w14:paraId="7C09D954" w14:textId="77777777" w:rsidR="0007702A" w:rsidRDefault="0007702A" w:rsidP="005E1C80"/>
    <w:p w14:paraId="20E36042" w14:textId="77777777" w:rsidR="0007702A" w:rsidRDefault="0007702A" w:rsidP="005E1C80"/>
    <w:p w14:paraId="4DF07774" w14:textId="77777777" w:rsidR="0007702A" w:rsidRDefault="0007702A" w:rsidP="005E1C80"/>
    <w:p w14:paraId="1D236ED1" w14:textId="77777777" w:rsidR="0007702A" w:rsidRDefault="0007702A" w:rsidP="005E1C80"/>
    <w:p w14:paraId="735EFAF3" w14:textId="77777777" w:rsidR="0007702A" w:rsidRDefault="0007702A" w:rsidP="005E1C80"/>
    <w:p w14:paraId="1DCE30DE" w14:textId="77777777" w:rsidR="0007702A" w:rsidRDefault="0007702A" w:rsidP="005E1C80"/>
    <w:p w14:paraId="0A358068" w14:textId="77777777" w:rsidR="0007702A" w:rsidRDefault="0007702A" w:rsidP="005E1C80"/>
    <w:p w14:paraId="418BBB65" w14:textId="77777777" w:rsidR="0007702A" w:rsidRDefault="0007702A" w:rsidP="005E1C80"/>
    <w:p w14:paraId="28A0F293" w14:textId="77777777" w:rsidR="0007702A" w:rsidRDefault="0007702A" w:rsidP="005E1C80"/>
    <w:p w14:paraId="4186C5EC" w14:textId="77777777" w:rsidR="0007702A" w:rsidRDefault="0007702A" w:rsidP="005E1C80"/>
    <w:p w14:paraId="6A63C460" w14:textId="77777777" w:rsidR="0007702A" w:rsidRDefault="0007702A" w:rsidP="005E1C80"/>
    <w:p w14:paraId="10718852" w14:textId="77777777" w:rsidR="0007702A" w:rsidRDefault="0007702A" w:rsidP="005E1C80"/>
    <w:p w14:paraId="6E87656A" w14:textId="77777777" w:rsidR="0007702A" w:rsidRDefault="0007702A" w:rsidP="005E1C80"/>
    <w:p w14:paraId="5B4A731D" w14:textId="77777777" w:rsidR="0007702A" w:rsidRDefault="0007702A" w:rsidP="005E1C80"/>
    <w:p w14:paraId="522F170C" w14:textId="77777777" w:rsidR="0007702A" w:rsidRDefault="0007702A" w:rsidP="005E1C80"/>
    <w:p w14:paraId="7393F655" w14:textId="77777777" w:rsidR="0007702A" w:rsidRDefault="0007702A" w:rsidP="005E1C80"/>
    <w:p w14:paraId="0E5E05F4" w14:textId="77777777" w:rsidR="0007702A" w:rsidRDefault="0007702A" w:rsidP="005E1C80"/>
    <w:p w14:paraId="48172AD8" w14:textId="77777777" w:rsidR="0007702A" w:rsidRDefault="0007702A" w:rsidP="005E1C80"/>
    <w:p w14:paraId="3BD38C11" w14:textId="77777777" w:rsidR="0007702A" w:rsidRDefault="0007702A" w:rsidP="005E1C80"/>
    <w:p w14:paraId="3DB13BB9" w14:textId="77777777" w:rsidR="0007702A" w:rsidRDefault="0007702A" w:rsidP="005E1C80"/>
    <w:p w14:paraId="534CEFFD" w14:textId="77777777" w:rsidR="0007702A" w:rsidRDefault="0007702A" w:rsidP="005E1C80"/>
    <w:p w14:paraId="499F9733" w14:textId="77777777" w:rsidR="0007702A" w:rsidRDefault="0007702A" w:rsidP="005E1C80"/>
    <w:p w14:paraId="0A7854A6" w14:textId="77777777" w:rsidR="0007702A" w:rsidRDefault="0007702A" w:rsidP="005E1C80"/>
    <w:p w14:paraId="455424F8" w14:textId="77777777" w:rsidR="0007702A" w:rsidRDefault="0007702A" w:rsidP="005E1C80"/>
    <w:p w14:paraId="481B0E91" w14:textId="77777777" w:rsidR="0007702A" w:rsidRDefault="0007702A" w:rsidP="005E1C80"/>
    <w:p w14:paraId="510AADA9" w14:textId="77777777" w:rsidR="0007702A" w:rsidRDefault="0007702A" w:rsidP="005E1C80"/>
    <w:p w14:paraId="21B51632" w14:textId="77777777" w:rsidR="0007702A" w:rsidRDefault="0007702A" w:rsidP="005E1C80"/>
    <w:p w14:paraId="3B2141EC" w14:textId="77777777" w:rsidR="0007702A" w:rsidRDefault="0007702A" w:rsidP="005E1C80"/>
    <w:p w14:paraId="05EAD8B3" w14:textId="77777777" w:rsidR="0007702A" w:rsidRDefault="0007702A"/>
    <w:p w14:paraId="1D87F5F7" w14:textId="77777777" w:rsidR="0007702A" w:rsidRDefault="0007702A" w:rsidP="001B58AF"/>
    <w:p w14:paraId="03F3BB48" w14:textId="77777777" w:rsidR="0007702A" w:rsidRDefault="0007702A" w:rsidP="00D676B8"/>
    <w:p w14:paraId="386475A0" w14:textId="77777777" w:rsidR="0007702A" w:rsidRDefault="0007702A"/>
    <w:p w14:paraId="01014502" w14:textId="77777777" w:rsidR="0007702A" w:rsidRDefault="0007702A"/>
    <w:p w14:paraId="28C114F3" w14:textId="77777777" w:rsidR="0007702A" w:rsidRDefault="0007702A" w:rsidP="00390369"/>
    <w:p w14:paraId="124D831A" w14:textId="77777777" w:rsidR="0007702A" w:rsidRDefault="0007702A" w:rsidP="0080574D"/>
    <w:p w14:paraId="42AB2CBD" w14:textId="77777777" w:rsidR="0007702A" w:rsidRDefault="0007702A"/>
    <w:p w14:paraId="3BE017E7" w14:textId="77777777" w:rsidR="0007702A" w:rsidRDefault="0007702A" w:rsidP="00DB4654"/>
    <w:p w14:paraId="1F01D4C8" w14:textId="77777777" w:rsidR="0007702A" w:rsidRDefault="0007702A" w:rsidP="000C6810"/>
    <w:p w14:paraId="244CCAA9" w14:textId="77777777" w:rsidR="0007702A" w:rsidRDefault="0007702A" w:rsidP="00D00496"/>
    <w:p w14:paraId="31076C3E" w14:textId="77777777" w:rsidR="0007702A" w:rsidRDefault="0007702A"/>
    <w:p w14:paraId="04D05EDE" w14:textId="77777777" w:rsidR="0007702A" w:rsidRDefault="0007702A"/>
    <w:p w14:paraId="48D4240B" w14:textId="77777777" w:rsidR="0007702A" w:rsidRDefault="0007702A" w:rsidP="00F63459"/>
    <w:p w14:paraId="0D779915" w14:textId="77777777" w:rsidR="0007702A" w:rsidRDefault="0007702A"/>
    <w:p w14:paraId="4038815D" w14:textId="77777777" w:rsidR="0007702A" w:rsidRDefault="0007702A"/>
    <w:p w14:paraId="52C7923E" w14:textId="77777777" w:rsidR="0007702A" w:rsidRDefault="0007702A"/>
    <w:p w14:paraId="4D423CF9" w14:textId="77777777" w:rsidR="0007702A" w:rsidRDefault="0007702A"/>
    <w:p w14:paraId="0129FE3E" w14:textId="77777777" w:rsidR="0007702A" w:rsidRDefault="0007702A"/>
    <w:p w14:paraId="430B4593" w14:textId="77777777" w:rsidR="0007702A" w:rsidRDefault="0007702A" w:rsidP="003A0DAC"/>
    <w:p w14:paraId="2278E2F6" w14:textId="77777777" w:rsidR="0007702A" w:rsidRDefault="0007702A" w:rsidP="001464F5"/>
    <w:p w14:paraId="12A7AC0B" w14:textId="77777777" w:rsidR="0007702A" w:rsidRDefault="0007702A" w:rsidP="001464F5"/>
    <w:p w14:paraId="457FF012" w14:textId="77777777" w:rsidR="0007702A" w:rsidRDefault="0007702A" w:rsidP="006773C2"/>
    <w:p w14:paraId="5829C6B8" w14:textId="77777777" w:rsidR="0007702A" w:rsidRDefault="0007702A" w:rsidP="00EB7558"/>
    <w:p w14:paraId="55B95510" w14:textId="77777777" w:rsidR="0007702A" w:rsidRDefault="0007702A" w:rsidP="00992DCF"/>
    <w:p w14:paraId="420126F2" w14:textId="77777777" w:rsidR="0007702A" w:rsidRDefault="0007702A"/>
    <w:p w14:paraId="413FED7A" w14:textId="77777777" w:rsidR="0007702A" w:rsidRDefault="0007702A"/>
    <w:p w14:paraId="4C8639CF" w14:textId="77777777" w:rsidR="0007702A" w:rsidRDefault="0007702A"/>
    <w:p w14:paraId="5464A7E5" w14:textId="77777777" w:rsidR="0007702A" w:rsidRDefault="0007702A" w:rsidP="004362C8"/>
    <w:p w14:paraId="3489D309" w14:textId="77777777" w:rsidR="0007702A" w:rsidRDefault="0007702A"/>
    <w:p w14:paraId="2671C7C1" w14:textId="77777777" w:rsidR="0007702A" w:rsidRDefault="0007702A"/>
    <w:p w14:paraId="7608F587" w14:textId="77777777" w:rsidR="0007702A" w:rsidRDefault="0007702A" w:rsidP="00BC0E62"/>
    <w:p w14:paraId="50C021A5" w14:textId="77777777" w:rsidR="0007702A" w:rsidRDefault="0007702A" w:rsidP="00BC0E62"/>
    <w:p w14:paraId="75D79C77" w14:textId="77777777" w:rsidR="0007702A" w:rsidRDefault="0007702A" w:rsidP="00DA2491"/>
    <w:p w14:paraId="6B9A8627" w14:textId="77777777" w:rsidR="0007702A" w:rsidRDefault="0007702A" w:rsidP="00480971"/>
    <w:p w14:paraId="22196900" w14:textId="77777777" w:rsidR="0007702A" w:rsidRDefault="0007702A"/>
    <w:p w14:paraId="43DDEEF4" w14:textId="77777777" w:rsidR="0007702A" w:rsidRDefault="0007702A" w:rsidP="00E362C0"/>
    <w:p w14:paraId="3424EB32" w14:textId="77777777" w:rsidR="0007702A" w:rsidRDefault="0007702A"/>
    <w:p w14:paraId="075FADDE" w14:textId="77777777" w:rsidR="0007702A" w:rsidRDefault="0007702A"/>
    <w:p w14:paraId="7C9DC2CF" w14:textId="77777777" w:rsidR="0007702A" w:rsidRDefault="0007702A"/>
    <w:p w14:paraId="4B4782FF" w14:textId="77777777" w:rsidR="0007702A" w:rsidRDefault="0007702A" w:rsidP="00FA6098"/>
    <w:p w14:paraId="11795DF6" w14:textId="77777777" w:rsidR="0007702A" w:rsidRDefault="0007702A" w:rsidP="007A78E2"/>
    <w:p w14:paraId="78165A5D" w14:textId="77777777" w:rsidR="0007702A" w:rsidRDefault="0007702A" w:rsidP="00EA31AC"/>
    <w:p w14:paraId="0C95A43D" w14:textId="77777777" w:rsidR="0007702A" w:rsidRDefault="0007702A" w:rsidP="00EA31AC"/>
    <w:p w14:paraId="63CA74C6" w14:textId="77777777" w:rsidR="0007702A" w:rsidRDefault="0007702A" w:rsidP="001042EB"/>
    <w:p w14:paraId="68EECE1B" w14:textId="77777777" w:rsidR="0007702A" w:rsidRDefault="0007702A" w:rsidP="001042EB"/>
    <w:p w14:paraId="2C65DD84" w14:textId="77777777" w:rsidR="0007702A" w:rsidRDefault="0007702A" w:rsidP="001042EB"/>
    <w:p w14:paraId="5AEFE685" w14:textId="77777777" w:rsidR="0007702A" w:rsidRDefault="0007702A"/>
    <w:p w14:paraId="406B66CA" w14:textId="77777777" w:rsidR="0007702A" w:rsidRDefault="0007702A"/>
    <w:p w14:paraId="7353317D" w14:textId="77777777" w:rsidR="0007702A" w:rsidRDefault="0007702A" w:rsidP="00FC22A3"/>
    <w:p w14:paraId="599E8E02" w14:textId="77777777" w:rsidR="0007702A" w:rsidRDefault="0007702A" w:rsidP="00FC22A3"/>
    <w:p w14:paraId="32BAB779" w14:textId="77777777" w:rsidR="0007702A" w:rsidRDefault="0007702A" w:rsidP="00FC22A3"/>
    <w:p w14:paraId="401D6124" w14:textId="77777777" w:rsidR="0007702A" w:rsidRDefault="0007702A" w:rsidP="00FC22A3"/>
    <w:p w14:paraId="42248728" w14:textId="77777777" w:rsidR="0007702A" w:rsidRDefault="0007702A"/>
    <w:p w14:paraId="0E61E4A6" w14:textId="77777777" w:rsidR="0007702A" w:rsidRDefault="0007702A"/>
    <w:p w14:paraId="5C8D62FC" w14:textId="77777777" w:rsidR="0007702A" w:rsidRDefault="0007702A"/>
    <w:p w14:paraId="371B3D9B" w14:textId="77777777" w:rsidR="0007702A" w:rsidRDefault="0007702A" w:rsidP="0020471E"/>
    <w:p w14:paraId="2B1737E7" w14:textId="77777777" w:rsidR="0007702A" w:rsidRDefault="0007702A"/>
    <w:p w14:paraId="34C87588" w14:textId="77777777" w:rsidR="0007702A" w:rsidRDefault="0007702A" w:rsidP="00A452FD"/>
    <w:p w14:paraId="0951A95E" w14:textId="77777777" w:rsidR="0007702A" w:rsidRDefault="0007702A"/>
    <w:p w14:paraId="1CDB2F27" w14:textId="77777777" w:rsidR="0007702A" w:rsidRDefault="0007702A"/>
    <w:p w14:paraId="1FACA0E5" w14:textId="77777777" w:rsidR="0007702A" w:rsidRDefault="0007702A" w:rsidP="001E479A"/>
    <w:p w14:paraId="3CA52DBC" w14:textId="77777777" w:rsidR="0007702A" w:rsidRDefault="0007702A" w:rsidP="00956345"/>
    <w:p w14:paraId="27D85625" w14:textId="77777777" w:rsidR="0007702A" w:rsidRDefault="0007702A" w:rsidP="00956345"/>
    <w:p w14:paraId="316DA2E8" w14:textId="77777777" w:rsidR="0007702A" w:rsidRDefault="0007702A" w:rsidP="00506F96"/>
    <w:p w14:paraId="560F7379" w14:textId="77777777" w:rsidR="0007702A" w:rsidRDefault="0007702A" w:rsidP="00506F96"/>
    <w:p w14:paraId="29CDD6F4" w14:textId="77777777" w:rsidR="0007702A" w:rsidRDefault="0007702A" w:rsidP="003F0280"/>
    <w:p w14:paraId="58BC1AFE" w14:textId="77777777" w:rsidR="0007702A" w:rsidRDefault="0007702A" w:rsidP="00C42194"/>
    <w:p w14:paraId="43645FA2" w14:textId="77777777" w:rsidR="0007702A" w:rsidRDefault="0007702A" w:rsidP="00CF3394"/>
    <w:p w14:paraId="7CB5B020" w14:textId="77777777" w:rsidR="0007702A" w:rsidRDefault="0007702A" w:rsidP="00CF3394"/>
    <w:p w14:paraId="6132B981" w14:textId="77777777" w:rsidR="0007702A" w:rsidRDefault="0007702A"/>
    <w:p w14:paraId="720369B2" w14:textId="77777777" w:rsidR="0007702A" w:rsidRDefault="0007702A" w:rsidP="00C30496"/>
    <w:p w14:paraId="07FAB7B8" w14:textId="77777777" w:rsidR="0007702A" w:rsidRDefault="0007702A" w:rsidP="00C30496"/>
    <w:p w14:paraId="3866D09B" w14:textId="77777777" w:rsidR="0007702A" w:rsidRDefault="0007702A" w:rsidP="008262A9"/>
    <w:p w14:paraId="5B5D9E14" w14:textId="77777777" w:rsidR="0007702A" w:rsidRDefault="0007702A" w:rsidP="008262A9"/>
    <w:p w14:paraId="318641F4" w14:textId="77777777" w:rsidR="0007702A" w:rsidRDefault="0007702A" w:rsidP="00E22D64"/>
    <w:p w14:paraId="069CFB92" w14:textId="77777777" w:rsidR="0007702A" w:rsidRDefault="0007702A" w:rsidP="00E307B3"/>
    <w:p w14:paraId="4F6BBFEB" w14:textId="77777777" w:rsidR="0007702A" w:rsidRDefault="0007702A" w:rsidP="00DB1756"/>
    <w:p w14:paraId="73AE76D4" w14:textId="77777777" w:rsidR="0007702A" w:rsidRDefault="0007702A" w:rsidP="00DB1756"/>
    <w:p w14:paraId="0711A8C4" w14:textId="77777777" w:rsidR="0007702A" w:rsidRDefault="0007702A" w:rsidP="00DB5BE7"/>
    <w:p w14:paraId="4B842385" w14:textId="77777777" w:rsidR="0007702A" w:rsidRDefault="0007702A" w:rsidP="000B173F"/>
    <w:p w14:paraId="275387A0" w14:textId="77777777" w:rsidR="0007702A" w:rsidRDefault="0007702A"/>
  </w:endnote>
  <w:endnote w:type="continuationNotice" w:id="1">
    <w:p w14:paraId="2F30A8ED" w14:textId="77777777" w:rsidR="0007702A" w:rsidRDefault="0007702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DB2160DA-DD1C-4DA2-BF76-2692F4C97774}"/>
    <w:embedBold r:id="rId2" w:fontKey="{846948AD-437A-4C46-9511-277D0042D600}"/>
    <w:embedItalic r:id="rId3" w:fontKey="{A249A102-430E-486C-95AD-59413FCA6BCA}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4" w:fontKey="{B2203A59-65EB-44C4-8060-25F8E12E24BB}"/>
    <w:embedBold r:id="rId5" w:fontKey="{9FD758B5-2C4C-4401-9E17-A32F182CD8F0}"/>
    <w:embedItalic r:id="rId6" w:fontKey="{FE043BE8-BEE1-4C54-9867-F1799166CA1E}"/>
    <w:embedBoldItalic r:id="rId7" w:fontKey="{0ABEEFAD-BDBE-48B1-B721-6638F9C162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C58C6200-A162-4D03-BFBA-E5A3B389F608}"/>
    <w:embedBoldItalic r:id="rId9" w:fontKey="{7CE14D00-ADA2-4178-AEAF-13F9CAB64509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8B5E5F37-6B1A-46EE-95E1-C6765944ECF1}"/>
    <w:embedBold r:id="rId11" w:fontKey="{A59C6A6B-12E8-4985-B215-1E666A6E865B}"/>
    <w:embedBoldItalic r:id="rId12" w:fontKey="{985158C4-8A90-4741-BA1B-78F09195F2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1EA9613C-64DA-4BC8-AC41-9A04C8694091}"/>
    <w:embedItalic r:id="rId14" w:fontKey="{15763CB3-34FC-4ADC-8348-5664613ABCCB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89768BB9-A57A-4254-9125-D41863011329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6" w:fontKey="{7775040C-C92A-4B41-8D29-FF34AE0FE0E6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7" w:fontKey="{0058962A-3A87-434A-86C1-CBB11B57A7BF}"/>
    <w:embedBold r:id="rId18" w:fontKey="{9B2D7D8D-50B2-4C0C-94C9-A6508F893B03}"/>
    <w:embedItalic r:id="rId19" w:fontKey="{0A7AC27F-E767-4E83-9694-D60F9CEB2DBE}"/>
    <w:embedBoldItalic r:id="rId20" w:fontKey="{121A6348-83B5-4858-BD6A-B1AA0633D600}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21" w:fontKey="{60843087-14F9-49AE-BF12-E6BE083761FD}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  <w:embedRegular r:id="rId22" w:fontKey="{2CED2851-39A6-483B-9758-BED8F158EA44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3" w:fontKey="{17345BC5-5E7B-4CDC-AFEC-06C193FE5E5D}"/>
    <w:embedBold r:id="rId24" w:fontKey="{4A1942E8-55D4-4FD8-9D93-FBB75C4EDB8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773BA" w14:textId="77777777" w:rsidR="005B6B24" w:rsidRDefault="005B6B2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C0AF8" w14:textId="77777777" w:rsidR="00C85B15" w:rsidRDefault="00C85B15" w:rsidP="00C85B15">
    <w:pPr>
      <w:pStyle w:val="a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58FF5" w14:textId="77777777" w:rsidR="0007702A" w:rsidRDefault="0007702A" w:rsidP="005E1C80">
      <w:r>
        <w:separator/>
      </w:r>
    </w:p>
    <w:p w14:paraId="65C09885" w14:textId="77777777" w:rsidR="0007702A" w:rsidRDefault="0007702A" w:rsidP="005E1C80"/>
    <w:p w14:paraId="28A82373" w14:textId="77777777" w:rsidR="0007702A" w:rsidRDefault="0007702A" w:rsidP="005E1C80"/>
    <w:p w14:paraId="5564B34A" w14:textId="77777777" w:rsidR="0007702A" w:rsidRDefault="0007702A" w:rsidP="005E1C80"/>
    <w:p w14:paraId="133F06C9" w14:textId="77777777" w:rsidR="0007702A" w:rsidRDefault="0007702A" w:rsidP="005E1C80"/>
    <w:p w14:paraId="73F40BE2" w14:textId="77777777" w:rsidR="0007702A" w:rsidRDefault="0007702A" w:rsidP="005E1C80"/>
    <w:p w14:paraId="7478C626" w14:textId="77777777" w:rsidR="0007702A" w:rsidRDefault="0007702A" w:rsidP="005E1C80"/>
    <w:p w14:paraId="5856931E" w14:textId="77777777" w:rsidR="0007702A" w:rsidRDefault="0007702A" w:rsidP="005E1C80"/>
    <w:p w14:paraId="0C56D4B9" w14:textId="77777777" w:rsidR="0007702A" w:rsidRDefault="0007702A" w:rsidP="005E1C80"/>
    <w:p w14:paraId="7A2B631E" w14:textId="77777777" w:rsidR="0007702A" w:rsidRDefault="0007702A" w:rsidP="005E1C80"/>
    <w:p w14:paraId="6D8672A7" w14:textId="77777777" w:rsidR="0007702A" w:rsidRDefault="0007702A" w:rsidP="005E1C80"/>
    <w:p w14:paraId="59E95B24" w14:textId="77777777" w:rsidR="0007702A" w:rsidRDefault="0007702A" w:rsidP="005E1C80"/>
    <w:p w14:paraId="685A5243" w14:textId="77777777" w:rsidR="0007702A" w:rsidRDefault="0007702A" w:rsidP="005E1C80"/>
    <w:p w14:paraId="6C12BA8A" w14:textId="77777777" w:rsidR="0007702A" w:rsidRDefault="0007702A" w:rsidP="005E1C80"/>
    <w:p w14:paraId="258B370C" w14:textId="77777777" w:rsidR="0007702A" w:rsidRDefault="0007702A" w:rsidP="005E1C80"/>
    <w:p w14:paraId="68CB8506" w14:textId="77777777" w:rsidR="0007702A" w:rsidRDefault="0007702A" w:rsidP="005E1C80"/>
    <w:p w14:paraId="62BB23D3" w14:textId="77777777" w:rsidR="0007702A" w:rsidRDefault="0007702A" w:rsidP="005E1C80"/>
    <w:p w14:paraId="405A3E07" w14:textId="77777777" w:rsidR="0007702A" w:rsidRDefault="0007702A" w:rsidP="005E1C80"/>
    <w:p w14:paraId="610A6D5B" w14:textId="77777777" w:rsidR="0007702A" w:rsidRDefault="0007702A" w:rsidP="005E1C80"/>
    <w:p w14:paraId="68121B97" w14:textId="77777777" w:rsidR="0007702A" w:rsidRDefault="0007702A" w:rsidP="005E1C80"/>
    <w:p w14:paraId="19B96067" w14:textId="77777777" w:rsidR="0007702A" w:rsidRDefault="0007702A" w:rsidP="005E1C80"/>
    <w:p w14:paraId="77B3FC26" w14:textId="77777777" w:rsidR="0007702A" w:rsidRDefault="0007702A" w:rsidP="005E1C80"/>
    <w:p w14:paraId="4EDD2881" w14:textId="77777777" w:rsidR="0007702A" w:rsidRDefault="0007702A" w:rsidP="005E1C80"/>
    <w:p w14:paraId="1567A985" w14:textId="77777777" w:rsidR="0007702A" w:rsidRDefault="0007702A" w:rsidP="005E1C80"/>
    <w:p w14:paraId="44DEFFD3" w14:textId="77777777" w:rsidR="0007702A" w:rsidRDefault="0007702A" w:rsidP="005E1C80"/>
    <w:p w14:paraId="3A091772" w14:textId="77777777" w:rsidR="0007702A" w:rsidRDefault="0007702A" w:rsidP="005E1C80"/>
    <w:p w14:paraId="09D5496F" w14:textId="77777777" w:rsidR="0007702A" w:rsidRDefault="0007702A" w:rsidP="005E1C80"/>
    <w:p w14:paraId="566ED2B5" w14:textId="77777777" w:rsidR="0007702A" w:rsidRDefault="0007702A" w:rsidP="005E1C80"/>
    <w:p w14:paraId="74964A1C" w14:textId="77777777" w:rsidR="0007702A" w:rsidRDefault="0007702A" w:rsidP="005E1C80"/>
    <w:p w14:paraId="44A604A4" w14:textId="77777777" w:rsidR="0007702A" w:rsidRDefault="0007702A" w:rsidP="005E1C80"/>
    <w:p w14:paraId="300CD3C8" w14:textId="77777777" w:rsidR="0007702A" w:rsidRDefault="0007702A" w:rsidP="005E1C80"/>
    <w:p w14:paraId="77256F14" w14:textId="77777777" w:rsidR="0007702A" w:rsidRDefault="0007702A" w:rsidP="005E1C80"/>
    <w:p w14:paraId="722340C8" w14:textId="77777777" w:rsidR="0007702A" w:rsidRDefault="0007702A" w:rsidP="005E1C80"/>
    <w:p w14:paraId="4D7935DC" w14:textId="77777777" w:rsidR="0007702A" w:rsidRDefault="0007702A" w:rsidP="005E1C80"/>
    <w:p w14:paraId="3E1426D8" w14:textId="77777777" w:rsidR="0007702A" w:rsidRDefault="0007702A" w:rsidP="005E1C80"/>
    <w:p w14:paraId="2622F1DB" w14:textId="77777777" w:rsidR="0007702A" w:rsidRDefault="0007702A" w:rsidP="005E1C80"/>
    <w:p w14:paraId="25A519AE" w14:textId="77777777" w:rsidR="0007702A" w:rsidRDefault="0007702A" w:rsidP="005E1C80"/>
    <w:p w14:paraId="49D6E7C0" w14:textId="77777777" w:rsidR="0007702A" w:rsidRDefault="0007702A" w:rsidP="005E1C80"/>
    <w:p w14:paraId="54858BC9" w14:textId="77777777" w:rsidR="0007702A" w:rsidRDefault="0007702A" w:rsidP="005E1C80"/>
    <w:p w14:paraId="22509276" w14:textId="77777777" w:rsidR="0007702A" w:rsidRDefault="0007702A" w:rsidP="005E1C80"/>
    <w:p w14:paraId="080F76B0" w14:textId="77777777" w:rsidR="0007702A" w:rsidRDefault="0007702A" w:rsidP="005E1C80"/>
    <w:p w14:paraId="5448EBCB" w14:textId="77777777" w:rsidR="0007702A" w:rsidRDefault="0007702A" w:rsidP="005E1C80"/>
    <w:p w14:paraId="0C8AAAE2" w14:textId="77777777" w:rsidR="0007702A" w:rsidRDefault="0007702A" w:rsidP="005E1C80"/>
    <w:p w14:paraId="3ECA554D" w14:textId="77777777" w:rsidR="0007702A" w:rsidRDefault="0007702A" w:rsidP="005E1C80"/>
    <w:p w14:paraId="73374376" w14:textId="77777777" w:rsidR="0007702A" w:rsidRDefault="0007702A" w:rsidP="005E1C80"/>
    <w:p w14:paraId="2A23F390" w14:textId="77777777" w:rsidR="0007702A" w:rsidRDefault="0007702A" w:rsidP="005E1C80"/>
    <w:p w14:paraId="4043B228" w14:textId="77777777" w:rsidR="0007702A" w:rsidRDefault="0007702A" w:rsidP="005E1C80"/>
    <w:p w14:paraId="00167004" w14:textId="77777777" w:rsidR="0007702A" w:rsidRDefault="0007702A" w:rsidP="005E1C80"/>
    <w:p w14:paraId="77D407DE" w14:textId="77777777" w:rsidR="0007702A" w:rsidRDefault="0007702A"/>
    <w:p w14:paraId="1C3EB541" w14:textId="77777777" w:rsidR="0007702A" w:rsidRDefault="0007702A" w:rsidP="001B58AF"/>
    <w:p w14:paraId="2CBC4B91" w14:textId="77777777" w:rsidR="0007702A" w:rsidRDefault="0007702A" w:rsidP="00D676B8"/>
    <w:p w14:paraId="4EABC20E" w14:textId="77777777" w:rsidR="0007702A" w:rsidRDefault="0007702A"/>
    <w:p w14:paraId="2E407EC2" w14:textId="77777777" w:rsidR="0007702A" w:rsidRDefault="0007702A"/>
    <w:p w14:paraId="7B4BB2FD" w14:textId="77777777" w:rsidR="0007702A" w:rsidRDefault="0007702A" w:rsidP="00390369"/>
    <w:p w14:paraId="221E7DF0" w14:textId="77777777" w:rsidR="0007702A" w:rsidRDefault="0007702A" w:rsidP="0080574D"/>
    <w:p w14:paraId="06D21491" w14:textId="77777777" w:rsidR="0007702A" w:rsidRDefault="0007702A"/>
    <w:p w14:paraId="446BB0E1" w14:textId="77777777" w:rsidR="0007702A" w:rsidRDefault="0007702A" w:rsidP="00DB4654"/>
    <w:p w14:paraId="726D7609" w14:textId="77777777" w:rsidR="0007702A" w:rsidRDefault="0007702A" w:rsidP="000C6810"/>
    <w:p w14:paraId="6C56305A" w14:textId="77777777" w:rsidR="0007702A" w:rsidRDefault="0007702A" w:rsidP="00D00496"/>
    <w:p w14:paraId="4189DAEA" w14:textId="77777777" w:rsidR="0007702A" w:rsidRDefault="0007702A"/>
    <w:p w14:paraId="60A02457" w14:textId="77777777" w:rsidR="0007702A" w:rsidRDefault="0007702A"/>
    <w:p w14:paraId="7A9EF591" w14:textId="77777777" w:rsidR="0007702A" w:rsidRDefault="0007702A" w:rsidP="00F63459"/>
    <w:p w14:paraId="3F3FC552" w14:textId="77777777" w:rsidR="0007702A" w:rsidRDefault="0007702A"/>
    <w:p w14:paraId="0C81A832" w14:textId="77777777" w:rsidR="0007702A" w:rsidRDefault="0007702A"/>
    <w:p w14:paraId="651E2BA0" w14:textId="77777777" w:rsidR="0007702A" w:rsidRDefault="0007702A"/>
    <w:p w14:paraId="517C926F" w14:textId="77777777" w:rsidR="0007702A" w:rsidRDefault="0007702A"/>
    <w:p w14:paraId="330A8916" w14:textId="77777777" w:rsidR="0007702A" w:rsidRDefault="0007702A"/>
    <w:p w14:paraId="3639E5E3" w14:textId="77777777" w:rsidR="0007702A" w:rsidRDefault="0007702A" w:rsidP="003A0DAC"/>
    <w:p w14:paraId="66350796" w14:textId="77777777" w:rsidR="0007702A" w:rsidRDefault="0007702A" w:rsidP="001464F5"/>
    <w:p w14:paraId="1B70E255" w14:textId="77777777" w:rsidR="0007702A" w:rsidRDefault="0007702A" w:rsidP="001464F5"/>
    <w:p w14:paraId="54A78C60" w14:textId="77777777" w:rsidR="0007702A" w:rsidRDefault="0007702A" w:rsidP="006773C2"/>
    <w:p w14:paraId="3AC1333D" w14:textId="77777777" w:rsidR="0007702A" w:rsidRDefault="0007702A" w:rsidP="00EB7558"/>
    <w:p w14:paraId="20D78860" w14:textId="77777777" w:rsidR="0007702A" w:rsidRDefault="0007702A" w:rsidP="00992DCF"/>
    <w:p w14:paraId="07977CDB" w14:textId="77777777" w:rsidR="0007702A" w:rsidRDefault="0007702A"/>
    <w:p w14:paraId="599D96F4" w14:textId="77777777" w:rsidR="0007702A" w:rsidRDefault="0007702A"/>
    <w:p w14:paraId="0DB4EDBA" w14:textId="77777777" w:rsidR="0007702A" w:rsidRDefault="0007702A"/>
    <w:p w14:paraId="7110BF4D" w14:textId="77777777" w:rsidR="0007702A" w:rsidRDefault="0007702A" w:rsidP="004362C8"/>
    <w:p w14:paraId="2A87D8CC" w14:textId="77777777" w:rsidR="0007702A" w:rsidRDefault="0007702A"/>
    <w:p w14:paraId="3894CC46" w14:textId="77777777" w:rsidR="0007702A" w:rsidRDefault="0007702A"/>
    <w:p w14:paraId="3F6D5BD1" w14:textId="77777777" w:rsidR="0007702A" w:rsidRDefault="0007702A" w:rsidP="00BC0E62"/>
    <w:p w14:paraId="61683837" w14:textId="77777777" w:rsidR="0007702A" w:rsidRDefault="0007702A" w:rsidP="00BC0E62"/>
    <w:p w14:paraId="76418745" w14:textId="77777777" w:rsidR="0007702A" w:rsidRDefault="0007702A" w:rsidP="00DA2491"/>
    <w:p w14:paraId="4AEF547B" w14:textId="77777777" w:rsidR="0007702A" w:rsidRDefault="0007702A" w:rsidP="00480971"/>
    <w:p w14:paraId="5A88DA9C" w14:textId="77777777" w:rsidR="0007702A" w:rsidRDefault="0007702A"/>
    <w:p w14:paraId="4F376A0A" w14:textId="77777777" w:rsidR="0007702A" w:rsidRDefault="0007702A" w:rsidP="00E362C0"/>
    <w:p w14:paraId="1BEBD388" w14:textId="77777777" w:rsidR="0007702A" w:rsidRDefault="0007702A"/>
    <w:p w14:paraId="411ED056" w14:textId="77777777" w:rsidR="0007702A" w:rsidRDefault="0007702A"/>
    <w:p w14:paraId="562B5B77" w14:textId="77777777" w:rsidR="0007702A" w:rsidRDefault="0007702A"/>
    <w:p w14:paraId="5860D778" w14:textId="77777777" w:rsidR="0007702A" w:rsidRDefault="0007702A" w:rsidP="00FA6098"/>
    <w:p w14:paraId="1636FE5F" w14:textId="77777777" w:rsidR="0007702A" w:rsidRDefault="0007702A" w:rsidP="007A78E2"/>
    <w:p w14:paraId="56C94BF1" w14:textId="77777777" w:rsidR="0007702A" w:rsidRDefault="0007702A" w:rsidP="00EA31AC"/>
    <w:p w14:paraId="037336B2" w14:textId="77777777" w:rsidR="0007702A" w:rsidRDefault="0007702A" w:rsidP="00EA31AC"/>
    <w:p w14:paraId="7605EB7B" w14:textId="77777777" w:rsidR="0007702A" w:rsidRDefault="0007702A" w:rsidP="001042EB"/>
    <w:p w14:paraId="5C27BCF3" w14:textId="77777777" w:rsidR="0007702A" w:rsidRDefault="0007702A" w:rsidP="001042EB"/>
    <w:p w14:paraId="7B88AC70" w14:textId="77777777" w:rsidR="0007702A" w:rsidRDefault="0007702A" w:rsidP="001042EB"/>
    <w:p w14:paraId="454C2FAF" w14:textId="77777777" w:rsidR="0007702A" w:rsidRDefault="0007702A"/>
    <w:p w14:paraId="16CE351A" w14:textId="77777777" w:rsidR="0007702A" w:rsidRDefault="0007702A"/>
    <w:p w14:paraId="7FD7E8D4" w14:textId="77777777" w:rsidR="0007702A" w:rsidRDefault="0007702A" w:rsidP="00FC22A3"/>
    <w:p w14:paraId="190C0AAC" w14:textId="77777777" w:rsidR="0007702A" w:rsidRDefault="0007702A" w:rsidP="00FC22A3"/>
    <w:p w14:paraId="7E02337C" w14:textId="77777777" w:rsidR="0007702A" w:rsidRDefault="0007702A" w:rsidP="00FC22A3"/>
    <w:p w14:paraId="357E156F" w14:textId="77777777" w:rsidR="0007702A" w:rsidRDefault="0007702A" w:rsidP="00FC22A3"/>
    <w:p w14:paraId="410900B1" w14:textId="77777777" w:rsidR="0007702A" w:rsidRDefault="0007702A"/>
    <w:p w14:paraId="116C5714" w14:textId="77777777" w:rsidR="0007702A" w:rsidRDefault="0007702A"/>
    <w:p w14:paraId="04554667" w14:textId="77777777" w:rsidR="0007702A" w:rsidRDefault="0007702A"/>
    <w:p w14:paraId="567A905E" w14:textId="77777777" w:rsidR="0007702A" w:rsidRDefault="0007702A" w:rsidP="0020471E"/>
    <w:p w14:paraId="370153C5" w14:textId="77777777" w:rsidR="0007702A" w:rsidRDefault="0007702A"/>
    <w:p w14:paraId="48F77C71" w14:textId="77777777" w:rsidR="0007702A" w:rsidRDefault="0007702A" w:rsidP="00A452FD"/>
    <w:p w14:paraId="596DC6A7" w14:textId="77777777" w:rsidR="0007702A" w:rsidRDefault="0007702A"/>
    <w:p w14:paraId="636AD912" w14:textId="77777777" w:rsidR="0007702A" w:rsidRDefault="0007702A"/>
    <w:p w14:paraId="151670AB" w14:textId="77777777" w:rsidR="0007702A" w:rsidRDefault="0007702A" w:rsidP="001E479A"/>
    <w:p w14:paraId="18ECFD88" w14:textId="77777777" w:rsidR="0007702A" w:rsidRDefault="0007702A" w:rsidP="00956345"/>
    <w:p w14:paraId="56C700BA" w14:textId="77777777" w:rsidR="0007702A" w:rsidRDefault="0007702A" w:rsidP="00956345"/>
    <w:p w14:paraId="2B73D3DC" w14:textId="77777777" w:rsidR="0007702A" w:rsidRDefault="0007702A" w:rsidP="00506F96"/>
    <w:p w14:paraId="1593752B" w14:textId="77777777" w:rsidR="0007702A" w:rsidRDefault="0007702A" w:rsidP="00506F96"/>
    <w:p w14:paraId="5502A8B8" w14:textId="77777777" w:rsidR="0007702A" w:rsidRDefault="0007702A" w:rsidP="003F0280"/>
    <w:p w14:paraId="620F7A3A" w14:textId="77777777" w:rsidR="0007702A" w:rsidRDefault="0007702A" w:rsidP="00C42194"/>
    <w:p w14:paraId="06D0E5AE" w14:textId="77777777" w:rsidR="0007702A" w:rsidRDefault="0007702A" w:rsidP="00CF3394"/>
    <w:p w14:paraId="1707F930" w14:textId="77777777" w:rsidR="0007702A" w:rsidRDefault="0007702A" w:rsidP="00CF3394"/>
    <w:p w14:paraId="27EF6A06" w14:textId="77777777" w:rsidR="0007702A" w:rsidRDefault="0007702A"/>
    <w:p w14:paraId="26C33BE0" w14:textId="77777777" w:rsidR="0007702A" w:rsidRDefault="0007702A" w:rsidP="00C30496"/>
    <w:p w14:paraId="2ADCD618" w14:textId="77777777" w:rsidR="0007702A" w:rsidRDefault="0007702A" w:rsidP="00C30496"/>
    <w:p w14:paraId="750E28C3" w14:textId="77777777" w:rsidR="0007702A" w:rsidRDefault="0007702A" w:rsidP="008262A9"/>
    <w:p w14:paraId="3B3EBD12" w14:textId="77777777" w:rsidR="0007702A" w:rsidRDefault="0007702A" w:rsidP="008262A9"/>
    <w:p w14:paraId="70E83BAB" w14:textId="77777777" w:rsidR="0007702A" w:rsidRDefault="0007702A" w:rsidP="00E22D64"/>
    <w:p w14:paraId="1846110D" w14:textId="77777777" w:rsidR="0007702A" w:rsidRDefault="0007702A" w:rsidP="00E307B3"/>
    <w:p w14:paraId="5308D200" w14:textId="77777777" w:rsidR="0007702A" w:rsidRDefault="0007702A" w:rsidP="00DB1756"/>
    <w:p w14:paraId="146D1F45" w14:textId="77777777" w:rsidR="0007702A" w:rsidRDefault="0007702A" w:rsidP="00DB1756"/>
    <w:p w14:paraId="395568AB" w14:textId="77777777" w:rsidR="0007702A" w:rsidRDefault="0007702A" w:rsidP="00DB5BE7"/>
    <w:p w14:paraId="1C9D305B" w14:textId="77777777" w:rsidR="0007702A" w:rsidRDefault="0007702A" w:rsidP="000B173F"/>
    <w:p w14:paraId="5554CA6E" w14:textId="77777777" w:rsidR="0007702A" w:rsidRDefault="0007702A"/>
  </w:footnote>
  <w:footnote w:type="continuationSeparator" w:id="0">
    <w:p w14:paraId="1F7C15C2" w14:textId="77777777" w:rsidR="0007702A" w:rsidRDefault="0007702A" w:rsidP="005E1C80">
      <w:r>
        <w:continuationSeparator/>
      </w:r>
    </w:p>
    <w:p w14:paraId="765B6ED1" w14:textId="77777777" w:rsidR="0007702A" w:rsidRDefault="0007702A" w:rsidP="005E1C80"/>
    <w:p w14:paraId="2CB742BC" w14:textId="77777777" w:rsidR="0007702A" w:rsidRDefault="0007702A" w:rsidP="005E1C80"/>
    <w:p w14:paraId="0D87F50D" w14:textId="77777777" w:rsidR="0007702A" w:rsidRDefault="0007702A" w:rsidP="005E1C80"/>
    <w:p w14:paraId="33D0A387" w14:textId="77777777" w:rsidR="0007702A" w:rsidRDefault="0007702A" w:rsidP="005E1C80"/>
    <w:p w14:paraId="661E4789" w14:textId="77777777" w:rsidR="0007702A" w:rsidRDefault="0007702A" w:rsidP="005E1C80"/>
    <w:p w14:paraId="32AB3647" w14:textId="77777777" w:rsidR="0007702A" w:rsidRDefault="0007702A" w:rsidP="005E1C80"/>
    <w:p w14:paraId="6D4DFDA9" w14:textId="77777777" w:rsidR="0007702A" w:rsidRDefault="0007702A" w:rsidP="005E1C80"/>
    <w:p w14:paraId="64091B40" w14:textId="77777777" w:rsidR="0007702A" w:rsidRDefault="0007702A" w:rsidP="005E1C80"/>
    <w:p w14:paraId="4C6764F4" w14:textId="77777777" w:rsidR="0007702A" w:rsidRDefault="0007702A" w:rsidP="005E1C80"/>
    <w:p w14:paraId="3598C466" w14:textId="77777777" w:rsidR="0007702A" w:rsidRDefault="0007702A" w:rsidP="005E1C80"/>
    <w:p w14:paraId="40B35C24" w14:textId="77777777" w:rsidR="0007702A" w:rsidRDefault="0007702A" w:rsidP="005E1C80"/>
    <w:p w14:paraId="3BE297D0" w14:textId="77777777" w:rsidR="0007702A" w:rsidRDefault="0007702A" w:rsidP="005E1C80"/>
    <w:p w14:paraId="7EE6CC04" w14:textId="77777777" w:rsidR="0007702A" w:rsidRDefault="0007702A" w:rsidP="005E1C80"/>
    <w:p w14:paraId="772DC443" w14:textId="77777777" w:rsidR="0007702A" w:rsidRDefault="0007702A" w:rsidP="005E1C80"/>
    <w:p w14:paraId="31CF46A3" w14:textId="77777777" w:rsidR="0007702A" w:rsidRDefault="0007702A" w:rsidP="005E1C80"/>
    <w:p w14:paraId="77D59E46" w14:textId="77777777" w:rsidR="0007702A" w:rsidRDefault="0007702A" w:rsidP="005E1C80"/>
    <w:p w14:paraId="5925D312" w14:textId="77777777" w:rsidR="0007702A" w:rsidRDefault="0007702A" w:rsidP="005E1C80"/>
    <w:p w14:paraId="1B1F4C42" w14:textId="77777777" w:rsidR="0007702A" w:rsidRDefault="0007702A" w:rsidP="005E1C80"/>
    <w:p w14:paraId="1ABD36FA" w14:textId="77777777" w:rsidR="0007702A" w:rsidRDefault="0007702A" w:rsidP="005E1C80"/>
    <w:p w14:paraId="67F2D4BB" w14:textId="77777777" w:rsidR="0007702A" w:rsidRDefault="0007702A" w:rsidP="005E1C80"/>
    <w:p w14:paraId="69D807D0" w14:textId="77777777" w:rsidR="0007702A" w:rsidRDefault="0007702A" w:rsidP="005E1C80"/>
    <w:p w14:paraId="1FB09666" w14:textId="77777777" w:rsidR="0007702A" w:rsidRDefault="0007702A" w:rsidP="005E1C80"/>
    <w:p w14:paraId="548686BE" w14:textId="77777777" w:rsidR="0007702A" w:rsidRDefault="0007702A" w:rsidP="005E1C80"/>
    <w:p w14:paraId="47EC0FFF" w14:textId="77777777" w:rsidR="0007702A" w:rsidRDefault="0007702A" w:rsidP="005E1C80"/>
    <w:p w14:paraId="462E95D5" w14:textId="77777777" w:rsidR="0007702A" w:rsidRDefault="0007702A" w:rsidP="005E1C80"/>
    <w:p w14:paraId="0436F150" w14:textId="77777777" w:rsidR="0007702A" w:rsidRDefault="0007702A" w:rsidP="005E1C80"/>
    <w:p w14:paraId="4AD430E0" w14:textId="77777777" w:rsidR="0007702A" w:rsidRDefault="0007702A" w:rsidP="005E1C80"/>
    <w:p w14:paraId="4963DEA9" w14:textId="77777777" w:rsidR="0007702A" w:rsidRDefault="0007702A" w:rsidP="005E1C80"/>
    <w:p w14:paraId="1761D8B5" w14:textId="77777777" w:rsidR="0007702A" w:rsidRDefault="0007702A" w:rsidP="005E1C80"/>
    <w:p w14:paraId="1FC34D08" w14:textId="77777777" w:rsidR="0007702A" w:rsidRDefault="0007702A" w:rsidP="005E1C80"/>
    <w:p w14:paraId="226EE501" w14:textId="77777777" w:rsidR="0007702A" w:rsidRDefault="0007702A" w:rsidP="005E1C80"/>
    <w:p w14:paraId="13541A94" w14:textId="77777777" w:rsidR="0007702A" w:rsidRDefault="0007702A" w:rsidP="005E1C80"/>
    <w:p w14:paraId="1C8C509F" w14:textId="77777777" w:rsidR="0007702A" w:rsidRDefault="0007702A" w:rsidP="005E1C80"/>
    <w:p w14:paraId="4DFDA7B9" w14:textId="77777777" w:rsidR="0007702A" w:rsidRDefault="0007702A" w:rsidP="005E1C80"/>
    <w:p w14:paraId="17183462" w14:textId="77777777" w:rsidR="0007702A" w:rsidRDefault="0007702A" w:rsidP="005E1C80"/>
    <w:p w14:paraId="169E54B8" w14:textId="77777777" w:rsidR="0007702A" w:rsidRDefault="0007702A" w:rsidP="005E1C80"/>
    <w:p w14:paraId="5324C466" w14:textId="77777777" w:rsidR="0007702A" w:rsidRDefault="0007702A" w:rsidP="005E1C80"/>
    <w:p w14:paraId="448F67AD" w14:textId="77777777" w:rsidR="0007702A" w:rsidRDefault="0007702A" w:rsidP="005E1C80"/>
    <w:p w14:paraId="4C8943E5" w14:textId="77777777" w:rsidR="0007702A" w:rsidRDefault="0007702A" w:rsidP="005E1C80"/>
    <w:p w14:paraId="48FE7F2F" w14:textId="77777777" w:rsidR="0007702A" w:rsidRDefault="0007702A" w:rsidP="005E1C80"/>
    <w:p w14:paraId="6662037E" w14:textId="77777777" w:rsidR="0007702A" w:rsidRDefault="0007702A" w:rsidP="005E1C80"/>
    <w:p w14:paraId="592CD54F" w14:textId="77777777" w:rsidR="0007702A" w:rsidRDefault="0007702A" w:rsidP="005E1C80"/>
    <w:p w14:paraId="28001E0E" w14:textId="77777777" w:rsidR="0007702A" w:rsidRDefault="0007702A" w:rsidP="005E1C80"/>
    <w:p w14:paraId="278DB736" w14:textId="77777777" w:rsidR="0007702A" w:rsidRDefault="0007702A" w:rsidP="005E1C80"/>
    <w:p w14:paraId="02BA47F8" w14:textId="77777777" w:rsidR="0007702A" w:rsidRDefault="0007702A" w:rsidP="005E1C80"/>
    <w:p w14:paraId="3F67B528" w14:textId="77777777" w:rsidR="0007702A" w:rsidRDefault="0007702A" w:rsidP="005E1C80"/>
    <w:p w14:paraId="089DA4FD" w14:textId="77777777" w:rsidR="0007702A" w:rsidRDefault="0007702A" w:rsidP="005E1C80"/>
    <w:p w14:paraId="22CF4625" w14:textId="77777777" w:rsidR="0007702A" w:rsidRDefault="0007702A"/>
    <w:p w14:paraId="04C2B0D1" w14:textId="77777777" w:rsidR="0007702A" w:rsidRDefault="0007702A" w:rsidP="001B58AF"/>
    <w:p w14:paraId="3C05FE52" w14:textId="77777777" w:rsidR="0007702A" w:rsidRDefault="0007702A" w:rsidP="00D676B8"/>
    <w:p w14:paraId="4CFA52B3" w14:textId="77777777" w:rsidR="0007702A" w:rsidRDefault="0007702A"/>
    <w:p w14:paraId="3A437EBC" w14:textId="77777777" w:rsidR="0007702A" w:rsidRDefault="0007702A"/>
    <w:p w14:paraId="4A61C6BE" w14:textId="77777777" w:rsidR="0007702A" w:rsidRDefault="0007702A" w:rsidP="00390369"/>
    <w:p w14:paraId="241235B3" w14:textId="77777777" w:rsidR="0007702A" w:rsidRDefault="0007702A" w:rsidP="0080574D"/>
    <w:p w14:paraId="69A2E339" w14:textId="77777777" w:rsidR="0007702A" w:rsidRDefault="0007702A"/>
    <w:p w14:paraId="28F401B0" w14:textId="77777777" w:rsidR="0007702A" w:rsidRDefault="0007702A" w:rsidP="00DB4654"/>
    <w:p w14:paraId="33F179B5" w14:textId="77777777" w:rsidR="0007702A" w:rsidRDefault="0007702A" w:rsidP="000C6810"/>
    <w:p w14:paraId="51D6D424" w14:textId="77777777" w:rsidR="0007702A" w:rsidRDefault="0007702A" w:rsidP="00D00496"/>
    <w:p w14:paraId="39955C8B" w14:textId="77777777" w:rsidR="0007702A" w:rsidRDefault="0007702A"/>
    <w:p w14:paraId="320C16D1" w14:textId="77777777" w:rsidR="0007702A" w:rsidRDefault="0007702A"/>
    <w:p w14:paraId="14D40CFF" w14:textId="77777777" w:rsidR="0007702A" w:rsidRDefault="0007702A" w:rsidP="00F63459"/>
    <w:p w14:paraId="2603478A" w14:textId="77777777" w:rsidR="0007702A" w:rsidRDefault="0007702A"/>
    <w:p w14:paraId="66DC35BF" w14:textId="77777777" w:rsidR="0007702A" w:rsidRDefault="0007702A"/>
    <w:p w14:paraId="2906DE91" w14:textId="77777777" w:rsidR="0007702A" w:rsidRDefault="0007702A"/>
    <w:p w14:paraId="07953606" w14:textId="77777777" w:rsidR="0007702A" w:rsidRDefault="0007702A"/>
    <w:p w14:paraId="02463363" w14:textId="77777777" w:rsidR="0007702A" w:rsidRDefault="0007702A"/>
    <w:p w14:paraId="5A2E2113" w14:textId="77777777" w:rsidR="0007702A" w:rsidRDefault="0007702A" w:rsidP="003A0DAC"/>
    <w:p w14:paraId="36B7B404" w14:textId="77777777" w:rsidR="0007702A" w:rsidRDefault="0007702A" w:rsidP="001464F5"/>
    <w:p w14:paraId="4081CD54" w14:textId="77777777" w:rsidR="0007702A" w:rsidRDefault="0007702A" w:rsidP="001464F5"/>
    <w:p w14:paraId="4EAEDB1E" w14:textId="77777777" w:rsidR="0007702A" w:rsidRDefault="0007702A" w:rsidP="006773C2"/>
    <w:p w14:paraId="2518F24E" w14:textId="77777777" w:rsidR="0007702A" w:rsidRDefault="0007702A" w:rsidP="00EB7558"/>
    <w:p w14:paraId="49145D19" w14:textId="77777777" w:rsidR="0007702A" w:rsidRDefault="0007702A" w:rsidP="00992DCF"/>
    <w:p w14:paraId="2D445BDA" w14:textId="77777777" w:rsidR="0007702A" w:rsidRDefault="0007702A"/>
    <w:p w14:paraId="328496E2" w14:textId="77777777" w:rsidR="0007702A" w:rsidRDefault="0007702A"/>
    <w:p w14:paraId="239D2A07" w14:textId="77777777" w:rsidR="0007702A" w:rsidRDefault="0007702A"/>
    <w:p w14:paraId="5F6224C9" w14:textId="77777777" w:rsidR="0007702A" w:rsidRDefault="0007702A" w:rsidP="004362C8"/>
    <w:p w14:paraId="532A0F7B" w14:textId="77777777" w:rsidR="0007702A" w:rsidRDefault="0007702A"/>
    <w:p w14:paraId="0FA0C112" w14:textId="77777777" w:rsidR="0007702A" w:rsidRDefault="0007702A"/>
    <w:p w14:paraId="251B8BC9" w14:textId="77777777" w:rsidR="0007702A" w:rsidRDefault="0007702A" w:rsidP="00BC0E62"/>
    <w:p w14:paraId="2CCE52FF" w14:textId="77777777" w:rsidR="0007702A" w:rsidRDefault="0007702A" w:rsidP="00BC0E62"/>
    <w:p w14:paraId="0252C43A" w14:textId="77777777" w:rsidR="0007702A" w:rsidRDefault="0007702A" w:rsidP="00DA2491"/>
    <w:p w14:paraId="3C3E9267" w14:textId="77777777" w:rsidR="0007702A" w:rsidRDefault="0007702A" w:rsidP="00480971"/>
    <w:p w14:paraId="47834F23" w14:textId="77777777" w:rsidR="0007702A" w:rsidRDefault="0007702A"/>
    <w:p w14:paraId="137FDAC4" w14:textId="77777777" w:rsidR="0007702A" w:rsidRDefault="0007702A" w:rsidP="00E362C0"/>
    <w:p w14:paraId="2AF85E02" w14:textId="77777777" w:rsidR="0007702A" w:rsidRDefault="0007702A"/>
    <w:p w14:paraId="153B2D2C" w14:textId="77777777" w:rsidR="0007702A" w:rsidRDefault="0007702A"/>
    <w:p w14:paraId="1A40BE8A" w14:textId="77777777" w:rsidR="0007702A" w:rsidRDefault="0007702A"/>
    <w:p w14:paraId="40DA6789" w14:textId="77777777" w:rsidR="0007702A" w:rsidRDefault="0007702A" w:rsidP="00FA6098"/>
    <w:p w14:paraId="15C2BD7A" w14:textId="77777777" w:rsidR="0007702A" w:rsidRDefault="0007702A" w:rsidP="007A78E2"/>
    <w:p w14:paraId="6AEBA877" w14:textId="77777777" w:rsidR="0007702A" w:rsidRDefault="0007702A" w:rsidP="00EA31AC"/>
    <w:p w14:paraId="6DAAD171" w14:textId="77777777" w:rsidR="0007702A" w:rsidRDefault="0007702A" w:rsidP="00EA31AC"/>
    <w:p w14:paraId="4D31D1C3" w14:textId="77777777" w:rsidR="0007702A" w:rsidRDefault="0007702A" w:rsidP="001042EB"/>
    <w:p w14:paraId="0B490D78" w14:textId="77777777" w:rsidR="0007702A" w:rsidRDefault="0007702A" w:rsidP="001042EB"/>
    <w:p w14:paraId="0C967017" w14:textId="77777777" w:rsidR="0007702A" w:rsidRDefault="0007702A" w:rsidP="001042EB"/>
    <w:p w14:paraId="0256DE61" w14:textId="77777777" w:rsidR="0007702A" w:rsidRDefault="0007702A"/>
    <w:p w14:paraId="599DCF4E" w14:textId="77777777" w:rsidR="0007702A" w:rsidRDefault="0007702A"/>
    <w:p w14:paraId="1626D9A7" w14:textId="77777777" w:rsidR="0007702A" w:rsidRDefault="0007702A" w:rsidP="00FC22A3"/>
    <w:p w14:paraId="6B789EE0" w14:textId="77777777" w:rsidR="0007702A" w:rsidRDefault="0007702A" w:rsidP="00FC22A3"/>
    <w:p w14:paraId="0D73F4F5" w14:textId="77777777" w:rsidR="0007702A" w:rsidRDefault="0007702A" w:rsidP="00FC22A3"/>
    <w:p w14:paraId="34891EF7" w14:textId="77777777" w:rsidR="0007702A" w:rsidRDefault="0007702A" w:rsidP="00FC22A3"/>
    <w:p w14:paraId="0B75B9E8" w14:textId="77777777" w:rsidR="0007702A" w:rsidRDefault="0007702A"/>
    <w:p w14:paraId="3E69BA65" w14:textId="77777777" w:rsidR="0007702A" w:rsidRDefault="0007702A"/>
    <w:p w14:paraId="7920889C" w14:textId="77777777" w:rsidR="0007702A" w:rsidRDefault="0007702A"/>
    <w:p w14:paraId="7025B34B" w14:textId="77777777" w:rsidR="0007702A" w:rsidRDefault="0007702A" w:rsidP="0020471E"/>
    <w:p w14:paraId="715C305D" w14:textId="77777777" w:rsidR="0007702A" w:rsidRDefault="0007702A"/>
    <w:p w14:paraId="78B8642E" w14:textId="77777777" w:rsidR="0007702A" w:rsidRDefault="0007702A" w:rsidP="00A452FD"/>
    <w:p w14:paraId="54E8376A" w14:textId="77777777" w:rsidR="0007702A" w:rsidRDefault="0007702A"/>
    <w:p w14:paraId="6BA2BD57" w14:textId="77777777" w:rsidR="0007702A" w:rsidRDefault="0007702A"/>
    <w:p w14:paraId="5D4698A8" w14:textId="77777777" w:rsidR="0007702A" w:rsidRDefault="0007702A" w:rsidP="001E479A"/>
    <w:p w14:paraId="785B4E27" w14:textId="77777777" w:rsidR="0007702A" w:rsidRDefault="0007702A" w:rsidP="00956345"/>
    <w:p w14:paraId="61D2284D" w14:textId="77777777" w:rsidR="0007702A" w:rsidRDefault="0007702A" w:rsidP="00956345"/>
    <w:p w14:paraId="5660EECF" w14:textId="77777777" w:rsidR="0007702A" w:rsidRDefault="0007702A" w:rsidP="00506F96"/>
    <w:p w14:paraId="5FB6570F" w14:textId="77777777" w:rsidR="0007702A" w:rsidRDefault="0007702A" w:rsidP="00506F96"/>
    <w:p w14:paraId="7136CECF" w14:textId="77777777" w:rsidR="0007702A" w:rsidRDefault="0007702A" w:rsidP="003F0280"/>
    <w:p w14:paraId="5EA8DEC6" w14:textId="77777777" w:rsidR="0007702A" w:rsidRDefault="0007702A" w:rsidP="00C42194"/>
    <w:p w14:paraId="0F772A46" w14:textId="77777777" w:rsidR="0007702A" w:rsidRDefault="0007702A" w:rsidP="00CF3394"/>
    <w:p w14:paraId="699D78D3" w14:textId="77777777" w:rsidR="0007702A" w:rsidRDefault="0007702A" w:rsidP="00CF3394"/>
    <w:p w14:paraId="593115BC" w14:textId="77777777" w:rsidR="0007702A" w:rsidRDefault="0007702A"/>
    <w:p w14:paraId="4B1BBA64" w14:textId="77777777" w:rsidR="0007702A" w:rsidRDefault="0007702A" w:rsidP="00C30496"/>
    <w:p w14:paraId="01CA7A27" w14:textId="77777777" w:rsidR="0007702A" w:rsidRDefault="0007702A" w:rsidP="00C30496"/>
    <w:p w14:paraId="4FBCEC41" w14:textId="77777777" w:rsidR="0007702A" w:rsidRDefault="0007702A" w:rsidP="008262A9"/>
    <w:p w14:paraId="1DC05B66" w14:textId="77777777" w:rsidR="0007702A" w:rsidRDefault="0007702A" w:rsidP="008262A9"/>
    <w:p w14:paraId="777F241B" w14:textId="77777777" w:rsidR="0007702A" w:rsidRDefault="0007702A" w:rsidP="00E22D64"/>
    <w:p w14:paraId="639907A8" w14:textId="77777777" w:rsidR="0007702A" w:rsidRDefault="0007702A" w:rsidP="00E307B3"/>
    <w:p w14:paraId="00C7AEF2" w14:textId="77777777" w:rsidR="0007702A" w:rsidRDefault="0007702A" w:rsidP="00DB1756"/>
    <w:p w14:paraId="078F3782" w14:textId="77777777" w:rsidR="0007702A" w:rsidRDefault="0007702A" w:rsidP="00DB1756"/>
    <w:p w14:paraId="1C51358B" w14:textId="77777777" w:rsidR="0007702A" w:rsidRDefault="0007702A" w:rsidP="00DB5BE7"/>
    <w:p w14:paraId="727FE721" w14:textId="77777777" w:rsidR="0007702A" w:rsidRDefault="0007702A" w:rsidP="000B173F"/>
    <w:p w14:paraId="2FD2C614" w14:textId="77777777" w:rsidR="0007702A" w:rsidRDefault="0007702A"/>
  </w:footnote>
  <w:footnote w:type="continuationNotice" w:id="1">
    <w:p w14:paraId="286A19E2" w14:textId="77777777" w:rsidR="0007702A" w:rsidRDefault="0007702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20C53" w14:textId="77777777" w:rsidR="005B6B24" w:rsidRDefault="005B6B24" w:rsidP="008848D9">
    <w:pPr>
      <w:pStyle w:val="ad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  <w:cs/>
      </w:rPr>
      <w:t>ง</w:t>
    </w:r>
    <w:r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43967" w14:textId="77777777" w:rsidR="005B6B24" w:rsidRPr="00BD0E0C" w:rsidRDefault="005B6B24" w:rsidP="00B20993">
    <w:pPr>
      <w:ind w:left="7920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</w:rPr>
      <w:t>2</w:t>
    </w:r>
    <w:r>
      <w:rPr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C1794" w14:textId="77777777" w:rsidR="005B6B24" w:rsidRDefault="005B6B24" w:rsidP="008848D9">
    <w:pPr>
      <w:pStyle w:val="ad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A2A43" w14:textId="77777777" w:rsidR="00C85B15" w:rsidRDefault="00C85B15" w:rsidP="008848D9">
    <w:pPr>
      <w:pStyle w:val="ad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18515" w14:textId="77777777" w:rsidR="005B6B24" w:rsidRDefault="005B6B24" w:rsidP="00CD1F9B">
    <w:pPr>
      <w:pStyle w:val="ad"/>
      <w:ind w:firstLine="851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66176"/>
    <w:multiLevelType w:val="multilevel"/>
    <w:tmpl w:val="1752E5C8"/>
    <w:lvl w:ilvl="0">
      <w:start w:val="1"/>
      <w:numFmt w:val="decimal"/>
      <w:pStyle w:val="25CM"/>
      <w:lvlText w:val="(%1)"/>
      <w:lvlJc w:val="left"/>
      <w:pPr>
        <w:ind w:left="1778" w:hanging="360"/>
      </w:pPr>
      <w:rPr>
        <w:rFonts w:hint="default"/>
        <w:sz w:val="32"/>
        <w:szCs w:val="32"/>
        <w:lang w:bidi="th-TH"/>
      </w:rPr>
    </w:lvl>
    <w:lvl w:ilvl="1">
      <w:start w:val="1"/>
      <w:numFmt w:val="decimal"/>
      <w:suff w:val="space"/>
      <w:lvlText w:val="%1.%2"/>
      <w:lvlJc w:val="left"/>
      <w:pPr>
        <w:ind w:left="0" w:firstLine="170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98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  <w:rPr>
        <w:rFonts w:hint="default"/>
      </w:rPr>
    </w:lvl>
  </w:abstractNum>
  <w:abstractNum w:abstractNumId="1" w15:restartNumberingAfterBreak="0">
    <w:nsid w:val="19EC2FCE"/>
    <w:multiLevelType w:val="multilevel"/>
    <w:tmpl w:val="6838B732"/>
    <w:lvl w:ilvl="0">
      <w:start w:val="1"/>
      <w:numFmt w:val="decimal"/>
      <w:pStyle w:val="3CM"/>
      <w:suff w:val="space"/>
      <w:lvlText w:val="%1."/>
      <w:lvlJc w:val="left"/>
      <w:pPr>
        <w:ind w:left="0" w:firstLine="1701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2" w15:restartNumberingAfterBreak="0">
    <w:nsid w:val="1EEE4E8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ED7C01"/>
    <w:multiLevelType w:val="hybridMultilevel"/>
    <w:tmpl w:val="13620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72602D"/>
    <w:multiLevelType w:val="multilevel"/>
    <w:tmpl w:val="3FD2D1E4"/>
    <w:lvl w:ilvl="0">
      <w:start w:val="1"/>
      <w:numFmt w:val="thaiLetters"/>
      <w:pStyle w:val="9"/>
      <w:suff w:val="nothing"/>
      <w:lvlText w:val="ภาคผนวก %1"/>
      <w:lvlJc w:val="left"/>
      <w:pPr>
        <w:ind w:left="0" w:firstLine="0"/>
      </w:pPr>
      <w:rPr>
        <w:rFonts w:ascii="Angsana New" w:hAnsi="Angsana New" w:cs="Angsana New" w:hint="default"/>
        <w:b/>
        <w:bCs/>
        <w:i w:val="0"/>
        <w:iCs w:val="0"/>
        <w:sz w:val="36"/>
        <w:szCs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45E3E94"/>
    <w:multiLevelType w:val="multilevel"/>
    <w:tmpl w:val="0C86C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A730664"/>
    <w:multiLevelType w:val="hybridMultilevel"/>
    <w:tmpl w:val="F3FE1DC8"/>
    <w:lvl w:ilvl="0" w:tplc="12C6AD40">
      <w:start w:val="7"/>
      <w:numFmt w:val="bullet"/>
      <w:lvlText w:val="-"/>
      <w:lvlJc w:val="left"/>
      <w:pPr>
        <w:ind w:left="32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44ED738B"/>
    <w:multiLevelType w:val="multilevel"/>
    <w:tmpl w:val="8EE8C206"/>
    <w:lvl w:ilvl="0">
      <w:start w:val="1"/>
      <w:numFmt w:val="decimal"/>
      <w:pStyle w:val="15"/>
      <w:suff w:val="space"/>
      <w:lvlText w:val="%1."/>
      <w:lvlJc w:val="left"/>
      <w:pPr>
        <w:ind w:left="0" w:firstLine="851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13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1701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  <w:rPr>
        <w:rFonts w:hint="default"/>
      </w:rPr>
    </w:lvl>
  </w:abstractNum>
  <w:abstractNum w:abstractNumId="8" w15:restartNumberingAfterBreak="0">
    <w:nsid w:val="46A450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B4F67B4"/>
    <w:multiLevelType w:val="multilevel"/>
    <w:tmpl w:val="586A35BE"/>
    <w:lvl w:ilvl="0">
      <w:start w:val="1"/>
      <w:numFmt w:val="decimal"/>
      <w:pStyle w:val="35CM"/>
      <w:suff w:val="space"/>
      <w:lvlText w:val="%1.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10" w15:restartNumberingAfterBreak="0">
    <w:nsid w:val="4D35337B"/>
    <w:multiLevelType w:val="multilevel"/>
    <w:tmpl w:val="58040BD6"/>
    <w:lvl w:ilvl="0">
      <w:start w:val="1"/>
      <w:numFmt w:val="decimal"/>
      <w:pStyle w:val="1"/>
      <w:suff w:val="nothing"/>
      <w:lvlText w:val="บทที่ %1"/>
      <w:lvlJc w:val="left"/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6"/>
        <w:szCs w:val="36"/>
        <w:u w:val="none"/>
        <w:vertAlign w:val="baseline"/>
        <w:em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18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42" w:firstLine="113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141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DB01193"/>
    <w:multiLevelType w:val="multilevel"/>
    <w:tmpl w:val="E6141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DB5DA2"/>
    <w:multiLevelType w:val="multilevel"/>
    <w:tmpl w:val="0409001F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57523B11"/>
    <w:multiLevelType w:val="hybridMultilevel"/>
    <w:tmpl w:val="7AF6A348"/>
    <w:lvl w:ilvl="0" w:tplc="58E25EE4">
      <w:start w:val="1"/>
      <w:numFmt w:val="decimal"/>
      <w:lvlText w:val="2.2.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333678A"/>
    <w:multiLevelType w:val="hybridMultilevel"/>
    <w:tmpl w:val="E74E3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9F0AAF"/>
    <w:multiLevelType w:val="hybridMultilevel"/>
    <w:tmpl w:val="09729DCE"/>
    <w:lvl w:ilvl="0" w:tplc="9D2ABDFC">
      <w:numFmt w:val="decimal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16" w15:restartNumberingAfterBreak="0">
    <w:nsid w:val="69702E49"/>
    <w:multiLevelType w:val="multilevel"/>
    <w:tmpl w:val="75C44DBE"/>
    <w:lvl w:ilvl="0">
      <w:start w:val="1"/>
      <w:numFmt w:val="decimal"/>
      <w:pStyle w:val="2CM"/>
      <w:lvlText w:val="%1)"/>
      <w:lvlJc w:val="left"/>
      <w:pPr>
        <w:ind w:left="1494" w:hanging="36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418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701"/>
      </w:pPr>
      <w:rPr>
        <w:rFonts w:hint="default"/>
      </w:rPr>
    </w:lvl>
    <w:lvl w:ilvl="3">
      <w:start w:val="1"/>
      <w:numFmt w:val="decimal"/>
      <w:lvlText w:val="%3.%4"/>
      <w:lvlJc w:val="left"/>
      <w:pPr>
        <w:tabs>
          <w:tab w:val="num" w:pos="2552"/>
        </w:tabs>
        <w:ind w:left="0" w:firstLine="1985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58"/>
        </w:tabs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78"/>
        </w:tabs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818"/>
        </w:tabs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38"/>
        </w:tabs>
        <w:ind w:left="7538" w:hanging="180"/>
      </w:pPr>
      <w:rPr>
        <w:rFonts w:hint="default"/>
      </w:rPr>
    </w:lvl>
  </w:abstractNum>
  <w:abstractNum w:abstractNumId="17" w15:restartNumberingAfterBreak="0">
    <w:nsid w:val="69FA7736"/>
    <w:multiLevelType w:val="multilevel"/>
    <w:tmpl w:val="2D824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FD04FE9"/>
    <w:multiLevelType w:val="multilevel"/>
    <w:tmpl w:val="D0D29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52920208">
    <w:abstractNumId w:val="10"/>
  </w:num>
  <w:num w:numId="2" w16cid:durableId="1228609007">
    <w:abstractNumId w:val="4"/>
  </w:num>
  <w:num w:numId="3" w16cid:durableId="795877094">
    <w:abstractNumId w:val="7"/>
  </w:num>
  <w:num w:numId="4" w16cid:durableId="870990741">
    <w:abstractNumId w:val="0"/>
  </w:num>
  <w:num w:numId="5" w16cid:durableId="486555382">
    <w:abstractNumId w:val="16"/>
  </w:num>
  <w:num w:numId="6" w16cid:durableId="752817436">
    <w:abstractNumId w:val="9"/>
  </w:num>
  <w:num w:numId="7" w16cid:durableId="397173840">
    <w:abstractNumId w:val="1"/>
  </w:num>
  <w:num w:numId="8" w16cid:durableId="180377119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7704215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0265523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514137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2631029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245984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51397173">
    <w:abstractNumId w:val="3"/>
  </w:num>
  <w:num w:numId="15" w16cid:durableId="259417862">
    <w:abstractNumId w:val="14"/>
  </w:num>
  <w:num w:numId="16" w16cid:durableId="1818954063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83994705">
    <w:abstractNumId w:val="13"/>
  </w:num>
  <w:num w:numId="18" w16cid:durableId="2063629803">
    <w:abstractNumId w:val="12"/>
  </w:num>
  <w:num w:numId="19" w16cid:durableId="662122843">
    <w:abstractNumId w:val="15"/>
  </w:num>
  <w:num w:numId="20" w16cid:durableId="127941497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834538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629584179">
    <w:abstractNumId w:val="2"/>
  </w:num>
  <w:num w:numId="23" w16cid:durableId="152316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00474617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5758202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01632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525010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82898106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1387494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6902827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51507680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088599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6237331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65222564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867437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3617097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3913477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769678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384987358">
    <w:abstractNumId w:val="6"/>
  </w:num>
  <w:num w:numId="40" w16cid:durableId="1350374169">
    <w:abstractNumId w:val="5"/>
  </w:num>
  <w:num w:numId="41" w16cid:durableId="2082826309">
    <w:abstractNumId w:val="8"/>
  </w:num>
  <w:num w:numId="42" w16cid:durableId="612859485">
    <w:abstractNumId w:val="17"/>
  </w:num>
  <w:num w:numId="43" w16cid:durableId="535699279">
    <w:abstractNumId w:val="18"/>
  </w:num>
  <w:num w:numId="44" w16cid:durableId="1602563228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VancouverMSU-Update&lt;/Style&gt;&lt;LeftDelim&gt;{&lt;/LeftDelim&gt;&lt;RightDelim&gt;}&lt;/RightDelim&gt;&lt;FontName&gt;Angsana New&lt;/FontName&gt;&lt;FontSize&gt;16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ssl.enl&lt;/item&gt;&lt;/Libraries&gt;&lt;/ENLibraries&gt;"/>
  </w:docVars>
  <w:rsids>
    <w:rsidRoot w:val="005103A9"/>
    <w:rsid w:val="00000620"/>
    <w:rsid w:val="00001263"/>
    <w:rsid w:val="00001408"/>
    <w:rsid w:val="00001601"/>
    <w:rsid w:val="000030E5"/>
    <w:rsid w:val="00003324"/>
    <w:rsid w:val="0000422B"/>
    <w:rsid w:val="000042E6"/>
    <w:rsid w:val="00004572"/>
    <w:rsid w:val="000049FA"/>
    <w:rsid w:val="0000671E"/>
    <w:rsid w:val="000076EA"/>
    <w:rsid w:val="00007871"/>
    <w:rsid w:val="000100B4"/>
    <w:rsid w:val="00011993"/>
    <w:rsid w:val="00011CD3"/>
    <w:rsid w:val="00012074"/>
    <w:rsid w:val="000143D6"/>
    <w:rsid w:val="00015137"/>
    <w:rsid w:val="000157D8"/>
    <w:rsid w:val="00015D3A"/>
    <w:rsid w:val="00015FB3"/>
    <w:rsid w:val="00017188"/>
    <w:rsid w:val="00017ACF"/>
    <w:rsid w:val="000202D1"/>
    <w:rsid w:val="00020CC3"/>
    <w:rsid w:val="00020EB7"/>
    <w:rsid w:val="000212EA"/>
    <w:rsid w:val="000216F3"/>
    <w:rsid w:val="00022157"/>
    <w:rsid w:val="000232AC"/>
    <w:rsid w:val="000236BB"/>
    <w:rsid w:val="000255A5"/>
    <w:rsid w:val="0002581C"/>
    <w:rsid w:val="00026B59"/>
    <w:rsid w:val="00026B95"/>
    <w:rsid w:val="000272A6"/>
    <w:rsid w:val="00027D56"/>
    <w:rsid w:val="00030FBC"/>
    <w:rsid w:val="00031017"/>
    <w:rsid w:val="00031C33"/>
    <w:rsid w:val="000321F7"/>
    <w:rsid w:val="0003251F"/>
    <w:rsid w:val="00033278"/>
    <w:rsid w:val="0003511D"/>
    <w:rsid w:val="00035B1C"/>
    <w:rsid w:val="000361EA"/>
    <w:rsid w:val="00037108"/>
    <w:rsid w:val="0003729B"/>
    <w:rsid w:val="00037775"/>
    <w:rsid w:val="000379D2"/>
    <w:rsid w:val="00037E70"/>
    <w:rsid w:val="000405BF"/>
    <w:rsid w:val="00041BEC"/>
    <w:rsid w:val="00042147"/>
    <w:rsid w:val="00042E8A"/>
    <w:rsid w:val="0004325D"/>
    <w:rsid w:val="000440DC"/>
    <w:rsid w:val="00044A7D"/>
    <w:rsid w:val="00044C17"/>
    <w:rsid w:val="000451B6"/>
    <w:rsid w:val="000457C7"/>
    <w:rsid w:val="00046044"/>
    <w:rsid w:val="00046CBB"/>
    <w:rsid w:val="00047E9B"/>
    <w:rsid w:val="0005024C"/>
    <w:rsid w:val="00051082"/>
    <w:rsid w:val="00051CD6"/>
    <w:rsid w:val="0005228E"/>
    <w:rsid w:val="00052F58"/>
    <w:rsid w:val="00053309"/>
    <w:rsid w:val="00054883"/>
    <w:rsid w:val="000557DC"/>
    <w:rsid w:val="00056534"/>
    <w:rsid w:val="00057533"/>
    <w:rsid w:val="00057BEC"/>
    <w:rsid w:val="00060037"/>
    <w:rsid w:val="000606B2"/>
    <w:rsid w:val="00060F87"/>
    <w:rsid w:val="000614DD"/>
    <w:rsid w:val="00061735"/>
    <w:rsid w:val="0006296B"/>
    <w:rsid w:val="0006327F"/>
    <w:rsid w:val="00063F18"/>
    <w:rsid w:val="0006494D"/>
    <w:rsid w:val="00064971"/>
    <w:rsid w:val="00064DD0"/>
    <w:rsid w:val="00065D04"/>
    <w:rsid w:val="00065E38"/>
    <w:rsid w:val="00066AF4"/>
    <w:rsid w:val="00066D2C"/>
    <w:rsid w:val="00066FA7"/>
    <w:rsid w:val="00067328"/>
    <w:rsid w:val="00070E22"/>
    <w:rsid w:val="000711D4"/>
    <w:rsid w:val="00071ED1"/>
    <w:rsid w:val="00072168"/>
    <w:rsid w:val="00072A93"/>
    <w:rsid w:val="00073E89"/>
    <w:rsid w:val="00074AB1"/>
    <w:rsid w:val="000755E5"/>
    <w:rsid w:val="00076BDC"/>
    <w:rsid w:val="0007702A"/>
    <w:rsid w:val="00080803"/>
    <w:rsid w:val="000808A5"/>
    <w:rsid w:val="000822F7"/>
    <w:rsid w:val="00082372"/>
    <w:rsid w:val="000825B7"/>
    <w:rsid w:val="00082846"/>
    <w:rsid w:val="000847BA"/>
    <w:rsid w:val="00084DDD"/>
    <w:rsid w:val="000852A2"/>
    <w:rsid w:val="0008642B"/>
    <w:rsid w:val="00086652"/>
    <w:rsid w:val="00086B7F"/>
    <w:rsid w:val="00086CA3"/>
    <w:rsid w:val="00086D05"/>
    <w:rsid w:val="00086F80"/>
    <w:rsid w:val="0008711E"/>
    <w:rsid w:val="0008750B"/>
    <w:rsid w:val="00087600"/>
    <w:rsid w:val="0008777D"/>
    <w:rsid w:val="00090293"/>
    <w:rsid w:val="000911F3"/>
    <w:rsid w:val="00091EA0"/>
    <w:rsid w:val="000920CE"/>
    <w:rsid w:val="00092573"/>
    <w:rsid w:val="00092B51"/>
    <w:rsid w:val="000931BA"/>
    <w:rsid w:val="0009417E"/>
    <w:rsid w:val="000947FE"/>
    <w:rsid w:val="00097E7F"/>
    <w:rsid w:val="000A002C"/>
    <w:rsid w:val="000A02CC"/>
    <w:rsid w:val="000A06CE"/>
    <w:rsid w:val="000A2731"/>
    <w:rsid w:val="000A2B11"/>
    <w:rsid w:val="000A2C59"/>
    <w:rsid w:val="000A5928"/>
    <w:rsid w:val="000A6855"/>
    <w:rsid w:val="000A70E4"/>
    <w:rsid w:val="000A7A82"/>
    <w:rsid w:val="000B173F"/>
    <w:rsid w:val="000B1C99"/>
    <w:rsid w:val="000B1EB8"/>
    <w:rsid w:val="000B1F6A"/>
    <w:rsid w:val="000B3B3C"/>
    <w:rsid w:val="000B3ED0"/>
    <w:rsid w:val="000B43DC"/>
    <w:rsid w:val="000B4539"/>
    <w:rsid w:val="000B46B1"/>
    <w:rsid w:val="000B4BFB"/>
    <w:rsid w:val="000B5376"/>
    <w:rsid w:val="000B5561"/>
    <w:rsid w:val="000B60FB"/>
    <w:rsid w:val="000B62DC"/>
    <w:rsid w:val="000B7664"/>
    <w:rsid w:val="000B77D6"/>
    <w:rsid w:val="000C071A"/>
    <w:rsid w:val="000C0971"/>
    <w:rsid w:val="000C1169"/>
    <w:rsid w:val="000C1C8D"/>
    <w:rsid w:val="000C2C68"/>
    <w:rsid w:val="000C325F"/>
    <w:rsid w:val="000C3C3E"/>
    <w:rsid w:val="000C4DAD"/>
    <w:rsid w:val="000C4E4A"/>
    <w:rsid w:val="000C4E63"/>
    <w:rsid w:val="000C6475"/>
    <w:rsid w:val="000C6810"/>
    <w:rsid w:val="000C691D"/>
    <w:rsid w:val="000D02F1"/>
    <w:rsid w:val="000D0766"/>
    <w:rsid w:val="000D0F07"/>
    <w:rsid w:val="000D10C7"/>
    <w:rsid w:val="000D112F"/>
    <w:rsid w:val="000D1335"/>
    <w:rsid w:val="000D15F6"/>
    <w:rsid w:val="000D1B69"/>
    <w:rsid w:val="000D1CF9"/>
    <w:rsid w:val="000D3513"/>
    <w:rsid w:val="000D3A3A"/>
    <w:rsid w:val="000D49B8"/>
    <w:rsid w:val="000D50DB"/>
    <w:rsid w:val="000D540E"/>
    <w:rsid w:val="000D76E9"/>
    <w:rsid w:val="000E1162"/>
    <w:rsid w:val="000E17A4"/>
    <w:rsid w:val="000E1992"/>
    <w:rsid w:val="000E1DF4"/>
    <w:rsid w:val="000E2AC9"/>
    <w:rsid w:val="000E3961"/>
    <w:rsid w:val="000E3D03"/>
    <w:rsid w:val="000E48DB"/>
    <w:rsid w:val="000E4DC7"/>
    <w:rsid w:val="000E5509"/>
    <w:rsid w:val="000E6547"/>
    <w:rsid w:val="000E6C13"/>
    <w:rsid w:val="000E6D49"/>
    <w:rsid w:val="000E6E86"/>
    <w:rsid w:val="000F0A45"/>
    <w:rsid w:val="000F1518"/>
    <w:rsid w:val="000F23BD"/>
    <w:rsid w:val="000F2C84"/>
    <w:rsid w:val="000F467F"/>
    <w:rsid w:val="000F4EA3"/>
    <w:rsid w:val="000F571D"/>
    <w:rsid w:val="000F59D4"/>
    <w:rsid w:val="000F5D7E"/>
    <w:rsid w:val="000F6232"/>
    <w:rsid w:val="000F6525"/>
    <w:rsid w:val="000F703C"/>
    <w:rsid w:val="001001A4"/>
    <w:rsid w:val="00102406"/>
    <w:rsid w:val="00102FBF"/>
    <w:rsid w:val="00103192"/>
    <w:rsid w:val="00103232"/>
    <w:rsid w:val="00103997"/>
    <w:rsid w:val="0010416E"/>
    <w:rsid w:val="001042EB"/>
    <w:rsid w:val="00104E76"/>
    <w:rsid w:val="0010548D"/>
    <w:rsid w:val="001056BE"/>
    <w:rsid w:val="0010597A"/>
    <w:rsid w:val="0010684F"/>
    <w:rsid w:val="00106ADE"/>
    <w:rsid w:val="00106D6F"/>
    <w:rsid w:val="00106F49"/>
    <w:rsid w:val="0010707F"/>
    <w:rsid w:val="00107728"/>
    <w:rsid w:val="001115F9"/>
    <w:rsid w:val="00111B83"/>
    <w:rsid w:val="001127C6"/>
    <w:rsid w:val="0011470A"/>
    <w:rsid w:val="00114DC3"/>
    <w:rsid w:val="00115161"/>
    <w:rsid w:val="0011565A"/>
    <w:rsid w:val="001170F8"/>
    <w:rsid w:val="00117A21"/>
    <w:rsid w:val="00117BAB"/>
    <w:rsid w:val="00117E9B"/>
    <w:rsid w:val="00120447"/>
    <w:rsid w:val="00120FF6"/>
    <w:rsid w:val="001210D2"/>
    <w:rsid w:val="0012195F"/>
    <w:rsid w:val="00121BC4"/>
    <w:rsid w:val="00121D6F"/>
    <w:rsid w:val="00121F41"/>
    <w:rsid w:val="00122FF9"/>
    <w:rsid w:val="0012501A"/>
    <w:rsid w:val="001250E1"/>
    <w:rsid w:val="0012523E"/>
    <w:rsid w:val="00125665"/>
    <w:rsid w:val="00125E40"/>
    <w:rsid w:val="001266C1"/>
    <w:rsid w:val="00127168"/>
    <w:rsid w:val="00127527"/>
    <w:rsid w:val="001300CF"/>
    <w:rsid w:val="00130CE4"/>
    <w:rsid w:val="001318CD"/>
    <w:rsid w:val="001318E8"/>
    <w:rsid w:val="0013238C"/>
    <w:rsid w:val="00132925"/>
    <w:rsid w:val="001329E1"/>
    <w:rsid w:val="001331E8"/>
    <w:rsid w:val="00133BF9"/>
    <w:rsid w:val="00133CFC"/>
    <w:rsid w:val="00134219"/>
    <w:rsid w:val="0013432C"/>
    <w:rsid w:val="0013576D"/>
    <w:rsid w:val="0013796B"/>
    <w:rsid w:val="00137E85"/>
    <w:rsid w:val="0014010C"/>
    <w:rsid w:val="001406AE"/>
    <w:rsid w:val="0014148B"/>
    <w:rsid w:val="00141992"/>
    <w:rsid w:val="00141CC8"/>
    <w:rsid w:val="0014327F"/>
    <w:rsid w:val="00143979"/>
    <w:rsid w:val="0014477F"/>
    <w:rsid w:val="001464F5"/>
    <w:rsid w:val="0014655E"/>
    <w:rsid w:val="00146E7C"/>
    <w:rsid w:val="00147687"/>
    <w:rsid w:val="00147FAD"/>
    <w:rsid w:val="001524D5"/>
    <w:rsid w:val="00153C82"/>
    <w:rsid w:val="001544F0"/>
    <w:rsid w:val="00154926"/>
    <w:rsid w:val="001550B3"/>
    <w:rsid w:val="0015569B"/>
    <w:rsid w:val="001557F1"/>
    <w:rsid w:val="00155819"/>
    <w:rsid w:val="00156DFB"/>
    <w:rsid w:val="00157A6C"/>
    <w:rsid w:val="00160A58"/>
    <w:rsid w:val="001618A5"/>
    <w:rsid w:val="00163AB8"/>
    <w:rsid w:val="00163C91"/>
    <w:rsid w:val="00163CB5"/>
    <w:rsid w:val="001648C1"/>
    <w:rsid w:val="001655C4"/>
    <w:rsid w:val="00166EFC"/>
    <w:rsid w:val="00167165"/>
    <w:rsid w:val="00167DBF"/>
    <w:rsid w:val="0017093B"/>
    <w:rsid w:val="0017123E"/>
    <w:rsid w:val="0017234B"/>
    <w:rsid w:val="00172A25"/>
    <w:rsid w:val="00172CD5"/>
    <w:rsid w:val="001735E8"/>
    <w:rsid w:val="001738A2"/>
    <w:rsid w:val="00174399"/>
    <w:rsid w:val="001764BC"/>
    <w:rsid w:val="00176570"/>
    <w:rsid w:val="00180E58"/>
    <w:rsid w:val="001810A1"/>
    <w:rsid w:val="00181FEA"/>
    <w:rsid w:val="00183A5D"/>
    <w:rsid w:val="00183D40"/>
    <w:rsid w:val="001843F4"/>
    <w:rsid w:val="00186DE4"/>
    <w:rsid w:val="00186EFA"/>
    <w:rsid w:val="00187204"/>
    <w:rsid w:val="001872DB"/>
    <w:rsid w:val="00187950"/>
    <w:rsid w:val="00187A8F"/>
    <w:rsid w:val="00187CD3"/>
    <w:rsid w:val="0019241D"/>
    <w:rsid w:val="0019287A"/>
    <w:rsid w:val="00192B75"/>
    <w:rsid w:val="00192F04"/>
    <w:rsid w:val="00193B07"/>
    <w:rsid w:val="001956D2"/>
    <w:rsid w:val="00195B12"/>
    <w:rsid w:val="00195E20"/>
    <w:rsid w:val="001962D8"/>
    <w:rsid w:val="001965DE"/>
    <w:rsid w:val="00197A65"/>
    <w:rsid w:val="001A0418"/>
    <w:rsid w:val="001A074D"/>
    <w:rsid w:val="001A093B"/>
    <w:rsid w:val="001A0E4F"/>
    <w:rsid w:val="001A23ED"/>
    <w:rsid w:val="001A2517"/>
    <w:rsid w:val="001A30E7"/>
    <w:rsid w:val="001A3C84"/>
    <w:rsid w:val="001A4562"/>
    <w:rsid w:val="001A4D01"/>
    <w:rsid w:val="001A56A3"/>
    <w:rsid w:val="001A6138"/>
    <w:rsid w:val="001A6166"/>
    <w:rsid w:val="001A65AB"/>
    <w:rsid w:val="001A711C"/>
    <w:rsid w:val="001B01FB"/>
    <w:rsid w:val="001B0C6D"/>
    <w:rsid w:val="001B3200"/>
    <w:rsid w:val="001B3C10"/>
    <w:rsid w:val="001B3E25"/>
    <w:rsid w:val="001B457D"/>
    <w:rsid w:val="001B468C"/>
    <w:rsid w:val="001B4CB5"/>
    <w:rsid w:val="001B58AF"/>
    <w:rsid w:val="001B5929"/>
    <w:rsid w:val="001B63EC"/>
    <w:rsid w:val="001B6576"/>
    <w:rsid w:val="001C014C"/>
    <w:rsid w:val="001C0C99"/>
    <w:rsid w:val="001C13F7"/>
    <w:rsid w:val="001C1E1A"/>
    <w:rsid w:val="001C26C9"/>
    <w:rsid w:val="001C2708"/>
    <w:rsid w:val="001C386B"/>
    <w:rsid w:val="001C459C"/>
    <w:rsid w:val="001C4C1B"/>
    <w:rsid w:val="001C528A"/>
    <w:rsid w:val="001C5679"/>
    <w:rsid w:val="001C5BCB"/>
    <w:rsid w:val="001C5EF4"/>
    <w:rsid w:val="001C737A"/>
    <w:rsid w:val="001C7384"/>
    <w:rsid w:val="001C7857"/>
    <w:rsid w:val="001D0CB1"/>
    <w:rsid w:val="001D1356"/>
    <w:rsid w:val="001D23A1"/>
    <w:rsid w:val="001D2EDE"/>
    <w:rsid w:val="001D3E63"/>
    <w:rsid w:val="001D4CB7"/>
    <w:rsid w:val="001D60DD"/>
    <w:rsid w:val="001D63BB"/>
    <w:rsid w:val="001D6407"/>
    <w:rsid w:val="001D79EA"/>
    <w:rsid w:val="001D7F3F"/>
    <w:rsid w:val="001E2087"/>
    <w:rsid w:val="001E2C42"/>
    <w:rsid w:val="001E3197"/>
    <w:rsid w:val="001E425B"/>
    <w:rsid w:val="001E479A"/>
    <w:rsid w:val="001E4987"/>
    <w:rsid w:val="001F06FB"/>
    <w:rsid w:val="001F2382"/>
    <w:rsid w:val="001F24A4"/>
    <w:rsid w:val="001F2DFD"/>
    <w:rsid w:val="001F347D"/>
    <w:rsid w:val="001F4EC8"/>
    <w:rsid w:val="001F53A1"/>
    <w:rsid w:val="001F5569"/>
    <w:rsid w:val="001F5CE1"/>
    <w:rsid w:val="001F7C6E"/>
    <w:rsid w:val="00200219"/>
    <w:rsid w:val="0020033D"/>
    <w:rsid w:val="002007CA"/>
    <w:rsid w:val="00200C4E"/>
    <w:rsid w:val="00200DBD"/>
    <w:rsid w:val="00201323"/>
    <w:rsid w:val="002015AD"/>
    <w:rsid w:val="002019E4"/>
    <w:rsid w:val="00202165"/>
    <w:rsid w:val="002035BE"/>
    <w:rsid w:val="00203F67"/>
    <w:rsid w:val="0020464C"/>
    <w:rsid w:val="0020471E"/>
    <w:rsid w:val="00204B58"/>
    <w:rsid w:val="00205485"/>
    <w:rsid w:val="002055EF"/>
    <w:rsid w:val="002078CC"/>
    <w:rsid w:val="00211B21"/>
    <w:rsid w:val="0021337D"/>
    <w:rsid w:val="002137FF"/>
    <w:rsid w:val="00213A9D"/>
    <w:rsid w:val="002141CC"/>
    <w:rsid w:val="00214335"/>
    <w:rsid w:val="00214384"/>
    <w:rsid w:val="00215287"/>
    <w:rsid w:val="00215BCF"/>
    <w:rsid w:val="00216EF3"/>
    <w:rsid w:val="00217D10"/>
    <w:rsid w:val="00220ADB"/>
    <w:rsid w:val="002213CC"/>
    <w:rsid w:val="0022150E"/>
    <w:rsid w:val="00223368"/>
    <w:rsid w:val="00223B00"/>
    <w:rsid w:val="00224BC9"/>
    <w:rsid w:val="00225226"/>
    <w:rsid w:val="002252DA"/>
    <w:rsid w:val="002258AE"/>
    <w:rsid w:val="002259F7"/>
    <w:rsid w:val="00226146"/>
    <w:rsid w:val="00227163"/>
    <w:rsid w:val="00227D4E"/>
    <w:rsid w:val="00230211"/>
    <w:rsid w:val="00232B59"/>
    <w:rsid w:val="00232B9C"/>
    <w:rsid w:val="00233C35"/>
    <w:rsid w:val="00233CE3"/>
    <w:rsid w:val="00234E97"/>
    <w:rsid w:val="002357C0"/>
    <w:rsid w:val="00235930"/>
    <w:rsid w:val="00236061"/>
    <w:rsid w:val="002362A5"/>
    <w:rsid w:val="00236EB0"/>
    <w:rsid w:val="0023755C"/>
    <w:rsid w:val="00240670"/>
    <w:rsid w:val="00242AC2"/>
    <w:rsid w:val="0024368C"/>
    <w:rsid w:val="00244E8F"/>
    <w:rsid w:val="0024527F"/>
    <w:rsid w:val="002455FC"/>
    <w:rsid w:val="00245809"/>
    <w:rsid w:val="00245B72"/>
    <w:rsid w:val="00245EFF"/>
    <w:rsid w:val="00246333"/>
    <w:rsid w:val="0024702F"/>
    <w:rsid w:val="00250188"/>
    <w:rsid w:val="0025058A"/>
    <w:rsid w:val="00250C07"/>
    <w:rsid w:val="00250EB1"/>
    <w:rsid w:val="00250F2C"/>
    <w:rsid w:val="0025222D"/>
    <w:rsid w:val="0025399B"/>
    <w:rsid w:val="00253A24"/>
    <w:rsid w:val="00254B12"/>
    <w:rsid w:val="0025672B"/>
    <w:rsid w:val="00256F5D"/>
    <w:rsid w:val="00257484"/>
    <w:rsid w:val="0025790F"/>
    <w:rsid w:val="0026034A"/>
    <w:rsid w:val="00260591"/>
    <w:rsid w:val="00260F6D"/>
    <w:rsid w:val="00261659"/>
    <w:rsid w:val="00261A7E"/>
    <w:rsid w:val="002623B4"/>
    <w:rsid w:val="002634C8"/>
    <w:rsid w:val="00264CFB"/>
    <w:rsid w:val="0026547E"/>
    <w:rsid w:val="00265843"/>
    <w:rsid w:val="002665C5"/>
    <w:rsid w:val="00270808"/>
    <w:rsid w:val="00271D67"/>
    <w:rsid w:val="002722DA"/>
    <w:rsid w:val="00272655"/>
    <w:rsid w:val="002727DF"/>
    <w:rsid w:val="00272F88"/>
    <w:rsid w:val="00273E14"/>
    <w:rsid w:val="00274F58"/>
    <w:rsid w:val="00275507"/>
    <w:rsid w:val="002758CF"/>
    <w:rsid w:val="00275DB2"/>
    <w:rsid w:val="0027682D"/>
    <w:rsid w:val="00276DA6"/>
    <w:rsid w:val="00280B09"/>
    <w:rsid w:val="00281432"/>
    <w:rsid w:val="00281F26"/>
    <w:rsid w:val="00281F9C"/>
    <w:rsid w:val="002829F1"/>
    <w:rsid w:val="0028308A"/>
    <w:rsid w:val="00284F7D"/>
    <w:rsid w:val="00286316"/>
    <w:rsid w:val="0029088E"/>
    <w:rsid w:val="0029110D"/>
    <w:rsid w:val="00291173"/>
    <w:rsid w:val="00291500"/>
    <w:rsid w:val="00291D50"/>
    <w:rsid w:val="00291E50"/>
    <w:rsid w:val="00291EE6"/>
    <w:rsid w:val="00292165"/>
    <w:rsid w:val="00292BBD"/>
    <w:rsid w:val="00292BC2"/>
    <w:rsid w:val="0029345F"/>
    <w:rsid w:val="002940EC"/>
    <w:rsid w:val="00294B0C"/>
    <w:rsid w:val="00295376"/>
    <w:rsid w:val="002955B6"/>
    <w:rsid w:val="00295AD0"/>
    <w:rsid w:val="00296437"/>
    <w:rsid w:val="00296BA1"/>
    <w:rsid w:val="00297C74"/>
    <w:rsid w:val="00297D7E"/>
    <w:rsid w:val="002A0A19"/>
    <w:rsid w:val="002A0D46"/>
    <w:rsid w:val="002A0DDC"/>
    <w:rsid w:val="002A0E4F"/>
    <w:rsid w:val="002A1764"/>
    <w:rsid w:val="002A3001"/>
    <w:rsid w:val="002A32E3"/>
    <w:rsid w:val="002A4149"/>
    <w:rsid w:val="002A4757"/>
    <w:rsid w:val="002A4FB7"/>
    <w:rsid w:val="002A50B8"/>
    <w:rsid w:val="002A5933"/>
    <w:rsid w:val="002A59D2"/>
    <w:rsid w:val="002A7498"/>
    <w:rsid w:val="002A7D1D"/>
    <w:rsid w:val="002A7E45"/>
    <w:rsid w:val="002B067E"/>
    <w:rsid w:val="002B1912"/>
    <w:rsid w:val="002B1B40"/>
    <w:rsid w:val="002B1B8F"/>
    <w:rsid w:val="002B34E4"/>
    <w:rsid w:val="002B34F3"/>
    <w:rsid w:val="002B549F"/>
    <w:rsid w:val="002B6F90"/>
    <w:rsid w:val="002B79CF"/>
    <w:rsid w:val="002C00AC"/>
    <w:rsid w:val="002C0143"/>
    <w:rsid w:val="002C0586"/>
    <w:rsid w:val="002C1B3C"/>
    <w:rsid w:val="002C2189"/>
    <w:rsid w:val="002C2356"/>
    <w:rsid w:val="002C31B4"/>
    <w:rsid w:val="002C331A"/>
    <w:rsid w:val="002C3587"/>
    <w:rsid w:val="002C3C6F"/>
    <w:rsid w:val="002C3E3E"/>
    <w:rsid w:val="002C404B"/>
    <w:rsid w:val="002C4CF1"/>
    <w:rsid w:val="002C4DC1"/>
    <w:rsid w:val="002C5865"/>
    <w:rsid w:val="002C5E9F"/>
    <w:rsid w:val="002C74E5"/>
    <w:rsid w:val="002D2171"/>
    <w:rsid w:val="002D21F3"/>
    <w:rsid w:val="002D313E"/>
    <w:rsid w:val="002D3F61"/>
    <w:rsid w:val="002D4605"/>
    <w:rsid w:val="002D52A3"/>
    <w:rsid w:val="002D5B4F"/>
    <w:rsid w:val="002D6F74"/>
    <w:rsid w:val="002D7CBF"/>
    <w:rsid w:val="002E1156"/>
    <w:rsid w:val="002E2AC3"/>
    <w:rsid w:val="002E2D5E"/>
    <w:rsid w:val="002E31F7"/>
    <w:rsid w:val="002E4283"/>
    <w:rsid w:val="002E4836"/>
    <w:rsid w:val="002E49E9"/>
    <w:rsid w:val="002E540F"/>
    <w:rsid w:val="002E5B08"/>
    <w:rsid w:val="002E5E06"/>
    <w:rsid w:val="002E616E"/>
    <w:rsid w:val="002E6428"/>
    <w:rsid w:val="002E6937"/>
    <w:rsid w:val="002E71EC"/>
    <w:rsid w:val="002E72FC"/>
    <w:rsid w:val="002F3254"/>
    <w:rsid w:val="002F3373"/>
    <w:rsid w:val="002F3452"/>
    <w:rsid w:val="002F4218"/>
    <w:rsid w:val="002F53BE"/>
    <w:rsid w:val="002F5F16"/>
    <w:rsid w:val="002F6753"/>
    <w:rsid w:val="002F6849"/>
    <w:rsid w:val="002F6B17"/>
    <w:rsid w:val="002F6C98"/>
    <w:rsid w:val="002F70AE"/>
    <w:rsid w:val="00301632"/>
    <w:rsid w:val="003021D3"/>
    <w:rsid w:val="00302437"/>
    <w:rsid w:val="00303087"/>
    <w:rsid w:val="00304C6C"/>
    <w:rsid w:val="00305437"/>
    <w:rsid w:val="00305FC2"/>
    <w:rsid w:val="003065B9"/>
    <w:rsid w:val="00306BA9"/>
    <w:rsid w:val="00306C87"/>
    <w:rsid w:val="003073BA"/>
    <w:rsid w:val="00307740"/>
    <w:rsid w:val="00307B0F"/>
    <w:rsid w:val="00310029"/>
    <w:rsid w:val="00311A06"/>
    <w:rsid w:val="003125A3"/>
    <w:rsid w:val="00313A3C"/>
    <w:rsid w:val="00314819"/>
    <w:rsid w:val="00314904"/>
    <w:rsid w:val="003150EB"/>
    <w:rsid w:val="00315FC1"/>
    <w:rsid w:val="00316441"/>
    <w:rsid w:val="00316459"/>
    <w:rsid w:val="003164BF"/>
    <w:rsid w:val="00316657"/>
    <w:rsid w:val="00317556"/>
    <w:rsid w:val="0031796A"/>
    <w:rsid w:val="00317B41"/>
    <w:rsid w:val="0032270D"/>
    <w:rsid w:val="003232BF"/>
    <w:rsid w:val="00324DE1"/>
    <w:rsid w:val="0032520F"/>
    <w:rsid w:val="003261C6"/>
    <w:rsid w:val="00326C2B"/>
    <w:rsid w:val="003275E3"/>
    <w:rsid w:val="003277AC"/>
    <w:rsid w:val="00327C56"/>
    <w:rsid w:val="00327DE8"/>
    <w:rsid w:val="00327E37"/>
    <w:rsid w:val="003308AB"/>
    <w:rsid w:val="003309E5"/>
    <w:rsid w:val="00332F75"/>
    <w:rsid w:val="00333105"/>
    <w:rsid w:val="003334AF"/>
    <w:rsid w:val="00333A1F"/>
    <w:rsid w:val="00336C0C"/>
    <w:rsid w:val="00340097"/>
    <w:rsid w:val="00340FC7"/>
    <w:rsid w:val="00341746"/>
    <w:rsid w:val="00341E47"/>
    <w:rsid w:val="00341F53"/>
    <w:rsid w:val="00342BBA"/>
    <w:rsid w:val="00343171"/>
    <w:rsid w:val="003437FE"/>
    <w:rsid w:val="00343A3B"/>
    <w:rsid w:val="003442E4"/>
    <w:rsid w:val="003446BD"/>
    <w:rsid w:val="00344C6A"/>
    <w:rsid w:val="00345A09"/>
    <w:rsid w:val="00345E46"/>
    <w:rsid w:val="00346038"/>
    <w:rsid w:val="00347149"/>
    <w:rsid w:val="00347B42"/>
    <w:rsid w:val="003507D6"/>
    <w:rsid w:val="00350F40"/>
    <w:rsid w:val="0035127C"/>
    <w:rsid w:val="00352DC4"/>
    <w:rsid w:val="0035336B"/>
    <w:rsid w:val="003533DC"/>
    <w:rsid w:val="0035380D"/>
    <w:rsid w:val="00353DD9"/>
    <w:rsid w:val="003559A9"/>
    <w:rsid w:val="00357F60"/>
    <w:rsid w:val="00360170"/>
    <w:rsid w:val="0036064F"/>
    <w:rsid w:val="00360A99"/>
    <w:rsid w:val="00361D3F"/>
    <w:rsid w:val="00361DDB"/>
    <w:rsid w:val="00362948"/>
    <w:rsid w:val="003629C5"/>
    <w:rsid w:val="00363D95"/>
    <w:rsid w:val="0036411E"/>
    <w:rsid w:val="00364D8D"/>
    <w:rsid w:val="00365753"/>
    <w:rsid w:val="00367660"/>
    <w:rsid w:val="00367BF5"/>
    <w:rsid w:val="00370533"/>
    <w:rsid w:val="00370DE5"/>
    <w:rsid w:val="00370EFF"/>
    <w:rsid w:val="0037123C"/>
    <w:rsid w:val="00371D46"/>
    <w:rsid w:val="00373156"/>
    <w:rsid w:val="00373C0E"/>
    <w:rsid w:val="00373E63"/>
    <w:rsid w:val="00374C20"/>
    <w:rsid w:val="003754E1"/>
    <w:rsid w:val="00375957"/>
    <w:rsid w:val="00380603"/>
    <w:rsid w:val="00381552"/>
    <w:rsid w:val="00382015"/>
    <w:rsid w:val="00383068"/>
    <w:rsid w:val="0038316A"/>
    <w:rsid w:val="00383255"/>
    <w:rsid w:val="00383E25"/>
    <w:rsid w:val="003852AB"/>
    <w:rsid w:val="00385E6F"/>
    <w:rsid w:val="00385F4E"/>
    <w:rsid w:val="00386D4F"/>
    <w:rsid w:val="003877E9"/>
    <w:rsid w:val="00387B61"/>
    <w:rsid w:val="00390369"/>
    <w:rsid w:val="0039087F"/>
    <w:rsid w:val="00390F2B"/>
    <w:rsid w:val="00391532"/>
    <w:rsid w:val="00392043"/>
    <w:rsid w:val="00393FA2"/>
    <w:rsid w:val="003946F2"/>
    <w:rsid w:val="00396CA4"/>
    <w:rsid w:val="00396FCB"/>
    <w:rsid w:val="00397C1C"/>
    <w:rsid w:val="00397DC3"/>
    <w:rsid w:val="003A0160"/>
    <w:rsid w:val="003A0448"/>
    <w:rsid w:val="003A0DAC"/>
    <w:rsid w:val="003A2B62"/>
    <w:rsid w:val="003A2CFC"/>
    <w:rsid w:val="003A3774"/>
    <w:rsid w:val="003A37BC"/>
    <w:rsid w:val="003A4762"/>
    <w:rsid w:val="003A4B07"/>
    <w:rsid w:val="003A5E9D"/>
    <w:rsid w:val="003A6965"/>
    <w:rsid w:val="003A70EF"/>
    <w:rsid w:val="003B024E"/>
    <w:rsid w:val="003B1086"/>
    <w:rsid w:val="003B1717"/>
    <w:rsid w:val="003B184B"/>
    <w:rsid w:val="003B21E1"/>
    <w:rsid w:val="003B35BD"/>
    <w:rsid w:val="003B4E28"/>
    <w:rsid w:val="003B545F"/>
    <w:rsid w:val="003B79AD"/>
    <w:rsid w:val="003C0030"/>
    <w:rsid w:val="003C06F1"/>
    <w:rsid w:val="003C0762"/>
    <w:rsid w:val="003C0CE0"/>
    <w:rsid w:val="003C12D6"/>
    <w:rsid w:val="003C205F"/>
    <w:rsid w:val="003C23A5"/>
    <w:rsid w:val="003C255C"/>
    <w:rsid w:val="003C2C30"/>
    <w:rsid w:val="003C3763"/>
    <w:rsid w:val="003C453D"/>
    <w:rsid w:val="003C4709"/>
    <w:rsid w:val="003C4786"/>
    <w:rsid w:val="003C5F28"/>
    <w:rsid w:val="003C6FAB"/>
    <w:rsid w:val="003C6FD2"/>
    <w:rsid w:val="003C728D"/>
    <w:rsid w:val="003C7304"/>
    <w:rsid w:val="003C7DF3"/>
    <w:rsid w:val="003D00DC"/>
    <w:rsid w:val="003D0892"/>
    <w:rsid w:val="003D09B3"/>
    <w:rsid w:val="003D1EBF"/>
    <w:rsid w:val="003D2818"/>
    <w:rsid w:val="003D299D"/>
    <w:rsid w:val="003D388D"/>
    <w:rsid w:val="003D5753"/>
    <w:rsid w:val="003D690F"/>
    <w:rsid w:val="003D694C"/>
    <w:rsid w:val="003D69FF"/>
    <w:rsid w:val="003D7564"/>
    <w:rsid w:val="003E1E30"/>
    <w:rsid w:val="003E2E0A"/>
    <w:rsid w:val="003E32A8"/>
    <w:rsid w:val="003E6BE3"/>
    <w:rsid w:val="003E752C"/>
    <w:rsid w:val="003E7EAD"/>
    <w:rsid w:val="003F0280"/>
    <w:rsid w:val="003F1DDD"/>
    <w:rsid w:val="003F20E8"/>
    <w:rsid w:val="003F2EF2"/>
    <w:rsid w:val="003F3C1C"/>
    <w:rsid w:val="003F44B5"/>
    <w:rsid w:val="003F46FA"/>
    <w:rsid w:val="003F4B2B"/>
    <w:rsid w:val="003F50B6"/>
    <w:rsid w:val="003F5233"/>
    <w:rsid w:val="003F6F86"/>
    <w:rsid w:val="003F6FCC"/>
    <w:rsid w:val="004010BC"/>
    <w:rsid w:val="00401544"/>
    <w:rsid w:val="00401E60"/>
    <w:rsid w:val="004027C6"/>
    <w:rsid w:val="0040345A"/>
    <w:rsid w:val="00405811"/>
    <w:rsid w:val="0040584C"/>
    <w:rsid w:val="00406C4B"/>
    <w:rsid w:val="0040775B"/>
    <w:rsid w:val="0041266B"/>
    <w:rsid w:val="0041335E"/>
    <w:rsid w:val="00414A0E"/>
    <w:rsid w:val="00414DA9"/>
    <w:rsid w:val="00415350"/>
    <w:rsid w:val="00415B7A"/>
    <w:rsid w:val="00415DE5"/>
    <w:rsid w:val="00415F30"/>
    <w:rsid w:val="00417052"/>
    <w:rsid w:val="0041707B"/>
    <w:rsid w:val="00417178"/>
    <w:rsid w:val="00417317"/>
    <w:rsid w:val="00417D5B"/>
    <w:rsid w:val="00417DE5"/>
    <w:rsid w:val="004211D3"/>
    <w:rsid w:val="00422476"/>
    <w:rsid w:val="00422C00"/>
    <w:rsid w:val="00422F63"/>
    <w:rsid w:val="00423099"/>
    <w:rsid w:val="00424534"/>
    <w:rsid w:val="00426575"/>
    <w:rsid w:val="00427148"/>
    <w:rsid w:val="0043012B"/>
    <w:rsid w:val="00430CEA"/>
    <w:rsid w:val="004315B6"/>
    <w:rsid w:val="004316A7"/>
    <w:rsid w:val="004320A3"/>
    <w:rsid w:val="004325E5"/>
    <w:rsid w:val="00432C1D"/>
    <w:rsid w:val="00433507"/>
    <w:rsid w:val="004337FD"/>
    <w:rsid w:val="00433964"/>
    <w:rsid w:val="00433CA2"/>
    <w:rsid w:val="00433CB7"/>
    <w:rsid w:val="0043430B"/>
    <w:rsid w:val="00434A4D"/>
    <w:rsid w:val="00435102"/>
    <w:rsid w:val="004351B0"/>
    <w:rsid w:val="004362C1"/>
    <w:rsid w:val="004362C8"/>
    <w:rsid w:val="004362E5"/>
    <w:rsid w:val="00437AD1"/>
    <w:rsid w:val="0044091A"/>
    <w:rsid w:val="00440CEE"/>
    <w:rsid w:val="00441E18"/>
    <w:rsid w:val="00442F48"/>
    <w:rsid w:val="00444176"/>
    <w:rsid w:val="00444BD6"/>
    <w:rsid w:val="00444FEF"/>
    <w:rsid w:val="004455DC"/>
    <w:rsid w:val="00445999"/>
    <w:rsid w:val="00445E6B"/>
    <w:rsid w:val="00446663"/>
    <w:rsid w:val="004476D1"/>
    <w:rsid w:val="0044772B"/>
    <w:rsid w:val="004501B5"/>
    <w:rsid w:val="0045086C"/>
    <w:rsid w:val="004516AE"/>
    <w:rsid w:val="004519A7"/>
    <w:rsid w:val="004522B6"/>
    <w:rsid w:val="004524C0"/>
    <w:rsid w:val="0045397F"/>
    <w:rsid w:val="00453E2D"/>
    <w:rsid w:val="004557FB"/>
    <w:rsid w:val="00455BD1"/>
    <w:rsid w:val="00455CF9"/>
    <w:rsid w:val="004561CB"/>
    <w:rsid w:val="00456DD3"/>
    <w:rsid w:val="00456F45"/>
    <w:rsid w:val="004602AE"/>
    <w:rsid w:val="00460329"/>
    <w:rsid w:val="00461F16"/>
    <w:rsid w:val="004626A0"/>
    <w:rsid w:val="00462D46"/>
    <w:rsid w:val="00463C4E"/>
    <w:rsid w:val="0046403C"/>
    <w:rsid w:val="00464457"/>
    <w:rsid w:val="00464466"/>
    <w:rsid w:val="0046482F"/>
    <w:rsid w:val="0046506D"/>
    <w:rsid w:val="0046585B"/>
    <w:rsid w:val="00465E07"/>
    <w:rsid w:val="004663B9"/>
    <w:rsid w:val="00466581"/>
    <w:rsid w:val="004668DE"/>
    <w:rsid w:val="00467FD8"/>
    <w:rsid w:val="00473748"/>
    <w:rsid w:val="00473910"/>
    <w:rsid w:val="00473BAC"/>
    <w:rsid w:val="00473FB0"/>
    <w:rsid w:val="004748AA"/>
    <w:rsid w:val="00475490"/>
    <w:rsid w:val="00476F34"/>
    <w:rsid w:val="00477A2B"/>
    <w:rsid w:val="00477B89"/>
    <w:rsid w:val="00480971"/>
    <w:rsid w:val="00481FCB"/>
    <w:rsid w:val="00482E8E"/>
    <w:rsid w:val="0048342A"/>
    <w:rsid w:val="0048354C"/>
    <w:rsid w:val="004844D0"/>
    <w:rsid w:val="00484C42"/>
    <w:rsid w:val="004855A8"/>
    <w:rsid w:val="0048610E"/>
    <w:rsid w:val="00486995"/>
    <w:rsid w:val="00487250"/>
    <w:rsid w:val="0049199C"/>
    <w:rsid w:val="0049233C"/>
    <w:rsid w:val="00492BD5"/>
    <w:rsid w:val="004940E9"/>
    <w:rsid w:val="00494A45"/>
    <w:rsid w:val="00494D81"/>
    <w:rsid w:val="00495C1D"/>
    <w:rsid w:val="00496232"/>
    <w:rsid w:val="00496747"/>
    <w:rsid w:val="004969FD"/>
    <w:rsid w:val="004977E0"/>
    <w:rsid w:val="00497A33"/>
    <w:rsid w:val="004A050F"/>
    <w:rsid w:val="004A08A9"/>
    <w:rsid w:val="004A0DD9"/>
    <w:rsid w:val="004A12E4"/>
    <w:rsid w:val="004A1B7E"/>
    <w:rsid w:val="004A1C26"/>
    <w:rsid w:val="004A1C73"/>
    <w:rsid w:val="004A21D9"/>
    <w:rsid w:val="004A24EA"/>
    <w:rsid w:val="004A250B"/>
    <w:rsid w:val="004A2DE8"/>
    <w:rsid w:val="004A33B8"/>
    <w:rsid w:val="004A45C0"/>
    <w:rsid w:val="004A5901"/>
    <w:rsid w:val="004A5D56"/>
    <w:rsid w:val="004A6C27"/>
    <w:rsid w:val="004A7DFD"/>
    <w:rsid w:val="004B06DC"/>
    <w:rsid w:val="004B2907"/>
    <w:rsid w:val="004B41A8"/>
    <w:rsid w:val="004B5759"/>
    <w:rsid w:val="004B620C"/>
    <w:rsid w:val="004B7331"/>
    <w:rsid w:val="004B7C1A"/>
    <w:rsid w:val="004C0E7B"/>
    <w:rsid w:val="004C161F"/>
    <w:rsid w:val="004C4CBC"/>
    <w:rsid w:val="004C4D7C"/>
    <w:rsid w:val="004C58D3"/>
    <w:rsid w:val="004C6328"/>
    <w:rsid w:val="004C7FD2"/>
    <w:rsid w:val="004C7FD3"/>
    <w:rsid w:val="004D003B"/>
    <w:rsid w:val="004D0F68"/>
    <w:rsid w:val="004D1143"/>
    <w:rsid w:val="004D1364"/>
    <w:rsid w:val="004D1C51"/>
    <w:rsid w:val="004D1F6C"/>
    <w:rsid w:val="004D2110"/>
    <w:rsid w:val="004D2638"/>
    <w:rsid w:val="004D3081"/>
    <w:rsid w:val="004D3BC0"/>
    <w:rsid w:val="004D3F27"/>
    <w:rsid w:val="004D4D74"/>
    <w:rsid w:val="004D6223"/>
    <w:rsid w:val="004D77AF"/>
    <w:rsid w:val="004D77C7"/>
    <w:rsid w:val="004D7888"/>
    <w:rsid w:val="004D7A4B"/>
    <w:rsid w:val="004D7E71"/>
    <w:rsid w:val="004D7E85"/>
    <w:rsid w:val="004E0D7F"/>
    <w:rsid w:val="004E1A86"/>
    <w:rsid w:val="004E1DF5"/>
    <w:rsid w:val="004E1F63"/>
    <w:rsid w:val="004E27D9"/>
    <w:rsid w:val="004E3327"/>
    <w:rsid w:val="004E37B0"/>
    <w:rsid w:val="004E3B27"/>
    <w:rsid w:val="004E4403"/>
    <w:rsid w:val="004E48B5"/>
    <w:rsid w:val="004E4F7B"/>
    <w:rsid w:val="004E699E"/>
    <w:rsid w:val="004E72BF"/>
    <w:rsid w:val="004E7631"/>
    <w:rsid w:val="004E7C66"/>
    <w:rsid w:val="004E7EA8"/>
    <w:rsid w:val="004F30DD"/>
    <w:rsid w:val="004F3CBF"/>
    <w:rsid w:val="004F49D6"/>
    <w:rsid w:val="004F5D34"/>
    <w:rsid w:val="004F5F3B"/>
    <w:rsid w:val="004F6225"/>
    <w:rsid w:val="005010CE"/>
    <w:rsid w:val="005011D6"/>
    <w:rsid w:val="00502318"/>
    <w:rsid w:val="005044C4"/>
    <w:rsid w:val="00504A8C"/>
    <w:rsid w:val="00504DB3"/>
    <w:rsid w:val="005054D8"/>
    <w:rsid w:val="00505D2C"/>
    <w:rsid w:val="00505DB5"/>
    <w:rsid w:val="00506636"/>
    <w:rsid w:val="00506B57"/>
    <w:rsid w:val="00506F96"/>
    <w:rsid w:val="005103A9"/>
    <w:rsid w:val="00511BB2"/>
    <w:rsid w:val="00512630"/>
    <w:rsid w:val="0051263D"/>
    <w:rsid w:val="00512ADE"/>
    <w:rsid w:val="00513340"/>
    <w:rsid w:val="00514B88"/>
    <w:rsid w:val="00516CBC"/>
    <w:rsid w:val="0051784A"/>
    <w:rsid w:val="00520492"/>
    <w:rsid w:val="00520A1F"/>
    <w:rsid w:val="0052105D"/>
    <w:rsid w:val="0052118C"/>
    <w:rsid w:val="0052281B"/>
    <w:rsid w:val="00522B49"/>
    <w:rsid w:val="00524CC3"/>
    <w:rsid w:val="00526B67"/>
    <w:rsid w:val="005277B3"/>
    <w:rsid w:val="00530161"/>
    <w:rsid w:val="0053075D"/>
    <w:rsid w:val="00530E76"/>
    <w:rsid w:val="005328F0"/>
    <w:rsid w:val="00533240"/>
    <w:rsid w:val="0053469D"/>
    <w:rsid w:val="005351B7"/>
    <w:rsid w:val="005363D2"/>
    <w:rsid w:val="00540DAB"/>
    <w:rsid w:val="00541DED"/>
    <w:rsid w:val="00542063"/>
    <w:rsid w:val="0054228C"/>
    <w:rsid w:val="00542532"/>
    <w:rsid w:val="0054290B"/>
    <w:rsid w:val="00543518"/>
    <w:rsid w:val="00543D6D"/>
    <w:rsid w:val="00543EEA"/>
    <w:rsid w:val="00544117"/>
    <w:rsid w:val="00544FEC"/>
    <w:rsid w:val="005453D8"/>
    <w:rsid w:val="00545450"/>
    <w:rsid w:val="005455E2"/>
    <w:rsid w:val="005462AC"/>
    <w:rsid w:val="0054689B"/>
    <w:rsid w:val="005501DC"/>
    <w:rsid w:val="00550FB4"/>
    <w:rsid w:val="005523CF"/>
    <w:rsid w:val="00553A4F"/>
    <w:rsid w:val="00553A54"/>
    <w:rsid w:val="00553F74"/>
    <w:rsid w:val="00555AB4"/>
    <w:rsid w:val="00556E90"/>
    <w:rsid w:val="00560B13"/>
    <w:rsid w:val="00561782"/>
    <w:rsid w:val="00561ADB"/>
    <w:rsid w:val="00561FC1"/>
    <w:rsid w:val="00563FB5"/>
    <w:rsid w:val="005644B5"/>
    <w:rsid w:val="00564FEF"/>
    <w:rsid w:val="005663FC"/>
    <w:rsid w:val="00566864"/>
    <w:rsid w:val="005671CA"/>
    <w:rsid w:val="00567C40"/>
    <w:rsid w:val="005701FD"/>
    <w:rsid w:val="00570A77"/>
    <w:rsid w:val="00571455"/>
    <w:rsid w:val="00571511"/>
    <w:rsid w:val="00571B1D"/>
    <w:rsid w:val="00571FD1"/>
    <w:rsid w:val="00572276"/>
    <w:rsid w:val="005734B6"/>
    <w:rsid w:val="00573C36"/>
    <w:rsid w:val="005746CC"/>
    <w:rsid w:val="00574E35"/>
    <w:rsid w:val="005767F7"/>
    <w:rsid w:val="00576FF0"/>
    <w:rsid w:val="00580393"/>
    <w:rsid w:val="00580C28"/>
    <w:rsid w:val="0058183A"/>
    <w:rsid w:val="005819F8"/>
    <w:rsid w:val="00582550"/>
    <w:rsid w:val="005825FF"/>
    <w:rsid w:val="00582890"/>
    <w:rsid w:val="0058362F"/>
    <w:rsid w:val="00583CA7"/>
    <w:rsid w:val="00584B3A"/>
    <w:rsid w:val="00584BA6"/>
    <w:rsid w:val="005855CA"/>
    <w:rsid w:val="00585887"/>
    <w:rsid w:val="005874F3"/>
    <w:rsid w:val="005901D0"/>
    <w:rsid w:val="00590800"/>
    <w:rsid w:val="005926CE"/>
    <w:rsid w:val="00592E34"/>
    <w:rsid w:val="0059396D"/>
    <w:rsid w:val="00594C1B"/>
    <w:rsid w:val="00594F85"/>
    <w:rsid w:val="00595286"/>
    <w:rsid w:val="0059572C"/>
    <w:rsid w:val="005959B4"/>
    <w:rsid w:val="00596963"/>
    <w:rsid w:val="00596AA2"/>
    <w:rsid w:val="00597878"/>
    <w:rsid w:val="005A0C1A"/>
    <w:rsid w:val="005A16C8"/>
    <w:rsid w:val="005A27FF"/>
    <w:rsid w:val="005A29A1"/>
    <w:rsid w:val="005A34BA"/>
    <w:rsid w:val="005A43C6"/>
    <w:rsid w:val="005A45E8"/>
    <w:rsid w:val="005A6556"/>
    <w:rsid w:val="005A6A7D"/>
    <w:rsid w:val="005A713C"/>
    <w:rsid w:val="005A71BC"/>
    <w:rsid w:val="005A7839"/>
    <w:rsid w:val="005A79BE"/>
    <w:rsid w:val="005B079C"/>
    <w:rsid w:val="005B0BA1"/>
    <w:rsid w:val="005B19DC"/>
    <w:rsid w:val="005B206F"/>
    <w:rsid w:val="005B2D0C"/>
    <w:rsid w:val="005B310A"/>
    <w:rsid w:val="005B476C"/>
    <w:rsid w:val="005B49A1"/>
    <w:rsid w:val="005B5BB6"/>
    <w:rsid w:val="005B5D99"/>
    <w:rsid w:val="005B6B24"/>
    <w:rsid w:val="005B6B65"/>
    <w:rsid w:val="005B7EF6"/>
    <w:rsid w:val="005C06CA"/>
    <w:rsid w:val="005C0956"/>
    <w:rsid w:val="005C139D"/>
    <w:rsid w:val="005C25DE"/>
    <w:rsid w:val="005C28FB"/>
    <w:rsid w:val="005C2AFB"/>
    <w:rsid w:val="005C323E"/>
    <w:rsid w:val="005C3D70"/>
    <w:rsid w:val="005C4203"/>
    <w:rsid w:val="005C5682"/>
    <w:rsid w:val="005C57AD"/>
    <w:rsid w:val="005C5F90"/>
    <w:rsid w:val="005C6207"/>
    <w:rsid w:val="005C662E"/>
    <w:rsid w:val="005C7332"/>
    <w:rsid w:val="005D0D55"/>
    <w:rsid w:val="005D1CC9"/>
    <w:rsid w:val="005D1F07"/>
    <w:rsid w:val="005D25C9"/>
    <w:rsid w:val="005D2CAA"/>
    <w:rsid w:val="005D3989"/>
    <w:rsid w:val="005D3E7C"/>
    <w:rsid w:val="005D4171"/>
    <w:rsid w:val="005D4888"/>
    <w:rsid w:val="005D51EC"/>
    <w:rsid w:val="005D54F0"/>
    <w:rsid w:val="005D5B85"/>
    <w:rsid w:val="005D6540"/>
    <w:rsid w:val="005E0361"/>
    <w:rsid w:val="005E0584"/>
    <w:rsid w:val="005E0CFE"/>
    <w:rsid w:val="005E11A0"/>
    <w:rsid w:val="005E1C80"/>
    <w:rsid w:val="005E1D3C"/>
    <w:rsid w:val="005E1E5D"/>
    <w:rsid w:val="005E30C8"/>
    <w:rsid w:val="005E38AD"/>
    <w:rsid w:val="005E43AA"/>
    <w:rsid w:val="005E5C0D"/>
    <w:rsid w:val="005F28D8"/>
    <w:rsid w:val="005F3764"/>
    <w:rsid w:val="005F3C81"/>
    <w:rsid w:val="005F4784"/>
    <w:rsid w:val="005F5DB3"/>
    <w:rsid w:val="005F618D"/>
    <w:rsid w:val="005F63DA"/>
    <w:rsid w:val="005F78A1"/>
    <w:rsid w:val="005F78E7"/>
    <w:rsid w:val="0060046D"/>
    <w:rsid w:val="006016DA"/>
    <w:rsid w:val="00602405"/>
    <w:rsid w:val="00603111"/>
    <w:rsid w:val="00603CF0"/>
    <w:rsid w:val="0060466F"/>
    <w:rsid w:val="00605200"/>
    <w:rsid w:val="00606457"/>
    <w:rsid w:val="006069D4"/>
    <w:rsid w:val="00606A47"/>
    <w:rsid w:val="0060772A"/>
    <w:rsid w:val="006079A9"/>
    <w:rsid w:val="00607A98"/>
    <w:rsid w:val="00611DAF"/>
    <w:rsid w:val="00611F4C"/>
    <w:rsid w:val="006122C5"/>
    <w:rsid w:val="0061359C"/>
    <w:rsid w:val="00614A49"/>
    <w:rsid w:val="00615803"/>
    <w:rsid w:val="006176F4"/>
    <w:rsid w:val="00617B52"/>
    <w:rsid w:val="006207E7"/>
    <w:rsid w:val="0062172F"/>
    <w:rsid w:val="00621E7B"/>
    <w:rsid w:val="0062214E"/>
    <w:rsid w:val="006229CD"/>
    <w:rsid w:val="00622D92"/>
    <w:rsid w:val="00623116"/>
    <w:rsid w:val="006233CB"/>
    <w:rsid w:val="006239C1"/>
    <w:rsid w:val="00624062"/>
    <w:rsid w:val="00624094"/>
    <w:rsid w:val="006270A9"/>
    <w:rsid w:val="0063022C"/>
    <w:rsid w:val="00633A5F"/>
    <w:rsid w:val="006340B6"/>
    <w:rsid w:val="006344BB"/>
    <w:rsid w:val="00635A94"/>
    <w:rsid w:val="006363BC"/>
    <w:rsid w:val="006366BA"/>
    <w:rsid w:val="00636B46"/>
    <w:rsid w:val="00640028"/>
    <w:rsid w:val="00640260"/>
    <w:rsid w:val="006406E9"/>
    <w:rsid w:val="00640F3E"/>
    <w:rsid w:val="0064113D"/>
    <w:rsid w:val="00641721"/>
    <w:rsid w:val="006423F1"/>
    <w:rsid w:val="006427EC"/>
    <w:rsid w:val="006428D3"/>
    <w:rsid w:val="00644A70"/>
    <w:rsid w:val="00644FF2"/>
    <w:rsid w:val="00646BAC"/>
    <w:rsid w:val="00647DCC"/>
    <w:rsid w:val="00647FB6"/>
    <w:rsid w:val="00650666"/>
    <w:rsid w:val="00651451"/>
    <w:rsid w:val="00651981"/>
    <w:rsid w:val="00651E30"/>
    <w:rsid w:val="0065317D"/>
    <w:rsid w:val="0065570F"/>
    <w:rsid w:val="00656BB4"/>
    <w:rsid w:val="006606C3"/>
    <w:rsid w:val="0066074E"/>
    <w:rsid w:val="00661A4B"/>
    <w:rsid w:val="00662826"/>
    <w:rsid w:val="00662F15"/>
    <w:rsid w:val="006640E4"/>
    <w:rsid w:val="006643B5"/>
    <w:rsid w:val="006646C5"/>
    <w:rsid w:val="0066580E"/>
    <w:rsid w:val="00665A51"/>
    <w:rsid w:val="00665AFE"/>
    <w:rsid w:val="00665F34"/>
    <w:rsid w:val="006669A0"/>
    <w:rsid w:val="00666B52"/>
    <w:rsid w:val="006672BD"/>
    <w:rsid w:val="00670118"/>
    <w:rsid w:val="00670CCE"/>
    <w:rsid w:val="00671ACC"/>
    <w:rsid w:val="00671E4F"/>
    <w:rsid w:val="00672485"/>
    <w:rsid w:val="0067256F"/>
    <w:rsid w:val="00673911"/>
    <w:rsid w:val="00673D6D"/>
    <w:rsid w:val="00674ACE"/>
    <w:rsid w:val="00675729"/>
    <w:rsid w:val="00676A46"/>
    <w:rsid w:val="006773C2"/>
    <w:rsid w:val="00680961"/>
    <w:rsid w:val="006818CA"/>
    <w:rsid w:val="00681F6C"/>
    <w:rsid w:val="00682D92"/>
    <w:rsid w:val="006830B2"/>
    <w:rsid w:val="00685092"/>
    <w:rsid w:val="00687781"/>
    <w:rsid w:val="00687828"/>
    <w:rsid w:val="00691A35"/>
    <w:rsid w:val="00692279"/>
    <w:rsid w:val="0069314B"/>
    <w:rsid w:val="00693BD9"/>
    <w:rsid w:val="00695D09"/>
    <w:rsid w:val="006968B2"/>
    <w:rsid w:val="006977FC"/>
    <w:rsid w:val="006A00A7"/>
    <w:rsid w:val="006A0BF0"/>
    <w:rsid w:val="006A0C9E"/>
    <w:rsid w:val="006A23C5"/>
    <w:rsid w:val="006A2D84"/>
    <w:rsid w:val="006A3E7D"/>
    <w:rsid w:val="006A6708"/>
    <w:rsid w:val="006A6A74"/>
    <w:rsid w:val="006A6E58"/>
    <w:rsid w:val="006A6EE8"/>
    <w:rsid w:val="006A75D5"/>
    <w:rsid w:val="006B0F30"/>
    <w:rsid w:val="006B16E6"/>
    <w:rsid w:val="006B28B6"/>
    <w:rsid w:val="006B3837"/>
    <w:rsid w:val="006B3FD3"/>
    <w:rsid w:val="006B4A51"/>
    <w:rsid w:val="006B510C"/>
    <w:rsid w:val="006B61BF"/>
    <w:rsid w:val="006B6A6D"/>
    <w:rsid w:val="006B6B6A"/>
    <w:rsid w:val="006C09E8"/>
    <w:rsid w:val="006C0F34"/>
    <w:rsid w:val="006C1D50"/>
    <w:rsid w:val="006C1F7C"/>
    <w:rsid w:val="006C26D4"/>
    <w:rsid w:val="006C2D25"/>
    <w:rsid w:val="006C3AA0"/>
    <w:rsid w:val="006C3BC3"/>
    <w:rsid w:val="006C4750"/>
    <w:rsid w:val="006C4AB5"/>
    <w:rsid w:val="006C4B82"/>
    <w:rsid w:val="006C4FEF"/>
    <w:rsid w:val="006C5249"/>
    <w:rsid w:val="006C5EC7"/>
    <w:rsid w:val="006C61EF"/>
    <w:rsid w:val="006C6B59"/>
    <w:rsid w:val="006C6C83"/>
    <w:rsid w:val="006C6F41"/>
    <w:rsid w:val="006C7AEA"/>
    <w:rsid w:val="006C7B36"/>
    <w:rsid w:val="006D0259"/>
    <w:rsid w:val="006D08A4"/>
    <w:rsid w:val="006D0A9A"/>
    <w:rsid w:val="006D1645"/>
    <w:rsid w:val="006D1A8A"/>
    <w:rsid w:val="006D2FF1"/>
    <w:rsid w:val="006D3C51"/>
    <w:rsid w:val="006D4BA8"/>
    <w:rsid w:val="006D51B1"/>
    <w:rsid w:val="006D681F"/>
    <w:rsid w:val="006D73DF"/>
    <w:rsid w:val="006D7637"/>
    <w:rsid w:val="006D7EDF"/>
    <w:rsid w:val="006E0E72"/>
    <w:rsid w:val="006E217F"/>
    <w:rsid w:val="006E364F"/>
    <w:rsid w:val="006E37D1"/>
    <w:rsid w:val="006E4390"/>
    <w:rsid w:val="006E43A8"/>
    <w:rsid w:val="006E6A68"/>
    <w:rsid w:val="006E76BC"/>
    <w:rsid w:val="006E78DD"/>
    <w:rsid w:val="006F01D5"/>
    <w:rsid w:val="006F19D4"/>
    <w:rsid w:val="006F243B"/>
    <w:rsid w:val="006F3A12"/>
    <w:rsid w:val="006F3BD0"/>
    <w:rsid w:val="006F3CA0"/>
    <w:rsid w:val="006F3DCB"/>
    <w:rsid w:val="006F41ED"/>
    <w:rsid w:val="006F4B70"/>
    <w:rsid w:val="006F53DF"/>
    <w:rsid w:val="006F609E"/>
    <w:rsid w:val="00700822"/>
    <w:rsid w:val="00701066"/>
    <w:rsid w:val="0070109B"/>
    <w:rsid w:val="00702CC2"/>
    <w:rsid w:val="00703E80"/>
    <w:rsid w:val="00705B84"/>
    <w:rsid w:val="00706041"/>
    <w:rsid w:val="00706B89"/>
    <w:rsid w:val="00707426"/>
    <w:rsid w:val="00710268"/>
    <w:rsid w:val="00711205"/>
    <w:rsid w:val="007116C0"/>
    <w:rsid w:val="0071182D"/>
    <w:rsid w:val="00712877"/>
    <w:rsid w:val="0071358F"/>
    <w:rsid w:val="00713F44"/>
    <w:rsid w:val="007142E4"/>
    <w:rsid w:val="00714A7D"/>
    <w:rsid w:val="00714C43"/>
    <w:rsid w:val="00716A3A"/>
    <w:rsid w:val="00720091"/>
    <w:rsid w:val="00720635"/>
    <w:rsid w:val="00720A8E"/>
    <w:rsid w:val="00722023"/>
    <w:rsid w:val="00722230"/>
    <w:rsid w:val="00722484"/>
    <w:rsid w:val="00722965"/>
    <w:rsid w:val="00722BE3"/>
    <w:rsid w:val="00722F4B"/>
    <w:rsid w:val="00723972"/>
    <w:rsid w:val="00725475"/>
    <w:rsid w:val="00725EA2"/>
    <w:rsid w:val="007262CC"/>
    <w:rsid w:val="00727CFF"/>
    <w:rsid w:val="0073085B"/>
    <w:rsid w:val="00730C06"/>
    <w:rsid w:val="00731F0E"/>
    <w:rsid w:val="007322C2"/>
    <w:rsid w:val="00732336"/>
    <w:rsid w:val="007326B8"/>
    <w:rsid w:val="007327F1"/>
    <w:rsid w:val="0073363E"/>
    <w:rsid w:val="0073574F"/>
    <w:rsid w:val="00735792"/>
    <w:rsid w:val="0073703D"/>
    <w:rsid w:val="0073703F"/>
    <w:rsid w:val="00737AD6"/>
    <w:rsid w:val="0074126D"/>
    <w:rsid w:val="00741916"/>
    <w:rsid w:val="00741AF5"/>
    <w:rsid w:val="007422EE"/>
    <w:rsid w:val="00742422"/>
    <w:rsid w:val="00742545"/>
    <w:rsid w:val="00742F30"/>
    <w:rsid w:val="00744675"/>
    <w:rsid w:val="00744983"/>
    <w:rsid w:val="007450CB"/>
    <w:rsid w:val="0074544A"/>
    <w:rsid w:val="00745887"/>
    <w:rsid w:val="00745955"/>
    <w:rsid w:val="00745CCA"/>
    <w:rsid w:val="00745F10"/>
    <w:rsid w:val="007461EE"/>
    <w:rsid w:val="007465FF"/>
    <w:rsid w:val="00746A19"/>
    <w:rsid w:val="00746BAD"/>
    <w:rsid w:val="00746E25"/>
    <w:rsid w:val="00747C77"/>
    <w:rsid w:val="00747D25"/>
    <w:rsid w:val="0075056E"/>
    <w:rsid w:val="00750D91"/>
    <w:rsid w:val="00751512"/>
    <w:rsid w:val="00751DEF"/>
    <w:rsid w:val="0075351D"/>
    <w:rsid w:val="00754074"/>
    <w:rsid w:val="007540E9"/>
    <w:rsid w:val="00754984"/>
    <w:rsid w:val="00754D01"/>
    <w:rsid w:val="00754D7C"/>
    <w:rsid w:val="0075506F"/>
    <w:rsid w:val="007557FF"/>
    <w:rsid w:val="00755CCC"/>
    <w:rsid w:val="00755FA3"/>
    <w:rsid w:val="0075609F"/>
    <w:rsid w:val="00756178"/>
    <w:rsid w:val="0075728D"/>
    <w:rsid w:val="0075789B"/>
    <w:rsid w:val="00757A4A"/>
    <w:rsid w:val="00757DAC"/>
    <w:rsid w:val="00760B36"/>
    <w:rsid w:val="00760F26"/>
    <w:rsid w:val="00761350"/>
    <w:rsid w:val="00761536"/>
    <w:rsid w:val="00761774"/>
    <w:rsid w:val="00761CEA"/>
    <w:rsid w:val="00762F41"/>
    <w:rsid w:val="007631DC"/>
    <w:rsid w:val="00763437"/>
    <w:rsid w:val="00763C6F"/>
    <w:rsid w:val="00764722"/>
    <w:rsid w:val="00764FB5"/>
    <w:rsid w:val="00765E64"/>
    <w:rsid w:val="00766184"/>
    <w:rsid w:val="007671AD"/>
    <w:rsid w:val="007700C2"/>
    <w:rsid w:val="00770B62"/>
    <w:rsid w:val="00771043"/>
    <w:rsid w:val="00772377"/>
    <w:rsid w:val="00775DC5"/>
    <w:rsid w:val="007762B7"/>
    <w:rsid w:val="007809AD"/>
    <w:rsid w:val="00782415"/>
    <w:rsid w:val="007829B8"/>
    <w:rsid w:val="0078438A"/>
    <w:rsid w:val="00784BE9"/>
    <w:rsid w:val="007853CD"/>
    <w:rsid w:val="007857D5"/>
    <w:rsid w:val="007857FE"/>
    <w:rsid w:val="00786CEC"/>
    <w:rsid w:val="0078797B"/>
    <w:rsid w:val="00787E09"/>
    <w:rsid w:val="00790F9C"/>
    <w:rsid w:val="00791E61"/>
    <w:rsid w:val="00792EDB"/>
    <w:rsid w:val="00793001"/>
    <w:rsid w:val="007932BD"/>
    <w:rsid w:val="00794CA7"/>
    <w:rsid w:val="00796ED6"/>
    <w:rsid w:val="0079759B"/>
    <w:rsid w:val="007975AD"/>
    <w:rsid w:val="00797C33"/>
    <w:rsid w:val="007A14D1"/>
    <w:rsid w:val="007A17A4"/>
    <w:rsid w:val="007A269A"/>
    <w:rsid w:val="007A288D"/>
    <w:rsid w:val="007A3488"/>
    <w:rsid w:val="007A41E5"/>
    <w:rsid w:val="007A520F"/>
    <w:rsid w:val="007A5CC2"/>
    <w:rsid w:val="007A6FAF"/>
    <w:rsid w:val="007A7326"/>
    <w:rsid w:val="007A78E2"/>
    <w:rsid w:val="007A7B76"/>
    <w:rsid w:val="007B0106"/>
    <w:rsid w:val="007B0733"/>
    <w:rsid w:val="007B13E7"/>
    <w:rsid w:val="007B14BD"/>
    <w:rsid w:val="007B193C"/>
    <w:rsid w:val="007B2106"/>
    <w:rsid w:val="007B2919"/>
    <w:rsid w:val="007B2E68"/>
    <w:rsid w:val="007B308F"/>
    <w:rsid w:val="007B4A1D"/>
    <w:rsid w:val="007B4E99"/>
    <w:rsid w:val="007B57EB"/>
    <w:rsid w:val="007B5BB4"/>
    <w:rsid w:val="007B703B"/>
    <w:rsid w:val="007B7806"/>
    <w:rsid w:val="007C003C"/>
    <w:rsid w:val="007C0276"/>
    <w:rsid w:val="007C0576"/>
    <w:rsid w:val="007C1985"/>
    <w:rsid w:val="007C1FE6"/>
    <w:rsid w:val="007C2082"/>
    <w:rsid w:val="007C24C6"/>
    <w:rsid w:val="007C2549"/>
    <w:rsid w:val="007C2CFB"/>
    <w:rsid w:val="007C36D4"/>
    <w:rsid w:val="007C3955"/>
    <w:rsid w:val="007C39A0"/>
    <w:rsid w:val="007C3F71"/>
    <w:rsid w:val="007C401D"/>
    <w:rsid w:val="007C51EF"/>
    <w:rsid w:val="007C5CA1"/>
    <w:rsid w:val="007C68CD"/>
    <w:rsid w:val="007C73D8"/>
    <w:rsid w:val="007D0DC2"/>
    <w:rsid w:val="007D1463"/>
    <w:rsid w:val="007D17BA"/>
    <w:rsid w:val="007D196D"/>
    <w:rsid w:val="007D1DB8"/>
    <w:rsid w:val="007D3250"/>
    <w:rsid w:val="007D39F4"/>
    <w:rsid w:val="007D401F"/>
    <w:rsid w:val="007D435C"/>
    <w:rsid w:val="007D4A3B"/>
    <w:rsid w:val="007D5508"/>
    <w:rsid w:val="007D59D6"/>
    <w:rsid w:val="007D7856"/>
    <w:rsid w:val="007E05B3"/>
    <w:rsid w:val="007E0E6E"/>
    <w:rsid w:val="007E245F"/>
    <w:rsid w:val="007E3A19"/>
    <w:rsid w:val="007E3A1E"/>
    <w:rsid w:val="007E3BBD"/>
    <w:rsid w:val="007E3C92"/>
    <w:rsid w:val="007E3D11"/>
    <w:rsid w:val="007E6399"/>
    <w:rsid w:val="007E6CBC"/>
    <w:rsid w:val="007E7008"/>
    <w:rsid w:val="007E7210"/>
    <w:rsid w:val="007E7DD4"/>
    <w:rsid w:val="007F140B"/>
    <w:rsid w:val="007F1714"/>
    <w:rsid w:val="007F2E14"/>
    <w:rsid w:val="007F35DB"/>
    <w:rsid w:val="007F4325"/>
    <w:rsid w:val="007F4678"/>
    <w:rsid w:val="007F4C41"/>
    <w:rsid w:val="007F541D"/>
    <w:rsid w:val="007F558F"/>
    <w:rsid w:val="007F62BA"/>
    <w:rsid w:val="007F6E68"/>
    <w:rsid w:val="007F76F2"/>
    <w:rsid w:val="008012F4"/>
    <w:rsid w:val="00803526"/>
    <w:rsid w:val="0080471B"/>
    <w:rsid w:val="0080571F"/>
    <w:rsid w:val="0080574D"/>
    <w:rsid w:val="00805CA8"/>
    <w:rsid w:val="00806DAF"/>
    <w:rsid w:val="00807CDE"/>
    <w:rsid w:val="0081036A"/>
    <w:rsid w:val="008109F0"/>
    <w:rsid w:val="00810DD4"/>
    <w:rsid w:val="00810DED"/>
    <w:rsid w:val="00811B7C"/>
    <w:rsid w:val="00812AB0"/>
    <w:rsid w:val="0081313A"/>
    <w:rsid w:val="00813DD8"/>
    <w:rsid w:val="00814CA8"/>
    <w:rsid w:val="00815653"/>
    <w:rsid w:val="00816359"/>
    <w:rsid w:val="00816A28"/>
    <w:rsid w:val="00820F3C"/>
    <w:rsid w:val="0082103B"/>
    <w:rsid w:val="00821C05"/>
    <w:rsid w:val="00823C2B"/>
    <w:rsid w:val="0082475E"/>
    <w:rsid w:val="00826093"/>
    <w:rsid w:val="008262A9"/>
    <w:rsid w:val="00827094"/>
    <w:rsid w:val="00827E50"/>
    <w:rsid w:val="00833895"/>
    <w:rsid w:val="00834553"/>
    <w:rsid w:val="00835404"/>
    <w:rsid w:val="00835B56"/>
    <w:rsid w:val="00835D76"/>
    <w:rsid w:val="008361CF"/>
    <w:rsid w:val="0083672F"/>
    <w:rsid w:val="00836C53"/>
    <w:rsid w:val="008375DE"/>
    <w:rsid w:val="008377AF"/>
    <w:rsid w:val="00841945"/>
    <w:rsid w:val="00841BAB"/>
    <w:rsid w:val="00842489"/>
    <w:rsid w:val="00842531"/>
    <w:rsid w:val="0084259D"/>
    <w:rsid w:val="00842A9C"/>
    <w:rsid w:val="0084555C"/>
    <w:rsid w:val="00845C70"/>
    <w:rsid w:val="00846349"/>
    <w:rsid w:val="008463A7"/>
    <w:rsid w:val="008467A9"/>
    <w:rsid w:val="00846A11"/>
    <w:rsid w:val="008501D5"/>
    <w:rsid w:val="00850448"/>
    <w:rsid w:val="00851345"/>
    <w:rsid w:val="00852429"/>
    <w:rsid w:val="008530C7"/>
    <w:rsid w:val="0085343E"/>
    <w:rsid w:val="008536EE"/>
    <w:rsid w:val="00854D9E"/>
    <w:rsid w:val="00854F66"/>
    <w:rsid w:val="008552CE"/>
    <w:rsid w:val="008555CA"/>
    <w:rsid w:val="008557A1"/>
    <w:rsid w:val="008569DE"/>
    <w:rsid w:val="00856BA5"/>
    <w:rsid w:val="008609F9"/>
    <w:rsid w:val="00861FC4"/>
    <w:rsid w:val="00863B4D"/>
    <w:rsid w:val="00864007"/>
    <w:rsid w:val="00865703"/>
    <w:rsid w:val="00865EE8"/>
    <w:rsid w:val="00866A7A"/>
    <w:rsid w:val="00867095"/>
    <w:rsid w:val="00867435"/>
    <w:rsid w:val="00867500"/>
    <w:rsid w:val="00870BF6"/>
    <w:rsid w:val="00872E31"/>
    <w:rsid w:val="008734D1"/>
    <w:rsid w:val="00875A82"/>
    <w:rsid w:val="00875EBD"/>
    <w:rsid w:val="008840CB"/>
    <w:rsid w:val="008848D9"/>
    <w:rsid w:val="00884A9E"/>
    <w:rsid w:val="00886470"/>
    <w:rsid w:val="008869D0"/>
    <w:rsid w:val="00886B60"/>
    <w:rsid w:val="00887273"/>
    <w:rsid w:val="00890506"/>
    <w:rsid w:val="00891412"/>
    <w:rsid w:val="00891A37"/>
    <w:rsid w:val="00891ED9"/>
    <w:rsid w:val="0089204E"/>
    <w:rsid w:val="00892BCE"/>
    <w:rsid w:val="0089379F"/>
    <w:rsid w:val="00893CED"/>
    <w:rsid w:val="008943FF"/>
    <w:rsid w:val="00894D79"/>
    <w:rsid w:val="008950FD"/>
    <w:rsid w:val="008956F8"/>
    <w:rsid w:val="00895EE5"/>
    <w:rsid w:val="00896A4A"/>
    <w:rsid w:val="00896BB3"/>
    <w:rsid w:val="00897244"/>
    <w:rsid w:val="00897945"/>
    <w:rsid w:val="008A0576"/>
    <w:rsid w:val="008A1B75"/>
    <w:rsid w:val="008A3052"/>
    <w:rsid w:val="008A4F41"/>
    <w:rsid w:val="008A5E82"/>
    <w:rsid w:val="008A60FA"/>
    <w:rsid w:val="008A6488"/>
    <w:rsid w:val="008A69EA"/>
    <w:rsid w:val="008B0075"/>
    <w:rsid w:val="008B0AE9"/>
    <w:rsid w:val="008B15F8"/>
    <w:rsid w:val="008B1EB0"/>
    <w:rsid w:val="008B3CF9"/>
    <w:rsid w:val="008B4767"/>
    <w:rsid w:val="008B70D4"/>
    <w:rsid w:val="008B71CD"/>
    <w:rsid w:val="008B723D"/>
    <w:rsid w:val="008B7BC3"/>
    <w:rsid w:val="008C078F"/>
    <w:rsid w:val="008C1789"/>
    <w:rsid w:val="008C17BF"/>
    <w:rsid w:val="008C302A"/>
    <w:rsid w:val="008C3E37"/>
    <w:rsid w:val="008C4AEB"/>
    <w:rsid w:val="008C63F6"/>
    <w:rsid w:val="008C662A"/>
    <w:rsid w:val="008C67CE"/>
    <w:rsid w:val="008C7ADD"/>
    <w:rsid w:val="008D0E10"/>
    <w:rsid w:val="008D1461"/>
    <w:rsid w:val="008D2025"/>
    <w:rsid w:val="008D6564"/>
    <w:rsid w:val="008D6932"/>
    <w:rsid w:val="008D6CCB"/>
    <w:rsid w:val="008D6FC9"/>
    <w:rsid w:val="008D6FFF"/>
    <w:rsid w:val="008D7FAB"/>
    <w:rsid w:val="008E027E"/>
    <w:rsid w:val="008E161B"/>
    <w:rsid w:val="008E25C5"/>
    <w:rsid w:val="008E2E79"/>
    <w:rsid w:val="008E3CC5"/>
    <w:rsid w:val="008E3CCF"/>
    <w:rsid w:val="008E48A7"/>
    <w:rsid w:val="008E4A90"/>
    <w:rsid w:val="008E5A1E"/>
    <w:rsid w:val="008E5F7B"/>
    <w:rsid w:val="008E686B"/>
    <w:rsid w:val="008E7790"/>
    <w:rsid w:val="008E7937"/>
    <w:rsid w:val="008E7EE4"/>
    <w:rsid w:val="008F052B"/>
    <w:rsid w:val="008F0A27"/>
    <w:rsid w:val="008F0F6B"/>
    <w:rsid w:val="008F245B"/>
    <w:rsid w:val="008F291C"/>
    <w:rsid w:val="008F2964"/>
    <w:rsid w:val="008F3FD0"/>
    <w:rsid w:val="008F3FD3"/>
    <w:rsid w:val="008F40AE"/>
    <w:rsid w:val="008F40E4"/>
    <w:rsid w:val="008F48CF"/>
    <w:rsid w:val="008F4960"/>
    <w:rsid w:val="008F4F7B"/>
    <w:rsid w:val="008F4FEA"/>
    <w:rsid w:val="008F5A93"/>
    <w:rsid w:val="008F5EB6"/>
    <w:rsid w:val="008F6035"/>
    <w:rsid w:val="008F61DE"/>
    <w:rsid w:val="008F6E6A"/>
    <w:rsid w:val="008F70DE"/>
    <w:rsid w:val="008F71D1"/>
    <w:rsid w:val="00903710"/>
    <w:rsid w:val="009040A4"/>
    <w:rsid w:val="0090522A"/>
    <w:rsid w:val="00905F12"/>
    <w:rsid w:val="00906702"/>
    <w:rsid w:val="00906C00"/>
    <w:rsid w:val="00906D79"/>
    <w:rsid w:val="0090755E"/>
    <w:rsid w:val="00907753"/>
    <w:rsid w:val="009106C6"/>
    <w:rsid w:val="0091093C"/>
    <w:rsid w:val="00910B3E"/>
    <w:rsid w:val="009114EB"/>
    <w:rsid w:val="00911AAA"/>
    <w:rsid w:val="00911BD4"/>
    <w:rsid w:val="00912A75"/>
    <w:rsid w:val="00913423"/>
    <w:rsid w:val="00913443"/>
    <w:rsid w:val="00913B7E"/>
    <w:rsid w:val="00914C56"/>
    <w:rsid w:val="00915260"/>
    <w:rsid w:val="00915A52"/>
    <w:rsid w:val="00916297"/>
    <w:rsid w:val="00916B2B"/>
    <w:rsid w:val="00920A55"/>
    <w:rsid w:val="00920DF8"/>
    <w:rsid w:val="00920F0C"/>
    <w:rsid w:val="00921C2B"/>
    <w:rsid w:val="009226A3"/>
    <w:rsid w:val="009226D2"/>
    <w:rsid w:val="009228A7"/>
    <w:rsid w:val="00923E99"/>
    <w:rsid w:val="0092442A"/>
    <w:rsid w:val="00925383"/>
    <w:rsid w:val="00926428"/>
    <w:rsid w:val="0092727C"/>
    <w:rsid w:val="0092744C"/>
    <w:rsid w:val="00930944"/>
    <w:rsid w:val="00930D24"/>
    <w:rsid w:val="00931163"/>
    <w:rsid w:val="00932FEC"/>
    <w:rsid w:val="0093316F"/>
    <w:rsid w:val="00933C86"/>
    <w:rsid w:val="00933E8C"/>
    <w:rsid w:val="0093496C"/>
    <w:rsid w:val="00934F4A"/>
    <w:rsid w:val="00936B40"/>
    <w:rsid w:val="0093795A"/>
    <w:rsid w:val="0094014E"/>
    <w:rsid w:val="0094061D"/>
    <w:rsid w:val="0094092E"/>
    <w:rsid w:val="00940C9D"/>
    <w:rsid w:val="00940D89"/>
    <w:rsid w:val="009417BB"/>
    <w:rsid w:val="00941973"/>
    <w:rsid w:val="00941A85"/>
    <w:rsid w:val="00941DD1"/>
    <w:rsid w:val="009421D5"/>
    <w:rsid w:val="009423A6"/>
    <w:rsid w:val="009427C0"/>
    <w:rsid w:val="009431B1"/>
    <w:rsid w:val="00943A21"/>
    <w:rsid w:val="00943EE6"/>
    <w:rsid w:val="00944847"/>
    <w:rsid w:val="00944D2F"/>
    <w:rsid w:val="009478D3"/>
    <w:rsid w:val="0095098E"/>
    <w:rsid w:val="00951F7E"/>
    <w:rsid w:val="00954A24"/>
    <w:rsid w:val="009550BB"/>
    <w:rsid w:val="00955E02"/>
    <w:rsid w:val="0095607B"/>
    <w:rsid w:val="00956345"/>
    <w:rsid w:val="00956626"/>
    <w:rsid w:val="00956C2E"/>
    <w:rsid w:val="00956D11"/>
    <w:rsid w:val="00957423"/>
    <w:rsid w:val="00960097"/>
    <w:rsid w:val="009604E0"/>
    <w:rsid w:val="009615F5"/>
    <w:rsid w:val="00961713"/>
    <w:rsid w:val="00961F19"/>
    <w:rsid w:val="0096301F"/>
    <w:rsid w:val="00963281"/>
    <w:rsid w:val="0096451F"/>
    <w:rsid w:val="0096494F"/>
    <w:rsid w:val="00964BE5"/>
    <w:rsid w:val="00965366"/>
    <w:rsid w:val="00965535"/>
    <w:rsid w:val="00965AC9"/>
    <w:rsid w:val="009670E3"/>
    <w:rsid w:val="00967315"/>
    <w:rsid w:val="00967632"/>
    <w:rsid w:val="0096792B"/>
    <w:rsid w:val="009701DA"/>
    <w:rsid w:val="00970241"/>
    <w:rsid w:val="00970422"/>
    <w:rsid w:val="00971558"/>
    <w:rsid w:val="00972810"/>
    <w:rsid w:val="00973316"/>
    <w:rsid w:val="00973757"/>
    <w:rsid w:val="00974729"/>
    <w:rsid w:val="00974941"/>
    <w:rsid w:val="00975274"/>
    <w:rsid w:val="0097613C"/>
    <w:rsid w:val="00977976"/>
    <w:rsid w:val="00980050"/>
    <w:rsid w:val="00981521"/>
    <w:rsid w:val="00982159"/>
    <w:rsid w:val="0098279C"/>
    <w:rsid w:val="00983E64"/>
    <w:rsid w:val="0098485E"/>
    <w:rsid w:val="00984960"/>
    <w:rsid w:val="009853AA"/>
    <w:rsid w:val="009868D4"/>
    <w:rsid w:val="00987348"/>
    <w:rsid w:val="00987B4C"/>
    <w:rsid w:val="00987B95"/>
    <w:rsid w:val="00987FE8"/>
    <w:rsid w:val="00990BC7"/>
    <w:rsid w:val="00990C2C"/>
    <w:rsid w:val="009913FA"/>
    <w:rsid w:val="0099299E"/>
    <w:rsid w:val="00992DCF"/>
    <w:rsid w:val="009936CE"/>
    <w:rsid w:val="009937BB"/>
    <w:rsid w:val="009938EF"/>
    <w:rsid w:val="00994160"/>
    <w:rsid w:val="00995558"/>
    <w:rsid w:val="00997168"/>
    <w:rsid w:val="009971B1"/>
    <w:rsid w:val="00997786"/>
    <w:rsid w:val="00997848"/>
    <w:rsid w:val="009A0043"/>
    <w:rsid w:val="009A0DB0"/>
    <w:rsid w:val="009A1FC6"/>
    <w:rsid w:val="009A298E"/>
    <w:rsid w:val="009A2AB7"/>
    <w:rsid w:val="009A3544"/>
    <w:rsid w:val="009A3574"/>
    <w:rsid w:val="009A5990"/>
    <w:rsid w:val="009A64D8"/>
    <w:rsid w:val="009A785B"/>
    <w:rsid w:val="009A79FB"/>
    <w:rsid w:val="009B03CA"/>
    <w:rsid w:val="009B1D82"/>
    <w:rsid w:val="009B3D74"/>
    <w:rsid w:val="009B452C"/>
    <w:rsid w:val="009B48F8"/>
    <w:rsid w:val="009B5632"/>
    <w:rsid w:val="009B599C"/>
    <w:rsid w:val="009B6D18"/>
    <w:rsid w:val="009B7196"/>
    <w:rsid w:val="009C016E"/>
    <w:rsid w:val="009C0507"/>
    <w:rsid w:val="009C0B1A"/>
    <w:rsid w:val="009C1441"/>
    <w:rsid w:val="009C1A11"/>
    <w:rsid w:val="009C1C5E"/>
    <w:rsid w:val="009C2209"/>
    <w:rsid w:val="009C2644"/>
    <w:rsid w:val="009C2F3B"/>
    <w:rsid w:val="009C4422"/>
    <w:rsid w:val="009C44ED"/>
    <w:rsid w:val="009C4D45"/>
    <w:rsid w:val="009C4FFE"/>
    <w:rsid w:val="009C6835"/>
    <w:rsid w:val="009C6971"/>
    <w:rsid w:val="009D200C"/>
    <w:rsid w:val="009D25A7"/>
    <w:rsid w:val="009D3FDE"/>
    <w:rsid w:val="009D50DB"/>
    <w:rsid w:val="009D525D"/>
    <w:rsid w:val="009D56E4"/>
    <w:rsid w:val="009E0B34"/>
    <w:rsid w:val="009E1363"/>
    <w:rsid w:val="009E1A77"/>
    <w:rsid w:val="009E1EEC"/>
    <w:rsid w:val="009E24DE"/>
    <w:rsid w:val="009E2A1A"/>
    <w:rsid w:val="009E2B24"/>
    <w:rsid w:val="009E3A91"/>
    <w:rsid w:val="009E3BBB"/>
    <w:rsid w:val="009E3D7F"/>
    <w:rsid w:val="009E453A"/>
    <w:rsid w:val="009E49BF"/>
    <w:rsid w:val="009E4FAC"/>
    <w:rsid w:val="009E55BA"/>
    <w:rsid w:val="009E62BC"/>
    <w:rsid w:val="009E6EB4"/>
    <w:rsid w:val="009E7063"/>
    <w:rsid w:val="009E757A"/>
    <w:rsid w:val="009E7B62"/>
    <w:rsid w:val="009F07BF"/>
    <w:rsid w:val="009F1A5E"/>
    <w:rsid w:val="009F2413"/>
    <w:rsid w:val="009F2ECD"/>
    <w:rsid w:val="009F3504"/>
    <w:rsid w:val="009F3A18"/>
    <w:rsid w:val="009F3DBC"/>
    <w:rsid w:val="009F3ECD"/>
    <w:rsid w:val="009F69F6"/>
    <w:rsid w:val="009F71D2"/>
    <w:rsid w:val="009F751B"/>
    <w:rsid w:val="00A00E28"/>
    <w:rsid w:val="00A00F11"/>
    <w:rsid w:val="00A01104"/>
    <w:rsid w:val="00A01D03"/>
    <w:rsid w:val="00A0265D"/>
    <w:rsid w:val="00A02F97"/>
    <w:rsid w:val="00A03305"/>
    <w:rsid w:val="00A04A46"/>
    <w:rsid w:val="00A04B8E"/>
    <w:rsid w:val="00A06ACA"/>
    <w:rsid w:val="00A06AFA"/>
    <w:rsid w:val="00A07601"/>
    <w:rsid w:val="00A115DC"/>
    <w:rsid w:val="00A11DBA"/>
    <w:rsid w:val="00A12C8D"/>
    <w:rsid w:val="00A12DFF"/>
    <w:rsid w:val="00A14B2E"/>
    <w:rsid w:val="00A14E4B"/>
    <w:rsid w:val="00A154D7"/>
    <w:rsid w:val="00A15767"/>
    <w:rsid w:val="00A1617B"/>
    <w:rsid w:val="00A1735D"/>
    <w:rsid w:val="00A20360"/>
    <w:rsid w:val="00A2132E"/>
    <w:rsid w:val="00A213EB"/>
    <w:rsid w:val="00A21684"/>
    <w:rsid w:val="00A21CC9"/>
    <w:rsid w:val="00A21F9E"/>
    <w:rsid w:val="00A22B14"/>
    <w:rsid w:val="00A23456"/>
    <w:rsid w:val="00A23624"/>
    <w:rsid w:val="00A24010"/>
    <w:rsid w:val="00A2473F"/>
    <w:rsid w:val="00A25270"/>
    <w:rsid w:val="00A2568A"/>
    <w:rsid w:val="00A260B8"/>
    <w:rsid w:val="00A260F7"/>
    <w:rsid w:val="00A26F63"/>
    <w:rsid w:val="00A27336"/>
    <w:rsid w:val="00A27B15"/>
    <w:rsid w:val="00A302E4"/>
    <w:rsid w:val="00A31A3D"/>
    <w:rsid w:val="00A326F8"/>
    <w:rsid w:val="00A34A62"/>
    <w:rsid w:val="00A3546A"/>
    <w:rsid w:val="00A36778"/>
    <w:rsid w:val="00A36C18"/>
    <w:rsid w:val="00A36CC3"/>
    <w:rsid w:val="00A371A5"/>
    <w:rsid w:val="00A37605"/>
    <w:rsid w:val="00A377DE"/>
    <w:rsid w:val="00A40093"/>
    <w:rsid w:val="00A407A7"/>
    <w:rsid w:val="00A41137"/>
    <w:rsid w:val="00A4167F"/>
    <w:rsid w:val="00A4197D"/>
    <w:rsid w:val="00A41CED"/>
    <w:rsid w:val="00A425D7"/>
    <w:rsid w:val="00A4293A"/>
    <w:rsid w:val="00A436DC"/>
    <w:rsid w:val="00A43C75"/>
    <w:rsid w:val="00A440C1"/>
    <w:rsid w:val="00A45225"/>
    <w:rsid w:val="00A452FD"/>
    <w:rsid w:val="00A45812"/>
    <w:rsid w:val="00A4634D"/>
    <w:rsid w:val="00A46418"/>
    <w:rsid w:val="00A47B32"/>
    <w:rsid w:val="00A51A86"/>
    <w:rsid w:val="00A52154"/>
    <w:rsid w:val="00A527F9"/>
    <w:rsid w:val="00A527FC"/>
    <w:rsid w:val="00A52EC6"/>
    <w:rsid w:val="00A545C5"/>
    <w:rsid w:val="00A54631"/>
    <w:rsid w:val="00A55200"/>
    <w:rsid w:val="00A56996"/>
    <w:rsid w:val="00A56A9C"/>
    <w:rsid w:val="00A5736F"/>
    <w:rsid w:val="00A57791"/>
    <w:rsid w:val="00A57A88"/>
    <w:rsid w:val="00A57EDC"/>
    <w:rsid w:val="00A6215C"/>
    <w:rsid w:val="00A62346"/>
    <w:rsid w:val="00A632DB"/>
    <w:rsid w:val="00A64530"/>
    <w:rsid w:val="00A654F3"/>
    <w:rsid w:val="00A65E14"/>
    <w:rsid w:val="00A66472"/>
    <w:rsid w:val="00A67794"/>
    <w:rsid w:val="00A71250"/>
    <w:rsid w:val="00A7153D"/>
    <w:rsid w:val="00A71BC8"/>
    <w:rsid w:val="00A71EB8"/>
    <w:rsid w:val="00A72431"/>
    <w:rsid w:val="00A72638"/>
    <w:rsid w:val="00A72CD6"/>
    <w:rsid w:val="00A73145"/>
    <w:rsid w:val="00A73523"/>
    <w:rsid w:val="00A74537"/>
    <w:rsid w:val="00A76078"/>
    <w:rsid w:val="00A76410"/>
    <w:rsid w:val="00A77F8F"/>
    <w:rsid w:val="00A800A8"/>
    <w:rsid w:val="00A800FA"/>
    <w:rsid w:val="00A8069D"/>
    <w:rsid w:val="00A80EC4"/>
    <w:rsid w:val="00A81296"/>
    <w:rsid w:val="00A8224E"/>
    <w:rsid w:val="00A82BA1"/>
    <w:rsid w:val="00A82E8C"/>
    <w:rsid w:val="00A83B8F"/>
    <w:rsid w:val="00A84A47"/>
    <w:rsid w:val="00A85D7F"/>
    <w:rsid w:val="00A86846"/>
    <w:rsid w:val="00A873B3"/>
    <w:rsid w:val="00A8768F"/>
    <w:rsid w:val="00A87AA6"/>
    <w:rsid w:val="00A90565"/>
    <w:rsid w:val="00A90C01"/>
    <w:rsid w:val="00A90C82"/>
    <w:rsid w:val="00A911EB"/>
    <w:rsid w:val="00A91325"/>
    <w:rsid w:val="00A91729"/>
    <w:rsid w:val="00A91920"/>
    <w:rsid w:val="00A92839"/>
    <w:rsid w:val="00A92DED"/>
    <w:rsid w:val="00A92E73"/>
    <w:rsid w:val="00A92F1F"/>
    <w:rsid w:val="00A93897"/>
    <w:rsid w:val="00A972CC"/>
    <w:rsid w:val="00A974EC"/>
    <w:rsid w:val="00A97B4C"/>
    <w:rsid w:val="00AA10B6"/>
    <w:rsid w:val="00AA270F"/>
    <w:rsid w:val="00AA5936"/>
    <w:rsid w:val="00AA5AAD"/>
    <w:rsid w:val="00AA7CE8"/>
    <w:rsid w:val="00AB01A6"/>
    <w:rsid w:val="00AB021E"/>
    <w:rsid w:val="00AB1B26"/>
    <w:rsid w:val="00AB1E63"/>
    <w:rsid w:val="00AB2A53"/>
    <w:rsid w:val="00AB408F"/>
    <w:rsid w:val="00AB4489"/>
    <w:rsid w:val="00AB5544"/>
    <w:rsid w:val="00AB55C8"/>
    <w:rsid w:val="00AB68E9"/>
    <w:rsid w:val="00AC0A9E"/>
    <w:rsid w:val="00AC0D7D"/>
    <w:rsid w:val="00AC12D5"/>
    <w:rsid w:val="00AC2D40"/>
    <w:rsid w:val="00AC32B9"/>
    <w:rsid w:val="00AC3470"/>
    <w:rsid w:val="00AC4BDA"/>
    <w:rsid w:val="00AC4E62"/>
    <w:rsid w:val="00AC4F1D"/>
    <w:rsid w:val="00AC666F"/>
    <w:rsid w:val="00AC79CD"/>
    <w:rsid w:val="00AC7F85"/>
    <w:rsid w:val="00AD0118"/>
    <w:rsid w:val="00AD1200"/>
    <w:rsid w:val="00AD245C"/>
    <w:rsid w:val="00AD278C"/>
    <w:rsid w:val="00AD3A76"/>
    <w:rsid w:val="00AD49AC"/>
    <w:rsid w:val="00AD4E60"/>
    <w:rsid w:val="00AD547F"/>
    <w:rsid w:val="00AD5ED5"/>
    <w:rsid w:val="00AD5F02"/>
    <w:rsid w:val="00AD65D6"/>
    <w:rsid w:val="00AD6C52"/>
    <w:rsid w:val="00AD79DF"/>
    <w:rsid w:val="00AE0629"/>
    <w:rsid w:val="00AE15AA"/>
    <w:rsid w:val="00AE1B17"/>
    <w:rsid w:val="00AE284A"/>
    <w:rsid w:val="00AE4F75"/>
    <w:rsid w:val="00AE5545"/>
    <w:rsid w:val="00AE6AA2"/>
    <w:rsid w:val="00AF0B28"/>
    <w:rsid w:val="00AF11C4"/>
    <w:rsid w:val="00AF18F5"/>
    <w:rsid w:val="00AF253B"/>
    <w:rsid w:val="00AF309B"/>
    <w:rsid w:val="00AF328F"/>
    <w:rsid w:val="00AF452C"/>
    <w:rsid w:val="00AF5406"/>
    <w:rsid w:val="00AF71CE"/>
    <w:rsid w:val="00AF71EE"/>
    <w:rsid w:val="00B00934"/>
    <w:rsid w:val="00B00EA4"/>
    <w:rsid w:val="00B01766"/>
    <w:rsid w:val="00B02F6A"/>
    <w:rsid w:val="00B03B51"/>
    <w:rsid w:val="00B044E1"/>
    <w:rsid w:val="00B071C5"/>
    <w:rsid w:val="00B071FD"/>
    <w:rsid w:val="00B07AE2"/>
    <w:rsid w:val="00B11B56"/>
    <w:rsid w:val="00B1216B"/>
    <w:rsid w:val="00B12471"/>
    <w:rsid w:val="00B12703"/>
    <w:rsid w:val="00B12E8D"/>
    <w:rsid w:val="00B132B9"/>
    <w:rsid w:val="00B14052"/>
    <w:rsid w:val="00B15886"/>
    <w:rsid w:val="00B200BC"/>
    <w:rsid w:val="00B20993"/>
    <w:rsid w:val="00B22504"/>
    <w:rsid w:val="00B228BF"/>
    <w:rsid w:val="00B22F19"/>
    <w:rsid w:val="00B23304"/>
    <w:rsid w:val="00B23332"/>
    <w:rsid w:val="00B238B2"/>
    <w:rsid w:val="00B23F33"/>
    <w:rsid w:val="00B248D7"/>
    <w:rsid w:val="00B256D7"/>
    <w:rsid w:val="00B262CF"/>
    <w:rsid w:val="00B26E13"/>
    <w:rsid w:val="00B275BB"/>
    <w:rsid w:val="00B2768C"/>
    <w:rsid w:val="00B2778E"/>
    <w:rsid w:val="00B27828"/>
    <w:rsid w:val="00B27D96"/>
    <w:rsid w:val="00B319E7"/>
    <w:rsid w:val="00B31B56"/>
    <w:rsid w:val="00B33B0B"/>
    <w:rsid w:val="00B346E1"/>
    <w:rsid w:val="00B35F8F"/>
    <w:rsid w:val="00B36AC1"/>
    <w:rsid w:val="00B40028"/>
    <w:rsid w:val="00B40228"/>
    <w:rsid w:val="00B403AE"/>
    <w:rsid w:val="00B40D20"/>
    <w:rsid w:val="00B428EF"/>
    <w:rsid w:val="00B435A2"/>
    <w:rsid w:val="00B4422E"/>
    <w:rsid w:val="00B450F0"/>
    <w:rsid w:val="00B45580"/>
    <w:rsid w:val="00B458D6"/>
    <w:rsid w:val="00B45E8F"/>
    <w:rsid w:val="00B46ACD"/>
    <w:rsid w:val="00B46F55"/>
    <w:rsid w:val="00B4779C"/>
    <w:rsid w:val="00B51A99"/>
    <w:rsid w:val="00B52565"/>
    <w:rsid w:val="00B53390"/>
    <w:rsid w:val="00B5364A"/>
    <w:rsid w:val="00B53F71"/>
    <w:rsid w:val="00B54F20"/>
    <w:rsid w:val="00B551C6"/>
    <w:rsid w:val="00B56CC8"/>
    <w:rsid w:val="00B56E9C"/>
    <w:rsid w:val="00B5746E"/>
    <w:rsid w:val="00B578ED"/>
    <w:rsid w:val="00B57AA7"/>
    <w:rsid w:val="00B57C39"/>
    <w:rsid w:val="00B57CAC"/>
    <w:rsid w:val="00B57D05"/>
    <w:rsid w:val="00B60076"/>
    <w:rsid w:val="00B604E6"/>
    <w:rsid w:val="00B60F3F"/>
    <w:rsid w:val="00B60F9B"/>
    <w:rsid w:val="00B618BE"/>
    <w:rsid w:val="00B61BF1"/>
    <w:rsid w:val="00B61D97"/>
    <w:rsid w:val="00B61F35"/>
    <w:rsid w:val="00B626C1"/>
    <w:rsid w:val="00B62B32"/>
    <w:rsid w:val="00B633DE"/>
    <w:rsid w:val="00B63E57"/>
    <w:rsid w:val="00B646EC"/>
    <w:rsid w:val="00B64717"/>
    <w:rsid w:val="00B65601"/>
    <w:rsid w:val="00B672FF"/>
    <w:rsid w:val="00B706C5"/>
    <w:rsid w:val="00B70A51"/>
    <w:rsid w:val="00B716FE"/>
    <w:rsid w:val="00B71758"/>
    <w:rsid w:val="00B72DBC"/>
    <w:rsid w:val="00B7420F"/>
    <w:rsid w:val="00B74CDB"/>
    <w:rsid w:val="00B76A6A"/>
    <w:rsid w:val="00B77320"/>
    <w:rsid w:val="00B805C3"/>
    <w:rsid w:val="00B80E0B"/>
    <w:rsid w:val="00B82D68"/>
    <w:rsid w:val="00B82E15"/>
    <w:rsid w:val="00B82E6B"/>
    <w:rsid w:val="00B839AF"/>
    <w:rsid w:val="00B849E7"/>
    <w:rsid w:val="00B84AFA"/>
    <w:rsid w:val="00B85661"/>
    <w:rsid w:val="00B86474"/>
    <w:rsid w:val="00B86D40"/>
    <w:rsid w:val="00B87280"/>
    <w:rsid w:val="00B8756B"/>
    <w:rsid w:val="00B902A7"/>
    <w:rsid w:val="00B9032D"/>
    <w:rsid w:val="00B908BC"/>
    <w:rsid w:val="00B910DB"/>
    <w:rsid w:val="00B9158B"/>
    <w:rsid w:val="00B935E7"/>
    <w:rsid w:val="00B97A6A"/>
    <w:rsid w:val="00BA02AC"/>
    <w:rsid w:val="00BA1DEA"/>
    <w:rsid w:val="00BA2E1E"/>
    <w:rsid w:val="00BA3264"/>
    <w:rsid w:val="00BA3E90"/>
    <w:rsid w:val="00BA43BF"/>
    <w:rsid w:val="00BA4B86"/>
    <w:rsid w:val="00BA5C0E"/>
    <w:rsid w:val="00BA5EAD"/>
    <w:rsid w:val="00BA6E64"/>
    <w:rsid w:val="00BA7184"/>
    <w:rsid w:val="00BA7D2C"/>
    <w:rsid w:val="00BA7E6B"/>
    <w:rsid w:val="00BB0755"/>
    <w:rsid w:val="00BB1528"/>
    <w:rsid w:val="00BB37C8"/>
    <w:rsid w:val="00BB3A7A"/>
    <w:rsid w:val="00BB50FB"/>
    <w:rsid w:val="00BB529F"/>
    <w:rsid w:val="00BB581E"/>
    <w:rsid w:val="00BB5D8D"/>
    <w:rsid w:val="00BB5FF6"/>
    <w:rsid w:val="00BB6EDD"/>
    <w:rsid w:val="00BB72DC"/>
    <w:rsid w:val="00BB7F70"/>
    <w:rsid w:val="00BC0683"/>
    <w:rsid w:val="00BC0E62"/>
    <w:rsid w:val="00BC151D"/>
    <w:rsid w:val="00BC195B"/>
    <w:rsid w:val="00BC1E92"/>
    <w:rsid w:val="00BC2C2B"/>
    <w:rsid w:val="00BC30F1"/>
    <w:rsid w:val="00BC359D"/>
    <w:rsid w:val="00BC395E"/>
    <w:rsid w:val="00BC39B8"/>
    <w:rsid w:val="00BC3DFE"/>
    <w:rsid w:val="00BC40BD"/>
    <w:rsid w:val="00BC41A8"/>
    <w:rsid w:val="00BC5AD1"/>
    <w:rsid w:val="00BC5CE2"/>
    <w:rsid w:val="00BC5E43"/>
    <w:rsid w:val="00BC63D5"/>
    <w:rsid w:val="00BD00C4"/>
    <w:rsid w:val="00BD04D2"/>
    <w:rsid w:val="00BD0A4E"/>
    <w:rsid w:val="00BD189C"/>
    <w:rsid w:val="00BD3CEB"/>
    <w:rsid w:val="00BD5A26"/>
    <w:rsid w:val="00BD6382"/>
    <w:rsid w:val="00BD6797"/>
    <w:rsid w:val="00BD76BD"/>
    <w:rsid w:val="00BE0105"/>
    <w:rsid w:val="00BE08BB"/>
    <w:rsid w:val="00BE1828"/>
    <w:rsid w:val="00BE2D67"/>
    <w:rsid w:val="00BE4E14"/>
    <w:rsid w:val="00BE579E"/>
    <w:rsid w:val="00BE63F7"/>
    <w:rsid w:val="00BE644D"/>
    <w:rsid w:val="00BE6929"/>
    <w:rsid w:val="00BE6936"/>
    <w:rsid w:val="00BE6992"/>
    <w:rsid w:val="00BE6FF8"/>
    <w:rsid w:val="00BF19FA"/>
    <w:rsid w:val="00BF21AE"/>
    <w:rsid w:val="00BF46F8"/>
    <w:rsid w:val="00BF4824"/>
    <w:rsid w:val="00BF4D37"/>
    <w:rsid w:val="00BF4F64"/>
    <w:rsid w:val="00BF5B5A"/>
    <w:rsid w:val="00BF78D5"/>
    <w:rsid w:val="00C00F4F"/>
    <w:rsid w:val="00C0194F"/>
    <w:rsid w:val="00C01C55"/>
    <w:rsid w:val="00C01F64"/>
    <w:rsid w:val="00C02033"/>
    <w:rsid w:val="00C0485C"/>
    <w:rsid w:val="00C04B75"/>
    <w:rsid w:val="00C0506C"/>
    <w:rsid w:val="00C051BA"/>
    <w:rsid w:val="00C052C1"/>
    <w:rsid w:val="00C105C3"/>
    <w:rsid w:val="00C10F76"/>
    <w:rsid w:val="00C11049"/>
    <w:rsid w:val="00C12056"/>
    <w:rsid w:val="00C128ED"/>
    <w:rsid w:val="00C13073"/>
    <w:rsid w:val="00C1357A"/>
    <w:rsid w:val="00C14528"/>
    <w:rsid w:val="00C14545"/>
    <w:rsid w:val="00C14EE5"/>
    <w:rsid w:val="00C15F53"/>
    <w:rsid w:val="00C16786"/>
    <w:rsid w:val="00C16D28"/>
    <w:rsid w:val="00C17B1F"/>
    <w:rsid w:val="00C22B62"/>
    <w:rsid w:val="00C22E7C"/>
    <w:rsid w:val="00C23021"/>
    <w:rsid w:val="00C238A6"/>
    <w:rsid w:val="00C23DB0"/>
    <w:rsid w:val="00C24C4F"/>
    <w:rsid w:val="00C24C98"/>
    <w:rsid w:val="00C254CE"/>
    <w:rsid w:val="00C259BD"/>
    <w:rsid w:val="00C26FF5"/>
    <w:rsid w:val="00C30496"/>
    <w:rsid w:val="00C30FD1"/>
    <w:rsid w:val="00C317F2"/>
    <w:rsid w:val="00C3270E"/>
    <w:rsid w:val="00C33BD8"/>
    <w:rsid w:val="00C33C17"/>
    <w:rsid w:val="00C347BF"/>
    <w:rsid w:val="00C34977"/>
    <w:rsid w:val="00C34A51"/>
    <w:rsid w:val="00C40051"/>
    <w:rsid w:val="00C40EBB"/>
    <w:rsid w:val="00C41368"/>
    <w:rsid w:val="00C42194"/>
    <w:rsid w:val="00C42DF1"/>
    <w:rsid w:val="00C43794"/>
    <w:rsid w:val="00C43A79"/>
    <w:rsid w:val="00C43CF6"/>
    <w:rsid w:val="00C4693C"/>
    <w:rsid w:val="00C46B57"/>
    <w:rsid w:val="00C4772F"/>
    <w:rsid w:val="00C47AE2"/>
    <w:rsid w:val="00C47BED"/>
    <w:rsid w:val="00C47E7F"/>
    <w:rsid w:val="00C515BA"/>
    <w:rsid w:val="00C516A5"/>
    <w:rsid w:val="00C51820"/>
    <w:rsid w:val="00C51C5E"/>
    <w:rsid w:val="00C53387"/>
    <w:rsid w:val="00C54CC7"/>
    <w:rsid w:val="00C552F8"/>
    <w:rsid w:val="00C55540"/>
    <w:rsid w:val="00C615AF"/>
    <w:rsid w:val="00C615CB"/>
    <w:rsid w:val="00C618D6"/>
    <w:rsid w:val="00C61C6F"/>
    <w:rsid w:val="00C6252B"/>
    <w:rsid w:val="00C62AFE"/>
    <w:rsid w:val="00C62EA2"/>
    <w:rsid w:val="00C631CB"/>
    <w:rsid w:val="00C634B5"/>
    <w:rsid w:val="00C64937"/>
    <w:rsid w:val="00C65F36"/>
    <w:rsid w:val="00C66021"/>
    <w:rsid w:val="00C66B7E"/>
    <w:rsid w:val="00C723F9"/>
    <w:rsid w:val="00C72BF6"/>
    <w:rsid w:val="00C74D9A"/>
    <w:rsid w:val="00C75901"/>
    <w:rsid w:val="00C75F1E"/>
    <w:rsid w:val="00C761DC"/>
    <w:rsid w:val="00C80ED1"/>
    <w:rsid w:val="00C82039"/>
    <w:rsid w:val="00C825EB"/>
    <w:rsid w:val="00C828A5"/>
    <w:rsid w:val="00C83E1A"/>
    <w:rsid w:val="00C84392"/>
    <w:rsid w:val="00C8479C"/>
    <w:rsid w:val="00C84B33"/>
    <w:rsid w:val="00C85B15"/>
    <w:rsid w:val="00C86B52"/>
    <w:rsid w:val="00C86F5D"/>
    <w:rsid w:val="00C91E1D"/>
    <w:rsid w:val="00C92611"/>
    <w:rsid w:val="00C93019"/>
    <w:rsid w:val="00C95444"/>
    <w:rsid w:val="00C962C6"/>
    <w:rsid w:val="00CA0424"/>
    <w:rsid w:val="00CA1407"/>
    <w:rsid w:val="00CA19ED"/>
    <w:rsid w:val="00CA2306"/>
    <w:rsid w:val="00CA2666"/>
    <w:rsid w:val="00CA3466"/>
    <w:rsid w:val="00CA3A29"/>
    <w:rsid w:val="00CA5E43"/>
    <w:rsid w:val="00CA629C"/>
    <w:rsid w:val="00CA695C"/>
    <w:rsid w:val="00CA6C49"/>
    <w:rsid w:val="00CA6D74"/>
    <w:rsid w:val="00CA72AF"/>
    <w:rsid w:val="00CA7875"/>
    <w:rsid w:val="00CB1299"/>
    <w:rsid w:val="00CB2FB7"/>
    <w:rsid w:val="00CB3608"/>
    <w:rsid w:val="00CB3A73"/>
    <w:rsid w:val="00CB483C"/>
    <w:rsid w:val="00CB49C4"/>
    <w:rsid w:val="00CB4D7A"/>
    <w:rsid w:val="00CB4F1B"/>
    <w:rsid w:val="00CB5491"/>
    <w:rsid w:val="00CB5D13"/>
    <w:rsid w:val="00CB6896"/>
    <w:rsid w:val="00CB7281"/>
    <w:rsid w:val="00CB7432"/>
    <w:rsid w:val="00CB7869"/>
    <w:rsid w:val="00CC02EA"/>
    <w:rsid w:val="00CC07CF"/>
    <w:rsid w:val="00CC0D88"/>
    <w:rsid w:val="00CC1D3D"/>
    <w:rsid w:val="00CC284F"/>
    <w:rsid w:val="00CC2F39"/>
    <w:rsid w:val="00CC3DA5"/>
    <w:rsid w:val="00CC419E"/>
    <w:rsid w:val="00CC462D"/>
    <w:rsid w:val="00CC57C1"/>
    <w:rsid w:val="00CC5BCD"/>
    <w:rsid w:val="00CC5C23"/>
    <w:rsid w:val="00CC625D"/>
    <w:rsid w:val="00CC6CC1"/>
    <w:rsid w:val="00CC6D06"/>
    <w:rsid w:val="00CC7BA3"/>
    <w:rsid w:val="00CC7BD7"/>
    <w:rsid w:val="00CD051F"/>
    <w:rsid w:val="00CD0582"/>
    <w:rsid w:val="00CD08A5"/>
    <w:rsid w:val="00CD0B82"/>
    <w:rsid w:val="00CD14E2"/>
    <w:rsid w:val="00CD1F9B"/>
    <w:rsid w:val="00CD2648"/>
    <w:rsid w:val="00CD274F"/>
    <w:rsid w:val="00CD31FC"/>
    <w:rsid w:val="00CD3E96"/>
    <w:rsid w:val="00CD47DE"/>
    <w:rsid w:val="00CD4BBC"/>
    <w:rsid w:val="00CD4EC0"/>
    <w:rsid w:val="00CD512D"/>
    <w:rsid w:val="00CD5D50"/>
    <w:rsid w:val="00CD7516"/>
    <w:rsid w:val="00CD755E"/>
    <w:rsid w:val="00CE0349"/>
    <w:rsid w:val="00CE174C"/>
    <w:rsid w:val="00CE19CD"/>
    <w:rsid w:val="00CE22D3"/>
    <w:rsid w:val="00CE331C"/>
    <w:rsid w:val="00CE34D2"/>
    <w:rsid w:val="00CE4A3B"/>
    <w:rsid w:val="00CE4DD3"/>
    <w:rsid w:val="00CE5E07"/>
    <w:rsid w:val="00CE67CA"/>
    <w:rsid w:val="00CE6B81"/>
    <w:rsid w:val="00CE73D4"/>
    <w:rsid w:val="00CE76FD"/>
    <w:rsid w:val="00CF01DE"/>
    <w:rsid w:val="00CF0A8C"/>
    <w:rsid w:val="00CF1AEE"/>
    <w:rsid w:val="00CF225D"/>
    <w:rsid w:val="00CF2D5F"/>
    <w:rsid w:val="00CF2DB2"/>
    <w:rsid w:val="00CF3394"/>
    <w:rsid w:val="00CF3608"/>
    <w:rsid w:val="00CF4DFB"/>
    <w:rsid w:val="00CF611C"/>
    <w:rsid w:val="00CF6E0F"/>
    <w:rsid w:val="00CF6E6A"/>
    <w:rsid w:val="00CF7017"/>
    <w:rsid w:val="00CF7E2B"/>
    <w:rsid w:val="00D0008B"/>
    <w:rsid w:val="00D00496"/>
    <w:rsid w:val="00D01127"/>
    <w:rsid w:val="00D01845"/>
    <w:rsid w:val="00D01A6D"/>
    <w:rsid w:val="00D027A7"/>
    <w:rsid w:val="00D0292B"/>
    <w:rsid w:val="00D03912"/>
    <w:rsid w:val="00D03E70"/>
    <w:rsid w:val="00D042D2"/>
    <w:rsid w:val="00D043B6"/>
    <w:rsid w:val="00D04B43"/>
    <w:rsid w:val="00D04F78"/>
    <w:rsid w:val="00D05643"/>
    <w:rsid w:val="00D05F64"/>
    <w:rsid w:val="00D06B4A"/>
    <w:rsid w:val="00D073FC"/>
    <w:rsid w:val="00D075A9"/>
    <w:rsid w:val="00D107AE"/>
    <w:rsid w:val="00D11910"/>
    <w:rsid w:val="00D125A6"/>
    <w:rsid w:val="00D137B0"/>
    <w:rsid w:val="00D15147"/>
    <w:rsid w:val="00D15326"/>
    <w:rsid w:val="00D15C13"/>
    <w:rsid w:val="00D160DF"/>
    <w:rsid w:val="00D16E01"/>
    <w:rsid w:val="00D17B59"/>
    <w:rsid w:val="00D20570"/>
    <w:rsid w:val="00D21B06"/>
    <w:rsid w:val="00D21B3B"/>
    <w:rsid w:val="00D228CC"/>
    <w:rsid w:val="00D22A98"/>
    <w:rsid w:val="00D230A4"/>
    <w:rsid w:val="00D23361"/>
    <w:rsid w:val="00D24311"/>
    <w:rsid w:val="00D256FA"/>
    <w:rsid w:val="00D2581D"/>
    <w:rsid w:val="00D258D2"/>
    <w:rsid w:val="00D2599E"/>
    <w:rsid w:val="00D265CE"/>
    <w:rsid w:val="00D26D7A"/>
    <w:rsid w:val="00D27C02"/>
    <w:rsid w:val="00D30664"/>
    <w:rsid w:val="00D30C01"/>
    <w:rsid w:val="00D3193B"/>
    <w:rsid w:val="00D32DC7"/>
    <w:rsid w:val="00D331D5"/>
    <w:rsid w:val="00D33506"/>
    <w:rsid w:val="00D3438C"/>
    <w:rsid w:val="00D34CD7"/>
    <w:rsid w:val="00D35068"/>
    <w:rsid w:val="00D351B7"/>
    <w:rsid w:val="00D352BE"/>
    <w:rsid w:val="00D35399"/>
    <w:rsid w:val="00D3595D"/>
    <w:rsid w:val="00D362FF"/>
    <w:rsid w:val="00D375B8"/>
    <w:rsid w:val="00D37BCF"/>
    <w:rsid w:val="00D4009C"/>
    <w:rsid w:val="00D40CA0"/>
    <w:rsid w:val="00D4119A"/>
    <w:rsid w:val="00D42539"/>
    <w:rsid w:val="00D42CBF"/>
    <w:rsid w:val="00D435D2"/>
    <w:rsid w:val="00D43F6A"/>
    <w:rsid w:val="00D4536E"/>
    <w:rsid w:val="00D4558E"/>
    <w:rsid w:val="00D45FB8"/>
    <w:rsid w:val="00D462E8"/>
    <w:rsid w:val="00D468C0"/>
    <w:rsid w:val="00D47311"/>
    <w:rsid w:val="00D511C6"/>
    <w:rsid w:val="00D513BE"/>
    <w:rsid w:val="00D5149F"/>
    <w:rsid w:val="00D515BE"/>
    <w:rsid w:val="00D51F5E"/>
    <w:rsid w:val="00D52114"/>
    <w:rsid w:val="00D53214"/>
    <w:rsid w:val="00D53548"/>
    <w:rsid w:val="00D53A5A"/>
    <w:rsid w:val="00D5404B"/>
    <w:rsid w:val="00D543F5"/>
    <w:rsid w:val="00D545BB"/>
    <w:rsid w:val="00D5543D"/>
    <w:rsid w:val="00D56226"/>
    <w:rsid w:val="00D60602"/>
    <w:rsid w:val="00D60658"/>
    <w:rsid w:val="00D60A37"/>
    <w:rsid w:val="00D60F58"/>
    <w:rsid w:val="00D61403"/>
    <w:rsid w:val="00D61D38"/>
    <w:rsid w:val="00D62A89"/>
    <w:rsid w:val="00D63B5B"/>
    <w:rsid w:val="00D65482"/>
    <w:rsid w:val="00D66E22"/>
    <w:rsid w:val="00D676B8"/>
    <w:rsid w:val="00D67BB7"/>
    <w:rsid w:val="00D70050"/>
    <w:rsid w:val="00D7036B"/>
    <w:rsid w:val="00D70531"/>
    <w:rsid w:val="00D705A4"/>
    <w:rsid w:val="00D7132A"/>
    <w:rsid w:val="00D71845"/>
    <w:rsid w:val="00D719FF"/>
    <w:rsid w:val="00D71B17"/>
    <w:rsid w:val="00D73C6D"/>
    <w:rsid w:val="00D73DFE"/>
    <w:rsid w:val="00D746B2"/>
    <w:rsid w:val="00D747F0"/>
    <w:rsid w:val="00D75F6A"/>
    <w:rsid w:val="00D761EB"/>
    <w:rsid w:val="00D7650A"/>
    <w:rsid w:val="00D7679A"/>
    <w:rsid w:val="00D767D2"/>
    <w:rsid w:val="00D77C6B"/>
    <w:rsid w:val="00D8013F"/>
    <w:rsid w:val="00D8041B"/>
    <w:rsid w:val="00D811D3"/>
    <w:rsid w:val="00D818D1"/>
    <w:rsid w:val="00D81B59"/>
    <w:rsid w:val="00D82CEB"/>
    <w:rsid w:val="00D83301"/>
    <w:rsid w:val="00D83456"/>
    <w:rsid w:val="00D8361C"/>
    <w:rsid w:val="00D84194"/>
    <w:rsid w:val="00D844E9"/>
    <w:rsid w:val="00D85A7A"/>
    <w:rsid w:val="00D85D0D"/>
    <w:rsid w:val="00D86322"/>
    <w:rsid w:val="00D874AA"/>
    <w:rsid w:val="00D87D71"/>
    <w:rsid w:val="00D919A3"/>
    <w:rsid w:val="00D928B0"/>
    <w:rsid w:val="00D932ED"/>
    <w:rsid w:val="00D940C6"/>
    <w:rsid w:val="00D94128"/>
    <w:rsid w:val="00D94A08"/>
    <w:rsid w:val="00D955AB"/>
    <w:rsid w:val="00D9605B"/>
    <w:rsid w:val="00D97CB9"/>
    <w:rsid w:val="00D97E9B"/>
    <w:rsid w:val="00DA1C30"/>
    <w:rsid w:val="00DA2491"/>
    <w:rsid w:val="00DA293C"/>
    <w:rsid w:val="00DA2CB6"/>
    <w:rsid w:val="00DA3A8E"/>
    <w:rsid w:val="00DA44D0"/>
    <w:rsid w:val="00DA4D67"/>
    <w:rsid w:val="00DA4FD0"/>
    <w:rsid w:val="00DA5831"/>
    <w:rsid w:val="00DA5C12"/>
    <w:rsid w:val="00DA6180"/>
    <w:rsid w:val="00DA708B"/>
    <w:rsid w:val="00DA7AEC"/>
    <w:rsid w:val="00DB041F"/>
    <w:rsid w:val="00DB140A"/>
    <w:rsid w:val="00DB14F3"/>
    <w:rsid w:val="00DB1756"/>
    <w:rsid w:val="00DB1CFB"/>
    <w:rsid w:val="00DB23EF"/>
    <w:rsid w:val="00DB33EF"/>
    <w:rsid w:val="00DB35B8"/>
    <w:rsid w:val="00DB44CD"/>
    <w:rsid w:val="00DB4593"/>
    <w:rsid w:val="00DB4654"/>
    <w:rsid w:val="00DB4B6E"/>
    <w:rsid w:val="00DB4E03"/>
    <w:rsid w:val="00DB5035"/>
    <w:rsid w:val="00DB518B"/>
    <w:rsid w:val="00DB5235"/>
    <w:rsid w:val="00DB59D6"/>
    <w:rsid w:val="00DB5BE7"/>
    <w:rsid w:val="00DB5E73"/>
    <w:rsid w:val="00DB70C0"/>
    <w:rsid w:val="00DB7FEC"/>
    <w:rsid w:val="00DC176A"/>
    <w:rsid w:val="00DC1B24"/>
    <w:rsid w:val="00DC1CC6"/>
    <w:rsid w:val="00DC2141"/>
    <w:rsid w:val="00DC2F33"/>
    <w:rsid w:val="00DC35AA"/>
    <w:rsid w:val="00DC3F6F"/>
    <w:rsid w:val="00DC44B5"/>
    <w:rsid w:val="00DC4799"/>
    <w:rsid w:val="00DC4A30"/>
    <w:rsid w:val="00DC4C30"/>
    <w:rsid w:val="00DC583E"/>
    <w:rsid w:val="00DC5EC3"/>
    <w:rsid w:val="00DC616B"/>
    <w:rsid w:val="00DC62CB"/>
    <w:rsid w:val="00DC67C5"/>
    <w:rsid w:val="00DC709E"/>
    <w:rsid w:val="00DC7A58"/>
    <w:rsid w:val="00DC7D77"/>
    <w:rsid w:val="00DD05E3"/>
    <w:rsid w:val="00DD06E3"/>
    <w:rsid w:val="00DD295E"/>
    <w:rsid w:val="00DD2BB7"/>
    <w:rsid w:val="00DD5BF1"/>
    <w:rsid w:val="00DD5CE3"/>
    <w:rsid w:val="00DD5CF5"/>
    <w:rsid w:val="00DD601F"/>
    <w:rsid w:val="00DD703A"/>
    <w:rsid w:val="00DE1893"/>
    <w:rsid w:val="00DE49BF"/>
    <w:rsid w:val="00DE4BE4"/>
    <w:rsid w:val="00DE4EC2"/>
    <w:rsid w:val="00DE559F"/>
    <w:rsid w:val="00DE5C00"/>
    <w:rsid w:val="00DF02BB"/>
    <w:rsid w:val="00DF02C9"/>
    <w:rsid w:val="00DF0765"/>
    <w:rsid w:val="00DF2AC2"/>
    <w:rsid w:val="00DF2BBC"/>
    <w:rsid w:val="00DF3356"/>
    <w:rsid w:val="00DF3FB6"/>
    <w:rsid w:val="00DF45F3"/>
    <w:rsid w:val="00DF4A1A"/>
    <w:rsid w:val="00DF5FEA"/>
    <w:rsid w:val="00DF63A6"/>
    <w:rsid w:val="00DF6D24"/>
    <w:rsid w:val="00DF6E51"/>
    <w:rsid w:val="00DF7CC2"/>
    <w:rsid w:val="00DF7E0C"/>
    <w:rsid w:val="00E015AB"/>
    <w:rsid w:val="00E02038"/>
    <w:rsid w:val="00E0257A"/>
    <w:rsid w:val="00E02913"/>
    <w:rsid w:val="00E02DB4"/>
    <w:rsid w:val="00E03050"/>
    <w:rsid w:val="00E030CE"/>
    <w:rsid w:val="00E04D7C"/>
    <w:rsid w:val="00E0663D"/>
    <w:rsid w:val="00E066C5"/>
    <w:rsid w:val="00E06894"/>
    <w:rsid w:val="00E07EF8"/>
    <w:rsid w:val="00E10791"/>
    <w:rsid w:val="00E10B48"/>
    <w:rsid w:val="00E11B3E"/>
    <w:rsid w:val="00E13285"/>
    <w:rsid w:val="00E13DBF"/>
    <w:rsid w:val="00E14A78"/>
    <w:rsid w:val="00E14DDF"/>
    <w:rsid w:val="00E14E39"/>
    <w:rsid w:val="00E17579"/>
    <w:rsid w:val="00E200CA"/>
    <w:rsid w:val="00E2096A"/>
    <w:rsid w:val="00E20A26"/>
    <w:rsid w:val="00E211B9"/>
    <w:rsid w:val="00E219BB"/>
    <w:rsid w:val="00E222D3"/>
    <w:rsid w:val="00E22695"/>
    <w:rsid w:val="00E22D64"/>
    <w:rsid w:val="00E22F8D"/>
    <w:rsid w:val="00E22FD7"/>
    <w:rsid w:val="00E235CB"/>
    <w:rsid w:val="00E236D3"/>
    <w:rsid w:val="00E24839"/>
    <w:rsid w:val="00E25941"/>
    <w:rsid w:val="00E25C34"/>
    <w:rsid w:val="00E25C94"/>
    <w:rsid w:val="00E263C7"/>
    <w:rsid w:val="00E26883"/>
    <w:rsid w:val="00E273F8"/>
    <w:rsid w:val="00E27493"/>
    <w:rsid w:val="00E307B3"/>
    <w:rsid w:val="00E31113"/>
    <w:rsid w:val="00E315A9"/>
    <w:rsid w:val="00E318F7"/>
    <w:rsid w:val="00E32974"/>
    <w:rsid w:val="00E331C0"/>
    <w:rsid w:val="00E33672"/>
    <w:rsid w:val="00E33B99"/>
    <w:rsid w:val="00E33EB7"/>
    <w:rsid w:val="00E3499E"/>
    <w:rsid w:val="00E362C0"/>
    <w:rsid w:val="00E37A27"/>
    <w:rsid w:val="00E40897"/>
    <w:rsid w:val="00E415C1"/>
    <w:rsid w:val="00E420F3"/>
    <w:rsid w:val="00E42217"/>
    <w:rsid w:val="00E43E32"/>
    <w:rsid w:val="00E44417"/>
    <w:rsid w:val="00E44BFA"/>
    <w:rsid w:val="00E4501A"/>
    <w:rsid w:val="00E45743"/>
    <w:rsid w:val="00E46109"/>
    <w:rsid w:val="00E46759"/>
    <w:rsid w:val="00E468AE"/>
    <w:rsid w:val="00E471FB"/>
    <w:rsid w:val="00E4795C"/>
    <w:rsid w:val="00E479D8"/>
    <w:rsid w:val="00E47E20"/>
    <w:rsid w:val="00E47FD4"/>
    <w:rsid w:val="00E504C4"/>
    <w:rsid w:val="00E508D0"/>
    <w:rsid w:val="00E5091F"/>
    <w:rsid w:val="00E50ABF"/>
    <w:rsid w:val="00E50ADB"/>
    <w:rsid w:val="00E52968"/>
    <w:rsid w:val="00E53088"/>
    <w:rsid w:val="00E53E09"/>
    <w:rsid w:val="00E55644"/>
    <w:rsid w:val="00E56FB3"/>
    <w:rsid w:val="00E56FC8"/>
    <w:rsid w:val="00E56FE2"/>
    <w:rsid w:val="00E570E7"/>
    <w:rsid w:val="00E601BC"/>
    <w:rsid w:val="00E60C92"/>
    <w:rsid w:val="00E6148A"/>
    <w:rsid w:val="00E62187"/>
    <w:rsid w:val="00E6232B"/>
    <w:rsid w:val="00E624A5"/>
    <w:rsid w:val="00E632CD"/>
    <w:rsid w:val="00E6333B"/>
    <w:rsid w:val="00E64A55"/>
    <w:rsid w:val="00E64E33"/>
    <w:rsid w:val="00E653EC"/>
    <w:rsid w:val="00E66B56"/>
    <w:rsid w:val="00E66BB3"/>
    <w:rsid w:val="00E67637"/>
    <w:rsid w:val="00E704AF"/>
    <w:rsid w:val="00E70884"/>
    <w:rsid w:val="00E718CA"/>
    <w:rsid w:val="00E7192D"/>
    <w:rsid w:val="00E7295D"/>
    <w:rsid w:val="00E72A87"/>
    <w:rsid w:val="00E73133"/>
    <w:rsid w:val="00E7334C"/>
    <w:rsid w:val="00E733C6"/>
    <w:rsid w:val="00E74240"/>
    <w:rsid w:val="00E7787F"/>
    <w:rsid w:val="00E778D7"/>
    <w:rsid w:val="00E7794D"/>
    <w:rsid w:val="00E805E8"/>
    <w:rsid w:val="00E80AD4"/>
    <w:rsid w:val="00E81088"/>
    <w:rsid w:val="00E82D10"/>
    <w:rsid w:val="00E83431"/>
    <w:rsid w:val="00E84391"/>
    <w:rsid w:val="00E852AD"/>
    <w:rsid w:val="00E85646"/>
    <w:rsid w:val="00E857FA"/>
    <w:rsid w:val="00E85C69"/>
    <w:rsid w:val="00E864CD"/>
    <w:rsid w:val="00E86608"/>
    <w:rsid w:val="00E86E07"/>
    <w:rsid w:val="00E87991"/>
    <w:rsid w:val="00E87B7D"/>
    <w:rsid w:val="00E87FDF"/>
    <w:rsid w:val="00E912F7"/>
    <w:rsid w:val="00E914A8"/>
    <w:rsid w:val="00E91507"/>
    <w:rsid w:val="00E91F52"/>
    <w:rsid w:val="00E92135"/>
    <w:rsid w:val="00E921FE"/>
    <w:rsid w:val="00E93969"/>
    <w:rsid w:val="00E93B5D"/>
    <w:rsid w:val="00E942ED"/>
    <w:rsid w:val="00E948C6"/>
    <w:rsid w:val="00E9558E"/>
    <w:rsid w:val="00E955B8"/>
    <w:rsid w:val="00E95975"/>
    <w:rsid w:val="00E95E4F"/>
    <w:rsid w:val="00E97F37"/>
    <w:rsid w:val="00EA12A6"/>
    <w:rsid w:val="00EA1457"/>
    <w:rsid w:val="00EA1BEC"/>
    <w:rsid w:val="00EA203A"/>
    <w:rsid w:val="00EA2269"/>
    <w:rsid w:val="00EA2299"/>
    <w:rsid w:val="00EA2B92"/>
    <w:rsid w:val="00EA31AC"/>
    <w:rsid w:val="00EA46F8"/>
    <w:rsid w:val="00EA50DF"/>
    <w:rsid w:val="00EA6C2C"/>
    <w:rsid w:val="00EA714A"/>
    <w:rsid w:val="00EA75F9"/>
    <w:rsid w:val="00EB0869"/>
    <w:rsid w:val="00EB12AD"/>
    <w:rsid w:val="00EB1377"/>
    <w:rsid w:val="00EB2D85"/>
    <w:rsid w:val="00EB5375"/>
    <w:rsid w:val="00EB5592"/>
    <w:rsid w:val="00EB5CA9"/>
    <w:rsid w:val="00EB7069"/>
    <w:rsid w:val="00EB7558"/>
    <w:rsid w:val="00EB7654"/>
    <w:rsid w:val="00EC197D"/>
    <w:rsid w:val="00EC2A25"/>
    <w:rsid w:val="00EC2AD3"/>
    <w:rsid w:val="00EC48A5"/>
    <w:rsid w:val="00EC4E78"/>
    <w:rsid w:val="00EC634D"/>
    <w:rsid w:val="00ED0A9F"/>
    <w:rsid w:val="00ED0CFC"/>
    <w:rsid w:val="00ED1AB0"/>
    <w:rsid w:val="00ED23E6"/>
    <w:rsid w:val="00ED2FFB"/>
    <w:rsid w:val="00ED4344"/>
    <w:rsid w:val="00ED7E0A"/>
    <w:rsid w:val="00ED7FEE"/>
    <w:rsid w:val="00EE06FB"/>
    <w:rsid w:val="00EE0C89"/>
    <w:rsid w:val="00EE150D"/>
    <w:rsid w:val="00EE1531"/>
    <w:rsid w:val="00EE17CD"/>
    <w:rsid w:val="00EE1E3F"/>
    <w:rsid w:val="00EE289B"/>
    <w:rsid w:val="00EE426F"/>
    <w:rsid w:val="00EE47D6"/>
    <w:rsid w:val="00EE56F3"/>
    <w:rsid w:val="00EE5B4A"/>
    <w:rsid w:val="00EE6A59"/>
    <w:rsid w:val="00EF0212"/>
    <w:rsid w:val="00EF1705"/>
    <w:rsid w:val="00EF2374"/>
    <w:rsid w:val="00EF2D7E"/>
    <w:rsid w:val="00EF37DA"/>
    <w:rsid w:val="00EF3C51"/>
    <w:rsid w:val="00EF3ECF"/>
    <w:rsid w:val="00EF3F73"/>
    <w:rsid w:val="00EF46DE"/>
    <w:rsid w:val="00EF5194"/>
    <w:rsid w:val="00EF7329"/>
    <w:rsid w:val="00EF7BE4"/>
    <w:rsid w:val="00F01F14"/>
    <w:rsid w:val="00F02446"/>
    <w:rsid w:val="00F02629"/>
    <w:rsid w:val="00F02694"/>
    <w:rsid w:val="00F0461C"/>
    <w:rsid w:val="00F0593E"/>
    <w:rsid w:val="00F05C89"/>
    <w:rsid w:val="00F07C97"/>
    <w:rsid w:val="00F103F9"/>
    <w:rsid w:val="00F10491"/>
    <w:rsid w:val="00F10896"/>
    <w:rsid w:val="00F10CA0"/>
    <w:rsid w:val="00F1105A"/>
    <w:rsid w:val="00F112C7"/>
    <w:rsid w:val="00F11D4F"/>
    <w:rsid w:val="00F127CE"/>
    <w:rsid w:val="00F13F17"/>
    <w:rsid w:val="00F15442"/>
    <w:rsid w:val="00F15651"/>
    <w:rsid w:val="00F16047"/>
    <w:rsid w:val="00F2019E"/>
    <w:rsid w:val="00F21146"/>
    <w:rsid w:val="00F2118A"/>
    <w:rsid w:val="00F216A6"/>
    <w:rsid w:val="00F218F6"/>
    <w:rsid w:val="00F23799"/>
    <w:rsid w:val="00F23AA8"/>
    <w:rsid w:val="00F24A24"/>
    <w:rsid w:val="00F24CF6"/>
    <w:rsid w:val="00F257C0"/>
    <w:rsid w:val="00F26099"/>
    <w:rsid w:val="00F27395"/>
    <w:rsid w:val="00F276FF"/>
    <w:rsid w:val="00F31402"/>
    <w:rsid w:val="00F31669"/>
    <w:rsid w:val="00F31D54"/>
    <w:rsid w:val="00F322B7"/>
    <w:rsid w:val="00F34A9C"/>
    <w:rsid w:val="00F35006"/>
    <w:rsid w:val="00F353F3"/>
    <w:rsid w:val="00F365EA"/>
    <w:rsid w:val="00F3665F"/>
    <w:rsid w:val="00F367A3"/>
    <w:rsid w:val="00F36953"/>
    <w:rsid w:val="00F36BEA"/>
    <w:rsid w:val="00F36C4A"/>
    <w:rsid w:val="00F37474"/>
    <w:rsid w:val="00F37EF3"/>
    <w:rsid w:val="00F37EF6"/>
    <w:rsid w:val="00F43D2A"/>
    <w:rsid w:val="00F44A70"/>
    <w:rsid w:val="00F44FBF"/>
    <w:rsid w:val="00F456C4"/>
    <w:rsid w:val="00F45A6C"/>
    <w:rsid w:val="00F46637"/>
    <w:rsid w:val="00F4787A"/>
    <w:rsid w:val="00F479B7"/>
    <w:rsid w:val="00F47A76"/>
    <w:rsid w:val="00F51179"/>
    <w:rsid w:val="00F5247C"/>
    <w:rsid w:val="00F52A60"/>
    <w:rsid w:val="00F52C96"/>
    <w:rsid w:val="00F53267"/>
    <w:rsid w:val="00F53338"/>
    <w:rsid w:val="00F54875"/>
    <w:rsid w:val="00F553AC"/>
    <w:rsid w:val="00F56455"/>
    <w:rsid w:val="00F57794"/>
    <w:rsid w:val="00F61A26"/>
    <w:rsid w:val="00F61B76"/>
    <w:rsid w:val="00F62679"/>
    <w:rsid w:val="00F62706"/>
    <w:rsid w:val="00F63459"/>
    <w:rsid w:val="00F64231"/>
    <w:rsid w:val="00F652CC"/>
    <w:rsid w:val="00F6633C"/>
    <w:rsid w:val="00F678FA"/>
    <w:rsid w:val="00F7026D"/>
    <w:rsid w:val="00F71E53"/>
    <w:rsid w:val="00F726E5"/>
    <w:rsid w:val="00F72D7B"/>
    <w:rsid w:val="00F739CE"/>
    <w:rsid w:val="00F74269"/>
    <w:rsid w:val="00F74D9D"/>
    <w:rsid w:val="00F753FA"/>
    <w:rsid w:val="00F76742"/>
    <w:rsid w:val="00F77D03"/>
    <w:rsid w:val="00F80362"/>
    <w:rsid w:val="00F80721"/>
    <w:rsid w:val="00F80BE1"/>
    <w:rsid w:val="00F815A0"/>
    <w:rsid w:val="00F85727"/>
    <w:rsid w:val="00F857B8"/>
    <w:rsid w:val="00F85872"/>
    <w:rsid w:val="00F868B7"/>
    <w:rsid w:val="00F8707C"/>
    <w:rsid w:val="00F87417"/>
    <w:rsid w:val="00F8759F"/>
    <w:rsid w:val="00F87FD0"/>
    <w:rsid w:val="00F90DDD"/>
    <w:rsid w:val="00F911FE"/>
    <w:rsid w:val="00F91687"/>
    <w:rsid w:val="00F91972"/>
    <w:rsid w:val="00F91B3C"/>
    <w:rsid w:val="00F9245B"/>
    <w:rsid w:val="00F925EF"/>
    <w:rsid w:val="00F93695"/>
    <w:rsid w:val="00F93AF5"/>
    <w:rsid w:val="00F94A1A"/>
    <w:rsid w:val="00F94B17"/>
    <w:rsid w:val="00F95F1D"/>
    <w:rsid w:val="00F96402"/>
    <w:rsid w:val="00F9764A"/>
    <w:rsid w:val="00F97A43"/>
    <w:rsid w:val="00F97DC5"/>
    <w:rsid w:val="00FA0FC5"/>
    <w:rsid w:val="00FA12CC"/>
    <w:rsid w:val="00FA2BC6"/>
    <w:rsid w:val="00FA2E5C"/>
    <w:rsid w:val="00FA40F9"/>
    <w:rsid w:val="00FA4630"/>
    <w:rsid w:val="00FA6098"/>
    <w:rsid w:val="00FA6534"/>
    <w:rsid w:val="00FA6F9D"/>
    <w:rsid w:val="00FA75FB"/>
    <w:rsid w:val="00FB0751"/>
    <w:rsid w:val="00FB0A9E"/>
    <w:rsid w:val="00FB1035"/>
    <w:rsid w:val="00FB162C"/>
    <w:rsid w:val="00FB2292"/>
    <w:rsid w:val="00FB2834"/>
    <w:rsid w:val="00FB2A0C"/>
    <w:rsid w:val="00FB30DE"/>
    <w:rsid w:val="00FB3168"/>
    <w:rsid w:val="00FB36A3"/>
    <w:rsid w:val="00FB38F0"/>
    <w:rsid w:val="00FB3C29"/>
    <w:rsid w:val="00FB4077"/>
    <w:rsid w:val="00FB46B2"/>
    <w:rsid w:val="00FB493F"/>
    <w:rsid w:val="00FB51B6"/>
    <w:rsid w:val="00FB5F21"/>
    <w:rsid w:val="00FB6349"/>
    <w:rsid w:val="00FB68A0"/>
    <w:rsid w:val="00FB6FA2"/>
    <w:rsid w:val="00FB75B2"/>
    <w:rsid w:val="00FC0386"/>
    <w:rsid w:val="00FC143A"/>
    <w:rsid w:val="00FC1590"/>
    <w:rsid w:val="00FC19DE"/>
    <w:rsid w:val="00FC22A3"/>
    <w:rsid w:val="00FC29BE"/>
    <w:rsid w:val="00FC2C34"/>
    <w:rsid w:val="00FC3FD9"/>
    <w:rsid w:val="00FC428B"/>
    <w:rsid w:val="00FC44DB"/>
    <w:rsid w:val="00FC607F"/>
    <w:rsid w:val="00FC634C"/>
    <w:rsid w:val="00FC67C5"/>
    <w:rsid w:val="00FC7840"/>
    <w:rsid w:val="00FD02C1"/>
    <w:rsid w:val="00FD126C"/>
    <w:rsid w:val="00FD1641"/>
    <w:rsid w:val="00FD29DD"/>
    <w:rsid w:val="00FD2F97"/>
    <w:rsid w:val="00FD41D6"/>
    <w:rsid w:val="00FD4C0C"/>
    <w:rsid w:val="00FD5672"/>
    <w:rsid w:val="00FD585B"/>
    <w:rsid w:val="00FD5871"/>
    <w:rsid w:val="00FD5DAD"/>
    <w:rsid w:val="00FD5F54"/>
    <w:rsid w:val="00FE0751"/>
    <w:rsid w:val="00FE0D2C"/>
    <w:rsid w:val="00FE2062"/>
    <w:rsid w:val="00FE3747"/>
    <w:rsid w:val="00FE3C45"/>
    <w:rsid w:val="00FE47B5"/>
    <w:rsid w:val="00FE517F"/>
    <w:rsid w:val="00FE66CD"/>
    <w:rsid w:val="00FE6AFA"/>
    <w:rsid w:val="00FE6D30"/>
    <w:rsid w:val="00FE7C03"/>
    <w:rsid w:val="00FE7E5F"/>
    <w:rsid w:val="00FF0137"/>
    <w:rsid w:val="00FF04A9"/>
    <w:rsid w:val="00FF1047"/>
    <w:rsid w:val="00FF16E6"/>
    <w:rsid w:val="00FF282C"/>
    <w:rsid w:val="00FF31FA"/>
    <w:rsid w:val="00FF32B7"/>
    <w:rsid w:val="00FF35FD"/>
    <w:rsid w:val="00FF57A8"/>
    <w:rsid w:val="00FF633E"/>
    <w:rsid w:val="00FF6C60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525720"/>
  <w15:docId w15:val="{10E03227-4FF4-43B7-83C4-75E845EA6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ngsana New" w:eastAsia="Batang" w:hAnsi="Angsan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218F6"/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F218F6"/>
    <w:pPr>
      <w:keepNext/>
      <w:numPr>
        <w:numId w:val="1"/>
      </w:numPr>
      <w:spacing w:after="240" w:line="360" w:lineRule="auto"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qFormat/>
    <w:rsid w:val="00F218F6"/>
    <w:pPr>
      <w:keepNext/>
      <w:numPr>
        <w:ilvl w:val="1"/>
        <w:numId w:val="1"/>
      </w:numPr>
      <w:tabs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</w:tabs>
      <w:spacing w:before="240" w:after="24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qFormat/>
    <w:rsid w:val="00F218F6"/>
    <w:pPr>
      <w:keepNext/>
      <w:numPr>
        <w:ilvl w:val="2"/>
        <w:numId w:val="1"/>
      </w:numPr>
      <w:spacing w:before="240" w:after="240"/>
      <w:outlineLvl w:val="2"/>
    </w:pPr>
    <w:rPr>
      <w:snapToGrid w:val="0"/>
    </w:rPr>
  </w:style>
  <w:style w:type="paragraph" w:styleId="4">
    <w:name w:val="heading 4"/>
    <w:basedOn w:val="a"/>
    <w:next w:val="a"/>
    <w:link w:val="40"/>
    <w:uiPriority w:val="9"/>
    <w:qFormat/>
    <w:rsid w:val="00F218F6"/>
    <w:pPr>
      <w:keepNext/>
      <w:numPr>
        <w:ilvl w:val="3"/>
        <w:numId w:val="1"/>
      </w:numPr>
      <w:ind w:left="0"/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F218F6"/>
    <w:pPr>
      <w:spacing w:before="240" w:after="60"/>
      <w:outlineLvl w:val="4"/>
    </w:pPr>
    <w:rPr>
      <w:rFonts w:ascii="Calibri" w:eastAsia="Times New Roman" w:hAnsi="Calibri" w:cs="Cordia New"/>
      <w:b/>
      <w:bCs/>
      <w:i/>
      <w:iCs/>
      <w:sz w:val="26"/>
      <w:szCs w:val="33"/>
    </w:rPr>
  </w:style>
  <w:style w:type="paragraph" w:styleId="6">
    <w:name w:val="heading 6"/>
    <w:basedOn w:val="a"/>
    <w:next w:val="a"/>
    <w:link w:val="60"/>
    <w:uiPriority w:val="9"/>
    <w:unhideWhenUsed/>
    <w:qFormat/>
    <w:rsid w:val="00F218F6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18F6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18F6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9">
    <w:name w:val="heading 9"/>
    <w:aliases w:val="ปกภาคผนวก"/>
    <w:basedOn w:val="1"/>
    <w:next w:val="2"/>
    <w:link w:val="90"/>
    <w:uiPriority w:val="9"/>
    <w:qFormat/>
    <w:rsid w:val="00F218F6"/>
    <w:pPr>
      <w:numPr>
        <w:numId w:val="2"/>
      </w:numPr>
      <w:spacing w:before="6000" w:after="60"/>
      <w:outlineLvl w:val="8"/>
    </w:pPr>
    <w:rPr>
      <w:rFonts w:eastAsia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a3">
    <w:name w:val="ภาพประกอบ"/>
    <w:basedOn w:val="a"/>
    <w:link w:val="a4"/>
    <w:rsid w:val="00F218F6"/>
    <w:pPr>
      <w:jc w:val="center"/>
    </w:pPr>
  </w:style>
  <w:style w:type="paragraph" w:customStyle="1" w:styleId="35">
    <w:name w:val="เนื้อหา 3.5"/>
    <w:basedOn w:val="a"/>
    <w:qFormat/>
    <w:rsid w:val="00F218F6"/>
    <w:pPr>
      <w:ind w:firstLine="1985"/>
    </w:pPr>
  </w:style>
  <w:style w:type="paragraph" w:customStyle="1" w:styleId="a5">
    <w:name w:val="ภาคผนวก หัวข้อหลัก"/>
    <w:rsid w:val="00F218F6"/>
    <w:pPr>
      <w:spacing w:line="480" w:lineRule="auto"/>
      <w:jc w:val="center"/>
    </w:pPr>
    <w:rPr>
      <w:rFonts w:eastAsia="Angsana New"/>
      <w:b/>
      <w:bCs/>
      <w:sz w:val="36"/>
      <w:szCs w:val="36"/>
    </w:rPr>
  </w:style>
  <w:style w:type="paragraph" w:customStyle="1" w:styleId="150">
    <w:name w:val="เนื้อหา 1.5"/>
    <w:basedOn w:val="a"/>
    <w:rsid w:val="00F218F6"/>
    <w:pPr>
      <w:spacing w:after="120"/>
      <w:ind w:firstLine="851"/>
    </w:pPr>
  </w:style>
  <w:style w:type="paragraph" w:customStyle="1" w:styleId="3CM">
    <w:name w:val="ลำดับ 3 CM"/>
    <w:basedOn w:val="a"/>
    <w:link w:val="3CM0"/>
    <w:rsid w:val="00F218F6"/>
    <w:pPr>
      <w:numPr>
        <w:numId w:val="7"/>
      </w:numPr>
    </w:pPr>
  </w:style>
  <w:style w:type="paragraph" w:styleId="a6">
    <w:name w:val="Balloon Text"/>
    <w:basedOn w:val="a"/>
    <w:link w:val="a7"/>
    <w:rsid w:val="00F218F6"/>
    <w:rPr>
      <w:rFonts w:ascii="Tahoma" w:hAnsi="Tahoma" w:cs="Angsana New"/>
      <w:sz w:val="16"/>
      <w:szCs w:val="20"/>
    </w:rPr>
  </w:style>
  <w:style w:type="character" w:customStyle="1" w:styleId="a7">
    <w:name w:val="ข้อความบอลลูน อักขระ"/>
    <w:basedOn w:val="a0"/>
    <w:link w:val="a6"/>
    <w:rsid w:val="00F218F6"/>
    <w:rPr>
      <w:rFonts w:ascii="Tahoma" w:eastAsia="TH SarabunPSK" w:hAnsi="Tahoma"/>
      <w:sz w:val="16"/>
    </w:rPr>
  </w:style>
  <w:style w:type="paragraph" w:customStyle="1" w:styleId="21">
    <w:name w:val="เนื้อหา 2"/>
    <w:basedOn w:val="a"/>
    <w:rsid w:val="00F218F6"/>
    <w:pPr>
      <w:ind w:firstLine="1134"/>
    </w:pPr>
  </w:style>
  <w:style w:type="table" w:styleId="a8">
    <w:name w:val="Table Grid"/>
    <w:basedOn w:val="a1"/>
    <w:uiPriority w:val="59"/>
    <w:rsid w:val="00F218F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link w:val="aa"/>
    <w:autoRedefine/>
    <w:qFormat/>
    <w:rsid w:val="005901D0"/>
    <w:pPr>
      <w:spacing w:before="240"/>
      <w:ind w:firstLine="720"/>
      <w:jc w:val="center"/>
    </w:pPr>
    <w:rPr>
      <w:b/>
      <w:bCs/>
      <w:noProof/>
    </w:rPr>
  </w:style>
  <w:style w:type="paragraph" w:customStyle="1" w:styleId="25">
    <w:name w:val="เนื้อหา 2.5"/>
    <w:basedOn w:val="a"/>
    <w:rsid w:val="00F218F6"/>
    <w:pPr>
      <w:ind w:firstLine="1418"/>
    </w:pPr>
  </w:style>
  <w:style w:type="paragraph" w:styleId="ab">
    <w:name w:val="footer"/>
    <w:basedOn w:val="a"/>
    <w:link w:val="ac"/>
    <w:uiPriority w:val="99"/>
    <w:rsid w:val="00F218F6"/>
    <w:pPr>
      <w:tabs>
        <w:tab w:val="center" w:pos="4153"/>
        <w:tab w:val="right" w:pos="8306"/>
      </w:tabs>
    </w:pPr>
    <w:rPr>
      <w:szCs w:val="37"/>
    </w:rPr>
  </w:style>
  <w:style w:type="paragraph" w:styleId="ad">
    <w:name w:val="header"/>
    <w:basedOn w:val="a"/>
    <w:link w:val="ae"/>
    <w:uiPriority w:val="99"/>
    <w:rsid w:val="00F218F6"/>
    <w:pPr>
      <w:tabs>
        <w:tab w:val="center" w:pos="4153"/>
        <w:tab w:val="right" w:pos="8306"/>
      </w:tabs>
    </w:pPr>
  </w:style>
  <w:style w:type="paragraph" w:styleId="af">
    <w:name w:val="table of figures"/>
    <w:basedOn w:val="a"/>
    <w:next w:val="a"/>
    <w:autoRedefine/>
    <w:uiPriority w:val="99"/>
    <w:rsid w:val="00F218F6"/>
    <w:pPr>
      <w:tabs>
        <w:tab w:val="right" w:leader="dot" w:pos="8493"/>
      </w:tabs>
      <w:ind w:left="851" w:hanging="851"/>
    </w:pPr>
    <w:rPr>
      <w:noProof/>
    </w:rPr>
  </w:style>
  <w:style w:type="table" w:styleId="71">
    <w:name w:val="Table Grid 7"/>
    <w:basedOn w:val="a1"/>
    <w:rsid w:val="00F218F6"/>
    <w:rPr>
      <w:rFonts w:ascii="Cordia New" w:eastAsia="Cordia New" w:hAnsi="Cordia New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f0">
    <w:name w:val="TOC Heading"/>
    <w:basedOn w:val="1"/>
    <w:next w:val="a"/>
    <w:uiPriority w:val="39"/>
    <w:unhideWhenUsed/>
    <w:qFormat/>
    <w:rsid w:val="00F218F6"/>
    <w:pPr>
      <w:keepLines/>
      <w:spacing w:before="480" w:line="276" w:lineRule="auto"/>
      <w:outlineLvl w:val="9"/>
    </w:pPr>
    <w:rPr>
      <w:rFonts w:ascii="Cambria" w:eastAsia="Times New Roman" w:hAnsi="Cambria"/>
      <w:b w:val="0"/>
      <w:bCs w:val="0"/>
      <w:color w:val="365F91"/>
      <w:sz w:val="28"/>
      <w:szCs w:val="28"/>
      <w:lang w:bidi="ar-SA"/>
    </w:rPr>
  </w:style>
  <w:style w:type="table" w:styleId="af1">
    <w:name w:val="Table Professional"/>
    <w:basedOn w:val="a1"/>
    <w:rsid w:val="00F218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22">
    <w:name w:val="toc 2"/>
    <w:basedOn w:val="a"/>
    <w:next w:val="a"/>
    <w:autoRedefine/>
    <w:uiPriority w:val="39"/>
    <w:rsid w:val="00F218F6"/>
    <w:pPr>
      <w:tabs>
        <w:tab w:val="right" w:leader="dot" w:pos="8493"/>
      </w:tabs>
      <w:ind w:left="568" w:hanging="284"/>
    </w:pPr>
  </w:style>
  <w:style w:type="paragraph" w:styleId="11">
    <w:name w:val="toc 1"/>
    <w:basedOn w:val="a"/>
    <w:next w:val="a"/>
    <w:autoRedefine/>
    <w:uiPriority w:val="39"/>
    <w:rsid w:val="00F218F6"/>
    <w:pPr>
      <w:tabs>
        <w:tab w:val="right" w:leader="dot" w:pos="8493"/>
      </w:tabs>
      <w:spacing w:before="120" w:after="120"/>
      <w:jc w:val="right"/>
    </w:pPr>
  </w:style>
  <w:style w:type="paragraph" w:customStyle="1" w:styleId="2CM">
    <w:name w:val="ลำดับ 2 CM"/>
    <w:basedOn w:val="a"/>
    <w:next w:val="a"/>
    <w:rsid w:val="00F218F6"/>
    <w:pPr>
      <w:numPr>
        <w:numId w:val="10"/>
      </w:numPr>
      <w:tabs>
        <w:tab w:val="left" w:pos="3119"/>
        <w:tab w:val="left" w:pos="3402"/>
      </w:tabs>
    </w:pPr>
  </w:style>
  <w:style w:type="paragraph" w:customStyle="1" w:styleId="25CM">
    <w:name w:val="ลำดับ 2.5 CM"/>
    <w:basedOn w:val="2CM"/>
    <w:rsid w:val="00F218F6"/>
    <w:pPr>
      <w:numPr>
        <w:numId w:val="11"/>
      </w:numPr>
    </w:pPr>
  </w:style>
  <w:style w:type="paragraph" w:customStyle="1" w:styleId="af2">
    <w:name w:val="หัวเรื่องหลัก(ไม่มีเลขที่)"/>
    <w:rsid w:val="00F218F6"/>
    <w:pPr>
      <w:spacing w:after="240"/>
      <w:jc w:val="center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15">
    <w:name w:val="ลำดับ 1.5"/>
    <w:basedOn w:val="a"/>
    <w:rsid w:val="00F218F6"/>
    <w:pPr>
      <w:numPr>
        <w:numId w:val="8"/>
      </w:numPr>
    </w:pPr>
  </w:style>
  <w:style w:type="character" w:customStyle="1" w:styleId="3CM0">
    <w:name w:val="ลำดับ 3 CM อักขระ อักขระ"/>
    <w:basedOn w:val="a0"/>
    <w:link w:val="3CM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3">
    <w:name w:val="ภาคผวนก หัวข้อรอง"/>
    <w:rsid w:val="00F218F6"/>
    <w:pPr>
      <w:spacing w:line="480" w:lineRule="auto"/>
    </w:pPr>
    <w:rPr>
      <w:rFonts w:eastAsia="Angsana New"/>
      <w:b/>
      <w:bCs/>
      <w:sz w:val="32"/>
      <w:szCs w:val="32"/>
    </w:rPr>
  </w:style>
  <w:style w:type="paragraph" w:customStyle="1" w:styleId="12">
    <w:name w:val="บรรณานุกรม1"/>
    <w:basedOn w:val="a"/>
    <w:rsid w:val="00F218F6"/>
    <w:pPr>
      <w:wordWrap w:val="0"/>
      <w:ind w:left="851" w:hanging="851"/>
      <w:textboxTightWrap w:val="allLines"/>
    </w:pPr>
  </w:style>
  <w:style w:type="paragraph" w:styleId="31">
    <w:name w:val="toc 3"/>
    <w:basedOn w:val="a"/>
    <w:next w:val="a"/>
    <w:autoRedefine/>
    <w:uiPriority w:val="39"/>
    <w:rsid w:val="00F218F6"/>
    <w:pPr>
      <w:ind w:left="851" w:hanging="284"/>
    </w:pPr>
  </w:style>
  <w:style w:type="paragraph" w:styleId="41">
    <w:name w:val="toc 4"/>
    <w:basedOn w:val="a"/>
    <w:next w:val="a"/>
    <w:autoRedefine/>
    <w:rsid w:val="00F218F6"/>
    <w:pPr>
      <w:ind w:left="960"/>
    </w:pPr>
    <w:rPr>
      <w:rFonts w:ascii="Times New Roman" w:hAnsi="Times New Roman"/>
      <w:sz w:val="18"/>
      <w:szCs w:val="21"/>
    </w:rPr>
  </w:style>
  <w:style w:type="paragraph" w:customStyle="1" w:styleId="af4">
    <w:name w:val="คำอธิบายเฉพาะ"/>
    <w:basedOn w:val="a9"/>
    <w:rsid w:val="00F218F6"/>
    <w:rPr>
      <w:rFonts w:eastAsia="Angsana New"/>
    </w:rPr>
  </w:style>
  <w:style w:type="character" w:customStyle="1" w:styleId="ae">
    <w:name w:val="หัวกระดาษ อักขระ"/>
    <w:basedOn w:val="a0"/>
    <w:link w:val="ad"/>
    <w:uiPriority w:val="99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5">
    <w:name w:val="คำอธิบายเฉพาะชิดซ้าย"/>
    <w:basedOn w:val="af4"/>
    <w:rsid w:val="00F218F6"/>
    <w:pPr>
      <w:ind w:left="851" w:hanging="851"/>
    </w:pPr>
  </w:style>
  <w:style w:type="character" w:styleId="af6">
    <w:name w:val="page number"/>
    <w:basedOn w:val="a0"/>
    <w:rsid w:val="00F218F6"/>
    <w:rPr>
      <w:rFonts w:cs="Angsana New"/>
      <w:szCs w:val="32"/>
    </w:rPr>
  </w:style>
  <w:style w:type="paragraph" w:styleId="51">
    <w:name w:val="toc 5"/>
    <w:basedOn w:val="a"/>
    <w:next w:val="a"/>
    <w:autoRedefine/>
    <w:rsid w:val="00F218F6"/>
    <w:pPr>
      <w:ind w:left="1280"/>
    </w:pPr>
    <w:rPr>
      <w:rFonts w:ascii="Times New Roman" w:hAnsi="Times New Roman"/>
      <w:sz w:val="18"/>
      <w:szCs w:val="21"/>
    </w:rPr>
  </w:style>
  <w:style w:type="paragraph" w:styleId="61">
    <w:name w:val="toc 6"/>
    <w:basedOn w:val="a"/>
    <w:next w:val="a"/>
    <w:autoRedefine/>
    <w:rsid w:val="00F218F6"/>
    <w:pPr>
      <w:ind w:left="1600"/>
    </w:pPr>
    <w:rPr>
      <w:rFonts w:ascii="Times New Roman" w:hAnsi="Times New Roman"/>
      <w:sz w:val="18"/>
      <w:szCs w:val="21"/>
    </w:rPr>
  </w:style>
  <w:style w:type="paragraph" w:styleId="72">
    <w:name w:val="toc 7"/>
    <w:basedOn w:val="a"/>
    <w:next w:val="a"/>
    <w:autoRedefine/>
    <w:rsid w:val="00F218F6"/>
    <w:pPr>
      <w:ind w:left="1920"/>
    </w:pPr>
    <w:rPr>
      <w:rFonts w:ascii="Times New Roman" w:hAnsi="Times New Roman"/>
      <w:sz w:val="18"/>
      <w:szCs w:val="21"/>
    </w:rPr>
  </w:style>
  <w:style w:type="paragraph" w:styleId="81">
    <w:name w:val="toc 8"/>
    <w:basedOn w:val="a"/>
    <w:next w:val="a"/>
    <w:autoRedefine/>
    <w:rsid w:val="00F218F6"/>
    <w:pPr>
      <w:ind w:left="2240"/>
    </w:pPr>
    <w:rPr>
      <w:rFonts w:ascii="Times New Roman" w:hAnsi="Times New Roman"/>
      <w:sz w:val="18"/>
      <w:szCs w:val="21"/>
    </w:rPr>
  </w:style>
  <w:style w:type="paragraph" w:styleId="91">
    <w:name w:val="toc 9"/>
    <w:basedOn w:val="a"/>
    <w:next w:val="a"/>
    <w:autoRedefine/>
    <w:rsid w:val="00F218F6"/>
    <w:pPr>
      <w:ind w:left="2560"/>
    </w:pPr>
    <w:rPr>
      <w:rFonts w:ascii="Times New Roman" w:hAnsi="Times New Roman"/>
      <w:sz w:val="18"/>
      <w:szCs w:val="21"/>
    </w:rPr>
  </w:style>
  <w:style w:type="paragraph" w:customStyle="1" w:styleId="af7">
    <w:name w:val="ตัวหนา กึ่งกลาง"/>
    <w:basedOn w:val="a"/>
    <w:rsid w:val="00F218F6"/>
    <w:pPr>
      <w:jc w:val="center"/>
    </w:pPr>
    <w:rPr>
      <w:rFonts w:eastAsia="Angsana New"/>
      <w:b/>
      <w:bCs/>
    </w:rPr>
  </w:style>
  <w:style w:type="paragraph" w:customStyle="1" w:styleId="af8">
    <w:name w:val="ตัวหนา"/>
    <w:basedOn w:val="a"/>
    <w:rsid w:val="00F218F6"/>
    <w:rPr>
      <w:rFonts w:eastAsia="Angsana New"/>
      <w:b/>
      <w:bCs/>
    </w:rPr>
  </w:style>
  <w:style w:type="paragraph" w:customStyle="1" w:styleId="af9">
    <w:name w:val="หัวเรื่องหลัก(ไม่แทรกในสารบัญ)"/>
    <w:rsid w:val="00F218F6"/>
    <w:pPr>
      <w:spacing w:after="440"/>
      <w:jc w:val="center"/>
    </w:pPr>
    <w:rPr>
      <w:rFonts w:eastAsia="Angsana New"/>
      <w:b/>
      <w:bCs/>
      <w:sz w:val="32"/>
      <w:szCs w:val="36"/>
    </w:rPr>
  </w:style>
  <w:style w:type="character" w:customStyle="1" w:styleId="90">
    <w:name w:val="หัวเรื่อง 9 อักขระ"/>
    <w:aliases w:val="ปกภาคผนวก อักขระ"/>
    <w:basedOn w:val="a0"/>
    <w:link w:val="9"/>
    <w:uiPriority w:val="9"/>
    <w:rsid w:val="00F218F6"/>
    <w:rPr>
      <w:rFonts w:ascii="TH SarabunPSK" w:eastAsia="Times New Roman" w:hAnsi="TH SarabunPSK" w:cs="TH SarabunPSK"/>
      <w:b/>
      <w:bCs/>
      <w:sz w:val="32"/>
      <w:szCs w:val="32"/>
    </w:rPr>
  </w:style>
  <w:style w:type="table" w:customStyle="1" w:styleId="Style1">
    <w:name w:val="Style1"/>
    <w:basedOn w:val="a1"/>
    <w:rsid w:val="00F218F6"/>
    <w:tblPr/>
    <w:tblStylePr w:type="firstRow">
      <w:rPr>
        <w:rFonts w:ascii="Angsana New" w:hAnsi="Angsana New" w:cs="Angsana New"/>
        <w:b/>
        <w:bCs/>
        <w:i w:val="0"/>
        <w:iCs w:val="0"/>
        <w:sz w:val="32"/>
        <w:szCs w:val="32"/>
      </w:rPr>
    </w:tblStylePr>
  </w:style>
  <w:style w:type="paragraph" w:customStyle="1" w:styleId="afa">
    <w:name w:val="ชื่อเรื่องบทคัดย่อ"/>
    <w:basedOn w:val="a"/>
    <w:rsid w:val="00F218F6"/>
    <w:pPr>
      <w:ind w:left="1701" w:hanging="1701"/>
    </w:pPr>
    <w:rPr>
      <w:rFonts w:eastAsia="Angsana New"/>
    </w:rPr>
  </w:style>
  <w:style w:type="paragraph" w:customStyle="1" w:styleId="afb">
    <w:name w:val="สมการ"/>
    <w:basedOn w:val="a9"/>
    <w:rsid w:val="00F218F6"/>
    <w:pPr>
      <w:spacing w:before="0"/>
      <w:ind w:right="1134"/>
      <w:jc w:val="right"/>
    </w:pPr>
    <w:rPr>
      <w:rFonts w:eastAsia="Angsana New"/>
    </w:rPr>
  </w:style>
  <w:style w:type="paragraph" w:customStyle="1" w:styleId="32">
    <w:name w:val="ภาคผนวกหัวเรื่อง 3"/>
    <w:autoRedefine/>
    <w:qFormat/>
    <w:rsid w:val="00F218F6"/>
    <w:pPr>
      <w:ind w:firstLine="851"/>
    </w:pPr>
    <w:rPr>
      <w:rFonts w:eastAsia="Cordia New"/>
      <w:snapToGrid w:val="0"/>
      <w:sz w:val="32"/>
      <w:szCs w:val="32"/>
    </w:rPr>
  </w:style>
  <w:style w:type="character" w:customStyle="1" w:styleId="50">
    <w:name w:val="หัวเรื่อง 5 อักขระ"/>
    <w:basedOn w:val="a0"/>
    <w:link w:val="5"/>
    <w:uiPriority w:val="9"/>
    <w:rsid w:val="00F218F6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F218F6"/>
    <w:rPr>
      <w:rFonts w:ascii="TH SarabunPSK" w:eastAsia="TH SarabunPSK" w:hAnsi="TH SarabunPSK" w:cs="TH SarabunPSK"/>
      <w:snapToGrid w:val="0"/>
      <w:sz w:val="32"/>
      <w:szCs w:val="32"/>
    </w:rPr>
  </w:style>
  <w:style w:type="paragraph" w:customStyle="1" w:styleId="35CM">
    <w:name w:val="ลำดับ 3.5 CM"/>
    <w:basedOn w:val="3CM"/>
    <w:link w:val="35CMChar"/>
    <w:autoRedefine/>
    <w:qFormat/>
    <w:rsid w:val="00F218F6"/>
    <w:pPr>
      <w:numPr>
        <w:numId w:val="6"/>
      </w:numPr>
    </w:pPr>
  </w:style>
  <w:style w:type="character" w:customStyle="1" w:styleId="35CMChar">
    <w:name w:val="ลำดับ 3.5 CM Char"/>
    <w:basedOn w:val="3CM0"/>
    <w:link w:val="35CM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ac">
    <w:name w:val="ท้ายกระดาษ อักขระ"/>
    <w:basedOn w:val="a0"/>
    <w:link w:val="ab"/>
    <w:uiPriority w:val="99"/>
    <w:rsid w:val="00F218F6"/>
    <w:rPr>
      <w:rFonts w:ascii="TH SarabunPSK" w:eastAsia="TH SarabunPSK" w:hAnsi="TH SarabunPSK" w:cs="TH SarabunPSK"/>
      <w:sz w:val="32"/>
      <w:szCs w:val="37"/>
    </w:rPr>
  </w:style>
  <w:style w:type="paragraph" w:customStyle="1" w:styleId="afc">
    <w:name w:val="หน้าสารบัญ"/>
    <w:next w:val="a"/>
    <w:rsid w:val="00F218F6"/>
    <w:pPr>
      <w:jc w:val="right"/>
    </w:pPr>
    <w:rPr>
      <w:rFonts w:eastAsia="Cordia New"/>
      <w:b/>
      <w:bCs/>
      <w:sz w:val="32"/>
      <w:szCs w:val="32"/>
    </w:rPr>
  </w:style>
  <w:style w:type="paragraph" w:customStyle="1" w:styleId="33">
    <w:name w:val="เนื้อหา 3"/>
    <w:basedOn w:val="a"/>
    <w:autoRedefine/>
    <w:qFormat/>
    <w:rsid w:val="00F218F6"/>
    <w:pPr>
      <w:ind w:firstLine="1701"/>
    </w:pPr>
  </w:style>
  <w:style w:type="character" w:customStyle="1" w:styleId="60">
    <w:name w:val="หัวเรื่อง 6 อักขระ"/>
    <w:basedOn w:val="a0"/>
    <w:link w:val="6"/>
    <w:uiPriority w:val="9"/>
    <w:rsid w:val="00F218F6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F218F6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F218F6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paragraph" w:styleId="afd">
    <w:name w:val="Title"/>
    <w:basedOn w:val="a"/>
    <w:next w:val="a"/>
    <w:link w:val="afe"/>
    <w:qFormat/>
    <w:rsid w:val="00F218F6"/>
    <w:pPr>
      <w:spacing w:after="360"/>
      <w:contextualSpacing/>
      <w:jc w:val="center"/>
    </w:pPr>
    <w:rPr>
      <w:rFonts w:eastAsiaTheme="majorEastAsia"/>
      <w:b/>
      <w:bCs/>
      <w:spacing w:val="5"/>
      <w:kern w:val="28"/>
    </w:rPr>
  </w:style>
  <w:style w:type="character" w:customStyle="1" w:styleId="afe">
    <w:name w:val="ชื่อเรื่อง อักขระ"/>
    <w:basedOn w:val="a0"/>
    <w:link w:val="afd"/>
    <w:rsid w:val="00F218F6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paragraph" w:customStyle="1" w:styleId="SubtitleCover">
    <w:name w:val="Subtitle Cover"/>
    <w:basedOn w:val="a"/>
    <w:next w:val="a"/>
    <w:rsid w:val="00F218F6"/>
    <w:pPr>
      <w:keepNext/>
      <w:tabs>
        <w:tab w:val="right" w:pos="8640"/>
      </w:tabs>
      <w:spacing w:after="560"/>
      <w:ind w:left="1800" w:right="1800"/>
      <w:jc w:val="center"/>
    </w:pPr>
    <w:rPr>
      <w:rFonts w:ascii="Garamond" w:eastAsia="Times New Roman" w:hAnsi="Garamond"/>
      <w:spacing w:val="-2"/>
      <w:sz w:val="24"/>
      <w:szCs w:val="24"/>
    </w:rPr>
  </w:style>
  <w:style w:type="paragraph" w:styleId="aff">
    <w:name w:val="Plain Text"/>
    <w:basedOn w:val="a"/>
    <w:link w:val="aff0"/>
    <w:rsid w:val="00F218F6"/>
  </w:style>
  <w:style w:type="character" w:customStyle="1" w:styleId="aff0">
    <w:name w:val="ข้อความธรรมดา อักขระ"/>
    <w:basedOn w:val="a0"/>
    <w:link w:val="aff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Reference">
    <w:name w:val="Reference"/>
    <w:basedOn w:val="a"/>
    <w:qFormat/>
    <w:rsid w:val="00F218F6"/>
    <w:pPr>
      <w:ind w:left="567" w:hanging="567"/>
    </w:pPr>
  </w:style>
  <w:style w:type="paragraph" w:customStyle="1" w:styleId="18pt">
    <w:name w:val="ปกตัวหน้า 18pt"/>
    <w:basedOn w:val="a"/>
    <w:rsid w:val="00F218F6"/>
    <w:pPr>
      <w:jc w:val="center"/>
    </w:pPr>
    <w:rPr>
      <w:rFonts w:eastAsia="Times New Roman"/>
      <w:b/>
      <w:bCs/>
      <w:sz w:val="36"/>
      <w:szCs w:val="36"/>
    </w:rPr>
  </w:style>
  <w:style w:type="paragraph" w:styleId="aff1">
    <w:name w:val="List Paragraph"/>
    <w:basedOn w:val="a"/>
    <w:link w:val="aff2"/>
    <w:uiPriority w:val="34"/>
    <w:qFormat/>
    <w:rsid w:val="00F218F6"/>
    <w:pPr>
      <w:ind w:left="720"/>
      <w:contextualSpacing/>
    </w:pPr>
    <w:rPr>
      <w:rFonts w:cs="Angsana New"/>
      <w:szCs w:val="40"/>
    </w:rPr>
  </w:style>
  <w:style w:type="character" w:styleId="aff3">
    <w:name w:val="Intense Emphasis"/>
    <w:basedOn w:val="a0"/>
    <w:uiPriority w:val="21"/>
    <w:qFormat/>
    <w:rsid w:val="00F218F6"/>
    <w:rPr>
      <w:i/>
      <w:iCs/>
      <w:color w:val="4F81BD" w:themeColor="accent1"/>
    </w:rPr>
  </w:style>
  <w:style w:type="character" w:customStyle="1" w:styleId="aff2">
    <w:name w:val="ย่อหน้ารายการ อักขระ"/>
    <w:basedOn w:val="a0"/>
    <w:link w:val="aff1"/>
    <w:uiPriority w:val="34"/>
    <w:rsid w:val="00F218F6"/>
    <w:rPr>
      <w:rFonts w:ascii="TH SarabunPSK" w:eastAsia="TH SarabunPSK" w:hAnsi="TH SarabunPSK"/>
      <w:sz w:val="32"/>
      <w:szCs w:val="40"/>
    </w:rPr>
  </w:style>
  <w:style w:type="paragraph" w:styleId="23">
    <w:name w:val="Body Text 2"/>
    <w:basedOn w:val="a"/>
    <w:link w:val="24"/>
    <w:rsid w:val="00F218F6"/>
    <w:pPr>
      <w:jc w:val="center"/>
    </w:pPr>
    <w:rPr>
      <w:rFonts w:ascii="Times New Roman" w:eastAsia="Cordia New" w:hAnsi="Times New Roman" w:cs="Cordia New"/>
      <w:b/>
      <w:bCs/>
    </w:rPr>
  </w:style>
  <w:style w:type="character" w:customStyle="1" w:styleId="24">
    <w:name w:val="เนื้อความ 2 อักขระ"/>
    <w:basedOn w:val="a0"/>
    <w:link w:val="23"/>
    <w:rsid w:val="00F218F6"/>
    <w:rPr>
      <w:rFonts w:ascii="Times New Roman" w:eastAsia="Cordia New" w:hAnsi="Times New Roman" w:cs="Cordia New"/>
      <w:b/>
      <w:bCs/>
      <w:sz w:val="32"/>
      <w:szCs w:val="32"/>
    </w:rPr>
  </w:style>
  <w:style w:type="character" w:styleId="aff4">
    <w:name w:val="annotation reference"/>
    <w:basedOn w:val="a0"/>
    <w:semiHidden/>
    <w:unhideWhenUsed/>
    <w:rsid w:val="00F218F6"/>
    <w:rPr>
      <w:sz w:val="16"/>
      <w:szCs w:val="18"/>
    </w:rPr>
  </w:style>
  <w:style w:type="paragraph" w:styleId="aff5">
    <w:name w:val="annotation text"/>
    <w:basedOn w:val="a"/>
    <w:link w:val="aff6"/>
    <w:semiHidden/>
    <w:unhideWhenUsed/>
    <w:rsid w:val="00F218F6"/>
    <w:rPr>
      <w:rFonts w:cs="Angsana New"/>
      <w:sz w:val="20"/>
      <w:szCs w:val="25"/>
    </w:rPr>
  </w:style>
  <w:style w:type="character" w:customStyle="1" w:styleId="aff6">
    <w:name w:val="ข้อความข้อคิดเห็น อักขระ"/>
    <w:basedOn w:val="a0"/>
    <w:link w:val="aff5"/>
    <w:semiHidden/>
    <w:rsid w:val="00F218F6"/>
    <w:rPr>
      <w:rFonts w:ascii="TH SarabunPSK" w:eastAsia="TH SarabunPSK" w:hAnsi="TH SarabunPSK"/>
      <w:szCs w:val="25"/>
    </w:rPr>
  </w:style>
  <w:style w:type="paragraph" w:styleId="aff7">
    <w:name w:val="annotation subject"/>
    <w:basedOn w:val="aff5"/>
    <w:next w:val="aff5"/>
    <w:link w:val="aff8"/>
    <w:semiHidden/>
    <w:unhideWhenUsed/>
    <w:rsid w:val="00F218F6"/>
    <w:rPr>
      <w:b/>
      <w:bCs/>
    </w:rPr>
  </w:style>
  <w:style w:type="character" w:customStyle="1" w:styleId="aff8">
    <w:name w:val="ชื่อเรื่องของข้อคิดเห็น อักขระ"/>
    <w:basedOn w:val="aff6"/>
    <w:link w:val="aff7"/>
    <w:semiHidden/>
    <w:rsid w:val="00F218F6"/>
    <w:rPr>
      <w:rFonts w:ascii="TH SarabunPSK" w:eastAsia="TH SarabunPSK" w:hAnsi="TH SarabunPSK"/>
      <w:b/>
      <w:bCs/>
      <w:szCs w:val="25"/>
    </w:rPr>
  </w:style>
  <w:style w:type="paragraph" w:customStyle="1" w:styleId="Style2">
    <w:name w:val="Style2"/>
    <w:basedOn w:val="a9"/>
    <w:link w:val="Style2Char"/>
    <w:qFormat/>
    <w:rsid w:val="00F218F6"/>
    <w:rPr>
      <w:b w:val="0"/>
      <w:bCs w:val="0"/>
    </w:rPr>
  </w:style>
  <w:style w:type="paragraph" w:customStyle="1" w:styleId="Style3">
    <w:name w:val="Style3"/>
    <w:basedOn w:val="a9"/>
    <w:link w:val="Style3Char"/>
    <w:qFormat/>
    <w:rsid w:val="00F218F6"/>
    <w:rPr>
      <w:b w:val="0"/>
      <w:bCs w:val="0"/>
    </w:rPr>
  </w:style>
  <w:style w:type="character" w:customStyle="1" w:styleId="aa">
    <w:name w:val="คำอธิบายภาพ อักขระ"/>
    <w:basedOn w:val="a0"/>
    <w:link w:val="a9"/>
    <w:rsid w:val="005901D0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Style2Char">
    <w:name w:val="Style2 Char"/>
    <w:basedOn w:val="aa"/>
    <w:link w:val="Style2"/>
    <w:rsid w:val="00F218F6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character" w:customStyle="1" w:styleId="Style3Char">
    <w:name w:val="Style3 Char"/>
    <w:basedOn w:val="aa"/>
    <w:link w:val="Style3"/>
    <w:rsid w:val="00F218F6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paragraph" w:customStyle="1" w:styleId="TableName">
    <w:name w:val="TableName"/>
    <w:basedOn w:val="Style2"/>
    <w:link w:val="TableNameChar"/>
    <w:qFormat/>
    <w:rsid w:val="00F218F6"/>
  </w:style>
  <w:style w:type="paragraph" w:customStyle="1" w:styleId="FigureName">
    <w:name w:val="FigureName"/>
    <w:basedOn w:val="a9"/>
    <w:link w:val="FigureNameChar"/>
    <w:qFormat/>
    <w:rsid w:val="00F218F6"/>
  </w:style>
  <w:style w:type="character" w:customStyle="1" w:styleId="TableNameChar">
    <w:name w:val="TableName Char"/>
    <w:basedOn w:val="Style2Char"/>
    <w:link w:val="TableName"/>
    <w:rsid w:val="00F218F6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character" w:customStyle="1" w:styleId="FigureNameChar">
    <w:name w:val="FigureName Char"/>
    <w:basedOn w:val="aa"/>
    <w:link w:val="FigureName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styleId="aff9">
    <w:name w:val="Strong"/>
    <w:basedOn w:val="a0"/>
    <w:uiPriority w:val="22"/>
    <w:qFormat/>
    <w:rsid w:val="005103A9"/>
    <w:rPr>
      <w:b/>
      <w:bCs/>
    </w:rPr>
  </w:style>
  <w:style w:type="character" w:styleId="affa">
    <w:name w:val="Hyperlink"/>
    <w:basedOn w:val="a0"/>
    <w:uiPriority w:val="99"/>
    <w:unhideWhenUsed/>
    <w:rsid w:val="001C5EF4"/>
    <w:rPr>
      <w:color w:val="0000FF" w:themeColor="hyperlink"/>
      <w:u w:val="single"/>
    </w:rPr>
  </w:style>
  <w:style w:type="paragraph" w:styleId="affb">
    <w:name w:val="Body Text"/>
    <w:basedOn w:val="a"/>
    <w:link w:val="affc"/>
    <w:semiHidden/>
    <w:unhideWhenUsed/>
    <w:rsid w:val="004748AA"/>
    <w:pPr>
      <w:spacing w:after="120"/>
    </w:pPr>
    <w:rPr>
      <w:rFonts w:cs="Angsana New"/>
      <w:szCs w:val="40"/>
    </w:rPr>
  </w:style>
  <w:style w:type="character" w:customStyle="1" w:styleId="affc">
    <w:name w:val="เนื้อความ อักขระ"/>
    <w:basedOn w:val="a0"/>
    <w:link w:val="affb"/>
    <w:semiHidden/>
    <w:rsid w:val="004748AA"/>
    <w:rPr>
      <w:rFonts w:ascii="TH SarabunPSK" w:eastAsia="TH SarabunPSK" w:hAnsi="TH SarabunPSK"/>
      <w:sz w:val="32"/>
      <w:szCs w:val="40"/>
    </w:rPr>
  </w:style>
  <w:style w:type="character" w:customStyle="1" w:styleId="Heading1Char">
    <w:name w:val="Heading 1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BalloonTextChar">
    <w:name w:val="Balloon Text Char"/>
    <w:basedOn w:val="a0"/>
    <w:rsid w:val="00DD2BB7"/>
    <w:rPr>
      <w:rFonts w:ascii="Tahoma" w:eastAsia="TH SarabunPSK" w:hAnsi="Tahoma"/>
      <w:sz w:val="16"/>
    </w:rPr>
  </w:style>
  <w:style w:type="character" w:customStyle="1" w:styleId="HeaderChar">
    <w:name w:val="Header Char"/>
    <w:basedOn w:val="a0"/>
    <w:uiPriority w:val="9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9Char">
    <w:name w:val="Heading 9 Char"/>
    <w:aliases w:val="ปกภาคผนวก Char"/>
    <w:basedOn w:val="a0"/>
    <w:uiPriority w:val="9"/>
    <w:rsid w:val="00DD2BB7"/>
    <w:rPr>
      <w:rFonts w:ascii="TH SarabunPSK" w:eastAsia="Times New Roman" w:hAnsi="TH SarabunPSK" w:cs="TH SarabunPSK"/>
      <w:b/>
      <w:bCs/>
      <w:sz w:val="32"/>
      <w:szCs w:val="32"/>
    </w:rPr>
  </w:style>
  <w:style w:type="character" w:customStyle="1" w:styleId="Heading5Char">
    <w:name w:val="Heading 5 Char"/>
    <w:basedOn w:val="a0"/>
    <w:uiPriority w:val="9"/>
    <w:rsid w:val="00DD2BB7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Heading4Char">
    <w:name w:val="Heading 4 Char"/>
    <w:basedOn w:val="a0"/>
    <w:uiPriority w:val="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3Char">
    <w:name w:val="Heading 3 Char"/>
    <w:basedOn w:val="a0"/>
    <w:uiPriority w:val="9"/>
    <w:rsid w:val="00DD2BB7"/>
    <w:rPr>
      <w:rFonts w:ascii="TH SarabunPSK" w:eastAsia="TH SarabunPSK" w:hAnsi="TH SarabunPSK" w:cs="TH SarabunPSK"/>
      <w:snapToGrid w:val="0"/>
      <w:sz w:val="32"/>
      <w:szCs w:val="32"/>
    </w:rPr>
  </w:style>
  <w:style w:type="character" w:customStyle="1" w:styleId="Heading2Char">
    <w:name w:val="Heading 2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FooterChar">
    <w:name w:val="Footer Char"/>
    <w:basedOn w:val="a0"/>
    <w:uiPriority w:val="99"/>
    <w:rsid w:val="00DD2BB7"/>
    <w:rPr>
      <w:rFonts w:ascii="TH SarabunPSK" w:eastAsia="TH SarabunPSK" w:hAnsi="TH SarabunPSK" w:cs="TH SarabunPSK"/>
      <w:sz w:val="32"/>
      <w:szCs w:val="37"/>
    </w:rPr>
  </w:style>
  <w:style w:type="character" w:customStyle="1" w:styleId="Heading6Char">
    <w:name w:val="Heading 6 Char"/>
    <w:basedOn w:val="a0"/>
    <w:uiPriority w:val="9"/>
    <w:rsid w:val="00DD2BB7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a0"/>
    <w:uiPriority w:val="9"/>
    <w:semiHidden/>
    <w:rsid w:val="00DD2BB7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Heading8Char">
    <w:name w:val="Heading 8 Char"/>
    <w:basedOn w:val="a0"/>
    <w:uiPriority w:val="9"/>
    <w:semiHidden/>
    <w:rsid w:val="00DD2BB7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character" w:customStyle="1" w:styleId="TitleChar">
    <w:name w:val="Title Char"/>
    <w:basedOn w:val="a0"/>
    <w:rsid w:val="00DD2BB7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character" w:customStyle="1" w:styleId="PlainTextChar">
    <w:name w:val="Plain Text Char"/>
    <w:basedOn w:val="a0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a0"/>
    <w:uiPriority w:val="34"/>
    <w:rsid w:val="00DD2BB7"/>
    <w:rPr>
      <w:rFonts w:ascii="TH SarabunPSK" w:eastAsia="TH SarabunPSK" w:hAnsi="TH SarabunPSK"/>
      <w:sz w:val="32"/>
      <w:szCs w:val="40"/>
    </w:rPr>
  </w:style>
  <w:style w:type="character" w:customStyle="1" w:styleId="BodyText2Char">
    <w:name w:val="Body Text 2 Char"/>
    <w:basedOn w:val="a0"/>
    <w:rsid w:val="00DD2BB7"/>
    <w:rPr>
      <w:rFonts w:ascii="Times New Roman" w:eastAsia="Cordia New" w:hAnsi="Times New Roman" w:cs="Cordia New"/>
      <w:b/>
      <w:bCs/>
      <w:sz w:val="32"/>
      <w:szCs w:val="32"/>
    </w:rPr>
  </w:style>
  <w:style w:type="character" w:customStyle="1" w:styleId="CommentTextChar">
    <w:name w:val="Comment Text Char"/>
    <w:basedOn w:val="a0"/>
    <w:semiHidden/>
    <w:rsid w:val="00DD2BB7"/>
    <w:rPr>
      <w:rFonts w:ascii="TH SarabunPSK" w:eastAsia="TH SarabunPSK" w:hAnsi="TH SarabunPSK"/>
      <w:szCs w:val="25"/>
    </w:rPr>
  </w:style>
  <w:style w:type="character" w:customStyle="1" w:styleId="CommentSubjectChar">
    <w:name w:val="Comment Subject Char"/>
    <w:basedOn w:val="CommentTextChar"/>
    <w:semiHidden/>
    <w:rsid w:val="00DD2BB7"/>
    <w:rPr>
      <w:rFonts w:ascii="TH SarabunPSK" w:eastAsia="TH SarabunPSK" w:hAnsi="TH SarabunPSK"/>
      <w:b/>
      <w:bCs/>
      <w:szCs w:val="25"/>
    </w:rPr>
  </w:style>
  <w:style w:type="character" w:customStyle="1" w:styleId="CaptionChar">
    <w:name w:val="Caption Char"/>
    <w:basedOn w:val="a0"/>
    <w:rsid w:val="00DD2BB7"/>
    <w:rPr>
      <w:rFonts w:ascii="TH SarabunPSK" w:eastAsia="TH SarabunPSK" w:hAnsi="TH SarabunPSK" w:cs="TH SarabunPSK"/>
      <w:noProof/>
      <w:sz w:val="32"/>
      <w:szCs w:val="32"/>
    </w:rPr>
  </w:style>
  <w:style w:type="character" w:styleId="affd">
    <w:name w:val="Emphasis"/>
    <w:basedOn w:val="a0"/>
    <w:qFormat/>
    <w:rsid w:val="00B5746E"/>
    <w:rPr>
      <w:i/>
      <w:iCs/>
    </w:rPr>
  </w:style>
  <w:style w:type="paragraph" w:styleId="affe">
    <w:name w:val="Bibliography"/>
    <w:basedOn w:val="a"/>
    <w:next w:val="a"/>
    <w:uiPriority w:val="37"/>
    <w:unhideWhenUsed/>
    <w:rsid w:val="001F53A1"/>
    <w:rPr>
      <w:rFonts w:cs="Angsana New"/>
      <w:szCs w:val="40"/>
    </w:rPr>
  </w:style>
  <w:style w:type="paragraph" w:customStyle="1" w:styleId="messagelistitem-zz7v6g">
    <w:name w:val="messagelistitem-zz7v6g"/>
    <w:basedOn w:val="a"/>
    <w:rsid w:val="0034603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afff">
    <w:name w:val="รูปภาพประกอบ"/>
    <w:basedOn w:val="a3"/>
    <w:link w:val="afff0"/>
    <w:qFormat/>
    <w:rsid w:val="00302437"/>
    <w:pPr>
      <w:keepNext/>
    </w:pPr>
    <w:rPr>
      <w:bCs/>
    </w:rPr>
  </w:style>
  <w:style w:type="character" w:customStyle="1" w:styleId="a4">
    <w:name w:val="ภาพประกอบ อักขระ"/>
    <w:basedOn w:val="a0"/>
    <w:link w:val="a3"/>
    <w:rsid w:val="00302437"/>
    <w:rPr>
      <w:rFonts w:ascii="TH SarabunPSK" w:eastAsia="TH SarabunPSK" w:hAnsi="TH SarabunPSK" w:cs="TH SarabunPSK"/>
      <w:sz w:val="32"/>
      <w:szCs w:val="32"/>
    </w:rPr>
  </w:style>
  <w:style w:type="character" w:customStyle="1" w:styleId="afff0">
    <w:name w:val="รูปภาพประกอบ อักขระ"/>
    <w:basedOn w:val="a4"/>
    <w:link w:val="afff"/>
    <w:rsid w:val="00302437"/>
    <w:rPr>
      <w:rFonts w:ascii="TH SarabunPSK" w:eastAsia="TH SarabunPSK" w:hAnsi="TH SarabunPSK" w:cs="TH SarabunPSK"/>
      <w:bCs/>
      <w:sz w:val="32"/>
      <w:szCs w:val="32"/>
    </w:rPr>
  </w:style>
  <w:style w:type="paragraph" w:styleId="afff1">
    <w:name w:val="No Spacing"/>
    <w:uiPriority w:val="1"/>
    <w:qFormat/>
    <w:rsid w:val="005E1D3C"/>
    <w:rPr>
      <w:rFonts w:ascii="TH SarabunPSK" w:eastAsia="TH SarabunPSK" w:hAnsi="TH SarabunPSK"/>
      <w:sz w:val="32"/>
      <w:szCs w:val="40"/>
    </w:rPr>
  </w:style>
  <w:style w:type="paragraph" w:customStyle="1" w:styleId="afff2">
    <w:name w:val="สไตล์ รูปภาพประกอบ + ตัวหนา"/>
    <w:basedOn w:val="afff"/>
    <w:rsid w:val="00E331C0"/>
    <w:rPr>
      <w:bCs w:val="0"/>
    </w:rPr>
  </w:style>
  <w:style w:type="paragraph" w:customStyle="1" w:styleId="lz">
    <w:name w:val="lz"/>
    <w:basedOn w:val="a"/>
    <w:rsid w:val="00D42CB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5D3E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5D3E7C"/>
    <w:rPr>
      <w:rFonts w:ascii="Courier New" w:eastAsia="Times New Roman" w:hAnsi="Courier New" w:cs="Courier New"/>
    </w:rPr>
  </w:style>
  <w:style w:type="character" w:customStyle="1" w:styleId="kwd">
    <w:name w:val="kwd"/>
    <w:basedOn w:val="a0"/>
    <w:rsid w:val="005D3E7C"/>
  </w:style>
  <w:style w:type="character" w:customStyle="1" w:styleId="pln">
    <w:name w:val="pln"/>
    <w:basedOn w:val="a0"/>
    <w:rsid w:val="005D3E7C"/>
  </w:style>
  <w:style w:type="character" w:customStyle="1" w:styleId="str">
    <w:name w:val="str"/>
    <w:basedOn w:val="a0"/>
    <w:rsid w:val="005D3E7C"/>
  </w:style>
  <w:style w:type="character" w:customStyle="1" w:styleId="pun">
    <w:name w:val="pun"/>
    <w:basedOn w:val="a0"/>
    <w:rsid w:val="005D3E7C"/>
  </w:style>
  <w:style w:type="character" w:customStyle="1" w:styleId="typ">
    <w:name w:val="typ"/>
    <w:basedOn w:val="a0"/>
    <w:rsid w:val="005D3E7C"/>
  </w:style>
  <w:style w:type="paragraph" w:styleId="afff3">
    <w:name w:val="Normal (Web)"/>
    <w:basedOn w:val="a"/>
    <w:uiPriority w:val="99"/>
    <w:semiHidden/>
    <w:unhideWhenUsed/>
    <w:rsid w:val="008F71D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8F71D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24377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99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0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60666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79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7183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4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8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12863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6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file:///D:\seneir\pro1.docx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7" Type="http://schemas.openxmlformats.org/officeDocument/2006/relationships/settings" Target="settings.xml"/><Relationship Id="rId71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yperlink" Target="file:///D:\seneir\pro1.docx" TargetMode="External"/><Relationship Id="rId29" Type="http://schemas.openxmlformats.org/officeDocument/2006/relationships/image" Target="media/image11.png"/><Relationship Id="rId11" Type="http://schemas.openxmlformats.org/officeDocument/2006/relationships/image" Target="media/image1.png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hyperlink" Target="https://firebase.google.com/products/crashlytics" TargetMode="External"/><Relationship Id="rId40" Type="http://schemas.openxmlformats.org/officeDocument/2006/relationships/image" Target="media/image17.png"/><Relationship Id="rId45" Type="http://schemas.openxmlformats.org/officeDocument/2006/relationships/image" Target="media/image21.png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66" Type="http://schemas.openxmlformats.org/officeDocument/2006/relationships/image" Target="media/image42.png"/><Relationship Id="rId5" Type="http://schemas.openxmlformats.org/officeDocument/2006/relationships/numbering" Target="numbering.xml"/><Relationship Id="rId61" Type="http://schemas.openxmlformats.org/officeDocument/2006/relationships/image" Target="media/image37.png"/><Relationship Id="rId19" Type="http://schemas.openxmlformats.org/officeDocument/2006/relationships/hyperlink" Target="file:///D:\seneir\pro1.docx" TargetMode="External"/><Relationship Id="rId14" Type="http://schemas.openxmlformats.org/officeDocument/2006/relationships/header" Target="header1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header" Target="header3.xml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56" Type="http://schemas.openxmlformats.org/officeDocument/2006/relationships/image" Target="media/image32.png"/><Relationship Id="rId64" Type="http://schemas.openxmlformats.org/officeDocument/2006/relationships/image" Target="media/image40.png"/><Relationship Id="rId69" Type="http://schemas.openxmlformats.org/officeDocument/2006/relationships/header" Target="header4.xml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72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file:///D:\seneir\pro1.docx" TargetMode="External"/><Relationship Id="rId25" Type="http://schemas.openxmlformats.org/officeDocument/2006/relationships/image" Target="media/image7.png"/><Relationship Id="rId33" Type="http://schemas.openxmlformats.org/officeDocument/2006/relationships/header" Target="header2.xml"/><Relationship Id="rId38" Type="http://schemas.openxmlformats.org/officeDocument/2006/relationships/image" Target="media/image16.jpeg"/><Relationship Id="rId46" Type="http://schemas.openxmlformats.org/officeDocument/2006/relationships/image" Target="media/image22.png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hyperlink" Target="file:///D:\seneir\pro1.docx" TargetMode="External"/><Relationship Id="rId41" Type="http://schemas.openxmlformats.org/officeDocument/2006/relationships/hyperlink" Target="https://www.bualabs.com/archives/19/machine-learning-%e0%b8%84%e0%b8%b7%e0%b8%ad%e0%b8%ad%e0%b8%b0%e0%b9%84%e0%b8%a3-%e0%b8%84%e0%b8%a7%e0%b8%b2%e0%b8%a1%e0%b8%ab%e0%b8%a1%e0%b8%b2%e0%b8%a2%e0%b8%82%e0%b8%ad%e0%b8%87-machine-learning/" TargetMode="External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5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hyperlink" Target="file:///D:\seneir\pro1.docx" TargetMode="External"/><Relationship Id="rId39" Type="http://schemas.openxmlformats.org/officeDocument/2006/relationships/hyperlink" Target="https://tips.thaiware.com/1598.html" TargetMode="External"/><Relationship Id="rId34" Type="http://schemas.openxmlformats.org/officeDocument/2006/relationships/footer" Target="footer2.xml"/><Relationship Id="rId50" Type="http://schemas.openxmlformats.org/officeDocument/2006/relationships/image" Target="media/image26.png"/><Relationship Id="rId55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template_2018-09-2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A78DEDC38160F14381E9248D1F47D5F0" ma:contentTypeVersion="2" ma:contentTypeDescription="สร้างเอกสารใหม่" ma:contentTypeScope="" ma:versionID="8a555449b3eaf6a9ad168b7b8fdecf6d">
  <xsd:schema xmlns:xsd="http://www.w3.org/2001/XMLSchema" xmlns:xs="http://www.w3.org/2001/XMLSchema" xmlns:p="http://schemas.microsoft.com/office/2006/metadata/properties" xmlns:ns3="f9b41c6a-7331-418c-8433-b72e5a25eeb6" targetNamespace="http://schemas.microsoft.com/office/2006/metadata/properties" ma:root="true" ma:fieldsID="5fcd61e95013b61f9eec7a14fcd83b87" ns3:_="">
    <xsd:import namespace="f9b41c6a-7331-418c-8433-b72e5a25eeb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b41c6a-7331-418c-8433-b72e5a25eeb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Hiz151</b:Tag>
    <b:SourceType>InternetSite</b:SourceType>
    <b:Guid>{9E305BFA-FF74-47F3-9D2E-8D0C20A4676D}</b:Guid>
    <b:LCID>en-US</b:LCID>
    <b:Author>
      <b:Author>
        <b:NameList>
          <b:Person>
            <b:Last>Hizoka</b:Last>
          </b:Person>
        </b:NameList>
      </b:Author>
    </b:Author>
    <b:YearAccessed>2022</b:YearAccessed>
    <b:MonthAccessed>07</b:MonthAccessed>
    <b:DayAccessed>15</b:DayAccessed>
    <b:URL>https://shorturl.asia/zPKJZ</b:URL>
    <b:Title>Flutter</b:Title>
    <b:RefOrder>1</b:RefOrder>
  </b:Source>
  <b:Source>
    <b:Tag>Jed22</b:Tag>
    <b:SourceType>InternetSite</b:SourceType>
    <b:Guid>{484C93A2-F226-4B85-AFB2-48F1EB3181F3}</b:Guid>
    <b:LCID>en-US</b:LCID>
    <b:Author>
      <b:Author>
        <b:NameList>
          <b:Person>
            <b:Last>Saengow</b:Last>
            <b:First>Jedsada</b:First>
          </b:Person>
        </b:NameList>
      </b:Author>
    </b:Author>
    <b:Title>Firebase</b:Title>
    <b:YearAccessed>2022</b:YearAccessed>
    <b:MonthAccessed>16</b:MonthAccessed>
    <b:DayAccessed>07</b:DayAccessed>
    <b:URL>https://shorturl.asia/g6H0J</b:URL>
    <b:RefOrder>2</b:RefOrder>
  </b:Source>
  <b:Source>
    <b:Tag>Nav22</b:Tag>
    <b:SourceType>InternetSite</b:SourceType>
    <b:Guid>{13550401-4EF6-4B23-B0D0-E99FDD503637}</b:Guid>
    <b:Author>
      <b:Author>
        <b:NameList>
          <b:Person>
            <b:Last>Jesadapatrakul</b:Last>
            <b:First>Navapat</b:First>
          </b:Person>
        </b:NameList>
      </b:Author>
    </b:Author>
    <b:Title>Image Processing</b:Title>
    <b:YearAccessed>2022</b:YearAccessed>
    <b:MonthAccessed>06</b:MonthAccessed>
    <b:DayAccessed>10</b:DayAccessed>
    <b:URL>https://shorturl.asia/4LirK</b:URL>
    <b:LCID>en-US</b:LCID>
    <b:RefOrder>3</b:RefOrder>
  </b:Source>
  <b:Source>
    <b:Tag>NUM22</b:Tag>
    <b:SourceType>InternetSite</b:SourceType>
    <b:Guid>{16072A20-E8C4-4433-8EDA-89FD5A0A22E7}</b:Guid>
    <b:LCID>en-US</b:LCID>
    <b:Author>
      <b:Author>
        <b:NameList>
          <b:Person>
            <b:Last>NUMKINGSTON</b:Last>
          </b:Person>
        </b:NameList>
      </b:Author>
    </b:Author>
    <b:YearAccessed>2022</b:YearAccessed>
    <b:MonthAccessed>07</b:MonthAccessed>
    <b:DayAccessed>12</b:DayAccessed>
    <b:URL>https://shorturl.asia/nmq7h</b:URL>
    <b:Title>Optical Character Recognition</b:Title>
    <b:RefOrder>4</b:RefOrder>
  </b:Source>
  <b:Source>
    <b:Tag>SUR22</b:Tag>
    <b:SourceType>InternetSite</b:SourceType>
    <b:Guid>{82E9B274-418D-4562-828A-88B05BF7F4FB}</b:Guid>
    <b:Author>
      <b:Author>
        <b:NameList>
          <b:Person>
            <b:Last>KANOKTIPSATHARPORN</b:Last>
            <b:First>SURAPONG</b:First>
          </b:Person>
        </b:NameList>
      </b:Author>
    </b:Author>
    <b:YearAccessed>2022</b:YearAccessed>
    <b:MonthAccessed>07</b:MonthAccessed>
    <b:DayAccessed>14</b:DayAccessed>
    <b:URL>https://shorturl.asia/twFLQ</b:URL>
    <b:LCID>en-US</b:LCID>
    <b:RefOrder>5</b:RefOrder>
  </b:Source>
  <b:Source>
    <b:Tag>JRe22</b:Tag>
    <b:SourceType>InternetSite</b:SourceType>
    <b:Guid>{1C88C1E8-DBB8-41C6-9FFA-661239A1084C}</b:Guid>
    <b:Title>ieeexplore</b:Title>
    <b:Author>
      <b:Author>
        <b:NameList>
          <b:Person>
            <b:Last>J. Redmon</b:Last>
            <b:First>S.</b:First>
            <b:Middle>Divvala, R. Girshick and A. Farhadi</b:Middle>
          </b:Person>
        </b:NameList>
      </b:Author>
    </b:Author>
    <b:YearAccessed>2022</b:YearAccessed>
    <b:MonthAccessed>07</b:MonthAccessed>
    <b:DayAccessed>14</b:DayAccessed>
    <b:URL>https://ieeexplore.ieee.org/document/7780460</b:URL>
    <b:LCID>en-US</b:LCID>
    <b:RefOrder>6</b:RefOrder>
  </b:Source>
  <b:Source>
    <b:Tag>FZh22</b:Tag>
    <b:SourceType>InternetSite</b:SourceType>
    <b:Guid>{F58ED05A-DB9A-457D-BBB3-69D6E239D1DB}</b:Guid>
    <b:Author>
      <b:Author>
        <b:NameList>
          <b:Person>
            <b:Last>F. Zhou</b:Last>
            <b:First>H.</b:First>
            <b:Middle>Zhao and Z. Nie</b:Middle>
          </b:Person>
        </b:NameList>
      </b:Author>
    </b:Author>
    <b:Title>Safety Helmet Detection Based on YOLOv5</b:Title>
    <b:YearAccessed>2022</b:YearAccessed>
    <b:MonthAccessed>15</b:MonthAccessed>
    <b:DayAccessed>07</b:DayAccessed>
    <b:URL>https://ieeexplore.ieee.org/stamp/stamp.jsp?tp=&amp;arnumber=9362711</b:URL>
    <b:LCID>en-US</b:LCID>
    <b:RefOrder>7</b:RefOrder>
  </b:Source>
  <b:Source>
    <b:Tag>Int22</b:Tag>
    <b:SourceType>InternetSite</b:SourceType>
    <b:Guid>{33AD3B1E-D653-4AFE-87A2-4F929D6FC73A}</b:Guid>
    <b:Author>
      <b:Author>
        <b:NameList>
          <b:Person>
            <b:Last>Kunakorntum</b:Last>
            <b:First>Intouch</b:First>
          </b:Person>
        </b:NameList>
      </b:Author>
    </b:Author>
    <b:Title>medium</b:Title>
    <b:YearAccessed>2022</b:YearAccessed>
    <b:MonthAccessed>07</b:MonthAccessed>
    <b:DayAccessed>15</b:DayAccessed>
    <b:URL>http://surl.li/ctfuc</b:URL>
    <b:LCID>en-US</b:LCID>
    <b:RefOrder>8</b:RefOrder>
  </b:Source>
  <b:Source>
    <b:Tag>EAM22</b:Tag>
    <b:SourceType>InternetSite</b:SourceType>
    <b:Guid>{2AD901DE-BF7C-4BA4-9598-C2713E2537C7}</b:Guid>
    <b:LCID>en-US</b:LCID>
    <b:Author>
      <b:Author>
        <b:NameList>
          <b:Person>
            <b:Last>BARRETT</b:Last>
            <b:First>EAMON</b:First>
          </b:Person>
        </b:NameList>
      </b:Author>
    </b:Author>
    <b:Title>fortune</b:Title>
    <b:YearAccessed>2022</b:YearAccessed>
    <b:MonthAccessed>07</b:MonthAccessed>
    <b:DayAccessed>14</b:DayAccessed>
    <b:URL>https://fortune.com/2018/10/28/in-china-facial-recognition-tech-is-watching-you/</b:URL>
    <b:RefOrder>9</b:RefOrder>
  </b:Source>
</b:Sources>
</file>

<file path=customXml/itemProps1.xml><?xml version="1.0" encoding="utf-8"?>
<ds:datastoreItem xmlns:ds="http://schemas.openxmlformats.org/officeDocument/2006/customXml" ds:itemID="{EDC5B100-2189-484E-A865-87B490A4DA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b41c6a-7331-418c-8433-b72e5a25eeb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62123AA-B91F-4C53-9048-6C723E65B7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45FCD91B-9846-4819-A92F-28C507A6CB3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90DB312-D7CE-4AA0-AFE3-7E0A1EF70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template_2018-09-29.dotx</Template>
  <TotalTime>507</TotalTime>
  <Pages>53</Pages>
  <Words>8720</Words>
  <Characters>49705</Characters>
  <Application>Microsoft Office Word</Application>
  <DocSecurity>0</DocSecurity>
  <Lines>414</Lines>
  <Paragraphs>116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บทที่ 1</vt:lpstr>
      <vt:lpstr>บทที่ 1</vt:lpstr>
    </vt:vector>
  </TitlesOfParts>
  <Company/>
  <LinksUpToDate>false</LinksUpToDate>
  <CharactersWithSpaces>58309</CharactersWithSpaces>
  <SharedDoc>false</SharedDoc>
  <HLinks>
    <vt:vector size="156" baseType="variant">
      <vt:variant>
        <vt:i4>1835075</vt:i4>
      </vt:variant>
      <vt:variant>
        <vt:i4>262</vt:i4>
      </vt:variant>
      <vt:variant>
        <vt:i4>0</vt:i4>
      </vt:variant>
      <vt:variant>
        <vt:i4>5</vt:i4>
      </vt:variant>
      <vt:variant>
        <vt:lpwstr>https://firebase.google.com/products/crashlytics</vt:lpwstr>
      </vt:variant>
      <vt:variant>
        <vt:lpwstr/>
      </vt:variant>
      <vt:variant>
        <vt:i4>1179696</vt:i4>
      </vt:variant>
      <vt:variant>
        <vt:i4>208</vt:i4>
      </vt:variant>
      <vt:variant>
        <vt:i4>0</vt:i4>
      </vt:variant>
      <vt:variant>
        <vt:i4>5</vt:i4>
      </vt:variant>
      <vt:variant>
        <vt:lpwstr/>
      </vt:variant>
      <vt:variant>
        <vt:lpwstr>_Toc112101347</vt:lpwstr>
      </vt:variant>
      <vt:variant>
        <vt:i4>1179696</vt:i4>
      </vt:variant>
      <vt:variant>
        <vt:i4>202</vt:i4>
      </vt:variant>
      <vt:variant>
        <vt:i4>0</vt:i4>
      </vt:variant>
      <vt:variant>
        <vt:i4>5</vt:i4>
      </vt:variant>
      <vt:variant>
        <vt:lpwstr/>
      </vt:variant>
      <vt:variant>
        <vt:lpwstr>_Toc112101346</vt:lpwstr>
      </vt:variant>
      <vt:variant>
        <vt:i4>1179696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_Toc112101345</vt:lpwstr>
      </vt:variant>
      <vt:variant>
        <vt:i4>1179696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_Toc112101344</vt:lpwstr>
      </vt:variant>
      <vt:variant>
        <vt:i4>1179696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_Toc112101343</vt:lpwstr>
      </vt:variant>
      <vt:variant>
        <vt:i4>1179696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_Toc112101342</vt:lpwstr>
      </vt:variant>
      <vt:variant>
        <vt:i4>1179696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_Toc112101341</vt:lpwstr>
      </vt:variant>
      <vt:variant>
        <vt:i4>1179696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_Toc112101340</vt:lpwstr>
      </vt:variant>
      <vt:variant>
        <vt:i4>1376304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_Toc112101339</vt:lpwstr>
      </vt:variant>
      <vt:variant>
        <vt:i4>1376304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_Toc112101338</vt:lpwstr>
      </vt:variant>
      <vt:variant>
        <vt:i4>1376304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_Toc112101337</vt:lpwstr>
      </vt:variant>
      <vt:variant>
        <vt:i4>1376304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_Toc112101336</vt:lpwstr>
      </vt:variant>
      <vt:variant>
        <vt:i4>1376304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_Toc112101335</vt:lpwstr>
      </vt:variant>
      <vt:variant>
        <vt:i4>1376304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_Toc112101334</vt:lpwstr>
      </vt:variant>
      <vt:variant>
        <vt:i4>1376304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_Toc112101333</vt:lpwstr>
      </vt:variant>
      <vt:variant>
        <vt:i4>1376304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_Toc112101332</vt:lpwstr>
      </vt:variant>
      <vt:variant>
        <vt:i4>1376304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_Toc112101331</vt:lpwstr>
      </vt:variant>
      <vt:variant>
        <vt:i4>1376304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_Toc112101330</vt:lpwstr>
      </vt:variant>
      <vt:variant>
        <vt:i4>1310768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_Toc112101329</vt:lpwstr>
      </vt:variant>
      <vt:variant>
        <vt:i4>1310768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_Toc112101328</vt:lpwstr>
      </vt:variant>
      <vt:variant>
        <vt:i4>1310768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_Toc112101327</vt:lpwstr>
      </vt:variant>
      <vt:variant>
        <vt:i4>1310768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_Toc112101326</vt:lpwstr>
      </vt:variant>
      <vt:variant>
        <vt:i4>1310768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_Toc112101325</vt:lpwstr>
      </vt:variant>
      <vt:variant>
        <vt:i4>1310768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_Toc112101324</vt:lpwstr>
      </vt:variant>
      <vt:variant>
        <vt:i4>1310768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_Toc112101323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1</dc:title>
  <dc:subject/>
  <dc:creator>ROG STRIX</dc:creator>
  <cp:keywords/>
  <dc:description/>
  <cp:lastModifiedBy>กฤตเมธ  บัวสิงห์</cp:lastModifiedBy>
  <cp:revision>19</cp:revision>
  <cp:lastPrinted>2023-03-24T03:46:00Z</cp:lastPrinted>
  <dcterms:created xsi:type="dcterms:W3CDTF">2023-03-21T06:10:00Z</dcterms:created>
  <dcterms:modified xsi:type="dcterms:W3CDTF">2023-03-24T03:47:00Z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0x010100A78DEDC38160F14381E9248D1F47D5F0</vt:lpwstr>
  </property>
</Properties>
</file>