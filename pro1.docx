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AA9F1" w14:textId="2015ABD8" w:rsidR="00D66E22" w:rsidRPr="00B707FD" w:rsidRDefault="00C24C98" w:rsidP="00065D04">
      <w:pPr>
        <w:pStyle w:val="afd"/>
        <w:jc w:val="thaiDistribute"/>
        <w:rPr>
          <w:rFonts w:ascii="TH Sarabun New" w:hAnsi="TH Sarabun New" w:cs="TH Sarabun New"/>
        </w:rPr>
      </w:pPr>
      <w:bookmarkStart w:id="0" w:name="_Hlk130288669"/>
      <w:bookmarkEnd w:id="0"/>
      <w:r w:rsidRPr="00B707FD">
        <w:rPr>
          <w:rFonts w:ascii="TH Sarabun New" w:hAnsi="TH Sarabun New" w:cs="TH Sarabun New"/>
          <w:noProof/>
        </w:rPr>
        <w:drawing>
          <wp:anchor distT="0" distB="0" distL="114300" distR="114300" simplePos="0" relativeHeight="251280384" behindDoc="1" locked="0" layoutInCell="1" allowOverlap="1" wp14:anchorId="359D40BC" wp14:editId="5B67A05C">
            <wp:simplePos x="0" y="0"/>
            <wp:positionH relativeFrom="column">
              <wp:posOffset>2219960</wp:posOffset>
            </wp:positionH>
            <wp:positionV relativeFrom="paragraph">
              <wp:posOffset>-343535</wp:posOffset>
            </wp:positionV>
            <wp:extent cx="1076325" cy="1447800"/>
            <wp:effectExtent l="19050" t="0" r="9525" b="0"/>
            <wp:wrapNone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A06CE" w:rsidRPr="00B707FD">
        <w:rPr>
          <w:rFonts w:ascii="TH Sarabun New" w:hAnsi="TH Sarabun New" w:cs="TH Sarabun New"/>
        </w:rPr>
        <w:tab/>
      </w:r>
    </w:p>
    <w:p w14:paraId="7CA66441" w14:textId="77777777" w:rsidR="00D66E22" w:rsidRPr="00B707FD" w:rsidRDefault="00D66E22" w:rsidP="00065D04">
      <w:pPr>
        <w:pStyle w:val="afd"/>
        <w:jc w:val="thaiDistribute"/>
        <w:rPr>
          <w:rFonts w:ascii="TH Sarabun New" w:hAnsi="TH Sarabun New" w:cs="TH Sarabun New"/>
        </w:rPr>
      </w:pPr>
    </w:p>
    <w:p w14:paraId="16610C6C" w14:textId="77777777" w:rsidR="00D66E22" w:rsidRPr="00B707FD" w:rsidRDefault="00D66E22" w:rsidP="00065D04">
      <w:pPr>
        <w:pStyle w:val="afd"/>
        <w:jc w:val="thaiDistribute"/>
        <w:rPr>
          <w:rFonts w:ascii="TH Sarabun New" w:hAnsi="TH Sarabun New" w:cs="TH Sarabun New"/>
        </w:rPr>
      </w:pPr>
    </w:p>
    <w:p w14:paraId="242659FC" w14:textId="77777777" w:rsidR="00D66E22" w:rsidRPr="00B707FD" w:rsidRDefault="00D66E22" w:rsidP="00065D04">
      <w:pPr>
        <w:pStyle w:val="afd"/>
        <w:jc w:val="thaiDistribute"/>
        <w:rPr>
          <w:rFonts w:ascii="TH Sarabun New" w:hAnsi="TH Sarabun New" w:cs="TH Sarabun New"/>
        </w:rPr>
      </w:pPr>
    </w:p>
    <w:p w14:paraId="6E56EEB6" w14:textId="77777777" w:rsidR="00D66E22" w:rsidRPr="00B707FD" w:rsidRDefault="00D66E22" w:rsidP="003277AC">
      <w:pPr>
        <w:pStyle w:val="afd"/>
        <w:rPr>
          <w:rFonts w:ascii="TH Sarabun New" w:hAnsi="TH Sarabun New" w:cs="TH Sarabun New"/>
          <w:sz w:val="40"/>
          <w:szCs w:val="40"/>
        </w:rPr>
      </w:pPr>
    </w:p>
    <w:p w14:paraId="1883A8A3" w14:textId="77777777" w:rsidR="00291D50" w:rsidRPr="00B707FD" w:rsidRDefault="00291D50" w:rsidP="003277AC">
      <w:pPr>
        <w:pStyle w:val="afd"/>
        <w:rPr>
          <w:rFonts w:ascii="TH Sarabun New" w:hAnsi="TH Sarabun New" w:cs="TH Sarabun New"/>
          <w:sz w:val="40"/>
          <w:szCs w:val="40"/>
        </w:rPr>
      </w:pPr>
      <w:r w:rsidRPr="00B707FD">
        <w:rPr>
          <w:rFonts w:ascii="TH Sarabun New" w:hAnsi="TH Sarabun New" w:cs="TH Sarabun New"/>
          <w:sz w:val="40"/>
          <w:szCs w:val="40"/>
          <w:cs/>
        </w:rPr>
        <w:t>แอปพลิชันรวมสินค้าไลฟ์สดด้วยการประมวลผลทางภาพ</w:t>
      </w:r>
    </w:p>
    <w:p w14:paraId="0DE93E80" w14:textId="77777777" w:rsidR="00291D50" w:rsidRPr="00B707FD" w:rsidRDefault="00291D50" w:rsidP="003277AC">
      <w:pPr>
        <w:pStyle w:val="afd"/>
        <w:rPr>
          <w:rFonts w:ascii="TH Sarabun New" w:eastAsia="TH SarabunPSK" w:hAnsi="TH Sarabun New" w:cs="TH Sarabun New"/>
          <w:sz w:val="40"/>
          <w:szCs w:val="40"/>
        </w:rPr>
      </w:pPr>
      <w:r w:rsidRPr="00B707FD">
        <w:rPr>
          <w:rFonts w:ascii="TH Sarabun New" w:hAnsi="TH Sarabun New" w:cs="TH Sarabun New"/>
          <w:sz w:val="40"/>
          <w:szCs w:val="40"/>
        </w:rPr>
        <w:t>application live shop with image processing</w:t>
      </w:r>
    </w:p>
    <w:p w14:paraId="353DD578" w14:textId="77777777" w:rsidR="00D66E22" w:rsidRPr="00B707FD" w:rsidRDefault="00D66E22" w:rsidP="003277AC">
      <w:pPr>
        <w:pStyle w:val="afd"/>
        <w:spacing w:after="0"/>
        <w:rPr>
          <w:rFonts w:ascii="TH Sarabun New" w:hAnsi="TH Sarabun New" w:cs="TH Sarabun New"/>
          <w:sz w:val="40"/>
          <w:szCs w:val="40"/>
        </w:rPr>
      </w:pPr>
    </w:p>
    <w:p w14:paraId="20333756" w14:textId="77777777" w:rsidR="00D66E22" w:rsidRPr="00B707FD" w:rsidRDefault="00D66E22" w:rsidP="003277AC">
      <w:pPr>
        <w:jc w:val="center"/>
        <w:rPr>
          <w:rFonts w:ascii="TH Sarabun New" w:hAnsi="TH Sarabun New" w:cs="TH Sarabun New"/>
        </w:rPr>
      </w:pPr>
    </w:p>
    <w:p w14:paraId="67DE9071" w14:textId="77777777" w:rsidR="00D66E22" w:rsidRPr="00B707FD" w:rsidRDefault="00D66E22" w:rsidP="003277AC">
      <w:pPr>
        <w:pStyle w:val="afd"/>
        <w:rPr>
          <w:rFonts w:ascii="TH Sarabun New" w:hAnsi="TH Sarabun New" w:cs="TH Sarabun New"/>
        </w:rPr>
      </w:pPr>
    </w:p>
    <w:p w14:paraId="605833B6" w14:textId="77777777" w:rsidR="00D66E22" w:rsidRPr="00B707FD" w:rsidRDefault="00D66E22" w:rsidP="003277AC">
      <w:pPr>
        <w:pStyle w:val="afd"/>
        <w:rPr>
          <w:rFonts w:ascii="TH Sarabun New" w:hAnsi="TH Sarabun New" w:cs="TH Sarabun New"/>
        </w:rPr>
      </w:pPr>
    </w:p>
    <w:p w14:paraId="32C4C634" w14:textId="77777777" w:rsidR="00D66E22" w:rsidRPr="00B707FD" w:rsidRDefault="00D66E22" w:rsidP="003277AC">
      <w:pPr>
        <w:jc w:val="center"/>
        <w:rPr>
          <w:rFonts w:ascii="TH Sarabun New" w:hAnsi="TH Sarabun New" w:cs="TH Sarabun New"/>
        </w:rPr>
      </w:pPr>
    </w:p>
    <w:p w14:paraId="41F480BF" w14:textId="77777777" w:rsidR="0010416E" w:rsidRPr="00B707FD" w:rsidRDefault="0010416E" w:rsidP="003277AC">
      <w:pPr>
        <w:pStyle w:val="afd"/>
        <w:rPr>
          <w:rFonts w:ascii="TH Sarabun New" w:hAnsi="TH Sarabun New" w:cs="TH Sarabun New"/>
          <w:sz w:val="36"/>
          <w:szCs w:val="36"/>
        </w:rPr>
      </w:pPr>
      <w:r w:rsidRPr="00B707FD">
        <w:rPr>
          <w:rFonts w:ascii="TH Sarabun New" w:hAnsi="TH Sarabun New" w:cs="TH Sarabun New"/>
          <w:sz w:val="36"/>
          <w:szCs w:val="36"/>
          <w:cs/>
        </w:rPr>
        <w:t>โครงงานปริญญานิพนธ์</w:t>
      </w:r>
    </w:p>
    <w:p w14:paraId="5BFC00A4" w14:textId="77777777" w:rsidR="00D66E22" w:rsidRPr="00B707FD" w:rsidRDefault="00DE4BE4" w:rsidP="003277AC">
      <w:pPr>
        <w:pStyle w:val="afd"/>
        <w:rPr>
          <w:rFonts w:ascii="TH Sarabun New" w:hAnsi="TH Sarabun New" w:cs="TH Sarabun New"/>
          <w:sz w:val="36"/>
          <w:szCs w:val="36"/>
        </w:rPr>
      </w:pPr>
      <w:r w:rsidRPr="00B707FD">
        <w:rPr>
          <w:rFonts w:ascii="TH Sarabun New" w:hAnsi="TH Sarabun New" w:cs="TH Sarabun New"/>
          <w:sz w:val="36"/>
          <w:szCs w:val="36"/>
          <w:cs/>
        </w:rPr>
        <w:t>ของ</w:t>
      </w:r>
    </w:p>
    <w:p w14:paraId="72695104" w14:textId="4FAB3104" w:rsidR="00D7036B" w:rsidRPr="00B707FD" w:rsidRDefault="00D7036B" w:rsidP="003277AC">
      <w:pPr>
        <w:pStyle w:val="afd"/>
        <w:rPr>
          <w:rFonts w:ascii="TH Sarabun New" w:hAnsi="TH Sarabun New" w:cs="TH Sarabun New"/>
          <w:sz w:val="36"/>
          <w:szCs w:val="36"/>
        </w:rPr>
      </w:pPr>
      <w:r w:rsidRPr="00B707FD">
        <w:rPr>
          <w:rFonts w:ascii="TH Sarabun New" w:hAnsi="TH Sarabun New" w:cs="TH Sarabun New"/>
          <w:sz w:val="36"/>
          <w:szCs w:val="36"/>
          <w:cs/>
        </w:rPr>
        <w:t>นายกฤตเมธ บัวสิงห์</w:t>
      </w:r>
    </w:p>
    <w:p w14:paraId="4D55ED8E" w14:textId="7584410A" w:rsidR="00D7036B" w:rsidRPr="00B707FD" w:rsidRDefault="00D7036B" w:rsidP="003277AC">
      <w:pPr>
        <w:pStyle w:val="afd"/>
        <w:rPr>
          <w:rFonts w:ascii="TH Sarabun New" w:hAnsi="TH Sarabun New" w:cs="TH Sarabun New"/>
          <w:sz w:val="36"/>
          <w:szCs w:val="36"/>
          <w:cs/>
        </w:rPr>
      </w:pPr>
      <w:r w:rsidRPr="00B707FD">
        <w:rPr>
          <w:rFonts w:ascii="TH Sarabun New" w:hAnsi="TH Sarabun New" w:cs="TH Sarabun New"/>
          <w:sz w:val="36"/>
          <w:szCs w:val="36"/>
          <w:cs/>
        </w:rPr>
        <w:t>นายกิตติศักดิ์ มนพรหมมา</w:t>
      </w:r>
    </w:p>
    <w:p w14:paraId="4F2C0097" w14:textId="77777777" w:rsidR="00D66E22" w:rsidRPr="00B707FD" w:rsidRDefault="00D66E22" w:rsidP="00065D04">
      <w:pPr>
        <w:jc w:val="thaiDistribute"/>
        <w:rPr>
          <w:rFonts w:ascii="TH Sarabun New" w:hAnsi="TH Sarabun New" w:cs="TH Sarabun New"/>
        </w:rPr>
      </w:pPr>
    </w:p>
    <w:p w14:paraId="661F6DCE" w14:textId="77777777" w:rsidR="00D66E22" w:rsidRPr="00B707FD" w:rsidRDefault="00D66E22" w:rsidP="00065D04">
      <w:pPr>
        <w:jc w:val="thaiDistribute"/>
        <w:rPr>
          <w:rFonts w:ascii="TH Sarabun New" w:hAnsi="TH Sarabun New" w:cs="TH Sarabun New"/>
        </w:rPr>
      </w:pPr>
    </w:p>
    <w:p w14:paraId="5EC46694" w14:textId="77777777" w:rsidR="00D66E22" w:rsidRPr="00B707FD" w:rsidRDefault="00D66E22" w:rsidP="00065D04">
      <w:pPr>
        <w:jc w:val="thaiDistribute"/>
        <w:rPr>
          <w:rFonts w:ascii="TH Sarabun New" w:hAnsi="TH Sarabun New" w:cs="TH Sarabun New"/>
        </w:rPr>
      </w:pPr>
    </w:p>
    <w:p w14:paraId="2FA02770" w14:textId="77777777" w:rsidR="00D66E22" w:rsidRPr="00B707FD" w:rsidRDefault="00D66E22" w:rsidP="00065D04">
      <w:pPr>
        <w:jc w:val="thaiDistribute"/>
        <w:rPr>
          <w:rFonts w:ascii="TH Sarabun New" w:hAnsi="TH Sarabun New" w:cs="TH Sarabun New"/>
        </w:rPr>
      </w:pPr>
    </w:p>
    <w:p w14:paraId="2E15CE34" w14:textId="77777777" w:rsidR="00D66E22" w:rsidRPr="00B707FD" w:rsidRDefault="00D66E22" w:rsidP="00065D04">
      <w:pPr>
        <w:jc w:val="thaiDistribute"/>
        <w:rPr>
          <w:rFonts w:ascii="TH Sarabun New" w:hAnsi="TH Sarabun New" w:cs="TH Sarabun New"/>
        </w:rPr>
      </w:pPr>
    </w:p>
    <w:p w14:paraId="1594648E" w14:textId="77777777" w:rsidR="00D66E22" w:rsidRPr="00B707FD" w:rsidRDefault="00D66E22" w:rsidP="003277AC">
      <w:pPr>
        <w:jc w:val="center"/>
        <w:rPr>
          <w:rFonts w:ascii="TH Sarabun New" w:hAnsi="TH Sarabun New" w:cs="TH Sarabun New"/>
        </w:rPr>
      </w:pPr>
    </w:p>
    <w:p w14:paraId="78E24FE2" w14:textId="77777777" w:rsidR="00D66E22" w:rsidRPr="00B707FD" w:rsidRDefault="00D66E22" w:rsidP="003277AC">
      <w:pPr>
        <w:pStyle w:val="18pt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เสนอต่อมหาวิทยาลัยมหาสารคาม  เพื่อเป็นส่วนหนึ่งของการศึกษาตามหลักสูตร</w:t>
      </w:r>
    </w:p>
    <w:p w14:paraId="1D1F8910" w14:textId="7D097002" w:rsidR="00D66E22" w:rsidRPr="00B707FD" w:rsidRDefault="00D66E22" w:rsidP="003277AC">
      <w:pPr>
        <w:pStyle w:val="18pt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ปริญญา</w:t>
      </w:r>
      <w:r w:rsidR="003754E1" w:rsidRPr="00B707FD">
        <w:rPr>
          <w:rFonts w:ascii="TH Sarabun New" w:hAnsi="TH Sarabun New" w:cs="TH Sarabun New"/>
          <w:cs/>
        </w:rPr>
        <w:t>วิทยา</w:t>
      </w:r>
      <w:proofErr w:type="spellStart"/>
      <w:r w:rsidR="003754E1" w:rsidRPr="00B707FD">
        <w:rPr>
          <w:rFonts w:ascii="TH Sarabun New" w:hAnsi="TH Sarabun New" w:cs="TH Sarabun New"/>
          <w:cs/>
        </w:rPr>
        <w:t>ศา</w:t>
      </w:r>
      <w:proofErr w:type="spellEnd"/>
      <w:r w:rsidR="003754E1" w:rsidRPr="00B707FD">
        <w:rPr>
          <w:rFonts w:ascii="TH Sarabun New" w:hAnsi="TH Sarabun New" w:cs="TH Sarabun New"/>
          <w:cs/>
        </w:rPr>
        <w:t>ส</w:t>
      </w:r>
      <w:r w:rsidR="007857FE" w:rsidRPr="00B707FD">
        <w:rPr>
          <w:rFonts w:ascii="TH Sarabun New" w:hAnsi="TH Sarabun New" w:cs="TH Sarabun New"/>
          <w:cs/>
        </w:rPr>
        <w:t>ตร</w:t>
      </w:r>
      <w:r w:rsidR="003754E1" w:rsidRPr="00B707FD">
        <w:rPr>
          <w:rFonts w:ascii="TH Sarabun New" w:hAnsi="TH Sarabun New" w:cs="TH Sarabun New"/>
          <w:cs/>
        </w:rPr>
        <w:t>บัณฑิ</w:t>
      </w:r>
      <w:r w:rsidR="00DE4BE4" w:rsidRPr="00B707FD">
        <w:rPr>
          <w:rFonts w:ascii="TH Sarabun New" w:hAnsi="TH Sarabun New" w:cs="TH Sarabun New"/>
          <w:cs/>
        </w:rPr>
        <w:t>ต</w:t>
      </w:r>
      <w:r w:rsidRPr="00B707FD">
        <w:rPr>
          <w:rFonts w:ascii="TH Sarabun New" w:hAnsi="TH Sarabun New" w:cs="TH Sarabun New"/>
        </w:rPr>
        <w:t xml:space="preserve">  </w:t>
      </w:r>
      <w:r w:rsidRPr="00B707FD">
        <w:rPr>
          <w:rFonts w:ascii="TH Sarabun New" w:hAnsi="TH Sarabun New" w:cs="TH Sarabun New"/>
          <w:cs/>
        </w:rPr>
        <w:t>สาขาวิชา</w:t>
      </w:r>
      <w:r w:rsidR="003754E1" w:rsidRPr="00B707FD">
        <w:rPr>
          <w:rFonts w:ascii="TH Sarabun New" w:hAnsi="TH Sarabun New" w:cs="TH Sarabun New"/>
          <w:cs/>
        </w:rPr>
        <w:t>วิ</w:t>
      </w:r>
      <w:r w:rsidR="00DE4BE4" w:rsidRPr="00B707FD">
        <w:rPr>
          <w:rFonts w:ascii="TH Sarabun New" w:hAnsi="TH Sarabun New" w:cs="TH Sarabun New"/>
          <w:cs/>
        </w:rPr>
        <w:t>ทยาการคอมพิวเตอร์</w:t>
      </w:r>
    </w:p>
    <w:p w14:paraId="5DD9FD4F" w14:textId="2335C6B8" w:rsidR="00D66E22" w:rsidRPr="00B707FD" w:rsidRDefault="00CA695C" w:rsidP="003277AC">
      <w:pPr>
        <w:pStyle w:val="18pt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ปีการศึกษา </w:t>
      </w:r>
      <w:r w:rsidR="000E1162" w:rsidRPr="00B707FD">
        <w:rPr>
          <w:rFonts w:ascii="TH Sarabun New" w:hAnsi="TH Sarabun New" w:cs="TH Sarabun New"/>
        </w:rPr>
        <w:t>2565</w:t>
      </w:r>
    </w:p>
    <w:p w14:paraId="0ED79904" w14:textId="77777777" w:rsidR="00B706C5" w:rsidRPr="00B707FD" w:rsidRDefault="00D66E22" w:rsidP="003277AC">
      <w:pPr>
        <w:pStyle w:val="18pt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ลิขสิทธิ์เป็นของมหาวิทยาลัยมหาสารคาม</w:t>
      </w:r>
    </w:p>
    <w:p w14:paraId="0015F5B7" w14:textId="77777777" w:rsidR="00B706C5" w:rsidRPr="00B707FD" w:rsidRDefault="00B706C5" w:rsidP="003277AC">
      <w:pPr>
        <w:pStyle w:val="18pt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คณะวิทยาการสารสนเทศ มหาวิทยาลัยมหาสารคาม</w:t>
      </w:r>
    </w:p>
    <w:p w14:paraId="7887470A" w14:textId="77777777" w:rsidR="00455BD1" w:rsidRPr="00B707FD" w:rsidRDefault="00D66E22" w:rsidP="003277AC">
      <w:pPr>
        <w:pStyle w:val="afd"/>
        <w:rPr>
          <w:rFonts w:ascii="TH Sarabun New" w:hAnsi="TH Sarabun New" w:cs="TH Sarabun New"/>
          <w:sz w:val="40"/>
          <w:szCs w:val="40"/>
        </w:rPr>
      </w:pPr>
      <w:r w:rsidRPr="00B707FD">
        <w:rPr>
          <w:rFonts w:ascii="TH Sarabun New" w:hAnsi="TH Sarabun New" w:cs="TH Sarabun New"/>
          <w:cs/>
        </w:rPr>
        <w:br w:type="page"/>
      </w:r>
      <w:r w:rsidR="00455BD1" w:rsidRPr="00B707FD">
        <w:rPr>
          <w:rFonts w:ascii="TH Sarabun New" w:hAnsi="TH Sarabun New" w:cs="TH Sarabun New"/>
          <w:sz w:val="40"/>
          <w:szCs w:val="40"/>
          <w:cs/>
        </w:rPr>
        <w:lastRenderedPageBreak/>
        <w:t>แอปพลิชันรวมสินค้าไลฟ์สดด้วยการประมวลผลทางภาพ</w:t>
      </w:r>
    </w:p>
    <w:p w14:paraId="78BD321B" w14:textId="77777777" w:rsidR="00455BD1" w:rsidRPr="00B707FD" w:rsidRDefault="00455BD1" w:rsidP="003277AC">
      <w:pPr>
        <w:pStyle w:val="afd"/>
        <w:rPr>
          <w:rFonts w:ascii="TH Sarabun New" w:eastAsia="TH SarabunPSK" w:hAnsi="TH Sarabun New" w:cs="TH Sarabun New"/>
          <w:sz w:val="40"/>
          <w:szCs w:val="40"/>
        </w:rPr>
      </w:pPr>
      <w:r w:rsidRPr="00B707FD">
        <w:rPr>
          <w:rFonts w:ascii="TH Sarabun New" w:hAnsi="TH Sarabun New" w:cs="TH Sarabun New"/>
          <w:sz w:val="40"/>
          <w:szCs w:val="40"/>
        </w:rPr>
        <w:t>application live shop with image processing</w:t>
      </w:r>
    </w:p>
    <w:p w14:paraId="34F9586B" w14:textId="0D38302C" w:rsidR="00D66E22" w:rsidRPr="00B707FD" w:rsidRDefault="00D66E22" w:rsidP="003277AC">
      <w:pPr>
        <w:pStyle w:val="afd"/>
        <w:spacing w:after="0"/>
        <w:rPr>
          <w:rFonts w:ascii="TH Sarabun New" w:hAnsi="TH Sarabun New" w:cs="TH Sarabun New"/>
        </w:rPr>
      </w:pPr>
    </w:p>
    <w:p w14:paraId="5CC1C607" w14:textId="77777777" w:rsidR="00D66E22" w:rsidRPr="00B707FD" w:rsidRDefault="00D66E22" w:rsidP="00065D04">
      <w:pPr>
        <w:pStyle w:val="afd"/>
        <w:jc w:val="thaiDistribute"/>
        <w:rPr>
          <w:rFonts w:ascii="TH Sarabun New" w:hAnsi="TH Sarabun New" w:cs="TH Sarabun New"/>
        </w:rPr>
      </w:pPr>
    </w:p>
    <w:p w14:paraId="10D6ED7C" w14:textId="77777777" w:rsidR="00D66E22" w:rsidRPr="00B707FD" w:rsidRDefault="00D66E22" w:rsidP="00065D04">
      <w:pPr>
        <w:pStyle w:val="afd"/>
        <w:jc w:val="thaiDistribute"/>
        <w:rPr>
          <w:rFonts w:ascii="TH Sarabun New" w:hAnsi="TH Sarabun New" w:cs="TH Sarabun New"/>
        </w:rPr>
      </w:pPr>
    </w:p>
    <w:p w14:paraId="206179F4" w14:textId="77777777" w:rsidR="00D66E22" w:rsidRPr="00B707FD" w:rsidRDefault="00D66E22" w:rsidP="00065D04">
      <w:pPr>
        <w:jc w:val="thaiDistribute"/>
        <w:rPr>
          <w:rFonts w:ascii="TH Sarabun New" w:hAnsi="TH Sarabun New" w:cs="TH Sarabun New"/>
        </w:rPr>
      </w:pPr>
    </w:p>
    <w:p w14:paraId="56903931" w14:textId="77777777" w:rsidR="00892BCE" w:rsidRPr="00B707FD" w:rsidRDefault="00892BCE" w:rsidP="00065D04">
      <w:pPr>
        <w:jc w:val="thaiDistribute"/>
        <w:rPr>
          <w:rFonts w:ascii="TH Sarabun New" w:hAnsi="TH Sarabun New" w:cs="TH Sarabun New"/>
        </w:rPr>
      </w:pPr>
    </w:p>
    <w:p w14:paraId="75EEE570" w14:textId="77777777" w:rsidR="00D66E22" w:rsidRPr="00B707FD" w:rsidRDefault="00D66E22" w:rsidP="00065D04">
      <w:pPr>
        <w:pStyle w:val="afd"/>
        <w:jc w:val="thaiDistribute"/>
        <w:rPr>
          <w:rFonts w:ascii="TH Sarabun New" w:hAnsi="TH Sarabun New" w:cs="TH Sarabun New"/>
        </w:rPr>
      </w:pPr>
    </w:p>
    <w:p w14:paraId="68E4F551" w14:textId="77777777" w:rsidR="00D66E22" w:rsidRPr="00B707FD" w:rsidRDefault="00D66E22" w:rsidP="003277AC">
      <w:pPr>
        <w:pStyle w:val="afd"/>
        <w:rPr>
          <w:rFonts w:ascii="TH Sarabun New" w:hAnsi="TH Sarabun New" w:cs="TH Sarabun New"/>
        </w:rPr>
      </w:pPr>
    </w:p>
    <w:p w14:paraId="32A4198A" w14:textId="77777777" w:rsidR="00D66E22" w:rsidRPr="00B707FD" w:rsidRDefault="00D66E22" w:rsidP="003277AC">
      <w:pPr>
        <w:pStyle w:val="afd"/>
        <w:rPr>
          <w:rFonts w:ascii="TH Sarabun New" w:hAnsi="TH Sarabun New" w:cs="TH Sarabun New"/>
        </w:rPr>
      </w:pPr>
    </w:p>
    <w:p w14:paraId="5C74994D" w14:textId="77777777" w:rsidR="0006296B" w:rsidRPr="00B707FD" w:rsidRDefault="0006296B" w:rsidP="003277AC">
      <w:pPr>
        <w:pStyle w:val="afd"/>
        <w:rPr>
          <w:rFonts w:ascii="TH Sarabun New" w:hAnsi="TH Sarabun New" w:cs="TH Sarabun New"/>
          <w:sz w:val="36"/>
          <w:szCs w:val="36"/>
        </w:rPr>
      </w:pPr>
      <w:r w:rsidRPr="00B707FD">
        <w:rPr>
          <w:rFonts w:ascii="TH Sarabun New" w:hAnsi="TH Sarabun New" w:cs="TH Sarabun New"/>
          <w:sz w:val="36"/>
          <w:szCs w:val="36"/>
          <w:cs/>
        </w:rPr>
        <w:t>โครง</w:t>
      </w:r>
      <w:r w:rsidR="0073085B" w:rsidRPr="00B707FD">
        <w:rPr>
          <w:rFonts w:ascii="TH Sarabun New" w:hAnsi="TH Sarabun New" w:cs="TH Sarabun New"/>
          <w:sz w:val="36"/>
          <w:szCs w:val="36"/>
          <w:cs/>
        </w:rPr>
        <w:t>งาน</w:t>
      </w:r>
      <w:r w:rsidRPr="00B707FD">
        <w:rPr>
          <w:rFonts w:ascii="TH Sarabun New" w:hAnsi="TH Sarabun New" w:cs="TH Sarabun New"/>
          <w:sz w:val="36"/>
          <w:szCs w:val="36"/>
          <w:cs/>
        </w:rPr>
        <w:t>ปริญญานิพนธ์</w:t>
      </w:r>
    </w:p>
    <w:p w14:paraId="0029F478" w14:textId="77777777" w:rsidR="00D66E22" w:rsidRPr="00B707FD" w:rsidRDefault="0006296B" w:rsidP="003277AC">
      <w:pPr>
        <w:pStyle w:val="afd"/>
        <w:rPr>
          <w:rFonts w:ascii="TH Sarabun New" w:hAnsi="TH Sarabun New" w:cs="TH Sarabun New"/>
          <w:sz w:val="36"/>
          <w:szCs w:val="36"/>
        </w:rPr>
      </w:pPr>
      <w:r w:rsidRPr="00B707FD">
        <w:rPr>
          <w:rFonts w:ascii="TH Sarabun New" w:hAnsi="TH Sarabun New" w:cs="TH Sarabun New"/>
          <w:sz w:val="36"/>
          <w:szCs w:val="36"/>
          <w:cs/>
        </w:rPr>
        <w:t>ของ</w:t>
      </w:r>
    </w:p>
    <w:p w14:paraId="5CD6F281" w14:textId="27193978" w:rsidR="00D7036B" w:rsidRPr="00B707FD" w:rsidRDefault="00D7036B" w:rsidP="003277AC">
      <w:pPr>
        <w:pStyle w:val="afd"/>
        <w:rPr>
          <w:rFonts w:ascii="TH Sarabun New" w:hAnsi="TH Sarabun New" w:cs="TH Sarabun New"/>
          <w:sz w:val="36"/>
          <w:szCs w:val="36"/>
        </w:rPr>
      </w:pPr>
      <w:r w:rsidRPr="00B707FD">
        <w:rPr>
          <w:rFonts w:ascii="TH Sarabun New" w:hAnsi="TH Sarabun New" w:cs="TH Sarabun New"/>
          <w:sz w:val="36"/>
          <w:szCs w:val="36"/>
          <w:cs/>
        </w:rPr>
        <w:t>นายกฤตเมธ บัวสิงห์</w:t>
      </w:r>
    </w:p>
    <w:p w14:paraId="3D221A20" w14:textId="0DBE69EB" w:rsidR="00D7036B" w:rsidRPr="00B707FD" w:rsidRDefault="00D7036B" w:rsidP="003277AC">
      <w:pPr>
        <w:pStyle w:val="afd"/>
        <w:rPr>
          <w:rFonts w:ascii="TH Sarabun New" w:hAnsi="TH Sarabun New" w:cs="TH Sarabun New"/>
          <w:sz w:val="36"/>
          <w:szCs w:val="36"/>
          <w:cs/>
        </w:rPr>
      </w:pPr>
      <w:r w:rsidRPr="00B707FD">
        <w:rPr>
          <w:rFonts w:ascii="TH Sarabun New" w:hAnsi="TH Sarabun New" w:cs="TH Sarabun New"/>
          <w:sz w:val="36"/>
          <w:szCs w:val="36"/>
          <w:cs/>
        </w:rPr>
        <w:t>นายกิตติศักดิ์ มนพรหมมา</w:t>
      </w:r>
    </w:p>
    <w:p w14:paraId="2AB67A88" w14:textId="77777777" w:rsidR="00D66E22" w:rsidRPr="00B707FD" w:rsidRDefault="00D66E22" w:rsidP="00065D04">
      <w:pPr>
        <w:pStyle w:val="18pt"/>
        <w:jc w:val="thaiDistribute"/>
        <w:rPr>
          <w:rFonts w:ascii="TH Sarabun New" w:hAnsi="TH Sarabun New" w:cs="TH Sarabun New"/>
        </w:rPr>
      </w:pPr>
    </w:p>
    <w:p w14:paraId="35877A4A" w14:textId="77777777" w:rsidR="00D66E22" w:rsidRPr="00B707FD" w:rsidRDefault="00D66E22" w:rsidP="00065D04">
      <w:pPr>
        <w:pStyle w:val="18pt"/>
        <w:jc w:val="thaiDistribute"/>
        <w:rPr>
          <w:rFonts w:ascii="TH Sarabun New" w:hAnsi="TH Sarabun New" w:cs="TH Sarabun New"/>
        </w:rPr>
      </w:pPr>
    </w:p>
    <w:p w14:paraId="296B3C48" w14:textId="77777777" w:rsidR="00D66E22" w:rsidRPr="00B707FD" w:rsidRDefault="00D66E22" w:rsidP="00065D04">
      <w:pPr>
        <w:pStyle w:val="18pt"/>
        <w:jc w:val="thaiDistribute"/>
        <w:rPr>
          <w:rFonts w:ascii="TH Sarabun New" w:hAnsi="TH Sarabun New" w:cs="TH Sarabun New"/>
        </w:rPr>
      </w:pPr>
    </w:p>
    <w:p w14:paraId="11F45001" w14:textId="77777777" w:rsidR="00D66E22" w:rsidRPr="00B707FD" w:rsidRDefault="00D66E22" w:rsidP="00065D04">
      <w:pPr>
        <w:pStyle w:val="18pt"/>
        <w:jc w:val="thaiDistribute"/>
        <w:rPr>
          <w:rFonts w:ascii="TH Sarabun New" w:hAnsi="TH Sarabun New" w:cs="TH Sarabun New"/>
        </w:rPr>
      </w:pPr>
    </w:p>
    <w:p w14:paraId="64ADF287" w14:textId="77777777" w:rsidR="00D66E22" w:rsidRPr="00B707FD" w:rsidRDefault="00D66E22" w:rsidP="00065D04">
      <w:pPr>
        <w:pStyle w:val="18pt"/>
        <w:jc w:val="thaiDistribute"/>
        <w:rPr>
          <w:rFonts w:ascii="TH Sarabun New" w:hAnsi="TH Sarabun New" w:cs="TH Sarabun New"/>
        </w:rPr>
      </w:pPr>
    </w:p>
    <w:p w14:paraId="003E1FC8" w14:textId="77777777" w:rsidR="00D66E22" w:rsidRPr="00B707FD" w:rsidRDefault="00D66E22" w:rsidP="00065D04">
      <w:pPr>
        <w:pStyle w:val="18pt"/>
        <w:jc w:val="thaiDistribute"/>
        <w:rPr>
          <w:rFonts w:ascii="TH Sarabun New" w:hAnsi="TH Sarabun New" w:cs="TH Sarabun New"/>
        </w:rPr>
      </w:pPr>
    </w:p>
    <w:p w14:paraId="6A55DCFF" w14:textId="77777777" w:rsidR="00D66E22" w:rsidRPr="00B707FD" w:rsidRDefault="00D66E22" w:rsidP="00065D04">
      <w:pPr>
        <w:pStyle w:val="18pt"/>
        <w:jc w:val="thaiDistribute"/>
        <w:rPr>
          <w:rFonts w:ascii="TH Sarabun New" w:hAnsi="TH Sarabun New" w:cs="TH Sarabun New"/>
        </w:rPr>
      </w:pPr>
    </w:p>
    <w:p w14:paraId="7B0C1C52" w14:textId="77777777" w:rsidR="00484C42" w:rsidRPr="00B707FD" w:rsidRDefault="00484C42" w:rsidP="00065D04">
      <w:pPr>
        <w:pStyle w:val="18pt"/>
        <w:jc w:val="thaiDistribute"/>
        <w:rPr>
          <w:rFonts w:ascii="TH Sarabun New" w:hAnsi="TH Sarabun New" w:cs="TH Sarabun New"/>
        </w:rPr>
      </w:pPr>
    </w:p>
    <w:p w14:paraId="1AA75D6B" w14:textId="77777777" w:rsidR="00D66E22" w:rsidRPr="00B707FD" w:rsidRDefault="00D66E22" w:rsidP="003277AC">
      <w:pPr>
        <w:pStyle w:val="18pt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เสนอต่อมหาวิทยาลัยมหาสารคาม  เพื่อเป็นส่วนหนึ่งของการศึกษาตามหลักสูตร</w:t>
      </w:r>
    </w:p>
    <w:p w14:paraId="21B78D71" w14:textId="6E1B05D8" w:rsidR="00D66E22" w:rsidRPr="00B707FD" w:rsidRDefault="00D66E22" w:rsidP="003277AC">
      <w:pPr>
        <w:pStyle w:val="18pt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ปริญญา</w:t>
      </w:r>
      <w:r w:rsidR="00504DB3" w:rsidRPr="00B707FD">
        <w:rPr>
          <w:rFonts w:ascii="TH Sarabun New" w:hAnsi="TH Sarabun New" w:cs="TH Sarabun New"/>
          <w:cs/>
        </w:rPr>
        <w:t>วิทยา</w:t>
      </w:r>
      <w:proofErr w:type="spellStart"/>
      <w:r w:rsidR="00504DB3" w:rsidRPr="00B707FD">
        <w:rPr>
          <w:rFonts w:ascii="TH Sarabun New" w:hAnsi="TH Sarabun New" w:cs="TH Sarabun New"/>
          <w:cs/>
        </w:rPr>
        <w:t>ศา</w:t>
      </w:r>
      <w:proofErr w:type="spellEnd"/>
      <w:r w:rsidR="00504DB3" w:rsidRPr="00B707FD">
        <w:rPr>
          <w:rFonts w:ascii="TH Sarabun New" w:hAnsi="TH Sarabun New" w:cs="TH Sarabun New"/>
          <w:cs/>
        </w:rPr>
        <w:t>สตรบัณฑิต</w:t>
      </w:r>
      <w:r w:rsidRPr="00B707FD">
        <w:rPr>
          <w:rFonts w:ascii="TH Sarabun New" w:hAnsi="TH Sarabun New" w:cs="TH Sarabun New"/>
        </w:rPr>
        <w:t xml:space="preserve">  </w:t>
      </w:r>
      <w:r w:rsidRPr="00B707FD">
        <w:rPr>
          <w:rFonts w:ascii="TH Sarabun New" w:hAnsi="TH Sarabun New" w:cs="TH Sarabun New"/>
          <w:cs/>
        </w:rPr>
        <w:t>สาขาวิชา</w:t>
      </w:r>
      <w:r w:rsidR="00504DB3" w:rsidRPr="00B707FD">
        <w:rPr>
          <w:rFonts w:ascii="TH Sarabun New" w:hAnsi="TH Sarabun New" w:cs="TH Sarabun New"/>
          <w:cs/>
        </w:rPr>
        <w:t>วิทยาการคอมพิวเตอร์</w:t>
      </w:r>
    </w:p>
    <w:p w14:paraId="19B9EB0A" w14:textId="72D2B391" w:rsidR="00D66E22" w:rsidRPr="00B707FD" w:rsidRDefault="00CA695C" w:rsidP="003277AC">
      <w:pPr>
        <w:pStyle w:val="18pt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  <w:cs/>
        </w:rPr>
        <w:t xml:space="preserve">ปีการศึกษา </w:t>
      </w:r>
      <w:r w:rsidR="000E1162" w:rsidRPr="00B707FD">
        <w:rPr>
          <w:rFonts w:ascii="TH Sarabun New" w:hAnsi="TH Sarabun New" w:cs="TH Sarabun New"/>
        </w:rPr>
        <w:t>2565</w:t>
      </w:r>
    </w:p>
    <w:p w14:paraId="0C7AA0F3" w14:textId="77777777" w:rsidR="00D66E22" w:rsidRPr="00B707FD" w:rsidRDefault="00D66E22" w:rsidP="003277AC">
      <w:pPr>
        <w:pStyle w:val="18pt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ลิขสิทธิ์เป็นของมหาวิทยาลัยมหาสารคาม</w:t>
      </w:r>
    </w:p>
    <w:p w14:paraId="577D343C" w14:textId="77777777" w:rsidR="00892BCE" w:rsidRPr="00B707FD" w:rsidRDefault="00892BCE" w:rsidP="003277AC">
      <w:pPr>
        <w:pStyle w:val="18pt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คณะวิทยาการสารสนเทศ มหาวิทยาลัยมหาสารคาม</w:t>
      </w:r>
    </w:p>
    <w:p w14:paraId="77CE27E3" w14:textId="77777777" w:rsidR="007E05B3" w:rsidRPr="00B707FD" w:rsidRDefault="007E05B3" w:rsidP="003277AC">
      <w:pPr>
        <w:spacing w:after="120"/>
        <w:ind w:firstLine="851"/>
        <w:jc w:val="center"/>
        <w:rPr>
          <w:rFonts w:ascii="TH Sarabun New" w:eastAsia="Times New Roman" w:hAnsi="TH Sarabun New" w:cs="TH Sarabun New"/>
          <w:color w:val="000000"/>
          <w:lang w:eastAsia="zh-CN"/>
        </w:rPr>
      </w:pPr>
      <w:r w:rsidRPr="00B707FD">
        <w:rPr>
          <w:rFonts w:ascii="TH Sarabun New" w:hAnsi="TH Sarabun New" w:cs="TH Sarabun New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50F503F" wp14:editId="578637F5">
            <wp:extent cx="1000536" cy="1329070"/>
            <wp:effectExtent l="0" t="0" r="9525" b="4445"/>
            <wp:docPr id="29" name="รูปภาพ 29" descr="รูปภาพประกอบด้วย ข้อความ, โคมไฟ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 descr="รูปภาพประกอบด้วย ข้อความ, โคมไฟ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206" cy="13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D3390" w14:textId="77777777" w:rsidR="007E05B3" w:rsidRPr="00B707FD" w:rsidRDefault="007E05B3" w:rsidP="00065D04">
      <w:pPr>
        <w:spacing w:after="120"/>
        <w:jc w:val="thaiDistribute"/>
        <w:rPr>
          <w:rFonts w:ascii="TH Sarabun New" w:eastAsia="Times New Roman" w:hAnsi="TH Sarabun New" w:cs="TH Sarabun New"/>
          <w:color w:val="000000"/>
          <w:lang w:eastAsia="zh-CN"/>
        </w:rPr>
      </w:pPr>
    </w:p>
    <w:p w14:paraId="530FFE24" w14:textId="77777777" w:rsidR="007E05B3" w:rsidRPr="00B707FD" w:rsidRDefault="007E05B3" w:rsidP="00065D04">
      <w:pPr>
        <w:spacing w:after="120"/>
        <w:ind w:firstLine="851"/>
        <w:jc w:val="thaiDistribute"/>
        <w:rPr>
          <w:rFonts w:ascii="TH Sarabun New" w:eastAsia="Times New Roman" w:hAnsi="TH Sarabun New" w:cs="TH Sarabun New"/>
          <w:sz w:val="24"/>
          <w:szCs w:val="24"/>
          <w:lang w:eastAsia="zh-CN"/>
        </w:rPr>
      </w:pPr>
      <w:r w:rsidRPr="00B707FD">
        <w:rPr>
          <w:rFonts w:ascii="TH Sarabun New" w:eastAsia="Times New Roman" w:hAnsi="TH Sarabun New" w:cs="TH Sarabun New"/>
          <w:color w:val="000000"/>
          <w:cs/>
          <w:lang w:eastAsia="zh-CN"/>
        </w:rPr>
        <w:t>คณะกรรมการสอบโครงงานปริญญานิพนธ์ ได้พิจารณาปริญญานิพนธ์ของ</w:t>
      </w:r>
      <w:r w:rsidRPr="00B707FD">
        <w:rPr>
          <w:rFonts w:ascii="TH Sarabun New" w:eastAsia="Times New Roman" w:hAnsi="TH Sarabun New" w:cs="TH Sarabun New"/>
          <w:color w:val="000000"/>
          <w:lang w:eastAsia="zh-CN"/>
        </w:rPr>
        <w:t xml:space="preserve"> </w:t>
      </w:r>
      <w:r w:rsidRPr="00B707FD">
        <w:rPr>
          <w:rFonts w:ascii="TH Sarabun New" w:eastAsia="Times New Roman" w:hAnsi="TH Sarabun New" w:cs="TH Sarabun New"/>
          <w:color w:val="000000"/>
          <w:cs/>
          <w:lang w:eastAsia="zh-CN"/>
        </w:rPr>
        <w:t>นายกฤตเมธ บัวสิงห์ และนายกิตติศักดิ์ มนพรมมา</w:t>
      </w:r>
      <w:r w:rsidRPr="00B707FD">
        <w:rPr>
          <w:rFonts w:ascii="TH Sarabun New" w:eastAsia="Times New Roman" w:hAnsi="TH Sarabun New" w:cs="TH Sarabun New"/>
          <w:color w:val="000000"/>
          <w:lang w:eastAsia="zh-CN"/>
        </w:rPr>
        <w:t xml:space="preserve">  </w:t>
      </w:r>
      <w:r w:rsidRPr="00B707FD">
        <w:rPr>
          <w:rFonts w:ascii="TH Sarabun New" w:eastAsia="Times New Roman" w:hAnsi="TH Sarabun New" w:cs="TH Sarabun New"/>
          <w:color w:val="000000"/>
          <w:cs/>
          <w:lang w:eastAsia="zh-CN"/>
        </w:rPr>
        <w:t>แล้วเห็นสมควรรับเป็นส่วนหนึ่งของการศึกษาตามหลักสูตรปริญญาวิทยา</w:t>
      </w:r>
      <w:proofErr w:type="spellStart"/>
      <w:r w:rsidRPr="00B707FD">
        <w:rPr>
          <w:rFonts w:ascii="TH Sarabun New" w:eastAsia="Times New Roman" w:hAnsi="TH Sarabun New" w:cs="TH Sarabun New"/>
          <w:color w:val="000000"/>
          <w:cs/>
          <w:lang w:eastAsia="zh-CN"/>
        </w:rPr>
        <w:t>ศา</w:t>
      </w:r>
      <w:proofErr w:type="spellEnd"/>
      <w:r w:rsidRPr="00B707FD">
        <w:rPr>
          <w:rFonts w:ascii="TH Sarabun New" w:eastAsia="Times New Roman" w:hAnsi="TH Sarabun New" w:cs="TH Sarabun New"/>
          <w:color w:val="000000"/>
          <w:cs/>
          <w:lang w:eastAsia="zh-CN"/>
        </w:rPr>
        <w:t>สตรบัณฑิต สาขาวิชาวิทยาการคอมพิวเตอร์ คณะวิทยาการสารสนเทศ ของมหาวิทยาลัยมหาสารคาม</w:t>
      </w:r>
      <w:r w:rsidRPr="00B707FD">
        <w:rPr>
          <w:rFonts w:ascii="TH Sarabun New" w:eastAsia="Times New Roman" w:hAnsi="TH Sarabun New" w:cs="TH Sarabun New"/>
          <w:color w:val="000000"/>
          <w:lang w:eastAsia="zh-CN"/>
        </w:rPr>
        <w:t> </w:t>
      </w:r>
    </w:p>
    <w:p w14:paraId="27959B53" w14:textId="77777777" w:rsidR="007E05B3" w:rsidRPr="00B707FD" w:rsidRDefault="007E05B3" w:rsidP="00065D04">
      <w:pPr>
        <w:jc w:val="thaiDistribute"/>
        <w:rPr>
          <w:rFonts w:ascii="TH Sarabun New" w:eastAsia="Times New Roman" w:hAnsi="TH Sarabun New" w:cs="TH Sarabun New"/>
          <w:sz w:val="24"/>
          <w:szCs w:val="24"/>
          <w:lang w:eastAsia="zh-CN"/>
        </w:rPr>
      </w:pPr>
    </w:p>
    <w:p w14:paraId="31747660" w14:textId="77777777" w:rsidR="007E05B3" w:rsidRPr="00B707FD" w:rsidRDefault="007E05B3" w:rsidP="00065D04">
      <w:pPr>
        <w:spacing w:after="240"/>
        <w:jc w:val="thaiDistribute"/>
        <w:rPr>
          <w:rFonts w:ascii="TH Sarabun New" w:eastAsia="Times New Roman" w:hAnsi="TH Sarabun New" w:cs="TH Sarabun New"/>
          <w:sz w:val="24"/>
          <w:szCs w:val="24"/>
          <w:lang w:eastAsia="zh-CN"/>
        </w:rPr>
      </w:pPr>
      <w:r w:rsidRPr="00B707FD">
        <w:rPr>
          <w:rFonts w:ascii="TH Sarabun New" w:eastAsia="Times New Roman" w:hAnsi="TH Sarabun New" w:cs="TH Sarabun New"/>
          <w:color w:val="000000"/>
          <w:lang w:eastAsia="zh-CN"/>
        </w:rPr>
        <w:t>      </w:t>
      </w:r>
      <w:r w:rsidRPr="00B707FD">
        <w:rPr>
          <w:rFonts w:ascii="TH Sarabun New" w:eastAsia="Times New Roman" w:hAnsi="TH Sarabun New" w:cs="TH Sarabun New"/>
          <w:color w:val="000000"/>
          <w:cs/>
          <w:lang w:eastAsia="zh-CN"/>
        </w:rPr>
        <w:t>คณะกรรมการสอบโครงงานปริญญานิพนธ์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82"/>
        <w:gridCol w:w="3419"/>
      </w:tblGrid>
      <w:tr w:rsidR="007E05B3" w:rsidRPr="00B707FD" w14:paraId="010A7191" w14:textId="77777777" w:rsidTr="00891A37">
        <w:trPr>
          <w:trHeight w:val="1152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BEE15B1" w14:textId="77777777" w:rsidR="007E05B3" w:rsidRPr="00B707F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</w:p>
          <w:p w14:paraId="57C318D1" w14:textId="77777777" w:rsidR="007E05B3" w:rsidRPr="00B707F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>………………………………………..……</w:t>
            </w:r>
          </w:p>
          <w:p w14:paraId="729BEAE1" w14:textId="77777777" w:rsidR="007E05B3" w:rsidRPr="00B707F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>(…………………………………….</w:t>
            </w: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8EBB96" w14:textId="77777777" w:rsidR="007E05B3" w:rsidRPr="00B707F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</w:p>
          <w:p w14:paraId="18BF6175" w14:textId="77777777" w:rsidR="007E05B3" w:rsidRPr="00B707F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ประธานสอบ</w:t>
            </w:r>
          </w:p>
        </w:tc>
      </w:tr>
      <w:tr w:rsidR="007E05B3" w:rsidRPr="00B707FD" w14:paraId="7EEAC588" w14:textId="77777777" w:rsidTr="00891A37">
        <w:trPr>
          <w:trHeight w:val="1152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8B373AA" w14:textId="77777777" w:rsidR="007E05B3" w:rsidRPr="00B707F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</w:p>
          <w:p w14:paraId="6768E5C6" w14:textId="77777777" w:rsidR="007E05B3" w:rsidRPr="00B707F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>………………………………………..……</w:t>
            </w:r>
          </w:p>
          <w:p w14:paraId="3E43B7EE" w14:textId="77777777" w:rsidR="007E05B3" w:rsidRPr="00B707F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>(……………………………………..</w:t>
            </w: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F40345" w14:textId="77777777" w:rsidR="007E05B3" w:rsidRPr="00B707F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</w:p>
          <w:p w14:paraId="1A2E57CB" w14:textId="77777777" w:rsidR="007E05B3" w:rsidRPr="00B707F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กรรมการ</w:t>
            </w:r>
          </w:p>
        </w:tc>
      </w:tr>
      <w:tr w:rsidR="007E05B3" w:rsidRPr="00B707FD" w14:paraId="1388B682" w14:textId="77777777" w:rsidTr="00891A37">
        <w:trPr>
          <w:trHeight w:val="1152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FA8FADB" w14:textId="77777777" w:rsidR="007E05B3" w:rsidRPr="00B707F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707FD">
              <w:rPr>
                <w:rFonts w:ascii="TH Sarabun New" w:hAnsi="TH Sarabun New" w:cs="TH Sarabun New"/>
                <w:noProof/>
                <w:cs/>
              </w:rPr>
              <w:drawing>
                <wp:anchor distT="0" distB="0" distL="114300" distR="114300" simplePos="0" relativeHeight="251333632" behindDoc="1" locked="0" layoutInCell="1" allowOverlap="1" wp14:anchorId="531D9F40" wp14:editId="32732DA5">
                  <wp:simplePos x="0" y="0"/>
                  <wp:positionH relativeFrom="column">
                    <wp:posOffset>226060</wp:posOffset>
                  </wp:positionH>
                  <wp:positionV relativeFrom="paragraph">
                    <wp:posOffset>-89535</wp:posOffset>
                  </wp:positionV>
                  <wp:extent cx="1314450" cy="593725"/>
                  <wp:effectExtent l="0" t="0" r="0" b="0"/>
                  <wp:wrapNone/>
                  <wp:docPr id="11" name="รูปภาพ 11" descr="รูปภาพประกอบด้วย ไม้แขวนเสื้อ&#10;&#10;คำอธิบายที่สร้างโดยอัตโนมัติ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รูปภาพ 11" descr="รูปภาพประกอบด้วย ไม้แขวนเสื้อ&#10;&#10;คำอธิบายที่สร้างโดยอัตโนมัติ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59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0AC4E31" w14:textId="77777777" w:rsidR="007E05B3" w:rsidRPr="00B707F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>………………………………………..……</w:t>
            </w:r>
          </w:p>
          <w:p w14:paraId="4D409534" w14:textId="77777777" w:rsidR="007E05B3" w:rsidRPr="00B707F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>(</w:t>
            </w: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ดร.</w:t>
            </w:r>
            <w:proofErr w:type="spellStart"/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พัฒ</w:t>
            </w:r>
            <w:proofErr w:type="spellEnd"/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นพง</w:t>
            </w:r>
            <w:proofErr w:type="spellStart"/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ษ์</w:t>
            </w:r>
            <w:proofErr w:type="spellEnd"/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 xml:space="preserve"> ชมพูวิเศษ)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A8B8D8" w14:textId="77777777" w:rsidR="007E05B3" w:rsidRPr="00B707F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</w:p>
          <w:p w14:paraId="00C7FEDB" w14:textId="77777777" w:rsidR="007E05B3" w:rsidRPr="00B707F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ที่ปรึกษาโครงงานปริญญานิพนธ์หลัก</w:t>
            </w:r>
          </w:p>
        </w:tc>
      </w:tr>
    </w:tbl>
    <w:p w14:paraId="7ECE4D60" w14:textId="77777777" w:rsidR="007E05B3" w:rsidRPr="00B707FD" w:rsidRDefault="007E05B3" w:rsidP="00065D04">
      <w:pPr>
        <w:jc w:val="thaiDistribute"/>
        <w:rPr>
          <w:rFonts w:ascii="TH Sarabun New" w:eastAsia="Times New Roman" w:hAnsi="TH Sarabun New" w:cs="TH Sarabun New"/>
          <w:sz w:val="24"/>
          <w:szCs w:val="24"/>
          <w:lang w:eastAsia="zh-CN"/>
        </w:rPr>
      </w:pPr>
    </w:p>
    <w:p w14:paraId="4B7B5166" w14:textId="77777777" w:rsidR="007E05B3" w:rsidRPr="00B707FD" w:rsidRDefault="007E05B3" w:rsidP="00065D04">
      <w:pPr>
        <w:spacing w:after="240"/>
        <w:jc w:val="thaiDistribute"/>
        <w:rPr>
          <w:rFonts w:ascii="TH Sarabun New" w:eastAsia="Times New Roman" w:hAnsi="TH Sarabun New" w:cs="TH Sarabun New"/>
          <w:sz w:val="24"/>
          <w:szCs w:val="24"/>
          <w:lang w:eastAsia="zh-CN"/>
        </w:rPr>
      </w:pPr>
      <w:r w:rsidRPr="00B707FD">
        <w:rPr>
          <w:rFonts w:ascii="TH Sarabun New" w:eastAsia="Times New Roman" w:hAnsi="TH Sarabun New" w:cs="TH Sarabun New"/>
          <w:color w:val="000000"/>
          <w:lang w:eastAsia="zh-CN"/>
        </w:rPr>
        <w:tab/>
      </w:r>
      <w:r w:rsidRPr="00B707FD">
        <w:rPr>
          <w:rFonts w:ascii="TH Sarabun New" w:eastAsia="Times New Roman" w:hAnsi="TH Sarabun New" w:cs="TH Sarabun New"/>
          <w:color w:val="000000"/>
          <w:cs/>
          <w:lang w:eastAsia="zh-CN"/>
        </w:rPr>
        <w:t>หลักสูตรวิทยาการคอมพิวเตอร์อนุมัติให้รับโครงงานปริญญานิพนธ์ฉบับนี้</w:t>
      </w:r>
      <w:r w:rsidRPr="00B707FD">
        <w:rPr>
          <w:rFonts w:ascii="TH Sarabun New" w:eastAsia="Times New Roman" w:hAnsi="TH Sarabun New" w:cs="TH Sarabun New"/>
          <w:color w:val="000000"/>
          <w:lang w:eastAsia="zh-CN"/>
        </w:rPr>
        <w:t xml:space="preserve">  </w:t>
      </w:r>
      <w:r w:rsidRPr="00B707FD">
        <w:rPr>
          <w:rFonts w:ascii="TH Sarabun New" w:eastAsia="Times New Roman" w:hAnsi="TH Sarabun New" w:cs="TH Sarabun New"/>
          <w:color w:val="000000"/>
          <w:cs/>
          <w:lang w:eastAsia="zh-CN"/>
        </w:rPr>
        <w:t>เป็นส่วนหนึ่งของการศึกษาตามหลักสูตรปริญญาวิทยา</w:t>
      </w:r>
      <w:proofErr w:type="spellStart"/>
      <w:r w:rsidRPr="00B707FD">
        <w:rPr>
          <w:rFonts w:ascii="TH Sarabun New" w:eastAsia="Times New Roman" w:hAnsi="TH Sarabun New" w:cs="TH Sarabun New"/>
          <w:color w:val="000000"/>
          <w:cs/>
          <w:lang w:eastAsia="zh-CN"/>
        </w:rPr>
        <w:t>ศา</w:t>
      </w:r>
      <w:proofErr w:type="spellEnd"/>
      <w:r w:rsidRPr="00B707FD">
        <w:rPr>
          <w:rFonts w:ascii="TH Sarabun New" w:eastAsia="Times New Roman" w:hAnsi="TH Sarabun New" w:cs="TH Sarabun New"/>
          <w:color w:val="000000"/>
          <w:cs/>
          <w:lang w:eastAsia="zh-CN"/>
        </w:rPr>
        <w:t>สตรบัณฑิต</w:t>
      </w:r>
      <w:r w:rsidRPr="00B707FD">
        <w:rPr>
          <w:rFonts w:ascii="TH Sarabun New" w:eastAsia="Times New Roman" w:hAnsi="TH Sarabun New" w:cs="TH Sarabun New"/>
          <w:color w:val="000000"/>
          <w:lang w:eastAsia="zh-CN"/>
        </w:rPr>
        <w:t xml:space="preserve">  </w:t>
      </w:r>
      <w:r w:rsidRPr="00B707FD">
        <w:rPr>
          <w:rFonts w:ascii="TH Sarabun New" w:eastAsia="Times New Roman" w:hAnsi="TH Sarabun New" w:cs="TH Sarabun New"/>
          <w:color w:val="000000"/>
          <w:cs/>
          <w:lang w:eastAsia="zh-CN"/>
        </w:rPr>
        <w:t>สาขาวิชาวิทยาการคอมพิวเตอร์ คณะวิทยาการสารสนเทศ มหาวิทยาลัยมหาสารคาม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27"/>
        <w:gridCol w:w="4046"/>
      </w:tblGrid>
      <w:tr w:rsidR="007E05B3" w:rsidRPr="00B707FD" w14:paraId="0ADE45BD" w14:textId="77777777" w:rsidTr="00891A37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4EE9F7A" w14:textId="77777777" w:rsidR="007E05B3" w:rsidRPr="00B707F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</w:p>
          <w:p w14:paraId="6168FAF6" w14:textId="77777777" w:rsidR="007E05B3" w:rsidRPr="00B707F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>…………………………….……………….…………</w:t>
            </w:r>
          </w:p>
          <w:p w14:paraId="1370A1F0" w14:textId="77777777" w:rsidR="007E05B3" w:rsidRPr="00B707F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>(</w:t>
            </w:r>
            <w:proofErr w:type="gramStart"/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อาจารย์พชระ</w:t>
            </w: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 xml:space="preserve">  </w:t>
            </w:r>
            <w:proofErr w:type="spellStart"/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พฤกษะ</w:t>
            </w:r>
            <w:proofErr w:type="spellEnd"/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ศรี</w:t>
            </w:r>
            <w:proofErr w:type="gramEnd"/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3011D3F" w14:textId="77777777" w:rsidR="007E05B3" w:rsidRPr="00B707F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</w:p>
          <w:p w14:paraId="3CCBE868" w14:textId="77777777" w:rsidR="007E05B3" w:rsidRPr="00B707F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>…………………………….……………….…………</w:t>
            </w:r>
          </w:p>
          <w:p w14:paraId="759FB48C" w14:textId="77777777" w:rsidR="007E05B3" w:rsidRPr="00B707F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>(</w:t>
            </w:r>
            <w:proofErr w:type="gramStart"/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ผู้ช่วยศาสตราจารย์พิมลรัตน์</w:t>
            </w: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 xml:space="preserve">  </w:t>
            </w: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อ้วนศรีเมือง</w:t>
            </w:r>
            <w:proofErr w:type="gramEnd"/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)</w:t>
            </w:r>
          </w:p>
        </w:tc>
      </w:tr>
      <w:tr w:rsidR="007E05B3" w:rsidRPr="00B707FD" w14:paraId="747E1C44" w14:textId="77777777" w:rsidTr="00891A37">
        <w:trPr>
          <w:jc w:val="center"/>
        </w:trPr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C262646" w14:textId="77777777" w:rsidR="007E05B3" w:rsidRPr="00B707FD" w:rsidRDefault="007E05B3" w:rsidP="003277AC">
            <w:pPr>
              <w:jc w:val="center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อาจารย์ผู้ประสานงานวิชาโครงงานปริญญานิพนธ์</w:t>
            </w:r>
          </w:p>
          <w:p w14:paraId="2E971144" w14:textId="396BE742" w:rsidR="007E05B3" w:rsidRPr="00B707FD" w:rsidRDefault="007E05B3" w:rsidP="003277AC">
            <w:pPr>
              <w:jc w:val="center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วันที่</w:t>
            </w: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 xml:space="preserve">  </w:t>
            </w: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เดือน</w:t>
            </w: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 xml:space="preserve">  </w:t>
            </w:r>
            <w:r w:rsidRPr="00B707F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พ.ศ.</w:t>
            </w:r>
          </w:p>
        </w:tc>
      </w:tr>
    </w:tbl>
    <w:p w14:paraId="285A2114" w14:textId="77777777" w:rsidR="00484C42" w:rsidRPr="00B707FD" w:rsidRDefault="00484C42" w:rsidP="00065D04">
      <w:pPr>
        <w:jc w:val="thaiDistribute"/>
        <w:rPr>
          <w:rFonts w:ascii="TH Sarabun New" w:hAnsi="TH Sarabun New" w:cs="TH Sarabun New"/>
        </w:rPr>
        <w:sectPr w:rsidR="00484C42" w:rsidRPr="00B707FD" w:rsidSect="0040584C">
          <w:pgSz w:w="11906" w:h="16838" w:code="9"/>
          <w:pgMar w:top="1985" w:right="1418" w:bottom="1418" w:left="1985" w:header="720" w:footer="720" w:gutter="0"/>
          <w:cols w:space="720"/>
          <w:docGrid w:linePitch="435"/>
        </w:sectPr>
      </w:pPr>
    </w:p>
    <w:p w14:paraId="3806CB74" w14:textId="77777777" w:rsidR="003A0B39" w:rsidRPr="00B707FD" w:rsidRDefault="003A0B39" w:rsidP="003A0B39">
      <w:pPr>
        <w:pStyle w:val="af2"/>
        <w:rPr>
          <w:rFonts w:ascii="TH Sarabun New" w:hAnsi="TH Sarabun New" w:cs="TH Sarabun New"/>
          <w:sz w:val="36"/>
          <w:szCs w:val="36"/>
        </w:rPr>
      </w:pPr>
      <w:bookmarkStart w:id="1" w:name="_Toc112109658"/>
      <w:bookmarkStart w:id="2" w:name="_Toc130995738"/>
      <w:bookmarkStart w:id="3" w:name="_Toc131078354"/>
      <w:r w:rsidRPr="00B707FD">
        <w:rPr>
          <w:rFonts w:ascii="TH Sarabun New" w:hAnsi="TH Sarabun New" w:cs="TH Sarabun New"/>
          <w:sz w:val="36"/>
          <w:szCs w:val="36"/>
          <w:cs/>
        </w:rPr>
        <w:lastRenderedPageBreak/>
        <w:t>สารบัญ</w:t>
      </w:r>
      <w:bookmarkEnd w:id="1"/>
      <w:bookmarkEnd w:id="2"/>
      <w:bookmarkEnd w:id="3"/>
      <w:r w:rsidRPr="00B707FD">
        <w:rPr>
          <w:rFonts w:ascii="TH Sarabun New" w:hAnsi="TH Sarabun New" w:cs="TH Sarabun New"/>
          <w:sz w:val="36"/>
          <w:szCs w:val="36"/>
        </w:rPr>
        <w:t xml:space="preserve">                                                             </w:t>
      </w:r>
      <w:r w:rsidRPr="00B707FD">
        <w:rPr>
          <w:rFonts w:ascii="TH Sarabun New" w:hAnsi="TH Sarabun New" w:cs="TH Sarabun New"/>
          <w:sz w:val="36"/>
          <w:szCs w:val="36"/>
          <w:cs/>
        </w:rPr>
        <w:t xml:space="preserve"> </w:t>
      </w:r>
    </w:p>
    <w:p w14:paraId="77B80252" w14:textId="77777777" w:rsidR="003A0B39" w:rsidRPr="00B707FD" w:rsidRDefault="003A0B39" w:rsidP="003A0B39">
      <w:pPr>
        <w:rPr>
          <w:rFonts w:ascii="TH Sarabun New" w:hAnsi="TH Sarabun New" w:cs="TH Sarabun New"/>
          <w:b/>
          <w:bCs/>
        </w:rPr>
      </w:pP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  <w:t xml:space="preserve">       </w:t>
      </w:r>
      <w:r w:rsidRPr="00B707FD">
        <w:rPr>
          <w:rFonts w:ascii="TH Sarabun New" w:hAnsi="TH Sarabun New" w:cs="TH Sarabun New"/>
          <w:b/>
          <w:bCs/>
        </w:rPr>
        <w:tab/>
      </w:r>
      <w:r w:rsidRPr="00B707FD">
        <w:rPr>
          <w:rFonts w:ascii="TH Sarabun New" w:hAnsi="TH Sarabun New" w:cs="TH Sarabun New"/>
          <w:b/>
          <w:bCs/>
          <w:cs/>
        </w:rPr>
        <w:t>หน้า</w:t>
      </w:r>
    </w:p>
    <w:p w14:paraId="2EF63DB4" w14:textId="77777777" w:rsidR="00203F67" w:rsidRPr="00B707FD" w:rsidRDefault="00203F67" w:rsidP="00065D04">
      <w:pPr>
        <w:tabs>
          <w:tab w:val="left" w:pos="839"/>
        </w:tabs>
        <w:jc w:val="thaiDistribute"/>
        <w:rPr>
          <w:rFonts w:ascii="TH Sarabun New" w:hAnsi="TH Sarabun New" w:cs="TH Sarabun New"/>
        </w:rPr>
      </w:pPr>
    </w:p>
    <w:p w14:paraId="0E004060" w14:textId="342A9807" w:rsidR="002F4111" w:rsidRDefault="0008750B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r w:rsidRPr="00B707FD">
        <w:rPr>
          <w:rFonts w:ascii="TH Sarabun New" w:hAnsi="TH Sarabun New" w:cs="TH Sarabun New"/>
        </w:rPr>
        <w:fldChar w:fldCharType="begin"/>
      </w:r>
      <w:r w:rsidRPr="00B707FD">
        <w:rPr>
          <w:rFonts w:ascii="TH Sarabun New" w:hAnsi="TH Sarabun New" w:cs="TH Sarabun New"/>
        </w:rPr>
        <w:instrText xml:space="preserve"> TOC \o "1-3" \h \z \t "</w:instrText>
      </w:r>
      <w:r w:rsidRPr="00B707FD">
        <w:rPr>
          <w:rFonts w:ascii="TH Sarabun New" w:hAnsi="TH Sarabun New" w:cs="TH Sarabun New"/>
          <w:cs/>
        </w:rPr>
        <w:instrText>หัวเรื่องหลัก(ไม่มีเลขที่)</w:instrText>
      </w:r>
      <w:r w:rsidRPr="00B707FD">
        <w:rPr>
          <w:rFonts w:ascii="TH Sarabun New" w:hAnsi="TH Sarabun New" w:cs="TH Sarabun New"/>
        </w:rPr>
        <w:instrText xml:space="preserve">,1" </w:instrText>
      </w:r>
      <w:r w:rsidRPr="00B707FD">
        <w:rPr>
          <w:rFonts w:ascii="TH Sarabun New" w:hAnsi="TH Sarabun New" w:cs="TH Sarabun New"/>
        </w:rPr>
        <w:fldChar w:fldCharType="separate"/>
      </w:r>
      <w:hyperlink w:anchor="_Toc131078354" w:history="1"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>สารบัญ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_Toc131078354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ก</w:t>
        </w:r>
        <w:r w:rsidR="002F4111">
          <w:rPr>
            <w:noProof/>
            <w:webHidden/>
          </w:rPr>
          <w:fldChar w:fldCharType="end"/>
        </w:r>
      </w:hyperlink>
    </w:p>
    <w:p w14:paraId="3AB25275" w14:textId="26BE4E06" w:rsidR="002F4111" w:rsidRDefault="00000000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55" w:history="1"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>สารบัญตาราง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_Toc131078355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1</w:t>
        </w:r>
        <w:r w:rsidR="002F4111">
          <w:rPr>
            <w:noProof/>
            <w:webHidden/>
          </w:rPr>
          <w:fldChar w:fldCharType="end"/>
        </w:r>
      </w:hyperlink>
    </w:p>
    <w:p w14:paraId="66121317" w14:textId="15799BE8" w:rsidR="002F4111" w:rsidRDefault="00000000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56" w:history="1"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>สารบัญรูปภาพ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_Toc131078356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2</w:t>
        </w:r>
        <w:r w:rsidR="002F4111">
          <w:rPr>
            <w:noProof/>
            <w:webHidden/>
          </w:rPr>
          <w:fldChar w:fldCharType="end"/>
        </w:r>
      </w:hyperlink>
    </w:p>
    <w:p w14:paraId="5E734939" w14:textId="51BC3DF9" w:rsidR="002F4111" w:rsidRDefault="00000000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57" w:history="1"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>สารบัญรูปภาพ</w:t>
        </w:r>
        <w:r w:rsidR="002F4111" w:rsidRPr="003C3586">
          <w:rPr>
            <w:rStyle w:val="affa"/>
            <w:rFonts w:ascii="TH Sarabun New" w:hAnsi="TH Sarabun New" w:cs="TH Sarabun New"/>
            <w:noProof/>
          </w:rPr>
          <w:t>(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>ต่อ</w:t>
        </w:r>
        <w:r w:rsidR="002F4111" w:rsidRPr="003C3586">
          <w:rPr>
            <w:rStyle w:val="affa"/>
            <w:rFonts w:ascii="TH Sarabun New" w:hAnsi="TH Sarabun New" w:cs="TH Sarabun New"/>
            <w:noProof/>
          </w:rPr>
          <w:t>)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_Toc131078357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3</w:t>
        </w:r>
        <w:r w:rsidR="002F4111">
          <w:rPr>
            <w:noProof/>
            <w:webHidden/>
          </w:rPr>
          <w:fldChar w:fldCharType="end"/>
        </w:r>
      </w:hyperlink>
    </w:p>
    <w:p w14:paraId="07CCF0D1" w14:textId="18BB4CC4" w:rsidR="002F4111" w:rsidRDefault="00000000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58" w:history="1">
        <w:r w:rsidR="002F4111" w:rsidRPr="003C3586">
          <w:rPr>
            <w:rStyle w:val="affa"/>
            <w:noProof/>
          </w:rPr>
          <w:t>บทที่ 1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บทนำ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_Toc131078358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4</w:t>
        </w:r>
        <w:r w:rsidR="002F4111">
          <w:rPr>
            <w:noProof/>
            <w:webHidden/>
          </w:rPr>
          <w:fldChar w:fldCharType="end"/>
        </w:r>
      </w:hyperlink>
    </w:p>
    <w:p w14:paraId="5C3F44FC" w14:textId="1ED5D46B" w:rsidR="002F4111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59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1.1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หลักการและเหตุผล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_Toc131078359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4</w:t>
        </w:r>
        <w:r w:rsidR="002F4111">
          <w:rPr>
            <w:noProof/>
            <w:webHidden/>
          </w:rPr>
          <w:fldChar w:fldCharType="end"/>
        </w:r>
      </w:hyperlink>
    </w:p>
    <w:p w14:paraId="02466732" w14:textId="7B663F22" w:rsidR="002F4111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60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1.2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วัตถุประสงค์ของโครงงาน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_Toc131078360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4</w:t>
        </w:r>
        <w:r w:rsidR="002F4111">
          <w:rPr>
            <w:noProof/>
            <w:webHidden/>
          </w:rPr>
          <w:fldChar w:fldCharType="end"/>
        </w:r>
      </w:hyperlink>
    </w:p>
    <w:p w14:paraId="61F18F00" w14:textId="014E857E" w:rsidR="002F4111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61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1.3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ขอบเขตของโครงงาน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_Toc131078361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4</w:t>
        </w:r>
        <w:r w:rsidR="002F4111">
          <w:rPr>
            <w:noProof/>
            <w:webHidden/>
          </w:rPr>
          <w:fldChar w:fldCharType="end"/>
        </w:r>
      </w:hyperlink>
    </w:p>
    <w:p w14:paraId="0B07E8CB" w14:textId="5E6863BA" w:rsidR="002F4111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62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1.3.1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ผู้ใช้งาน</w:t>
        </w:r>
        <w:r w:rsidR="002F4111" w:rsidRPr="003C3586">
          <w:rPr>
            <w:rStyle w:val="affa"/>
            <w:rFonts w:ascii="TH Sarabun New" w:hAnsi="TH Sarabun New" w:cs="TH Sarabun New"/>
            <w:noProof/>
          </w:rPr>
          <w:t xml:space="preserve"> (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ใช้งานผ่าน </w:t>
        </w:r>
        <w:r w:rsidR="002F4111" w:rsidRPr="003C3586">
          <w:rPr>
            <w:rStyle w:val="affa"/>
            <w:rFonts w:ascii="TH Sarabun New" w:hAnsi="TH Sarabun New" w:cs="TH Sarabun New"/>
            <w:bCs/>
            <w:noProof/>
          </w:rPr>
          <w:t>Mobile Application</w:t>
        </w:r>
        <w:r w:rsidR="002F4111" w:rsidRPr="003C3586">
          <w:rPr>
            <w:rStyle w:val="affa"/>
            <w:rFonts w:ascii="TH Sarabun New" w:hAnsi="TH Sarabun New" w:cs="TH Sarabun New"/>
            <w:noProof/>
          </w:rPr>
          <w:t>)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_Toc131078362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5</w:t>
        </w:r>
        <w:r w:rsidR="002F4111">
          <w:rPr>
            <w:noProof/>
            <w:webHidden/>
          </w:rPr>
          <w:fldChar w:fldCharType="end"/>
        </w:r>
      </w:hyperlink>
    </w:p>
    <w:p w14:paraId="497A6C8B" w14:textId="11F782FE" w:rsidR="002F4111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63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1.3.2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ผู้ดูแลระบบ </w:t>
        </w:r>
        <w:r w:rsidR="002F4111" w:rsidRPr="003C3586">
          <w:rPr>
            <w:rStyle w:val="affa"/>
            <w:rFonts w:ascii="TH Sarabun New" w:hAnsi="TH Sarabun New" w:cs="TH Sarabun New"/>
            <w:noProof/>
          </w:rPr>
          <w:t>(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>ใช้งานผ่าน</w:t>
        </w:r>
        <w:r w:rsidR="002F4111" w:rsidRPr="003C3586">
          <w:rPr>
            <w:rStyle w:val="affa"/>
            <w:rFonts w:ascii="TH Sarabun New" w:hAnsi="TH Sarabun New" w:cs="TH Sarabun New"/>
            <w:noProof/>
          </w:rPr>
          <w:t xml:space="preserve"> </w:t>
        </w:r>
        <w:r w:rsidR="002F4111" w:rsidRPr="003C3586">
          <w:rPr>
            <w:rStyle w:val="affa"/>
            <w:rFonts w:ascii="TH Sarabun New" w:hAnsi="TH Sarabun New" w:cs="TH Sarabun New"/>
            <w:bCs/>
            <w:iCs/>
            <w:noProof/>
          </w:rPr>
          <w:t>Desktop Application</w:t>
        </w:r>
        <w:r w:rsidR="002F4111" w:rsidRPr="003C3586">
          <w:rPr>
            <w:rStyle w:val="affa"/>
            <w:rFonts w:ascii="TH Sarabun New" w:hAnsi="TH Sarabun New" w:cs="TH Sarabun New"/>
            <w:bCs/>
            <w:noProof/>
          </w:rPr>
          <w:t xml:space="preserve"> 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>ที่พัฒนาด้วย</w:t>
        </w:r>
        <w:r w:rsidR="002F4111" w:rsidRPr="003C3586">
          <w:rPr>
            <w:rStyle w:val="affa"/>
            <w:rFonts w:ascii="TH Sarabun New" w:hAnsi="TH Sarabun New" w:cs="TH Sarabun New"/>
            <w:bCs/>
            <w:noProof/>
            <w:cs/>
          </w:rPr>
          <w:t xml:space="preserve"> </w:t>
        </w:r>
        <w:r w:rsidR="002F4111" w:rsidRPr="003C3586">
          <w:rPr>
            <w:rStyle w:val="affa"/>
            <w:rFonts w:ascii="TH Sarabun New" w:hAnsi="TH Sarabun New" w:cs="TH Sarabun New"/>
            <w:bCs/>
            <w:iCs/>
            <w:noProof/>
          </w:rPr>
          <w:t>Python</w:t>
        </w:r>
        <w:r w:rsidR="002F4111" w:rsidRPr="003C3586">
          <w:rPr>
            <w:rStyle w:val="affa"/>
            <w:rFonts w:ascii="TH Sarabun New" w:hAnsi="TH Sarabun New" w:cs="TH Sarabun New"/>
            <w:bCs/>
            <w:noProof/>
          </w:rPr>
          <w:t>)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_Toc131078363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7</w:t>
        </w:r>
        <w:r w:rsidR="002F4111">
          <w:rPr>
            <w:noProof/>
            <w:webHidden/>
          </w:rPr>
          <w:fldChar w:fldCharType="end"/>
        </w:r>
      </w:hyperlink>
    </w:p>
    <w:p w14:paraId="78A2DE32" w14:textId="5B7F2D8A" w:rsidR="002F4111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64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1.3.3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ระบบ</w:t>
        </w:r>
        <w:r w:rsidR="002F4111" w:rsidRPr="003C3586">
          <w:rPr>
            <w:rStyle w:val="affa"/>
            <w:rFonts w:ascii="TH Sarabun New" w:hAnsi="TH Sarabun New" w:cs="TH Sarabun New"/>
            <w:noProof/>
          </w:rPr>
          <w:t xml:space="preserve"> (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ระบบพัฒนาเป็น </w:t>
        </w:r>
        <w:r w:rsidR="002F4111" w:rsidRPr="003C3586">
          <w:rPr>
            <w:rStyle w:val="affa"/>
            <w:rFonts w:ascii="TH Sarabun New" w:hAnsi="TH Sarabun New" w:cs="TH Sarabun New"/>
            <w:bCs/>
            <w:noProof/>
          </w:rPr>
          <w:t>Module</w:t>
        </w:r>
        <w:r w:rsidR="002F4111" w:rsidRPr="003C3586">
          <w:rPr>
            <w:rStyle w:val="affa"/>
            <w:rFonts w:ascii="TH Sarabun New" w:hAnsi="TH Sarabun New" w:cs="TH Sarabun New"/>
            <w:noProof/>
          </w:rPr>
          <w:t xml:space="preserve"> 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ด้วย </w:t>
        </w:r>
        <w:r w:rsidR="002F4111" w:rsidRPr="003C3586">
          <w:rPr>
            <w:rStyle w:val="affa"/>
            <w:rFonts w:ascii="TH Sarabun New" w:hAnsi="TH Sarabun New" w:cs="TH Sarabun New"/>
            <w:bCs/>
            <w:noProof/>
          </w:rPr>
          <w:t>Python</w:t>
        </w:r>
        <w:r w:rsidR="002F4111" w:rsidRPr="003C3586">
          <w:rPr>
            <w:rStyle w:val="affa"/>
            <w:rFonts w:ascii="TH Sarabun New" w:hAnsi="TH Sarabun New" w:cs="TH Sarabun New"/>
            <w:noProof/>
          </w:rPr>
          <w:t>)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_Toc131078364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7</w:t>
        </w:r>
        <w:r w:rsidR="002F4111">
          <w:rPr>
            <w:noProof/>
            <w:webHidden/>
          </w:rPr>
          <w:fldChar w:fldCharType="end"/>
        </w:r>
      </w:hyperlink>
    </w:p>
    <w:p w14:paraId="1B330BDE" w14:textId="403DEDF4" w:rsidR="002F4111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65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1.4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ภาพรวมของระบบ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_Toc131078365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9</w:t>
        </w:r>
        <w:r w:rsidR="002F4111">
          <w:rPr>
            <w:noProof/>
            <w:webHidden/>
          </w:rPr>
          <w:fldChar w:fldCharType="end"/>
        </w:r>
      </w:hyperlink>
    </w:p>
    <w:p w14:paraId="105B061D" w14:textId="4EBA0818" w:rsidR="002F4111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66" w:history="1"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>จากภาพรวมระบบจะการทำงานดังนี้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_Toc131078366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9</w:t>
        </w:r>
        <w:r w:rsidR="002F4111">
          <w:rPr>
            <w:noProof/>
            <w:webHidden/>
          </w:rPr>
          <w:fldChar w:fldCharType="end"/>
        </w:r>
      </w:hyperlink>
    </w:p>
    <w:p w14:paraId="0F063E6F" w14:textId="02CBDCEF" w:rsidR="002F4111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67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1.5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ประโยชน์ที่คาดว่าจะได้รับ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_Toc131078367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10</w:t>
        </w:r>
        <w:r w:rsidR="002F4111">
          <w:rPr>
            <w:noProof/>
            <w:webHidden/>
          </w:rPr>
          <w:fldChar w:fldCharType="end"/>
        </w:r>
      </w:hyperlink>
    </w:p>
    <w:p w14:paraId="7D95EF21" w14:textId="05A6D8D8" w:rsidR="002F4111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68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1.5.1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ช่วยให้ผู้ใช้งานที่เป็นผู้ค้าขายมีช่องทางการขายสินค้ามากขึ้น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_Toc131078368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10</w:t>
        </w:r>
        <w:r w:rsidR="002F4111">
          <w:rPr>
            <w:noProof/>
            <w:webHidden/>
          </w:rPr>
          <w:fldChar w:fldCharType="end"/>
        </w:r>
      </w:hyperlink>
    </w:p>
    <w:p w14:paraId="7C03B7C6" w14:textId="6DF018B7" w:rsidR="002F4111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69" w:history="1"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>1.5.2 ช่วยให้ผู้ใช้งานที่เป็นลูกค้ามีความสะดวกมากขึ้น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_Toc131078369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10</w:t>
        </w:r>
        <w:r w:rsidR="002F4111">
          <w:rPr>
            <w:noProof/>
            <w:webHidden/>
          </w:rPr>
          <w:fldChar w:fldCharType="end"/>
        </w:r>
      </w:hyperlink>
    </w:p>
    <w:p w14:paraId="35AE319F" w14:textId="7435DE06" w:rsidR="002F4111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70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1.6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อุปกรณ์และเครื่องมือที่ใช้ในการดำเนินงาน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_Toc131078370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10</w:t>
        </w:r>
        <w:r w:rsidR="002F4111">
          <w:rPr>
            <w:noProof/>
            <w:webHidden/>
          </w:rPr>
          <w:fldChar w:fldCharType="end"/>
        </w:r>
      </w:hyperlink>
    </w:p>
    <w:p w14:paraId="76B282FD" w14:textId="250A36F0" w:rsidR="002F4111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71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1.6.1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ฮาร์ดแวร์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_Toc131078371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10</w:t>
        </w:r>
        <w:r w:rsidR="002F4111">
          <w:rPr>
            <w:noProof/>
            <w:webHidden/>
          </w:rPr>
          <w:fldChar w:fldCharType="end"/>
        </w:r>
      </w:hyperlink>
    </w:p>
    <w:p w14:paraId="39582922" w14:textId="221CE374" w:rsidR="002F4111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72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1.6.2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ซอฟต์แวร์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_Toc131078372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11</w:t>
        </w:r>
        <w:r w:rsidR="002F4111">
          <w:rPr>
            <w:noProof/>
            <w:webHidden/>
          </w:rPr>
          <w:fldChar w:fldCharType="end"/>
        </w:r>
      </w:hyperlink>
    </w:p>
    <w:p w14:paraId="062ED5B2" w14:textId="663BB225" w:rsidR="002F4111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73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1.7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แผนการดำเนินงาน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_Toc131078373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11</w:t>
        </w:r>
        <w:r w:rsidR="002F4111">
          <w:rPr>
            <w:noProof/>
            <w:webHidden/>
          </w:rPr>
          <w:fldChar w:fldCharType="end"/>
        </w:r>
      </w:hyperlink>
    </w:p>
    <w:p w14:paraId="4DC8C70F" w14:textId="545D08AD" w:rsidR="002F4111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74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1.8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ตัวอย่างโปรแกรม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_Toc131078374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12</w:t>
        </w:r>
        <w:r w:rsidR="002F4111">
          <w:rPr>
            <w:noProof/>
            <w:webHidden/>
          </w:rPr>
          <w:fldChar w:fldCharType="end"/>
        </w:r>
      </w:hyperlink>
    </w:p>
    <w:p w14:paraId="2A896989" w14:textId="1F4C33D3" w:rsidR="002F4111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75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1.8.1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แอปพลิเคชั่นบนอุปกรณ์ไร้สายแบบเคลื่อนที่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_Toc131078375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12</w:t>
        </w:r>
        <w:r w:rsidR="002F4111">
          <w:rPr>
            <w:noProof/>
            <w:webHidden/>
          </w:rPr>
          <w:fldChar w:fldCharType="end"/>
        </w:r>
      </w:hyperlink>
    </w:p>
    <w:p w14:paraId="74A27380" w14:textId="7300140F" w:rsidR="002F4111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76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1.8.2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แอปพลิเคชั่นบนคอมพิวเตอร์สำหรับผู้ดูแลระบบ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_Toc131078376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17</w:t>
        </w:r>
        <w:r w:rsidR="002F4111">
          <w:rPr>
            <w:noProof/>
            <w:webHidden/>
          </w:rPr>
          <w:fldChar w:fldCharType="end"/>
        </w:r>
      </w:hyperlink>
    </w:p>
    <w:p w14:paraId="1735E153" w14:textId="767EEAA0" w:rsidR="002F4111" w:rsidRDefault="00000000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77" w:history="1">
        <w:r w:rsidR="002F4111" w:rsidRPr="003C3586">
          <w:rPr>
            <w:rStyle w:val="affa"/>
            <w:noProof/>
          </w:rPr>
          <w:t>บทที่ 2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ทฤษฎีและงานวิจัยที่เกี่ยวข้อง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_Toc131078377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20</w:t>
        </w:r>
        <w:r w:rsidR="002F4111">
          <w:rPr>
            <w:noProof/>
            <w:webHidden/>
          </w:rPr>
          <w:fldChar w:fldCharType="end"/>
        </w:r>
      </w:hyperlink>
    </w:p>
    <w:p w14:paraId="0911EF51" w14:textId="450F2B3A" w:rsidR="002F4111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78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2.1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ทฤษฎีที่เกี่ยวข้อง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_Toc131078378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20</w:t>
        </w:r>
        <w:r w:rsidR="002F4111">
          <w:rPr>
            <w:noProof/>
            <w:webHidden/>
          </w:rPr>
          <w:fldChar w:fldCharType="end"/>
        </w:r>
      </w:hyperlink>
    </w:p>
    <w:p w14:paraId="55E9B87E" w14:textId="77777777" w:rsidR="002F4111" w:rsidRPr="00B707FD" w:rsidRDefault="002F4111" w:rsidP="002F4111">
      <w:pPr>
        <w:pStyle w:val="af2"/>
        <w:rPr>
          <w:rFonts w:ascii="TH Sarabun New" w:hAnsi="TH Sarabun New" w:cs="TH Sarabun New"/>
          <w:sz w:val="36"/>
          <w:szCs w:val="36"/>
        </w:rPr>
      </w:pPr>
      <w:r w:rsidRPr="00B707FD">
        <w:rPr>
          <w:rFonts w:ascii="TH Sarabun New" w:hAnsi="TH Sarabun New" w:cs="TH Sarabun New"/>
          <w:sz w:val="36"/>
          <w:szCs w:val="36"/>
          <w:cs/>
        </w:rPr>
        <w:lastRenderedPageBreak/>
        <w:t>สารบัญ</w:t>
      </w:r>
      <w:r>
        <w:rPr>
          <w:rFonts w:ascii="TH Sarabun New" w:hAnsi="TH Sarabun New" w:cs="TH Sarabun New"/>
          <w:sz w:val="36"/>
          <w:szCs w:val="36"/>
        </w:rPr>
        <w:t>(</w:t>
      </w:r>
      <w:r>
        <w:rPr>
          <w:rFonts w:ascii="TH Sarabun New" w:hAnsi="TH Sarabun New" w:cs="TH Sarabun New" w:hint="cs"/>
          <w:sz w:val="36"/>
          <w:szCs w:val="36"/>
          <w:cs/>
        </w:rPr>
        <w:t>ต่อ</w:t>
      </w:r>
      <w:r>
        <w:rPr>
          <w:rFonts w:ascii="TH Sarabun New" w:hAnsi="TH Sarabun New" w:cs="TH Sarabun New"/>
          <w:sz w:val="36"/>
          <w:szCs w:val="36"/>
        </w:rPr>
        <w:t>)</w:t>
      </w:r>
      <w:r w:rsidRPr="00B707FD">
        <w:rPr>
          <w:rFonts w:ascii="TH Sarabun New" w:hAnsi="TH Sarabun New" w:cs="TH Sarabun New"/>
          <w:sz w:val="36"/>
          <w:szCs w:val="36"/>
        </w:rPr>
        <w:t xml:space="preserve">                                                             </w:t>
      </w:r>
      <w:r w:rsidRPr="00B707FD">
        <w:rPr>
          <w:rFonts w:ascii="TH Sarabun New" w:hAnsi="TH Sarabun New" w:cs="TH Sarabun New"/>
          <w:sz w:val="36"/>
          <w:szCs w:val="36"/>
          <w:cs/>
        </w:rPr>
        <w:t xml:space="preserve"> </w:t>
      </w:r>
    </w:p>
    <w:p w14:paraId="0257A24D" w14:textId="77777777" w:rsidR="002F4111" w:rsidRPr="00B707FD" w:rsidRDefault="002F4111" w:rsidP="002F4111">
      <w:pPr>
        <w:rPr>
          <w:rFonts w:ascii="TH Sarabun New" w:hAnsi="TH Sarabun New" w:cs="TH Sarabun New"/>
          <w:b/>
          <w:bCs/>
        </w:rPr>
      </w:pP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  <w:t xml:space="preserve">       </w:t>
      </w:r>
      <w:r w:rsidRPr="00B707FD">
        <w:rPr>
          <w:rFonts w:ascii="TH Sarabun New" w:hAnsi="TH Sarabun New" w:cs="TH Sarabun New"/>
          <w:b/>
          <w:bCs/>
        </w:rPr>
        <w:tab/>
      </w:r>
      <w:r w:rsidRPr="00B707FD">
        <w:rPr>
          <w:rFonts w:ascii="TH Sarabun New" w:hAnsi="TH Sarabun New" w:cs="TH Sarabun New"/>
          <w:b/>
          <w:bCs/>
          <w:cs/>
        </w:rPr>
        <w:t>หน้า</w:t>
      </w:r>
    </w:p>
    <w:p w14:paraId="1016B8D1" w14:textId="27430901" w:rsidR="002F4111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79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2.1.1 Flutter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_Toc131078379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20</w:t>
        </w:r>
        <w:r w:rsidR="002F4111">
          <w:rPr>
            <w:noProof/>
            <w:webHidden/>
          </w:rPr>
          <w:fldChar w:fldCharType="end"/>
        </w:r>
      </w:hyperlink>
    </w:p>
    <w:p w14:paraId="52BCDADA" w14:textId="63E9BB03" w:rsidR="002F4111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80" w:history="1">
        <w:r w:rsidR="002F4111" w:rsidRPr="003C3586">
          <w:rPr>
            <w:rStyle w:val="affa"/>
            <w:rFonts w:ascii="TH Sarabun New" w:hAnsi="TH Sarabun New" w:cs="TH Sarabun New"/>
            <w:bCs/>
            <w:noProof/>
          </w:rPr>
          <w:t>2.1.2 Firebase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_Toc131078380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21</w:t>
        </w:r>
        <w:r w:rsidR="002F4111">
          <w:rPr>
            <w:noProof/>
            <w:webHidden/>
          </w:rPr>
          <w:fldChar w:fldCharType="end"/>
        </w:r>
      </w:hyperlink>
    </w:p>
    <w:p w14:paraId="3224CE7D" w14:textId="6FCBA087" w:rsidR="002F4111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81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2.1.3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การประมวลผลภาพ (</w:t>
        </w:r>
        <w:r w:rsidR="002F4111" w:rsidRPr="003C3586">
          <w:rPr>
            <w:rStyle w:val="affa"/>
            <w:rFonts w:ascii="TH Sarabun New" w:hAnsi="TH Sarabun New" w:cs="TH Sarabun New"/>
            <w:noProof/>
          </w:rPr>
          <w:t>Image Processing)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_Toc131078381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23</w:t>
        </w:r>
        <w:r w:rsidR="002F4111">
          <w:rPr>
            <w:noProof/>
            <w:webHidden/>
          </w:rPr>
          <w:fldChar w:fldCharType="end"/>
        </w:r>
      </w:hyperlink>
    </w:p>
    <w:p w14:paraId="49125D76" w14:textId="5C3407F3" w:rsidR="002F4111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82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 xml:space="preserve">2.1.4 OCR 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หรือ </w:t>
        </w:r>
        <w:r w:rsidR="002F4111" w:rsidRPr="003C3586">
          <w:rPr>
            <w:rStyle w:val="affa"/>
            <w:rFonts w:ascii="TH Sarabun New" w:hAnsi="TH Sarabun New" w:cs="TH Sarabun New"/>
            <w:noProof/>
          </w:rPr>
          <w:t>Optical Character Recognition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_Toc131078382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25</w:t>
        </w:r>
        <w:r w:rsidR="002F4111">
          <w:rPr>
            <w:noProof/>
            <w:webHidden/>
          </w:rPr>
          <w:fldChar w:fldCharType="end"/>
        </w:r>
      </w:hyperlink>
    </w:p>
    <w:p w14:paraId="60985FB7" w14:textId="54BCF06E" w:rsidR="002F4111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83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2.1.1 Object Detection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_Toc131078383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26</w:t>
        </w:r>
        <w:r w:rsidR="002F4111">
          <w:rPr>
            <w:noProof/>
            <w:webHidden/>
          </w:rPr>
          <w:fldChar w:fldCharType="end"/>
        </w:r>
      </w:hyperlink>
    </w:p>
    <w:p w14:paraId="509CE63E" w14:textId="657E1532" w:rsidR="002F4111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84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2.1.1 YOLO (You Only Look Once)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_Toc131078384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26</w:t>
        </w:r>
        <w:r w:rsidR="002F4111">
          <w:rPr>
            <w:noProof/>
            <w:webHidden/>
          </w:rPr>
          <w:fldChar w:fldCharType="end"/>
        </w:r>
      </w:hyperlink>
    </w:p>
    <w:p w14:paraId="2E39AE8B" w14:textId="674569EE" w:rsidR="002F4111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85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2.2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ระบบงานที่เกี่ยวข้อง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_Toc131078385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26</w:t>
        </w:r>
        <w:r w:rsidR="002F4111">
          <w:rPr>
            <w:noProof/>
            <w:webHidden/>
          </w:rPr>
          <w:fldChar w:fldCharType="end"/>
        </w:r>
      </w:hyperlink>
    </w:p>
    <w:p w14:paraId="75E9D20D" w14:textId="5CB0657C" w:rsidR="002F4111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86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2.2.1 Safety Helmet Detection Based on YOLOv5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_Toc131078386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26</w:t>
        </w:r>
        <w:r w:rsidR="002F4111">
          <w:rPr>
            <w:noProof/>
            <w:webHidden/>
          </w:rPr>
          <w:fldChar w:fldCharType="end"/>
        </w:r>
      </w:hyperlink>
    </w:p>
    <w:p w14:paraId="262C2879" w14:textId="7E767CAE" w:rsidR="002F4111" w:rsidRDefault="00000000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87" w:history="1">
        <w:r w:rsidR="002F4111" w:rsidRPr="003C3586">
          <w:rPr>
            <w:rStyle w:val="affa"/>
            <w:noProof/>
          </w:rPr>
          <w:t>บทที่ 3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_Toc131078387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30</w:t>
        </w:r>
        <w:r w:rsidR="002F4111">
          <w:rPr>
            <w:noProof/>
            <w:webHidden/>
          </w:rPr>
          <w:fldChar w:fldCharType="end"/>
        </w:r>
      </w:hyperlink>
    </w:p>
    <w:p w14:paraId="0719653B" w14:textId="0FC4DF76" w:rsidR="002F4111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88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3.1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เก็บรวบรวมข้อมูล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_Toc131078388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31</w:t>
        </w:r>
        <w:r w:rsidR="002F4111">
          <w:rPr>
            <w:noProof/>
            <w:webHidden/>
          </w:rPr>
          <w:fldChar w:fldCharType="end"/>
        </w:r>
      </w:hyperlink>
    </w:p>
    <w:p w14:paraId="744D2F8B" w14:textId="1538B7E0" w:rsidR="002F4111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89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3.2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การสร้างโมเดล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_Toc131078389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32</w:t>
        </w:r>
        <w:r w:rsidR="002F4111">
          <w:rPr>
            <w:noProof/>
            <w:webHidden/>
          </w:rPr>
          <w:fldChar w:fldCharType="end"/>
        </w:r>
      </w:hyperlink>
    </w:p>
    <w:p w14:paraId="5025E0A8" w14:textId="6949D04A" w:rsidR="002F4111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90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3.2.1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การเตรียมข้อมูลในการ </w:t>
        </w:r>
        <w:r w:rsidR="002F4111" w:rsidRPr="003C3586">
          <w:rPr>
            <w:rStyle w:val="affa"/>
            <w:rFonts w:ascii="TH Sarabun New" w:hAnsi="TH Sarabun New" w:cs="TH Sarabun New"/>
            <w:noProof/>
          </w:rPr>
          <w:t>training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_Toc131078390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32</w:t>
        </w:r>
        <w:r w:rsidR="002F4111">
          <w:rPr>
            <w:noProof/>
            <w:webHidden/>
          </w:rPr>
          <w:fldChar w:fldCharType="end"/>
        </w:r>
      </w:hyperlink>
    </w:p>
    <w:p w14:paraId="58285BEE" w14:textId="5D9F811B" w:rsidR="002F4111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91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3.2.2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การวาดภาพผลเฉลย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_Toc131078391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32</w:t>
        </w:r>
        <w:r w:rsidR="002F4111">
          <w:rPr>
            <w:noProof/>
            <w:webHidden/>
          </w:rPr>
          <w:fldChar w:fldCharType="end"/>
        </w:r>
      </w:hyperlink>
    </w:p>
    <w:p w14:paraId="1F5B9D91" w14:textId="776C78B4" w:rsidR="002F4111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92" w:history="1"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>3.2.3</w:t>
        </w:r>
        <w:r w:rsidR="002F4111" w:rsidRPr="003C3586">
          <w:rPr>
            <w:rStyle w:val="affa"/>
            <w:rFonts w:ascii="TH Sarabun New" w:hAnsi="TH Sarabun New" w:cs="TH Sarabun New"/>
            <w:noProof/>
          </w:rPr>
          <w:t xml:space="preserve"> Data Augmentation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_Toc131078392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34</w:t>
        </w:r>
        <w:r w:rsidR="002F4111">
          <w:rPr>
            <w:noProof/>
            <w:webHidden/>
          </w:rPr>
          <w:fldChar w:fldCharType="end"/>
        </w:r>
      </w:hyperlink>
    </w:p>
    <w:p w14:paraId="18B890EE" w14:textId="48476734" w:rsidR="002F4111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93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3.2.4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การสร้างโมเดล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_Toc131078393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36</w:t>
        </w:r>
        <w:r w:rsidR="002F4111">
          <w:rPr>
            <w:noProof/>
            <w:webHidden/>
          </w:rPr>
          <w:fldChar w:fldCharType="end"/>
        </w:r>
      </w:hyperlink>
    </w:p>
    <w:p w14:paraId="7B9CB859" w14:textId="53EFD586" w:rsidR="002F4111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94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3.3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ในส่วนของ </w:t>
        </w:r>
        <w:r w:rsidR="002F4111" w:rsidRPr="003C3586">
          <w:rPr>
            <w:rStyle w:val="affa"/>
            <w:rFonts w:ascii="TH Sarabun New" w:hAnsi="TH Sarabun New" w:cs="TH Sarabun New"/>
            <w:noProof/>
          </w:rPr>
          <w:t>desktop application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_Toc131078394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43</w:t>
        </w:r>
        <w:r w:rsidR="002F4111">
          <w:rPr>
            <w:noProof/>
            <w:webHidden/>
          </w:rPr>
          <w:fldChar w:fldCharType="end"/>
        </w:r>
      </w:hyperlink>
    </w:p>
    <w:p w14:paraId="46592FE2" w14:textId="3EBD932D" w:rsidR="002F4111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95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3.4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การตัดบรรทัดด้วยเทคนิค </w:t>
        </w:r>
        <w:r w:rsidR="002F4111" w:rsidRPr="003C3586">
          <w:rPr>
            <w:rStyle w:val="affa"/>
            <w:rFonts w:ascii="TH Sarabun New" w:hAnsi="TH Sarabun New" w:cs="TH Sarabun New"/>
            <w:noProof/>
          </w:rPr>
          <w:t>projection profile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_Toc131078395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50</w:t>
        </w:r>
        <w:r w:rsidR="002F4111">
          <w:rPr>
            <w:noProof/>
            <w:webHidden/>
          </w:rPr>
          <w:fldChar w:fldCharType="end"/>
        </w:r>
      </w:hyperlink>
    </w:p>
    <w:p w14:paraId="668ECD30" w14:textId="3C9DC314" w:rsidR="002F4111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96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3.5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อ่านข้อความ </w:t>
        </w:r>
        <w:r w:rsidR="002F4111" w:rsidRPr="003C3586">
          <w:rPr>
            <w:rStyle w:val="affa"/>
            <w:rFonts w:ascii="TH Sarabun New" w:hAnsi="TH Sarabun New" w:cs="TH Sarabun New"/>
            <w:noProof/>
          </w:rPr>
          <w:t>OCR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_Toc131078396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50</w:t>
        </w:r>
        <w:r w:rsidR="002F4111">
          <w:rPr>
            <w:noProof/>
            <w:webHidden/>
          </w:rPr>
          <w:fldChar w:fldCharType="end"/>
        </w:r>
      </w:hyperlink>
    </w:p>
    <w:p w14:paraId="0F628D59" w14:textId="58288A1E" w:rsidR="002F4111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97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3.6 Mobile application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_Toc131078397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53</w:t>
        </w:r>
        <w:r w:rsidR="002F4111">
          <w:rPr>
            <w:noProof/>
            <w:webHidden/>
          </w:rPr>
          <w:fldChar w:fldCharType="end"/>
        </w:r>
      </w:hyperlink>
    </w:p>
    <w:p w14:paraId="52D539D1" w14:textId="205BE967" w:rsidR="002F4111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98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3.7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การจัดเก็บข้อมูล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_Toc131078398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53</w:t>
        </w:r>
        <w:r w:rsidR="002F4111">
          <w:rPr>
            <w:noProof/>
            <w:webHidden/>
          </w:rPr>
          <w:fldChar w:fldCharType="end"/>
        </w:r>
      </w:hyperlink>
    </w:p>
    <w:p w14:paraId="5917E064" w14:textId="3D0C9D92" w:rsidR="002F4111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399" w:history="1">
        <w:r w:rsidR="002F4111" w:rsidRPr="003C3586">
          <w:rPr>
            <w:rStyle w:val="affa"/>
            <w:rFonts w:ascii="TH Sarabun New" w:hAnsi="TH Sarabun New" w:cs="TH Sarabun New"/>
            <w:noProof/>
          </w:rPr>
          <w:t>3.8</w:t>
        </w:r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 xml:space="preserve"> วัดประสิทธิภาพ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_Toc131078399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55</w:t>
        </w:r>
        <w:r w:rsidR="002F4111">
          <w:rPr>
            <w:noProof/>
            <w:webHidden/>
          </w:rPr>
          <w:fldChar w:fldCharType="end"/>
        </w:r>
      </w:hyperlink>
    </w:p>
    <w:p w14:paraId="04083187" w14:textId="7D139015" w:rsidR="002F4111" w:rsidRDefault="00000000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1078400" w:history="1">
        <w:r w:rsidR="002F4111" w:rsidRPr="003C3586">
          <w:rPr>
            <w:rStyle w:val="affa"/>
            <w:rFonts w:ascii="TH Sarabun New" w:hAnsi="TH Sarabun New" w:cs="TH Sarabun New"/>
            <w:noProof/>
            <w:cs/>
          </w:rPr>
          <w:t>อ้างอิง</w:t>
        </w:r>
        <w:r w:rsidR="002F4111">
          <w:rPr>
            <w:noProof/>
            <w:webHidden/>
          </w:rPr>
          <w:tab/>
        </w:r>
        <w:r w:rsidR="002F4111">
          <w:rPr>
            <w:noProof/>
            <w:webHidden/>
          </w:rPr>
          <w:fldChar w:fldCharType="begin"/>
        </w:r>
        <w:r w:rsidR="002F4111">
          <w:rPr>
            <w:noProof/>
            <w:webHidden/>
          </w:rPr>
          <w:instrText xml:space="preserve"> PAGEREF _Toc131078400 \h </w:instrText>
        </w:r>
        <w:r w:rsidR="002F4111">
          <w:rPr>
            <w:noProof/>
            <w:webHidden/>
          </w:rPr>
        </w:r>
        <w:r w:rsidR="002F4111">
          <w:rPr>
            <w:noProof/>
            <w:webHidden/>
          </w:rPr>
          <w:fldChar w:fldCharType="separate"/>
        </w:r>
        <w:r w:rsidR="00E02568">
          <w:rPr>
            <w:noProof/>
            <w:webHidden/>
            <w:cs/>
          </w:rPr>
          <w:t>60</w:t>
        </w:r>
        <w:r w:rsidR="002F4111">
          <w:rPr>
            <w:noProof/>
            <w:webHidden/>
          </w:rPr>
          <w:fldChar w:fldCharType="end"/>
        </w:r>
      </w:hyperlink>
    </w:p>
    <w:p w14:paraId="22CF8A12" w14:textId="4960A950" w:rsidR="00BE6992" w:rsidRPr="00B707FD" w:rsidRDefault="0008750B" w:rsidP="00065D04">
      <w:pPr>
        <w:jc w:val="thaiDistribute"/>
        <w:rPr>
          <w:rFonts w:ascii="TH Sarabun New" w:hAnsi="TH Sarabun New" w:cs="TH Sarabun New"/>
          <w:b/>
          <w:bCs/>
        </w:rPr>
      </w:pPr>
      <w:r w:rsidRPr="00B707FD">
        <w:rPr>
          <w:rFonts w:ascii="TH Sarabun New" w:hAnsi="TH Sarabun New" w:cs="TH Sarabun New"/>
          <w:b/>
          <w:bCs/>
        </w:rPr>
        <w:fldChar w:fldCharType="end"/>
      </w:r>
    </w:p>
    <w:p w14:paraId="473AFB10" w14:textId="3CBE752C" w:rsidR="00BE6992" w:rsidRPr="00B707FD" w:rsidRDefault="00BE6992" w:rsidP="00065D04">
      <w:pPr>
        <w:jc w:val="thaiDistribute"/>
        <w:rPr>
          <w:rFonts w:ascii="TH Sarabun New" w:hAnsi="TH Sarabun New" w:cs="TH Sarabun New"/>
          <w:b/>
          <w:bCs/>
        </w:rPr>
      </w:pPr>
    </w:p>
    <w:p w14:paraId="71A1E316" w14:textId="77777777" w:rsidR="00BE6992" w:rsidRPr="00B707FD" w:rsidRDefault="00BE6992" w:rsidP="00065D04">
      <w:pPr>
        <w:jc w:val="thaiDistribute"/>
        <w:rPr>
          <w:rFonts w:ascii="TH Sarabun New" w:hAnsi="TH Sarabun New" w:cs="TH Sarabun New"/>
          <w:b/>
          <w:bCs/>
        </w:rPr>
      </w:pPr>
    </w:p>
    <w:p w14:paraId="46531514" w14:textId="10F13C90" w:rsidR="00D66E22" w:rsidRPr="00B707FD" w:rsidRDefault="00D66E22" w:rsidP="00065D04">
      <w:pPr>
        <w:jc w:val="thaiDistribute"/>
        <w:rPr>
          <w:rFonts w:ascii="TH Sarabun New" w:hAnsi="TH Sarabun New" w:cs="TH Sarabun New"/>
          <w:cs/>
        </w:rPr>
      </w:pPr>
    </w:p>
    <w:p w14:paraId="7C5C6A4B" w14:textId="77777777" w:rsidR="007C5CA1" w:rsidRPr="00B707FD" w:rsidRDefault="007C5CA1" w:rsidP="00065D04">
      <w:pPr>
        <w:jc w:val="thaiDistribute"/>
        <w:rPr>
          <w:rFonts w:ascii="TH Sarabun New" w:hAnsi="TH Sarabun New" w:cs="TH Sarabun New"/>
        </w:rPr>
      </w:pPr>
    </w:p>
    <w:p w14:paraId="2D89D129" w14:textId="77777777" w:rsidR="008848D9" w:rsidRPr="00B707FD" w:rsidRDefault="008848D9" w:rsidP="00065D04">
      <w:pPr>
        <w:jc w:val="thaiDistribute"/>
        <w:rPr>
          <w:rFonts w:ascii="TH Sarabun New" w:hAnsi="TH Sarabun New" w:cs="TH Sarabun New"/>
          <w:cs/>
        </w:rPr>
        <w:sectPr w:rsidR="008848D9" w:rsidRPr="00B707FD" w:rsidSect="004B2907">
          <w:headerReference w:type="default" r:id="rId14"/>
          <w:footerReference w:type="default" r:id="rId15"/>
          <w:pgSz w:w="11906" w:h="16838"/>
          <w:pgMar w:top="1985" w:right="1418" w:bottom="1418" w:left="1985" w:header="1417" w:footer="720" w:gutter="0"/>
          <w:pgNumType w:fmt="thaiLetters" w:start="1"/>
          <w:cols w:space="720"/>
          <w:docGrid w:linePitch="381"/>
        </w:sectPr>
      </w:pPr>
    </w:p>
    <w:p w14:paraId="1B29E61E" w14:textId="77777777" w:rsidR="00D66E22" w:rsidRPr="00B707FD" w:rsidRDefault="00D66E22" w:rsidP="00D94A08">
      <w:pPr>
        <w:pStyle w:val="af2"/>
        <w:rPr>
          <w:rFonts w:ascii="TH Sarabun New" w:hAnsi="TH Sarabun New" w:cs="TH Sarabun New"/>
          <w:sz w:val="36"/>
          <w:szCs w:val="36"/>
        </w:rPr>
      </w:pPr>
      <w:bookmarkStart w:id="4" w:name="_Toc112109659"/>
      <w:bookmarkStart w:id="5" w:name="_Toc131078355"/>
      <w:r w:rsidRPr="00B707FD">
        <w:rPr>
          <w:rFonts w:ascii="TH Sarabun New" w:hAnsi="TH Sarabun New" w:cs="TH Sarabun New"/>
          <w:sz w:val="36"/>
          <w:szCs w:val="36"/>
          <w:cs/>
        </w:rPr>
        <w:lastRenderedPageBreak/>
        <w:t>สารบัญตาราง</w:t>
      </w:r>
      <w:bookmarkEnd w:id="4"/>
      <w:bookmarkEnd w:id="5"/>
      <w:r w:rsidRPr="00B707FD">
        <w:rPr>
          <w:rFonts w:ascii="TH Sarabun New" w:hAnsi="TH Sarabun New" w:cs="TH Sarabun New"/>
          <w:sz w:val="36"/>
          <w:szCs w:val="36"/>
        </w:rPr>
        <w:t xml:space="preserve">                                                              </w:t>
      </w:r>
      <w:r w:rsidRPr="00B707FD">
        <w:rPr>
          <w:rFonts w:ascii="TH Sarabun New" w:hAnsi="TH Sarabun New" w:cs="TH Sarabun New"/>
          <w:sz w:val="36"/>
          <w:szCs w:val="36"/>
          <w:cs/>
        </w:rPr>
        <w:t xml:space="preserve"> </w:t>
      </w:r>
    </w:p>
    <w:p w14:paraId="777352D2" w14:textId="175ED2E6" w:rsidR="00D66E22" w:rsidRPr="00B707FD" w:rsidRDefault="00D66E22" w:rsidP="00065D04">
      <w:pPr>
        <w:ind w:left="720"/>
        <w:jc w:val="thaiDistribute"/>
        <w:rPr>
          <w:rFonts w:ascii="TH Sarabun New" w:hAnsi="TH Sarabun New" w:cs="TH Sarabun New"/>
          <w:b/>
          <w:bCs/>
        </w:rPr>
      </w:pP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="00BA5C0E" w:rsidRPr="00B707FD">
        <w:rPr>
          <w:rFonts w:ascii="TH Sarabun New" w:hAnsi="TH Sarabun New" w:cs="TH Sarabun New"/>
          <w:cs/>
        </w:rPr>
        <w:tab/>
      </w:r>
      <w:r w:rsidR="00BA5C0E" w:rsidRPr="00B707FD">
        <w:rPr>
          <w:rFonts w:ascii="TH Sarabun New" w:hAnsi="TH Sarabun New" w:cs="TH Sarabun New"/>
          <w:cs/>
        </w:rPr>
        <w:tab/>
      </w:r>
      <w:r w:rsidR="00BA5C0E" w:rsidRPr="00B707FD">
        <w:rPr>
          <w:rFonts w:ascii="TH Sarabun New" w:hAnsi="TH Sarabun New" w:cs="TH Sarabun New"/>
          <w:cs/>
        </w:rPr>
        <w:tab/>
      </w:r>
      <w:r w:rsidR="000C1169" w:rsidRPr="00B707FD">
        <w:rPr>
          <w:rFonts w:ascii="TH Sarabun New" w:hAnsi="TH Sarabun New" w:cs="TH Sarabun New"/>
          <w:cs/>
        </w:rPr>
        <w:tab/>
      </w:r>
      <w:r w:rsidR="000C1169" w:rsidRPr="00B707FD">
        <w:rPr>
          <w:rFonts w:ascii="TH Sarabun New" w:hAnsi="TH Sarabun New" w:cs="TH Sarabun New"/>
          <w:cs/>
        </w:rPr>
        <w:tab/>
      </w:r>
      <w:r w:rsidR="000C1169" w:rsidRPr="00B707FD">
        <w:rPr>
          <w:rFonts w:ascii="TH Sarabun New" w:hAnsi="TH Sarabun New" w:cs="TH Sarabun New"/>
          <w:cs/>
        </w:rPr>
        <w:tab/>
      </w:r>
      <w:r w:rsidR="000C1169" w:rsidRPr="00B707FD">
        <w:rPr>
          <w:rFonts w:ascii="TH Sarabun New" w:hAnsi="TH Sarabun New" w:cs="TH Sarabun New"/>
          <w:cs/>
        </w:rPr>
        <w:tab/>
      </w:r>
      <w:r w:rsidR="000C1169" w:rsidRPr="00B707FD">
        <w:rPr>
          <w:rFonts w:ascii="TH Sarabun New" w:hAnsi="TH Sarabun New" w:cs="TH Sarabun New"/>
          <w:cs/>
        </w:rPr>
        <w:tab/>
      </w:r>
      <w:r w:rsidR="000C1169" w:rsidRPr="00B707FD">
        <w:rPr>
          <w:rFonts w:ascii="TH Sarabun New" w:hAnsi="TH Sarabun New" w:cs="TH Sarabun New"/>
          <w:cs/>
        </w:rPr>
        <w:tab/>
      </w:r>
      <w:r w:rsidR="000C1169" w:rsidRPr="00B707FD">
        <w:rPr>
          <w:rFonts w:ascii="TH Sarabun New" w:hAnsi="TH Sarabun New" w:cs="TH Sarabun New"/>
          <w:cs/>
        </w:rPr>
        <w:tab/>
      </w:r>
      <w:r w:rsidR="000C1169" w:rsidRPr="00B707FD">
        <w:rPr>
          <w:rFonts w:ascii="TH Sarabun New" w:hAnsi="TH Sarabun New" w:cs="TH Sarabun New"/>
          <w:cs/>
        </w:rPr>
        <w:tab/>
        <w:t xml:space="preserve">    </w:t>
      </w:r>
      <w:r w:rsidR="00BA5C0E" w:rsidRPr="00B707FD">
        <w:rPr>
          <w:rFonts w:ascii="TH Sarabun New" w:hAnsi="TH Sarabun New" w:cs="TH Sarabun New"/>
          <w:cs/>
        </w:rPr>
        <w:tab/>
        <w:t xml:space="preserve">   </w:t>
      </w:r>
      <w:r w:rsidR="000C1169" w:rsidRPr="00B707FD">
        <w:rPr>
          <w:rFonts w:ascii="TH Sarabun New" w:hAnsi="TH Sarabun New" w:cs="TH Sarabun New"/>
          <w:cs/>
        </w:rPr>
        <w:t xml:space="preserve">    </w:t>
      </w:r>
      <w:r w:rsidRPr="00B707FD">
        <w:rPr>
          <w:rFonts w:ascii="TH Sarabun New" w:hAnsi="TH Sarabun New" w:cs="TH Sarabun New"/>
          <w:b/>
          <w:bCs/>
          <w:cs/>
        </w:rPr>
        <w:t>หน้า</w:t>
      </w:r>
    </w:p>
    <w:p w14:paraId="770580CF" w14:textId="275506B6" w:rsidR="00616848" w:rsidRDefault="00522B49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r w:rsidRPr="00B707FD">
        <w:rPr>
          <w:rFonts w:ascii="TH Sarabun New" w:hAnsi="TH Sarabun New" w:cs="TH Sarabun New"/>
          <w:b/>
          <w:bCs/>
        </w:rPr>
        <w:fldChar w:fldCharType="begin"/>
      </w:r>
      <w:r w:rsidRPr="00B707FD">
        <w:rPr>
          <w:rFonts w:ascii="TH Sarabun New" w:hAnsi="TH Sarabun New" w:cs="TH Sarabun New"/>
          <w:b/>
          <w:bCs/>
        </w:rPr>
        <w:instrText xml:space="preserve"> TOC \h \z \c "</w:instrText>
      </w:r>
      <w:r w:rsidRPr="00B707FD">
        <w:rPr>
          <w:rFonts w:ascii="TH Sarabun New" w:hAnsi="TH Sarabun New" w:cs="TH Sarabun New"/>
          <w:b/>
          <w:bCs/>
          <w:cs/>
        </w:rPr>
        <w:instrText>ตารางที่"</w:instrText>
      </w:r>
      <w:r w:rsidRPr="00B707FD">
        <w:rPr>
          <w:rFonts w:ascii="TH Sarabun New" w:hAnsi="TH Sarabun New" w:cs="TH Sarabun New"/>
          <w:b/>
          <w:bCs/>
        </w:rPr>
        <w:instrText xml:space="preserve"> </w:instrText>
      </w:r>
      <w:r w:rsidRPr="00B707FD">
        <w:rPr>
          <w:rFonts w:ascii="TH Sarabun New" w:hAnsi="TH Sarabun New" w:cs="TH Sarabun New"/>
          <w:b/>
          <w:bCs/>
        </w:rPr>
        <w:fldChar w:fldCharType="separate"/>
      </w:r>
      <w:hyperlink w:anchor="_Toc131461969" w:history="1">
        <w:r w:rsidR="00616848" w:rsidRPr="00B86272">
          <w:rPr>
            <w:rStyle w:val="affa"/>
            <w:rFonts w:ascii="TH Sarabun New" w:hAnsi="TH Sarabun New" w:cs="TH Sarabun New"/>
            <w:cs/>
          </w:rPr>
          <w:t>ตารางที่ 1 แผนการดำเนินงาน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_Toc131461969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11</w:t>
        </w:r>
        <w:r w:rsidR="00616848">
          <w:rPr>
            <w:webHidden/>
          </w:rPr>
          <w:fldChar w:fldCharType="end"/>
        </w:r>
      </w:hyperlink>
    </w:p>
    <w:p w14:paraId="292B7C7D" w14:textId="09307F7F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70" w:history="1">
        <w:r w:rsidR="00616848" w:rsidRPr="00B86272">
          <w:rPr>
            <w:rStyle w:val="affa"/>
            <w:rFonts w:ascii="TH Sarabun New" w:hAnsi="TH Sarabun New" w:cs="TH Sarabun New"/>
            <w:cs/>
          </w:rPr>
          <w:t>ตารางที่ 2  ตารางจำนวนและเวลาเฉลี่ยของวิดีโอในแต่ละร้านค้า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_Toc131461970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31</w:t>
        </w:r>
        <w:r w:rsidR="00616848">
          <w:rPr>
            <w:webHidden/>
          </w:rPr>
          <w:fldChar w:fldCharType="end"/>
        </w:r>
      </w:hyperlink>
    </w:p>
    <w:p w14:paraId="0453817C" w14:textId="73326876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71" w:history="1">
        <w:r w:rsidR="00616848" w:rsidRPr="00B86272">
          <w:rPr>
            <w:rStyle w:val="affa"/>
            <w:rFonts w:ascii="TH Sarabun New" w:hAnsi="TH Sarabun New" w:cs="TH Sarabun New"/>
            <w:cs/>
          </w:rPr>
          <w:t>ตารางที่ 3 จำนวนของข้อมูลในแต่ละส่วน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_Toc131461971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33</w:t>
        </w:r>
        <w:r w:rsidR="00616848">
          <w:rPr>
            <w:webHidden/>
          </w:rPr>
          <w:fldChar w:fldCharType="end"/>
        </w:r>
      </w:hyperlink>
    </w:p>
    <w:p w14:paraId="129B1CC2" w14:textId="41BC1F9E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72" w:history="1">
        <w:r w:rsidR="00616848" w:rsidRPr="00B86272">
          <w:rPr>
            <w:rStyle w:val="affa"/>
            <w:rFonts w:ascii="TH Sarabun New" w:hAnsi="TH Sarabun New" w:cs="TH Sarabun New"/>
            <w:cs/>
          </w:rPr>
          <w:t>ตารางที่ 4 จำนวนของข้อมูลก่อนและหลังทำการ</w:t>
        </w:r>
        <w:r w:rsidR="00616848" w:rsidRPr="00B86272">
          <w:rPr>
            <w:rStyle w:val="affa"/>
            <w:rFonts w:ascii="TH Sarabun New" w:hAnsi="TH Sarabun New" w:cs="TH Sarabun New"/>
          </w:rPr>
          <w:t xml:space="preserve"> Generate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_Toc131461972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34</w:t>
        </w:r>
        <w:r w:rsidR="00616848">
          <w:rPr>
            <w:webHidden/>
          </w:rPr>
          <w:fldChar w:fldCharType="end"/>
        </w:r>
      </w:hyperlink>
    </w:p>
    <w:p w14:paraId="63AB067B" w14:textId="04249607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73" w:history="1">
        <w:r w:rsidR="00616848" w:rsidRPr="00B86272">
          <w:rPr>
            <w:rStyle w:val="affa"/>
            <w:cs/>
          </w:rPr>
          <w:t>ตารางที่ 5</w:t>
        </w:r>
        <w:r w:rsidR="00616848" w:rsidRPr="00B86272">
          <w:rPr>
            <w:rStyle w:val="affa"/>
          </w:rPr>
          <w:t xml:space="preserve"> </w:t>
        </w:r>
        <w:r w:rsidR="00616848" w:rsidRPr="00B86272">
          <w:rPr>
            <w:rStyle w:val="affa"/>
            <w:cs/>
          </w:rPr>
          <w:t xml:space="preserve">ค่าใน </w:t>
        </w:r>
        <w:r w:rsidR="00616848" w:rsidRPr="00B86272">
          <w:rPr>
            <w:rStyle w:val="affa"/>
          </w:rPr>
          <w:t>label y</w:t>
        </w:r>
        <w:r w:rsidR="00616848" w:rsidRPr="00B86272">
          <w:rPr>
            <w:rStyle w:val="affa"/>
            <w:cs/>
          </w:rPr>
          <w:t xml:space="preserve"> ทั้ง </w:t>
        </w:r>
        <w:r w:rsidR="00616848" w:rsidRPr="00B86272">
          <w:rPr>
            <w:rStyle w:val="affa"/>
          </w:rPr>
          <w:t>7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_Toc131461973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36</w:t>
        </w:r>
        <w:r w:rsidR="00616848">
          <w:rPr>
            <w:webHidden/>
          </w:rPr>
          <w:fldChar w:fldCharType="end"/>
        </w:r>
      </w:hyperlink>
    </w:p>
    <w:p w14:paraId="33248BE1" w14:textId="240D39A2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74" w:history="1">
        <w:r w:rsidR="00616848" w:rsidRPr="00B86272">
          <w:rPr>
            <w:rStyle w:val="affa"/>
            <w:cs/>
          </w:rPr>
          <w:t>ตารางที่ 6</w:t>
        </w:r>
        <w:r w:rsidR="00616848" w:rsidRPr="00B86272">
          <w:rPr>
            <w:rStyle w:val="affa"/>
          </w:rPr>
          <w:t xml:space="preserve"> </w:t>
        </w:r>
        <w:r w:rsidR="00616848" w:rsidRPr="00B86272">
          <w:rPr>
            <w:rStyle w:val="affa"/>
            <w:cs/>
          </w:rPr>
          <w:t xml:space="preserve">การแทนค่า </w:t>
        </w:r>
        <w:r w:rsidR="00616848" w:rsidRPr="00B86272">
          <w:rPr>
            <w:rStyle w:val="affa"/>
          </w:rPr>
          <w:t xml:space="preserve">pc </w:t>
        </w:r>
        <w:r w:rsidR="00616848" w:rsidRPr="00B86272">
          <w:rPr>
            <w:rStyle w:val="affa"/>
            <w:cs/>
          </w:rPr>
          <w:t xml:space="preserve">และ </w:t>
        </w:r>
        <w:r w:rsidR="00616848" w:rsidRPr="00B86272">
          <w:rPr>
            <w:rStyle w:val="affa"/>
          </w:rPr>
          <w:t>c1,c2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_Toc131461974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37</w:t>
        </w:r>
        <w:r w:rsidR="00616848">
          <w:rPr>
            <w:webHidden/>
          </w:rPr>
          <w:fldChar w:fldCharType="end"/>
        </w:r>
      </w:hyperlink>
    </w:p>
    <w:p w14:paraId="1C16FF7F" w14:textId="0F1AA42C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75" w:history="1">
        <w:r w:rsidR="00616848" w:rsidRPr="00B86272">
          <w:rPr>
            <w:rStyle w:val="affa"/>
            <w:cs/>
          </w:rPr>
          <w:t xml:space="preserve">ตารางที่ 7 การแทนค่า </w:t>
        </w:r>
        <w:r w:rsidR="00616848" w:rsidRPr="00B86272">
          <w:rPr>
            <w:rStyle w:val="affa"/>
          </w:rPr>
          <w:t>bx, by, bh, bw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_Toc131461975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39</w:t>
        </w:r>
        <w:r w:rsidR="00616848">
          <w:rPr>
            <w:webHidden/>
          </w:rPr>
          <w:fldChar w:fldCharType="end"/>
        </w:r>
      </w:hyperlink>
    </w:p>
    <w:p w14:paraId="39546CED" w14:textId="307E0C56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76" w:history="1">
        <w:r w:rsidR="00616848" w:rsidRPr="00B86272">
          <w:rPr>
            <w:rStyle w:val="affa"/>
            <w:rFonts w:ascii="TH Sarabun New" w:hAnsi="TH Sarabun New" w:cs="TH Sarabun New"/>
            <w:cs/>
          </w:rPr>
          <w:t>ตารางที่ 8</w:t>
        </w:r>
        <w:r w:rsidR="00616848" w:rsidRPr="00B86272">
          <w:rPr>
            <w:rStyle w:val="affa"/>
            <w:rFonts w:ascii="TH Sarabun New" w:hAnsi="TH Sarabun New" w:cs="TH Sarabun New"/>
          </w:rPr>
          <w:t xml:space="preserve"> clone folder </w:t>
        </w:r>
        <w:r w:rsidR="00616848" w:rsidRPr="00B86272">
          <w:rPr>
            <w:rStyle w:val="affa"/>
            <w:rFonts w:ascii="TH Sarabun New" w:hAnsi="TH Sarabun New" w:cs="TH Sarabun New"/>
            <w:cs/>
          </w:rPr>
          <w:t xml:space="preserve">ของ </w:t>
        </w:r>
        <w:r w:rsidR="00616848" w:rsidRPr="00B86272">
          <w:rPr>
            <w:rStyle w:val="affa"/>
            <w:rFonts w:ascii="TH Sarabun New" w:hAnsi="TH Sarabun New" w:cs="TH Sarabun New"/>
          </w:rPr>
          <w:t>yoloV</w:t>
        </w:r>
        <w:r w:rsidR="00616848" w:rsidRPr="00B86272">
          <w:rPr>
            <w:rStyle w:val="affa"/>
            <w:rFonts w:ascii="TH Sarabun New" w:hAnsi="TH Sarabun New" w:cs="TH Sarabun New"/>
            <w:cs/>
          </w:rPr>
          <w:t>5 และติดั้งแพ็คเก็จที่จำเป็น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_Toc131461976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39</w:t>
        </w:r>
        <w:r w:rsidR="00616848">
          <w:rPr>
            <w:webHidden/>
          </w:rPr>
          <w:fldChar w:fldCharType="end"/>
        </w:r>
      </w:hyperlink>
    </w:p>
    <w:p w14:paraId="76E38601" w14:textId="573A7B1E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77" w:history="1">
        <w:r w:rsidR="00616848" w:rsidRPr="00B86272">
          <w:rPr>
            <w:rStyle w:val="affa"/>
            <w:rFonts w:ascii="TH Sarabun New" w:hAnsi="TH Sarabun New" w:cs="TH Sarabun New"/>
            <w:cs/>
          </w:rPr>
          <w:t xml:space="preserve">ตารางที่ 9 การต่อ </w:t>
        </w:r>
        <w:r w:rsidR="00616848" w:rsidRPr="00B86272">
          <w:rPr>
            <w:rStyle w:val="affa"/>
            <w:rFonts w:ascii="TH Sarabun New" w:hAnsi="TH Sarabun New" w:cs="TH Sarabun New"/>
          </w:rPr>
          <w:t xml:space="preserve">google colab </w:t>
        </w:r>
        <w:r w:rsidR="00616848" w:rsidRPr="00B86272">
          <w:rPr>
            <w:rStyle w:val="affa"/>
            <w:rFonts w:ascii="TH Sarabun New" w:hAnsi="TH Sarabun New" w:cs="TH Sarabun New"/>
            <w:cs/>
          </w:rPr>
          <w:t xml:space="preserve">เข้ากับ </w:t>
        </w:r>
        <w:r w:rsidR="00616848" w:rsidRPr="00B86272">
          <w:rPr>
            <w:rStyle w:val="affa"/>
            <w:rFonts w:ascii="TH Sarabun New" w:hAnsi="TH Sarabun New" w:cs="TH Sarabun New"/>
          </w:rPr>
          <w:t>google drive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_Toc131461977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40</w:t>
        </w:r>
        <w:r w:rsidR="00616848">
          <w:rPr>
            <w:webHidden/>
          </w:rPr>
          <w:fldChar w:fldCharType="end"/>
        </w:r>
      </w:hyperlink>
    </w:p>
    <w:p w14:paraId="1198C043" w14:textId="7187B79B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78" w:history="1">
        <w:r w:rsidR="00616848" w:rsidRPr="00B86272">
          <w:rPr>
            <w:rStyle w:val="affa"/>
            <w:rFonts w:ascii="TH Sarabun New" w:hAnsi="TH Sarabun New" w:cs="TH Sarabun New"/>
            <w:cs/>
          </w:rPr>
          <w:t>ตารางที่ 10</w:t>
        </w:r>
        <w:r w:rsidR="00616848" w:rsidRPr="00B86272">
          <w:rPr>
            <w:rStyle w:val="affa"/>
            <w:rFonts w:ascii="TH Sarabun New" w:hAnsi="TH Sarabun New" w:cs="TH Sarabun New"/>
          </w:rPr>
          <w:t xml:space="preserve"> </w:t>
        </w:r>
        <w:r w:rsidR="00616848" w:rsidRPr="00B86272">
          <w:rPr>
            <w:rStyle w:val="affa"/>
            <w:rFonts w:ascii="TH Sarabun New" w:hAnsi="TH Sarabun New" w:cs="TH Sarabun New"/>
            <w:cs/>
          </w:rPr>
          <w:t xml:space="preserve">การกำหนด </w:t>
        </w:r>
        <w:r w:rsidR="00616848" w:rsidRPr="00B86272">
          <w:rPr>
            <w:rStyle w:val="affa"/>
            <w:rFonts w:ascii="TH Sarabun New" w:hAnsi="TH Sarabun New" w:cs="TH Sarabun New"/>
          </w:rPr>
          <w:t xml:space="preserve">path </w:t>
        </w:r>
        <w:r w:rsidR="00616848" w:rsidRPr="00B86272">
          <w:rPr>
            <w:rStyle w:val="affa"/>
            <w:rFonts w:ascii="TH Sarabun New" w:hAnsi="TH Sarabun New" w:cs="TH Sarabun New"/>
            <w:cs/>
          </w:rPr>
          <w:t xml:space="preserve">ของไฟล์ข้อมูลที่เตรียมมาและทำการประกาศชื่อของ </w:t>
        </w:r>
        <w:r w:rsidR="00616848" w:rsidRPr="00B86272">
          <w:rPr>
            <w:rStyle w:val="affa"/>
            <w:rFonts w:ascii="TH Sarabun New" w:hAnsi="TH Sarabun New" w:cs="TH Sarabun New"/>
          </w:rPr>
          <w:t>class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_Toc131461978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40</w:t>
        </w:r>
        <w:r w:rsidR="00616848">
          <w:rPr>
            <w:webHidden/>
          </w:rPr>
          <w:fldChar w:fldCharType="end"/>
        </w:r>
      </w:hyperlink>
    </w:p>
    <w:p w14:paraId="2C149365" w14:textId="35CBBD22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79" w:history="1">
        <w:r w:rsidR="00616848" w:rsidRPr="00B86272">
          <w:rPr>
            <w:rStyle w:val="affa"/>
            <w:rFonts w:ascii="TH Sarabun New" w:hAnsi="TH Sarabun New" w:cs="TH Sarabun New"/>
            <w:cs/>
          </w:rPr>
          <w:t>ตารางที่ 11</w:t>
        </w:r>
        <w:r w:rsidR="00616848" w:rsidRPr="00B86272">
          <w:rPr>
            <w:rStyle w:val="affa"/>
            <w:rFonts w:ascii="TH Sarabun New" w:hAnsi="TH Sarabun New" w:cs="TH Sarabun New"/>
          </w:rPr>
          <w:t xml:space="preserve"> </w:t>
        </w:r>
        <w:r w:rsidR="00616848" w:rsidRPr="00B86272">
          <w:rPr>
            <w:rStyle w:val="affa"/>
            <w:rFonts w:ascii="TH Sarabun New" w:hAnsi="TH Sarabun New" w:cs="TH Sarabun New"/>
            <w:cs/>
          </w:rPr>
          <w:t>การกำหนด จำนวนของคลาส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_Toc131461979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40</w:t>
        </w:r>
        <w:r w:rsidR="00616848">
          <w:rPr>
            <w:webHidden/>
          </w:rPr>
          <w:fldChar w:fldCharType="end"/>
        </w:r>
      </w:hyperlink>
    </w:p>
    <w:p w14:paraId="2C67675A" w14:textId="42031B22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80" w:history="1">
        <w:r w:rsidR="00616848" w:rsidRPr="00B86272">
          <w:rPr>
            <w:rStyle w:val="affa"/>
            <w:rFonts w:ascii="TH Sarabun New" w:hAnsi="TH Sarabun New" w:cs="TH Sarabun New"/>
            <w:cs/>
          </w:rPr>
          <w:t>ตารางที่ 12 การเทรนข้อมูลและพารามิเตอร์ที่ใช้ในการเทรน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_Toc131461980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41</w:t>
        </w:r>
        <w:r w:rsidR="00616848">
          <w:rPr>
            <w:webHidden/>
          </w:rPr>
          <w:fldChar w:fldCharType="end"/>
        </w:r>
      </w:hyperlink>
    </w:p>
    <w:p w14:paraId="15F4C37C" w14:textId="5D9C9537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81" w:history="1">
        <w:r w:rsidR="00616848" w:rsidRPr="00B86272">
          <w:rPr>
            <w:rStyle w:val="affa"/>
            <w:rFonts w:ascii="TH Sarabun New" w:hAnsi="TH Sarabun New" w:cs="TH Sarabun New"/>
            <w:cs/>
          </w:rPr>
          <w:t>ตารางที่ 13 ผลลัพท์ในการเทรนโมเดล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_Toc131461981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41</w:t>
        </w:r>
        <w:r w:rsidR="00616848">
          <w:rPr>
            <w:webHidden/>
          </w:rPr>
          <w:fldChar w:fldCharType="end"/>
        </w:r>
      </w:hyperlink>
    </w:p>
    <w:p w14:paraId="69FC3314" w14:textId="598A9271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82" w:history="1">
        <w:r w:rsidR="00616848" w:rsidRPr="00B86272">
          <w:rPr>
            <w:rStyle w:val="affa"/>
            <w:rFonts w:ascii="TH Sarabun New" w:hAnsi="TH Sarabun New" w:cs="TH Sarabun New"/>
            <w:cs/>
          </w:rPr>
          <w:t>ตารางที่ 14</w:t>
        </w:r>
        <w:r w:rsidR="00616848" w:rsidRPr="00B86272">
          <w:rPr>
            <w:rStyle w:val="affa"/>
            <w:rFonts w:ascii="TH Sarabun New" w:hAnsi="TH Sarabun New" w:cs="TH Sarabun New"/>
          </w:rPr>
          <w:t xml:space="preserve"> </w:t>
        </w:r>
        <w:r w:rsidR="00616848" w:rsidRPr="00B86272">
          <w:rPr>
            <w:rStyle w:val="affa"/>
            <w:rFonts w:ascii="TH Sarabun New" w:hAnsi="TH Sarabun New" w:cs="TH Sarabun New"/>
            <w:cs/>
          </w:rPr>
          <w:t>การ</w:t>
        </w:r>
        <w:r w:rsidR="00616848" w:rsidRPr="00B86272">
          <w:rPr>
            <w:rStyle w:val="affa"/>
            <w:rFonts w:ascii="TH Sarabun New" w:hAnsi="TH Sarabun New" w:cs="TH Sarabun New"/>
          </w:rPr>
          <w:t xml:space="preserve"> detect </w:t>
        </w:r>
        <w:r w:rsidR="00616848" w:rsidRPr="00B86272">
          <w:rPr>
            <w:rStyle w:val="affa"/>
            <w:rFonts w:ascii="TH Sarabun New" w:hAnsi="TH Sarabun New" w:cs="TH Sarabun New"/>
            <w:cs/>
          </w:rPr>
          <w:t>ทดสอบโมเดล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_Toc131461982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42</w:t>
        </w:r>
        <w:r w:rsidR="00616848">
          <w:rPr>
            <w:webHidden/>
          </w:rPr>
          <w:fldChar w:fldCharType="end"/>
        </w:r>
      </w:hyperlink>
    </w:p>
    <w:p w14:paraId="0B40679A" w14:textId="6AD70008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83" w:history="1">
        <w:r w:rsidR="00616848" w:rsidRPr="00B86272">
          <w:rPr>
            <w:rStyle w:val="affa"/>
            <w:rFonts w:ascii="TH Sarabun New" w:hAnsi="TH Sarabun New" w:cs="TH Sarabun New"/>
            <w:cs/>
          </w:rPr>
          <w:t>ตารางที่ 15</w:t>
        </w:r>
        <w:r w:rsidR="00616848" w:rsidRPr="00B86272">
          <w:rPr>
            <w:rStyle w:val="affa"/>
            <w:rFonts w:ascii="TH Sarabun New" w:hAnsi="TH Sarabun New" w:cs="TH Sarabun New"/>
          </w:rPr>
          <w:t xml:space="preserve"> </w:t>
        </w:r>
        <w:r w:rsidR="00616848" w:rsidRPr="00B86272">
          <w:rPr>
            <w:rStyle w:val="affa"/>
            <w:rFonts w:ascii="TH Sarabun New" w:hAnsi="TH Sarabun New" w:cs="TH Sarabun New"/>
            <w:cs/>
          </w:rPr>
          <w:t xml:space="preserve">การ </w:t>
        </w:r>
        <w:r w:rsidR="00616848" w:rsidRPr="00B86272">
          <w:rPr>
            <w:rStyle w:val="affa"/>
            <w:rFonts w:ascii="TH Sarabun New" w:hAnsi="TH Sarabun New" w:cs="TH Sarabun New"/>
          </w:rPr>
          <w:t xml:space="preserve">import </w:t>
        </w:r>
        <w:r w:rsidR="00616848" w:rsidRPr="00B86272">
          <w:rPr>
            <w:rStyle w:val="affa"/>
            <w:rFonts w:ascii="TH Sarabun New" w:hAnsi="TH Sarabun New" w:cs="TH Sarabun New"/>
            <w:cs/>
          </w:rPr>
          <w:t>ทรัพยากรที่จำเป็น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_Toc131461983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43</w:t>
        </w:r>
        <w:r w:rsidR="00616848">
          <w:rPr>
            <w:webHidden/>
          </w:rPr>
          <w:fldChar w:fldCharType="end"/>
        </w:r>
      </w:hyperlink>
    </w:p>
    <w:p w14:paraId="40D3308C" w14:textId="26672445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84" w:history="1">
        <w:r w:rsidR="00616848" w:rsidRPr="00B86272">
          <w:rPr>
            <w:rStyle w:val="affa"/>
            <w:rFonts w:ascii="TH Sarabun New" w:hAnsi="TH Sarabun New" w:cs="TH Sarabun New"/>
            <w:cs/>
          </w:rPr>
          <w:t>ตารางที่ 16</w:t>
        </w:r>
        <w:r w:rsidR="00616848" w:rsidRPr="00B86272">
          <w:rPr>
            <w:rStyle w:val="affa"/>
            <w:rFonts w:ascii="TH Sarabun New" w:hAnsi="TH Sarabun New" w:cs="TH Sarabun New"/>
          </w:rPr>
          <w:t xml:space="preserve"> constructor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_Toc131461984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43</w:t>
        </w:r>
        <w:r w:rsidR="00616848">
          <w:rPr>
            <w:webHidden/>
          </w:rPr>
          <w:fldChar w:fldCharType="end"/>
        </w:r>
      </w:hyperlink>
    </w:p>
    <w:p w14:paraId="00FA4E25" w14:textId="07D61D4D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85" w:history="1">
        <w:r w:rsidR="00616848" w:rsidRPr="00B86272">
          <w:rPr>
            <w:rStyle w:val="affa"/>
            <w:rFonts w:ascii="TH Sarabun New" w:hAnsi="TH Sarabun New" w:cs="TH Sarabun New"/>
            <w:cs/>
          </w:rPr>
          <w:t>ตารางที่ 17</w:t>
        </w:r>
        <w:r w:rsidR="00616848" w:rsidRPr="00B86272">
          <w:rPr>
            <w:rStyle w:val="affa"/>
            <w:rFonts w:ascii="TH Sarabun New" w:hAnsi="TH Sarabun New" w:cs="TH Sarabun New"/>
          </w:rPr>
          <w:t xml:space="preserve"> Function load_model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_Toc131461985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44</w:t>
        </w:r>
        <w:r w:rsidR="00616848">
          <w:rPr>
            <w:webHidden/>
          </w:rPr>
          <w:fldChar w:fldCharType="end"/>
        </w:r>
      </w:hyperlink>
    </w:p>
    <w:p w14:paraId="1D948868" w14:textId="676673A2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86" w:history="1">
        <w:r w:rsidR="00616848" w:rsidRPr="00B86272">
          <w:rPr>
            <w:rStyle w:val="affa"/>
            <w:rFonts w:ascii="TH Sarabun New" w:hAnsi="TH Sarabun New" w:cs="TH Sarabun New"/>
            <w:cs/>
          </w:rPr>
          <w:t>ตารางที่ 18</w:t>
        </w:r>
        <w:r w:rsidR="00616848" w:rsidRPr="00B86272">
          <w:rPr>
            <w:rStyle w:val="affa"/>
            <w:rFonts w:ascii="TH Sarabun New" w:hAnsi="TH Sarabun New" w:cs="TH Sarabun New"/>
          </w:rPr>
          <w:t xml:space="preserve"> Function score_frame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_Toc131461986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44</w:t>
        </w:r>
        <w:r w:rsidR="00616848">
          <w:rPr>
            <w:webHidden/>
          </w:rPr>
          <w:fldChar w:fldCharType="end"/>
        </w:r>
      </w:hyperlink>
    </w:p>
    <w:p w14:paraId="6641C2A4" w14:textId="1A2B5DEE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87" w:history="1">
        <w:r w:rsidR="00616848" w:rsidRPr="00B86272">
          <w:rPr>
            <w:rStyle w:val="affa"/>
            <w:rFonts w:ascii="TH Sarabun New" w:hAnsi="TH Sarabun New" w:cs="TH Sarabun New"/>
            <w:cs/>
          </w:rPr>
          <w:t>ตารางที่ 19</w:t>
        </w:r>
        <w:r w:rsidR="00616848" w:rsidRPr="00B86272">
          <w:rPr>
            <w:rStyle w:val="affa"/>
            <w:rFonts w:ascii="TH Sarabun New" w:hAnsi="TH Sarabun New" w:cs="TH Sarabun New"/>
          </w:rPr>
          <w:t xml:space="preserve"> Function plot_box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_Toc131461987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44</w:t>
        </w:r>
        <w:r w:rsidR="00616848">
          <w:rPr>
            <w:webHidden/>
          </w:rPr>
          <w:fldChar w:fldCharType="end"/>
        </w:r>
      </w:hyperlink>
    </w:p>
    <w:p w14:paraId="03D4F026" w14:textId="20DD41F8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88" w:history="1">
        <w:r w:rsidR="00616848" w:rsidRPr="00B86272">
          <w:rPr>
            <w:rStyle w:val="affa"/>
            <w:rFonts w:ascii="TH Sarabun New" w:hAnsi="TH Sarabun New" w:cs="TH Sarabun New"/>
            <w:cs/>
          </w:rPr>
          <w:t>ตารางที่ 20</w:t>
        </w:r>
        <w:r w:rsidR="00616848" w:rsidRPr="00B86272">
          <w:rPr>
            <w:rStyle w:val="affa"/>
            <w:rFonts w:ascii="TH Sarabun New" w:hAnsi="TH Sarabun New" w:cs="TH Sarabun New"/>
          </w:rPr>
          <w:t xml:space="preserve"> function __call__ (1)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_Toc131461988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45</w:t>
        </w:r>
        <w:r w:rsidR="00616848">
          <w:rPr>
            <w:webHidden/>
          </w:rPr>
          <w:fldChar w:fldCharType="end"/>
        </w:r>
      </w:hyperlink>
    </w:p>
    <w:p w14:paraId="1B0DA671" w14:textId="0910A139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89" w:history="1">
        <w:r w:rsidR="00616848" w:rsidRPr="00B86272">
          <w:rPr>
            <w:rStyle w:val="affa"/>
            <w:rFonts w:ascii="TH Sarabun New" w:hAnsi="TH Sarabun New" w:cs="TH Sarabun New"/>
            <w:cs/>
          </w:rPr>
          <w:t>ตารางที่ 21</w:t>
        </w:r>
        <w:r w:rsidR="00616848" w:rsidRPr="00B86272">
          <w:rPr>
            <w:rStyle w:val="affa"/>
            <w:rFonts w:ascii="TH Sarabun New" w:hAnsi="TH Sarabun New" w:cs="TH Sarabun New"/>
          </w:rPr>
          <w:t xml:space="preserve"> function __call__ (2)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_Toc131461989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46</w:t>
        </w:r>
        <w:r w:rsidR="00616848">
          <w:rPr>
            <w:webHidden/>
          </w:rPr>
          <w:fldChar w:fldCharType="end"/>
        </w:r>
      </w:hyperlink>
    </w:p>
    <w:p w14:paraId="75B6FF36" w14:textId="1D6C25EE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90" w:history="1">
        <w:r w:rsidR="00616848" w:rsidRPr="00B86272">
          <w:rPr>
            <w:rStyle w:val="affa"/>
            <w:rFonts w:ascii="TH Sarabun New" w:hAnsi="TH Sarabun New" w:cs="TH Sarabun New"/>
            <w:cs/>
          </w:rPr>
          <w:t>ตารางที่ 22</w:t>
        </w:r>
        <w:r w:rsidR="00616848" w:rsidRPr="00B86272">
          <w:rPr>
            <w:rStyle w:val="affa"/>
            <w:rFonts w:ascii="TH Sarabun New" w:hAnsi="TH Sarabun New" w:cs="TH Sarabun New"/>
          </w:rPr>
          <w:t xml:space="preserve"> function __call__ (3)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_Toc131461990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46</w:t>
        </w:r>
        <w:r w:rsidR="00616848">
          <w:rPr>
            <w:webHidden/>
          </w:rPr>
          <w:fldChar w:fldCharType="end"/>
        </w:r>
      </w:hyperlink>
    </w:p>
    <w:p w14:paraId="0869A35F" w14:textId="36ADB4A5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91" w:history="1">
        <w:r w:rsidR="00616848" w:rsidRPr="00B86272">
          <w:rPr>
            <w:rStyle w:val="affa"/>
            <w:rFonts w:ascii="TH Sarabun New" w:hAnsi="TH Sarabun New" w:cs="TH Sarabun New"/>
            <w:cs/>
          </w:rPr>
          <w:t>ตารางที่ 23</w:t>
        </w:r>
        <w:r w:rsidR="00616848" w:rsidRPr="00B86272">
          <w:rPr>
            <w:rStyle w:val="affa"/>
            <w:rFonts w:ascii="TH Sarabun New" w:hAnsi="TH Sarabun New" w:cs="TH Sarabun New"/>
          </w:rPr>
          <w:t xml:space="preserve"> </w:t>
        </w:r>
        <w:r w:rsidR="00616848" w:rsidRPr="00B86272">
          <w:rPr>
            <w:rStyle w:val="affa"/>
            <w:rFonts w:ascii="TH Sarabun New" w:hAnsi="TH Sarabun New" w:cs="TH Sarabun New"/>
            <w:cs/>
          </w:rPr>
          <w:t xml:space="preserve">การเชื่อมต่อ </w:t>
        </w:r>
        <w:r w:rsidR="00616848" w:rsidRPr="00B86272">
          <w:rPr>
            <w:rStyle w:val="affa"/>
            <w:rFonts w:ascii="TH Sarabun New" w:hAnsi="TH Sarabun New" w:cs="TH Sarabun New"/>
          </w:rPr>
          <w:t xml:space="preserve">firebase </w:t>
        </w:r>
        <w:r w:rsidR="00616848" w:rsidRPr="00B86272">
          <w:rPr>
            <w:rStyle w:val="affa"/>
            <w:rFonts w:ascii="TH Sarabun New" w:hAnsi="TH Sarabun New" w:cs="TH Sarabun New"/>
            <w:cs/>
          </w:rPr>
          <w:t xml:space="preserve">กับ </w:t>
        </w:r>
        <w:r w:rsidR="00616848" w:rsidRPr="00B86272">
          <w:rPr>
            <w:rStyle w:val="affa"/>
            <w:rFonts w:ascii="TH Sarabun New" w:hAnsi="TH Sarabun New" w:cs="TH Sarabun New"/>
          </w:rPr>
          <w:t>python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_Toc131461991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49</w:t>
        </w:r>
        <w:r w:rsidR="00616848">
          <w:rPr>
            <w:webHidden/>
          </w:rPr>
          <w:fldChar w:fldCharType="end"/>
        </w:r>
      </w:hyperlink>
    </w:p>
    <w:p w14:paraId="57AD2497" w14:textId="010C864F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92" w:history="1">
        <w:r w:rsidR="00616848" w:rsidRPr="00B86272">
          <w:rPr>
            <w:rStyle w:val="affa"/>
            <w:rFonts w:ascii="TH Sarabun New" w:hAnsi="TH Sarabun New" w:cs="TH Sarabun New"/>
            <w:cs/>
          </w:rPr>
          <w:t>ตารางที่ 24</w:t>
        </w:r>
        <w:r w:rsidR="00616848" w:rsidRPr="00B86272">
          <w:rPr>
            <w:rStyle w:val="affa"/>
            <w:rFonts w:ascii="TH Sarabun New" w:hAnsi="TH Sarabun New" w:cs="TH Sarabun New"/>
          </w:rPr>
          <w:t xml:space="preserve"> </w:t>
        </w:r>
        <w:r w:rsidR="00616848" w:rsidRPr="00B86272">
          <w:rPr>
            <w:rStyle w:val="affa"/>
            <w:rFonts w:ascii="TH Sarabun New" w:hAnsi="TH Sarabun New" w:cs="TH Sarabun New"/>
            <w:cs/>
          </w:rPr>
          <w:t xml:space="preserve">การแปลงรูปเป็นตัวอักษรด้วย </w:t>
        </w:r>
        <w:r w:rsidR="00616848" w:rsidRPr="00B86272">
          <w:rPr>
            <w:rStyle w:val="affa"/>
            <w:rFonts w:ascii="TH Sarabun New" w:hAnsi="TH Sarabun New" w:cs="TH Sarabun New"/>
          </w:rPr>
          <w:t>tesserract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_Toc131461992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52</w:t>
        </w:r>
        <w:r w:rsidR="00616848">
          <w:rPr>
            <w:webHidden/>
          </w:rPr>
          <w:fldChar w:fldCharType="end"/>
        </w:r>
      </w:hyperlink>
    </w:p>
    <w:p w14:paraId="2BCD86DD" w14:textId="28618DB9" w:rsidR="00522B49" w:rsidRPr="00B707FD" w:rsidRDefault="00522B49" w:rsidP="00065D04">
      <w:pPr>
        <w:ind w:left="720"/>
        <w:jc w:val="thaiDistribute"/>
        <w:rPr>
          <w:rFonts w:ascii="TH Sarabun New" w:hAnsi="TH Sarabun New" w:cs="TH Sarabun New"/>
          <w:b/>
          <w:bCs/>
        </w:rPr>
      </w:pPr>
      <w:r w:rsidRPr="00B707FD">
        <w:rPr>
          <w:rFonts w:ascii="TH Sarabun New" w:hAnsi="TH Sarabun New" w:cs="TH Sarabun New"/>
          <w:b/>
          <w:bCs/>
        </w:rPr>
        <w:fldChar w:fldCharType="end"/>
      </w:r>
    </w:p>
    <w:p w14:paraId="4D65D1E3" w14:textId="515A2790" w:rsidR="009C4FFE" w:rsidRPr="00B707FD" w:rsidRDefault="0008750B">
      <w:pPr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  <w:cs/>
        </w:rPr>
        <w:br w:type="page"/>
      </w:r>
    </w:p>
    <w:p w14:paraId="3918E382" w14:textId="1BC771CF" w:rsidR="009C4FFE" w:rsidRPr="00B707FD" w:rsidRDefault="0008750B" w:rsidP="00065D04">
      <w:pPr>
        <w:jc w:val="thaiDistribute"/>
        <w:rPr>
          <w:rFonts w:ascii="TH Sarabun New" w:hAnsi="TH Sarabun New" w:cs="TH Sarabun New"/>
          <w:noProof/>
        </w:rPr>
      </w:pPr>
      <w:r w:rsidRPr="00B707FD">
        <w:rPr>
          <w:rFonts w:ascii="TH Sarabun New" w:hAnsi="TH Sarabun New" w:cs="TH Sarabun New"/>
          <w:cs/>
        </w:rPr>
        <w:lastRenderedPageBreak/>
        <w:fldChar w:fldCharType="begin"/>
      </w:r>
      <w:r w:rsidRPr="00B707FD">
        <w:rPr>
          <w:rFonts w:ascii="TH Sarabun New" w:hAnsi="TH Sarabun New" w:cs="TH Sarabun New"/>
          <w:cs/>
        </w:rPr>
        <w:instrText xml:space="preserve"> </w:instrText>
      </w:r>
      <w:r w:rsidRPr="00B707FD">
        <w:rPr>
          <w:rFonts w:ascii="TH Sarabun New" w:hAnsi="TH Sarabun New" w:cs="TH Sarabun New"/>
        </w:rPr>
        <w:instrText>TOC \h \z \c "</w:instrText>
      </w:r>
      <w:r w:rsidRPr="00B707FD">
        <w:rPr>
          <w:rFonts w:ascii="TH Sarabun New" w:hAnsi="TH Sarabun New" w:cs="TH Sarabun New"/>
          <w:cs/>
        </w:rPr>
        <w:instrText xml:space="preserve">ภาพประกอบที่" </w:instrText>
      </w:r>
      <w:r w:rsidRPr="00B707FD">
        <w:rPr>
          <w:rFonts w:ascii="TH Sarabun New" w:hAnsi="TH Sarabun New" w:cs="TH Sarabun New"/>
          <w:cs/>
        </w:rPr>
        <w:fldChar w:fldCharType="separate"/>
      </w:r>
    </w:p>
    <w:p w14:paraId="25224680" w14:textId="496AA84D" w:rsidR="0008750B" w:rsidRPr="00B707FD" w:rsidRDefault="0008750B" w:rsidP="00D94A08">
      <w:pPr>
        <w:pStyle w:val="af2"/>
        <w:rPr>
          <w:rFonts w:ascii="TH Sarabun New" w:hAnsi="TH Sarabun New" w:cs="TH Sarabun New"/>
          <w:sz w:val="36"/>
          <w:szCs w:val="36"/>
        </w:rPr>
      </w:pPr>
      <w:r w:rsidRPr="00B707FD">
        <w:rPr>
          <w:rFonts w:ascii="TH Sarabun New" w:hAnsi="TH Sarabun New" w:cs="TH Sarabun New"/>
          <w:cs/>
        </w:rPr>
        <w:fldChar w:fldCharType="end"/>
      </w:r>
      <w:bookmarkStart w:id="6" w:name="_Toc131078356"/>
      <w:r w:rsidRPr="00B707FD">
        <w:rPr>
          <w:rFonts w:ascii="TH Sarabun New" w:hAnsi="TH Sarabun New" w:cs="TH Sarabun New"/>
          <w:sz w:val="36"/>
          <w:szCs w:val="36"/>
          <w:cs/>
        </w:rPr>
        <w:t>สารบัญรูปภาพ</w:t>
      </w:r>
      <w:bookmarkEnd w:id="6"/>
      <w:r w:rsidRPr="00B707FD">
        <w:rPr>
          <w:rFonts w:ascii="TH Sarabun New" w:hAnsi="TH Sarabun New" w:cs="TH Sarabun New"/>
          <w:sz w:val="36"/>
          <w:szCs w:val="36"/>
        </w:rPr>
        <w:t xml:space="preserve">                                                             </w:t>
      </w:r>
      <w:r w:rsidRPr="00B707FD">
        <w:rPr>
          <w:rFonts w:ascii="TH Sarabun New" w:hAnsi="TH Sarabun New" w:cs="TH Sarabun New"/>
          <w:sz w:val="36"/>
          <w:szCs w:val="36"/>
          <w:cs/>
        </w:rPr>
        <w:t xml:space="preserve"> </w:t>
      </w:r>
    </w:p>
    <w:p w14:paraId="204D9E6C" w14:textId="03EC0627" w:rsidR="0008750B" w:rsidRPr="00B707FD" w:rsidRDefault="0008750B" w:rsidP="001A711C">
      <w:pPr>
        <w:ind w:left="720"/>
        <w:jc w:val="thaiDistribute"/>
        <w:rPr>
          <w:rFonts w:ascii="TH Sarabun New" w:hAnsi="TH Sarabun New" w:cs="TH Sarabun New"/>
          <w:b/>
          <w:bCs/>
          <w:noProof/>
        </w:rPr>
      </w:pP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  <w:t xml:space="preserve">    </w:t>
      </w:r>
      <w:r w:rsidRPr="00B707FD">
        <w:rPr>
          <w:rFonts w:ascii="TH Sarabun New" w:hAnsi="TH Sarabun New" w:cs="TH Sarabun New"/>
          <w:cs/>
        </w:rPr>
        <w:tab/>
        <w:t xml:space="preserve">       </w:t>
      </w:r>
      <w:r w:rsidRPr="00B707FD">
        <w:rPr>
          <w:rFonts w:ascii="TH Sarabun New" w:hAnsi="TH Sarabun New" w:cs="TH Sarabun New"/>
          <w:b/>
          <w:bCs/>
          <w:cs/>
        </w:rPr>
        <w:t>หน้า</w:t>
      </w:r>
    </w:p>
    <w:p w14:paraId="648626D5" w14:textId="256D6ECE" w:rsidR="00616848" w:rsidRDefault="001A711C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r w:rsidRPr="00B707FD">
        <w:rPr>
          <w:rFonts w:ascii="TH Sarabun New" w:hAnsi="TH Sarabun New" w:cs="TH Sarabun New"/>
          <w:b/>
          <w:bCs/>
          <w:cs/>
        </w:rPr>
        <w:fldChar w:fldCharType="begin"/>
      </w:r>
      <w:r w:rsidRPr="00B707FD">
        <w:rPr>
          <w:rFonts w:ascii="TH Sarabun New" w:hAnsi="TH Sarabun New" w:cs="TH Sarabun New"/>
          <w:b/>
          <w:bCs/>
          <w:cs/>
        </w:rPr>
        <w:instrText xml:space="preserve"> </w:instrText>
      </w:r>
      <w:r w:rsidRPr="00B707FD">
        <w:rPr>
          <w:rFonts w:ascii="TH Sarabun New" w:hAnsi="TH Sarabun New" w:cs="TH Sarabun New"/>
          <w:b/>
          <w:bCs/>
        </w:rPr>
        <w:instrText>TOC \h \z \c "</w:instrText>
      </w:r>
      <w:r w:rsidRPr="00B707FD">
        <w:rPr>
          <w:rFonts w:ascii="TH Sarabun New" w:hAnsi="TH Sarabun New" w:cs="TH Sarabun New"/>
          <w:b/>
          <w:bCs/>
          <w:cs/>
        </w:rPr>
        <w:instrText xml:space="preserve">ภาพประกอบที่ " </w:instrText>
      </w:r>
      <w:r w:rsidRPr="00B707FD">
        <w:rPr>
          <w:rFonts w:ascii="TH Sarabun New" w:hAnsi="TH Sarabun New" w:cs="TH Sarabun New"/>
          <w:b/>
          <w:bCs/>
          <w:cs/>
        </w:rPr>
        <w:fldChar w:fldCharType="separate"/>
      </w:r>
      <w:hyperlink w:anchor="_Toc131461993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1.1 ตัวอย่างข้อมูลที่นำมาแยก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_Toc131461993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8</w:t>
        </w:r>
        <w:r w:rsidR="00616848">
          <w:rPr>
            <w:webHidden/>
          </w:rPr>
          <w:fldChar w:fldCharType="end"/>
        </w:r>
      </w:hyperlink>
    </w:p>
    <w:p w14:paraId="098C947F" w14:textId="32AE603C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94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1.2</w:t>
        </w:r>
        <w:r w:rsidR="00616848" w:rsidRPr="004916FA">
          <w:rPr>
            <w:rStyle w:val="affa"/>
            <w:rFonts w:ascii="TH Sarabun New" w:hAnsi="TH Sarabun New" w:cs="TH Sarabun New"/>
          </w:rPr>
          <w:t xml:space="preserve">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>ภาพรวมของระบบ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_Toc131461994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9</w:t>
        </w:r>
        <w:r w:rsidR="00616848">
          <w:rPr>
            <w:webHidden/>
          </w:rPr>
          <w:fldChar w:fldCharType="end"/>
        </w:r>
      </w:hyperlink>
    </w:p>
    <w:p w14:paraId="71297AD0" w14:textId="53BCE871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95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1.3 หน้าแรกของโปรแกรม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_Toc131461995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12</w:t>
        </w:r>
        <w:r w:rsidR="00616848">
          <w:rPr>
            <w:webHidden/>
          </w:rPr>
          <w:fldChar w:fldCharType="end"/>
        </w:r>
      </w:hyperlink>
    </w:p>
    <w:p w14:paraId="5F5983FB" w14:textId="331660CA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96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1.4 หน้าล็อกอินเข้าสู่ระบบ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_Toc131461996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13</w:t>
        </w:r>
        <w:r w:rsidR="00616848">
          <w:rPr>
            <w:webHidden/>
          </w:rPr>
          <w:fldChar w:fldCharType="end"/>
        </w:r>
      </w:hyperlink>
    </w:p>
    <w:p w14:paraId="08292F4B" w14:textId="1FF39497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97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1.5 หน้าหลักของแอปพลิเคชั่น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_Toc131461997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14</w:t>
        </w:r>
        <w:r w:rsidR="00616848">
          <w:rPr>
            <w:webHidden/>
          </w:rPr>
          <w:fldChar w:fldCharType="end"/>
        </w:r>
      </w:hyperlink>
    </w:p>
    <w:p w14:paraId="2F08146F" w14:textId="0F6B1E34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98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1.6 หน้าค้นหาสินค้า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_Toc131461998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15</w:t>
        </w:r>
        <w:r w:rsidR="00616848">
          <w:rPr>
            <w:webHidden/>
          </w:rPr>
          <w:fldChar w:fldCharType="end"/>
        </w:r>
      </w:hyperlink>
    </w:p>
    <w:p w14:paraId="6404A50A" w14:textId="1138DC87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1999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1.7 หน้ารายละเอียดสินค้า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_Toc131461999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16</w:t>
        </w:r>
        <w:r w:rsidR="00616848">
          <w:rPr>
            <w:webHidden/>
          </w:rPr>
          <w:fldChar w:fldCharType="end"/>
        </w:r>
      </w:hyperlink>
    </w:p>
    <w:p w14:paraId="213C4BBF" w14:textId="7D707281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00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1.8 หน้าแรกโปรแกรม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_Toc131462000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17</w:t>
        </w:r>
        <w:r w:rsidR="00616848">
          <w:rPr>
            <w:webHidden/>
          </w:rPr>
          <w:fldChar w:fldCharType="end"/>
        </w:r>
      </w:hyperlink>
    </w:p>
    <w:p w14:paraId="2132B36F" w14:textId="4E872776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01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1.9 หน้าเลือกพื้นที่ภาพ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_Toc131462001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18</w:t>
        </w:r>
        <w:r w:rsidR="00616848">
          <w:rPr>
            <w:webHidden/>
          </w:rPr>
          <w:fldChar w:fldCharType="end"/>
        </w:r>
      </w:hyperlink>
    </w:p>
    <w:p w14:paraId="311A6305" w14:textId="07634C67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02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1.10 หน้าผลลัพธ์ในการถ่ายภาพหน้าจอ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_Toc131462002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18</w:t>
        </w:r>
        <w:r w:rsidR="00616848">
          <w:rPr>
            <w:webHidden/>
          </w:rPr>
          <w:fldChar w:fldCharType="end"/>
        </w:r>
      </w:hyperlink>
    </w:p>
    <w:p w14:paraId="5C558B69" w14:textId="718348FD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03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1.11 หน้ารายระเอียดข้อมูล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_Toc131462003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19</w:t>
        </w:r>
        <w:r w:rsidR="00616848">
          <w:rPr>
            <w:webHidden/>
          </w:rPr>
          <w:fldChar w:fldCharType="end"/>
        </w:r>
      </w:hyperlink>
    </w:p>
    <w:p w14:paraId="58D217C1" w14:textId="50148DDF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04" w:history="1"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ภาพประกอบที่  2.1 ตัวอย่างโครงสร้าง </w:t>
        </w:r>
        <w:r w:rsidR="00616848" w:rsidRPr="004916FA">
          <w:rPr>
            <w:rStyle w:val="affa"/>
            <w:rFonts w:ascii="TH Sarabun New" w:hAnsi="TH Sarabun New" w:cs="TH Sarabun New"/>
          </w:rPr>
          <w:t>Flutter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_Toc131462004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20</w:t>
        </w:r>
        <w:r w:rsidR="00616848">
          <w:rPr>
            <w:webHidden/>
          </w:rPr>
          <w:fldChar w:fldCharType="end"/>
        </w:r>
      </w:hyperlink>
    </w:p>
    <w:p w14:paraId="0EE63470" w14:textId="16BA981B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r:id="rId16" w:anchor="_Toc131462005" w:history="1">
        <w:r w:rsidR="00616848" w:rsidRPr="004916FA">
          <w:rPr>
            <w:rStyle w:val="affa"/>
            <w:cs/>
          </w:rPr>
          <w:t xml:space="preserve">ภาพประกอบที่  2.2 </w:t>
        </w:r>
        <w:r w:rsidR="00616848" w:rsidRPr="004916FA">
          <w:rPr>
            <w:rStyle w:val="affa"/>
            <w:b/>
            <w:cs/>
          </w:rPr>
          <w:t xml:space="preserve">การตรวจจับและประมวลผลใบหน้าจากภาพ </w:t>
        </w:r>
        <w:r w:rsidR="00616848" w:rsidRPr="004916FA">
          <w:rPr>
            <w:rStyle w:val="affa"/>
          </w:rPr>
          <w:t>[4]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_Toc131462005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24</w:t>
        </w:r>
        <w:r w:rsidR="00616848">
          <w:rPr>
            <w:webHidden/>
          </w:rPr>
          <w:fldChar w:fldCharType="end"/>
        </w:r>
      </w:hyperlink>
    </w:p>
    <w:p w14:paraId="307660B0" w14:textId="7006D444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06" w:history="1"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ภาพประกอบที่  2.3 ขบวนการการทำงานของ </w:t>
        </w:r>
        <w:r w:rsidR="00616848" w:rsidRPr="004916FA">
          <w:rPr>
            <w:rStyle w:val="affa"/>
            <w:rFonts w:ascii="TH Sarabun New" w:hAnsi="TH Sarabun New" w:cs="TH Sarabun New"/>
          </w:rPr>
          <w:t>Optical Character Recognition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_Toc131462006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25</w:t>
        </w:r>
        <w:r w:rsidR="00616848">
          <w:rPr>
            <w:webHidden/>
          </w:rPr>
          <w:fldChar w:fldCharType="end"/>
        </w:r>
      </w:hyperlink>
    </w:p>
    <w:p w14:paraId="48681C06" w14:textId="0D2CB62C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r:id="rId17" w:anchor="_Toc131462007" w:history="1">
        <w:r w:rsidR="00616848" w:rsidRPr="004916FA">
          <w:rPr>
            <w:rStyle w:val="affa"/>
            <w:cs/>
          </w:rPr>
          <w:t>ภาพประกอบที่  2.4 ภาพการตรวจจับหมวกนิรภัยของคนงาน [8]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_Toc131462007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27</w:t>
        </w:r>
        <w:r w:rsidR="00616848">
          <w:rPr>
            <w:webHidden/>
          </w:rPr>
          <w:fldChar w:fldCharType="end"/>
        </w:r>
      </w:hyperlink>
    </w:p>
    <w:p w14:paraId="5D07F515" w14:textId="70CA5BE9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r:id="rId18" w:anchor="_Toc131462008" w:history="1">
        <w:r w:rsidR="00616848" w:rsidRPr="004916FA">
          <w:rPr>
            <w:rStyle w:val="affa"/>
            <w:cs/>
          </w:rPr>
          <w:t xml:space="preserve">ภาพประกอบที่  2.5 การแบ่งช่องของรูปภาพออกเป็น </w:t>
        </w:r>
        <w:r w:rsidR="00616848" w:rsidRPr="004916FA">
          <w:rPr>
            <w:rStyle w:val="affa"/>
          </w:rPr>
          <w:t>grid [</w:t>
        </w:r>
        <w:r w:rsidR="00616848" w:rsidRPr="004916FA">
          <w:rPr>
            <w:rStyle w:val="affa"/>
            <w:cs/>
          </w:rPr>
          <w:t>9]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_Toc131462008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28</w:t>
        </w:r>
        <w:r w:rsidR="00616848">
          <w:rPr>
            <w:webHidden/>
          </w:rPr>
          <w:fldChar w:fldCharType="end"/>
        </w:r>
      </w:hyperlink>
    </w:p>
    <w:p w14:paraId="15521DD8" w14:textId="6EEC47D3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r:id="rId19" w:anchor="_Toc131462009" w:history="1">
        <w:r w:rsidR="00616848" w:rsidRPr="004916FA">
          <w:rPr>
            <w:rStyle w:val="affa"/>
            <w:cs/>
          </w:rPr>
          <w:t xml:space="preserve">ภาพประกอบที่  2.6 ภาพของเทคนิค </w:t>
        </w:r>
        <w:r w:rsidR="00616848" w:rsidRPr="004916FA">
          <w:rPr>
            <w:rStyle w:val="affa"/>
          </w:rPr>
          <w:t>Anchor Box [</w:t>
        </w:r>
        <w:r w:rsidR="00616848" w:rsidRPr="004916FA">
          <w:rPr>
            <w:rStyle w:val="affa"/>
            <w:cs/>
          </w:rPr>
          <w:t>9]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_Toc131462009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28</w:t>
        </w:r>
        <w:r w:rsidR="00616848">
          <w:rPr>
            <w:webHidden/>
          </w:rPr>
          <w:fldChar w:fldCharType="end"/>
        </w:r>
      </w:hyperlink>
    </w:p>
    <w:p w14:paraId="0A4F9A93" w14:textId="17FA0896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r:id="rId20" w:anchor="_Toc131462010" w:history="1">
        <w:r w:rsidR="00616848" w:rsidRPr="004916FA">
          <w:rPr>
            <w:rStyle w:val="affa"/>
            <w:cs/>
          </w:rPr>
          <w:t xml:space="preserve">ภาพประกอบที่  2.7 การทำงานของขบวนการ </w:t>
        </w:r>
        <w:r w:rsidR="00616848" w:rsidRPr="004916FA">
          <w:rPr>
            <w:rStyle w:val="affa"/>
          </w:rPr>
          <w:t>IOU [</w:t>
        </w:r>
        <w:r w:rsidR="00616848" w:rsidRPr="004916FA">
          <w:rPr>
            <w:rStyle w:val="affa"/>
            <w:cs/>
          </w:rPr>
          <w:t>9]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_Toc131462010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29</w:t>
        </w:r>
        <w:r w:rsidR="00616848">
          <w:rPr>
            <w:webHidden/>
          </w:rPr>
          <w:fldChar w:fldCharType="end"/>
        </w:r>
      </w:hyperlink>
    </w:p>
    <w:p w14:paraId="2AE9A83C" w14:textId="1375160B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11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3.1</w:t>
        </w:r>
        <w:r w:rsidR="00616848" w:rsidRPr="004916FA">
          <w:rPr>
            <w:rStyle w:val="affa"/>
            <w:rFonts w:ascii="TH Sarabun New" w:hAnsi="TH Sarabun New" w:cs="TH Sarabun New"/>
          </w:rPr>
          <w:t xml:space="preserve">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>ขั้นตอนการดำเนินงานของระบบ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_Toc131462011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30</w:t>
        </w:r>
        <w:r w:rsidR="00616848">
          <w:rPr>
            <w:webHidden/>
          </w:rPr>
          <w:fldChar w:fldCharType="end"/>
        </w:r>
      </w:hyperlink>
    </w:p>
    <w:p w14:paraId="60E7CD6D" w14:textId="350D73BB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r:id="rId21" w:anchor="_Toc131462012" w:history="1">
        <w:r w:rsidR="00616848" w:rsidRPr="004916FA">
          <w:rPr>
            <w:rStyle w:val="affa"/>
            <w:cs/>
          </w:rPr>
          <w:t xml:space="preserve">ภาพประกอบที่  3.2 </w:t>
        </w:r>
        <w:r w:rsidR="00616848" w:rsidRPr="004916FA">
          <w:rPr>
            <w:rStyle w:val="affa"/>
          </w:rPr>
          <w:t>Streamlabs Desktop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_Toc131462012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31</w:t>
        </w:r>
        <w:r w:rsidR="00616848">
          <w:rPr>
            <w:webHidden/>
          </w:rPr>
          <w:fldChar w:fldCharType="end"/>
        </w:r>
      </w:hyperlink>
    </w:p>
    <w:p w14:paraId="37C0C150" w14:textId="6A88A323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13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3.3 ตัวอย่างรูปภาพที่ทำการเก็บ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_Toc131462013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32</w:t>
        </w:r>
        <w:r w:rsidR="00616848">
          <w:rPr>
            <w:webHidden/>
          </w:rPr>
          <w:fldChar w:fldCharType="end"/>
        </w:r>
      </w:hyperlink>
    </w:p>
    <w:p w14:paraId="78C4F76C" w14:textId="45FD2890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14" w:history="1"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ภาพประกอบที่  3.4 การวาดภาพผลเฉลยรูปภาพใน </w:t>
        </w:r>
        <w:r w:rsidR="00616848" w:rsidRPr="004916FA">
          <w:rPr>
            <w:rStyle w:val="affa"/>
            <w:rFonts w:ascii="TH Sarabun New" w:hAnsi="TH Sarabun New" w:cs="TH Sarabun New"/>
          </w:rPr>
          <w:t>Roboflow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_Toc131462014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32</w:t>
        </w:r>
        <w:r w:rsidR="00616848">
          <w:rPr>
            <w:webHidden/>
          </w:rPr>
          <w:fldChar w:fldCharType="end"/>
        </w:r>
      </w:hyperlink>
    </w:p>
    <w:p w14:paraId="3754D083" w14:textId="47293156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15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3.5</w:t>
        </w:r>
        <w:r w:rsidR="00616848" w:rsidRPr="004916FA">
          <w:rPr>
            <w:rStyle w:val="affa"/>
            <w:rFonts w:ascii="TH Sarabun New" w:hAnsi="TH Sarabun New" w:cs="TH Sarabun New"/>
          </w:rPr>
          <w:t xml:space="preserve">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การวาดภาพผลเฉลยรูปภาพใน </w:t>
        </w:r>
        <w:r w:rsidR="00616848" w:rsidRPr="004916FA">
          <w:rPr>
            <w:rStyle w:val="affa"/>
            <w:rFonts w:ascii="TH Sarabun New" w:hAnsi="TH Sarabun New" w:cs="TH Sarabun New"/>
          </w:rPr>
          <w:t>Roboflow (2)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_Toc131462015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33</w:t>
        </w:r>
        <w:r w:rsidR="00616848">
          <w:rPr>
            <w:webHidden/>
          </w:rPr>
          <w:fldChar w:fldCharType="end"/>
        </w:r>
      </w:hyperlink>
    </w:p>
    <w:p w14:paraId="4BD0092E" w14:textId="1EB105A5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16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3.6</w:t>
        </w:r>
        <w:r w:rsidR="00616848" w:rsidRPr="004916FA">
          <w:rPr>
            <w:rStyle w:val="affa"/>
            <w:rFonts w:ascii="TH Sarabun New" w:hAnsi="TH Sarabun New" w:cs="TH Sarabun New"/>
          </w:rPr>
          <w:t xml:space="preserve">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>ภาพผลเฉลยที่ถูกต้องจากทั้ง 3 ร้านค้า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_Toc131462016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33</w:t>
        </w:r>
        <w:r w:rsidR="00616848">
          <w:rPr>
            <w:webHidden/>
          </w:rPr>
          <w:fldChar w:fldCharType="end"/>
        </w:r>
      </w:hyperlink>
    </w:p>
    <w:p w14:paraId="06FD1084" w14:textId="0E5CF4D6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17" w:history="1"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ภาพประกอบที่  3.7 การเพิ่มจำนวนรูปภาพใน </w:t>
        </w:r>
        <w:r w:rsidR="00616848" w:rsidRPr="004916FA">
          <w:rPr>
            <w:rStyle w:val="affa"/>
            <w:rFonts w:ascii="TH Sarabun New" w:hAnsi="TH Sarabun New" w:cs="TH Sarabun New"/>
          </w:rPr>
          <w:t>Traing Set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_Toc131462017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34</w:t>
        </w:r>
        <w:r w:rsidR="00616848">
          <w:rPr>
            <w:webHidden/>
          </w:rPr>
          <w:fldChar w:fldCharType="end"/>
        </w:r>
      </w:hyperlink>
    </w:p>
    <w:p w14:paraId="356F5386" w14:textId="10DEF03A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18" w:history="1">
        <w:r w:rsidR="00616848" w:rsidRPr="004916FA">
          <w:rPr>
            <w:rStyle w:val="affa"/>
            <w:cs/>
          </w:rPr>
          <w:t xml:space="preserve">ภาพประกอบที่  3.8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ตัวอย่างรูปภาพที่ </w:t>
        </w:r>
        <w:r w:rsidR="00616848" w:rsidRPr="004916FA">
          <w:rPr>
            <w:rStyle w:val="affa"/>
            <w:rFonts w:ascii="TH Sarabun New" w:hAnsi="TH Sarabun New" w:cs="TH Sarabun New"/>
          </w:rPr>
          <w:t xml:space="preserve">Generate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>ออกมา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_Toc131462018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35</w:t>
        </w:r>
        <w:r w:rsidR="00616848">
          <w:rPr>
            <w:webHidden/>
          </w:rPr>
          <w:fldChar w:fldCharType="end"/>
        </w:r>
      </w:hyperlink>
    </w:p>
    <w:p w14:paraId="0AE3FEAB" w14:textId="0874A872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19" w:history="1">
        <w:r w:rsidR="00616848" w:rsidRPr="004916FA">
          <w:rPr>
            <w:rStyle w:val="affa"/>
            <w:cs/>
          </w:rPr>
          <w:t xml:space="preserve">ภาพประกอบที่  3.9 ผลเฉลยของรูปภาพที่ </w:t>
        </w:r>
        <w:r w:rsidR="00616848" w:rsidRPr="004916FA">
          <w:rPr>
            <w:rStyle w:val="affa"/>
            <w:rFonts w:ascii="TH Sarabun New" w:hAnsi="TH Sarabun New" w:cs="TH Sarabun New"/>
          </w:rPr>
          <w:t xml:space="preserve">Generate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>ออกมา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_Toc131462019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35</w:t>
        </w:r>
        <w:r w:rsidR="00616848">
          <w:rPr>
            <w:webHidden/>
          </w:rPr>
          <w:fldChar w:fldCharType="end"/>
        </w:r>
      </w:hyperlink>
    </w:p>
    <w:p w14:paraId="67ADA86E" w14:textId="7A84A130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20" w:history="1">
        <w:r w:rsidR="00616848" w:rsidRPr="004916FA">
          <w:rPr>
            <w:rStyle w:val="affa"/>
            <w:cs/>
          </w:rPr>
          <w:t>ภาพประกอบที่  3.10</w:t>
        </w:r>
        <w:r w:rsidR="00616848" w:rsidRPr="004916FA">
          <w:rPr>
            <w:rStyle w:val="affa"/>
          </w:rPr>
          <w:t xml:space="preserve"> </w:t>
        </w:r>
        <w:r w:rsidR="00616848" w:rsidRPr="004916FA">
          <w:rPr>
            <w:rStyle w:val="affa"/>
            <w:cs/>
          </w:rPr>
          <w:t xml:space="preserve">รูปภาพ </w:t>
        </w:r>
        <w:r w:rsidR="00616848" w:rsidRPr="004916FA">
          <w:rPr>
            <w:rStyle w:val="affa"/>
          </w:rPr>
          <w:t xml:space="preserve">input </w:t>
        </w:r>
        <w:r w:rsidR="00616848" w:rsidRPr="004916FA">
          <w:rPr>
            <w:rStyle w:val="affa"/>
            <w:cs/>
          </w:rPr>
          <w:t xml:space="preserve">ที่ใส่ </w:t>
        </w:r>
        <w:r w:rsidR="00616848" w:rsidRPr="004916FA">
          <w:rPr>
            <w:rStyle w:val="affa"/>
          </w:rPr>
          <w:t>grid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_Toc131462020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36</w:t>
        </w:r>
        <w:r w:rsidR="00616848">
          <w:rPr>
            <w:webHidden/>
          </w:rPr>
          <w:fldChar w:fldCharType="end"/>
        </w:r>
      </w:hyperlink>
    </w:p>
    <w:p w14:paraId="7E31DB99" w14:textId="77777777" w:rsidR="00616848" w:rsidRPr="00B707FD" w:rsidRDefault="00616848" w:rsidP="00616848">
      <w:pPr>
        <w:pStyle w:val="af2"/>
        <w:rPr>
          <w:rFonts w:ascii="TH Sarabun New" w:hAnsi="TH Sarabun New" w:cs="TH Sarabun New"/>
          <w:sz w:val="36"/>
          <w:szCs w:val="36"/>
        </w:rPr>
      </w:pPr>
      <w:bookmarkStart w:id="7" w:name="_Toc131078357"/>
      <w:r w:rsidRPr="00B707FD">
        <w:rPr>
          <w:rFonts w:ascii="TH Sarabun New" w:hAnsi="TH Sarabun New" w:cs="TH Sarabun New"/>
          <w:sz w:val="36"/>
          <w:szCs w:val="36"/>
          <w:cs/>
        </w:rPr>
        <w:lastRenderedPageBreak/>
        <w:t>สารบัญรูปภาพ</w:t>
      </w:r>
      <w:r>
        <w:rPr>
          <w:rFonts w:ascii="TH Sarabun New" w:hAnsi="TH Sarabun New" w:cs="TH Sarabun New"/>
          <w:sz w:val="36"/>
          <w:szCs w:val="36"/>
        </w:rPr>
        <w:t>(</w:t>
      </w:r>
      <w:r>
        <w:rPr>
          <w:rFonts w:ascii="TH Sarabun New" w:hAnsi="TH Sarabun New" w:cs="TH Sarabun New" w:hint="cs"/>
          <w:sz w:val="36"/>
          <w:szCs w:val="36"/>
          <w:cs/>
        </w:rPr>
        <w:t>ต่อ</w:t>
      </w:r>
      <w:r>
        <w:rPr>
          <w:rFonts w:ascii="TH Sarabun New" w:hAnsi="TH Sarabun New" w:cs="TH Sarabun New"/>
          <w:sz w:val="36"/>
          <w:szCs w:val="36"/>
        </w:rPr>
        <w:t>)</w:t>
      </w:r>
      <w:bookmarkEnd w:id="7"/>
      <w:r w:rsidRPr="00B707FD">
        <w:rPr>
          <w:rFonts w:ascii="TH Sarabun New" w:hAnsi="TH Sarabun New" w:cs="TH Sarabun New"/>
          <w:sz w:val="36"/>
          <w:szCs w:val="36"/>
        </w:rPr>
        <w:t xml:space="preserve">                                                             </w:t>
      </w:r>
      <w:r w:rsidRPr="00B707FD">
        <w:rPr>
          <w:rFonts w:ascii="TH Sarabun New" w:hAnsi="TH Sarabun New" w:cs="TH Sarabun New"/>
          <w:sz w:val="36"/>
          <w:szCs w:val="36"/>
          <w:cs/>
        </w:rPr>
        <w:t xml:space="preserve"> </w:t>
      </w:r>
    </w:p>
    <w:p w14:paraId="59C26974" w14:textId="77777777" w:rsidR="00616848" w:rsidRPr="00B707FD" w:rsidRDefault="00616848" w:rsidP="00616848">
      <w:pPr>
        <w:ind w:left="720"/>
        <w:jc w:val="thaiDistribute"/>
        <w:rPr>
          <w:rFonts w:ascii="TH Sarabun New" w:hAnsi="TH Sarabun New" w:cs="TH Sarabun New"/>
          <w:b/>
          <w:bCs/>
          <w:noProof/>
        </w:rPr>
      </w:pP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  <w:cs/>
        </w:rPr>
        <w:tab/>
        <w:t xml:space="preserve">    </w:t>
      </w:r>
      <w:r w:rsidRPr="00B707FD">
        <w:rPr>
          <w:rFonts w:ascii="TH Sarabun New" w:hAnsi="TH Sarabun New" w:cs="TH Sarabun New"/>
          <w:cs/>
        </w:rPr>
        <w:tab/>
        <w:t xml:space="preserve">       </w:t>
      </w:r>
      <w:r w:rsidRPr="00B707FD">
        <w:rPr>
          <w:rFonts w:ascii="TH Sarabun New" w:hAnsi="TH Sarabun New" w:cs="TH Sarabun New"/>
          <w:b/>
          <w:bCs/>
          <w:cs/>
        </w:rPr>
        <w:t>หน้า</w:t>
      </w:r>
    </w:p>
    <w:p w14:paraId="0C237AA7" w14:textId="2DC90F6E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21" w:history="1">
        <w:r w:rsidR="00616848" w:rsidRPr="004916FA">
          <w:rPr>
            <w:rStyle w:val="affa"/>
            <w:cs/>
          </w:rPr>
          <w:t>ภาพประกอบที่  3.11</w:t>
        </w:r>
        <w:r w:rsidR="00616848" w:rsidRPr="004916FA">
          <w:rPr>
            <w:rStyle w:val="affa"/>
          </w:rPr>
          <w:t xml:space="preserve"> grid </w:t>
        </w:r>
        <w:r w:rsidR="00616848" w:rsidRPr="004916FA">
          <w:rPr>
            <w:rStyle w:val="affa"/>
            <w:cs/>
          </w:rPr>
          <w:t>ในช่องที่มีกรอบข้อความ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_Toc131462021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37</w:t>
        </w:r>
        <w:r w:rsidR="00616848">
          <w:rPr>
            <w:webHidden/>
          </w:rPr>
          <w:fldChar w:fldCharType="end"/>
        </w:r>
      </w:hyperlink>
    </w:p>
    <w:p w14:paraId="4825015B" w14:textId="5F480159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22" w:history="1">
        <w:r w:rsidR="00616848" w:rsidRPr="004916FA">
          <w:rPr>
            <w:rStyle w:val="affa"/>
            <w:cs/>
          </w:rPr>
          <w:t>ภาพประกอบที่  3.12 การฝึกฝนโมเดล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_Toc131462022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37</w:t>
        </w:r>
        <w:r w:rsidR="00616848">
          <w:rPr>
            <w:webHidden/>
          </w:rPr>
          <w:fldChar w:fldCharType="end"/>
        </w:r>
      </w:hyperlink>
    </w:p>
    <w:p w14:paraId="4EB1CBBC" w14:textId="0F1EF599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23" w:history="1">
        <w:r w:rsidR="00616848" w:rsidRPr="004916FA">
          <w:rPr>
            <w:rStyle w:val="affa"/>
            <w:cs/>
          </w:rPr>
          <w:t xml:space="preserve">ภาพประกอบที่  3.13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การทำ </w:t>
        </w:r>
        <w:r w:rsidR="00616848" w:rsidRPr="004916FA">
          <w:rPr>
            <w:rStyle w:val="affa"/>
          </w:rPr>
          <w:t>Convolution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_Toc131462023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38</w:t>
        </w:r>
        <w:r w:rsidR="00616848">
          <w:rPr>
            <w:webHidden/>
          </w:rPr>
          <w:fldChar w:fldCharType="end"/>
        </w:r>
      </w:hyperlink>
    </w:p>
    <w:p w14:paraId="15E1D6AC" w14:textId="46E201F0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24" w:history="1">
        <w:r w:rsidR="00616848" w:rsidRPr="004916FA">
          <w:rPr>
            <w:rStyle w:val="affa"/>
            <w:cs/>
          </w:rPr>
          <w:t>ภาพประกอบที่  3.14</w:t>
        </w:r>
        <w:r w:rsidR="00616848" w:rsidRPr="004916FA">
          <w:rPr>
            <w:rStyle w:val="affa"/>
          </w:rPr>
          <w:t xml:space="preserve"> Pooling layer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_Toc131462024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38</w:t>
        </w:r>
        <w:r w:rsidR="00616848">
          <w:rPr>
            <w:webHidden/>
          </w:rPr>
          <w:fldChar w:fldCharType="end"/>
        </w:r>
      </w:hyperlink>
    </w:p>
    <w:p w14:paraId="13F54321" w14:textId="7E135C49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25" w:history="1">
        <w:r w:rsidR="00616848" w:rsidRPr="004916FA">
          <w:rPr>
            <w:rStyle w:val="affa"/>
            <w:cs/>
          </w:rPr>
          <w:t xml:space="preserve">ภาพประกอบที่  3.15 จุดกึ่งกลางของ </w:t>
        </w:r>
        <w:r w:rsidR="00616848" w:rsidRPr="004916FA">
          <w:rPr>
            <w:rStyle w:val="affa"/>
            <w:shd w:val="clear" w:color="auto" w:fill="FFFFFF"/>
          </w:rPr>
          <w:t>Bounding Box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_Toc131462025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39</w:t>
        </w:r>
        <w:r w:rsidR="00616848">
          <w:rPr>
            <w:webHidden/>
          </w:rPr>
          <w:fldChar w:fldCharType="end"/>
        </w:r>
      </w:hyperlink>
    </w:p>
    <w:p w14:paraId="431CF6C5" w14:textId="6D438F65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26" w:history="1"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ภาพประกอบที่  3.16 ผลลัพท์ในการ </w:t>
        </w:r>
        <w:r w:rsidR="00616848" w:rsidRPr="004916FA">
          <w:rPr>
            <w:rStyle w:val="affa"/>
            <w:rFonts w:ascii="TH Sarabun New" w:hAnsi="TH Sarabun New" w:cs="TH Sarabun New"/>
          </w:rPr>
          <w:t xml:space="preserve">detect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>ของรูปร้านค้าแต่ละร้าน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_Toc131462026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42</w:t>
        </w:r>
        <w:r w:rsidR="00616848">
          <w:rPr>
            <w:webHidden/>
          </w:rPr>
          <w:fldChar w:fldCharType="end"/>
        </w:r>
      </w:hyperlink>
    </w:p>
    <w:p w14:paraId="4933BCBB" w14:textId="7D25E31B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27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3.17</w:t>
        </w:r>
        <w:r w:rsidR="00616848" w:rsidRPr="004916FA">
          <w:rPr>
            <w:rStyle w:val="affa"/>
            <w:rFonts w:ascii="TH Sarabun New" w:hAnsi="TH Sarabun New" w:cs="TH Sarabun New"/>
          </w:rPr>
          <w:t xml:space="preserve">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>การทำงานในส่วนของการเลือกส่วนที่ต้องการ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_Toc131462027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48</w:t>
        </w:r>
        <w:r w:rsidR="00616848">
          <w:rPr>
            <w:webHidden/>
          </w:rPr>
          <w:fldChar w:fldCharType="end"/>
        </w:r>
      </w:hyperlink>
    </w:p>
    <w:p w14:paraId="60DC319E" w14:textId="0E0F966D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28" w:history="1"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ภาพประกอบที่  3.18 ผลลัพท์ในการ </w:t>
        </w:r>
        <w:r w:rsidR="00616848" w:rsidRPr="004916FA">
          <w:rPr>
            <w:rStyle w:val="affa"/>
            <w:rFonts w:ascii="TH Sarabun New" w:hAnsi="TH Sarabun New" w:cs="TH Sarabun New"/>
          </w:rPr>
          <w:t xml:space="preserve">detect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>และการเลือกพื้นที่ที่ต้องการ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_Toc131462028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48</w:t>
        </w:r>
        <w:r w:rsidR="00616848">
          <w:rPr>
            <w:webHidden/>
          </w:rPr>
          <w:fldChar w:fldCharType="end"/>
        </w:r>
      </w:hyperlink>
    </w:p>
    <w:p w14:paraId="7A685283" w14:textId="3C11BCE0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29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3.19</w:t>
        </w:r>
        <w:r w:rsidR="00616848" w:rsidRPr="004916FA">
          <w:rPr>
            <w:rStyle w:val="affa"/>
            <w:rFonts w:ascii="TH Sarabun New" w:hAnsi="TH Sarabun New" w:cs="TH Sarabun New"/>
          </w:rPr>
          <w:t xml:space="preserve">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ผลลัพท์ในการ </w:t>
        </w:r>
        <w:r w:rsidR="00616848" w:rsidRPr="004916FA">
          <w:rPr>
            <w:rStyle w:val="affa"/>
            <w:rFonts w:ascii="TH Sarabun New" w:hAnsi="TH Sarabun New" w:cs="TH Sarabun New"/>
          </w:rPr>
          <w:t xml:space="preserve">detect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ใน </w:t>
        </w:r>
        <w:r w:rsidR="00616848" w:rsidRPr="004916FA">
          <w:rPr>
            <w:rStyle w:val="affa"/>
            <w:rFonts w:ascii="TH Sarabun New" w:hAnsi="TH Sarabun New" w:cs="TH Sarabun New"/>
          </w:rPr>
          <w:t>desktop appliction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_Toc131462029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49</w:t>
        </w:r>
        <w:r w:rsidR="00616848">
          <w:rPr>
            <w:webHidden/>
          </w:rPr>
          <w:fldChar w:fldCharType="end"/>
        </w:r>
      </w:hyperlink>
    </w:p>
    <w:p w14:paraId="0F325CCF" w14:textId="61818DB3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30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3.20</w:t>
        </w:r>
        <w:r w:rsidR="00616848" w:rsidRPr="004916FA">
          <w:rPr>
            <w:rStyle w:val="affa"/>
            <w:rFonts w:ascii="TH Sarabun New" w:hAnsi="TH Sarabun New" w:cs="TH Sarabun New"/>
          </w:rPr>
          <w:t xml:space="preserve">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เทคนิคการทำ </w:t>
        </w:r>
        <w:r w:rsidR="00616848" w:rsidRPr="004916FA">
          <w:rPr>
            <w:rStyle w:val="affa"/>
            <w:rFonts w:ascii="TH Sarabun New" w:hAnsi="TH Sarabun New" w:cs="TH Sarabun New"/>
          </w:rPr>
          <w:t>projection profile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_Toc131462030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50</w:t>
        </w:r>
        <w:r w:rsidR="00616848">
          <w:rPr>
            <w:webHidden/>
          </w:rPr>
          <w:fldChar w:fldCharType="end"/>
        </w:r>
      </w:hyperlink>
    </w:p>
    <w:p w14:paraId="1A1F365C" w14:textId="4382E0BA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31" w:history="1">
        <w:r w:rsidR="00616848" w:rsidRPr="004916FA">
          <w:rPr>
            <w:rStyle w:val="affa"/>
            <w:cs/>
          </w:rPr>
          <w:t xml:space="preserve">ภาพประกอบที่  3.21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>ผลรวมตรวจสอบของเมทริกซ์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_Toc131462031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50</w:t>
        </w:r>
        <w:r w:rsidR="00616848">
          <w:rPr>
            <w:webHidden/>
          </w:rPr>
          <w:fldChar w:fldCharType="end"/>
        </w:r>
      </w:hyperlink>
    </w:p>
    <w:p w14:paraId="3A753400" w14:textId="42AE2347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32" w:history="1">
        <w:r w:rsidR="00616848" w:rsidRPr="004916FA">
          <w:rPr>
            <w:rStyle w:val="affa"/>
            <w:cs/>
          </w:rPr>
          <w:t>ภาพประกอบที่  3.22</w:t>
        </w:r>
        <w:r w:rsidR="00616848" w:rsidRPr="004916FA">
          <w:rPr>
            <w:rStyle w:val="affa"/>
            <w:rFonts w:cs="Cordia New"/>
          </w:rPr>
          <w:t xml:space="preserve"> Ocr system flow diagram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_Toc131462032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51</w:t>
        </w:r>
        <w:r w:rsidR="00616848">
          <w:rPr>
            <w:webHidden/>
          </w:rPr>
          <w:fldChar w:fldCharType="end"/>
        </w:r>
      </w:hyperlink>
    </w:p>
    <w:p w14:paraId="3D58AFE7" w14:textId="76841FC1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33" w:history="1">
        <w:r w:rsidR="00616848" w:rsidRPr="004916FA">
          <w:rPr>
            <w:rStyle w:val="affa"/>
            <w:cs/>
          </w:rPr>
          <w:t>ภาพประกอบที่  3.23 ตัวอย่างของผลลัพท์ของการแปลงที่ผิดพลาด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_Toc131462033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51</w:t>
        </w:r>
        <w:r w:rsidR="00616848">
          <w:rPr>
            <w:webHidden/>
          </w:rPr>
          <w:fldChar w:fldCharType="end"/>
        </w:r>
      </w:hyperlink>
    </w:p>
    <w:p w14:paraId="0E610AD6" w14:textId="6A1AFDB1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34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3.24</w:t>
        </w:r>
        <w:r w:rsidR="00616848" w:rsidRPr="004916FA">
          <w:rPr>
            <w:rStyle w:val="affa"/>
            <w:rFonts w:ascii="TH Sarabun New" w:hAnsi="TH Sarabun New" w:cs="TH Sarabun New"/>
          </w:rPr>
          <w:t xml:space="preserve">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>การแปลงรูปเป็นตัวอักษร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_Toc131462034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52</w:t>
        </w:r>
        <w:r w:rsidR="00616848">
          <w:rPr>
            <w:webHidden/>
          </w:rPr>
          <w:fldChar w:fldCharType="end"/>
        </w:r>
      </w:hyperlink>
    </w:p>
    <w:p w14:paraId="3BE96605" w14:textId="54EF1E52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35" w:history="1">
        <w:r w:rsidR="00616848" w:rsidRPr="004916FA">
          <w:rPr>
            <w:rStyle w:val="affa"/>
            <w:cs/>
          </w:rPr>
          <w:t xml:space="preserve">ภาพประกอบที่  3.25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ตัวอย่างหน้าตา </w:t>
        </w:r>
        <w:r w:rsidR="00616848" w:rsidRPr="004916FA">
          <w:rPr>
            <w:rStyle w:val="affa"/>
            <w:rFonts w:ascii="TH Sarabun New" w:hAnsi="TH Sarabun New" w:cs="TH Sarabun New"/>
          </w:rPr>
          <w:t>UI mobile application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_Toc131462035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53</w:t>
        </w:r>
        <w:r w:rsidR="00616848">
          <w:rPr>
            <w:webHidden/>
          </w:rPr>
          <w:fldChar w:fldCharType="end"/>
        </w:r>
      </w:hyperlink>
    </w:p>
    <w:p w14:paraId="03FBA317" w14:textId="4926999E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36" w:history="1"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ภาพประกอบที่  3.26 การสร้างโปรเจ็ค </w:t>
        </w:r>
        <w:r w:rsidR="00616848" w:rsidRPr="004916FA">
          <w:rPr>
            <w:rStyle w:val="affa"/>
            <w:rFonts w:ascii="TH Sarabun New" w:hAnsi="TH Sarabun New" w:cs="TH Sarabun New"/>
          </w:rPr>
          <w:t>firebase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_Toc131462036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54</w:t>
        </w:r>
        <w:r w:rsidR="00616848">
          <w:rPr>
            <w:webHidden/>
          </w:rPr>
          <w:fldChar w:fldCharType="end"/>
        </w:r>
      </w:hyperlink>
    </w:p>
    <w:p w14:paraId="67AC5197" w14:textId="78D61FC2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37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3.27</w:t>
        </w:r>
        <w:r w:rsidR="00616848" w:rsidRPr="004916FA">
          <w:rPr>
            <w:rStyle w:val="affa"/>
            <w:rFonts w:ascii="TH Sarabun New" w:hAnsi="TH Sarabun New" w:cs="TH Sarabun New"/>
          </w:rPr>
          <w:t xml:space="preserve">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การสร้าง </w:t>
        </w:r>
        <w:r w:rsidR="00616848" w:rsidRPr="004916FA">
          <w:rPr>
            <w:rStyle w:val="affa"/>
            <w:rFonts w:ascii="TH Sarabun New" w:hAnsi="TH Sarabun New" w:cs="TH Sarabun New"/>
            <w:spacing w:val="-1"/>
          </w:rPr>
          <w:t>Document</w:t>
        </w:r>
        <w:r w:rsidR="00616848" w:rsidRPr="004916FA">
          <w:rPr>
            <w:rStyle w:val="affa"/>
            <w:rFonts w:ascii="TH Sarabun New" w:hAnsi="TH Sarabun New" w:cs="TH Sarabun New"/>
            <w:spacing w:val="-1"/>
            <w:cs/>
          </w:rPr>
          <w:t xml:space="preserve"> ใน</w:t>
        </w:r>
        <w:r w:rsidR="00616848" w:rsidRPr="004916FA">
          <w:rPr>
            <w:rStyle w:val="affa"/>
            <w:rFonts w:ascii="TH Sarabun New" w:hAnsi="TH Sarabun New" w:cs="TH Sarabun New"/>
            <w:spacing w:val="-1"/>
          </w:rPr>
          <w:t xml:space="preserve"> firebase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_Toc131462037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54</w:t>
        </w:r>
        <w:r w:rsidR="00616848">
          <w:rPr>
            <w:webHidden/>
          </w:rPr>
          <w:fldChar w:fldCharType="end"/>
        </w:r>
      </w:hyperlink>
    </w:p>
    <w:p w14:paraId="58C2FC73" w14:textId="4FA9741C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38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3.28 ตัวอย่างข้อมูลและประเภทของข้อมูล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_Toc131462038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55</w:t>
        </w:r>
        <w:r w:rsidR="00616848">
          <w:rPr>
            <w:webHidden/>
          </w:rPr>
          <w:fldChar w:fldCharType="end"/>
        </w:r>
      </w:hyperlink>
    </w:p>
    <w:p w14:paraId="4B5BA583" w14:textId="2CB37DDF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39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3.29</w:t>
        </w:r>
        <w:r w:rsidR="00616848" w:rsidRPr="004916FA">
          <w:rPr>
            <w:rStyle w:val="affa"/>
            <w:rFonts w:ascii="TH Sarabun New" w:hAnsi="TH Sarabun New" w:cs="TH Sarabun New"/>
          </w:rPr>
          <w:t xml:space="preserve"> Confusion Matrix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_Toc131462039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55</w:t>
        </w:r>
        <w:r w:rsidR="00616848">
          <w:rPr>
            <w:webHidden/>
          </w:rPr>
          <w:fldChar w:fldCharType="end"/>
        </w:r>
      </w:hyperlink>
    </w:p>
    <w:p w14:paraId="15E97559" w14:textId="3824F78D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40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3.30</w:t>
        </w:r>
        <w:r w:rsidR="00616848" w:rsidRPr="004916FA">
          <w:rPr>
            <w:rStyle w:val="affa"/>
            <w:rFonts w:ascii="TH Sarabun New" w:hAnsi="TH Sarabun New" w:cs="TH Sarabun New"/>
          </w:rPr>
          <w:t xml:space="preserve">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สมการหาค่า </w:t>
        </w:r>
        <w:r w:rsidR="00616848" w:rsidRPr="004916FA">
          <w:rPr>
            <w:rStyle w:val="affa"/>
            <w:rFonts w:ascii="TH Sarabun New" w:hAnsi="TH Sarabun New" w:cs="TH Sarabun New"/>
          </w:rPr>
          <w:t>IoU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_Toc131462040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56</w:t>
        </w:r>
        <w:r w:rsidR="00616848">
          <w:rPr>
            <w:webHidden/>
          </w:rPr>
          <w:fldChar w:fldCharType="end"/>
        </w:r>
      </w:hyperlink>
    </w:p>
    <w:p w14:paraId="38479A3E" w14:textId="2683BE18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41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3.31</w:t>
        </w:r>
        <w:r w:rsidR="00616848" w:rsidRPr="004916FA">
          <w:rPr>
            <w:rStyle w:val="affa"/>
            <w:rFonts w:ascii="TH Sarabun New" w:hAnsi="TH Sarabun New" w:cs="TH Sarabun New"/>
          </w:rPr>
          <w:t xml:space="preserve">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ตัวอย่างการหาค่า </w:t>
        </w:r>
        <w:r w:rsidR="00616848" w:rsidRPr="004916FA">
          <w:rPr>
            <w:rStyle w:val="affa"/>
            <w:rFonts w:ascii="TH Sarabun New" w:hAnsi="TH Sarabun New" w:cs="TH Sarabun New"/>
          </w:rPr>
          <w:t>IoU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_Toc131462041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56</w:t>
        </w:r>
        <w:r w:rsidR="00616848">
          <w:rPr>
            <w:webHidden/>
          </w:rPr>
          <w:fldChar w:fldCharType="end"/>
        </w:r>
      </w:hyperlink>
    </w:p>
    <w:p w14:paraId="2DF51E3B" w14:textId="221FEA3F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42" w:history="1">
        <w:r w:rsidR="00616848" w:rsidRPr="004916FA">
          <w:rPr>
            <w:rStyle w:val="affa"/>
            <w:cs/>
          </w:rPr>
          <w:t>ภาพประกอบที่  3.32</w:t>
        </w:r>
        <w:r w:rsidR="00616848" w:rsidRPr="004916FA">
          <w:rPr>
            <w:rStyle w:val="affa"/>
          </w:rPr>
          <w:t xml:space="preserve"> Predicted box </w:t>
        </w:r>
        <w:r w:rsidR="00616848" w:rsidRPr="004916FA">
          <w:rPr>
            <w:rStyle w:val="affa"/>
            <w:cs/>
          </w:rPr>
          <w:t xml:space="preserve">และ </w:t>
        </w:r>
        <w:r w:rsidR="00616848" w:rsidRPr="004916FA">
          <w:rPr>
            <w:rStyle w:val="affa"/>
          </w:rPr>
          <w:t>Ground truth box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_Toc131462042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57</w:t>
        </w:r>
        <w:r w:rsidR="00616848">
          <w:rPr>
            <w:webHidden/>
          </w:rPr>
          <w:fldChar w:fldCharType="end"/>
        </w:r>
      </w:hyperlink>
    </w:p>
    <w:p w14:paraId="2F9591E1" w14:textId="2EEF3132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43" w:history="1">
        <w:r w:rsidR="00616848" w:rsidRPr="004916FA">
          <w:rPr>
            <w:rStyle w:val="affa"/>
            <w:cs/>
          </w:rPr>
          <w:t>ภาพประกอบที่  3.33</w:t>
        </w:r>
        <w:r w:rsidR="00616848" w:rsidRPr="004916FA">
          <w:rPr>
            <w:rStyle w:val="affa"/>
          </w:rPr>
          <w:t xml:space="preserve"> </w:t>
        </w:r>
        <w:r w:rsidR="00616848" w:rsidRPr="004916FA">
          <w:rPr>
            <w:rStyle w:val="affa"/>
            <w:cs/>
          </w:rPr>
          <w:t xml:space="preserve">การหาค่า </w:t>
        </w:r>
        <w:r w:rsidR="00616848" w:rsidRPr="004916FA">
          <w:rPr>
            <w:rStyle w:val="affa"/>
          </w:rPr>
          <w:t>Precision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_Toc131462043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57</w:t>
        </w:r>
        <w:r w:rsidR="00616848">
          <w:rPr>
            <w:webHidden/>
          </w:rPr>
          <w:fldChar w:fldCharType="end"/>
        </w:r>
      </w:hyperlink>
    </w:p>
    <w:p w14:paraId="180A336A" w14:textId="75A0F2DC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44" w:history="1">
        <w:r w:rsidR="00616848" w:rsidRPr="004916FA">
          <w:rPr>
            <w:rStyle w:val="affa"/>
            <w:cs/>
          </w:rPr>
          <w:t>ภาพประกอบที่  3.34</w:t>
        </w:r>
        <w:r w:rsidR="00616848" w:rsidRPr="004916FA">
          <w:rPr>
            <w:rStyle w:val="affa"/>
          </w:rPr>
          <w:t xml:space="preserve"> </w:t>
        </w:r>
        <w:r w:rsidR="00616848" w:rsidRPr="004916FA">
          <w:rPr>
            <w:rStyle w:val="affa"/>
            <w:cs/>
          </w:rPr>
          <w:t>ตัวอย่างผลลัพท์ในการทำนาย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_Toc131462044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58</w:t>
        </w:r>
        <w:r w:rsidR="00616848">
          <w:rPr>
            <w:webHidden/>
          </w:rPr>
          <w:fldChar w:fldCharType="end"/>
        </w:r>
      </w:hyperlink>
    </w:p>
    <w:p w14:paraId="5A6338B5" w14:textId="0A7CED4A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45" w:history="1">
        <w:r w:rsidR="00616848" w:rsidRPr="004916FA">
          <w:rPr>
            <w:rStyle w:val="affa"/>
            <w:cs/>
          </w:rPr>
          <w:t xml:space="preserve">ภาพประกอบที่  3.35 การหาค่า </w:t>
        </w:r>
        <w:r w:rsidR="00616848" w:rsidRPr="004916FA">
          <w:rPr>
            <w:rStyle w:val="affa"/>
          </w:rPr>
          <w:t>recall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_Toc131462045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58</w:t>
        </w:r>
        <w:r w:rsidR="00616848">
          <w:rPr>
            <w:webHidden/>
          </w:rPr>
          <w:fldChar w:fldCharType="end"/>
        </w:r>
      </w:hyperlink>
    </w:p>
    <w:p w14:paraId="2B83515F" w14:textId="43967FEF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46" w:history="1"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ภาพประกอบที่  3.36 กราฟการเปลี่ยนแปลงค่า </w:t>
        </w:r>
        <w:r w:rsidR="00616848" w:rsidRPr="004916FA">
          <w:rPr>
            <w:rStyle w:val="affa"/>
            <w:rFonts w:ascii="TH Sarabun New" w:hAnsi="TH Sarabun New" w:cs="TH Sarabun New"/>
          </w:rPr>
          <w:t>mAP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 </w:t>
        </w:r>
        <w:r w:rsidR="00616848" w:rsidRPr="004916FA">
          <w:rPr>
            <w:rStyle w:val="affa"/>
            <w:rFonts w:ascii="TH Sarabun New" w:hAnsi="TH Sarabun New" w:cs="TH Sarabun New"/>
          </w:rPr>
          <w:t xml:space="preserve">precision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และ </w:t>
        </w:r>
        <w:r w:rsidR="00616848" w:rsidRPr="004916FA">
          <w:rPr>
            <w:rStyle w:val="affa"/>
            <w:rFonts w:ascii="TH Sarabun New" w:hAnsi="TH Sarabun New" w:cs="TH Sarabun New"/>
          </w:rPr>
          <w:t xml:space="preserve">recall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ของ </w:t>
        </w:r>
        <w:r w:rsidR="00616848" w:rsidRPr="004916FA">
          <w:rPr>
            <w:rStyle w:val="affa"/>
            <w:rFonts w:ascii="TH Sarabun New" w:hAnsi="TH Sarabun New" w:cs="TH Sarabun New"/>
          </w:rPr>
          <w:t>model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_Toc131462046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58</w:t>
        </w:r>
        <w:r w:rsidR="00616848">
          <w:rPr>
            <w:webHidden/>
          </w:rPr>
          <w:fldChar w:fldCharType="end"/>
        </w:r>
      </w:hyperlink>
    </w:p>
    <w:p w14:paraId="67D56647" w14:textId="2005E693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47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3.37</w:t>
        </w:r>
        <w:r w:rsidR="00616848" w:rsidRPr="004916FA">
          <w:rPr>
            <w:rStyle w:val="affa"/>
            <w:rFonts w:ascii="TH Sarabun New" w:hAnsi="TH Sarabun New" w:cs="TH Sarabun New"/>
          </w:rPr>
          <w:t xml:space="preserve">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สมการ </w:t>
        </w:r>
        <w:r w:rsidR="00616848" w:rsidRPr="004916FA">
          <w:rPr>
            <w:rStyle w:val="affa"/>
            <w:rFonts w:ascii="TH Sarabun New" w:hAnsi="TH Sarabun New" w:cs="TH Sarabun New"/>
          </w:rPr>
          <w:t>CER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_Toc131462047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59</w:t>
        </w:r>
        <w:r w:rsidR="00616848">
          <w:rPr>
            <w:webHidden/>
          </w:rPr>
          <w:fldChar w:fldCharType="end"/>
        </w:r>
      </w:hyperlink>
    </w:p>
    <w:p w14:paraId="00C1978D" w14:textId="39DD1A22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48" w:history="1"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ภาพประกอบที่  3.38 ตัวอย่างตัวแปรในสมการ </w:t>
        </w:r>
        <w:r w:rsidR="00616848" w:rsidRPr="004916FA">
          <w:rPr>
            <w:rStyle w:val="affa"/>
            <w:rFonts w:ascii="TH Sarabun New" w:hAnsi="TH Sarabun New" w:cs="TH Sarabun New"/>
          </w:rPr>
          <w:t>CER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_Toc131462048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59</w:t>
        </w:r>
        <w:r w:rsidR="00616848">
          <w:rPr>
            <w:webHidden/>
          </w:rPr>
          <w:fldChar w:fldCharType="end"/>
        </w:r>
      </w:hyperlink>
    </w:p>
    <w:p w14:paraId="1DDFA2F7" w14:textId="2950D47F" w:rsidR="00616848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1462049" w:history="1">
        <w:r w:rsidR="00616848" w:rsidRPr="004916FA">
          <w:rPr>
            <w:rStyle w:val="affa"/>
            <w:rFonts w:ascii="TH Sarabun New" w:hAnsi="TH Sarabun New" w:cs="TH Sarabun New"/>
            <w:cs/>
          </w:rPr>
          <w:t>ภาพประกอบที่  3.39</w:t>
        </w:r>
        <w:r w:rsidR="00616848" w:rsidRPr="004916FA">
          <w:rPr>
            <w:rStyle w:val="affa"/>
            <w:rFonts w:ascii="TH Sarabun New" w:hAnsi="TH Sarabun New" w:cs="TH Sarabun New"/>
          </w:rPr>
          <w:t xml:space="preserve"> </w:t>
        </w:r>
        <w:r w:rsidR="00616848" w:rsidRPr="004916FA">
          <w:rPr>
            <w:rStyle w:val="affa"/>
            <w:rFonts w:ascii="TH Sarabun New" w:hAnsi="TH Sarabun New" w:cs="TH Sarabun New"/>
            <w:cs/>
          </w:rPr>
          <w:t xml:space="preserve">ตัวอย่างการหาค่า </w:t>
        </w:r>
        <w:r w:rsidR="00616848" w:rsidRPr="004916FA">
          <w:rPr>
            <w:rStyle w:val="affa"/>
            <w:rFonts w:ascii="TH Sarabun New" w:hAnsi="TH Sarabun New" w:cs="TH Sarabun New"/>
          </w:rPr>
          <w:t>CER</w:t>
        </w:r>
        <w:r w:rsidR="00616848">
          <w:rPr>
            <w:webHidden/>
          </w:rPr>
          <w:tab/>
        </w:r>
        <w:r w:rsidR="00616848">
          <w:rPr>
            <w:webHidden/>
          </w:rPr>
          <w:fldChar w:fldCharType="begin"/>
        </w:r>
        <w:r w:rsidR="00616848">
          <w:rPr>
            <w:webHidden/>
          </w:rPr>
          <w:instrText xml:space="preserve"> PAGEREF _Toc131462049 \h </w:instrText>
        </w:r>
        <w:r w:rsidR="00616848">
          <w:rPr>
            <w:webHidden/>
          </w:rPr>
        </w:r>
        <w:r w:rsidR="00616848">
          <w:rPr>
            <w:webHidden/>
          </w:rPr>
          <w:fldChar w:fldCharType="separate"/>
        </w:r>
        <w:r w:rsidR="00E02568">
          <w:rPr>
            <w:webHidden/>
          </w:rPr>
          <w:t>59</w:t>
        </w:r>
        <w:r w:rsidR="00616848">
          <w:rPr>
            <w:webHidden/>
          </w:rPr>
          <w:fldChar w:fldCharType="end"/>
        </w:r>
      </w:hyperlink>
    </w:p>
    <w:p w14:paraId="328ACE3A" w14:textId="12545E23" w:rsidR="0008750B" w:rsidRPr="00616848" w:rsidRDefault="001A711C" w:rsidP="00616848">
      <w:pPr>
        <w:ind w:left="720"/>
        <w:jc w:val="thaiDistribute"/>
        <w:rPr>
          <w:rFonts w:ascii="TH Sarabun New" w:hAnsi="TH Sarabun New" w:cs="TH Sarabun New"/>
          <w:b/>
          <w:bCs/>
          <w:cs/>
        </w:rPr>
      </w:pPr>
      <w:r w:rsidRPr="00B707FD">
        <w:rPr>
          <w:rFonts w:ascii="TH Sarabun New" w:hAnsi="TH Sarabun New" w:cs="TH Sarabun New"/>
          <w:b/>
          <w:bCs/>
          <w:cs/>
        </w:rPr>
        <w:fldChar w:fldCharType="end"/>
      </w:r>
    </w:p>
    <w:p w14:paraId="1E285E96" w14:textId="64C9F06E" w:rsidR="00987FE8" w:rsidRPr="00B707FD" w:rsidRDefault="00987FE8">
      <w:pPr>
        <w:rPr>
          <w:rFonts w:ascii="TH Sarabun New" w:hAnsi="TH Sarabun New" w:cs="TH Sarabun New"/>
          <w:b/>
          <w:bCs/>
        </w:rPr>
      </w:pPr>
    </w:p>
    <w:p w14:paraId="657CFBF6" w14:textId="066CFCBC" w:rsidR="00D66E22" w:rsidRPr="00B707FD" w:rsidRDefault="00D0008B" w:rsidP="00D94A08">
      <w:pPr>
        <w:pStyle w:val="1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br/>
      </w:r>
      <w:bookmarkStart w:id="8" w:name="_Toc112109661"/>
      <w:bookmarkStart w:id="9" w:name="_Ref124944654"/>
      <w:bookmarkStart w:id="10" w:name="_Toc131078358"/>
      <w:r w:rsidR="00D66E22" w:rsidRPr="00B707FD">
        <w:rPr>
          <w:rFonts w:ascii="TH Sarabun New" w:hAnsi="TH Sarabun New" w:cs="TH Sarabun New"/>
          <w:cs/>
        </w:rPr>
        <w:t>บทนำ</w:t>
      </w:r>
      <w:bookmarkEnd w:id="8"/>
      <w:bookmarkEnd w:id="9"/>
      <w:bookmarkEnd w:id="10"/>
    </w:p>
    <w:p w14:paraId="06DAEFE0" w14:textId="77777777" w:rsidR="00D66E22" w:rsidRPr="00B707FD" w:rsidRDefault="00D66E22" w:rsidP="00065D04">
      <w:pPr>
        <w:pStyle w:val="2"/>
        <w:jc w:val="thaiDistribute"/>
        <w:rPr>
          <w:rFonts w:ascii="TH Sarabun New" w:hAnsi="TH Sarabun New" w:cs="TH Sarabun New"/>
        </w:rPr>
      </w:pPr>
      <w:bookmarkStart w:id="11" w:name="_Toc112109662"/>
      <w:bookmarkStart w:id="12" w:name="_Toc131078359"/>
      <w:r w:rsidRPr="00B707FD">
        <w:rPr>
          <w:rFonts w:ascii="TH Sarabun New" w:hAnsi="TH Sarabun New" w:cs="TH Sarabun New"/>
          <w:cs/>
        </w:rPr>
        <w:t>หลักการและเหตุผล</w:t>
      </w:r>
      <w:bookmarkEnd w:id="11"/>
      <w:bookmarkEnd w:id="12"/>
    </w:p>
    <w:p w14:paraId="635617F5" w14:textId="5A45CFEA" w:rsidR="005103A9" w:rsidRPr="00B707FD" w:rsidRDefault="005103A9" w:rsidP="00065D04">
      <w:pPr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ปัจจุบันเทคโนโลยีอิเล็กทรอนิกส์</w:t>
      </w:r>
      <w:r w:rsidR="00F11D4F"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>มีความสําคัญในการ</w:t>
      </w:r>
      <w:proofErr w:type="spellStart"/>
      <w:r w:rsidRPr="00B707FD">
        <w:rPr>
          <w:rFonts w:ascii="TH Sarabun New" w:hAnsi="TH Sarabun New" w:cs="TH Sarabun New"/>
          <w:cs/>
        </w:rPr>
        <w:t>ดําร</w:t>
      </w:r>
      <w:proofErr w:type="spellEnd"/>
      <w:r w:rsidRPr="00B707FD">
        <w:rPr>
          <w:rFonts w:ascii="TH Sarabun New" w:hAnsi="TH Sarabun New" w:cs="TH Sarabun New"/>
          <w:cs/>
        </w:rPr>
        <w:t>งชีวิ</w:t>
      </w:r>
      <w:proofErr w:type="spellStart"/>
      <w:r w:rsidRPr="00B707FD">
        <w:rPr>
          <w:rFonts w:ascii="TH Sarabun New" w:hAnsi="TH Sarabun New" w:cs="TH Sarabun New"/>
          <w:cs/>
        </w:rPr>
        <w:t>ตข</w:t>
      </w:r>
      <w:proofErr w:type="spellEnd"/>
      <w:r w:rsidRPr="00B707FD">
        <w:rPr>
          <w:rFonts w:ascii="TH Sarabun New" w:hAnsi="TH Sarabun New" w:cs="TH Sarabun New"/>
          <w:cs/>
        </w:rPr>
        <w:t>องผู้คนในปัจจุบันมากขึ้น</w:t>
      </w:r>
      <w:r w:rsidR="00F11D4F"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>ผู้คนมากมายได้ทำการใช้เทคโนโลยีในการค้าขายของออนไลน์ผ่านการไลฟ์และได้เกิดการพัฒนาของ</w:t>
      </w:r>
      <w:r w:rsidRPr="00B707FD">
        <w:rPr>
          <w:rStyle w:val="aff9"/>
          <w:rFonts w:ascii="TH Sarabun New" w:hAnsi="TH Sarabun New" w:cs="TH Sarabun New"/>
          <w:color w:val="444444"/>
          <w:sz w:val="24"/>
          <w:szCs w:val="24"/>
          <w:bdr w:val="none" w:sz="0" w:space="0" w:color="auto" w:frame="1"/>
          <w:cs/>
        </w:rPr>
        <w:t xml:space="preserve"> </w:t>
      </w:r>
      <w:r w:rsidRPr="00B707FD">
        <w:rPr>
          <w:rStyle w:val="aff9"/>
          <w:rFonts w:ascii="TH Sarabun New" w:hAnsi="TH Sarabun New" w:cs="TH Sarabun New"/>
          <w:b w:val="0"/>
          <w:bCs w:val="0"/>
          <w:bdr w:val="none" w:sz="0" w:space="0" w:color="auto" w:frame="1"/>
          <w:cs/>
        </w:rPr>
        <w:t>ปัญญาประดิษฐ์</w:t>
      </w:r>
      <w:r w:rsidRPr="00B707FD">
        <w:rPr>
          <w:rStyle w:val="aff9"/>
          <w:rFonts w:ascii="TH Sarabun New" w:hAnsi="TH Sarabun New" w:cs="TH Sarabun New"/>
          <w:b w:val="0"/>
          <w:bCs w:val="0"/>
          <w:bdr w:val="none" w:sz="0" w:space="0" w:color="auto" w:frame="1"/>
        </w:rPr>
        <w:t>  (AI : Artificial Intelligence)</w:t>
      </w:r>
      <w:r w:rsidRPr="00B707FD">
        <w:rPr>
          <w:rFonts w:ascii="TH Sarabun New" w:hAnsi="TH Sarabun New" w:cs="TH Sarabun New"/>
        </w:rPr>
        <w:t xml:space="preserve">  </w:t>
      </w:r>
      <w:r w:rsidRPr="00B707FD">
        <w:rPr>
          <w:rFonts w:ascii="TH Sarabun New" w:hAnsi="TH Sarabun New" w:cs="TH Sarabun New"/>
          <w:cs/>
        </w:rPr>
        <w:t xml:space="preserve">คือเครื่องจักรหรือเทคโนโลยีที่มีฟังก์ชันทีมีความสามารถในการทำความเข้าใจ เรียนรู้องค์ความรู้ต่างๆ อาทิเช่น การรับรู้ การเรียนรู้ การให้เหตุผล และการแก้ปัญหาต่างๆ เครื่องมือที่มีความสามารถเหล่านี้ก็ถือว่าเป็น ปัญญาประดิษฐ์ เพราะฉะนั้นจึงสามารถกล่าวได้ว่า </w:t>
      </w:r>
      <w:r w:rsidRPr="00B707FD">
        <w:rPr>
          <w:rFonts w:ascii="TH Sarabun New" w:hAnsi="TH Sarabun New" w:cs="TH Sarabun New"/>
        </w:rPr>
        <w:t xml:space="preserve">AI </w:t>
      </w:r>
      <w:r w:rsidRPr="00B707FD">
        <w:rPr>
          <w:rFonts w:ascii="TH Sarabun New" w:hAnsi="TH Sarabun New" w:cs="TH Sarabun New"/>
          <w:cs/>
        </w:rPr>
        <w:t>ถือกำเนิดขึ้นเมื่อเครื่องจักรมีความสามารถที่จะเรียนรู้นั่นเอง</w:t>
      </w:r>
    </w:p>
    <w:p w14:paraId="0E04D070" w14:textId="5C805EFE" w:rsidR="005103A9" w:rsidRPr="00B707FD" w:rsidRDefault="005103A9" w:rsidP="00065D04">
      <w:pPr>
        <w:ind w:firstLine="720"/>
        <w:jc w:val="thaiDistribute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  <w:cs/>
        </w:rPr>
        <w:t>ปัจจุบันการที่จะขายพัสดุออนไลน์ในการไลฟ์สดนั้น ใช้เวลาที่ค่อนข้างมากที่จะต้องให้ลูกค้าเข้ามารับชมเพื่อเลือกสิ้นค้าทีละชิ้นและทำให้ลูกค้าบางรายที่ไม่สะดวกมารับชมไม่ได้เลือกซื้อสินค้าที่ต้องการจึงทำให้พวกเราได้ทำการพัฒนาแอปพลิ</w:t>
      </w:r>
      <w:proofErr w:type="spellStart"/>
      <w:r w:rsidRPr="00B707FD">
        <w:rPr>
          <w:rFonts w:ascii="TH Sarabun New" w:hAnsi="TH Sarabun New" w:cs="TH Sarabun New"/>
          <w:cs/>
        </w:rPr>
        <w:t>ชั่น</w:t>
      </w:r>
      <w:proofErr w:type="spellEnd"/>
      <w:r w:rsidRPr="00B707FD">
        <w:rPr>
          <w:rFonts w:ascii="TH Sarabun New" w:hAnsi="TH Sarabun New" w:cs="TH Sarabun New"/>
          <w:cs/>
        </w:rPr>
        <w:t>รวมสินค้าไลฟ์สดขึ้นมาเพื่อแก้ไขปัญหาดังกล่าว</w:t>
      </w:r>
    </w:p>
    <w:p w14:paraId="69BD0E8F" w14:textId="77777777" w:rsidR="005103A9" w:rsidRPr="00B707FD" w:rsidRDefault="005103A9" w:rsidP="00065D04">
      <w:pPr>
        <w:ind w:firstLine="720"/>
        <w:jc w:val="thaiDistribute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  <w:cs/>
        </w:rPr>
        <w:t>ดังนั้นเพื่อให้เกิดความสะดวกสบายพวกเราจึงได้พัฒนา</w:t>
      </w:r>
      <w:proofErr w:type="spellStart"/>
      <w:r w:rsidRPr="00B707FD">
        <w:rPr>
          <w:rFonts w:ascii="TH Sarabun New" w:hAnsi="TH Sarabun New" w:cs="TH Sarabun New"/>
          <w:cs/>
        </w:rPr>
        <w:t>แอปพลิเคชั่น</w:t>
      </w:r>
      <w:proofErr w:type="spellEnd"/>
      <w:r w:rsidRPr="00B707FD">
        <w:rPr>
          <w:rFonts w:ascii="TH Sarabun New" w:hAnsi="TH Sarabun New" w:cs="TH Sarabun New"/>
          <w:cs/>
        </w:rPr>
        <w:t>เพื่อตอบโจทย์การใช้งานของแม่ค้าและลูกค้า ก็คือแอปพลิ</w:t>
      </w:r>
      <w:proofErr w:type="spellStart"/>
      <w:r w:rsidRPr="00B707FD">
        <w:rPr>
          <w:rFonts w:ascii="TH Sarabun New" w:hAnsi="TH Sarabun New" w:cs="TH Sarabun New"/>
          <w:cs/>
        </w:rPr>
        <w:t>ชั่น</w:t>
      </w:r>
      <w:proofErr w:type="spellEnd"/>
      <w:r w:rsidRPr="00B707FD">
        <w:rPr>
          <w:rFonts w:ascii="TH Sarabun New" w:hAnsi="TH Sarabun New" w:cs="TH Sarabun New"/>
          <w:cs/>
        </w:rPr>
        <w:t>รวมสินค้าไลฟ์สดซึ่งจะทำการรวมเอาสินค้าต่างๆในไลฟ์สดของแม่ค้าแต่ละคนมารวมไว้ใน</w:t>
      </w:r>
      <w:proofErr w:type="spellStart"/>
      <w:r w:rsidRPr="00B707FD">
        <w:rPr>
          <w:rFonts w:ascii="TH Sarabun New" w:hAnsi="TH Sarabun New" w:cs="TH Sarabun New"/>
          <w:cs/>
        </w:rPr>
        <w:t>แอปพลิเคชั่น</w:t>
      </w:r>
      <w:proofErr w:type="spellEnd"/>
      <w:r w:rsidRPr="00B707FD">
        <w:rPr>
          <w:rFonts w:ascii="TH Sarabun New" w:hAnsi="TH Sarabun New" w:cs="TH Sarabun New"/>
          <w:cs/>
        </w:rPr>
        <w:t xml:space="preserve">เดียว  โดยการใช้ </w:t>
      </w:r>
      <w:r w:rsidRPr="00B707FD">
        <w:rPr>
          <w:rFonts w:ascii="TH Sarabun New" w:hAnsi="TH Sarabun New" w:cs="TH Sarabun New"/>
        </w:rPr>
        <w:t xml:space="preserve">image processing </w:t>
      </w:r>
      <w:r w:rsidRPr="00B707FD">
        <w:rPr>
          <w:rFonts w:ascii="TH Sarabun New" w:hAnsi="TH Sarabun New" w:cs="TH Sarabun New"/>
          <w:cs/>
        </w:rPr>
        <w:t>ในการตรวจจับข้อมูลสินค้าในไลฟ์สด และนำข้อมูลมาเก็บในฐานข้อมูลและนำไปแสดงผลใน</w:t>
      </w:r>
      <w:proofErr w:type="spellStart"/>
      <w:r w:rsidRPr="00B707FD">
        <w:rPr>
          <w:rFonts w:ascii="TH Sarabun New" w:hAnsi="TH Sarabun New" w:cs="TH Sarabun New"/>
          <w:cs/>
        </w:rPr>
        <w:t>แอปพลิเคชั่น</w:t>
      </w:r>
      <w:proofErr w:type="spellEnd"/>
      <w:r w:rsidRPr="00B707FD">
        <w:rPr>
          <w:rFonts w:ascii="TH Sarabun New" w:hAnsi="TH Sarabun New" w:cs="TH Sarabun New"/>
          <w:cs/>
        </w:rPr>
        <w:t xml:space="preserve"> และเมื่อเลือกสินค้าที่ต้องการจะสามารถดูข้อมูลของสินค้าและไปสู่หน้าไลฟ์สดของแม่ค้าได้ เพื่อให้ลูกค้าได้เลือกสินค้ากันอย่างสะดวกและแม่ค้าก็ไม่เสียลูกค้าที่ไม่สะดวกรับชม</w:t>
      </w:r>
    </w:p>
    <w:p w14:paraId="2FAEC962" w14:textId="77777777" w:rsidR="00D66E22" w:rsidRPr="00B707FD" w:rsidRDefault="00D66E22" w:rsidP="00065D04">
      <w:pPr>
        <w:pStyle w:val="2"/>
        <w:jc w:val="thaiDistribute"/>
        <w:rPr>
          <w:rFonts w:ascii="TH Sarabun New" w:hAnsi="TH Sarabun New" w:cs="TH Sarabun New"/>
        </w:rPr>
      </w:pPr>
      <w:bookmarkStart w:id="13" w:name="_Toc112109663"/>
      <w:bookmarkStart w:id="14" w:name="_Toc131078360"/>
      <w:r w:rsidRPr="00B707FD">
        <w:rPr>
          <w:rFonts w:ascii="TH Sarabun New" w:hAnsi="TH Sarabun New" w:cs="TH Sarabun New"/>
          <w:cs/>
        </w:rPr>
        <w:t>วัตถุประสงค์ของ</w:t>
      </w:r>
      <w:r w:rsidR="00CA3466" w:rsidRPr="00B707FD">
        <w:rPr>
          <w:rFonts w:ascii="TH Sarabun New" w:hAnsi="TH Sarabun New" w:cs="TH Sarabun New"/>
          <w:cs/>
        </w:rPr>
        <w:t>โครงงาน</w:t>
      </w:r>
      <w:bookmarkEnd w:id="13"/>
      <w:bookmarkEnd w:id="14"/>
    </w:p>
    <w:p w14:paraId="5F708CCA" w14:textId="1E184563" w:rsidR="00D66E22" w:rsidRPr="00B707FD" w:rsidRDefault="005103A9" w:rsidP="00065D04">
      <w:pPr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สร้างแอปพลิ</w:t>
      </w:r>
      <w:proofErr w:type="spellStart"/>
      <w:r w:rsidRPr="00B707FD">
        <w:rPr>
          <w:rFonts w:ascii="TH Sarabun New" w:hAnsi="TH Sarabun New" w:cs="TH Sarabun New"/>
          <w:cs/>
        </w:rPr>
        <w:t>ชั่น</w:t>
      </w:r>
      <w:proofErr w:type="spellEnd"/>
      <w:r w:rsidRPr="00B707FD">
        <w:rPr>
          <w:rFonts w:ascii="TH Sarabun New" w:hAnsi="TH Sarabun New" w:cs="TH Sarabun New"/>
          <w:cs/>
        </w:rPr>
        <w:t xml:space="preserve">ที่สามารถใช้ </w:t>
      </w:r>
      <w:r w:rsidRPr="00B707FD">
        <w:rPr>
          <w:rFonts w:ascii="TH Sarabun New" w:hAnsi="TH Sarabun New" w:cs="TH Sarabun New"/>
        </w:rPr>
        <w:t>AI</w:t>
      </w:r>
      <w:r w:rsidRPr="00B707FD">
        <w:rPr>
          <w:rFonts w:ascii="TH Sarabun New" w:hAnsi="TH Sarabun New" w:cs="TH Sarabun New"/>
          <w:bCs/>
        </w:rPr>
        <w:t xml:space="preserve"> </w:t>
      </w:r>
      <w:r w:rsidRPr="00B707FD">
        <w:rPr>
          <w:rFonts w:ascii="TH Sarabun New" w:hAnsi="TH Sarabun New" w:cs="TH Sarabun New"/>
          <w:cs/>
        </w:rPr>
        <w:t>ในการตรวจสอบและดึงข้อมูลของสินค้าในไลฟ์สดขายของเข้ามาในแอปพลิ</w:t>
      </w:r>
      <w:proofErr w:type="spellStart"/>
      <w:r w:rsidRPr="00B707FD">
        <w:rPr>
          <w:rFonts w:ascii="TH Sarabun New" w:hAnsi="TH Sarabun New" w:cs="TH Sarabun New"/>
          <w:cs/>
        </w:rPr>
        <w:t>ชั่น</w:t>
      </w:r>
      <w:proofErr w:type="spellEnd"/>
      <w:r w:rsidRPr="00B707FD">
        <w:rPr>
          <w:rFonts w:ascii="TH Sarabun New" w:hAnsi="TH Sarabun New" w:cs="TH Sarabun New"/>
          <w:cs/>
        </w:rPr>
        <w:t>ได้</w:t>
      </w:r>
      <w:r w:rsidR="00D66E22" w:rsidRPr="00B707FD">
        <w:rPr>
          <w:rFonts w:ascii="TH Sarabun New" w:hAnsi="TH Sarabun New" w:cs="TH Sarabun New"/>
        </w:rPr>
        <w:tab/>
      </w:r>
    </w:p>
    <w:p w14:paraId="7BD61991" w14:textId="77777777" w:rsidR="00D66E22" w:rsidRPr="00B707FD" w:rsidRDefault="006F3DCB" w:rsidP="00065D04">
      <w:pPr>
        <w:pStyle w:val="2"/>
        <w:jc w:val="thaiDistribute"/>
        <w:rPr>
          <w:rFonts w:ascii="TH Sarabun New" w:hAnsi="TH Sarabun New" w:cs="TH Sarabun New"/>
        </w:rPr>
      </w:pPr>
      <w:bookmarkStart w:id="15" w:name="_Toc112109664"/>
      <w:bookmarkStart w:id="16" w:name="_Toc131078361"/>
      <w:r w:rsidRPr="00B707FD">
        <w:rPr>
          <w:rFonts w:ascii="TH Sarabun New" w:hAnsi="TH Sarabun New" w:cs="TH Sarabun New"/>
          <w:cs/>
        </w:rPr>
        <w:t>ขอบเขตของโครงงาน</w:t>
      </w:r>
      <w:bookmarkEnd w:id="15"/>
      <w:bookmarkEnd w:id="16"/>
    </w:p>
    <w:p w14:paraId="085D7DE0" w14:textId="6B642CF6" w:rsidR="005103A9" w:rsidRPr="00B707FD" w:rsidRDefault="005103A9" w:rsidP="00745955">
      <w:pPr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โครงงานแอปพลิ</w:t>
      </w:r>
      <w:proofErr w:type="spellStart"/>
      <w:r w:rsidRPr="00B707FD">
        <w:rPr>
          <w:rFonts w:ascii="TH Sarabun New" w:hAnsi="TH Sarabun New" w:cs="TH Sarabun New"/>
          <w:cs/>
        </w:rPr>
        <w:t>ชั่น</w:t>
      </w:r>
      <w:proofErr w:type="spellEnd"/>
      <w:r w:rsidRPr="00B707FD">
        <w:rPr>
          <w:rFonts w:ascii="TH Sarabun New" w:hAnsi="TH Sarabun New" w:cs="TH Sarabun New"/>
          <w:cs/>
        </w:rPr>
        <w:t xml:space="preserve">รวมสินค้าไลฟ์สดทำงานบนระบบปฏิบัติการ </w:t>
      </w:r>
      <w:r w:rsidRPr="00B707FD">
        <w:rPr>
          <w:rFonts w:ascii="TH Sarabun New" w:hAnsi="TH Sarabun New" w:cs="TH Sarabun New"/>
        </w:rPr>
        <w:t xml:space="preserve">android </w:t>
      </w:r>
      <w:r w:rsidRPr="00B707FD">
        <w:rPr>
          <w:rFonts w:ascii="TH Sarabun New" w:hAnsi="TH Sarabun New" w:cs="TH Sarabun New"/>
          <w:cs/>
        </w:rPr>
        <w:t xml:space="preserve">แบ่งการทํางานของระบบออกเป็น </w:t>
      </w:r>
      <w:r w:rsidRPr="00B707FD">
        <w:rPr>
          <w:rFonts w:ascii="TH Sarabun New" w:hAnsi="TH Sarabun New" w:cs="TH Sarabun New"/>
        </w:rPr>
        <w:t xml:space="preserve">3 </w:t>
      </w:r>
      <w:r w:rsidRPr="00B707FD">
        <w:rPr>
          <w:rFonts w:ascii="TH Sarabun New" w:hAnsi="TH Sarabun New" w:cs="TH Sarabun New"/>
          <w:cs/>
        </w:rPr>
        <w:t>ส่วน ประกอบไปด้วย</w:t>
      </w:r>
    </w:p>
    <w:p w14:paraId="64A64533" w14:textId="77777777" w:rsidR="005103A9" w:rsidRPr="00B707FD" w:rsidRDefault="005103A9" w:rsidP="00065D04">
      <w:pPr>
        <w:pStyle w:val="3"/>
        <w:jc w:val="thaiDistribute"/>
        <w:rPr>
          <w:rFonts w:ascii="TH Sarabun New" w:hAnsi="TH Sarabun New" w:cs="TH Sarabun New"/>
        </w:rPr>
      </w:pPr>
      <w:bookmarkStart w:id="17" w:name="_Toc109332118"/>
      <w:bookmarkStart w:id="18" w:name="_Toc109333657"/>
      <w:bookmarkStart w:id="19" w:name="_Toc109335729"/>
      <w:bookmarkStart w:id="20" w:name="_Toc112061391"/>
      <w:bookmarkStart w:id="21" w:name="_Toc112109665"/>
      <w:bookmarkStart w:id="22" w:name="_Toc131078362"/>
      <w:r w:rsidRPr="00B707FD">
        <w:rPr>
          <w:rFonts w:ascii="TH Sarabun New" w:hAnsi="TH Sarabun New" w:cs="TH Sarabun New"/>
          <w:cs/>
        </w:rPr>
        <w:lastRenderedPageBreak/>
        <w:t>ผู้ใช้งาน</w:t>
      </w:r>
      <w:r w:rsidRPr="00B707FD">
        <w:rPr>
          <w:rFonts w:ascii="TH Sarabun New" w:hAnsi="TH Sarabun New" w:cs="TH Sarabun New"/>
        </w:rPr>
        <w:t xml:space="preserve"> (</w:t>
      </w:r>
      <w:r w:rsidRPr="00B707FD">
        <w:rPr>
          <w:rFonts w:ascii="TH Sarabun New" w:hAnsi="TH Sarabun New" w:cs="TH Sarabun New"/>
          <w:cs/>
        </w:rPr>
        <w:t xml:space="preserve">ใช้งานผ่าน </w:t>
      </w:r>
      <w:r w:rsidRPr="00B707FD">
        <w:rPr>
          <w:rFonts w:ascii="TH Sarabun New" w:hAnsi="TH Sarabun New" w:cs="TH Sarabun New"/>
          <w:bCs/>
        </w:rPr>
        <w:t>Mobile Application</w:t>
      </w:r>
      <w:r w:rsidRPr="00B707FD">
        <w:rPr>
          <w:rFonts w:ascii="TH Sarabun New" w:hAnsi="TH Sarabun New" w:cs="TH Sarabun New"/>
        </w:rPr>
        <w:t>)</w:t>
      </w:r>
      <w:bookmarkEnd w:id="17"/>
      <w:bookmarkEnd w:id="18"/>
      <w:bookmarkEnd w:id="19"/>
      <w:bookmarkEnd w:id="20"/>
      <w:bookmarkEnd w:id="21"/>
      <w:bookmarkEnd w:id="22"/>
    </w:p>
    <w:p w14:paraId="1CD2C4E0" w14:textId="3788D45B" w:rsidR="00D15326" w:rsidRPr="00B707FD" w:rsidRDefault="005103A9" w:rsidP="00545450">
      <w:pPr>
        <w:pStyle w:val="35CM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ผู้ใช้งานสามารถเข้าสู่ระบบผ่าน </w:t>
      </w:r>
      <w:r w:rsidRPr="00B707FD">
        <w:rPr>
          <w:rFonts w:ascii="TH Sarabun New" w:hAnsi="TH Sarabun New" w:cs="TH Sarabun New"/>
          <w:iCs/>
        </w:rPr>
        <w:t>Facebook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>ได้</w:t>
      </w:r>
    </w:p>
    <w:p w14:paraId="27B624C1" w14:textId="5A88FCFC" w:rsidR="00CF01DE" w:rsidRPr="00B707FD" w:rsidRDefault="00DB4B6E" w:rsidP="00545450">
      <w:pPr>
        <w:pStyle w:val="35CM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ผู้ใช้งานสามารถดูสถานะการไลฟ์สดของร้านแต่ละร้าน</w:t>
      </w:r>
      <w:r w:rsidR="009913FA" w:rsidRPr="00B707FD">
        <w:rPr>
          <w:rFonts w:ascii="TH Sarabun New" w:hAnsi="TH Sarabun New" w:cs="TH Sarabun New"/>
          <w:cs/>
        </w:rPr>
        <w:t>ค้า</w:t>
      </w:r>
      <w:r w:rsidRPr="00B707FD">
        <w:rPr>
          <w:rFonts w:ascii="TH Sarabun New" w:hAnsi="TH Sarabun New" w:cs="TH Sarabun New"/>
          <w:cs/>
        </w:rPr>
        <w:t>ได้</w:t>
      </w:r>
      <w:r w:rsidR="00B2778E" w:rsidRPr="00B707FD">
        <w:rPr>
          <w:rFonts w:ascii="TH Sarabun New" w:hAnsi="TH Sarabun New" w:cs="TH Sarabun New"/>
          <w:cs/>
        </w:rPr>
        <w:t xml:space="preserve"> ประกอบด้วย </w:t>
      </w:r>
    </w:p>
    <w:p w14:paraId="7B5EDD30" w14:textId="75371EC6" w:rsidR="00CF01DE" w:rsidRPr="00B707FD" w:rsidRDefault="00CF01DE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</w:rPr>
        <w:t>-</w:t>
      </w:r>
      <w:r w:rsidRPr="00B707FD">
        <w:rPr>
          <w:rFonts w:ascii="TH Sarabun New" w:hAnsi="TH Sarabun New" w:cs="TH Sarabun New"/>
          <w:cs/>
        </w:rPr>
        <w:t xml:space="preserve">  </w:t>
      </w:r>
      <w:r w:rsidR="00B2778E" w:rsidRPr="00B707FD">
        <w:rPr>
          <w:rFonts w:ascii="TH Sarabun New" w:hAnsi="TH Sarabun New" w:cs="TH Sarabun New"/>
          <w:cs/>
        </w:rPr>
        <w:t xml:space="preserve">สถานะ </w:t>
      </w:r>
      <w:r w:rsidR="00B2778E" w:rsidRPr="00B707FD">
        <w:rPr>
          <w:rFonts w:ascii="TH Sarabun New" w:hAnsi="TH Sarabun New" w:cs="TH Sarabun New"/>
        </w:rPr>
        <w:t xml:space="preserve">online </w:t>
      </w:r>
      <w:r w:rsidR="006A23C5" w:rsidRPr="00B707FD">
        <w:rPr>
          <w:rFonts w:ascii="TH Sarabun New" w:hAnsi="TH Sarabun New" w:cs="TH Sarabun New"/>
        </w:rPr>
        <w:t xml:space="preserve">/ </w:t>
      </w:r>
      <w:r w:rsidRPr="00B707FD">
        <w:rPr>
          <w:rFonts w:ascii="TH Sarabun New" w:hAnsi="TH Sarabun New" w:cs="TH Sarabun New"/>
        </w:rPr>
        <w:t>offline</w:t>
      </w:r>
    </w:p>
    <w:p w14:paraId="118A8183" w14:textId="385EC84D" w:rsidR="00DB4B6E" w:rsidRPr="00B707FD" w:rsidRDefault="00CF01DE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</w:rPr>
        <w:t>-</w:t>
      </w:r>
      <w:r w:rsidRPr="00B707FD">
        <w:rPr>
          <w:rFonts w:ascii="TH Sarabun New" w:hAnsi="TH Sarabun New" w:cs="TH Sarabun New"/>
          <w:cs/>
        </w:rPr>
        <w:t xml:space="preserve">  </w:t>
      </w:r>
      <w:r w:rsidR="009E2A1A" w:rsidRPr="00B707FD">
        <w:rPr>
          <w:rFonts w:ascii="TH Sarabun New" w:hAnsi="TH Sarabun New" w:cs="TH Sarabun New"/>
          <w:cs/>
        </w:rPr>
        <w:t xml:space="preserve">รูปภาพในการไลฟ์สด ถ้าสถานะ </w:t>
      </w:r>
      <w:proofErr w:type="gramStart"/>
      <w:r w:rsidR="009E2A1A" w:rsidRPr="00B707FD">
        <w:rPr>
          <w:rFonts w:ascii="TH Sarabun New" w:hAnsi="TH Sarabun New" w:cs="TH Sarabun New"/>
        </w:rPr>
        <w:t xml:space="preserve">online </w:t>
      </w:r>
      <w:r w:rsidR="009E2A1A" w:rsidRPr="00B707FD">
        <w:rPr>
          <w:rFonts w:ascii="TH Sarabun New" w:hAnsi="TH Sarabun New" w:cs="TH Sarabun New"/>
          <w:cs/>
        </w:rPr>
        <w:t xml:space="preserve"> รูปจะเป็นสีปกติ</w:t>
      </w:r>
      <w:proofErr w:type="gramEnd"/>
      <w:r w:rsidR="009E2A1A" w:rsidRPr="00B707FD">
        <w:rPr>
          <w:rFonts w:ascii="TH Sarabun New" w:hAnsi="TH Sarabun New" w:cs="TH Sarabun New"/>
          <w:cs/>
        </w:rPr>
        <w:t xml:space="preserve"> และถ้าเป็นสถานะ </w:t>
      </w:r>
      <w:r w:rsidR="009E2A1A" w:rsidRPr="00B707FD">
        <w:rPr>
          <w:rFonts w:ascii="TH Sarabun New" w:hAnsi="TH Sarabun New" w:cs="TH Sarabun New"/>
        </w:rPr>
        <w:t xml:space="preserve">offline </w:t>
      </w:r>
      <w:r w:rsidR="00275507" w:rsidRPr="00B707FD">
        <w:rPr>
          <w:rFonts w:ascii="TH Sarabun New" w:hAnsi="TH Sarabun New" w:cs="TH Sarabun New"/>
          <w:cs/>
        </w:rPr>
        <w:t>รูป</w:t>
      </w:r>
      <w:r w:rsidR="009E2A1A" w:rsidRPr="00B707FD">
        <w:rPr>
          <w:rFonts w:ascii="TH Sarabun New" w:hAnsi="TH Sarabun New" w:cs="TH Sarabun New"/>
          <w:cs/>
        </w:rPr>
        <w:t>จะเป็นรูปภาพขาวดำ</w:t>
      </w:r>
    </w:p>
    <w:p w14:paraId="5271E74A" w14:textId="5916B8C3" w:rsidR="00D15326" w:rsidRPr="00B707FD" w:rsidRDefault="005103A9" w:rsidP="00545450">
      <w:pPr>
        <w:pStyle w:val="35CM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ผู้ใช้งานสามารถดู</w:t>
      </w:r>
      <w:r w:rsidR="002A4FB7" w:rsidRPr="00B707FD">
        <w:rPr>
          <w:rFonts w:ascii="TH Sarabun New" w:hAnsi="TH Sarabun New" w:cs="TH Sarabun New"/>
          <w:cs/>
        </w:rPr>
        <w:t>รายการ</w:t>
      </w:r>
      <w:r w:rsidR="00DB4B6E" w:rsidRPr="00B707FD">
        <w:rPr>
          <w:rFonts w:ascii="TH Sarabun New" w:hAnsi="TH Sarabun New" w:cs="TH Sarabun New"/>
          <w:cs/>
        </w:rPr>
        <w:t>ของสินค้า</w:t>
      </w:r>
      <w:r w:rsidR="0012523E" w:rsidRPr="00B707FD">
        <w:rPr>
          <w:rFonts w:ascii="TH Sarabun New" w:hAnsi="TH Sarabun New" w:cs="TH Sarabun New"/>
          <w:cs/>
        </w:rPr>
        <w:t>ที่แสดงสินค้าของทุกร้าน</w:t>
      </w:r>
      <w:r w:rsidR="001E2087" w:rsidRPr="00B707FD">
        <w:rPr>
          <w:rFonts w:ascii="TH Sarabun New" w:hAnsi="TH Sarabun New" w:cs="TH Sarabun New"/>
          <w:cs/>
        </w:rPr>
        <w:t>ที่มีสถานนะ</w:t>
      </w:r>
      <w:r w:rsidR="001E2087" w:rsidRPr="00B707FD">
        <w:rPr>
          <w:rFonts w:ascii="TH Sarabun New" w:hAnsi="TH Sarabun New" w:cs="TH Sarabun New"/>
        </w:rPr>
        <w:t xml:space="preserve"> online </w:t>
      </w:r>
      <w:r w:rsidR="00F94A1A" w:rsidRPr="00B707FD">
        <w:rPr>
          <w:rFonts w:ascii="TH Sarabun New" w:hAnsi="TH Sarabun New" w:cs="TH Sarabun New"/>
          <w:cs/>
        </w:rPr>
        <w:t xml:space="preserve">ทุกร้าน </w:t>
      </w:r>
      <w:r w:rsidR="00CB3608" w:rsidRPr="00B707FD">
        <w:rPr>
          <w:rFonts w:ascii="TH Sarabun New" w:hAnsi="TH Sarabun New" w:cs="TH Sarabun New"/>
          <w:cs/>
        </w:rPr>
        <w:t>ใน</w:t>
      </w:r>
      <w:r w:rsidR="00CB3608" w:rsidRPr="00B707FD">
        <w:rPr>
          <w:rFonts w:ascii="TH Sarabun New" w:hAnsi="TH Sarabun New" w:cs="TH Sarabun New"/>
          <w:bCs/>
        </w:rPr>
        <w:t xml:space="preserve"> Mobile Application</w:t>
      </w:r>
      <w:r w:rsidR="00CB3608" w:rsidRPr="00B707FD">
        <w:rPr>
          <w:rFonts w:ascii="TH Sarabun New" w:hAnsi="TH Sarabun New" w:cs="TH Sarabun New"/>
          <w:cs/>
        </w:rPr>
        <w:t xml:space="preserve"> </w:t>
      </w:r>
      <w:r w:rsidR="00DB4B6E" w:rsidRPr="00B707FD">
        <w:rPr>
          <w:rFonts w:ascii="TH Sarabun New" w:hAnsi="TH Sarabun New" w:cs="TH Sarabun New"/>
          <w:cs/>
        </w:rPr>
        <w:t>ได้</w:t>
      </w:r>
      <w:r w:rsidR="0094061D" w:rsidRPr="00B707FD">
        <w:rPr>
          <w:rFonts w:ascii="TH Sarabun New" w:hAnsi="TH Sarabun New" w:cs="TH Sarabun New"/>
          <w:cs/>
        </w:rPr>
        <w:t xml:space="preserve"> </w:t>
      </w:r>
      <w:r w:rsidR="00CB3608" w:rsidRPr="00B707FD">
        <w:rPr>
          <w:rFonts w:ascii="TH Sarabun New" w:hAnsi="TH Sarabun New" w:cs="TH Sarabun New"/>
          <w:cs/>
        </w:rPr>
        <w:t>โดย</w:t>
      </w:r>
      <w:r w:rsidR="00417178" w:rsidRPr="00B707FD">
        <w:rPr>
          <w:rFonts w:ascii="TH Sarabun New" w:hAnsi="TH Sarabun New" w:cs="TH Sarabun New"/>
          <w:cs/>
        </w:rPr>
        <w:t>รายการที่ปรากฏในไลฟ์สด</w:t>
      </w:r>
      <w:r w:rsidR="00EA46F8" w:rsidRPr="00B707FD">
        <w:rPr>
          <w:rFonts w:ascii="TH Sarabun New" w:hAnsi="TH Sarabun New" w:cs="TH Sarabun New"/>
          <w:cs/>
        </w:rPr>
        <w:t xml:space="preserve"> </w:t>
      </w:r>
      <w:r w:rsidR="00DB4B6E" w:rsidRPr="00B707FD">
        <w:rPr>
          <w:rFonts w:ascii="TH Sarabun New" w:hAnsi="TH Sarabun New" w:cs="TH Sarabun New"/>
          <w:cs/>
        </w:rPr>
        <w:t>ประกอบไปด้วย</w:t>
      </w:r>
    </w:p>
    <w:p w14:paraId="54FE637E" w14:textId="01172DE0" w:rsidR="0095098E" w:rsidRPr="00B707FD" w:rsidRDefault="0095098E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</w:rPr>
        <w:t xml:space="preserve">-   </w:t>
      </w:r>
      <w:r w:rsidRPr="00B707FD">
        <w:rPr>
          <w:rFonts w:ascii="TH Sarabun New" w:hAnsi="TH Sarabun New" w:cs="TH Sarabun New"/>
          <w:cs/>
        </w:rPr>
        <w:t>ชื่อร้าน</w:t>
      </w:r>
      <w:r w:rsidR="009913FA" w:rsidRPr="00B707FD">
        <w:rPr>
          <w:rFonts w:ascii="TH Sarabun New" w:hAnsi="TH Sarabun New" w:cs="TH Sarabun New"/>
          <w:cs/>
        </w:rPr>
        <w:t>ค้า</w:t>
      </w:r>
      <w:r w:rsidRPr="00B707FD">
        <w:rPr>
          <w:rFonts w:ascii="TH Sarabun New" w:hAnsi="TH Sarabun New" w:cs="TH Sarabun New"/>
          <w:cs/>
        </w:rPr>
        <w:tab/>
      </w:r>
    </w:p>
    <w:p w14:paraId="3A1A2FA5" w14:textId="0B976ADE" w:rsidR="00D15326" w:rsidRPr="00B707FD" w:rsidRDefault="00D15326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-</w:t>
      </w:r>
      <w:r w:rsidRPr="00B707FD">
        <w:rPr>
          <w:rFonts w:ascii="TH Sarabun New" w:hAnsi="TH Sarabun New" w:cs="TH Sarabun New"/>
          <w:cs/>
        </w:rPr>
        <w:t xml:space="preserve">   </w:t>
      </w:r>
      <w:r w:rsidR="009E453A" w:rsidRPr="00B707FD">
        <w:rPr>
          <w:rFonts w:ascii="TH Sarabun New" w:hAnsi="TH Sarabun New" w:cs="TH Sarabun New"/>
          <w:cs/>
        </w:rPr>
        <w:t>รหัสสินค้า</w:t>
      </w:r>
      <w:r w:rsidR="00CB3608" w:rsidRPr="00B707FD">
        <w:rPr>
          <w:rFonts w:ascii="TH Sarabun New" w:hAnsi="TH Sarabun New" w:cs="TH Sarabun New"/>
        </w:rPr>
        <w:t xml:space="preserve"> </w:t>
      </w:r>
    </w:p>
    <w:p w14:paraId="05721C9A" w14:textId="4AEB90AD" w:rsidR="00D15326" w:rsidRPr="00B707FD" w:rsidRDefault="00D15326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-   </w:t>
      </w:r>
      <w:r w:rsidR="009E453A" w:rsidRPr="00B707FD">
        <w:rPr>
          <w:rFonts w:ascii="TH Sarabun New" w:hAnsi="TH Sarabun New" w:cs="TH Sarabun New"/>
          <w:cs/>
        </w:rPr>
        <w:t xml:space="preserve">ชื่อสินค้า </w:t>
      </w:r>
    </w:p>
    <w:p w14:paraId="22974E08" w14:textId="7147941B" w:rsidR="00E91507" w:rsidRPr="00B707FD" w:rsidRDefault="00D15326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-</w:t>
      </w:r>
      <w:r w:rsidRPr="00B707FD">
        <w:rPr>
          <w:rFonts w:ascii="TH Sarabun New" w:hAnsi="TH Sarabun New" w:cs="TH Sarabun New"/>
          <w:cs/>
        </w:rPr>
        <w:t xml:space="preserve">   </w:t>
      </w:r>
      <w:r w:rsidR="009E453A" w:rsidRPr="00B707FD">
        <w:rPr>
          <w:rFonts w:ascii="TH Sarabun New" w:hAnsi="TH Sarabun New" w:cs="TH Sarabun New"/>
          <w:cs/>
        </w:rPr>
        <w:t>ราคาสินค้า</w:t>
      </w:r>
      <w:r w:rsidR="00CB3608" w:rsidRPr="00B707FD">
        <w:rPr>
          <w:rFonts w:ascii="TH Sarabun New" w:hAnsi="TH Sarabun New" w:cs="TH Sarabun New"/>
        </w:rPr>
        <w:t xml:space="preserve"> </w:t>
      </w:r>
    </w:p>
    <w:p w14:paraId="6209D6AE" w14:textId="3A428826" w:rsidR="009913FA" w:rsidRPr="00B707FD" w:rsidRDefault="004D2110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</w:rPr>
        <w:t xml:space="preserve">-   </w:t>
      </w:r>
      <w:r w:rsidRPr="00B707FD">
        <w:rPr>
          <w:rFonts w:ascii="TH Sarabun New" w:hAnsi="TH Sarabun New" w:cs="TH Sarabun New"/>
          <w:cs/>
        </w:rPr>
        <w:t xml:space="preserve">วันเวลาที่ </w:t>
      </w:r>
      <w:r w:rsidRPr="00B707FD">
        <w:rPr>
          <w:rFonts w:ascii="TH Sarabun New" w:hAnsi="TH Sarabun New" w:cs="TH Sarabun New"/>
        </w:rPr>
        <w:t xml:space="preserve">capture </w:t>
      </w:r>
      <w:r w:rsidRPr="00B707FD">
        <w:rPr>
          <w:rFonts w:ascii="TH Sarabun New" w:hAnsi="TH Sarabun New" w:cs="TH Sarabun New"/>
          <w:cs/>
        </w:rPr>
        <w:t>รูปภาพ</w:t>
      </w:r>
    </w:p>
    <w:p w14:paraId="6177133B" w14:textId="61D33948" w:rsidR="00EF1705" w:rsidRPr="00B707FD" w:rsidRDefault="00EF1705" w:rsidP="00065D04">
      <w:pPr>
        <w:jc w:val="thaiDistribute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  <w:cs/>
        </w:rPr>
        <w:t>ตัวอย่าง เช่น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 xml:space="preserve">ปีรันย่า บิวตี้ </w:t>
      </w:r>
      <w:proofErr w:type="spellStart"/>
      <w:r w:rsidRPr="00B707FD">
        <w:rPr>
          <w:rFonts w:ascii="TH Sarabun New" w:hAnsi="TH Sarabun New" w:cs="TH Sarabun New"/>
          <w:cs/>
        </w:rPr>
        <w:t>ช๊</w:t>
      </w:r>
      <w:proofErr w:type="spellEnd"/>
      <w:r w:rsidRPr="00B707FD">
        <w:rPr>
          <w:rFonts w:ascii="TH Sarabun New" w:hAnsi="TH Sarabun New" w:cs="TH Sarabun New"/>
          <w:cs/>
        </w:rPr>
        <w:t xml:space="preserve">อป คือชื่อร้าน </w:t>
      </w:r>
      <w:r w:rsidRPr="00B707FD">
        <w:rPr>
          <w:rFonts w:ascii="TH Sarabun New" w:hAnsi="TH Sarabun New" w:cs="TH Sarabun New"/>
        </w:rPr>
        <w:t>,</w:t>
      </w:r>
      <w:r w:rsidRPr="00B707FD">
        <w:rPr>
          <w:rFonts w:ascii="TH Sarabun New" w:hAnsi="TH Sarabun New" w:cs="TH Sarabun New"/>
          <w:cs/>
        </w:rPr>
        <w:t>น</w:t>
      </w:r>
      <w:r w:rsidRPr="00B707FD">
        <w:rPr>
          <w:rFonts w:ascii="TH Sarabun New" w:hAnsi="TH Sarabun New" w:cs="TH Sarabun New"/>
        </w:rPr>
        <w:t xml:space="preserve">39 </w:t>
      </w:r>
      <w:r w:rsidRPr="00B707FD">
        <w:rPr>
          <w:rFonts w:ascii="TH Sarabun New" w:hAnsi="TH Sarabun New" w:cs="TH Sarabun New"/>
          <w:cs/>
        </w:rPr>
        <w:t>คือรหัสสินค้า</w:t>
      </w:r>
      <w:r w:rsidRPr="00B707FD">
        <w:rPr>
          <w:rFonts w:ascii="TH Sarabun New" w:hAnsi="TH Sarabun New" w:cs="TH Sarabun New"/>
        </w:rPr>
        <w:t xml:space="preserve">, </w:t>
      </w:r>
      <w:r w:rsidRPr="00B707FD">
        <w:rPr>
          <w:rFonts w:ascii="TH Sarabun New" w:hAnsi="TH Sarabun New" w:cs="TH Sarabun New"/>
          <w:cs/>
        </w:rPr>
        <w:t>ดี</w:t>
      </w:r>
      <w:proofErr w:type="spellStart"/>
      <w:r w:rsidRPr="00B707FD">
        <w:rPr>
          <w:rFonts w:ascii="TH Sarabun New" w:hAnsi="TH Sarabun New" w:cs="TH Sarabun New"/>
          <w:cs/>
        </w:rPr>
        <w:t>ท๊</w:t>
      </w:r>
      <w:proofErr w:type="spellEnd"/>
      <w:r w:rsidRPr="00B707FD">
        <w:rPr>
          <w:rFonts w:ascii="TH Sarabun New" w:hAnsi="TH Sarabun New" w:cs="TH Sarabun New"/>
          <w:cs/>
        </w:rPr>
        <w:t xml:space="preserve">อกญี่ปุ่น คือชื่อสินค้า </w:t>
      </w:r>
      <w:r w:rsidRPr="00B707FD">
        <w:rPr>
          <w:rFonts w:ascii="TH Sarabun New" w:hAnsi="TH Sarabun New" w:cs="TH Sarabun New"/>
        </w:rPr>
        <w:t xml:space="preserve">,39 </w:t>
      </w:r>
      <w:r w:rsidRPr="00B707FD">
        <w:rPr>
          <w:rFonts w:ascii="TH Sarabun New" w:hAnsi="TH Sarabun New" w:cs="TH Sarabun New"/>
          <w:cs/>
        </w:rPr>
        <w:t>คือราคาสินค้า</w:t>
      </w:r>
      <w:r w:rsidR="004D2110" w:rsidRPr="00B707FD">
        <w:rPr>
          <w:rFonts w:ascii="TH Sarabun New" w:hAnsi="TH Sarabun New" w:cs="TH Sarabun New"/>
        </w:rPr>
        <w:t xml:space="preserve">,16/07/2022 16:30 </w:t>
      </w:r>
      <w:r w:rsidR="004D2110" w:rsidRPr="00B707FD">
        <w:rPr>
          <w:rFonts w:ascii="TH Sarabun New" w:hAnsi="TH Sarabun New" w:cs="TH Sarabun New"/>
          <w:cs/>
        </w:rPr>
        <w:t xml:space="preserve">คือ วันเวลาที่ </w:t>
      </w:r>
      <w:r w:rsidR="004D2110" w:rsidRPr="00B707FD">
        <w:rPr>
          <w:rFonts w:ascii="TH Sarabun New" w:hAnsi="TH Sarabun New" w:cs="TH Sarabun New"/>
        </w:rPr>
        <w:t xml:space="preserve">capture </w:t>
      </w:r>
      <w:r w:rsidR="004D2110" w:rsidRPr="00B707FD">
        <w:rPr>
          <w:rFonts w:ascii="TH Sarabun New" w:hAnsi="TH Sarabun New" w:cs="TH Sarabun New"/>
          <w:cs/>
        </w:rPr>
        <w:t>รูปภาพ</w:t>
      </w:r>
    </w:p>
    <w:p w14:paraId="336B38FA" w14:textId="0FCF55DB" w:rsidR="005103A9" w:rsidRPr="00B707FD" w:rsidRDefault="005103A9" w:rsidP="00545450">
      <w:pPr>
        <w:pStyle w:val="35CM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ผู้ใช้งานสามารถเลือก</w:t>
      </w:r>
      <w:r w:rsidR="0049233C" w:rsidRPr="00B707FD">
        <w:rPr>
          <w:rFonts w:ascii="TH Sarabun New" w:hAnsi="TH Sarabun New" w:cs="TH Sarabun New"/>
          <w:cs/>
        </w:rPr>
        <w:t>ที่</w:t>
      </w:r>
      <w:r w:rsidRPr="00B707FD">
        <w:rPr>
          <w:rFonts w:ascii="TH Sarabun New" w:hAnsi="TH Sarabun New" w:cs="TH Sarabun New"/>
          <w:cs/>
        </w:rPr>
        <w:t>สินค้าเพื่อ</w:t>
      </w:r>
      <w:r w:rsidR="0049233C" w:rsidRPr="00B707FD">
        <w:rPr>
          <w:rFonts w:ascii="TH Sarabun New" w:hAnsi="TH Sarabun New" w:cs="TH Sarabun New"/>
          <w:cs/>
        </w:rPr>
        <w:t>ดูรายละเอียดเพิ่มเติมได้</w:t>
      </w:r>
      <w:r w:rsidR="000E4DC7" w:rsidRPr="00B707FD">
        <w:rPr>
          <w:rFonts w:ascii="TH Sarabun New" w:hAnsi="TH Sarabun New" w:cs="TH Sarabun New"/>
          <w:cs/>
        </w:rPr>
        <w:t>โดยรายการที่ปรากฏในไลฟ์สด</w:t>
      </w:r>
      <w:r w:rsidR="0094061D" w:rsidRPr="00B707FD">
        <w:rPr>
          <w:rFonts w:ascii="TH Sarabun New" w:hAnsi="TH Sarabun New" w:cs="TH Sarabun New"/>
          <w:i/>
          <w:cs/>
        </w:rPr>
        <w:t>ประกอบด้วย</w:t>
      </w:r>
    </w:p>
    <w:p w14:paraId="417CA19F" w14:textId="201D7027" w:rsidR="00E91507" w:rsidRPr="00B707FD" w:rsidRDefault="00E91507" w:rsidP="00545450">
      <w:pPr>
        <w:pStyle w:val="35CM"/>
        <w:numPr>
          <w:ilvl w:val="0"/>
          <w:numId w:val="0"/>
        </w:numPr>
        <w:ind w:left="1985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  <w:cs/>
        </w:rPr>
        <w:t xml:space="preserve">            </w:t>
      </w:r>
      <w:r w:rsidRPr="00B707FD">
        <w:rPr>
          <w:rFonts w:ascii="TH Sarabun New" w:hAnsi="TH Sarabun New" w:cs="TH Sarabun New"/>
        </w:rPr>
        <w:t xml:space="preserve"> -   </w:t>
      </w:r>
      <w:r w:rsidRPr="00B707FD">
        <w:rPr>
          <w:rFonts w:ascii="TH Sarabun New" w:hAnsi="TH Sarabun New" w:cs="TH Sarabun New"/>
          <w:cs/>
        </w:rPr>
        <w:t>ชื่อร้านค้า</w:t>
      </w:r>
      <w:r w:rsidR="000E4DC7" w:rsidRPr="00B707FD">
        <w:rPr>
          <w:rFonts w:ascii="TH Sarabun New" w:hAnsi="TH Sarabun New" w:cs="TH Sarabun New"/>
          <w:cs/>
        </w:rPr>
        <w:t xml:space="preserve"> </w:t>
      </w:r>
    </w:p>
    <w:p w14:paraId="552BE5CB" w14:textId="2464477C" w:rsidR="002A4FB7" w:rsidRPr="00B707FD" w:rsidRDefault="002A4FB7" w:rsidP="00065D04">
      <w:pPr>
        <w:ind w:left="288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-</w:t>
      </w:r>
      <w:r w:rsidRPr="00B707FD">
        <w:rPr>
          <w:rFonts w:ascii="TH Sarabun New" w:hAnsi="TH Sarabun New" w:cs="TH Sarabun New"/>
          <w:cs/>
        </w:rPr>
        <w:t xml:space="preserve">   รหัสสินค้า</w:t>
      </w:r>
      <w:r w:rsidR="000E4DC7" w:rsidRPr="00B707FD">
        <w:rPr>
          <w:rFonts w:ascii="TH Sarabun New" w:hAnsi="TH Sarabun New" w:cs="TH Sarabun New"/>
          <w:cs/>
        </w:rPr>
        <w:t xml:space="preserve"> </w:t>
      </w:r>
    </w:p>
    <w:p w14:paraId="101B8354" w14:textId="3617262E" w:rsidR="002A4FB7" w:rsidRPr="00B707FD" w:rsidRDefault="002A4FB7" w:rsidP="00065D04">
      <w:pPr>
        <w:ind w:left="288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-   </w:t>
      </w:r>
      <w:r w:rsidRPr="00B707FD">
        <w:rPr>
          <w:rFonts w:ascii="TH Sarabun New" w:hAnsi="TH Sarabun New" w:cs="TH Sarabun New"/>
          <w:cs/>
        </w:rPr>
        <w:t xml:space="preserve">ชื่อสินค้า </w:t>
      </w:r>
    </w:p>
    <w:p w14:paraId="0A89D42F" w14:textId="31208D27" w:rsidR="002A4FB7" w:rsidRPr="00B707FD" w:rsidRDefault="002A4FB7" w:rsidP="00065D04">
      <w:pPr>
        <w:ind w:left="288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-</w:t>
      </w:r>
      <w:r w:rsidRPr="00B707FD">
        <w:rPr>
          <w:rFonts w:ascii="TH Sarabun New" w:hAnsi="TH Sarabun New" w:cs="TH Sarabun New"/>
          <w:cs/>
        </w:rPr>
        <w:t xml:space="preserve">   ราคาสินค้า </w:t>
      </w:r>
    </w:p>
    <w:p w14:paraId="649DB80F" w14:textId="1ED7FA22" w:rsidR="002A4FB7" w:rsidRPr="00B707FD" w:rsidRDefault="002A4FB7" w:rsidP="00065D04">
      <w:pPr>
        <w:ind w:left="288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-</w:t>
      </w:r>
      <w:r w:rsidRPr="00B707FD">
        <w:rPr>
          <w:rFonts w:ascii="TH Sarabun New" w:hAnsi="TH Sarabun New" w:cs="TH Sarabun New"/>
          <w:cs/>
        </w:rPr>
        <w:t xml:space="preserve">   รูปภาพในการไลฟ์สด</w:t>
      </w:r>
    </w:p>
    <w:p w14:paraId="5EA39DFA" w14:textId="071D41A1" w:rsidR="004D2110" w:rsidRPr="00B707FD" w:rsidRDefault="004D2110" w:rsidP="004D211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-   </w:t>
      </w:r>
      <w:r w:rsidRPr="00B707FD">
        <w:rPr>
          <w:rFonts w:ascii="TH Sarabun New" w:hAnsi="TH Sarabun New" w:cs="TH Sarabun New"/>
          <w:cs/>
        </w:rPr>
        <w:t xml:space="preserve">วันเวลาที่ </w:t>
      </w:r>
      <w:r w:rsidRPr="00B707FD">
        <w:rPr>
          <w:rFonts w:ascii="TH Sarabun New" w:hAnsi="TH Sarabun New" w:cs="TH Sarabun New"/>
        </w:rPr>
        <w:t xml:space="preserve">capture </w:t>
      </w:r>
      <w:r w:rsidRPr="00B707FD">
        <w:rPr>
          <w:rFonts w:ascii="TH Sarabun New" w:hAnsi="TH Sarabun New" w:cs="TH Sarabun New"/>
          <w:cs/>
        </w:rPr>
        <w:t>รูปภาพ</w:t>
      </w:r>
    </w:p>
    <w:p w14:paraId="75A23E81" w14:textId="72CCCEFD" w:rsidR="00EF1705" w:rsidRPr="00B707FD" w:rsidRDefault="00EF1705" w:rsidP="00065D04">
      <w:pPr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ตัวอย่าง เช่น</w:t>
      </w:r>
      <w:r w:rsidRPr="00B707FD">
        <w:rPr>
          <w:rFonts w:ascii="TH Sarabun New" w:hAnsi="TH Sarabun New" w:cs="TH Sarabun New"/>
        </w:rPr>
        <w:t xml:space="preserve"> </w:t>
      </w:r>
      <w:r w:rsidR="00745955" w:rsidRPr="00B707FD">
        <w:rPr>
          <w:rFonts w:ascii="TH Sarabun New" w:hAnsi="TH Sarabun New" w:cs="TH Sarabun New"/>
        </w:rPr>
        <w:t>FIRST SHOP V2</w:t>
      </w:r>
      <w:r w:rsidRPr="00B707FD">
        <w:rPr>
          <w:rFonts w:ascii="TH Sarabun New" w:hAnsi="TH Sarabun New" w:cs="TH Sarabun New"/>
          <w:cs/>
        </w:rPr>
        <w:t xml:space="preserve">คือชื่อร้าน </w:t>
      </w:r>
      <w:r w:rsidRPr="00B707FD">
        <w:rPr>
          <w:rFonts w:ascii="TH Sarabun New" w:hAnsi="TH Sarabun New" w:cs="TH Sarabun New"/>
        </w:rPr>
        <w:t>,</w:t>
      </w:r>
      <w:r w:rsidRPr="00B707FD">
        <w:rPr>
          <w:rFonts w:ascii="TH Sarabun New" w:hAnsi="TH Sarabun New" w:cs="TH Sarabun New"/>
          <w:cs/>
        </w:rPr>
        <w:t>อ</w:t>
      </w:r>
      <w:r w:rsidRPr="00B707FD">
        <w:rPr>
          <w:rFonts w:ascii="TH Sarabun New" w:hAnsi="TH Sarabun New" w:cs="TH Sarabun New"/>
        </w:rPr>
        <w:t xml:space="preserve">7 </w:t>
      </w:r>
      <w:r w:rsidRPr="00B707FD">
        <w:rPr>
          <w:rFonts w:ascii="TH Sarabun New" w:hAnsi="TH Sarabun New" w:cs="TH Sarabun New"/>
          <w:cs/>
        </w:rPr>
        <w:t>คือรหัสสินค้า</w:t>
      </w:r>
      <w:r w:rsidRPr="00B707FD">
        <w:rPr>
          <w:rFonts w:ascii="TH Sarabun New" w:hAnsi="TH Sarabun New" w:cs="TH Sarabun New"/>
        </w:rPr>
        <w:t xml:space="preserve">, </w:t>
      </w:r>
      <w:r w:rsidRPr="00B707FD">
        <w:rPr>
          <w:rFonts w:ascii="TH Sarabun New" w:hAnsi="TH Sarabun New" w:cs="TH Sarabun New"/>
          <w:cs/>
        </w:rPr>
        <w:t xml:space="preserve">สครับ ขมิ้น คือชื่อสินค้า </w:t>
      </w:r>
      <w:r w:rsidRPr="00B707FD">
        <w:rPr>
          <w:rFonts w:ascii="TH Sarabun New" w:hAnsi="TH Sarabun New" w:cs="TH Sarabun New"/>
        </w:rPr>
        <w:t xml:space="preserve">,59 </w:t>
      </w:r>
      <w:r w:rsidRPr="00B707FD">
        <w:rPr>
          <w:rFonts w:ascii="TH Sarabun New" w:hAnsi="TH Sarabun New" w:cs="TH Sarabun New"/>
          <w:cs/>
        </w:rPr>
        <w:t>คือราคาสินค้า</w:t>
      </w:r>
      <w:r w:rsidR="006B4A51" w:rsidRPr="00B707FD">
        <w:rPr>
          <w:rFonts w:ascii="TH Sarabun New" w:hAnsi="TH Sarabun New" w:cs="TH Sarabun New"/>
        </w:rPr>
        <w:t>,</w:t>
      </w:r>
      <w:r w:rsidR="004D2110" w:rsidRPr="00B707FD">
        <w:rPr>
          <w:rFonts w:ascii="TH Sarabun New" w:hAnsi="TH Sarabun New" w:cs="TH Sarabun New"/>
        </w:rPr>
        <w:t xml:space="preserve">14/06/2022 12:30 </w:t>
      </w:r>
      <w:r w:rsidR="004D2110" w:rsidRPr="00B707FD">
        <w:rPr>
          <w:rFonts w:ascii="TH Sarabun New" w:hAnsi="TH Sarabun New" w:cs="TH Sarabun New"/>
          <w:cs/>
        </w:rPr>
        <w:t xml:space="preserve">คือ วันเวลาที่ </w:t>
      </w:r>
      <w:r w:rsidR="004D2110" w:rsidRPr="00B707FD">
        <w:rPr>
          <w:rFonts w:ascii="TH Sarabun New" w:hAnsi="TH Sarabun New" w:cs="TH Sarabun New"/>
        </w:rPr>
        <w:t xml:space="preserve">capture </w:t>
      </w:r>
      <w:r w:rsidR="004D2110" w:rsidRPr="00B707FD">
        <w:rPr>
          <w:rFonts w:ascii="TH Sarabun New" w:hAnsi="TH Sarabun New" w:cs="TH Sarabun New"/>
          <w:cs/>
        </w:rPr>
        <w:t>รูปภาพ</w:t>
      </w:r>
    </w:p>
    <w:p w14:paraId="455B3E49" w14:textId="31833FE1" w:rsidR="002A4FB7" w:rsidRPr="00B707FD" w:rsidRDefault="000D540E" w:rsidP="00545450">
      <w:pPr>
        <w:pStyle w:val="35CM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เมื่อผู้ใช้เลือกสินค้า</w:t>
      </w:r>
      <w:r w:rsidR="002A4FB7" w:rsidRPr="00B707FD">
        <w:rPr>
          <w:rFonts w:ascii="TH Sarabun New" w:hAnsi="TH Sarabun New" w:cs="TH Sarabun New"/>
          <w:cs/>
        </w:rPr>
        <w:t xml:space="preserve">ผู้ใช้งานสามารถกดปุ่ม </w:t>
      </w:r>
      <w:r w:rsidR="002A4FB7" w:rsidRPr="00B707FD">
        <w:rPr>
          <w:rFonts w:ascii="TH Sarabun New" w:hAnsi="TH Sarabun New" w:cs="TH Sarabun New"/>
        </w:rPr>
        <w:t>“chat”</w:t>
      </w:r>
      <w:r w:rsidR="002A4FB7" w:rsidRPr="00B707FD">
        <w:rPr>
          <w:rFonts w:ascii="TH Sarabun New" w:hAnsi="TH Sarabun New" w:cs="TH Sarabun New"/>
          <w:cs/>
        </w:rPr>
        <w:t>ในหน้ารายละเอียด</w:t>
      </w:r>
      <w:r w:rsidR="00827094" w:rsidRPr="00B707FD">
        <w:rPr>
          <w:rFonts w:ascii="TH Sarabun New" w:hAnsi="TH Sarabun New" w:cs="TH Sarabun New"/>
          <w:cs/>
        </w:rPr>
        <w:t>สินค้าเพื่อ</w:t>
      </w:r>
      <w:proofErr w:type="spellStart"/>
      <w:r w:rsidR="00827094" w:rsidRPr="00B707FD">
        <w:rPr>
          <w:rFonts w:ascii="TH Sarabun New" w:hAnsi="TH Sarabun New" w:cs="TH Sarabun New"/>
          <w:cs/>
        </w:rPr>
        <w:t>ลิ้ง</w:t>
      </w:r>
      <w:proofErr w:type="spellEnd"/>
      <w:r w:rsidR="00827094" w:rsidRPr="00B707FD">
        <w:rPr>
          <w:rFonts w:ascii="TH Sarabun New" w:hAnsi="TH Sarabun New" w:cs="TH Sarabun New"/>
          <w:cs/>
        </w:rPr>
        <w:t>ไปยังแชท ของร้านค้าได้</w:t>
      </w:r>
    </w:p>
    <w:p w14:paraId="468388B9" w14:textId="1E717253" w:rsidR="00DB4B6E" w:rsidRPr="00B707FD" w:rsidRDefault="000D540E" w:rsidP="00545450">
      <w:pPr>
        <w:pStyle w:val="35CM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เมื่อผู้ใช้เลือกสินค้า</w:t>
      </w:r>
      <w:r w:rsidR="00827094" w:rsidRPr="00B707FD">
        <w:rPr>
          <w:rFonts w:ascii="TH Sarabun New" w:hAnsi="TH Sarabun New" w:cs="TH Sarabun New"/>
          <w:cs/>
        </w:rPr>
        <w:t xml:space="preserve">ผู้ใช้งานสามารถกดปุ่ม </w:t>
      </w:r>
      <w:r w:rsidR="00827094" w:rsidRPr="00B707FD">
        <w:rPr>
          <w:rFonts w:ascii="TH Sarabun New" w:hAnsi="TH Sarabun New" w:cs="TH Sarabun New"/>
        </w:rPr>
        <w:t>“buy”</w:t>
      </w:r>
      <w:r w:rsidR="00827094" w:rsidRPr="00B707FD">
        <w:rPr>
          <w:rFonts w:ascii="TH Sarabun New" w:hAnsi="TH Sarabun New" w:cs="TH Sarabun New"/>
          <w:cs/>
        </w:rPr>
        <w:t>ในหน้ารายละเอียดสินค้าเพื่อ</w:t>
      </w:r>
      <w:proofErr w:type="spellStart"/>
      <w:r w:rsidR="00827094" w:rsidRPr="00B707FD">
        <w:rPr>
          <w:rFonts w:ascii="TH Sarabun New" w:hAnsi="TH Sarabun New" w:cs="TH Sarabun New"/>
          <w:cs/>
        </w:rPr>
        <w:t>ลิ้ง</w:t>
      </w:r>
      <w:proofErr w:type="spellEnd"/>
      <w:r w:rsidR="00827094" w:rsidRPr="00B707FD">
        <w:rPr>
          <w:rFonts w:ascii="TH Sarabun New" w:hAnsi="TH Sarabun New" w:cs="TH Sarabun New"/>
          <w:cs/>
        </w:rPr>
        <w:t>ไปยังแชท ของร้านค้าและจะมีการนำ</w:t>
      </w:r>
      <w:r w:rsidR="00A654F3" w:rsidRPr="00B707FD">
        <w:rPr>
          <w:rFonts w:ascii="TH Sarabun New" w:hAnsi="TH Sarabun New" w:cs="TH Sarabun New"/>
          <w:cs/>
        </w:rPr>
        <w:t xml:space="preserve">รหัสสินค้า ชื่อสินค้า ราคาสินค้า </w:t>
      </w:r>
      <w:r w:rsidR="00827094" w:rsidRPr="00B707FD">
        <w:rPr>
          <w:rFonts w:ascii="TH Sarabun New" w:hAnsi="TH Sarabun New" w:cs="TH Sarabun New"/>
          <w:cs/>
        </w:rPr>
        <w:t>ส่งไปให้ร้านค้าอัตโนมัติ</w:t>
      </w:r>
    </w:p>
    <w:p w14:paraId="692777F2" w14:textId="084D31E7" w:rsidR="00EF1705" w:rsidRPr="00B707FD" w:rsidRDefault="00EF1705" w:rsidP="00E624A5">
      <w:pPr>
        <w:pStyle w:val="35CM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lastRenderedPageBreak/>
        <w:t>ผู้ใช้งานสามารถค้นหาสินค้าจากชื่อสินค้าหรือชื่อร้านค้าได้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>ในช่วงที่เวลาร้านค้าไลฟ์สดตัวอย่างเช่น</w:t>
      </w:r>
    </w:p>
    <w:p w14:paraId="2A3169FD" w14:textId="7C6EC595" w:rsidR="00EF1705" w:rsidRPr="00B707FD" w:rsidRDefault="00EF1705" w:rsidP="00545450">
      <w:pPr>
        <w:pStyle w:val="35CM"/>
        <w:numPr>
          <w:ilvl w:val="0"/>
          <w:numId w:val="39"/>
        </w:num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ชื่อสินค้า </w:t>
      </w:r>
    </w:p>
    <w:p w14:paraId="44BBE381" w14:textId="27C8A28C" w:rsidR="00EF1705" w:rsidRPr="00B707FD" w:rsidRDefault="00EF1705" w:rsidP="00545450">
      <w:pPr>
        <w:pStyle w:val="35CM"/>
        <w:numPr>
          <w:ilvl w:val="0"/>
          <w:numId w:val="39"/>
        </w:num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ชื่อร้านค้า </w:t>
      </w:r>
    </w:p>
    <w:p w14:paraId="013BAB4E" w14:textId="32D3F703" w:rsidR="00EF1705" w:rsidRPr="00B707FD" w:rsidRDefault="00AC12D5" w:rsidP="00545450">
      <w:pPr>
        <w:pStyle w:val="35CM"/>
        <w:numPr>
          <w:ilvl w:val="0"/>
          <w:numId w:val="0"/>
        </w:num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ตัวอย่าง เช่น </w:t>
      </w:r>
      <w:proofErr w:type="spellStart"/>
      <w:r w:rsidRPr="00B707FD">
        <w:rPr>
          <w:rFonts w:ascii="TH Sarabun New" w:hAnsi="TH Sarabun New" w:cs="TH Sarabun New"/>
          <w:cs/>
        </w:rPr>
        <w:t>ลิป</w:t>
      </w:r>
      <w:proofErr w:type="spellEnd"/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</w:rPr>
        <w:t>KO(</w:t>
      </w:r>
      <w:r w:rsidRPr="00B707FD">
        <w:rPr>
          <w:rFonts w:ascii="TH Sarabun New" w:hAnsi="TH Sarabun New" w:cs="TH Sarabun New"/>
          <w:cs/>
        </w:rPr>
        <w:t xml:space="preserve">เบอร์ </w:t>
      </w:r>
      <w:r w:rsidRPr="00B707FD">
        <w:rPr>
          <w:rFonts w:ascii="TH Sarabun New" w:hAnsi="TH Sarabun New" w:cs="TH Sarabun New"/>
        </w:rPr>
        <w:t xml:space="preserve">7) </w:t>
      </w:r>
      <w:r w:rsidRPr="00B707FD">
        <w:rPr>
          <w:rFonts w:ascii="TH Sarabun New" w:hAnsi="TH Sarabun New" w:cs="TH Sarabun New"/>
          <w:cs/>
        </w:rPr>
        <w:t>คือชื่อสินค้า</w:t>
      </w:r>
      <w:r w:rsidRPr="00B707FD">
        <w:rPr>
          <w:rFonts w:ascii="TH Sarabun New" w:hAnsi="TH Sarabun New" w:cs="TH Sarabun New"/>
        </w:rPr>
        <w:t xml:space="preserve">, </w:t>
      </w:r>
      <w:r w:rsidR="00745955" w:rsidRPr="00B707FD">
        <w:rPr>
          <w:rFonts w:ascii="TH Sarabun New" w:hAnsi="TH Sarabun New" w:cs="TH Sarabun New"/>
        </w:rPr>
        <w:t>FIRST SHOP V2</w:t>
      </w:r>
      <w:r w:rsidR="00745955"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cs/>
        </w:rPr>
        <w:t>คือชื่อร้าน</w:t>
      </w:r>
    </w:p>
    <w:p w14:paraId="17E246BF" w14:textId="56DA22DB" w:rsidR="00A873B3" w:rsidRPr="00B707FD" w:rsidRDefault="000C3C3E" w:rsidP="00545450">
      <w:pPr>
        <w:pStyle w:val="35CM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  <w:cs/>
        </w:rPr>
        <w:t xml:space="preserve">เมื่อร้านค้ามีสถานะ </w:t>
      </w:r>
      <w:r w:rsidRPr="00B707FD">
        <w:rPr>
          <w:rFonts w:ascii="TH Sarabun New" w:hAnsi="TH Sarabun New" w:cs="TH Sarabun New"/>
        </w:rPr>
        <w:t xml:space="preserve">offline </w:t>
      </w:r>
      <w:r w:rsidRPr="00B707FD">
        <w:rPr>
          <w:rFonts w:ascii="TH Sarabun New" w:hAnsi="TH Sarabun New" w:cs="TH Sarabun New"/>
          <w:cs/>
        </w:rPr>
        <w:t xml:space="preserve">ผู้ใช้จะไม่สามารถมองเห็นสินค้าของร้านค้าที่ </w:t>
      </w:r>
      <w:r w:rsidRPr="00B707FD">
        <w:rPr>
          <w:rFonts w:ascii="TH Sarabun New" w:hAnsi="TH Sarabun New" w:cs="TH Sarabun New"/>
        </w:rPr>
        <w:t xml:space="preserve">offline </w:t>
      </w:r>
      <w:r w:rsidRPr="00B707FD">
        <w:rPr>
          <w:rFonts w:ascii="TH Sarabun New" w:hAnsi="TH Sarabun New" w:cs="TH Sarabun New"/>
          <w:cs/>
        </w:rPr>
        <w:t>ได้</w:t>
      </w:r>
      <w:bookmarkStart w:id="23" w:name="_Toc109332122"/>
      <w:bookmarkStart w:id="24" w:name="_Toc109333658"/>
      <w:bookmarkStart w:id="25" w:name="_Toc109335730"/>
      <w:bookmarkStart w:id="26" w:name="_Toc112061392"/>
      <w:bookmarkStart w:id="27" w:name="_Toc112109666"/>
    </w:p>
    <w:p w14:paraId="7893BD82" w14:textId="5D3B4428" w:rsidR="00065D04" w:rsidRPr="00B707FD" w:rsidRDefault="00A873B3" w:rsidP="00A873B3">
      <w:p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br w:type="page"/>
      </w:r>
    </w:p>
    <w:p w14:paraId="444F9577" w14:textId="592B73DD" w:rsidR="005103A9" w:rsidRPr="00B707FD" w:rsidRDefault="005103A9" w:rsidP="00065D04">
      <w:pPr>
        <w:pStyle w:val="3"/>
        <w:jc w:val="thaiDistribute"/>
        <w:rPr>
          <w:rFonts w:ascii="TH Sarabun New" w:hAnsi="TH Sarabun New" w:cs="TH Sarabun New"/>
        </w:rPr>
      </w:pPr>
      <w:bookmarkStart w:id="28" w:name="_Toc131078363"/>
      <w:r w:rsidRPr="00B707FD">
        <w:rPr>
          <w:rFonts w:ascii="TH Sarabun New" w:hAnsi="TH Sarabun New" w:cs="TH Sarabun New"/>
          <w:cs/>
        </w:rPr>
        <w:lastRenderedPageBreak/>
        <w:t xml:space="preserve">ผู้ดูแลระบบ </w:t>
      </w:r>
      <w:r w:rsidRPr="00B707FD">
        <w:rPr>
          <w:rFonts w:ascii="TH Sarabun New" w:hAnsi="TH Sarabun New" w:cs="TH Sarabun New"/>
        </w:rPr>
        <w:t>(</w:t>
      </w:r>
      <w:r w:rsidRPr="00B707FD">
        <w:rPr>
          <w:rFonts w:ascii="TH Sarabun New" w:hAnsi="TH Sarabun New" w:cs="TH Sarabun New"/>
          <w:cs/>
        </w:rPr>
        <w:t>ใช้งานผ่าน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bCs/>
          <w:iCs/>
        </w:rPr>
        <w:t>Desktop Application</w:t>
      </w:r>
      <w:r w:rsidRPr="00B707FD">
        <w:rPr>
          <w:rFonts w:ascii="TH Sarabun New" w:hAnsi="TH Sarabun New" w:cs="TH Sarabun New"/>
          <w:bCs/>
        </w:rPr>
        <w:t xml:space="preserve"> </w:t>
      </w:r>
      <w:r w:rsidRPr="00B707FD">
        <w:rPr>
          <w:rFonts w:ascii="TH Sarabun New" w:hAnsi="TH Sarabun New" w:cs="TH Sarabun New"/>
          <w:cs/>
        </w:rPr>
        <w:t>ที่พัฒนาด้วย</w:t>
      </w:r>
      <w:r w:rsidRPr="00B707FD">
        <w:rPr>
          <w:rFonts w:ascii="TH Sarabun New" w:hAnsi="TH Sarabun New" w:cs="TH Sarabun New"/>
          <w:bCs/>
          <w:cs/>
        </w:rPr>
        <w:t xml:space="preserve"> </w:t>
      </w:r>
      <w:r w:rsidRPr="00B707FD">
        <w:rPr>
          <w:rFonts w:ascii="TH Sarabun New" w:hAnsi="TH Sarabun New" w:cs="TH Sarabun New"/>
          <w:bCs/>
          <w:iCs/>
        </w:rPr>
        <w:t>Python</w:t>
      </w:r>
      <w:r w:rsidRPr="00B707FD">
        <w:rPr>
          <w:rFonts w:ascii="TH Sarabun New" w:hAnsi="TH Sarabun New" w:cs="TH Sarabun New"/>
          <w:bCs/>
        </w:rPr>
        <w:t>)</w:t>
      </w:r>
      <w:bookmarkEnd w:id="23"/>
      <w:bookmarkEnd w:id="24"/>
      <w:bookmarkEnd w:id="25"/>
      <w:bookmarkEnd w:id="26"/>
      <w:bookmarkEnd w:id="27"/>
      <w:bookmarkEnd w:id="28"/>
    </w:p>
    <w:p w14:paraId="170AB81B" w14:textId="77777777" w:rsidR="00BB5D8D" w:rsidRPr="00B707FD" w:rsidRDefault="00C317F2" w:rsidP="00545450">
      <w:pPr>
        <w:pStyle w:val="35CM"/>
        <w:numPr>
          <w:ilvl w:val="0"/>
          <w:numId w:val="20"/>
        </w:numPr>
        <w:rPr>
          <w:rFonts w:ascii="TH Sarabun New" w:hAnsi="TH Sarabun New" w:cs="TH Sarabun New"/>
        </w:rPr>
      </w:pPr>
      <w:bookmarkStart w:id="29" w:name="_Toc109332123"/>
      <w:r w:rsidRPr="00B707FD">
        <w:rPr>
          <w:rFonts w:ascii="TH Sarabun New" w:hAnsi="TH Sarabun New" w:cs="TH Sarabun New"/>
          <w:cs/>
        </w:rPr>
        <w:t>ผู้ดูแลระบบสามารถเลือกร้านค้าที่ไลฟ์สดได้</w:t>
      </w:r>
      <w:r w:rsidRPr="00B707FD">
        <w:rPr>
          <w:rFonts w:ascii="TH Sarabun New" w:hAnsi="TH Sarabun New" w:cs="TH Sarabun New"/>
          <w:iCs/>
        </w:rPr>
        <w:t xml:space="preserve"> 3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>ร้านค้ามีร้านค้า</w:t>
      </w:r>
      <w:bookmarkEnd w:id="29"/>
    </w:p>
    <w:p w14:paraId="538F653F" w14:textId="661A0757" w:rsidR="00C317F2" w:rsidRPr="00B707FD" w:rsidRDefault="00C317F2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-</w:t>
      </w:r>
      <w:r w:rsidR="00512ADE" w:rsidRPr="00B707FD">
        <w:rPr>
          <w:rFonts w:ascii="TH Sarabun New" w:hAnsi="TH Sarabun New" w:cs="TH Sarabun New"/>
        </w:rPr>
        <w:t xml:space="preserve">   </w:t>
      </w:r>
      <w:r w:rsidR="00A873B3" w:rsidRPr="00B707FD">
        <w:rPr>
          <w:rFonts w:ascii="TH Sarabun New" w:hAnsi="TH Sarabun New" w:cs="TH Sarabun New"/>
        </w:rPr>
        <w:t>FIRST SHOP V2</w:t>
      </w:r>
    </w:p>
    <w:p w14:paraId="3F2BFD60" w14:textId="6782184E" w:rsidR="00C317F2" w:rsidRPr="00B707FD" w:rsidRDefault="00C317F2" w:rsidP="00065D04">
      <w:pPr>
        <w:pStyle w:val="33"/>
        <w:ind w:left="2880" w:firstLine="0"/>
        <w:jc w:val="thaiDistribute"/>
        <w:rPr>
          <w:rFonts w:ascii="TH Sarabun New" w:hAnsi="TH Sarabun New" w:cs="TH Sarabun New"/>
          <w:i/>
        </w:rPr>
      </w:pPr>
      <w:bookmarkStart w:id="30" w:name="_Toc109332125"/>
      <w:r w:rsidRPr="00B707FD">
        <w:rPr>
          <w:rFonts w:ascii="TH Sarabun New" w:hAnsi="TH Sarabun New" w:cs="TH Sarabun New"/>
        </w:rPr>
        <w:t>-</w:t>
      </w:r>
      <w:r w:rsidR="00512ADE" w:rsidRPr="00B707FD">
        <w:rPr>
          <w:rFonts w:ascii="TH Sarabun New" w:hAnsi="TH Sarabun New" w:cs="TH Sarabun New"/>
        </w:rPr>
        <w:t xml:space="preserve">   </w:t>
      </w:r>
      <w:bookmarkEnd w:id="30"/>
      <w:r w:rsidR="00A873B3" w:rsidRPr="00B707FD">
        <w:rPr>
          <w:rFonts w:ascii="TH Sarabun New" w:hAnsi="TH Sarabun New" w:cs="TH Sarabun New"/>
        </w:rPr>
        <w:t xml:space="preserve">KANYA SHOP </w:t>
      </w:r>
      <w:r w:rsidR="00A873B3" w:rsidRPr="00B707FD">
        <w:rPr>
          <w:rFonts w:ascii="TH Sarabun New" w:hAnsi="TH Sarabun New" w:cs="TH Sarabun New"/>
          <w:cs/>
        </w:rPr>
        <w:t>ขายถูกทุกอย่าง</w:t>
      </w:r>
    </w:p>
    <w:p w14:paraId="15A41D66" w14:textId="1436D8C8" w:rsidR="00C317F2" w:rsidRPr="00B707FD" w:rsidRDefault="00C317F2" w:rsidP="00065D04">
      <w:pPr>
        <w:pStyle w:val="33"/>
        <w:ind w:left="2880" w:firstLine="0"/>
        <w:jc w:val="thaiDistribute"/>
        <w:rPr>
          <w:rFonts w:ascii="TH Sarabun New" w:hAnsi="TH Sarabun New" w:cs="TH Sarabun New"/>
        </w:rPr>
      </w:pPr>
      <w:bookmarkStart w:id="31" w:name="_Toc109332126"/>
      <w:r w:rsidRPr="00B707FD">
        <w:rPr>
          <w:rFonts w:ascii="TH Sarabun New" w:hAnsi="TH Sarabun New" w:cs="TH Sarabun New"/>
        </w:rPr>
        <w:t>-</w:t>
      </w:r>
      <w:r w:rsidR="00512ADE" w:rsidRPr="00B707FD">
        <w:rPr>
          <w:rFonts w:ascii="TH Sarabun New" w:hAnsi="TH Sarabun New" w:cs="TH Sarabun New"/>
        </w:rPr>
        <w:t xml:space="preserve">   </w:t>
      </w:r>
      <w:bookmarkEnd w:id="31"/>
      <w:r w:rsidR="00A873B3" w:rsidRPr="00B707FD">
        <w:rPr>
          <w:rFonts w:ascii="TH Sarabun New" w:hAnsi="TH Sarabun New" w:cs="TH Sarabun New"/>
          <w:cs/>
        </w:rPr>
        <w:t>มหัศจรรย์"วันของ</w:t>
      </w:r>
      <w:proofErr w:type="spellStart"/>
      <w:r w:rsidR="00A873B3" w:rsidRPr="00B707FD">
        <w:rPr>
          <w:rFonts w:ascii="TH Sarabun New" w:hAnsi="TH Sarabun New" w:cs="TH Sarabun New"/>
        </w:rPr>
        <w:t>AuuM</w:t>
      </w:r>
      <w:proofErr w:type="spellEnd"/>
    </w:p>
    <w:p w14:paraId="35C63F1A" w14:textId="4ADEFC56" w:rsidR="00D352BE" w:rsidRPr="00B707FD" w:rsidRDefault="00D352BE" w:rsidP="00545450">
      <w:pPr>
        <w:pStyle w:val="35CM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ผู้ดูแลระบบสามารถ</w:t>
      </w:r>
      <w:r w:rsidR="00292BC2" w:rsidRPr="00B707FD">
        <w:rPr>
          <w:rFonts w:ascii="TH Sarabun New" w:hAnsi="TH Sarabun New" w:cs="TH Sarabun New"/>
          <w:cs/>
        </w:rPr>
        <w:t>หยุด</w:t>
      </w:r>
      <w:r w:rsidRPr="00B707FD">
        <w:rPr>
          <w:rFonts w:ascii="TH Sarabun New" w:hAnsi="TH Sarabun New" w:cs="TH Sarabun New"/>
          <w:cs/>
        </w:rPr>
        <w:t>ร้านค้า</w:t>
      </w:r>
      <w:r w:rsidR="00B2778E" w:rsidRPr="00B707FD">
        <w:rPr>
          <w:rFonts w:ascii="TH Sarabun New" w:hAnsi="TH Sarabun New" w:cs="TH Sarabun New"/>
          <w:cs/>
        </w:rPr>
        <w:t>ที่</w:t>
      </w:r>
      <w:r w:rsidR="00505D2C" w:rsidRPr="00B707FD">
        <w:rPr>
          <w:rFonts w:ascii="TH Sarabun New" w:hAnsi="TH Sarabun New" w:cs="TH Sarabun New"/>
          <w:cs/>
        </w:rPr>
        <w:t>กำลัง</w:t>
      </w:r>
      <w:r w:rsidR="00292BC2" w:rsidRPr="00B707FD">
        <w:rPr>
          <w:rFonts w:ascii="TH Sarabun New" w:hAnsi="TH Sarabun New" w:cs="TH Sarabun New"/>
          <w:cs/>
        </w:rPr>
        <w:t>ประมวลผล</w:t>
      </w:r>
      <w:r w:rsidR="00B2778E" w:rsidRPr="00B707FD">
        <w:rPr>
          <w:rFonts w:ascii="TH Sarabun New" w:hAnsi="TH Sarabun New" w:cs="TH Sarabun New"/>
          <w:cs/>
        </w:rPr>
        <w:t>ในระบบ</w:t>
      </w:r>
      <w:r w:rsidR="000C3C3E" w:rsidRPr="00B707FD">
        <w:rPr>
          <w:rFonts w:ascii="TH Sarabun New" w:hAnsi="TH Sarabun New" w:cs="TH Sarabun New"/>
          <w:cs/>
        </w:rPr>
        <w:t>และแจ้งเตือนไปยัง</w:t>
      </w:r>
      <w:r w:rsidR="000C3C3E" w:rsidRPr="00B707FD">
        <w:rPr>
          <w:rFonts w:ascii="TH Sarabun New" w:hAnsi="TH Sarabun New" w:cs="TH Sarabun New"/>
          <w:bCs/>
        </w:rPr>
        <w:t xml:space="preserve"> Application</w:t>
      </w:r>
      <w:r w:rsidR="000C3C3E" w:rsidRPr="00B707FD">
        <w:rPr>
          <w:rFonts w:ascii="TH Sarabun New" w:hAnsi="TH Sarabun New" w:cs="TH Sarabun New"/>
          <w:cs/>
        </w:rPr>
        <w:t xml:space="preserve"> ของผู้ใช้งานได้ </w:t>
      </w:r>
    </w:p>
    <w:p w14:paraId="678358F7" w14:textId="07B006A4" w:rsidR="002E4836" w:rsidRPr="00B707FD" w:rsidRDefault="002E4836" w:rsidP="00545450">
      <w:pPr>
        <w:pStyle w:val="35CM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ผู้ดูแลระบบสามารถดูข้อมูลรายการสินค้า ของแต่ละร้านค้า</w:t>
      </w:r>
      <w:r w:rsidR="00B61BF1" w:rsidRPr="00B707FD">
        <w:rPr>
          <w:rFonts w:ascii="TH Sarabun New" w:hAnsi="TH Sarabun New" w:cs="TH Sarabun New"/>
          <w:cs/>
        </w:rPr>
        <w:t>ได้ ประกอบด้วย</w:t>
      </w:r>
    </w:p>
    <w:p w14:paraId="08540C1F" w14:textId="2F19B135" w:rsidR="00B61BF1" w:rsidRPr="00B707FD" w:rsidRDefault="00B61BF1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-</w:t>
      </w:r>
      <w:r w:rsidRPr="00B707FD">
        <w:rPr>
          <w:rFonts w:ascii="TH Sarabun New" w:hAnsi="TH Sarabun New" w:cs="TH Sarabun New"/>
          <w:cs/>
        </w:rPr>
        <w:t xml:space="preserve">   รหัสสินค้า </w:t>
      </w:r>
    </w:p>
    <w:p w14:paraId="1B61AA66" w14:textId="01838F36" w:rsidR="00B61BF1" w:rsidRPr="00B707FD" w:rsidRDefault="00B61BF1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-   </w:t>
      </w:r>
      <w:r w:rsidRPr="00B707FD">
        <w:rPr>
          <w:rFonts w:ascii="TH Sarabun New" w:hAnsi="TH Sarabun New" w:cs="TH Sarabun New"/>
          <w:cs/>
        </w:rPr>
        <w:t xml:space="preserve">ชื่อสินค้า </w:t>
      </w:r>
    </w:p>
    <w:p w14:paraId="360DA9A0" w14:textId="29FBF30B" w:rsidR="00B61BF1" w:rsidRPr="00B707FD" w:rsidRDefault="00B61BF1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-</w:t>
      </w:r>
      <w:r w:rsidRPr="00B707FD">
        <w:rPr>
          <w:rFonts w:ascii="TH Sarabun New" w:hAnsi="TH Sarabun New" w:cs="TH Sarabun New"/>
          <w:cs/>
        </w:rPr>
        <w:t xml:space="preserve">   ราคาสินค้า </w:t>
      </w:r>
    </w:p>
    <w:p w14:paraId="41A7B48E" w14:textId="29A31D8A" w:rsidR="00AC12D5" w:rsidRPr="00B707FD" w:rsidRDefault="00AC12D5" w:rsidP="00545450">
      <w:pPr>
        <w:pStyle w:val="35CM"/>
        <w:numPr>
          <w:ilvl w:val="0"/>
          <w:numId w:val="0"/>
        </w:numPr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  <w:cs/>
        </w:rPr>
        <w:t>ตัวอย่าง เช่น อ</w:t>
      </w:r>
      <w:r w:rsidRPr="00B707FD">
        <w:rPr>
          <w:rFonts w:ascii="TH Sarabun New" w:hAnsi="TH Sarabun New" w:cs="TH Sarabun New"/>
        </w:rPr>
        <w:t xml:space="preserve">61 </w:t>
      </w:r>
      <w:r w:rsidRPr="00B707FD">
        <w:rPr>
          <w:rFonts w:ascii="TH Sarabun New" w:hAnsi="TH Sarabun New" w:cs="TH Sarabun New"/>
          <w:cs/>
        </w:rPr>
        <w:t>คือรหัสสินค้า</w:t>
      </w:r>
      <w:r w:rsidRPr="00B707FD">
        <w:rPr>
          <w:rFonts w:ascii="TH Sarabun New" w:hAnsi="TH Sarabun New" w:cs="TH Sarabun New"/>
        </w:rPr>
        <w:t xml:space="preserve">, </w:t>
      </w:r>
      <w:proofErr w:type="spellStart"/>
      <w:r w:rsidRPr="00B707FD">
        <w:rPr>
          <w:rFonts w:ascii="TH Sarabun New" w:hAnsi="TH Sarabun New" w:cs="TH Sarabun New"/>
          <w:cs/>
        </w:rPr>
        <w:t>ลิป</w:t>
      </w:r>
      <w:proofErr w:type="spellEnd"/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</w:rPr>
        <w:t>KO(</w:t>
      </w:r>
      <w:r w:rsidRPr="00B707FD">
        <w:rPr>
          <w:rFonts w:ascii="TH Sarabun New" w:hAnsi="TH Sarabun New" w:cs="TH Sarabun New"/>
          <w:cs/>
        </w:rPr>
        <w:t xml:space="preserve">เบอร์ </w:t>
      </w:r>
      <w:r w:rsidRPr="00B707FD">
        <w:rPr>
          <w:rFonts w:ascii="TH Sarabun New" w:hAnsi="TH Sarabun New" w:cs="TH Sarabun New"/>
        </w:rPr>
        <w:t xml:space="preserve">8) </w:t>
      </w:r>
      <w:r w:rsidRPr="00B707FD">
        <w:rPr>
          <w:rFonts w:ascii="TH Sarabun New" w:hAnsi="TH Sarabun New" w:cs="TH Sarabun New"/>
          <w:cs/>
        </w:rPr>
        <w:t>คือชื่อสินค้า</w:t>
      </w:r>
      <w:r w:rsidRPr="00B707FD">
        <w:rPr>
          <w:rFonts w:ascii="TH Sarabun New" w:hAnsi="TH Sarabun New" w:cs="TH Sarabun New"/>
        </w:rPr>
        <w:t xml:space="preserve">,59 </w:t>
      </w:r>
      <w:r w:rsidRPr="00B707FD">
        <w:rPr>
          <w:rFonts w:ascii="TH Sarabun New" w:hAnsi="TH Sarabun New" w:cs="TH Sarabun New"/>
          <w:cs/>
        </w:rPr>
        <w:t>คือราคาสินค้า</w:t>
      </w:r>
    </w:p>
    <w:p w14:paraId="0EFE8CD2" w14:textId="2988CA28" w:rsidR="00512ADE" w:rsidRPr="00B707FD" w:rsidRDefault="00512ADE" w:rsidP="00065D04">
      <w:pPr>
        <w:pStyle w:val="3"/>
        <w:jc w:val="thaiDistribute"/>
        <w:rPr>
          <w:rFonts w:ascii="TH Sarabun New" w:hAnsi="TH Sarabun New" w:cs="TH Sarabun New"/>
        </w:rPr>
      </w:pPr>
      <w:bookmarkStart w:id="32" w:name="_Toc109332127"/>
      <w:bookmarkStart w:id="33" w:name="_Toc109333659"/>
      <w:bookmarkStart w:id="34" w:name="_Toc109335731"/>
      <w:bookmarkStart w:id="35" w:name="_Toc112061393"/>
      <w:bookmarkStart w:id="36" w:name="_Toc112109667"/>
      <w:bookmarkStart w:id="37" w:name="_Toc131078364"/>
      <w:r w:rsidRPr="00B707FD">
        <w:rPr>
          <w:rFonts w:ascii="TH Sarabun New" w:hAnsi="TH Sarabun New" w:cs="TH Sarabun New"/>
          <w:cs/>
        </w:rPr>
        <w:t>ระบบ</w:t>
      </w:r>
      <w:r w:rsidRPr="00B707FD">
        <w:rPr>
          <w:rFonts w:ascii="TH Sarabun New" w:hAnsi="TH Sarabun New" w:cs="TH Sarabun New"/>
        </w:rPr>
        <w:t xml:space="preserve"> (</w:t>
      </w:r>
      <w:r w:rsidRPr="00B707FD">
        <w:rPr>
          <w:rFonts w:ascii="TH Sarabun New" w:hAnsi="TH Sarabun New" w:cs="TH Sarabun New"/>
          <w:cs/>
        </w:rPr>
        <w:t xml:space="preserve">ระบบพัฒนาเป็น </w:t>
      </w:r>
      <w:r w:rsidRPr="00B707FD">
        <w:rPr>
          <w:rFonts w:ascii="TH Sarabun New" w:hAnsi="TH Sarabun New" w:cs="TH Sarabun New"/>
          <w:bCs/>
        </w:rPr>
        <w:t>Module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 xml:space="preserve">ด้วย </w:t>
      </w:r>
      <w:r w:rsidRPr="00B707FD">
        <w:rPr>
          <w:rFonts w:ascii="TH Sarabun New" w:hAnsi="TH Sarabun New" w:cs="TH Sarabun New"/>
          <w:bCs/>
        </w:rPr>
        <w:t>Python</w:t>
      </w:r>
      <w:r w:rsidRPr="00B707FD">
        <w:rPr>
          <w:rFonts w:ascii="TH Sarabun New" w:hAnsi="TH Sarabun New" w:cs="TH Sarabun New"/>
        </w:rPr>
        <w:t>)</w:t>
      </w:r>
      <w:bookmarkEnd w:id="32"/>
      <w:bookmarkEnd w:id="33"/>
      <w:bookmarkEnd w:id="34"/>
      <w:bookmarkEnd w:id="35"/>
      <w:bookmarkEnd w:id="36"/>
      <w:bookmarkEnd w:id="37"/>
    </w:p>
    <w:p w14:paraId="4CA74B42" w14:textId="094422EA" w:rsidR="00512ADE" w:rsidRPr="00B707FD" w:rsidRDefault="00E3499E" w:rsidP="00545450">
      <w:pPr>
        <w:pStyle w:val="35CM"/>
        <w:numPr>
          <w:ilvl w:val="0"/>
          <w:numId w:val="21"/>
        </w:num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ระบบ</w:t>
      </w:r>
      <w:r w:rsidR="00512ADE" w:rsidRPr="00B707FD">
        <w:rPr>
          <w:rFonts w:ascii="TH Sarabun New" w:hAnsi="TH Sarabun New" w:cs="TH Sarabun New"/>
          <w:cs/>
        </w:rPr>
        <w:t>สามารถ</w:t>
      </w:r>
      <w:r w:rsidRPr="00B707FD">
        <w:rPr>
          <w:rFonts w:ascii="TH Sarabun New" w:hAnsi="TH Sarabun New" w:cs="TH Sarabun New"/>
          <w:cs/>
        </w:rPr>
        <w:t>จับ</w:t>
      </w:r>
      <w:r w:rsidR="00512ADE" w:rsidRPr="00B707FD">
        <w:rPr>
          <w:rFonts w:ascii="TH Sarabun New" w:hAnsi="TH Sarabun New" w:cs="TH Sarabun New"/>
          <w:cs/>
        </w:rPr>
        <w:t>ภาพหน้าจอไลฟ์สดได้</w:t>
      </w:r>
      <w:r w:rsidR="00512ADE" w:rsidRPr="00B707FD">
        <w:rPr>
          <w:rFonts w:ascii="TH Sarabun New" w:hAnsi="TH Sarabun New" w:cs="TH Sarabun New"/>
        </w:rPr>
        <w:t xml:space="preserve"> </w:t>
      </w:r>
      <w:r w:rsidR="00512ADE" w:rsidRPr="00B707FD">
        <w:rPr>
          <w:rFonts w:ascii="TH Sarabun New" w:hAnsi="TH Sarabun New" w:cs="TH Sarabun New"/>
          <w:iCs/>
        </w:rPr>
        <w:t>3</w:t>
      </w:r>
      <w:r w:rsidR="00512ADE" w:rsidRPr="00B707FD">
        <w:rPr>
          <w:rFonts w:ascii="TH Sarabun New" w:hAnsi="TH Sarabun New" w:cs="TH Sarabun New"/>
        </w:rPr>
        <w:t xml:space="preserve"> </w:t>
      </w:r>
      <w:r w:rsidR="00512ADE" w:rsidRPr="00B707FD">
        <w:rPr>
          <w:rFonts w:ascii="TH Sarabun New" w:hAnsi="TH Sarabun New" w:cs="TH Sarabun New"/>
          <w:cs/>
        </w:rPr>
        <w:t>ร้านค้ามีร้านค้า</w:t>
      </w:r>
    </w:p>
    <w:p w14:paraId="28D638FD" w14:textId="2F286913" w:rsidR="00E3499E" w:rsidRPr="00B707FD" w:rsidRDefault="00E3499E" w:rsidP="00065D04">
      <w:pPr>
        <w:pStyle w:val="4"/>
        <w:numPr>
          <w:ilvl w:val="0"/>
          <w:numId w:val="0"/>
        </w:numPr>
        <w:ind w:firstLine="1134"/>
        <w:jc w:val="thaiDistribute"/>
        <w:rPr>
          <w:rFonts w:ascii="TH Sarabun New" w:hAnsi="TH Sarabun New" w:cs="TH Sarabun New"/>
          <w:i/>
        </w:rPr>
      </w:pPr>
      <w:r w:rsidRPr="00B707FD">
        <w:rPr>
          <w:rFonts w:ascii="TH Sarabun New" w:hAnsi="TH Sarabun New" w:cs="TH Sarabun New"/>
        </w:rPr>
        <w:t xml:space="preserve">                         -  </w:t>
      </w:r>
      <w:r w:rsidR="00852429" w:rsidRPr="00B707FD">
        <w:rPr>
          <w:rFonts w:ascii="TH Sarabun New" w:hAnsi="TH Sarabun New" w:cs="TH Sarabun New"/>
        </w:rPr>
        <w:t>FIRST SHOP V2</w:t>
      </w:r>
    </w:p>
    <w:p w14:paraId="551CB811" w14:textId="64B0FDB9" w:rsidR="00852429" w:rsidRPr="00B707FD" w:rsidRDefault="00E3499E" w:rsidP="00852429">
      <w:pPr>
        <w:rPr>
          <w:rFonts w:ascii="TH Sarabun New" w:eastAsia="Times New Roman" w:hAnsi="TH Sarabun New" w:cs="TH Sarabun New"/>
          <w:sz w:val="24"/>
          <w:szCs w:val="24"/>
        </w:rPr>
      </w:pPr>
      <w:bookmarkStart w:id="38" w:name="_Toc109332130"/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</w:rPr>
        <w:tab/>
        <w:t xml:space="preserve">         </w:t>
      </w:r>
      <w:r w:rsidR="00852429" w:rsidRPr="00B707FD">
        <w:rPr>
          <w:rFonts w:ascii="TH Sarabun New" w:hAnsi="TH Sarabun New" w:cs="TH Sarabun New"/>
          <w:cs/>
        </w:rPr>
        <w:tab/>
      </w:r>
      <w:r w:rsidR="00852429"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</w:rPr>
        <w:t xml:space="preserve"> </w:t>
      </w:r>
      <w:r w:rsidR="00852429" w:rsidRPr="00B707FD">
        <w:rPr>
          <w:rFonts w:ascii="TH Sarabun New" w:hAnsi="TH Sarabun New" w:cs="TH Sarabun New"/>
          <w:cs/>
        </w:rPr>
        <w:tab/>
      </w:r>
      <w:r w:rsidRPr="00B707FD">
        <w:rPr>
          <w:rFonts w:ascii="TH Sarabun New" w:hAnsi="TH Sarabun New" w:cs="TH Sarabun New"/>
        </w:rPr>
        <w:t xml:space="preserve">-  </w:t>
      </w:r>
      <w:bookmarkEnd w:id="38"/>
      <w:r w:rsidR="00852429" w:rsidRPr="00B707FD">
        <w:rPr>
          <w:rFonts w:ascii="TH Sarabun New" w:hAnsi="TH Sarabun New" w:cs="TH Sarabun New"/>
        </w:rPr>
        <w:t xml:space="preserve">KANYA SHOP </w:t>
      </w:r>
      <w:r w:rsidR="00852429" w:rsidRPr="00B707FD">
        <w:rPr>
          <w:rFonts w:ascii="TH Sarabun New" w:hAnsi="TH Sarabun New" w:cs="TH Sarabun New"/>
          <w:cs/>
        </w:rPr>
        <w:t>ขายถูกทุกอย่าง</w:t>
      </w:r>
    </w:p>
    <w:p w14:paraId="71C4E01A" w14:textId="16C024E7" w:rsidR="00E3499E" w:rsidRPr="00B707FD" w:rsidRDefault="00E3499E" w:rsidP="00852429">
      <w:pPr>
        <w:pStyle w:val="4"/>
        <w:numPr>
          <w:ilvl w:val="0"/>
          <w:numId w:val="0"/>
        </w:numPr>
        <w:ind w:left="2064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      </w:t>
      </w:r>
      <w:r w:rsidRPr="00B707FD">
        <w:rPr>
          <w:rFonts w:ascii="TH Sarabun New" w:hAnsi="TH Sarabun New" w:cs="TH Sarabun New"/>
        </w:rPr>
        <w:tab/>
        <w:t xml:space="preserve">-  </w:t>
      </w:r>
      <w:r w:rsidR="00852429" w:rsidRPr="00B707FD">
        <w:rPr>
          <w:rFonts w:ascii="TH Sarabun New" w:hAnsi="TH Sarabun New" w:cs="TH Sarabun New"/>
          <w:cs/>
        </w:rPr>
        <w:t>มหัศจรรย์"วันของ</w:t>
      </w:r>
      <w:proofErr w:type="spellStart"/>
      <w:r w:rsidR="00852429" w:rsidRPr="00B707FD">
        <w:rPr>
          <w:rFonts w:ascii="TH Sarabun New" w:hAnsi="TH Sarabun New" w:cs="TH Sarabun New"/>
        </w:rPr>
        <w:t>AuuM</w:t>
      </w:r>
      <w:proofErr w:type="spellEnd"/>
    </w:p>
    <w:p w14:paraId="7C2A6080" w14:textId="4A4A3EDD" w:rsidR="00E3499E" w:rsidRPr="00B707FD" w:rsidRDefault="00E3499E" w:rsidP="00D04F78">
      <w:pPr>
        <w:pStyle w:val="35CM"/>
        <w:numPr>
          <w:ilvl w:val="0"/>
          <w:numId w:val="21"/>
        </w:numPr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ระบบสามารถส่งสตรีมมิ่งภาพหน้าจอไลฟ์สดเพื่อนำไปประมวลผลแล</w:t>
      </w:r>
      <w:r w:rsidR="00B228BF" w:rsidRPr="00B707FD">
        <w:rPr>
          <w:rFonts w:ascii="TH Sarabun New" w:hAnsi="TH Sarabun New" w:cs="TH Sarabun New"/>
          <w:cs/>
        </w:rPr>
        <w:t xml:space="preserve">ะนำไปแสดงในแต่พื้นที่แสดงผลแต่ละพื้นที่ใน </w:t>
      </w:r>
      <w:r w:rsidR="00B228BF" w:rsidRPr="00B707FD">
        <w:rPr>
          <w:rFonts w:ascii="TH Sarabun New" w:hAnsi="TH Sarabun New" w:cs="TH Sarabun New"/>
          <w:bCs/>
          <w:iCs/>
        </w:rPr>
        <w:t>Desktop Application</w:t>
      </w:r>
      <w:r w:rsidR="00B228BF" w:rsidRPr="00B707FD">
        <w:rPr>
          <w:rFonts w:ascii="TH Sarabun New" w:hAnsi="TH Sarabun New" w:cs="TH Sarabun New"/>
          <w:bCs/>
          <w:iCs/>
          <w:cs/>
        </w:rPr>
        <w:t xml:space="preserve"> </w:t>
      </w:r>
      <w:r w:rsidR="00B228BF" w:rsidRPr="00B707FD">
        <w:rPr>
          <w:rFonts w:ascii="TH Sarabun New" w:hAnsi="TH Sarabun New" w:cs="TH Sarabun New"/>
          <w:b/>
          <w:i/>
          <w:cs/>
        </w:rPr>
        <w:t>ของผู้ดูแลระบบ</w:t>
      </w:r>
      <w:r w:rsidR="00B228BF"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cs/>
        </w:rPr>
        <w:t>ได้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iCs/>
        </w:rPr>
        <w:t>3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>ร้านค้ามีร้านค้า</w:t>
      </w:r>
    </w:p>
    <w:p w14:paraId="4AB55B4D" w14:textId="799AE422" w:rsidR="00A873B3" w:rsidRPr="00B707FD" w:rsidRDefault="00A873B3" w:rsidP="00A873B3">
      <w:pPr>
        <w:ind w:left="2880"/>
        <w:jc w:val="both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-   </w:t>
      </w:r>
      <w:r w:rsidR="00650666" w:rsidRPr="00B707FD">
        <w:rPr>
          <w:rFonts w:ascii="TH Sarabun New" w:hAnsi="TH Sarabun New" w:cs="TH Sarabun New"/>
        </w:rPr>
        <w:t>FIRST SHOP V2</w:t>
      </w:r>
      <w:r w:rsidR="00650666" w:rsidRPr="00B707FD">
        <w:rPr>
          <w:rFonts w:ascii="TH Sarabun New" w:hAnsi="TH Sarabun New" w:cs="TH Sarabun New"/>
        </w:rPr>
        <w:tab/>
      </w:r>
    </w:p>
    <w:p w14:paraId="2A7C73B6" w14:textId="77777777" w:rsidR="00A873B3" w:rsidRPr="00B707FD" w:rsidRDefault="00A873B3" w:rsidP="00A873B3">
      <w:pPr>
        <w:ind w:left="2880"/>
        <w:jc w:val="both"/>
        <w:rPr>
          <w:rFonts w:ascii="TH Sarabun New" w:hAnsi="TH Sarabun New" w:cs="TH Sarabun New"/>
          <w:i/>
        </w:rPr>
      </w:pPr>
      <w:r w:rsidRPr="00B707FD">
        <w:rPr>
          <w:rFonts w:ascii="TH Sarabun New" w:hAnsi="TH Sarabun New" w:cs="TH Sarabun New"/>
        </w:rPr>
        <w:t xml:space="preserve">-   KANYA SHOP </w:t>
      </w:r>
      <w:r w:rsidRPr="00B707FD">
        <w:rPr>
          <w:rFonts w:ascii="TH Sarabun New" w:hAnsi="TH Sarabun New" w:cs="TH Sarabun New"/>
          <w:cs/>
        </w:rPr>
        <w:t>ขายถูกทุกอย่าง</w:t>
      </w:r>
    </w:p>
    <w:p w14:paraId="036FE5B0" w14:textId="77777777" w:rsidR="00A873B3" w:rsidRPr="00B707FD" w:rsidRDefault="00A873B3" w:rsidP="00A873B3">
      <w:pPr>
        <w:ind w:left="2880"/>
        <w:jc w:val="both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-   </w:t>
      </w:r>
      <w:r w:rsidRPr="00B707FD">
        <w:rPr>
          <w:rFonts w:ascii="TH Sarabun New" w:hAnsi="TH Sarabun New" w:cs="TH Sarabun New"/>
          <w:cs/>
        </w:rPr>
        <w:t>มหัศจรรย์"วันของ</w:t>
      </w:r>
      <w:proofErr w:type="spellStart"/>
      <w:r w:rsidRPr="00B707FD">
        <w:rPr>
          <w:rFonts w:ascii="TH Sarabun New" w:hAnsi="TH Sarabun New" w:cs="TH Sarabun New"/>
        </w:rPr>
        <w:t>AuuM</w:t>
      </w:r>
      <w:proofErr w:type="spellEnd"/>
    </w:p>
    <w:p w14:paraId="19A0CC91" w14:textId="660089E5" w:rsidR="00E3499E" w:rsidRPr="00B707FD" w:rsidRDefault="00E3499E" w:rsidP="00A873B3">
      <w:pPr>
        <w:pStyle w:val="4"/>
        <w:numPr>
          <w:ilvl w:val="0"/>
          <w:numId w:val="0"/>
        </w:numPr>
        <w:ind w:left="1746" w:firstLine="1134"/>
        <w:jc w:val="thaiDistribute"/>
        <w:rPr>
          <w:rFonts w:ascii="TH Sarabun New" w:hAnsi="TH Sarabun New" w:cs="TH Sarabun New"/>
          <w:i/>
        </w:rPr>
      </w:pPr>
    </w:p>
    <w:p w14:paraId="2657EB19" w14:textId="1A833583" w:rsidR="00512ADE" w:rsidRPr="00B707FD" w:rsidRDefault="00512ADE" w:rsidP="00545450">
      <w:pPr>
        <w:pStyle w:val="35CM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ระบบสามารถตรวจจับกรอบของตัวอักษร</w:t>
      </w:r>
      <w:r w:rsidR="00CF3608" w:rsidRPr="00B707FD">
        <w:rPr>
          <w:rFonts w:ascii="TH Sarabun New" w:hAnsi="TH Sarabun New" w:cs="TH Sarabun New"/>
          <w:cs/>
        </w:rPr>
        <w:t xml:space="preserve"> รหัสสินค้า ชื่อสินค้า ราคาสินค้า ที่เป็นรายการรวมสินค้า</w:t>
      </w:r>
      <w:r w:rsidR="00E3499E" w:rsidRPr="00B707FD">
        <w:rPr>
          <w:rFonts w:ascii="TH Sarabun New" w:hAnsi="TH Sarabun New" w:cs="TH Sarabun New"/>
          <w:cs/>
        </w:rPr>
        <w:t>จากไลฟ์สดได้</w:t>
      </w:r>
      <w:r w:rsidRPr="00B707FD">
        <w:rPr>
          <w:rFonts w:ascii="TH Sarabun New" w:hAnsi="TH Sarabun New" w:cs="TH Sarabun New"/>
          <w:cs/>
        </w:rPr>
        <w:t>โดยที่ขนาดไม่เล็กเกินไป</w:t>
      </w:r>
    </w:p>
    <w:p w14:paraId="15E2F7C6" w14:textId="5F6D4E89" w:rsidR="00512ADE" w:rsidRPr="00B707FD" w:rsidRDefault="00512ADE" w:rsidP="00545450">
      <w:pPr>
        <w:pStyle w:val="35CM"/>
        <w:rPr>
          <w:rFonts w:ascii="TH Sarabun New" w:hAnsi="TH Sarabun New" w:cs="TH Sarabun New"/>
          <w:i/>
        </w:rPr>
      </w:pPr>
      <w:bookmarkStart w:id="39" w:name="_Toc109332133"/>
      <w:r w:rsidRPr="00B707FD">
        <w:rPr>
          <w:rFonts w:ascii="TH Sarabun New" w:hAnsi="TH Sarabun New" w:cs="TH Sarabun New"/>
          <w:cs/>
        </w:rPr>
        <w:t>ระบบสามารถตัดบรรทัดของข้อมูลในกรอบที่ตรวจจับมาได้</w:t>
      </w:r>
      <w:bookmarkEnd w:id="39"/>
    </w:p>
    <w:p w14:paraId="3A71A958" w14:textId="77777777" w:rsidR="00065D04" w:rsidRPr="00B707FD" w:rsidRDefault="00CF3608" w:rsidP="00545450">
      <w:pPr>
        <w:pStyle w:val="35CM"/>
        <w:rPr>
          <w:rFonts w:ascii="TH Sarabun New" w:hAnsi="TH Sarabun New" w:cs="TH Sarabun New"/>
          <w:i/>
        </w:rPr>
      </w:pPr>
      <w:r w:rsidRPr="00B707FD">
        <w:rPr>
          <w:rFonts w:ascii="TH Sarabun New" w:hAnsi="TH Sarabun New" w:cs="TH Sarabun New"/>
          <w:cs/>
        </w:rPr>
        <w:t xml:space="preserve">ระบบลบข้อมูลสินค้าของร้านค้าที่มีสถานะ </w:t>
      </w:r>
      <w:r w:rsidRPr="00B707FD">
        <w:rPr>
          <w:rFonts w:ascii="TH Sarabun New" w:hAnsi="TH Sarabun New" w:cs="TH Sarabun New"/>
        </w:rPr>
        <w:t xml:space="preserve">offline </w:t>
      </w:r>
      <w:r w:rsidRPr="00B707FD">
        <w:rPr>
          <w:rFonts w:ascii="TH Sarabun New" w:hAnsi="TH Sarabun New" w:cs="TH Sarabun New"/>
          <w:cs/>
        </w:rPr>
        <w:t>ได้</w:t>
      </w:r>
      <w:bookmarkStart w:id="40" w:name="_Toc109332134"/>
    </w:p>
    <w:p w14:paraId="3CE43A57" w14:textId="33D2D63D" w:rsidR="00415DE5" w:rsidRPr="00B707FD" w:rsidRDefault="00512ADE" w:rsidP="00545450">
      <w:pPr>
        <w:pStyle w:val="35CM"/>
        <w:rPr>
          <w:rFonts w:ascii="TH Sarabun New" w:hAnsi="TH Sarabun New" w:cs="TH Sarabun New"/>
          <w:i/>
        </w:rPr>
      </w:pPr>
      <w:r w:rsidRPr="00B707FD">
        <w:rPr>
          <w:rFonts w:ascii="TH Sarabun New" w:hAnsi="TH Sarabun New" w:cs="TH Sarabun New"/>
          <w:cs/>
        </w:rPr>
        <w:t>ระบบสามารถแยก</w:t>
      </w:r>
      <w:r w:rsidR="00415DE5" w:rsidRPr="00B707FD">
        <w:rPr>
          <w:rFonts w:ascii="TH Sarabun New" w:hAnsi="TH Sarabun New" w:cs="TH Sarabun New"/>
          <w:cs/>
        </w:rPr>
        <w:t>ข้อมูลที่แปลงจากภาพเป็นตัวอักษร</w:t>
      </w:r>
      <w:r w:rsidR="0081036A" w:rsidRPr="00B707FD">
        <w:rPr>
          <w:rFonts w:ascii="TH Sarabun New" w:hAnsi="TH Sarabun New" w:cs="TH Sarabun New"/>
          <w:cs/>
        </w:rPr>
        <w:t>ได้โดยรายการที่ปรากฏในไลฟ์สด</w:t>
      </w:r>
      <w:r w:rsidR="0081036A" w:rsidRPr="00B707FD">
        <w:rPr>
          <w:rFonts w:ascii="TH Sarabun New" w:hAnsi="TH Sarabun New" w:cs="TH Sarabun New"/>
        </w:rPr>
        <w:t xml:space="preserve"> </w:t>
      </w:r>
      <w:r w:rsidR="00415DE5" w:rsidRPr="00B707FD">
        <w:rPr>
          <w:rFonts w:ascii="TH Sarabun New" w:hAnsi="TH Sarabun New" w:cs="TH Sarabun New"/>
          <w:i/>
          <w:cs/>
        </w:rPr>
        <w:t>ประกอบด้วย</w:t>
      </w:r>
    </w:p>
    <w:p w14:paraId="171165C3" w14:textId="7883B346" w:rsidR="00415DE5" w:rsidRPr="00B707FD" w:rsidRDefault="00512ADE" w:rsidP="00545450">
      <w:pPr>
        <w:pStyle w:val="35CM"/>
        <w:numPr>
          <w:ilvl w:val="0"/>
          <w:numId w:val="0"/>
        </w:numPr>
        <w:ind w:left="1985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  <w:cs/>
        </w:rPr>
        <w:lastRenderedPageBreak/>
        <w:t xml:space="preserve"> </w:t>
      </w:r>
      <w:r w:rsidR="00415DE5" w:rsidRPr="00B707FD">
        <w:rPr>
          <w:rFonts w:ascii="TH Sarabun New" w:hAnsi="TH Sarabun New" w:cs="TH Sarabun New"/>
          <w:cs/>
        </w:rPr>
        <w:tab/>
      </w:r>
      <w:r w:rsidR="00415DE5" w:rsidRPr="00B707FD">
        <w:rPr>
          <w:rFonts w:ascii="TH Sarabun New" w:hAnsi="TH Sarabun New" w:cs="TH Sarabun New"/>
          <w:cs/>
        </w:rPr>
        <w:tab/>
      </w:r>
      <w:r w:rsidR="00415DE5" w:rsidRPr="00B707FD">
        <w:rPr>
          <w:rFonts w:ascii="TH Sarabun New" w:hAnsi="TH Sarabun New" w:cs="TH Sarabun New"/>
        </w:rPr>
        <w:t>-</w:t>
      </w:r>
      <w:r w:rsidR="00415DE5" w:rsidRPr="00B707FD">
        <w:rPr>
          <w:rFonts w:ascii="TH Sarabun New" w:hAnsi="TH Sarabun New" w:cs="TH Sarabun New"/>
          <w:cs/>
        </w:rPr>
        <w:t xml:space="preserve">  </w:t>
      </w:r>
      <w:r w:rsidRPr="00B707FD">
        <w:rPr>
          <w:rFonts w:ascii="TH Sarabun New" w:hAnsi="TH Sarabun New" w:cs="TH Sarabun New"/>
          <w:cs/>
        </w:rPr>
        <w:t xml:space="preserve">รหัสสินค้า </w:t>
      </w:r>
    </w:p>
    <w:p w14:paraId="29360ED1" w14:textId="515CD3E2" w:rsidR="00415DE5" w:rsidRPr="00B707FD" w:rsidRDefault="00415DE5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-</w:t>
      </w:r>
      <w:r w:rsidRPr="00B707FD">
        <w:rPr>
          <w:rFonts w:ascii="TH Sarabun New" w:hAnsi="TH Sarabun New" w:cs="TH Sarabun New"/>
          <w:cs/>
        </w:rPr>
        <w:t xml:space="preserve">  </w:t>
      </w:r>
      <w:r w:rsidR="00512ADE" w:rsidRPr="00B707FD">
        <w:rPr>
          <w:rFonts w:ascii="TH Sarabun New" w:hAnsi="TH Sarabun New" w:cs="TH Sarabun New"/>
          <w:cs/>
        </w:rPr>
        <w:t xml:space="preserve">ชื่อสินค้า </w:t>
      </w:r>
    </w:p>
    <w:p w14:paraId="41E6CDAA" w14:textId="51F0C316" w:rsidR="00AC12D5" w:rsidRPr="00B707FD" w:rsidRDefault="00415DE5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  <w:i/>
        </w:rPr>
      </w:pPr>
      <w:r w:rsidRPr="00B707FD">
        <w:rPr>
          <w:rFonts w:ascii="TH Sarabun New" w:hAnsi="TH Sarabun New" w:cs="TH Sarabun New"/>
        </w:rPr>
        <w:t xml:space="preserve">-  </w:t>
      </w:r>
      <w:r w:rsidR="00512ADE" w:rsidRPr="00B707FD">
        <w:rPr>
          <w:rFonts w:ascii="TH Sarabun New" w:hAnsi="TH Sarabun New" w:cs="TH Sarabun New"/>
          <w:cs/>
        </w:rPr>
        <w:t>ราคาสินค้า</w:t>
      </w:r>
      <w:bookmarkEnd w:id="40"/>
      <w:r w:rsidR="000E4DC7" w:rsidRPr="00B707FD">
        <w:rPr>
          <w:rFonts w:ascii="TH Sarabun New" w:hAnsi="TH Sarabun New" w:cs="TH Sarabun New"/>
          <w:cs/>
        </w:rPr>
        <w:t xml:space="preserve"> </w:t>
      </w:r>
    </w:p>
    <w:p w14:paraId="0D1135F8" w14:textId="026C696A" w:rsidR="00AC12D5" w:rsidRPr="00B707FD" w:rsidRDefault="00AC12D5" w:rsidP="00545450">
      <w:pPr>
        <w:pStyle w:val="35CM"/>
        <w:numPr>
          <w:ilvl w:val="0"/>
          <w:numId w:val="0"/>
        </w:num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ตัวอย่าง เช่น </w:t>
      </w:r>
      <w:r w:rsidR="00EA46F8" w:rsidRPr="00B707FD">
        <w:rPr>
          <w:rFonts w:ascii="TH Sarabun New" w:hAnsi="TH Sarabun New" w:cs="TH Sarabun New"/>
          <w:cs/>
        </w:rPr>
        <w:t>ป</w:t>
      </w:r>
      <w:r w:rsidR="00EA46F8" w:rsidRPr="00B707FD">
        <w:rPr>
          <w:rFonts w:ascii="TH Sarabun New" w:hAnsi="TH Sarabun New" w:cs="TH Sarabun New"/>
        </w:rPr>
        <w:t xml:space="preserve">29 </w:t>
      </w:r>
      <w:r w:rsidRPr="00B707FD">
        <w:rPr>
          <w:rFonts w:ascii="TH Sarabun New" w:hAnsi="TH Sarabun New" w:cs="TH Sarabun New"/>
          <w:cs/>
        </w:rPr>
        <w:t>คือรหัสสินค้า</w:t>
      </w:r>
      <w:r w:rsidRPr="00B707FD">
        <w:rPr>
          <w:rFonts w:ascii="TH Sarabun New" w:hAnsi="TH Sarabun New" w:cs="TH Sarabun New"/>
        </w:rPr>
        <w:t>,</w:t>
      </w:r>
      <w:r w:rsidRPr="00B707FD">
        <w:rPr>
          <w:rFonts w:ascii="TH Sarabun New" w:hAnsi="TH Sarabun New" w:cs="TH Sarabun New"/>
          <w:cs/>
        </w:rPr>
        <w:t xml:space="preserve"> </w:t>
      </w:r>
      <w:r w:rsidR="00EA46F8" w:rsidRPr="00B707FD">
        <w:rPr>
          <w:rFonts w:ascii="TH Sarabun New" w:hAnsi="TH Sarabun New" w:cs="TH Sarabun New"/>
          <w:cs/>
        </w:rPr>
        <w:t>ดี</w:t>
      </w:r>
      <w:proofErr w:type="spellStart"/>
      <w:r w:rsidR="00EA46F8" w:rsidRPr="00B707FD">
        <w:rPr>
          <w:rFonts w:ascii="TH Sarabun New" w:hAnsi="TH Sarabun New" w:cs="TH Sarabun New"/>
          <w:cs/>
        </w:rPr>
        <w:t>ท็</w:t>
      </w:r>
      <w:proofErr w:type="spellEnd"/>
      <w:r w:rsidR="00EA46F8" w:rsidRPr="00B707FD">
        <w:rPr>
          <w:rFonts w:ascii="TH Sarabun New" w:hAnsi="TH Sarabun New" w:cs="TH Sarabun New"/>
          <w:cs/>
        </w:rPr>
        <w:t>อกญี่ปุ่น</w:t>
      </w:r>
      <w:r w:rsidRPr="00B707FD">
        <w:rPr>
          <w:rFonts w:ascii="TH Sarabun New" w:hAnsi="TH Sarabun New" w:cs="TH Sarabun New"/>
          <w:cs/>
        </w:rPr>
        <w:t>คือชื่อสินค้า</w:t>
      </w:r>
      <w:r w:rsidRPr="00B707FD">
        <w:rPr>
          <w:rFonts w:ascii="TH Sarabun New" w:hAnsi="TH Sarabun New" w:cs="TH Sarabun New"/>
        </w:rPr>
        <w:t>,</w:t>
      </w:r>
      <w:r w:rsidR="00EA46F8" w:rsidRPr="00B707FD">
        <w:rPr>
          <w:rFonts w:ascii="TH Sarabun New" w:hAnsi="TH Sarabun New" w:cs="TH Sarabun New"/>
          <w:szCs w:val="40"/>
        </w:rPr>
        <w:t>39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>คือราคาสินค้า</w:t>
      </w:r>
    </w:p>
    <w:p w14:paraId="18C92E4A" w14:textId="77777777" w:rsidR="007F35DB" w:rsidRPr="00B707FD" w:rsidRDefault="00647FB6" w:rsidP="007F35DB">
      <w:pPr>
        <w:pStyle w:val="afff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            </w:t>
      </w:r>
      <w:r w:rsidR="00EA46F8" w:rsidRPr="00B707FD">
        <w:rPr>
          <w:rFonts w:ascii="TH Sarabun New" w:hAnsi="TH Sarabun New" w:cs="TH Sarabun New"/>
          <w:noProof/>
        </w:rPr>
        <w:drawing>
          <wp:inline distT="0" distB="0" distL="0" distR="0" wp14:anchorId="1F3E8C12" wp14:editId="74721C96">
            <wp:extent cx="2758193" cy="782726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5450" cy="79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3BD4" w14:textId="70C0F165" w:rsidR="00302437" w:rsidRPr="00B707FD" w:rsidRDefault="007F35DB" w:rsidP="005901D0">
      <w:pPr>
        <w:pStyle w:val="a9"/>
        <w:rPr>
          <w:rFonts w:ascii="TH Sarabun New" w:hAnsi="TH Sarabun New" w:cs="TH Sarabun New"/>
        </w:rPr>
      </w:pPr>
      <w:bookmarkStart w:id="41" w:name="_Toc131461993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1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1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b w:val="0"/>
          <w:bCs w:val="0"/>
          <w:cs/>
        </w:rPr>
        <w:t xml:space="preserve"> ตัวอย่างข้อมูลที่นำมาแยก</w:t>
      </w:r>
      <w:bookmarkEnd w:id="41"/>
    </w:p>
    <w:p w14:paraId="4E999D64" w14:textId="3367FFCC" w:rsidR="00512ADE" w:rsidRPr="00B707FD" w:rsidRDefault="00512ADE" w:rsidP="00545450">
      <w:pPr>
        <w:pStyle w:val="35CM"/>
        <w:rPr>
          <w:rFonts w:ascii="TH Sarabun New" w:hAnsi="TH Sarabun New" w:cs="TH Sarabun New"/>
          <w:i/>
        </w:rPr>
      </w:pPr>
      <w:bookmarkStart w:id="42" w:name="_Toc109332135"/>
      <w:r w:rsidRPr="00B707FD">
        <w:rPr>
          <w:rFonts w:ascii="TH Sarabun New" w:hAnsi="TH Sarabun New" w:cs="TH Sarabun New"/>
          <w:cs/>
        </w:rPr>
        <w:t>ระบบสามารถนำข้อมูลไปจัดเก็บในฐานข้อมูลได้</w:t>
      </w:r>
      <w:bookmarkEnd w:id="42"/>
      <w:r w:rsidR="0081036A" w:rsidRPr="00B707FD">
        <w:rPr>
          <w:rFonts w:ascii="TH Sarabun New" w:hAnsi="TH Sarabun New" w:cs="TH Sarabun New"/>
          <w:cs/>
        </w:rPr>
        <w:t>โดยรายการที่ปรากฏในไลฟ์สด</w:t>
      </w:r>
      <w:r w:rsidR="001D60DD" w:rsidRPr="00B707FD">
        <w:rPr>
          <w:rFonts w:ascii="TH Sarabun New" w:hAnsi="TH Sarabun New" w:cs="TH Sarabun New"/>
          <w:i/>
          <w:cs/>
        </w:rPr>
        <w:t>ประกอบด้วย</w:t>
      </w:r>
    </w:p>
    <w:p w14:paraId="766363E2" w14:textId="256B07B3" w:rsidR="0094061D" w:rsidRPr="00B707FD" w:rsidRDefault="0094061D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</w:rPr>
        <w:t>-</w:t>
      </w:r>
      <w:r w:rsidRPr="00B707FD">
        <w:rPr>
          <w:rFonts w:ascii="TH Sarabun New" w:hAnsi="TH Sarabun New" w:cs="TH Sarabun New"/>
          <w:cs/>
        </w:rPr>
        <w:t xml:space="preserve">   ชื่อร้านค้า </w:t>
      </w:r>
    </w:p>
    <w:p w14:paraId="2FB0F1F1" w14:textId="161330E7" w:rsidR="00DB4B6E" w:rsidRPr="00B707FD" w:rsidRDefault="00DB4B6E" w:rsidP="00065D04">
      <w:pPr>
        <w:ind w:left="288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-</w:t>
      </w:r>
      <w:r w:rsidRPr="00B707FD">
        <w:rPr>
          <w:rFonts w:ascii="TH Sarabun New" w:hAnsi="TH Sarabun New" w:cs="TH Sarabun New"/>
          <w:cs/>
        </w:rPr>
        <w:t xml:space="preserve">   รหัสสินค้า </w:t>
      </w:r>
    </w:p>
    <w:p w14:paraId="323E73C2" w14:textId="7947BD58" w:rsidR="00DB4B6E" w:rsidRPr="00B707FD" w:rsidRDefault="00DB4B6E" w:rsidP="00065D04">
      <w:pPr>
        <w:ind w:left="288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-   </w:t>
      </w:r>
      <w:r w:rsidRPr="00B707FD">
        <w:rPr>
          <w:rFonts w:ascii="TH Sarabun New" w:hAnsi="TH Sarabun New" w:cs="TH Sarabun New"/>
          <w:cs/>
        </w:rPr>
        <w:t xml:space="preserve">ชื่อสินค้า </w:t>
      </w:r>
    </w:p>
    <w:p w14:paraId="20EBAA37" w14:textId="5037D859" w:rsidR="00DB4B6E" w:rsidRPr="00B707FD" w:rsidRDefault="00DB4B6E" w:rsidP="00065D04">
      <w:pPr>
        <w:ind w:left="288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-</w:t>
      </w:r>
      <w:r w:rsidRPr="00B707FD">
        <w:rPr>
          <w:rFonts w:ascii="TH Sarabun New" w:hAnsi="TH Sarabun New" w:cs="TH Sarabun New"/>
          <w:cs/>
        </w:rPr>
        <w:t xml:space="preserve">   ราคาสินค้า </w:t>
      </w:r>
    </w:p>
    <w:p w14:paraId="7CECD08C" w14:textId="46FB17C2" w:rsidR="00104E76" w:rsidRPr="00B707FD" w:rsidRDefault="00DB4B6E" w:rsidP="00065D04">
      <w:pPr>
        <w:ind w:left="288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-</w:t>
      </w:r>
      <w:r w:rsidRPr="00B707FD">
        <w:rPr>
          <w:rFonts w:ascii="TH Sarabun New" w:hAnsi="TH Sarabun New" w:cs="TH Sarabun New"/>
          <w:cs/>
        </w:rPr>
        <w:t xml:space="preserve">   รูปภาพในการไลฟ์สด</w:t>
      </w:r>
    </w:p>
    <w:p w14:paraId="29CB5122" w14:textId="30BB741D" w:rsidR="006B4A51" w:rsidRPr="00B707FD" w:rsidRDefault="006B4A51" w:rsidP="006B4A51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-   </w:t>
      </w:r>
      <w:r w:rsidRPr="00B707FD">
        <w:rPr>
          <w:rFonts w:ascii="TH Sarabun New" w:hAnsi="TH Sarabun New" w:cs="TH Sarabun New"/>
          <w:cs/>
        </w:rPr>
        <w:t xml:space="preserve">วันเวลาที่ </w:t>
      </w:r>
      <w:r w:rsidRPr="00B707FD">
        <w:rPr>
          <w:rFonts w:ascii="TH Sarabun New" w:hAnsi="TH Sarabun New" w:cs="TH Sarabun New"/>
        </w:rPr>
        <w:t xml:space="preserve">capture </w:t>
      </w:r>
      <w:r w:rsidRPr="00B707FD">
        <w:rPr>
          <w:rFonts w:ascii="TH Sarabun New" w:hAnsi="TH Sarabun New" w:cs="TH Sarabun New"/>
          <w:cs/>
        </w:rPr>
        <w:t>รูปภาพ</w:t>
      </w:r>
    </w:p>
    <w:p w14:paraId="73EB673A" w14:textId="1281D2C6" w:rsidR="00104E76" w:rsidRPr="00B707FD" w:rsidRDefault="00104E76" w:rsidP="00065D04">
      <w:pPr>
        <w:jc w:val="thaiDistribute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  <w:cs/>
        </w:rPr>
        <w:t>ตัวอย่าง เช่น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>ของฝากใต้ขายส่งราคาถูก คือชื่อร้าน</w:t>
      </w:r>
      <w:r w:rsidRPr="00B707FD">
        <w:rPr>
          <w:rFonts w:ascii="TH Sarabun New" w:hAnsi="TH Sarabun New" w:cs="TH Sarabun New"/>
        </w:rPr>
        <w:t>,</w:t>
      </w:r>
      <w:proofErr w:type="spellStart"/>
      <w:r w:rsidRPr="00B707FD">
        <w:rPr>
          <w:rFonts w:ascii="TH Sarabun New" w:hAnsi="TH Sarabun New" w:cs="TH Sarabun New"/>
          <w:cs/>
        </w:rPr>
        <w:t>มม</w:t>
      </w:r>
      <w:proofErr w:type="spellEnd"/>
      <w:r w:rsidRPr="00B707FD">
        <w:rPr>
          <w:rFonts w:ascii="TH Sarabun New" w:hAnsi="TH Sarabun New" w:cs="TH Sarabun New"/>
        </w:rPr>
        <w:t xml:space="preserve">3 </w:t>
      </w:r>
      <w:r w:rsidRPr="00B707FD">
        <w:rPr>
          <w:rFonts w:ascii="TH Sarabun New" w:hAnsi="TH Sarabun New" w:cs="TH Sarabun New"/>
          <w:cs/>
        </w:rPr>
        <w:t>คือรหัสสินค้า</w:t>
      </w:r>
      <w:r w:rsidRPr="00B707FD">
        <w:rPr>
          <w:rFonts w:ascii="TH Sarabun New" w:hAnsi="TH Sarabun New" w:cs="TH Sarabun New"/>
        </w:rPr>
        <w:t>,</w:t>
      </w:r>
      <w:r w:rsidRPr="00B707FD">
        <w:rPr>
          <w:rFonts w:ascii="TH Sarabun New" w:hAnsi="TH Sarabun New" w:cs="TH Sarabun New"/>
          <w:cs/>
        </w:rPr>
        <w:t>เม็ดมะม่วงหัก คือชื่อสินค้า</w:t>
      </w:r>
      <w:r w:rsidRPr="00B707FD">
        <w:rPr>
          <w:rFonts w:ascii="TH Sarabun New" w:hAnsi="TH Sarabun New" w:cs="TH Sarabun New"/>
        </w:rPr>
        <w:t>,89</w:t>
      </w:r>
      <w:r w:rsidRPr="00B707FD">
        <w:rPr>
          <w:rFonts w:ascii="TH Sarabun New" w:hAnsi="TH Sarabun New" w:cs="TH Sarabun New"/>
          <w:cs/>
        </w:rPr>
        <w:t>บ คือราคาสินค้า</w:t>
      </w:r>
      <w:r w:rsidR="006B4A51" w:rsidRPr="00B707FD">
        <w:rPr>
          <w:rFonts w:ascii="TH Sarabun New" w:hAnsi="TH Sarabun New" w:cs="TH Sarabun New"/>
        </w:rPr>
        <w:t xml:space="preserve">,14/06/2022 14:30 </w:t>
      </w:r>
      <w:r w:rsidR="006B4A51" w:rsidRPr="00B707FD">
        <w:rPr>
          <w:rFonts w:ascii="TH Sarabun New" w:hAnsi="TH Sarabun New" w:cs="TH Sarabun New"/>
          <w:cs/>
        </w:rPr>
        <w:t xml:space="preserve">คือ วันเวลาที่ </w:t>
      </w:r>
      <w:r w:rsidR="006B4A51" w:rsidRPr="00B707FD">
        <w:rPr>
          <w:rFonts w:ascii="TH Sarabun New" w:hAnsi="TH Sarabun New" w:cs="TH Sarabun New"/>
        </w:rPr>
        <w:t xml:space="preserve">capture </w:t>
      </w:r>
      <w:r w:rsidR="006B4A51" w:rsidRPr="00B707FD">
        <w:rPr>
          <w:rFonts w:ascii="TH Sarabun New" w:hAnsi="TH Sarabun New" w:cs="TH Sarabun New"/>
          <w:cs/>
        </w:rPr>
        <w:t>รูปภาพ</w:t>
      </w:r>
    </w:p>
    <w:p w14:paraId="36A970DC" w14:textId="26A0EA33" w:rsidR="00392043" w:rsidRPr="00B707FD" w:rsidRDefault="00512ADE" w:rsidP="00545450">
      <w:pPr>
        <w:pStyle w:val="35CM"/>
        <w:rPr>
          <w:rFonts w:ascii="TH Sarabun New" w:hAnsi="TH Sarabun New" w:cs="TH Sarabun New"/>
          <w:i/>
        </w:rPr>
      </w:pPr>
      <w:bookmarkStart w:id="43" w:name="_Toc109332136"/>
      <w:r w:rsidRPr="00B707FD">
        <w:rPr>
          <w:rFonts w:ascii="TH Sarabun New" w:hAnsi="TH Sarabun New" w:cs="TH Sarabun New"/>
          <w:cs/>
        </w:rPr>
        <w:t>ระบบจะทำงานแบบ</w:t>
      </w:r>
      <w:r w:rsidRPr="00B707FD">
        <w:rPr>
          <w:rFonts w:ascii="TH Sarabun New" w:hAnsi="TH Sarabun New" w:cs="TH Sarabun New"/>
        </w:rPr>
        <w:t xml:space="preserve"> real-time</w:t>
      </w:r>
      <w:bookmarkEnd w:id="43"/>
      <w:r w:rsidR="00B2778E" w:rsidRPr="00B707FD">
        <w:rPr>
          <w:rFonts w:ascii="TH Sarabun New" w:hAnsi="TH Sarabun New" w:cs="TH Sarabun New"/>
          <w:cs/>
        </w:rPr>
        <w:t xml:space="preserve"> เป็น </w:t>
      </w:r>
      <w:r w:rsidR="009868D4" w:rsidRPr="00B707FD">
        <w:rPr>
          <w:rFonts w:ascii="TH Sarabun New" w:hAnsi="TH Sarabun New" w:cs="TH Sarabun New"/>
        </w:rPr>
        <w:t>D</w:t>
      </w:r>
      <w:r w:rsidR="00B2778E" w:rsidRPr="00B707FD">
        <w:rPr>
          <w:rFonts w:ascii="TH Sarabun New" w:hAnsi="TH Sarabun New" w:cs="TH Sarabun New"/>
        </w:rPr>
        <w:t xml:space="preserve">atabase </w:t>
      </w:r>
      <w:r w:rsidR="00B2778E" w:rsidRPr="00B707FD">
        <w:rPr>
          <w:rFonts w:ascii="TH Sarabun New" w:hAnsi="TH Sarabun New" w:cs="TH Sarabun New"/>
          <w:cs/>
        </w:rPr>
        <w:t xml:space="preserve">ของ </w:t>
      </w:r>
      <w:r w:rsidR="00B2778E" w:rsidRPr="00B707FD">
        <w:rPr>
          <w:rFonts w:ascii="TH Sarabun New" w:hAnsi="TH Sarabun New" w:cs="TH Sarabun New"/>
        </w:rPr>
        <w:t>Firebase</w:t>
      </w:r>
    </w:p>
    <w:p w14:paraId="526AB3C0" w14:textId="6A886520" w:rsidR="00545450" w:rsidRPr="00B707FD" w:rsidRDefault="00545450" w:rsidP="00545450">
      <w:pPr>
        <w:pStyle w:val="35CM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การวัดประสิทธิภาพประเมินจากความถูกผิดของการตรวจจับกรอบของข้อความและความถูกผิดของการทำ </w:t>
      </w:r>
      <w:r w:rsidRPr="00B707FD">
        <w:rPr>
          <w:rFonts w:ascii="TH Sarabun New" w:hAnsi="TH Sarabun New" w:cs="TH Sarabun New"/>
        </w:rPr>
        <w:t xml:space="preserve">OCR(Optical Character Recognition) </w:t>
      </w:r>
      <w:r w:rsidRPr="00B707FD">
        <w:rPr>
          <w:rFonts w:ascii="TH Sarabun New" w:hAnsi="TH Sarabun New" w:cs="TH Sarabun New"/>
          <w:cs/>
        </w:rPr>
        <w:t>โดยวัดด้วย</w:t>
      </w:r>
      <w:r w:rsidRPr="00B707FD">
        <w:rPr>
          <w:rFonts w:ascii="TH Sarabun New" w:hAnsi="TH Sarabun New" w:cs="TH Sarabun New"/>
        </w:rPr>
        <w:t xml:space="preserve"> CER</w:t>
      </w:r>
    </w:p>
    <w:p w14:paraId="7FB0FDD1" w14:textId="56C1E5DD" w:rsidR="00545450" w:rsidRPr="00B707FD" w:rsidRDefault="00545450" w:rsidP="00545450">
      <w:pPr>
        <w:pStyle w:val="35CM"/>
        <w:numPr>
          <w:ilvl w:val="0"/>
          <w:numId w:val="0"/>
        </w:num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(</w:t>
      </w:r>
      <w:proofErr w:type="gramStart"/>
      <w:r w:rsidRPr="00B707FD">
        <w:rPr>
          <w:rFonts w:ascii="TH Sarabun New" w:hAnsi="TH Sarabun New" w:cs="TH Sarabun New"/>
        </w:rPr>
        <w:t>character</w:t>
      </w:r>
      <w:proofErr w:type="gramEnd"/>
      <w:r w:rsidRPr="00B707FD">
        <w:rPr>
          <w:rFonts w:ascii="TH Sarabun New" w:hAnsi="TH Sarabun New" w:cs="TH Sarabun New"/>
        </w:rPr>
        <w:t xml:space="preserve"> error rate)</w:t>
      </w:r>
    </w:p>
    <w:p w14:paraId="5EF386E2" w14:textId="5D9C7758" w:rsidR="00EF1705" w:rsidRPr="00B707FD" w:rsidRDefault="00EF1705" w:rsidP="00545450">
      <w:pPr>
        <w:pStyle w:val="35CM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ระบบสามารถแจ้งเตือนผู้ใช้งานได้</w:t>
      </w:r>
      <w:r w:rsidR="00104E76"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cs/>
        </w:rPr>
        <w:t xml:space="preserve">เมื่อมีร้านค้าที่มีสถานะ </w:t>
      </w:r>
      <w:r w:rsidRPr="00B707FD">
        <w:rPr>
          <w:rFonts w:ascii="TH Sarabun New" w:hAnsi="TH Sarabun New" w:cs="TH Sarabun New"/>
        </w:rPr>
        <w:t>online</w:t>
      </w:r>
    </w:p>
    <w:p w14:paraId="03BC02FA" w14:textId="292A8315" w:rsidR="00121F41" w:rsidRPr="00B707FD" w:rsidRDefault="00B2778E" w:rsidP="00A873B3">
      <w:pPr>
        <w:pStyle w:val="35CM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ระบบสามารถตรวจจับข้อความของไลฟ์สดที่จบแล้ว และหยุดการประมวลผลของร้านค้าที่จบไลฟ์</w:t>
      </w:r>
      <w:r w:rsidR="00392043" w:rsidRPr="00B707FD">
        <w:rPr>
          <w:rFonts w:ascii="TH Sarabun New" w:hAnsi="TH Sarabun New" w:cs="TH Sarabun New"/>
          <w:cs/>
        </w:rPr>
        <w:t xml:space="preserve">และแจ้งเตือนไปยัง </w:t>
      </w:r>
      <w:r w:rsidR="00392043" w:rsidRPr="00B707FD">
        <w:rPr>
          <w:rFonts w:ascii="TH Sarabun New" w:hAnsi="TH Sarabun New" w:cs="TH Sarabun New"/>
          <w:bCs/>
        </w:rPr>
        <w:t>Mobile Application</w:t>
      </w:r>
      <w:r w:rsidR="00392043" w:rsidRPr="00B707FD">
        <w:rPr>
          <w:rFonts w:ascii="TH Sarabun New" w:hAnsi="TH Sarabun New" w:cs="TH Sarabun New"/>
          <w:cs/>
        </w:rPr>
        <w:t xml:space="preserve"> ผุ้ใช้งาน</w:t>
      </w:r>
      <w:r w:rsidRPr="00B707FD">
        <w:rPr>
          <w:rFonts w:ascii="TH Sarabun New" w:hAnsi="TH Sarabun New" w:cs="TH Sarabun New"/>
          <w:cs/>
        </w:rPr>
        <w:t>ได้</w:t>
      </w:r>
      <w:r w:rsidR="00392043" w:rsidRPr="00B707FD">
        <w:rPr>
          <w:rFonts w:ascii="TH Sarabun New" w:hAnsi="TH Sarabun New" w:cs="TH Sarabun New"/>
          <w:cs/>
        </w:rPr>
        <w:t xml:space="preserve"> </w:t>
      </w:r>
    </w:p>
    <w:p w14:paraId="286C61D7" w14:textId="45F45F9D" w:rsidR="006E76BC" w:rsidRPr="00B707FD" w:rsidRDefault="006E76BC" w:rsidP="00545450">
      <w:pPr>
        <w:pStyle w:val="35CM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ระบบไม่สามารถ</w:t>
      </w:r>
      <w:r w:rsidR="00305FC2" w:rsidRPr="00B707FD">
        <w:rPr>
          <w:rFonts w:ascii="TH Sarabun New" w:hAnsi="TH Sarabun New" w:cs="TH Sarabun New"/>
          <w:cs/>
        </w:rPr>
        <w:t>ตรวจจับไลฟ์สดที่ไม่มีกรอบข้อความได้</w:t>
      </w:r>
    </w:p>
    <w:p w14:paraId="70B9DAA2" w14:textId="4ABB8799" w:rsidR="005103A9" w:rsidRPr="00B707FD" w:rsidRDefault="00305FC2" w:rsidP="00545450">
      <w:pPr>
        <w:pStyle w:val="35CM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ระบบไม่สามรถตรวจจับกรอบ</w:t>
      </w:r>
      <w:r w:rsidR="0012523E" w:rsidRPr="00B707FD">
        <w:rPr>
          <w:rFonts w:ascii="TH Sarabun New" w:hAnsi="TH Sarabun New" w:cs="TH Sarabun New"/>
          <w:cs/>
        </w:rPr>
        <w:t>ตัวอักษร</w:t>
      </w:r>
      <w:r w:rsidRPr="00B707FD">
        <w:rPr>
          <w:rFonts w:ascii="TH Sarabun New" w:hAnsi="TH Sarabun New" w:cs="TH Sarabun New"/>
          <w:cs/>
        </w:rPr>
        <w:t>และตัวอักษรที่มีสีเหมือนกันได้</w:t>
      </w:r>
    </w:p>
    <w:p w14:paraId="0D3C676D" w14:textId="4DB75489" w:rsidR="005A71BC" w:rsidRPr="00B707FD" w:rsidRDefault="000C1169" w:rsidP="00065D04">
      <w:pPr>
        <w:pStyle w:val="2"/>
        <w:jc w:val="thaiDistribute"/>
        <w:rPr>
          <w:rFonts w:ascii="TH Sarabun New" w:hAnsi="TH Sarabun New" w:cs="TH Sarabun New"/>
        </w:rPr>
      </w:pPr>
      <w:bookmarkStart w:id="44" w:name="_Toc112109668"/>
      <w:bookmarkStart w:id="45" w:name="_Toc131078365"/>
      <w:r w:rsidRPr="00B707FD">
        <w:rPr>
          <w:rFonts w:ascii="TH Sarabun New" w:hAnsi="TH Sarabun New" w:cs="TH Sarabun New"/>
          <w:cs/>
        </w:rPr>
        <w:lastRenderedPageBreak/>
        <w:t>ภาพรว</w:t>
      </w:r>
      <w:r w:rsidR="006F3DCB" w:rsidRPr="00B707FD">
        <w:rPr>
          <w:rFonts w:ascii="TH Sarabun New" w:hAnsi="TH Sarabun New" w:cs="TH Sarabun New"/>
          <w:cs/>
        </w:rPr>
        <w:t>มของระบบ</w:t>
      </w:r>
      <w:bookmarkEnd w:id="44"/>
      <w:bookmarkEnd w:id="45"/>
    </w:p>
    <w:p w14:paraId="69931D0C" w14:textId="77777777" w:rsidR="007F35DB" w:rsidRPr="00B707FD" w:rsidRDefault="000457C7" w:rsidP="007F35DB">
      <w:pPr>
        <w:keepNext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  <w:cs/>
        </w:rPr>
        <w:drawing>
          <wp:inline distT="0" distB="0" distL="0" distR="0" wp14:anchorId="1B883DA7" wp14:editId="54B1E923">
            <wp:extent cx="5391902" cy="4401164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F203" w14:textId="6D4CCE1A" w:rsidR="00714C43" w:rsidRPr="00B707FD" w:rsidRDefault="007F35DB" w:rsidP="005901D0">
      <w:pPr>
        <w:pStyle w:val="a9"/>
        <w:rPr>
          <w:rFonts w:ascii="TH Sarabun New" w:hAnsi="TH Sarabun New" w:cs="TH Sarabun New"/>
          <w:cs/>
        </w:rPr>
      </w:pPr>
      <w:bookmarkStart w:id="46" w:name="_Toc131461994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1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2</w:t>
      </w:r>
      <w:r w:rsidR="00DB3462">
        <w:rPr>
          <w:rFonts w:ascii="TH Sarabun New" w:hAnsi="TH Sarabun New" w:cs="TH Sarabun New"/>
          <w:cs/>
        </w:rPr>
        <w:fldChar w:fldCharType="end"/>
      </w:r>
      <w:r w:rsidR="00742545"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>ภาพรวมของระบบ</w:t>
      </w:r>
      <w:bookmarkEnd w:id="46"/>
    </w:p>
    <w:p w14:paraId="6F4299BA" w14:textId="02D0E18F" w:rsidR="00A87AA6" w:rsidRPr="00B707FD" w:rsidRDefault="00DF6D24" w:rsidP="00CC07CF">
      <w:pPr>
        <w:pStyle w:val="3"/>
        <w:numPr>
          <w:ilvl w:val="0"/>
          <w:numId w:val="0"/>
        </w:numPr>
        <w:rPr>
          <w:rFonts w:ascii="TH Sarabun New" w:hAnsi="TH Sarabun New" w:cs="TH Sarabun New"/>
        </w:rPr>
      </w:pPr>
      <w:bookmarkStart w:id="47" w:name="_Toc112109669"/>
      <w:bookmarkStart w:id="48" w:name="_Toc131078366"/>
      <w:r w:rsidRPr="00B707FD">
        <w:rPr>
          <w:rFonts w:ascii="TH Sarabun New" w:hAnsi="TH Sarabun New" w:cs="TH Sarabun New"/>
          <w:cs/>
        </w:rPr>
        <w:t>จากภาพรวมระบบ</w:t>
      </w:r>
      <w:bookmarkEnd w:id="47"/>
      <w:r w:rsidRPr="00B707FD">
        <w:rPr>
          <w:rFonts w:ascii="TH Sarabun New" w:hAnsi="TH Sarabun New" w:cs="TH Sarabun New"/>
          <w:cs/>
        </w:rPr>
        <w:t>จะการทำงานดังนี้</w:t>
      </w:r>
      <w:bookmarkEnd w:id="48"/>
    </w:p>
    <w:p w14:paraId="48B89542" w14:textId="6E9350C1" w:rsidR="00B2778E" w:rsidRPr="00B707FD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rFonts w:ascii="TH Sarabun New" w:hAnsi="TH Sarabun New" w:cs="TH Sarabun New"/>
          <w:color w:val="DCDDDE"/>
          <w:shd w:val="clear" w:color="auto" w:fill="36393F"/>
        </w:rPr>
      </w:pPr>
      <w:r w:rsidRPr="00B707FD">
        <w:rPr>
          <w:rFonts w:ascii="TH Sarabun New" w:hAnsi="TH Sarabun New" w:cs="TH Sarabun New"/>
        </w:rPr>
        <w:t>1.</w:t>
      </w:r>
      <w:r w:rsidR="002035BE" w:rsidRPr="00B707FD">
        <w:rPr>
          <w:rFonts w:ascii="TH Sarabun New" w:hAnsi="TH Sarabun New" w:cs="TH Sarabun New"/>
        </w:rPr>
        <w:t xml:space="preserve"> </w:t>
      </w:r>
      <w:r w:rsidR="00B2778E" w:rsidRPr="00B707FD">
        <w:rPr>
          <w:rFonts w:ascii="TH Sarabun New" w:hAnsi="TH Sarabun New" w:cs="TH Sarabun New"/>
          <w:cs/>
        </w:rPr>
        <w:t xml:space="preserve">ผู้ดูแลระบบต้องทำการเลือกร้านค้าที่ต้องการจำนวน </w:t>
      </w:r>
      <w:r w:rsidR="00B2778E" w:rsidRPr="00B707FD">
        <w:rPr>
          <w:rFonts w:ascii="TH Sarabun New" w:hAnsi="TH Sarabun New" w:cs="TH Sarabun New"/>
        </w:rPr>
        <w:t xml:space="preserve">3 </w:t>
      </w:r>
      <w:r w:rsidR="00B2778E" w:rsidRPr="00B707FD">
        <w:rPr>
          <w:rFonts w:ascii="TH Sarabun New" w:hAnsi="TH Sarabun New" w:cs="TH Sarabun New"/>
          <w:cs/>
        </w:rPr>
        <w:t xml:space="preserve">ร้านค้า ในโปรแกรมที่พัฒนาด้วย </w:t>
      </w:r>
      <w:r w:rsidR="00B2778E" w:rsidRPr="00B707FD">
        <w:rPr>
          <w:rFonts w:ascii="TH Sarabun New" w:hAnsi="TH Sarabun New" w:cs="TH Sarabun New"/>
        </w:rPr>
        <w:t xml:space="preserve">python </w:t>
      </w:r>
      <w:proofErr w:type="gramStart"/>
      <w:r w:rsidR="00B2778E" w:rsidRPr="00B707FD">
        <w:rPr>
          <w:rFonts w:ascii="TH Sarabun New" w:hAnsi="TH Sarabun New" w:cs="TH Sarabun New"/>
          <w:cs/>
        </w:rPr>
        <w:t>ที่ปุ่ม“</w:t>
      </w:r>
      <w:proofErr w:type="gramEnd"/>
      <w:r w:rsidR="00B2778E" w:rsidRPr="00B707FD">
        <w:rPr>
          <w:rFonts w:ascii="TH Sarabun New" w:hAnsi="TH Sarabun New" w:cs="TH Sarabun New"/>
        </w:rPr>
        <w:t>capture”</w:t>
      </w:r>
      <w:r w:rsidR="00B2778E" w:rsidRPr="00B707FD">
        <w:rPr>
          <w:rFonts w:ascii="TH Sarabun New" w:hAnsi="TH Sarabun New" w:cs="TH Sarabun New"/>
          <w:cs/>
        </w:rPr>
        <w:t>ในตัวโปรแกรมเพื่อทำการครอบหน้าจอในส่วนที่จะนำไปสตรีม และสามารถกดปุ่ม “</w:t>
      </w:r>
      <w:r w:rsidR="00B2778E" w:rsidRPr="00B707FD">
        <w:rPr>
          <w:rFonts w:ascii="TH Sarabun New" w:hAnsi="TH Sarabun New" w:cs="TH Sarabun New"/>
        </w:rPr>
        <w:t xml:space="preserve">clear” </w:t>
      </w:r>
      <w:r w:rsidR="00B2778E" w:rsidRPr="00B707FD">
        <w:rPr>
          <w:rFonts w:ascii="TH Sarabun New" w:hAnsi="TH Sarabun New" w:cs="TH Sarabun New"/>
          <w:cs/>
        </w:rPr>
        <w:t>เพื่อลบร้านค้าที่ต้องการได้</w:t>
      </w:r>
    </w:p>
    <w:p w14:paraId="699168E4" w14:textId="28B940FE" w:rsidR="00A87AA6" w:rsidRPr="00B707FD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rFonts w:ascii="TH Sarabun New" w:hAnsi="TH Sarabun New" w:cs="TH Sarabun New"/>
          <w:noProof/>
        </w:rPr>
      </w:pPr>
      <w:r w:rsidRPr="00B707FD">
        <w:rPr>
          <w:rFonts w:ascii="TH Sarabun New" w:hAnsi="TH Sarabun New" w:cs="TH Sarabun New"/>
        </w:rPr>
        <w:t>2.</w:t>
      </w:r>
      <w:r w:rsidR="002035BE" w:rsidRPr="00B707FD">
        <w:rPr>
          <w:rFonts w:ascii="TH Sarabun New" w:hAnsi="TH Sarabun New" w:cs="TH Sarabun New"/>
        </w:rPr>
        <w:t xml:space="preserve"> </w:t>
      </w:r>
      <w:r w:rsidR="00B2778E" w:rsidRPr="00B707FD">
        <w:rPr>
          <w:rFonts w:ascii="TH Sarabun New" w:hAnsi="TH Sarabun New" w:cs="TH Sarabun New"/>
          <w:cs/>
        </w:rPr>
        <w:t xml:space="preserve">หลังจากได้หน้าจอสตรีมที่ต้องการระบบจะทำการตรวจจับกรอบตัวกรอบอักษรในสตรีมโดยใช้อัลกอริทึม </w:t>
      </w:r>
      <w:r w:rsidR="00BC40BD" w:rsidRPr="00B707FD">
        <w:rPr>
          <w:rFonts w:ascii="TH Sarabun New" w:hAnsi="TH Sarabun New" w:cs="TH Sarabun New"/>
        </w:rPr>
        <w:t>Y</w:t>
      </w:r>
      <w:r w:rsidR="00B2778E" w:rsidRPr="00B707FD">
        <w:rPr>
          <w:rFonts w:ascii="TH Sarabun New" w:hAnsi="TH Sarabun New" w:cs="TH Sarabun New"/>
        </w:rPr>
        <w:t xml:space="preserve">olov5 </w:t>
      </w:r>
      <w:r w:rsidR="00B2778E" w:rsidRPr="00B707FD">
        <w:rPr>
          <w:rFonts w:ascii="TH Sarabun New" w:hAnsi="TH Sarabun New" w:cs="TH Sarabun New"/>
          <w:cs/>
        </w:rPr>
        <w:t xml:space="preserve">และนำข้อมูลที่เป็นรูปภาพกรอบตัวอักษรมาตัดเป็นแถวๆโดยจะใช้เทคนิคในการตรวจ </w:t>
      </w:r>
      <w:r w:rsidR="00B2778E" w:rsidRPr="00B707FD">
        <w:rPr>
          <w:rFonts w:ascii="TH Sarabun New" w:hAnsi="TH Sarabun New" w:cs="TH Sarabun New"/>
        </w:rPr>
        <w:t xml:space="preserve">pixel </w:t>
      </w:r>
      <w:r w:rsidR="00B2778E" w:rsidRPr="00B707FD">
        <w:rPr>
          <w:rFonts w:ascii="TH Sarabun New" w:hAnsi="TH Sarabun New" w:cs="TH Sarabun New"/>
          <w:cs/>
        </w:rPr>
        <w:t>ในหน้าจอทีละแถว เมื่อตรวจเจอช่องว่างระหว่างบรรทัด จะทำการตัดรูปเพื่อแยกข้อมูลออกจากกันและนำชุดข้อมูลสินค้าที่เป็นรูปภาพที่ได้ไปส่งต่อไปยังขบวนการ แปลงภาพเป็นตัวอักษร</w:t>
      </w:r>
    </w:p>
    <w:p w14:paraId="0A71DB95" w14:textId="763B3B59" w:rsidR="00A87AA6" w:rsidRPr="00B707FD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rFonts w:ascii="TH Sarabun New" w:hAnsi="TH Sarabun New" w:cs="TH Sarabun New"/>
          <w:noProof/>
          <w:cs/>
        </w:rPr>
      </w:pPr>
      <w:r w:rsidRPr="00B707FD">
        <w:rPr>
          <w:rFonts w:ascii="TH Sarabun New" w:hAnsi="TH Sarabun New" w:cs="TH Sarabun New"/>
        </w:rPr>
        <w:t>3.</w:t>
      </w:r>
      <w:r w:rsidR="002035BE" w:rsidRPr="00B707FD">
        <w:rPr>
          <w:rFonts w:ascii="TH Sarabun New" w:hAnsi="TH Sarabun New" w:cs="TH Sarabun New"/>
        </w:rPr>
        <w:t xml:space="preserve"> </w:t>
      </w:r>
      <w:r w:rsidR="00A87AA6" w:rsidRPr="00B707FD">
        <w:rPr>
          <w:rFonts w:ascii="TH Sarabun New" w:hAnsi="TH Sarabun New" w:cs="TH Sarabun New"/>
          <w:noProof/>
          <w:cs/>
        </w:rPr>
        <w:t>ขบวนการแปลงภาพเป็นตัวอักษรจะทำการนำชุดข้อมูลที่เป็นภาพมาแปลง</w:t>
      </w:r>
      <w:r w:rsidR="00A87AA6" w:rsidRPr="00B707FD">
        <w:rPr>
          <w:rFonts w:ascii="TH Sarabun New" w:hAnsi="TH Sarabun New" w:cs="TH Sarabun New"/>
          <w:noProof/>
        </w:rPr>
        <w:t xml:space="preserve"> </w:t>
      </w:r>
      <w:r w:rsidR="00A87AA6" w:rsidRPr="00B707FD">
        <w:rPr>
          <w:rFonts w:ascii="TH Sarabun New" w:hAnsi="TH Sarabun New" w:cs="TH Sarabun New"/>
          <w:noProof/>
          <w:cs/>
        </w:rPr>
        <w:t>เป็นชุดข้อมูลที่ เป็นตัวอักษร</w:t>
      </w:r>
      <w:r w:rsidR="00B2778E" w:rsidRPr="00B707FD">
        <w:rPr>
          <w:rFonts w:ascii="TH Sarabun New" w:hAnsi="TH Sarabun New" w:cs="TH Sarabun New"/>
          <w:noProof/>
          <w:cs/>
        </w:rPr>
        <w:t xml:space="preserve"> โดยใช้ </w:t>
      </w:r>
      <w:r w:rsidR="00B2778E" w:rsidRPr="00B707FD">
        <w:rPr>
          <w:rFonts w:ascii="TH Sarabun New" w:hAnsi="TH Sarabun New" w:cs="TH Sarabun New"/>
        </w:rPr>
        <w:t xml:space="preserve">Tesseract </w:t>
      </w:r>
      <w:r w:rsidR="00B2778E" w:rsidRPr="00B707FD">
        <w:rPr>
          <w:rFonts w:ascii="TH Sarabun New" w:hAnsi="TH Sarabun New" w:cs="TH Sarabun New"/>
          <w:cs/>
        </w:rPr>
        <w:t>ในการแปลง</w:t>
      </w:r>
    </w:p>
    <w:p w14:paraId="4D01940E" w14:textId="38D7B966" w:rsidR="00A87AA6" w:rsidRPr="00B707FD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rFonts w:ascii="TH Sarabun New" w:hAnsi="TH Sarabun New" w:cs="TH Sarabun New"/>
          <w:noProof/>
        </w:rPr>
      </w:pPr>
      <w:r w:rsidRPr="00B707FD">
        <w:rPr>
          <w:rFonts w:ascii="TH Sarabun New" w:hAnsi="TH Sarabun New" w:cs="TH Sarabun New"/>
        </w:rPr>
        <w:lastRenderedPageBreak/>
        <w:t>4.</w:t>
      </w:r>
      <w:r w:rsidR="002035BE" w:rsidRPr="00B707FD">
        <w:rPr>
          <w:rFonts w:ascii="TH Sarabun New" w:hAnsi="TH Sarabun New" w:cs="TH Sarabun New"/>
        </w:rPr>
        <w:t xml:space="preserve"> </w:t>
      </w:r>
      <w:r w:rsidR="00B2778E" w:rsidRPr="00B707FD">
        <w:rPr>
          <w:rFonts w:ascii="TH Sarabun New" w:hAnsi="TH Sarabun New" w:cs="TH Sarabun New"/>
          <w:cs/>
        </w:rPr>
        <w:t xml:space="preserve">หลังจากได้ชุดข้อมูลที่เป็นตัวอักษร จะนำข้อมูลไปเก็บไว้ใน </w:t>
      </w:r>
      <w:r w:rsidR="00B2778E" w:rsidRPr="00B707FD">
        <w:rPr>
          <w:rFonts w:ascii="TH Sarabun New" w:hAnsi="TH Sarabun New" w:cs="TH Sarabun New"/>
        </w:rPr>
        <w:t xml:space="preserve">Database </w:t>
      </w:r>
      <w:r w:rsidR="00B2778E" w:rsidRPr="00B707FD">
        <w:rPr>
          <w:rFonts w:ascii="TH Sarabun New" w:hAnsi="TH Sarabun New" w:cs="TH Sarabun New"/>
          <w:cs/>
        </w:rPr>
        <w:t xml:space="preserve">ของ </w:t>
      </w:r>
      <w:r w:rsidR="00B2778E" w:rsidRPr="00B707FD">
        <w:rPr>
          <w:rFonts w:ascii="TH Sarabun New" w:hAnsi="TH Sarabun New" w:cs="TH Sarabun New"/>
        </w:rPr>
        <w:t xml:space="preserve">firebase </w:t>
      </w:r>
      <w:r w:rsidR="00B2778E" w:rsidRPr="00B707FD">
        <w:rPr>
          <w:rFonts w:ascii="TH Sarabun New" w:hAnsi="TH Sarabun New" w:cs="TH Sarabun New"/>
          <w:cs/>
        </w:rPr>
        <w:t xml:space="preserve">ที่มีลักษณะการทำงานแบบ </w:t>
      </w:r>
      <w:r w:rsidR="00B2778E" w:rsidRPr="00B707FD">
        <w:rPr>
          <w:rFonts w:ascii="TH Sarabun New" w:hAnsi="TH Sarabun New" w:cs="TH Sarabun New"/>
        </w:rPr>
        <w:t xml:space="preserve">real-time </w:t>
      </w:r>
      <w:r w:rsidR="00B2778E" w:rsidRPr="00B707FD">
        <w:rPr>
          <w:rFonts w:ascii="TH Sarabun New" w:hAnsi="TH Sarabun New" w:cs="TH Sarabun New"/>
          <w:cs/>
        </w:rPr>
        <w:t xml:space="preserve">ผ่านตัว </w:t>
      </w:r>
      <w:r w:rsidR="00B2778E" w:rsidRPr="00B707FD">
        <w:rPr>
          <w:rFonts w:ascii="TH Sarabun New" w:hAnsi="TH Sarabun New" w:cs="TH Sarabun New"/>
        </w:rPr>
        <w:t xml:space="preserve">server </w:t>
      </w:r>
      <w:r w:rsidR="00B2778E" w:rsidRPr="00B707FD">
        <w:rPr>
          <w:rFonts w:ascii="TH Sarabun New" w:hAnsi="TH Sarabun New" w:cs="TH Sarabun New"/>
          <w:cs/>
        </w:rPr>
        <w:t>โดยข้อมูลที่ส่งไปจะมี</w:t>
      </w:r>
      <w:r w:rsidR="00B551C6" w:rsidRPr="00B707FD">
        <w:rPr>
          <w:rFonts w:ascii="TH Sarabun New" w:hAnsi="TH Sarabun New" w:cs="TH Sarabun New"/>
          <w:cs/>
        </w:rPr>
        <w:t xml:space="preserve"> ชื่อร้านค้า</w:t>
      </w:r>
      <w:r w:rsidR="00B2778E" w:rsidRPr="00B707FD">
        <w:rPr>
          <w:rFonts w:ascii="TH Sarabun New" w:hAnsi="TH Sarabun New" w:cs="TH Sarabun New"/>
          <w:cs/>
        </w:rPr>
        <w:t xml:space="preserve"> รหัสสินค้า ชื่อสินค้า ราคาสินค้า</w:t>
      </w:r>
      <w:r w:rsidR="00B2778E" w:rsidRPr="00B707FD">
        <w:rPr>
          <w:rFonts w:ascii="TH Sarabun New" w:hAnsi="TH Sarabun New" w:cs="TH Sarabun New"/>
        </w:rPr>
        <w:t xml:space="preserve"> </w:t>
      </w:r>
      <w:r w:rsidR="00B2778E" w:rsidRPr="00B707FD">
        <w:rPr>
          <w:rFonts w:ascii="TH Sarabun New" w:hAnsi="TH Sarabun New" w:cs="TH Sarabun New"/>
          <w:cs/>
        </w:rPr>
        <w:t>รูปภาพของไลฟ์สดที่ทำการบันทึกมา ตัวอย่างของข้อมูล</w:t>
      </w:r>
      <w:r w:rsidR="00B551C6" w:rsidRPr="00B707FD">
        <w:rPr>
          <w:rFonts w:ascii="TH Sarabun New" w:hAnsi="TH Sarabun New" w:cs="TH Sarabun New"/>
          <w:cs/>
        </w:rPr>
        <w:t xml:space="preserve">ชื่อร้านค้า คือ ปีรันย่า บิวตี้ </w:t>
      </w:r>
      <w:proofErr w:type="spellStart"/>
      <w:r w:rsidR="00B551C6" w:rsidRPr="00B707FD">
        <w:rPr>
          <w:rFonts w:ascii="TH Sarabun New" w:hAnsi="TH Sarabun New" w:cs="TH Sarabun New"/>
          <w:cs/>
        </w:rPr>
        <w:t>ช๊</w:t>
      </w:r>
      <w:proofErr w:type="spellEnd"/>
      <w:r w:rsidR="00B551C6" w:rsidRPr="00B707FD">
        <w:rPr>
          <w:rFonts w:ascii="TH Sarabun New" w:hAnsi="TH Sarabun New" w:cs="TH Sarabun New"/>
          <w:cs/>
        </w:rPr>
        <w:t>อป</w:t>
      </w:r>
      <w:r w:rsidR="00B2778E" w:rsidRPr="00B707FD">
        <w:rPr>
          <w:rFonts w:ascii="TH Sarabun New" w:hAnsi="TH Sarabun New" w:cs="TH Sarabun New"/>
          <w:cs/>
        </w:rPr>
        <w:t xml:space="preserve"> รหัสสินค้าคือ ก</w:t>
      </w:r>
      <w:r w:rsidR="00B2778E" w:rsidRPr="00B707FD">
        <w:rPr>
          <w:rFonts w:ascii="TH Sarabun New" w:hAnsi="TH Sarabun New" w:cs="TH Sarabun New"/>
        </w:rPr>
        <w:t>22</w:t>
      </w:r>
      <w:r w:rsidRPr="00B707FD">
        <w:rPr>
          <w:rFonts w:ascii="TH Sarabun New" w:hAnsi="TH Sarabun New" w:cs="TH Sarabun New"/>
        </w:rPr>
        <w:t xml:space="preserve">, </w:t>
      </w:r>
      <w:r w:rsidR="00B2778E" w:rsidRPr="00B707FD">
        <w:rPr>
          <w:rFonts w:ascii="TH Sarabun New" w:hAnsi="TH Sarabun New" w:cs="TH Sarabun New"/>
          <w:cs/>
        </w:rPr>
        <w:t>ชื่อสินค้าคือ ดีทอก</w:t>
      </w:r>
      <w:proofErr w:type="spellStart"/>
      <w:r w:rsidR="00B2778E" w:rsidRPr="00B707FD">
        <w:rPr>
          <w:rFonts w:ascii="TH Sarabun New" w:hAnsi="TH Sarabun New" w:cs="TH Sarabun New"/>
          <w:cs/>
        </w:rPr>
        <w:t>ซ์</w:t>
      </w:r>
      <w:proofErr w:type="spellEnd"/>
      <w:r w:rsidR="00B2778E" w:rsidRPr="00B707FD">
        <w:rPr>
          <w:rFonts w:ascii="TH Sarabun New" w:hAnsi="TH Sarabun New" w:cs="TH Sarabun New"/>
          <w:cs/>
        </w:rPr>
        <w:t>ญี่ปุ่น</w:t>
      </w:r>
      <w:r w:rsidR="00B2778E" w:rsidRPr="00B707FD">
        <w:rPr>
          <w:rFonts w:ascii="TH Sarabun New" w:hAnsi="TH Sarabun New" w:cs="TH Sarabun New"/>
        </w:rPr>
        <w:t xml:space="preserve">, </w:t>
      </w:r>
      <w:r w:rsidR="00B2778E" w:rsidRPr="00B707FD">
        <w:rPr>
          <w:rFonts w:ascii="TH Sarabun New" w:hAnsi="TH Sarabun New" w:cs="TH Sarabun New"/>
          <w:cs/>
        </w:rPr>
        <w:t xml:space="preserve">ราคาสินค้าคือ </w:t>
      </w:r>
      <w:r w:rsidR="00B2778E" w:rsidRPr="00B707FD">
        <w:rPr>
          <w:rFonts w:ascii="TH Sarabun New" w:hAnsi="TH Sarabun New" w:cs="TH Sarabun New"/>
        </w:rPr>
        <w:t xml:space="preserve">39 </w:t>
      </w:r>
      <w:r w:rsidR="00B2778E" w:rsidRPr="00B707FD">
        <w:rPr>
          <w:rFonts w:ascii="TH Sarabun New" w:hAnsi="TH Sarabun New" w:cs="TH Sarabun New"/>
          <w:cs/>
        </w:rPr>
        <w:t>บาท เป็นต้น</w:t>
      </w:r>
    </w:p>
    <w:p w14:paraId="2A7C241E" w14:textId="1420B65A" w:rsidR="002E4836" w:rsidRPr="00B707FD" w:rsidRDefault="002E4836" w:rsidP="00D04F78">
      <w:pPr>
        <w:pStyle w:val="35CM"/>
        <w:numPr>
          <w:ilvl w:val="0"/>
          <w:numId w:val="0"/>
        </w:numPr>
        <w:ind w:firstLine="720"/>
        <w:jc w:val="thaiDistribute"/>
        <w:rPr>
          <w:rFonts w:ascii="TH Sarabun New" w:hAnsi="TH Sarabun New" w:cs="TH Sarabun New"/>
          <w:b/>
          <w:i/>
          <w:noProof/>
          <w:cs/>
        </w:rPr>
      </w:pPr>
      <w:bookmarkStart w:id="49" w:name="_Toc112109670"/>
      <w:r w:rsidRPr="00B707FD">
        <w:rPr>
          <w:rFonts w:ascii="TH Sarabun New" w:hAnsi="TH Sarabun New" w:cs="TH Sarabun New"/>
        </w:rPr>
        <w:t xml:space="preserve">5. </w:t>
      </w:r>
      <w:r w:rsidRPr="00B707FD">
        <w:rPr>
          <w:rFonts w:ascii="TH Sarabun New" w:hAnsi="TH Sarabun New" w:cs="TH Sarabun New"/>
          <w:noProof/>
        </w:rPr>
        <w:t xml:space="preserve">server </w:t>
      </w:r>
      <w:r w:rsidRPr="00B707FD">
        <w:rPr>
          <w:rFonts w:ascii="TH Sarabun New" w:hAnsi="TH Sarabun New" w:cs="TH Sarabun New"/>
          <w:noProof/>
          <w:cs/>
        </w:rPr>
        <w:t xml:space="preserve">จะทำการส่งข้อมูลสินค้าประกอบไปด้วย </w:t>
      </w:r>
      <w:r w:rsidRPr="00B707FD">
        <w:rPr>
          <w:rFonts w:ascii="TH Sarabun New" w:hAnsi="TH Sarabun New" w:cs="TH Sarabun New"/>
          <w:cs/>
        </w:rPr>
        <w:t>ชื่อร้านค้า รหัสสินค้า ชื่อสินค้า ราคาสินค้า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 xml:space="preserve">และรูปภาพของไลฟ์สด </w:t>
      </w:r>
      <w:r w:rsidRPr="00B707FD">
        <w:rPr>
          <w:rFonts w:ascii="TH Sarabun New" w:hAnsi="TH Sarabun New" w:cs="TH Sarabun New"/>
          <w:noProof/>
          <w:cs/>
        </w:rPr>
        <w:t xml:space="preserve">ใน </w:t>
      </w:r>
      <w:r w:rsidRPr="00B707FD">
        <w:rPr>
          <w:rFonts w:ascii="TH Sarabun New" w:hAnsi="TH Sarabun New" w:cs="TH Sarabun New"/>
          <w:noProof/>
        </w:rPr>
        <w:t xml:space="preserve">Database </w:t>
      </w:r>
      <w:r w:rsidRPr="00B707FD">
        <w:rPr>
          <w:rFonts w:ascii="TH Sarabun New" w:hAnsi="TH Sarabun New" w:cs="TH Sarabun New"/>
          <w:noProof/>
          <w:cs/>
        </w:rPr>
        <w:t xml:space="preserve">ไปแสดงผลใน </w:t>
      </w:r>
      <w:r w:rsidRPr="00B707FD">
        <w:rPr>
          <w:rFonts w:ascii="TH Sarabun New" w:hAnsi="TH Sarabun New" w:cs="TH Sarabun New"/>
          <w:bCs/>
          <w:iCs/>
        </w:rPr>
        <w:t xml:space="preserve">Desktop Application </w:t>
      </w:r>
      <w:r w:rsidRPr="00B707FD">
        <w:rPr>
          <w:rFonts w:ascii="TH Sarabun New" w:hAnsi="TH Sarabun New" w:cs="TH Sarabun New"/>
          <w:b/>
          <w:i/>
          <w:cs/>
        </w:rPr>
        <w:t>ของผู้ดูแลระบบ</w:t>
      </w:r>
    </w:p>
    <w:p w14:paraId="77824B51" w14:textId="133F679B" w:rsidR="002E4836" w:rsidRPr="00B707FD" w:rsidRDefault="002E4836" w:rsidP="00D04F78">
      <w:pPr>
        <w:pStyle w:val="35CM"/>
        <w:numPr>
          <w:ilvl w:val="0"/>
          <w:numId w:val="0"/>
        </w:numPr>
        <w:ind w:firstLine="720"/>
        <w:jc w:val="thaiDistribute"/>
        <w:rPr>
          <w:rFonts w:ascii="TH Sarabun New" w:hAnsi="TH Sarabun New" w:cs="TH Sarabun New"/>
          <w:noProof/>
        </w:rPr>
      </w:pPr>
      <w:r w:rsidRPr="00B707FD">
        <w:rPr>
          <w:rFonts w:ascii="TH Sarabun New" w:hAnsi="TH Sarabun New" w:cs="TH Sarabun New"/>
        </w:rPr>
        <w:t xml:space="preserve">6. </w:t>
      </w:r>
      <w:r w:rsidRPr="00B707FD">
        <w:rPr>
          <w:rFonts w:ascii="TH Sarabun New" w:hAnsi="TH Sarabun New" w:cs="TH Sarabun New"/>
          <w:noProof/>
        </w:rPr>
        <w:t xml:space="preserve">server </w:t>
      </w:r>
      <w:r w:rsidRPr="00B707FD">
        <w:rPr>
          <w:rFonts w:ascii="TH Sarabun New" w:hAnsi="TH Sarabun New" w:cs="TH Sarabun New"/>
          <w:noProof/>
          <w:cs/>
        </w:rPr>
        <w:t xml:space="preserve">จะทำการส่งข้อมูลสินค้าประกอบไปด้วย </w:t>
      </w:r>
      <w:r w:rsidRPr="00B707FD">
        <w:rPr>
          <w:rFonts w:ascii="TH Sarabun New" w:hAnsi="TH Sarabun New" w:cs="TH Sarabun New"/>
          <w:cs/>
        </w:rPr>
        <w:t>ชื่อร้านค้า รหัสสินค้า ชื่อสินค้า ราคาสินค้า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 xml:space="preserve">และรูปภาพของไลฟ์สด </w:t>
      </w:r>
      <w:r w:rsidRPr="00B707FD">
        <w:rPr>
          <w:rFonts w:ascii="TH Sarabun New" w:hAnsi="TH Sarabun New" w:cs="TH Sarabun New"/>
          <w:noProof/>
          <w:cs/>
        </w:rPr>
        <w:t xml:space="preserve">ใน </w:t>
      </w:r>
      <w:r w:rsidRPr="00B707FD">
        <w:rPr>
          <w:rFonts w:ascii="TH Sarabun New" w:hAnsi="TH Sarabun New" w:cs="TH Sarabun New"/>
          <w:noProof/>
        </w:rPr>
        <w:t xml:space="preserve">Database </w:t>
      </w:r>
      <w:r w:rsidRPr="00B707FD">
        <w:rPr>
          <w:rFonts w:ascii="TH Sarabun New" w:hAnsi="TH Sarabun New" w:cs="TH Sarabun New"/>
          <w:noProof/>
          <w:cs/>
        </w:rPr>
        <w:t xml:space="preserve">ไปแสดงผลใน </w:t>
      </w:r>
      <w:r w:rsidRPr="00B707FD">
        <w:rPr>
          <w:rFonts w:ascii="TH Sarabun New" w:hAnsi="TH Sarabun New" w:cs="TH Sarabun New"/>
          <w:noProof/>
        </w:rPr>
        <w:t>mobile</w:t>
      </w:r>
      <w:r w:rsidRPr="00B707FD">
        <w:rPr>
          <w:rFonts w:ascii="TH Sarabun New" w:hAnsi="TH Sarabun New" w:cs="TH Sarabun New"/>
          <w:noProof/>
          <w:cs/>
        </w:rPr>
        <w:t xml:space="preserve"> </w:t>
      </w:r>
      <w:r w:rsidRPr="00B707FD">
        <w:rPr>
          <w:rFonts w:ascii="TH Sarabun New" w:hAnsi="TH Sarabun New" w:cs="TH Sarabun New"/>
          <w:noProof/>
        </w:rPr>
        <w:t>application</w:t>
      </w:r>
      <w:r w:rsidRPr="00B707FD">
        <w:rPr>
          <w:rFonts w:ascii="TH Sarabun New" w:hAnsi="TH Sarabun New" w:cs="TH Sarabun New"/>
          <w:cs/>
        </w:rPr>
        <w:t xml:space="preserve"> ของผู้ใช้งาน</w:t>
      </w:r>
    </w:p>
    <w:p w14:paraId="5C905A03" w14:textId="09116FD7" w:rsidR="002E4836" w:rsidRPr="00B707FD" w:rsidRDefault="002E4836" w:rsidP="00D04F78">
      <w:pPr>
        <w:pStyle w:val="35CM"/>
        <w:numPr>
          <w:ilvl w:val="0"/>
          <w:numId w:val="0"/>
        </w:numPr>
        <w:ind w:firstLine="720"/>
        <w:jc w:val="thaiDistribute"/>
        <w:rPr>
          <w:rFonts w:ascii="TH Sarabun New" w:hAnsi="TH Sarabun New" w:cs="TH Sarabun New"/>
          <w:noProof/>
        </w:rPr>
      </w:pPr>
      <w:r w:rsidRPr="00B707FD">
        <w:rPr>
          <w:rFonts w:ascii="TH Sarabun New" w:hAnsi="TH Sarabun New" w:cs="TH Sarabun New"/>
        </w:rPr>
        <w:t xml:space="preserve">7. </w:t>
      </w:r>
      <w:r w:rsidRPr="00B707FD">
        <w:rPr>
          <w:rFonts w:ascii="TH Sarabun New" w:hAnsi="TH Sarabun New" w:cs="TH Sarabun New"/>
          <w:noProof/>
          <w:cs/>
        </w:rPr>
        <w:t xml:space="preserve">ผู้ใช้ต้องเข้าสู่ระบบผ่านเฟสบุ๊คจึงจะสามารถเข้า </w:t>
      </w:r>
      <w:r w:rsidRPr="00B707FD">
        <w:rPr>
          <w:rFonts w:ascii="TH Sarabun New" w:hAnsi="TH Sarabun New" w:cs="TH Sarabun New"/>
          <w:noProof/>
        </w:rPr>
        <w:t xml:space="preserve">application </w:t>
      </w:r>
      <w:r w:rsidRPr="00B707FD">
        <w:rPr>
          <w:rFonts w:ascii="TH Sarabun New" w:hAnsi="TH Sarabun New" w:cs="TH Sarabun New"/>
          <w:noProof/>
          <w:cs/>
        </w:rPr>
        <w:t>เพื่อเลือกสินค้าที่ต้องการและรอแจ้งเตือนร้านที่กำลังไลฟ์สดได้</w:t>
      </w:r>
    </w:p>
    <w:p w14:paraId="28D9FB09" w14:textId="292F046D" w:rsidR="002E4836" w:rsidRPr="00B707FD" w:rsidRDefault="002E4836" w:rsidP="00D04F78">
      <w:pPr>
        <w:pStyle w:val="35CM"/>
        <w:numPr>
          <w:ilvl w:val="0"/>
          <w:numId w:val="0"/>
        </w:numPr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8. </w:t>
      </w:r>
      <w:r w:rsidRPr="00B707FD">
        <w:rPr>
          <w:rFonts w:ascii="TH Sarabun New" w:hAnsi="TH Sarabun New" w:cs="TH Sarabun New"/>
          <w:noProof/>
          <w:cs/>
        </w:rPr>
        <w:t>เมื่อผู้ใช้งาน</w:t>
      </w:r>
      <w:r w:rsidRPr="00B707FD">
        <w:rPr>
          <w:rFonts w:ascii="TH Sarabun New" w:hAnsi="TH Sarabun New" w:cs="TH Sarabun New"/>
          <w:cs/>
        </w:rPr>
        <w:t xml:space="preserve">กดปุ่ม </w:t>
      </w:r>
      <w:r w:rsidRPr="00B707FD">
        <w:rPr>
          <w:rFonts w:ascii="TH Sarabun New" w:hAnsi="TH Sarabun New" w:cs="TH Sarabun New"/>
        </w:rPr>
        <w:t xml:space="preserve">“chat” </w:t>
      </w:r>
      <w:r w:rsidRPr="00B707FD">
        <w:rPr>
          <w:rFonts w:ascii="TH Sarabun New" w:hAnsi="TH Sarabun New" w:cs="TH Sarabun New"/>
          <w:cs/>
        </w:rPr>
        <w:t>ในหน้ารายละเอียดสินค้าเพื่อ</w:t>
      </w:r>
      <w:proofErr w:type="spellStart"/>
      <w:r w:rsidRPr="00B707FD">
        <w:rPr>
          <w:rFonts w:ascii="TH Sarabun New" w:hAnsi="TH Sarabun New" w:cs="TH Sarabun New"/>
          <w:cs/>
        </w:rPr>
        <w:t>ลิ้ง</w:t>
      </w:r>
      <w:proofErr w:type="spellEnd"/>
      <w:r w:rsidRPr="00B707FD">
        <w:rPr>
          <w:rFonts w:ascii="TH Sarabun New" w:hAnsi="TH Sarabun New" w:cs="TH Sarabun New"/>
          <w:cs/>
        </w:rPr>
        <w:t xml:space="preserve">ไปยังแชท ของร้านค้าและผู้ใช้งานสามารถกดปุ่ม </w:t>
      </w:r>
      <w:r w:rsidRPr="00B707FD">
        <w:rPr>
          <w:rFonts w:ascii="TH Sarabun New" w:hAnsi="TH Sarabun New" w:cs="TH Sarabun New"/>
        </w:rPr>
        <w:t xml:space="preserve">“buy” </w:t>
      </w:r>
      <w:r w:rsidRPr="00B707FD">
        <w:rPr>
          <w:rFonts w:ascii="TH Sarabun New" w:hAnsi="TH Sarabun New" w:cs="TH Sarabun New"/>
          <w:cs/>
        </w:rPr>
        <w:t>ในหน้ารายละเอียดสินค้าเพื่อ</w:t>
      </w:r>
      <w:proofErr w:type="spellStart"/>
      <w:r w:rsidRPr="00B707FD">
        <w:rPr>
          <w:rFonts w:ascii="TH Sarabun New" w:hAnsi="TH Sarabun New" w:cs="TH Sarabun New"/>
          <w:cs/>
        </w:rPr>
        <w:t>ลิ้ง</w:t>
      </w:r>
      <w:proofErr w:type="spellEnd"/>
      <w:r w:rsidRPr="00B707FD">
        <w:rPr>
          <w:rFonts w:ascii="TH Sarabun New" w:hAnsi="TH Sarabun New" w:cs="TH Sarabun New"/>
          <w:cs/>
        </w:rPr>
        <w:t>ไปยังแชท ของร้านค้าและจะมีการนำรหัสสินค้า ชื่อสินค้า ราคาสินค้า ส่งไปให้ร้านค้าอัตโนมัติ</w:t>
      </w:r>
    </w:p>
    <w:p w14:paraId="18757992" w14:textId="6C8D4033" w:rsidR="006F3DCB" w:rsidRPr="00B707FD" w:rsidRDefault="006F3DCB" w:rsidP="00065D04">
      <w:pPr>
        <w:pStyle w:val="2"/>
        <w:jc w:val="thaiDistribute"/>
        <w:rPr>
          <w:rFonts w:ascii="TH Sarabun New" w:hAnsi="TH Sarabun New" w:cs="TH Sarabun New"/>
        </w:rPr>
      </w:pPr>
      <w:bookmarkStart w:id="50" w:name="_Toc131078367"/>
      <w:r w:rsidRPr="00B707FD">
        <w:rPr>
          <w:rFonts w:ascii="TH Sarabun New" w:hAnsi="TH Sarabun New" w:cs="TH Sarabun New"/>
          <w:cs/>
        </w:rPr>
        <w:t>ประโยชน์ที่คาดว่าจะได้รับ</w:t>
      </w:r>
      <w:bookmarkEnd w:id="49"/>
      <w:bookmarkEnd w:id="50"/>
    </w:p>
    <w:p w14:paraId="459BA703" w14:textId="0F96CE44" w:rsidR="00DF45F3" w:rsidRPr="00B707FD" w:rsidRDefault="00DF45F3" w:rsidP="00065D04">
      <w:pPr>
        <w:pStyle w:val="3"/>
        <w:jc w:val="thaiDistribute"/>
        <w:rPr>
          <w:rFonts w:ascii="TH Sarabun New" w:hAnsi="TH Sarabun New" w:cs="TH Sarabun New"/>
        </w:rPr>
      </w:pPr>
      <w:bookmarkStart w:id="51" w:name="_Toc104033614"/>
      <w:bookmarkStart w:id="52" w:name="_Toc109332140"/>
      <w:bookmarkStart w:id="53" w:name="_Toc109333663"/>
      <w:bookmarkStart w:id="54" w:name="_Toc109335735"/>
      <w:bookmarkStart w:id="55" w:name="_Toc112109671"/>
      <w:bookmarkStart w:id="56" w:name="_Toc131078368"/>
      <w:r w:rsidRPr="00B707FD">
        <w:rPr>
          <w:rFonts w:ascii="TH Sarabun New" w:hAnsi="TH Sarabun New" w:cs="TH Sarabun New"/>
          <w:cs/>
        </w:rPr>
        <w:t>ช่วยให้ผู้ใช้งานที่เป็นผู้ค้าขายมีช่องทางการขายสินค้ามากขึ้น</w:t>
      </w:r>
      <w:bookmarkEnd w:id="51"/>
      <w:bookmarkEnd w:id="52"/>
      <w:bookmarkEnd w:id="53"/>
      <w:bookmarkEnd w:id="54"/>
      <w:bookmarkEnd w:id="55"/>
      <w:bookmarkEnd w:id="56"/>
    </w:p>
    <w:p w14:paraId="321E8F58" w14:textId="3E434B56" w:rsidR="00E91507" w:rsidRPr="00B707FD" w:rsidRDefault="00DF45F3" w:rsidP="00065D04">
      <w:pPr>
        <w:pStyle w:val="3"/>
        <w:jc w:val="thaiDistribute"/>
        <w:rPr>
          <w:rFonts w:ascii="TH Sarabun New" w:hAnsi="TH Sarabun New" w:cs="TH Sarabun New"/>
          <w:cs/>
        </w:rPr>
      </w:pPr>
      <w:bookmarkStart w:id="57" w:name="_Toc104033615"/>
      <w:bookmarkStart w:id="58" w:name="_Toc109332141"/>
      <w:bookmarkStart w:id="59" w:name="_Toc109333664"/>
      <w:bookmarkStart w:id="60" w:name="_Toc109335736"/>
      <w:bookmarkStart w:id="61" w:name="_Toc112109672"/>
      <w:bookmarkStart w:id="62" w:name="_Toc131078369"/>
      <w:r w:rsidRPr="00B707FD">
        <w:rPr>
          <w:rFonts w:ascii="TH Sarabun New" w:hAnsi="TH Sarabun New" w:cs="TH Sarabun New"/>
          <w:cs/>
        </w:rPr>
        <w:t>ช่วยให้ผู้ใช้งานที่เป็นลูกค้า</w:t>
      </w:r>
      <w:bookmarkEnd w:id="57"/>
      <w:bookmarkEnd w:id="58"/>
      <w:bookmarkEnd w:id="59"/>
      <w:bookmarkEnd w:id="60"/>
      <w:bookmarkEnd w:id="61"/>
      <w:r w:rsidR="00E91507" w:rsidRPr="00B707FD">
        <w:rPr>
          <w:rFonts w:ascii="TH Sarabun New" w:hAnsi="TH Sarabun New" w:cs="TH Sarabun New"/>
          <w:cs/>
        </w:rPr>
        <w:t>มีความสะดวกมากขึ้น</w:t>
      </w:r>
      <w:bookmarkEnd w:id="62"/>
    </w:p>
    <w:p w14:paraId="50B734EB" w14:textId="51710C03" w:rsidR="000C1169" w:rsidRPr="00B707FD" w:rsidRDefault="000C1169" w:rsidP="00065D04">
      <w:pPr>
        <w:pStyle w:val="2"/>
        <w:jc w:val="thaiDistribute"/>
        <w:rPr>
          <w:rFonts w:ascii="TH Sarabun New" w:hAnsi="TH Sarabun New" w:cs="TH Sarabun New"/>
        </w:rPr>
      </w:pPr>
      <w:bookmarkStart w:id="63" w:name="_Toc112109673"/>
      <w:bookmarkStart w:id="64" w:name="_Toc131078370"/>
      <w:r w:rsidRPr="00B707FD">
        <w:rPr>
          <w:rFonts w:ascii="TH Sarabun New" w:hAnsi="TH Sarabun New" w:cs="TH Sarabun New"/>
          <w:cs/>
        </w:rPr>
        <w:t>อุปกรณ์และเครื่องมือที่ใช้ในการดำเนินงาน</w:t>
      </w:r>
      <w:bookmarkEnd w:id="63"/>
      <w:bookmarkEnd w:id="64"/>
    </w:p>
    <w:p w14:paraId="44BD5AB1" w14:textId="161ECC07" w:rsidR="00DF45F3" w:rsidRPr="00B707FD" w:rsidRDefault="00DF45F3" w:rsidP="00065D04">
      <w:pPr>
        <w:pStyle w:val="3"/>
        <w:jc w:val="thaiDistribute"/>
        <w:rPr>
          <w:rFonts w:ascii="TH Sarabun New" w:hAnsi="TH Sarabun New" w:cs="TH Sarabun New"/>
        </w:rPr>
      </w:pPr>
      <w:bookmarkStart w:id="65" w:name="_Toc104033617"/>
      <w:bookmarkStart w:id="66" w:name="_Toc109332143"/>
      <w:bookmarkStart w:id="67" w:name="_Toc109333666"/>
      <w:bookmarkStart w:id="68" w:name="_Toc109335738"/>
      <w:bookmarkStart w:id="69" w:name="_Toc112061397"/>
      <w:bookmarkStart w:id="70" w:name="_Toc112109674"/>
      <w:bookmarkStart w:id="71" w:name="_Toc131078371"/>
      <w:r w:rsidRPr="00B707FD">
        <w:rPr>
          <w:rFonts w:ascii="TH Sarabun New" w:hAnsi="TH Sarabun New" w:cs="TH Sarabun New"/>
          <w:cs/>
        </w:rPr>
        <w:t>ฮาร์ดแวร์</w:t>
      </w:r>
      <w:bookmarkEnd w:id="65"/>
      <w:bookmarkEnd w:id="66"/>
      <w:bookmarkEnd w:id="67"/>
      <w:bookmarkEnd w:id="68"/>
      <w:bookmarkEnd w:id="69"/>
      <w:bookmarkEnd w:id="70"/>
      <w:bookmarkEnd w:id="71"/>
    </w:p>
    <w:p w14:paraId="4803213D" w14:textId="77777777" w:rsidR="00DF45F3" w:rsidRPr="00B707FD" w:rsidRDefault="00DF45F3" w:rsidP="00065D04">
      <w:pPr>
        <w:pStyle w:val="33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คอมพิวเตอร์ </w:t>
      </w:r>
      <w:r w:rsidRPr="00B707FD">
        <w:rPr>
          <w:rFonts w:ascii="TH Sarabun New" w:hAnsi="TH Sarabun New" w:cs="TH Sarabun New"/>
        </w:rPr>
        <w:t xml:space="preserve">2 </w:t>
      </w:r>
      <w:r w:rsidRPr="00B707FD">
        <w:rPr>
          <w:rFonts w:ascii="TH Sarabun New" w:hAnsi="TH Sarabun New" w:cs="TH Sarabun New"/>
          <w:cs/>
        </w:rPr>
        <w:t>เครื่อง มีคุณสมบัติดังนี้</w:t>
      </w:r>
    </w:p>
    <w:p w14:paraId="3B1EFEF9" w14:textId="0A2A95DB" w:rsidR="00DF45F3" w:rsidRPr="00B707FD" w:rsidRDefault="00DF45F3" w:rsidP="00545450">
      <w:pPr>
        <w:pStyle w:val="35CM"/>
        <w:numPr>
          <w:ilvl w:val="0"/>
          <w:numId w:val="25"/>
        </w:num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Acer Nitro5</w:t>
      </w:r>
    </w:p>
    <w:p w14:paraId="2F2859D2" w14:textId="6DA1695B" w:rsidR="00DF45F3" w:rsidRPr="00B707FD" w:rsidRDefault="00DF45F3" w:rsidP="00065D04">
      <w:pPr>
        <w:pStyle w:val="35"/>
        <w:ind w:left="175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- </w:t>
      </w:r>
      <w:r w:rsidR="00CA6C49"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 xml:space="preserve">ระบบปฏิบัติการ </w:t>
      </w:r>
      <w:r w:rsidRPr="00B707FD">
        <w:rPr>
          <w:rFonts w:ascii="TH Sarabun New" w:hAnsi="TH Sarabun New" w:cs="TH Sarabun New"/>
        </w:rPr>
        <w:t>Windows 11</w:t>
      </w:r>
    </w:p>
    <w:p w14:paraId="3A0A8C14" w14:textId="6CDAA2D1" w:rsidR="00DF45F3" w:rsidRPr="00B707FD" w:rsidRDefault="00DF45F3" w:rsidP="00065D04">
      <w:pPr>
        <w:pStyle w:val="35"/>
        <w:ind w:left="175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- </w:t>
      </w:r>
      <w:r w:rsidR="00CA6C49"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</w:rPr>
        <w:t xml:space="preserve">AMD Ryzen 5 3550H with Radeon Vega Mobile </w:t>
      </w:r>
      <w:proofErr w:type="spellStart"/>
      <w:r w:rsidRPr="00B707FD">
        <w:rPr>
          <w:rFonts w:ascii="TH Sarabun New" w:hAnsi="TH Sarabun New" w:cs="TH Sarabun New"/>
        </w:rPr>
        <w:t>Gfx</w:t>
      </w:r>
      <w:proofErr w:type="spellEnd"/>
      <w:r w:rsidRPr="00B707FD">
        <w:rPr>
          <w:rFonts w:ascii="TH Sarabun New" w:hAnsi="TH Sarabun New" w:cs="TH Sarabun New"/>
        </w:rPr>
        <w:t xml:space="preserve"> </w:t>
      </w:r>
      <w:proofErr w:type="gramStart"/>
      <w:r w:rsidRPr="00B707FD">
        <w:rPr>
          <w:rFonts w:ascii="TH Sarabun New" w:hAnsi="TH Sarabun New" w:cs="TH Sarabun New"/>
        </w:rPr>
        <w:t xml:space="preserve">2.10 </w:t>
      </w:r>
      <w:r w:rsidR="00CA6C49"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</w:rPr>
        <w:t>GHz</w:t>
      </w:r>
      <w:proofErr w:type="gramEnd"/>
    </w:p>
    <w:p w14:paraId="1AE8D042" w14:textId="33927FC6" w:rsidR="00DF45F3" w:rsidRPr="00B707FD" w:rsidRDefault="00DF45F3" w:rsidP="00065D04">
      <w:pPr>
        <w:pStyle w:val="35"/>
        <w:ind w:left="175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- </w:t>
      </w:r>
      <w:r w:rsidR="00CA6C49"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</w:rPr>
        <w:t>Installed RAM 16.0 GB (13.9 GB usable)</w:t>
      </w:r>
    </w:p>
    <w:p w14:paraId="708A2E0B" w14:textId="33DDF341" w:rsidR="00DF45F3" w:rsidRPr="00B707FD" w:rsidRDefault="00DF45F3" w:rsidP="00545450">
      <w:pPr>
        <w:pStyle w:val="35CM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ROG STRIX</w:t>
      </w:r>
    </w:p>
    <w:p w14:paraId="00155370" w14:textId="41964A59" w:rsidR="00DF45F3" w:rsidRPr="00B707FD" w:rsidRDefault="00DF45F3" w:rsidP="00065D04">
      <w:pPr>
        <w:pStyle w:val="35"/>
        <w:ind w:left="175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- </w:t>
      </w:r>
      <w:r w:rsidR="00CA6C49"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 xml:space="preserve">ระบบปฏิบัติการ </w:t>
      </w:r>
      <w:r w:rsidRPr="00B707FD">
        <w:rPr>
          <w:rFonts w:ascii="TH Sarabun New" w:hAnsi="TH Sarabun New" w:cs="TH Sarabun New"/>
        </w:rPr>
        <w:t>Windows 11</w:t>
      </w:r>
    </w:p>
    <w:p w14:paraId="4D2E917B" w14:textId="3DAF0F79" w:rsidR="00DF45F3" w:rsidRPr="00B707FD" w:rsidRDefault="00DF45F3" w:rsidP="00065D04">
      <w:pPr>
        <w:pStyle w:val="35"/>
        <w:ind w:left="175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- </w:t>
      </w:r>
      <w:r w:rsidR="00CA6C49"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</w:rPr>
        <w:t xml:space="preserve">Intel(R) </w:t>
      </w:r>
      <w:proofErr w:type="gramStart"/>
      <w:r w:rsidRPr="00B707FD">
        <w:rPr>
          <w:rFonts w:ascii="TH Sarabun New" w:hAnsi="TH Sarabun New" w:cs="TH Sarabun New"/>
        </w:rPr>
        <w:t>Core(</w:t>
      </w:r>
      <w:proofErr w:type="gramEnd"/>
      <w:r w:rsidRPr="00B707FD">
        <w:rPr>
          <w:rFonts w:ascii="TH Sarabun New" w:hAnsi="TH Sarabun New" w:cs="TH Sarabun New"/>
        </w:rPr>
        <w:t>TM) i7-9750H CPU @ 2.60GHz 2.59 GHz</w:t>
      </w:r>
    </w:p>
    <w:p w14:paraId="3685D9D9" w14:textId="7FF1784F" w:rsidR="00DF45F3" w:rsidRPr="00B707FD" w:rsidRDefault="00DF45F3" w:rsidP="00065D04">
      <w:pPr>
        <w:pStyle w:val="35"/>
        <w:ind w:left="175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- </w:t>
      </w:r>
      <w:r w:rsidR="00CA6C49"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</w:rPr>
        <w:t>Installed RAM 16.0 GB (15.9 GB usable)</w:t>
      </w:r>
    </w:p>
    <w:p w14:paraId="1041627C" w14:textId="30C3AF5E" w:rsidR="00DF45F3" w:rsidRPr="00B707FD" w:rsidRDefault="00DF45F3" w:rsidP="00065D04">
      <w:pPr>
        <w:pStyle w:val="3"/>
        <w:jc w:val="thaiDistribute"/>
        <w:rPr>
          <w:rFonts w:ascii="TH Sarabun New" w:hAnsi="TH Sarabun New" w:cs="TH Sarabun New"/>
        </w:rPr>
      </w:pPr>
      <w:bookmarkStart w:id="72" w:name="_Toc104033618"/>
      <w:bookmarkStart w:id="73" w:name="_Toc109332144"/>
      <w:bookmarkStart w:id="74" w:name="_Toc109333667"/>
      <w:bookmarkStart w:id="75" w:name="_Toc109335739"/>
      <w:bookmarkStart w:id="76" w:name="_Toc112061398"/>
      <w:bookmarkStart w:id="77" w:name="_Toc112109675"/>
      <w:bookmarkStart w:id="78" w:name="_Toc131078372"/>
      <w:r w:rsidRPr="00B707FD">
        <w:rPr>
          <w:rFonts w:ascii="TH Sarabun New" w:hAnsi="TH Sarabun New" w:cs="TH Sarabun New"/>
          <w:cs/>
        </w:rPr>
        <w:lastRenderedPageBreak/>
        <w:t>ซอฟต์แวร์</w:t>
      </w:r>
      <w:bookmarkEnd w:id="72"/>
      <w:bookmarkEnd w:id="73"/>
      <w:bookmarkEnd w:id="74"/>
      <w:bookmarkEnd w:id="75"/>
      <w:bookmarkEnd w:id="76"/>
      <w:bookmarkEnd w:id="77"/>
      <w:bookmarkEnd w:id="78"/>
    </w:p>
    <w:p w14:paraId="42E03D07" w14:textId="6CCE0EBF" w:rsidR="00CA6C49" w:rsidRPr="00B707FD" w:rsidRDefault="00CA6C49" w:rsidP="00545450">
      <w:pPr>
        <w:pStyle w:val="35CM"/>
        <w:numPr>
          <w:ilvl w:val="0"/>
          <w:numId w:val="35"/>
        </w:num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Python </w:t>
      </w:r>
      <w:r w:rsidRPr="00B707FD">
        <w:rPr>
          <w:rFonts w:ascii="TH Sarabun New" w:hAnsi="TH Sarabun New" w:cs="TH Sarabun New"/>
          <w:cs/>
        </w:rPr>
        <w:t>ใช้สำหรับการพัฒนาโปรแกรม</w:t>
      </w:r>
    </w:p>
    <w:p w14:paraId="2F9205DE" w14:textId="4C3989CD" w:rsidR="00CA6C49" w:rsidRPr="00B707FD" w:rsidRDefault="00CA6C49" w:rsidP="00545450">
      <w:pPr>
        <w:pStyle w:val="35CM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Tesseract </w:t>
      </w:r>
      <w:r w:rsidRPr="00B707FD">
        <w:rPr>
          <w:rFonts w:ascii="TH Sarabun New" w:hAnsi="TH Sarabun New" w:cs="TH Sarabun New"/>
          <w:cs/>
        </w:rPr>
        <w:t>ใช้สำหรับการประมวลผลภาพ</w:t>
      </w:r>
      <w:r w:rsidRPr="00B707FD">
        <w:rPr>
          <w:rFonts w:ascii="TH Sarabun New" w:hAnsi="TH Sarabun New" w:cs="TH Sarabun New"/>
        </w:rPr>
        <w:t xml:space="preserve"> </w:t>
      </w:r>
    </w:p>
    <w:p w14:paraId="0FF7E4B3" w14:textId="3818B78A" w:rsidR="00CA6C49" w:rsidRPr="00B707FD" w:rsidRDefault="00CA6C49" w:rsidP="00545450">
      <w:pPr>
        <w:pStyle w:val="35CM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firebase </w:t>
      </w:r>
      <w:r w:rsidRPr="00B707FD">
        <w:rPr>
          <w:rFonts w:ascii="TH Sarabun New" w:hAnsi="TH Sarabun New" w:cs="TH Sarabun New"/>
          <w:cs/>
        </w:rPr>
        <w:t>ใช้เป็นฐานข้อมูลในการเก็บข้อมูลที่ใช้ระหว่างพัฒนาโปรแกรม</w:t>
      </w:r>
      <w:r w:rsidRPr="00B707FD">
        <w:rPr>
          <w:rFonts w:ascii="TH Sarabun New" w:hAnsi="TH Sarabun New" w:cs="TH Sarabun New"/>
        </w:rPr>
        <w:t xml:space="preserve"> </w:t>
      </w:r>
    </w:p>
    <w:p w14:paraId="340D72B5" w14:textId="74A47961" w:rsidR="00CA6C49" w:rsidRPr="00B707FD" w:rsidRDefault="00CA6C49" w:rsidP="00545450">
      <w:pPr>
        <w:pStyle w:val="35CM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Flutter </w:t>
      </w:r>
      <w:r w:rsidRPr="00B707FD">
        <w:rPr>
          <w:rFonts w:ascii="TH Sarabun New" w:hAnsi="TH Sarabun New" w:cs="TH Sarabun New"/>
          <w:cs/>
        </w:rPr>
        <w:t xml:space="preserve">เป็น </w:t>
      </w:r>
      <w:r w:rsidRPr="00B707FD">
        <w:rPr>
          <w:rFonts w:ascii="TH Sarabun New" w:hAnsi="TH Sarabun New" w:cs="TH Sarabun New"/>
        </w:rPr>
        <w:t xml:space="preserve">Framework </w:t>
      </w:r>
      <w:r w:rsidRPr="00B707FD">
        <w:rPr>
          <w:rFonts w:ascii="TH Sarabun New" w:hAnsi="TH Sarabun New" w:cs="TH Sarabun New"/>
          <w:cs/>
        </w:rPr>
        <w:t>หลักสำหรับการพัฒนา</w:t>
      </w:r>
      <w:proofErr w:type="spellStart"/>
      <w:r w:rsidRPr="00B707FD">
        <w:rPr>
          <w:rFonts w:ascii="TH Sarabun New" w:hAnsi="TH Sarabun New" w:cs="TH Sarabun New"/>
          <w:cs/>
        </w:rPr>
        <w:t>แอปพลิเคชั่น</w:t>
      </w:r>
      <w:proofErr w:type="spellEnd"/>
      <w:r w:rsidRPr="00B707FD">
        <w:rPr>
          <w:rFonts w:ascii="TH Sarabun New" w:hAnsi="TH Sarabun New" w:cs="TH Sarabun New"/>
        </w:rPr>
        <w:t xml:space="preserve"> </w:t>
      </w:r>
    </w:p>
    <w:p w14:paraId="70CC27A0" w14:textId="52E64329" w:rsidR="00EB5375" w:rsidRPr="00B707FD" w:rsidRDefault="00CA6C49" w:rsidP="00545450">
      <w:pPr>
        <w:pStyle w:val="35CM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</w:rPr>
        <w:t xml:space="preserve">Android Studio </w:t>
      </w:r>
      <w:r w:rsidRPr="00B707FD">
        <w:rPr>
          <w:rFonts w:ascii="TH Sarabun New" w:hAnsi="TH Sarabun New" w:cs="TH Sarabun New"/>
          <w:cs/>
        </w:rPr>
        <w:t>ใช้สำหรับการสร้าง</w:t>
      </w:r>
      <w:proofErr w:type="spellStart"/>
      <w:r w:rsidRPr="00B707FD">
        <w:rPr>
          <w:rFonts w:ascii="TH Sarabun New" w:hAnsi="TH Sarabun New" w:cs="TH Sarabun New"/>
          <w:cs/>
        </w:rPr>
        <w:t>แอปพลิเคชั่น</w:t>
      </w:r>
      <w:proofErr w:type="spellEnd"/>
    </w:p>
    <w:p w14:paraId="2813AC42" w14:textId="4FA1362C" w:rsidR="001C2708" w:rsidRPr="00B707FD" w:rsidRDefault="001C2708" w:rsidP="00065D04">
      <w:pPr>
        <w:pStyle w:val="2"/>
        <w:jc w:val="thaiDistribute"/>
        <w:rPr>
          <w:rFonts w:ascii="TH Sarabun New" w:hAnsi="TH Sarabun New" w:cs="TH Sarabun New"/>
        </w:rPr>
      </w:pPr>
      <w:bookmarkStart w:id="79" w:name="_Toc112109676"/>
      <w:bookmarkStart w:id="80" w:name="_Toc131078373"/>
      <w:r w:rsidRPr="00B707FD">
        <w:rPr>
          <w:rFonts w:ascii="TH Sarabun New" w:hAnsi="TH Sarabun New" w:cs="TH Sarabun New"/>
          <w:cs/>
        </w:rPr>
        <w:t>แผนการดำเนินงาน</w:t>
      </w:r>
      <w:bookmarkEnd w:id="79"/>
      <w:bookmarkEnd w:id="80"/>
    </w:p>
    <w:p w14:paraId="0DD952FD" w14:textId="77777777" w:rsidR="00074AB1" w:rsidRPr="00B707FD" w:rsidRDefault="001C5EF4" w:rsidP="00065D04">
      <w:pPr>
        <w:ind w:firstLine="397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โครงงานปริญญานิพนธฉบับนี้ ดําเนินงาน ณ คณะวิทยาการสารสนเทศ </w:t>
      </w:r>
    </w:p>
    <w:p w14:paraId="1C7DBE4B" w14:textId="77777777" w:rsidR="000C1169" w:rsidRPr="00B707FD" w:rsidRDefault="001C5EF4" w:rsidP="00065D04">
      <w:pPr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มหาวิทยาลัยมหาสารคาม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>ระหว่างเดือน พ.ค</w:t>
      </w:r>
      <w:r w:rsidRPr="00B707FD">
        <w:rPr>
          <w:rFonts w:ascii="TH Sarabun New" w:hAnsi="TH Sarabun New" w:cs="TH Sarabun New"/>
        </w:rPr>
        <w:t>.</w:t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</w:rPr>
        <w:t xml:space="preserve">2565 </w:t>
      </w:r>
      <w:r w:rsidRPr="00B707FD">
        <w:rPr>
          <w:rFonts w:ascii="TH Sarabun New" w:hAnsi="TH Sarabun New" w:cs="TH Sarabun New"/>
          <w:cs/>
        </w:rPr>
        <w:t>ถึง ก</w:t>
      </w:r>
      <w:r w:rsidRPr="00B707FD">
        <w:rPr>
          <w:rFonts w:ascii="TH Sarabun New" w:hAnsi="TH Sarabun New" w:cs="TH Sarabun New"/>
        </w:rPr>
        <w:t>.</w:t>
      </w:r>
      <w:r w:rsidRPr="00B707FD">
        <w:rPr>
          <w:rFonts w:ascii="TH Sarabun New" w:hAnsi="TH Sarabun New" w:cs="TH Sarabun New"/>
          <w:cs/>
        </w:rPr>
        <w:t xml:space="preserve">พ. </w:t>
      </w:r>
      <w:r w:rsidRPr="00B707FD">
        <w:rPr>
          <w:rFonts w:ascii="TH Sarabun New" w:hAnsi="TH Sarabun New" w:cs="TH Sarabun New"/>
        </w:rPr>
        <w:t>2566</w:t>
      </w:r>
      <w:r w:rsidRPr="00B707FD">
        <w:rPr>
          <w:rFonts w:ascii="TH Sarabun New" w:hAnsi="TH Sarabun New" w:cs="TH Sarabun New"/>
          <w:cs/>
        </w:rPr>
        <w:t xml:space="preserve"> </w:t>
      </w:r>
    </w:p>
    <w:p w14:paraId="01BAEAA2" w14:textId="2E118F28" w:rsidR="00EB5375" w:rsidRPr="00B707FD" w:rsidRDefault="00EB5375" w:rsidP="00662F15">
      <w:pPr>
        <w:rPr>
          <w:rFonts w:ascii="TH Sarabun New" w:hAnsi="TH Sarabun New" w:cs="TH Sarabun New"/>
        </w:rPr>
      </w:pPr>
    </w:p>
    <w:p w14:paraId="65A097C7" w14:textId="7CA9C9C3" w:rsidR="00745955" w:rsidRPr="00B707FD" w:rsidRDefault="00745955" w:rsidP="007A269A">
      <w:pPr>
        <w:pStyle w:val="a9"/>
        <w:ind w:firstLine="0"/>
        <w:jc w:val="left"/>
        <w:rPr>
          <w:rFonts w:ascii="TH Sarabun New" w:hAnsi="TH Sarabun New" w:cs="TH Sarabun New"/>
        </w:rPr>
      </w:pPr>
      <w:bookmarkStart w:id="81" w:name="_Toc131461969"/>
      <w:r w:rsidRPr="00B707FD">
        <w:rPr>
          <w:rFonts w:ascii="TH Sarabun New" w:hAnsi="TH Sarabun New" w:cs="TH Sarabun New"/>
          <w:cs/>
        </w:rPr>
        <w:t xml:space="preserve">ตารางที่ </w:t>
      </w:r>
      <w:r w:rsidRPr="00B707FD">
        <w:rPr>
          <w:rFonts w:ascii="TH Sarabun New" w:hAnsi="TH Sarabun New" w:cs="TH Sarabun New"/>
          <w:cs/>
        </w:rPr>
        <w:fldChar w:fldCharType="begin"/>
      </w:r>
      <w:r w:rsidRPr="00B707FD">
        <w:rPr>
          <w:rFonts w:ascii="TH Sarabun New" w:hAnsi="TH Sarabun New" w:cs="TH Sarabun New"/>
          <w:cs/>
        </w:rPr>
        <w:instrText xml:space="preserve"> </w:instrText>
      </w:r>
      <w:r w:rsidRPr="00B707FD">
        <w:rPr>
          <w:rFonts w:ascii="TH Sarabun New" w:hAnsi="TH Sarabun New" w:cs="TH Sarabun New"/>
        </w:rPr>
        <w:instrText xml:space="preserve">SEQ </w:instrText>
      </w:r>
      <w:r w:rsidRPr="00B707FD">
        <w:rPr>
          <w:rFonts w:ascii="TH Sarabun New" w:hAnsi="TH Sarabun New" w:cs="TH Sarabun New"/>
          <w:cs/>
        </w:rPr>
        <w:instrText xml:space="preserve">ตารางที่ </w:instrText>
      </w:r>
      <w:r w:rsidRPr="00B707FD">
        <w:rPr>
          <w:rFonts w:ascii="TH Sarabun New" w:hAnsi="TH Sarabun New" w:cs="TH Sarabun New"/>
        </w:rPr>
        <w:instrText>\* ARABIC</w:instrText>
      </w:r>
      <w:r w:rsidRPr="00B707FD">
        <w:rPr>
          <w:rFonts w:ascii="TH Sarabun New" w:hAnsi="TH Sarabun New" w:cs="TH Sarabun New"/>
          <w:cs/>
        </w:rPr>
        <w:instrText xml:space="preserve"> </w:instrText>
      </w:r>
      <w:r w:rsidRPr="00B707FD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1</w:t>
      </w:r>
      <w:r w:rsidRPr="00B707FD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>แผนการดำเนินงาน</w:t>
      </w:r>
      <w:bookmarkEnd w:id="81"/>
    </w:p>
    <w:tbl>
      <w:tblPr>
        <w:tblW w:w="838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7"/>
        <w:gridCol w:w="601"/>
        <w:gridCol w:w="576"/>
        <w:gridCol w:w="546"/>
        <w:gridCol w:w="522"/>
        <w:gridCol w:w="646"/>
        <w:gridCol w:w="600"/>
        <w:gridCol w:w="679"/>
        <w:gridCol w:w="599"/>
        <w:gridCol w:w="600"/>
        <w:gridCol w:w="760"/>
        <w:gridCol w:w="729"/>
      </w:tblGrid>
      <w:tr w:rsidR="00383E25" w:rsidRPr="00B707FD" w14:paraId="014A3030" w14:textId="4FDDFB18" w:rsidTr="00EB01C0">
        <w:trPr>
          <w:trHeight w:val="634"/>
        </w:trPr>
        <w:tc>
          <w:tcPr>
            <w:tcW w:w="1527" w:type="dxa"/>
            <w:vMerge w:val="restart"/>
            <w:shd w:val="clear" w:color="auto" w:fill="D9D9D9" w:themeFill="background1" w:themeFillShade="D9"/>
            <w:vAlign w:val="center"/>
          </w:tcPr>
          <w:p w14:paraId="1EFA125F" w14:textId="77777777" w:rsidR="00383E25" w:rsidRPr="00B707F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7A9F9928" w14:textId="77777777" w:rsidR="00383E25" w:rsidRPr="00B707F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B707FD">
              <w:rPr>
                <w:rFonts w:ascii="TH Sarabun New" w:hAnsi="TH Sarabun New" w:cs="TH Sarabun New"/>
                <w:sz w:val="24"/>
                <w:szCs w:val="24"/>
                <w:cs/>
              </w:rPr>
              <w:t>กิจกรรม</w:t>
            </w:r>
          </w:p>
        </w:tc>
        <w:tc>
          <w:tcPr>
            <w:tcW w:w="6858" w:type="dxa"/>
            <w:gridSpan w:val="11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1F6A130" w14:textId="43CB9C5C" w:rsidR="00383E25" w:rsidRPr="00B707FD" w:rsidRDefault="00383E25" w:rsidP="00383E25">
            <w:pPr>
              <w:jc w:val="center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B707FD">
              <w:rPr>
                <w:rFonts w:ascii="TH Sarabun New" w:hAnsi="TH Sarabun New" w:cs="TH Sarabun New"/>
                <w:sz w:val="24"/>
                <w:szCs w:val="24"/>
                <w:cs/>
              </w:rPr>
              <w:t>เดือน</w:t>
            </w:r>
          </w:p>
        </w:tc>
      </w:tr>
      <w:tr w:rsidR="00383E25" w:rsidRPr="00B707FD" w14:paraId="16DD2809" w14:textId="3D925D45" w:rsidTr="00383E25">
        <w:trPr>
          <w:trHeight w:val="641"/>
        </w:trPr>
        <w:tc>
          <w:tcPr>
            <w:tcW w:w="1527" w:type="dxa"/>
            <w:vMerge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2759A3" w14:textId="77777777" w:rsidR="00383E25" w:rsidRPr="00B707F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1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EA67E88" w14:textId="77777777" w:rsidR="00383E25" w:rsidRPr="00B707F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B707FD">
              <w:rPr>
                <w:rFonts w:ascii="TH Sarabun New" w:hAnsi="TH Sarabun New" w:cs="TH Sarabun New"/>
                <w:sz w:val="24"/>
                <w:szCs w:val="24"/>
                <w:cs/>
              </w:rPr>
              <w:t>พ.ค.</w:t>
            </w:r>
          </w:p>
        </w:tc>
        <w:tc>
          <w:tcPr>
            <w:tcW w:w="576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4511536" w14:textId="77777777" w:rsidR="00383E25" w:rsidRPr="00B707F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707FD">
              <w:rPr>
                <w:rFonts w:ascii="TH Sarabun New" w:hAnsi="TH Sarabun New" w:cs="TH Sarabun New"/>
                <w:sz w:val="24"/>
                <w:szCs w:val="24"/>
                <w:cs/>
              </w:rPr>
              <w:t>มิ.ย.</w:t>
            </w:r>
          </w:p>
        </w:tc>
        <w:tc>
          <w:tcPr>
            <w:tcW w:w="546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5A7AD21" w14:textId="77777777" w:rsidR="00383E25" w:rsidRPr="00B707F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707FD">
              <w:rPr>
                <w:rFonts w:ascii="TH Sarabun New" w:hAnsi="TH Sarabun New" w:cs="TH Sarabun New"/>
                <w:sz w:val="24"/>
                <w:szCs w:val="24"/>
                <w:cs/>
              </w:rPr>
              <w:t>ก.ค.</w:t>
            </w:r>
          </w:p>
        </w:tc>
        <w:tc>
          <w:tcPr>
            <w:tcW w:w="522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CA9B623" w14:textId="77777777" w:rsidR="00383E25" w:rsidRPr="00B707F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707FD">
              <w:rPr>
                <w:rFonts w:ascii="TH Sarabun New" w:hAnsi="TH Sarabun New" w:cs="TH Sarabun New"/>
                <w:sz w:val="24"/>
                <w:szCs w:val="24"/>
                <w:cs/>
              </w:rPr>
              <w:t>ส.ค.</w:t>
            </w:r>
          </w:p>
        </w:tc>
        <w:tc>
          <w:tcPr>
            <w:tcW w:w="646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5BD2CD1" w14:textId="77777777" w:rsidR="00383E25" w:rsidRPr="00B707F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707FD">
              <w:rPr>
                <w:rFonts w:ascii="TH Sarabun New" w:hAnsi="TH Sarabun New" w:cs="TH Sarabun New"/>
                <w:sz w:val="24"/>
                <w:szCs w:val="24"/>
                <w:cs/>
              </w:rPr>
              <w:t>ก.ย.</w:t>
            </w:r>
          </w:p>
        </w:tc>
        <w:tc>
          <w:tcPr>
            <w:tcW w:w="60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56D0811" w14:textId="77777777" w:rsidR="00383E25" w:rsidRPr="00B707F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707FD">
              <w:rPr>
                <w:rFonts w:ascii="TH Sarabun New" w:hAnsi="TH Sarabun New" w:cs="TH Sarabun New"/>
                <w:sz w:val="24"/>
                <w:szCs w:val="24"/>
                <w:cs/>
              </w:rPr>
              <w:t>ต.ค.</w:t>
            </w:r>
          </w:p>
        </w:tc>
        <w:tc>
          <w:tcPr>
            <w:tcW w:w="679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2DB7295" w14:textId="77777777" w:rsidR="00383E25" w:rsidRPr="00B707F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707FD">
              <w:rPr>
                <w:rFonts w:ascii="TH Sarabun New" w:hAnsi="TH Sarabun New" w:cs="TH Sarabun New"/>
                <w:sz w:val="24"/>
                <w:szCs w:val="24"/>
                <w:cs/>
              </w:rPr>
              <w:t>พ.ย.</w:t>
            </w:r>
          </w:p>
        </w:tc>
        <w:tc>
          <w:tcPr>
            <w:tcW w:w="599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7C78203" w14:textId="77777777" w:rsidR="00383E25" w:rsidRPr="00B707F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707FD">
              <w:rPr>
                <w:rFonts w:ascii="TH Sarabun New" w:hAnsi="TH Sarabun New" w:cs="TH Sarabun New"/>
                <w:sz w:val="24"/>
                <w:szCs w:val="24"/>
                <w:cs/>
              </w:rPr>
              <w:t>ธ.ค.</w:t>
            </w:r>
          </w:p>
        </w:tc>
        <w:tc>
          <w:tcPr>
            <w:tcW w:w="60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BD39CA9" w14:textId="77777777" w:rsidR="00383E25" w:rsidRPr="00B707F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707FD">
              <w:rPr>
                <w:rFonts w:ascii="TH Sarabun New" w:hAnsi="TH Sarabun New" w:cs="TH Sarabun New"/>
                <w:sz w:val="24"/>
                <w:szCs w:val="24"/>
                <w:cs/>
              </w:rPr>
              <w:t>ม.ค.</w:t>
            </w:r>
          </w:p>
        </w:tc>
        <w:tc>
          <w:tcPr>
            <w:tcW w:w="76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02DC4A1" w14:textId="77777777" w:rsidR="00383E25" w:rsidRPr="00B707F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707FD">
              <w:rPr>
                <w:rFonts w:ascii="TH Sarabun New" w:hAnsi="TH Sarabun New" w:cs="TH Sarabun New"/>
                <w:sz w:val="24"/>
                <w:szCs w:val="24"/>
                <w:cs/>
              </w:rPr>
              <w:t>ก.พ.</w:t>
            </w:r>
          </w:p>
        </w:tc>
        <w:tc>
          <w:tcPr>
            <w:tcW w:w="729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1CCDFD7" w14:textId="77777777" w:rsidR="00383E25" w:rsidRPr="00B707FD" w:rsidRDefault="00383E25" w:rsidP="00383E25">
            <w:pPr>
              <w:spacing w:line="360" w:lineRule="auto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3310E7B3" w14:textId="460B200C" w:rsidR="00383E25" w:rsidRPr="00B707FD" w:rsidRDefault="00383E25" w:rsidP="00383E25">
            <w:pPr>
              <w:spacing w:line="600" w:lineRule="auto"/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B707FD">
              <w:rPr>
                <w:rFonts w:ascii="TH Sarabun New" w:hAnsi="TH Sarabun New" w:cs="TH Sarabun New"/>
                <w:sz w:val="24"/>
                <w:szCs w:val="24"/>
                <w:cs/>
              </w:rPr>
              <w:t>มี.ค.</w:t>
            </w:r>
          </w:p>
        </w:tc>
      </w:tr>
      <w:tr w:rsidR="00383E25" w:rsidRPr="00B707FD" w14:paraId="2C683586" w14:textId="2A958A62" w:rsidTr="00383E25">
        <w:trPr>
          <w:trHeight w:val="835"/>
        </w:trPr>
        <w:tc>
          <w:tcPr>
            <w:tcW w:w="1527" w:type="dxa"/>
            <w:vAlign w:val="center"/>
          </w:tcPr>
          <w:p w14:paraId="3D55A90D" w14:textId="77777777" w:rsidR="00383E25" w:rsidRPr="00B707FD" w:rsidRDefault="00383E25" w:rsidP="00383E25">
            <w:pPr>
              <w:spacing w:line="20" w:lineRule="atLeast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B707FD">
              <w:rPr>
                <w:rFonts w:ascii="TH Sarabun New" w:hAnsi="TH Sarabun New" w:cs="TH Sarabun New"/>
                <w:sz w:val="24"/>
                <w:szCs w:val="24"/>
              </w:rPr>
              <w:t>1.</w:t>
            </w:r>
            <w:r w:rsidRPr="00B707FD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ศึกษา และรวบรวมข้อมูล</w:t>
            </w:r>
          </w:p>
        </w:tc>
        <w:tc>
          <w:tcPr>
            <w:tcW w:w="601" w:type="dxa"/>
            <w:tcBorders>
              <w:top w:val="nil"/>
            </w:tcBorders>
            <w:shd w:val="clear" w:color="auto" w:fill="8DB3E2" w:themeFill="text2" w:themeFillTint="66"/>
          </w:tcPr>
          <w:p w14:paraId="1A433204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nil"/>
            </w:tcBorders>
            <w:shd w:val="clear" w:color="auto" w:fill="8DB3E2" w:themeFill="text2" w:themeFillTint="66"/>
          </w:tcPr>
          <w:p w14:paraId="1EE27236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46" w:type="dxa"/>
            <w:tcBorders>
              <w:top w:val="nil"/>
            </w:tcBorders>
            <w:shd w:val="clear" w:color="auto" w:fill="F2F2F2" w:themeFill="background1" w:themeFillShade="F2"/>
          </w:tcPr>
          <w:p w14:paraId="70444247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22" w:type="dxa"/>
            <w:tcBorders>
              <w:top w:val="nil"/>
            </w:tcBorders>
            <w:shd w:val="clear" w:color="auto" w:fill="F2F2F2" w:themeFill="background1" w:themeFillShade="F2"/>
          </w:tcPr>
          <w:p w14:paraId="05AF94A2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46" w:type="dxa"/>
            <w:tcBorders>
              <w:top w:val="nil"/>
            </w:tcBorders>
            <w:shd w:val="clear" w:color="auto" w:fill="F2F2F2" w:themeFill="background1" w:themeFillShade="F2"/>
          </w:tcPr>
          <w:p w14:paraId="3BE5C1A0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tcBorders>
              <w:top w:val="nil"/>
            </w:tcBorders>
            <w:shd w:val="clear" w:color="auto" w:fill="F2F2F2" w:themeFill="background1" w:themeFillShade="F2"/>
          </w:tcPr>
          <w:p w14:paraId="7841E87E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79" w:type="dxa"/>
            <w:tcBorders>
              <w:top w:val="nil"/>
            </w:tcBorders>
            <w:shd w:val="clear" w:color="auto" w:fill="F2F2F2" w:themeFill="background1" w:themeFillShade="F2"/>
          </w:tcPr>
          <w:p w14:paraId="13813405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99" w:type="dxa"/>
            <w:tcBorders>
              <w:top w:val="nil"/>
            </w:tcBorders>
            <w:shd w:val="clear" w:color="auto" w:fill="F2F2F2" w:themeFill="background1" w:themeFillShade="F2"/>
          </w:tcPr>
          <w:p w14:paraId="5EB55C3C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tcBorders>
              <w:top w:val="nil"/>
            </w:tcBorders>
            <w:shd w:val="clear" w:color="auto" w:fill="F2F2F2" w:themeFill="background1" w:themeFillShade="F2"/>
          </w:tcPr>
          <w:p w14:paraId="6EA06161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nil"/>
            </w:tcBorders>
            <w:shd w:val="clear" w:color="auto" w:fill="F2F2F2" w:themeFill="background1" w:themeFillShade="F2"/>
          </w:tcPr>
          <w:p w14:paraId="19C4C28C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29" w:type="dxa"/>
            <w:tcBorders>
              <w:top w:val="nil"/>
            </w:tcBorders>
            <w:shd w:val="clear" w:color="auto" w:fill="F2F2F2" w:themeFill="background1" w:themeFillShade="F2"/>
          </w:tcPr>
          <w:p w14:paraId="45EA8899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383E25" w:rsidRPr="00B707FD" w14:paraId="188BD896" w14:textId="51873BDC" w:rsidTr="00383E25">
        <w:trPr>
          <w:trHeight w:val="645"/>
        </w:trPr>
        <w:tc>
          <w:tcPr>
            <w:tcW w:w="1527" w:type="dxa"/>
            <w:vAlign w:val="center"/>
          </w:tcPr>
          <w:p w14:paraId="34DA2627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B707FD">
              <w:rPr>
                <w:rFonts w:ascii="TH Sarabun New" w:hAnsi="TH Sarabun New" w:cs="TH Sarabun New"/>
                <w:sz w:val="24"/>
                <w:szCs w:val="24"/>
              </w:rPr>
              <w:t xml:space="preserve">2. </w:t>
            </w:r>
            <w:r w:rsidRPr="00B707FD">
              <w:rPr>
                <w:rFonts w:ascii="TH Sarabun New" w:hAnsi="TH Sarabun New" w:cs="TH Sarabun New"/>
                <w:sz w:val="24"/>
                <w:szCs w:val="24"/>
                <w:cs/>
              </w:rPr>
              <w:t>กำหนดขอบเขต</w:t>
            </w:r>
          </w:p>
        </w:tc>
        <w:tc>
          <w:tcPr>
            <w:tcW w:w="601" w:type="dxa"/>
            <w:shd w:val="clear" w:color="auto" w:fill="8DB3E2" w:themeFill="text2" w:themeFillTint="66"/>
          </w:tcPr>
          <w:p w14:paraId="2FF68328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i/>
                <w:iCs/>
                <w:sz w:val="24"/>
                <w:szCs w:val="24"/>
              </w:rPr>
            </w:pPr>
          </w:p>
        </w:tc>
        <w:tc>
          <w:tcPr>
            <w:tcW w:w="576" w:type="dxa"/>
            <w:shd w:val="clear" w:color="auto" w:fill="8DB3E2" w:themeFill="text2" w:themeFillTint="66"/>
          </w:tcPr>
          <w:p w14:paraId="1F1258F8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i/>
                <w:iCs/>
                <w:sz w:val="24"/>
                <w:szCs w:val="24"/>
              </w:rPr>
            </w:pPr>
          </w:p>
        </w:tc>
        <w:tc>
          <w:tcPr>
            <w:tcW w:w="546" w:type="dxa"/>
            <w:shd w:val="clear" w:color="auto" w:fill="F2F2F2" w:themeFill="background1" w:themeFillShade="F2"/>
          </w:tcPr>
          <w:p w14:paraId="1DEBE7DB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22" w:type="dxa"/>
            <w:shd w:val="clear" w:color="auto" w:fill="F2F2F2" w:themeFill="background1" w:themeFillShade="F2"/>
          </w:tcPr>
          <w:p w14:paraId="7E2A7427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46" w:type="dxa"/>
            <w:shd w:val="clear" w:color="auto" w:fill="F2F2F2" w:themeFill="background1" w:themeFillShade="F2"/>
          </w:tcPr>
          <w:p w14:paraId="3DB6F3D4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2EB4E901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79" w:type="dxa"/>
            <w:shd w:val="clear" w:color="auto" w:fill="F2F2F2" w:themeFill="background1" w:themeFillShade="F2"/>
          </w:tcPr>
          <w:p w14:paraId="6D5B8ECC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99" w:type="dxa"/>
            <w:shd w:val="clear" w:color="auto" w:fill="F2F2F2" w:themeFill="background1" w:themeFillShade="F2"/>
          </w:tcPr>
          <w:p w14:paraId="6C82143A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554EF978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60" w:type="dxa"/>
            <w:shd w:val="clear" w:color="auto" w:fill="F2F2F2" w:themeFill="background1" w:themeFillShade="F2"/>
          </w:tcPr>
          <w:p w14:paraId="51C548EF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29" w:type="dxa"/>
            <w:shd w:val="clear" w:color="auto" w:fill="F2F2F2" w:themeFill="background1" w:themeFillShade="F2"/>
          </w:tcPr>
          <w:p w14:paraId="4C103E70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383E25" w:rsidRPr="00B707FD" w14:paraId="048A7468" w14:textId="26382E86" w:rsidTr="00383E25">
        <w:trPr>
          <w:trHeight w:val="645"/>
        </w:trPr>
        <w:tc>
          <w:tcPr>
            <w:tcW w:w="1527" w:type="dxa"/>
            <w:vAlign w:val="center"/>
          </w:tcPr>
          <w:p w14:paraId="4800AB36" w14:textId="77777777" w:rsidR="00383E25" w:rsidRPr="00B707FD" w:rsidRDefault="00383E25" w:rsidP="00383E25">
            <w:pPr>
              <w:spacing w:line="20" w:lineRule="atLeast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B707FD">
              <w:rPr>
                <w:rFonts w:ascii="TH Sarabun New" w:hAnsi="TH Sarabun New" w:cs="TH Sarabun New"/>
                <w:sz w:val="24"/>
                <w:szCs w:val="24"/>
              </w:rPr>
              <w:t xml:space="preserve">3. </w:t>
            </w:r>
            <w:r w:rsidRPr="00B707FD">
              <w:rPr>
                <w:rFonts w:ascii="TH Sarabun New" w:hAnsi="TH Sarabun New" w:cs="TH Sarabun New"/>
                <w:sz w:val="24"/>
                <w:szCs w:val="24"/>
                <w:cs/>
              </w:rPr>
              <w:t>วิเคราะห์และออกแบบ</w:t>
            </w:r>
          </w:p>
        </w:tc>
        <w:tc>
          <w:tcPr>
            <w:tcW w:w="601" w:type="dxa"/>
            <w:shd w:val="clear" w:color="auto" w:fill="8DB3E2" w:themeFill="text2" w:themeFillTint="66"/>
          </w:tcPr>
          <w:p w14:paraId="5CB523B6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i/>
                <w:iCs/>
                <w:sz w:val="24"/>
                <w:szCs w:val="24"/>
              </w:rPr>
            </w:pPr>
          </w:p>
        </w:tc>
        <w:tc>
          <w:tcPr>
            <w:tcW w:w="576" w:type="dxa"/>
            <w:shd w:val="clear" w:color="auto" w:fill="8DB3E2" w:themeFill="text2" w:themeFillTint="66"/>
          </w:tcPr>
          <w:p w14:paraId="2C27E8F1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i/>
                <w:iCs/>
                <w:sz w:val="24"/>
                <w:szCs w:val="24"/>
              </w:rPr>
            </w:pPr>
          </w:p>
        </w:tc>
        <w:tc>
          <w:tcPr>
            <w:tcW w:w="546" w:type="dxa"/>
            <w:shd w:val="clear" w:color="auto" w:fill="8DB3E2" w:themeFill="text2" w:themeFillTint="66"/>
          </w:tcPr>
          <w:p w14:paraId="122027A4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22" w:type="dxa"/>
            <w:shd w:val="clear" w:color="auto" w:fill="F2F2F2" w:themeFill="background1" w:themeFillShade="F2"/>
          </w:tcPr>
          <w:p w14:paraId="769D79FE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46" w:type="dxa"/>
            <w:shd w:val="clear" w:color="auto" w:fill="F2F2F2" w:themeFill="background1" w:themeFillShade="F2"/>
          </w:tcPr>
          <w:p w14:paraId="125E070D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3C414847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79" w:type="dxa"/>
            <w:shd w:val="clear" w:color="auto" w:fill="F2F2F2" w:themeFill="background1" w:themeFillShade="F2"/>
          </w:tcPr>
          <w:p w14:paraId="2F7E9B5E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99" w:type="dxa"/>
            <w:shd w:val="clear" w:color="auto" w:fill="F2F2F2" w:themeFill="background1" w:themeFillShade="F2"/>
          </w:tcPr>
          <w:p w14:paraId="271B3B3E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5ABC880C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60" w:type="dxa"/>
            <w:shd w:val="clear" w:color="auto" w:fill="F2F2F2" w:themeFill="background1" w:themeFillShade="F2"/>
          </w:tcPr>
          <w:p w14:paraId="0DBC1BFD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29" w:type="dxa"/>
            <w:shd w:val="clear" w:color="auto" w:fill="F2F2F2" w:themeFill="background1" w:themeFillShade="F2"/>
          </w:tcPr>
          <w:p w14:paraId="545D8A5E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383E25" w:rsidRPr="00B707FD" w14:paraId="1F568B38" w14:textId="23922120" w:rsidTr="00383E25">
        <w:trPr>
          <w:trHeight w:val="645"/>
        </w:trPr>
        <w:tc>
          <w:tcPr>
            <w:tcW w:w="1527" w:type="dxa"/>
            <w:vAlign w:val="center"/>
          </w:tcPr>
          <w:p w14:paraId="4EA075CC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B707FD">
              <w:rPr>
                <w:rFonts w:ascii="TH Sarabun New" w:hAnsi="TH Sarabun New" w:cs="TH Sarabun New"/>
                <w:sz w:val="24"/>
                <w:szCs w:val="24"/>
              </w:rPr>
              <w:t xml:space="preserve">4. </w:t>
            </w:r>
            <w:r w:rsidRPr="00B707FD">
              <w:rPr>
                <w:rFonts w:ascii="TH Sarabun New" w:hAnsi="TH Sarabun New" w:cs="TH Sarabun New"/>
                <w:sz w:val="24"/>
                <w:szCs w:val="24"/>
                <w:cs/>
              </w:rPr>
              <w:t>พัฒนาโปรแกรม</w:t>
            </w:r>
          </w:p>
        </w:tc>
        <w:tc>
          <w:tcPr>
            <w:tcW w:w="601" w:type="dxa"/>
            <w:shd w:val="clear" w:color="auto" w:fill="F2F2F2" w:themeFill="background1" w:themeFillShade="F2"/>
          </w:tcPr>
          <w:p w14:paraId="7CD3FFE7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76" w:type="dxa"/>
            <w:shd w:val="clear" w:color="auto" w:fill="8DB3E2" w:themeFill="text2" w:themeFillTint="66"/>
          </w:tcPr>
          <w:p w14:paraId="6C0D373A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46" w:type="dxa"/>
            <w:shd w:val="clear" w:color="auto" w:fill="8DB3E2" w:themeFill="text2" w:themeFillTint="66"/>
          </w:tcPr>
          <w:p w14:paraId="520CA514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22" w:type="dxa"/>
            <w:shd w:val="clear" w:color="auto" w:fill="8DB3E2" w:themeFill="text2" w:themeFillTint="66"/>
          </w:tcPr>
          <w:p w14:paraId="4A25D797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28CCA834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46" w:type="dxa"/>
            <w:shd w:val="clear" w:color="auto" w:fill="8DB3E2" w:themeFill="text2" w:themeFillTint="66"/>
          </w:tcPr>
          <w:p w14:paraId="4E5D9F64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8DB3E2" w:themeFill="text2" w:themeFillTint="66"/>
          </w:tcPr>
          <w:p w14:paraId="78B8AA9F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79" w:type="dxa"/>
            <w:shd w:val="clear" w:color="auto" w:fill="8DB3E2" w:themeFill="text2" w:themeFillTint="66"/>
          </w:tcPr>
          <w:p w14:paraId="5F769A29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99" w:type="dxa"/>
            <w:shd w:val="clear" w:color="auto" w:fill="F2F2F2" w:themeFill="background1" w:themeFillShade="F2"/>
          </w:tcPr>
          <w:p w14:paraId="6404EF3C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2C5AB08F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60" w:type="dxa"/>
            <w:shd w:val="clear" w:color="auto" w:fill="F2F2F2" w:themeFill="background1" w:themeFillShade="F2"/>
          </w:tcPr>
          <w:p w14:paraId="2E3416AC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29" w:type="dxa"/>
            <w:shd w:val="clear" w:color="auto" w:fill="F2F2F2" w:themeFill="background1" w:themeFillShade="F2"/>
          </w:tcPr>
          <w:p w14:paraId="380D8E75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383E25" w:rsidRPr="00B707FD" w14:paraId="03B451DA" w14:textId="7B1F036E" w:rsidTr="00383E25">
        <w:trPr>
          <w:trHeight w:val="645"/>
        </w:trPr>
        <w:tc>
          <w:tcPr>
            <w:tcW w:w="1527" w:type="dxa"/>
            <w:vAlign w:val="center"/>
          </w:tcPr>
          <w:p w14:paraId="5627A8CD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B707FD">
              <w:rPr>
                <w:rFonts w:ascii="TH Sarabun New" w:hAnsi="TH Sarabun New" w:cs="TH Sarabun New"/>
                <w:sz w:val="24"/>
                <w:szCs w:val="24"/>
              </w:rPr>
              <w:t xml:space="preserve">5. </w:t>
            </w:r>
            <w:r w:rsidRPr="00B707FD">
              <w:rPr>
                <w:rFonts w:ascii="TH Sarabun New" w:hAnsi="TH Sarabun New" w:cs="TH Sarabun New"/>
                <w:sz w:val="24"/>
                <w:szCs w:val="24"/>
                <w:cs/>
              </w:rPr>
              <w:t>ทดสอบการใช้งานโปรแกรม</w:t>
            </w:r>
          </w:p>
        </w:tc>
        <w:tc>
          <w:tcPr>
            <w:tcW w:w="601" w:type="dxa"/>
            <w:shd w:val="clear" w:color="auto" w:fill="F2F2F2" w:themeFill="background1" w:themeFillShade="F2"/>
          </w:tcPr>
          <w:p w14:paraId="4A83A8EC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76" w:type="dxa"/>
            <w:shd w:val="clear" w:color="auto" w:fill="F2F2F2" w:themeFill="background1" w:themeFillShade="F2"/>
          </w:tcPr>
          <w:p w14:paraId="37F44784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46" w:type="dxa"/>
            <w:shd w:val="clear" w:color="auto" w:fill="F2F2F2" w:themeFill="background1" w:themeFillShade="F2"/>
          </w:tcPr>
          <w:p w14:paraId="31686E5E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22" w:type="dxa"/>
            <w:shd w:val="clear" w:color="auto" w:fill="8DB3E2" w:themeFill="text2" w:themeFillTint="66"/>
          </w:tcPr>
          <w:p w14:paraId="0E5ED6B5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46" w:type="dxa"/>
            <w:shd w:val="clear" w:color="auto" w:fill="8DB3E2" w:themeFill="text2" w:themeFillTint="66"/>
          </w:tcPr>
          <w:p w14:paraId="675F86F6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8DB3E2" w:themeFill="text2" w:themeFillTint="66"/>
          </w:tcPr>
          <w:p w14:paraId="56C987D2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79" w:type="dxa"/>
            <w:shd w:val="clear" w:color="auto" w:fill="8DB3E2" w:themeFill="text2" w:themeFillTint="66"/>
          </w:tcPr>
          <w:p w14:paraId="0C6C782E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99" w:type="dxa"/>
            <w:shd w:val="clear" w:color="auto" w:fill="8DB3E2" w:themeFill="text2" w:themeFillTint="66"/>
          </w:tcPr>
          <w:p w14:paraId="384B3DF9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8DB3E2" w:themeFill="text2" w:themeFillTint="66"/>
          </w:tcPr>
          <w:p w14:paraId="39955B50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60" w:type="dxa"/>
            <w:shd w:val="clear" w:color="auto" w:fill="F2F2F2" w:themeFill="background1" w:themeFillShade="F2"/>
          </w:tcPr>
          <w:p w14:paraId="31DCEE72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29" w:type="dxa"/>
            <w:shd w:val="clear" w:color="auto" w:fill="F2F2F2" w:themeFill="background1" w:themeFillShade="F2"/>
          </w:tcPr>
          <w:p w14:paraId="6FD3867F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383E25" w:rsidRPr="00B707FD" w14:paraId="0B871908" w14:textId="20DBB9F0" w:rsidTr="00383E25">
        <w:trPr>
          <w:trHeight w:val="645"/>
        </w:trPr>
        <w:tc>
          <w:tcPr>
            <w:tcW w:w="1527" w:type="dxa"/>
            <w:vAlign w:val="center"/>
          </w:tcPr>
          <w:p w14:paraId="37B4C1C8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707FD">
              <w:rPr>
                <w:rFonts w:ascii="TH Sarabun New" w:hAnsi="TH Sarabun New" w:cs="TH Sarabun New"/>
                <w:sz w:val="24"/>
                <w:szCs w:val="24"/>
              </w:rPr>
              <w:t xml:space="preserve">6. </w:t>
            </w:r>
            <w:r w:rsidRPr="00B707FD">
              <w:rPr>
                <w:rFonts w:ascii="TH Sarabun New" w:hAnsi="TH Sarabun New" w:cs="TH Sarabun New"/>
                <w:sz w:val="24"/>
                <w:szCs w:val="24"/>
                <w:cs/>
              </w:rPr>
              <w:t>ทำรายงานสรุป</w:t>
            </w:r>
          </w:p>
        </w:tc>
        <w:tc>
          <w:tcPr>
            <w:tcW w:w="601" w:type="dxa"/>
            <w:shd w:val="clear" w:color="auto" w:fill="F2F2F2" w:themeFill="background1" w:themeFillShade="F2"/>
          </w:tcPr>
          <w:p w14:paraId="2C7AE83B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76" w:type="dxa"/>
            <w:shd w:val="clear" w:color="auto" w:fill="F2F2F2" w:themeFill="background1" w:themeFillShade="F2"/>
          </w:tcPr>
          <w:p w14:paraId="022BD95B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46" w:type="dxa"/>
            <w:shd w:val="clear" w:color="auto" w:fill="F2F2F2" w:themeFill="background1" w:themeFillShade="F2"/>
          </w:tcPr>
          <w:p w14:paraId="673E3B31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22" w:type="dxa"/>
            <w:shd w:val="clear" w:color="auto" w:fill="F2F2F2" w:themeFill="background1" w:themeFillShade="F2"/>
          </w:tcPr>
          <w:p w14:paraId="5971BD6A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46" w:type="dxa"/>
            <w:shd w:val="clear" w:color="auto" w:fill="F2F2F2" w:themeFill="background1" w:themeFillShade="F2"/>
          </w:tcPr>
          <w:p w14:paraId="7B7C6A97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6F120FF3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79" w:type="dxa"/>
            <w:shd w:val="clear" w:color="auto" w:fill="F2F2F2" w:themeFill="background1" w:themeFillShade="F2"/>
          </w:tcPr>
          <w:p w14:paraId="22FAC91A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99" w:type="dxa"/>
            <w:shd w:val="clear" w:color="auto" w:fill="8DB3E2" w:themeFill="text2" w:themeFillTint="66"/>
          </w:tcPr>
          <w:p w14:paraId="0A01AC9C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8DB3E2" w:themeFill="text2" w:themeFillTint="66"/>
          </w:tcPr>
          <w:p w14:paraId="7D479F0E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60" w:type="dxa"/>
            <w:shd w:val="clear" w:color="auto" w:fill="8DB3E2" w:themeFill="text2" w:themeFillTint="66"/>
          </w:tcPr>
          <w:p w14:paraId="3FADD9BE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29" w:type="dxa"/>
            <w:shd w:val="clear" w:color="auto" w:fill="F2F2F2" w:themeFill="background1" w:themeFillShade="F2"/>
          </w:tcPr>
          <w:p w14:paraId="2878F325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383E25" w:rsidRPr="00B707FD" w14:paraId="14003DCB" w14:textId="4314ACCE" w:rsidTr="00383E25">
        <w:trPr>
          <w:trHeight w:val="645"/>
        </w:trPr>
        <w:tc>
          <w:tcPr>
            <w:tcW w:w="1527" w:type="dxa"/>
            <w:vAlign w:val="center"/>
          </w:tcPr>
          <w:p w14:paraId="58D7F490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B707FD">
              <w:rPr>
                <w:rFonts w:ascii="TH Sarabun New" w:hAnsi="TH Sarabun New" w:cs="TH Sarabun New"/>
                <w:sz w:val="24"/>
                <w:szCs w:val="24"/>
              </w:rPr>
              <w:t xml:space="preserve">7. </w:t>
            </w:r>
            <w:r w:rsidRPr="00B707FD">
              <w:rPr>
                <w:rFonts w:ascii="TH Sarabun New" w:hAnsi="TH Sarabun New" w:cs="TH Sarabun New"/>
                <w:sz w:val="24"/>
                <w:szCs w:val="24"/>
                <w:cs/>
              </w:rPr>
              <w:t>นำเสนอโครงงาน</w:t>
            </w:r>
          </w:p>
        </w:tc>
        <w:tc>
          <w:tcPr>
            <w:tcW w:w="601" w:type="dxa"/>
            <w:shd w:val="clear" w:color="auto" w:fill="F2F2F2" w:themeFill="background1" w:themeFillShade="F2"/>
          </w:tcPr>
          <w:p w14:paraId="6FCE1C0A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76" w:type="dxa"/>
            <w:shd w:val="clear" w:color="auto" w:fill="F2F2F2" w:themeFill="background1" w:themeFillShade="F2"/>
          </w:tcPr>
          <w:p w14:paraId="5116A2C5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46" w:type="dxa"/>
            <w:shd w:val="clear" w:color="auto" w:fill="F2F2F2" w:themeFill="background1" w:themeFillShade="F2"/>
          </w:tcPr>
          <w:p w14:paraId="6C6F3236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22" w:type="dxa"/>
            <w:shd w:val="clear" w:color="auto" w:fill="F2F2F2" w:themeFill="background1" w:themeFillShade="F2"/>
          </w:tcPr>
          <w:p w14:paraId="00E628DF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46" w:type="dxa"/>
            <w:shd w:val="clear" w:color="auto" w:fill="F2F2F2" w:themeFill="background1" w:themeFillShade="F2"/>
          </w:tcPr>
          <w:p w14:paraId="18BAB22E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4D5246E8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79" w:type="dxa"/>
            <w:shd w:val="clear" w:color="auto" w:fill="F2F2F2" w:themeFill="background1" w:themeFillShade="F2"/>
          </w:tcPr>
          <w:p w14:paraId="68772076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99" w:type="dxa"/>
            <w:shd w:val="clear" w:color="auto" w:fill="F2F2F2" w:themeFill="background1" w:themeFillShade="F2"/>
          </w:tcPr>
          <w:p w14:paraId="3D253FDC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590FB176" w14:textId="77777777" w:rsidR="00383E25" w:rsidRPr="00B707F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60" w:type="dxa"/>
            <w:shd w:val="clear" w:color="auto" w:fill="F2F2F2" w:themeFill="background1" w:themeFillShade="F2"/>
          </w:tcPr>
          <w:p w14:paraId="4A17F434" w14:textId="77777777" w:rsidR="00383E25" w:rsidRPr="00B707FD" w:rsidRDefault="00383E25" w:rsidP="00065D04">
            <w:pPr>
              <w:keepNext/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29" w:type="dxa"/>
            <w:shd w:val="clear" w:color="auto" w:fill="8DB3E2" w:themeFill="text2" w:themeFillTint="66"/>
          </w:tcPr>
          <w:p w14:paraId="0B3636ED" w14:textId="77777777" w:rsidR="00383E25" w:rsidRPr="00B707FD" w:rsidRDefault="00383E25" w:rsidP="00065D04">
            <w:pPr>
              <w:keepNext/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</w:tbl>
    <w:p w14:paraId="684F527C" w14:textId="77777777" w:rsidR="001C5EF4" w:rsidRPr="00B707FD" w:rsidRDefault="001C5EF4" w:rsidP="005901D0">
      <w:pPr>
        <w:pStyle w:val="a9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br w:type="page"/>
      </w:r>
    </w:p>
    <w:p w14:paraId="33982012" w14:textId="7A9FF18D" w:rsidR="001C5EF4" w:rsidRPr="00B707FD" w:rsidRDefault="001C5EF4" w:rsidP="00065D04">
      <w:pPr>
        <w:pStyle w:val="2"/>
        <w:jc w:val="thaiDistribute"/>
        <w:rPr>
          <w:rFonts w:ascii="TH Sarabun New" w:hAnsi="TH Sarabun New" w:cs="TH Sarabun New"/>
        </w:rPr>
      </w:pPr>
      <w:bookmarkStart w:id="82" w:name="_Toc104033620"/>
      <w:bookmarkStart w:id="83" w:name="_Toc109332147"/>
      <w:bookmarkStart w:id="84" w:name="_Toc109333669"/>
      <w:bookmarkStart w:id="85" w:name="_Toc109335741"/>
      <w:bookmarkStart w:id="86" w:name="_Toc112061400"/>
      <w:bookmarkStart w:id="87" w:name="_Toc112109677"/>
      <w:bookmarkStart w:id="88" w:name="_Toc131078374"/>
      <w:r w:rsidRPr="00B707FD">
        <w:rPr>
          <w:rFonts w:ascii="TH Sarabun New" w:hAnsi="TH Sarabun New" w:cs="TH Sarabun New"/>
          <w:cs/>
        </w:rPr>
        <w:lastRenderedPageBreak/>
        <w:t>ตัวอย่างโปรแกรม</w:t>
      </w:r>
      <w:bookmarkEnd w:id="82"/>
      <w:bookmarkEnd w:id="83"/>
      <w:bookmarkEnd w:id="84"/>
      <w:bookmarkEnd w:id="85"/>
      <w:bookmarkEnd w:id="86"/>
      <w:bookmarkEnd w:id="87"/>
      <w:bookmarkEnd w:id="88"/>
    </w:p>
    <w:p w14:paraId="7C7BEABE" w14:textId="14B58A87" w:rsidR="001C5EF4" w:rsidRPr="00B707FD" w:rsidRDefault="001C5EF4" w:rsidP="00065D04">
      <w:pPr>
        <w:pStyle w:val="3"/>
        <w:jc w:val="thaiDistribute"/>
        <w:rPr>
          <w:rFonts w:ascii="TH Sarabun New" w:hAnsi="TH Sarabun New" w:cs="TH Sarabun New"/>
        </w:rPr>
      </w:pPr>
      <w:bookmarkStart w:id="89" w:name="_Toc104033621"/>
      <w:bookmarkStart w:id="90" w:name="_Toc109332148"/>
      <w:bookmarkStart w:id="91" w:name="_Toc109333670"/>
      <w:bookmarkStart w:id="92" w:name="_Toc109335742"/>
      <w:bookmarkStart w:id="93" w:name="_Toc112061401"/>
      <w:bookmarkStart w:id="94" w:name="_Toc112109678"/>
      <w:bookmarkStart w:id="95" w:name="_Toc131078375"/>
      <w:proofErr w:type="spellStart"/>
      <w:r w:rsidRPr="00B707FD">
        <w:rPr>
          <w:rFonts w:ascii="TH Sarabun New" w:hAnsi="TH Sarabun New" w:cs="TH Sarabun New"/>
          <w:cs/>
        </w:rPr>
        <w:t>แอปพลิเคชั่น</w:t>
      </w:r>
      <w:proofErr w:type="spellEnd"/>
      <w:r w:rsidRPr="00B707FD">
        <w:rPr>
          <w:rFonts w:ascii="TH Sarabun New" w:hAnsi="TH Sarabun New" w:cs="TH Sarabun New"/>
          <w:cs/>
        </w:rPr>
        <w:t>บนอุปกรณ์ไร้สายแบบเคลื่อนที่</w:t>
      </w:r>
      <w:bookmarkEnd w:id="89"/>
      <w:bookmarkEnd w:id="90"/>
      <w:bookmarkEnd w:id="91"/>
      <w:bookmarkEnd w:id="92"/>
      <w:bookmarkEnd w:id="93"/>
      <w:bookmarkEnd w:id="94"/>
      <w:bookmarkEnd w:id="95"/>
    </w:p>
    <w:p w14:paraId="0701D1FC" w14:textId="77777777" w:rsidR="00905F12" w:rsidRPr="00B707FD" w:rsidRDefault="00244E8F" w:rsidP="00905F12">
      <w:pPr>
        <w:pStyle w:val="afff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drawing>
          <wp:inline distT="0" distB="0" distL="0" distR="0" wp14:anchorId="1FC92E1B" wp14:editId="0CFD5E6F">
            <wp:extent cx="2390775" cy="5178786"/>
            <wp:effectExtent l="0" t="0" r="0" b="317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2217" cy="522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A560" w14:textId="6D52F3EE" w:rsidR="00714C43" w:rsidRPr="00B707FD" w:rsidRDefault="00905F12" w:rsidP="005901D0">
      <w:pPr>
        <w:pStyle w:val="a9"/>
        <w:rPr>
          <w:rFonts w:ascii="TH Sarabun New" w:hAnsi="TH Sarabun New" w:cs="TH Sarabun New"/>
        </w:rPr>
      </w:pPr>
      <w:bookmarkStart w:id="96" w:name="_Toc131461995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1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>หน้าแรกของโปรแกรม</w:t>
      </w:r>
      <w:bookmarkEnd w:id="96"/>
    </w:p>
    <w:p w14:paraId="5F4383C4" w14:textId="77777777" w:rsidR="0025222D" w:rsidRPr="00B707FD" w:rsidRDefault="0025222D" w:rsidP="0025222D">
      <w:pPr>
        <w:rPr>
          <w:rFonts w:ascii="TH Sarabun New" w:hAnsi="TH Sarabun New" w:cs="TH Sarabun New"/>
        </w:rPr>
      </w:pPr>
    </w:p>
    <w:p w14:paraId="26701B84" w14:textId="575B16ED" w:rsidR="00AE0629" w:rsidRPr="00B707FD" w:rsidRDefault="00AE0629" w:rsidP="00065D04">
      <w:pPr>
        <w:ind w:firstLine="720"/>
        <w:jc w:val="thaiDistribute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  <w:cs/>
        </w:rPr>
        <w:t>หน้าแรกของโปรแกรม</w:t>
      </w:r>
      <w:r w:rsidR="00596963"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cs/>
        </w:rPr>
        <w:t>จะมีการรอโหลดข้อมูลจาก</w:t>
      </w:r>
      <w:r w:rsidRPr="00B707FD">
        <w:rPr>
          <w:rFonts w:ascii="TH Sarabun New" w:hAnsi="TH Sarabun New" w:cs="TH Sarabun New"/>
        </w:rPr>
        <w:t xml:space="preserve"> Database </w:t>
      </w:r>
      <w:r w:rsidRPr="00B707FD">
        <w:rPr>
          <w:rFonts w:ascii="TH Sarabun New" w:hAnsi="TH Sarabun New" w:cs="TH Sarabun New"/>
          <w:cs/>
        </w:rPr>
        <w:t>เมื่อทำการโหลดข้อมูลเสร็จจะนำพาไปยังหน้าล็อกอินทันที</w:t>
      </w:r>
    </w:p>
    <w:p w14:paraId="2721724D" w14:textId="77777777" w:rsidR="00244E8F" w:rsidRPr="00B707FD" w:rsidRDefault="00244E8F" w:rsidP="005901D0">
      <w:pPr>
        <w:pStyle w:val="a9"/>
        <w:rPr>
          <w:rFonts w:ascii="TH Sarabun New" w:hAnsi="TH Sarabun New" w:cs="TH Sarabun New"/>
        </w:rPr>
      </w:pPr>
      <w:bookmarkStart w:id="97" w:name="_Toc112109694"/>
      <w:bookmarkStart w:id="98" w:name="_Toc112110095"/>
    </w:p>
    <w:p w14:paraId="7A2E7223" w14:textId="77777777" w:rsidR="00905F12" w:rsidRPr="00B707FD" w:rsidRDefault="00244E8F" w:rsidP="00905F12">
      <w:pPr>
        <w:pStyle w:val="afff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4511018E" wp14:editId="141D2A0D">
            <wp:extent cx="2604977" cy="5632167"/>
            <wp:effectExtent l="0" t="0" r="5080" b="698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1192" cy="564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C562" w14:textId="070D0750" w:rsidR="00244E8F" w:rsidRPr="00B707FD" w:rsidRDefault="00905F12" w:rsidP="005901D0">
      <w:pPr>
        <w:pStyle w:val="a9"/>
        <w:rPr>
          <w:rFonts w:ascii="TH Sarabun New" w:hAnsi="TH Sarabun New" w:cs="TH Sarabun New"/>
        </w:rPr>
      </w:pPr>
      <w:bookmarkStart w:id="99" w:name="_Toc131461996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1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4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>หน้าล็อกอินเข้าสู่ระบบ</w:t>
      </w:r>
      <w:bookmarkEnd w:id="99"/>
    </w:p>
    <w:bookmarkEnd w:id="97"/>
    <w:bookmarkEnd w:id="98"/>
    <w:p w14:paraId="20433445" w14:textId="77777777" w:rsidR="0025222D" w:rsidRPr="00B707FD" w:rsidRDefault="0025222D" w:rsidP="0025222D">
      <w:pPr>
        <w:rPr>
          <w:rFonts w:ascii="TH Sarabun New" w:hAnsi="TH Sarabun New" w:cs="TH Sarabun New"/>
        </w:rPr>
      </w:pPr>
    </w:p>
    <w:p w14:paraId="3C0C005F" w14:textId="1BE5BB9C" w:rsidR="00AE0629" w:rsidRPr="00B707FD" w:rsidRDefault="00AE0629" w:rsidP="00065D04">
      <w:pPr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หน้าล็อกอินเข้าสู่ระบบ</w:t>
      </w:r>
      <w:r w:rsidR="00596963"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cs/>
        </w:rPr>
        <w:t xml:space="preserve">จะมีปุ่ม </w:t>
      </w:r>
      <w:r w:rsidRPr="00B707FD">
        <w:rPr>
          <w:rFonts w:ascii="TH Sarabun New" w:hAnsi="TH Sarabun New" w:cs="TH Sarabun New"/>
        </w:rPr>
        <w:t>2</w:t>
      </w:r>
      <w:r w:rsidRPr="00B707FD">
        <w:rPr>
          <w:rFonts w:ascii="TH Sarabun New" w:hAnsi="TH Sarabun New" w:cs="TH Sarabun New"/>
          <w:cs/>
        </w:rPr>
        <w:t xml:space="preserve"> ปุ่ม </w:t>
      </w:r>
      <w:r w:rsidRPr="00B707FD">
        <w:rPr>
          <w:rFonts w:ascii="TH Sarabun New" w:hAnsi="TH Sarabun New" w:cs="TH Sarabun New"/>
        </w:rPr>
        <w:t>“</w:t>
      </w:r>
      <w:proofErr w:type="spellStart"/>
      <w:r w:rsidRPr="00B707FD">
        <w:rPr>
          <w:rFonts w:ascii="TH Sarabun New" w:hAnsi="TH Sarabun New" w:cs="TH Sarabun New"/>
        </w:rPr>
        <w:t>Conitnue</w:t>
      </w:r>
      <w:proofErr w:type="spellEnd"/>
      <w:r w:rsidRPr="00B707FD">
        <w:rPr>
          <w:rFonts w:ascii="TH Sarabun New" w:hAnsi="TH Sarabun New" w:cs="TH Sarabun New"/>
        </w:rPr>
        <w:t xml:space="preserve"> with Facebook” </w:t>
      </w:r>
      <w:r w:rsidRPr="00B707FD">
        <w:rPr>
          <w:rFonts w:ascii="TH Sarabun New" w:hAnsi="TH Sarabun New" w:cs="TH Sarabun New"/>
          <w:cs/>
        </w:rPr>
        <w:t>เพื่อเข้าสู่ระบบผ่าน</w:t>
      </w:r>
      <w:proofErr w:type="spellStart"/>
      <w:r w:rsidRPr="00B707FD">
        <w:rPr>
          <w:rFonts w:ascii="TH Sarabun New" w:hAnsi="TH Sarabun New" w:cs="TH Sarabun New"/>
          <w:cs/>
        </w:rPr>
        <w:t>แอปพลิเคชั่นเฟส</w:t>
      </w:r>
      <w:proofErr w:type="spellEnd"/>
      <w:r w:rsidRPr="00B707FD">
        <w:rPr>
          <w:rFonts w:ascii="TH Sarabun New" w:hAnsi="TH Sarabun New" w:cs="TH Sarabun New"/>
          <w:cs/>
        </w:rPr>
        <w:t>บุ๊คเมื่อเข้าสู่ระบบสำเร็จจะนำไปยังหน้าหลักของ</w:t>
      </w:r>
      <w:proofErr w:type="spellStart"/>
      <w:r w:rsidRPr="00B707FD">
        <w:rPr>
          <w:rFonts w:ascii="TH Sarabun New" w:hAnsi="TH Sarabun New" w:cs="TH Sarabun New"/>
          <w:cs/>
        </w:rPr>
        <w:t>แอปพลิเคชั่น</w:t>
      </w:r>
      <w:proofErr w:type="spellEnd"/>
      <w:r w:rsidRPr="00B707FD">
        <w:rPr>
          <w:rFonts w:ascii="TH Sarabun New" w:hAnsi="TH Sarabun New" w:cs="TH Sarabun New"/>
          <w:cs/>
        </w:rPr>
        <w:t>และ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 xml:space="preserve">ปุ่ม </w:t>
      </w:r>
      <w:r w:rsidRPr="00B707FD">
        <w:rPr>
          <w:rFonts w:ascii="TH Sarabun New" w:hAnsi="TH Sarabun New" w:cs="TH Sarabun New"/>
        </w:rPr>
        <w:t>“Exit”</w:t>
      </w:r>
      <w:r w:rsidRPr="00B707FD">
        <w:rPr>
          <w:rFonts w:ascii="TH Sarabun New" w:hAnsi="TH Sarabun New" w:cs="TH Sarabun New"/>
          <w:cs/>
        </w:rPr>
        <w:t xml:space="preserve"> เพื่อออกจาก</w:t>
      </w:r>
      <w:proofErr w:type="spellStart"/>
      <w:r w:rsidRPr="00B707FD">
        <w:rPr>
          <w:rFonts w:ascii="TH Sarabun New" w:hAnsi="TH Sarabun New" w:cs="TH Sarabun New"/>
          <w:cs/>
        </w:rPr>
        <w:t>แอปพลิเคชั่น</w:t>
      </w:r>
      <w:proofErr w:type="spellEnd"/>
    </w:p>
    <w:p w14:paraId="12EA23CA" w14:textId="77777777" w:rsidR="00AE0629" w:rsidRPr="00B707FD" w:rsidRDefault="00AE0629" w:rsidP="00065D04">
      <w:pPr>
        <w:jc w:val="thaiDistribute"/>
        <w:rPr>
          <w:rFonts w:ascii="TH Sarabun New" w:hAnsi="TH Sarabun New" w:cs="TH Sarabun New"/>
        </w:rPr>
      </w:pPr>
    </w:p>
    <w:p w14:paraId="219E84B2" w14:textId="77777777" w:rsidR="00F0461C" w:rsidRPr="00B707FD" w:rsidRDefault="00F0461C" w:rsidP="00065D04">
      <w:pPr>
        <w:jc w:val="thaiDistribute"/>
        <w:rPr>
          <w:rFonts w:ascii="TH Sarabun New" w:hAnsi="TH Sarabun New" w:cs="TH Sarabun New"/>
          <w:cs/>
        </w:rPr>
      </w:pPr>
    </w:p>
    <w:p w14:paraId="6AF1FFB1" w14:textId="3B3765F9" w:rsidR="00714C43" w:rsidRPr="00B707FD" w:rsidRDefault="001C5EF4" w:rsidP="00065D04">
      <w:pPr>
        <w:keepNext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br w:type="page"/>
      </w:r>
    </w:p>
    <w:p w14:paraId="541CD256" w14:textId="77777777" w:rsidR="00AE0629" w:rsidRPr="00B707FD" w:rsidRDefault="00AE0629" w:rsidP="005901D0">
      <w:pPr>
        <w:pStyle w:val="a9"/>
        <w:rPr>
          <w:rFonts w:ascii="TH Sarabun New" w:hAnsi="TH Sarabun New" w:cs="TH Sarabun New"/>
        </w:rPr>
      </w:pPr>
      <w:bookmarkStart w:id="100" w:name="_Toc112109695"/>
      <w:bookmarkStart w:id="101" w:name="_Toc112110096"/>
    </w:p>
    <w:p w14:paraId="513900CA" w14:textId="77777777" w:rsidR="00905F12" w:rsidRPr="00B707FD" w:rsidRDefault="007C73D8" w:rsidP="00905F12">
      <w:pPr>
        <w:pStyle w:val="afff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drawing>
          <wp:inline distT="0" distB="0" distL="0" distR="0" wp14:anchorId="0D02624A" wp14:editId="5F8F9C73">
            <wp:extent cx="2552700" cy="5562199"/>
            <wp:effectExtent l="0" t="0" r="0" b="63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576" cy="557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19D64" w14:textId="271C7170" w:rsidR="001E3197" w:rsidRPr="00B707FD" w:rsidRDefault="00905F12" w:rsidP="005901D0">
      <w:pPr>
        <w:pStyle w:val="a9"/>
        <w:rPr>
          <w:rFonts w:ascii="TH Sarabun New" w:hAnsi="TH Sarabun New" w:cs="TH Sarabun New"/>
        </w:rPr>
      </w:pPr>
      <w:bookmarkStart w:id="102" w:name="_Toc131461997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1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5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>หน้าหลักของแอปพลิเคชั่น</w:t>
      </w:r>
      <w:bookmarkEnd w:id="102"/>
    </w:p>
    <w:bookmarkEnd w:id="100"/>
    <w:bookmarkEnd w:id="101"/>
    <w:p w14:paraId="07666499" w14:textId="77777777" w:rsidR="00234E97" w:rsidRPr="00B707FD" w:rsidRDefault="00234E97" w:rsidP="0063022C">
      <w:pPr>
        <w:jc w:val="center"/>
        <w:rPr>
          <w:rFonts w:ascii="TH Sarabun New" w:hAnsi="TH Sarabun New" w:cs="TH Sarabun New"/>
        </w:rPr>
      </w:pPr>
    </w:p>
    <w:p w14:paraId="42884632" w14:textId="6B351291" w:rsidR="00346038" w:rsidRPr="00B707FD" w:rsidRDefault="00346038" w:rsidP="005E1D3C">
      <w:pPr>
        <w:ind w:firstLine="720"/>
        <w:jc w:val="thaiDistribute"/>
        <w:rPr>
          <w:rStyle w:val="FooterChar"/>
          <w:rFonts w:ascii="TH Sarabun New" w:hAnsi="TH Sarabun New" w:cs="TH Sarabun New"/>
          <w:b/>
          <w:i/>
          <w:szCs w:val="32"/>
          <w:cs/>
        </w:rPr>
      </w:pPr>
      <w:r w:rsidRPr="00B707FD">
        <w:rPr>
          <w:rStyle w:val="FooterChar"/>
          <w:rFonts w:ascii="TH Sarabun New" w:hAnsi="TH Sarabun New" w:cs="TH Sarabun New"/>
          <w:b/>
          <w:i/>
          <w:szCs w:val="32"/>
          <w:cs/>
        </w:rPr>
        <w:t>หน้าหลักของ</w:t>
      </w:r>
      <w:proofErr w:type="spellStart"/>
      <w:r w:rsidRPr="00B707FD">
        <w:rPr>
          <w:rStyle w:val="FooterChar"/>
          <w:rFonts w:ascii="TH Sarabun New" w:hAnsi="TH Sarabun New" w:cs="TH Sarabun New"/>
          <w:b/>
          <w:i/>
          <w:szCs w:val="32"/>
          <w:cs/>
        </w:rPr>
        <w:t>แอปพลิเคชั่น</w:t>
      </w:r>
      <w:proofErr w:type="spellEnd"/>
      <w:r w:rsidRPr="00B707FD">
        <w:rPr>
          <w:rStyle w:val="FooterChar"/>
          <w:rFonts w:ascii="TH Sarabun New" w:hAnsi="TH Sarabun New" w:cs="TH Sarabun New"/>
          <w:b/>
          <w:i/>
          <w:szCs w:val="32"/>
          <w:cs/>
        </w:rPr>
        <w:t xml:space="preserve"> จะมีปุ่ม</w:t>
      </w:r>
      <w:r w:rsidRPr="00B707FD">
        <w:rPr>
          <w:rStyle w:val="FooterChar"/>
          <w:rFonts w:ascii="TH Sarabun New" w:hAnsi="TH Sarabun New" w:cs="TH Sarabun New"/>
          <w:b/>
          <w:i/>
          <w:szCs w:val="32"/>
        </w:rPr>
        <w:t>”</w:t>
      </w:r>
      <w:r w:rsidRPr="00B707FD">
        <w:rPr>
          <w:rStyle w:val="FooterChar"/>
          <w:rFonts w:ascii="TH Sarabun New" w:hAnsi="TH Sarabun New" w:cs="TH Sarabun New"/>
          <w:b/>
          <w:i/>
          <w:szCs w:val="32"/>
          <w:cs/>
        </w:rPr>
        <w:t>ค้นหา</w:t>
      </w:r>
      <w:r w:rsidRPr="00B707FD">
        <w:rPr>
          <w:rStyle w:val="FooterChar"/>
          <w:rFonts w:ascii="TH Sarabun New" w:hAnsi="TH Sarabun New" w:cs="TH Sarabun New"/>
          <w:b/>
          <w:i/>
          <w:szCs w:val="32"/>
        </w:rPr>
        <w:t xml:space="preserve">” </w:t>
      </w:r>
      <w:r w:rsidRPr="00B707FD">
        <w:rPr>
          <w:rStyle w:val="FooterChar"/>
          <w:rFonts w:ascii="TH Sarabun New" w:hAnsi="TH Sarabun New" w:cs="TH Sarabun New"/>
          <w:b/>
          <w:i/>
          <w:szCs w:val="32"/>
          <w:cs/>
        </w:rPr>
        <w:t xml:space="preserve">กดเพื่อไปยังหน้าค้นหาสินค้า และ จะมีแถบ </w:t>
      </w:r>
      <w:r w:rsidRPr="00B707FD">
        <w:rPr>
          <w:rStyle w:val="FooterChar"/>
          <w:rFonts w:ascii="TH Sarabun New" w:hAnsi="TH Sarabun New" w:cs="TH Sarabun New"/>
          <w:b/>
          <w:i/>
          <w:szCs w:val="32"/>
        </w:rPr>
        <w:t>“</w:t>
      </w:r>
      <w:r w:rsidRPr="00B707FD">
        <w:rPr>
          <w:rStyle w:val="FooterChar"/>
          <w:rFonts w:ascii="TH Sarabun New" w:hAnsi="TH Sarabun New" w:cs="TH Sarabun New"/>
        </w:rPr>
        <w:t>Live Status</w:t>
      </w:r>
      <w:r w:rsidRPr="00B707FD">
        <w:rPr>
          <w:rStyle w:val="FooterChar"/>
          <w:rFonts w:ascii="TH Sarabun New" w:hAnsi="TH Sarabun New" w:cs="TH Sarabun New"/>
          <w:b/>
          <w:i/>
          <w:szCs w:val="32"/>
        </w:rPr>
        <w:t>”</w:t>
      </w:r>
      <w:r w:rsidRPr="00B707FD">
        <w:rPr>
          <w:rStyle w:val="FooterChar"/>
          <w:rFonts w:ascii="TH Sarabun New" w:hAnsi="TH Sarabun New" w:cs="TH Sarabun New"/>
          <w:b/>
          <w:i/>
          <w:szCs w:val="32"/>
          <w:cs/>
        </w:rPr>
        <w:t xml:space="preserve">แสดงสถานะการไลฟ์สดของร้านทั้งสามร้านว่าร้านไหนกำลังออนไลน์หรือออฟไลน์อยู่ </w:t>
      </w:r>
      <w:r w:rsidR="007C73D8" w:rsidRPr="00B707FD">
        <w:rPr>
          <w:rStyle w:val="FooterChar"/>
          <w:rFonts w:ascii="TH Sarabun New" w:hAnsi="TH Sarabun New" w:cs="TH Sarabun New"/>
          <w:b/>
          <w:i/>
          <w:szCs w:val="32"/>
          <w:cs/>
        </w:rPr>
        <w:t>และวันเวลาที่อัพเดทรูปภาพ</w:t>
      </w:r>
      <w:r w:rsidRPr="00B707FD">
        <w:rPr>
          <w:rStyle w:val="FooterChar"/>
          <w:rFonts w:ascii="TH Sarabun New" w:hAnsi="TH Sarabun New" w:cs="TH Sarabun New"/>
          <w:b/>
          <w:i/>
          <w:szCs w:val="32"/>
          <w:cs/>
        </w:rPr>
        <w:t>และจะ</w:t>
      </w:r>
      <w:r w:rsidR="007C73D8" w:rsidRPr="00B707FD">
        <w:rPr>
          <w:rStyle w:val="FooterChar"/>
          <w:rFonts w:ascii="TH Sarabun New" w:hAnsi="TH Sarabun New" w:cs="TH Sarabun New"/>
          <w:b/>
          <w:i/>
          <w:szCs w:val="32"/>
          <w:cs/>
        </w:rPr>
        <w:t>มี</w:t>
      </w:r>
      <w:r w:rsidRPr="00B707FD">
        <w:rPr>
          <w:rStyle w:val="FooterChar"/>
          <w:rFonts w:ascii="TH Sarabun New" w:hAnsi="TH Sarabun New" w:cs="TH Sarabun New"/>
          <w:b/>
          <w:i/>
          <w:szCs w:val="32"/>
          <w:cs/>
        </w:rPr>
        <w:t>แถบ</w:t>
      </w:r>
      <w:r w:rsidRPr="00B707FD">
        <w:rPr>
          <w:rStyle w:val="FooterChar"/>
          <w:rFonts w:ascii="TH Sarabun New" w:hAnsi="TH Sarabun New" w:cs="TH Sarabun New"/>
          <w:b/>
          <w:i/>
          <w:szCs w:val="32"/>
        </w:rPr>
        <w:t>”</w:t>
      </w:r>
      <w:r w:rsidRPr="00B707FD">
        <w:rPr>
          <w:rStyle w:val="FooterChar"/>
          <w:rFonts w:ascii="TH Sarabun New" w:hAnsi="TH Sarabun New" w:cs="TH Sarabun New"/>
        </w:rPr>
        <w:t>Shop Now</w:t>
      </w:r>
      <w:r w:rsidRPr="00B707FD">
        <w:rPr>
          <w:rStyle w:val="FooterChar"/>
          <w:rFonts w:ascii="TH Sarabun New" w:hAnsi="TH Sarabun New" w:cs="TH Sarabun New"/>
          <w:b/>
          <w:i/>
          <w:szCs w:val="32"/>
        </w:rPr>
        <w:t xml:space="preserve">” </w:t>
      </w:r>
      <w:r w:rsidRPr="00B707FD">
        <w:rPr>
          <w:rStyle w:val="FooterChar"/>
          <w:rFonts w:ascii="TH Sarabun New" w:hAnsi="TH Sarabun New" w:cs="TH Sarabun New"/>
          <w:b/>
          <w:i/>
          <w:szCs w:val="32"/>
          <w:cs/>
        </w:rPr>
        <w:t>แสดงรายการสินค้าของร้านที่กำลังไลฟ์สดอยู่ทั้งหมด</w:t>
      </w:r>
    </w:p>
    <w:p w14:paraId="0D36C192" w14:textId="77777777" w:rsidR="001C5EF4" w:rsidRPr="00B707FD" w:rsidRDefault="001C5EF4" w:rsidP="00065D04">
      <w:pPr>
        <w:jc w:val="thaiDistribute"/>
        <w:rPr>
          <w:rFonts w:ascii="TH Sarabun New" w:hAnsi="TH Sarabun New" w:cs="TH Sarabun New"/>
        </w:rPr>
      </w:pPr>
    </w:p>
    <w:p w14:paraId="000BEFFE" w14:textId="0E4B6C76" w:rsidR="00244E8F" w:rsidRPr="00B707FD" w:rsidRDefault="00244E8F" w:rsidP="00065D04">
      <w:pPr>
        <w:jc w:val="thaiDistribute"/>
        <w:rPr>
          <w:rFonts w:ascii="TH Sarabun New" w:hAnsi="TH Sarabun New" w:cs="TH Sarabun New"/>
          <w:cs/>
        </w:rPr>
      </w:pPr>
    </w:p>
    <w:p w14:paraId="0E069D1E" w14:textId="7B846226" w:rsidR="00244E8F" w:rsidRPr="00B707FD" w:rsidRDefault="00244E8F" w:rsidP="00065D04">
      <w:pPr>
        <w:jc w:val="thaiDistribute"/>
        <w:rPr>
          <w:rFonts w:ascii="TH Sarabun New" w:hAnsi="TH Sarabun New" w:cs="TH Sarabun New"/>
        </w:rPr>
      </w:pPr>
    </w:p>
    <w:p w14:paraId="315B2EF5" w14:textId="77777777" w:rsidR="00905F12" w:rsidRPr="00B707FD" w:rsidRDefault="00DC1CC6" w:rsidP="00905F12">
      <w:pPr>
        <w:keepNext/>
        <w:jc w:val="center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1523CA93" wp14:editId="2789A154">
            <wp:extent cx="2719449" cy="5854023"/>
            <wp:effectExtent l="0" t="0" r="0" b="0"/>
            <wp:docPr id="2" name="รูปภาพ 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288" cy="589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B877B" w14:textId="377A75B2" w:rsidR="001E3197" w:rsidRPr="00B707FD" w:rsidRDefault="00905F12" w:rsidP="005901D0">
      <w:pPr>
        <w:pStyle w:val="a9"/>
        <w:rPr>
          <w:rFonts w:ascii="TH Sarabun New" w:hAnsi="TH Sarabun New" w:cs="TH Sarabun New"/>
        </w:rPr>
      </w:pPr>
      <w:bookmarkStart w:id="103" w:name="_Toc131461998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1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6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>หน้าค้นหาสินค้า</w:t>
      </w:r>
      <w:bookmarkEnd w:id="103"/>
    </w:p>
    <w:p w14:paraId="24D29EEF" w14:textId="77777777" w:rsidR="001E3197" w:rsidRPr="00B707FD" w:rsidRDefault="001E3197" w:rsidP="001E3197">
      <w:pPr>
        <w:rPr>
          <w:rFonts w:ascii="TH Sarabun New" w:hAnsi="TH Sarabun New" w:cs="TH Sarabun New"/>
        </w:rPr>
      </w:pPr>
    </w:p>
    <w:p w14:paraId="6FB9871A" w14:textId="54D96FFB" w:rsidR="009936CE" w:rsidRPr="00B707FD" w:rsidRDefault="007B13E7" w:rsidP="00065D04">
      <w:pPr>
        <w:jc w:val="thaiDistribute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  <w:cs/>
        </w:rPr>
        <w:tab/>
        <w:t>หน้าค้นหาสินค้า</w:t>
      </w:r>
      <w:r w:rsidR="00596963"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cs/>
        </w:rPr>
        <w:t>จะมีช่องเพื่อใส่ข้อมูลชื่อของสินค้า</w:t>
      </w:r>
      <w:r w:rsidR="00346038" w:rsidRPr="00B707FD">
        <w:rPr>
          <w:rFonts w:ascii="TH Sarabun New" w:hAnsi="TH Sarabun New" w:cs="TH Sarabun New"/>
          <w:cs/>
        </w:rPr>
        <w:t>หรือชื่อร้านค้า</w:t>
      </w:r>
      <w:r w:rsidRPr="00B707FD">
        <w:rPr>
          <w:rFonts w:ascii="TH Sarabun New" w:hAnsi="TH Sarabun New" w:cs="TH Sarabun New"/>
          <w:cs/>
        </w:rPr>
        <w:t>ที่ต้องการค้นหา</w:t>
      </w:r>
      <w:r w:rsidR="00B2778E"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cs/>
        </w:rPr>
        <w:t>และเมื่อใส่ข้อมูลลงไปจะมี</w:t>
      </w:r>
      <w:r w:rsidR="00B2778E" w:rsidRPr="00B707FD">
        <w:rPr>
          <w:rFonts w:ascii="TH Sarabun New" w:hAnsi="TH Sarabun New" w:cs="TH Sarabun New"/>
          <w:cs/>
        </w:rPr>
        <w:t>ส่วนใน</w:t>
      </w:r>
      <w:r w:rsidRPr="00B707FD">
        <w:rPr>
          <w:rFonts w:ascii="TH Sarabun New" w:hAnsi="TH Sarabun New" w:cs="TH Sarabun New"/>
          <w:cs/>
        </w:rPr>
        <w:t>การแสดงผล</w:t>
      </w:r>
      <w:proofErr w:type="spellStart"/>
      <w:r w:rsidRPr="00B707FD">
        <w:rPr>
          <w:rFonts w:ascii="TH Sarabun New" w:hAnsi="TH Sarabun New" w:cs="TH Sarabun New"/>
          <w:cs/>
        </w:rPr>
        <w:t>ลัพ</w:t>
      </w:r>
      <w:r w:rsidR="00B2778E" w:rsidRPr="00B707FD">
        <w:rPr>
          <w:rFonts w:ascii="TH Sarabun New" w:hAnsi="TH Sarabun New" w:cs="TH Sarabun New"/>
          <w:cs/>
        </w:rPr>
        <w:t>ท์</w:t>
      </w:r>
      <w:proofErr w:type="spellEnd"/>
      <w:r w:rsidR="00B2778E"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cs/>
        </w:rPr>
        <w:t>ของการค้นหา</w:t>
      </w:r>
      <w:r w:rsidR="009936CE" w:rsidRPr="00B707FD">
        <w:rPr>
          <w:rFonts w:ascii="TH Sarabun New" w:hAnsi="TH Sarabun New" w:cs="TH Sarabun New"/>
          <w:cs/>
        </w:rPr>
        <w:t>เป็นรายการสินค้าขึ้นมา</w:t>
      </w:r>
      <w:r w:rsidR="00B2778E" w:rsidRPr="00B707FD">
        <w:rPr>
          <w:rFonts w:ascii="TH Sarabun New" w:hAnsi="TH Sarabun New" w:cs="TH Sarabun New"/>
          <w:cs/>
        </w:rPr>
        <w:t>และเมื่อเลือกรายการสินค้าจะไปยังหน้ารายละเอียดสินค้าทันที</w:t>
      </w:r>
    </w:p>
    <w:p w14:paraId="6CBA1C71" w14:textId="77777777" w:rsidR="009936CE" w:rsidRPr="00B707FD" w:rsidRDefault="009936CE" w:rsidP="00065D04">
      <w:pPr>
        <w:jc w:val="thaiDistribute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  <w:cs/>
        </w:rPr>
        <w:br w:type="page"/>
      </w:r>
    </w:p>
    <w:p w14:paraId="3ACFA630" w14:textId="77777777" w:rsidR="00905F12" w:rsidRPr="00B707FD" w:rsidRDefault="007C73D8" w:rsidP="00905F12">
      <w:pPr>
        <w:keepNext/>
        <w:jc w:val="center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0A37ABB1" wp14:editId="204497EF">
            <wp:extent cx="2104846" cy="4535564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982" cy="4557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EA227" w14:textId="14B9F776" w:rsidR="001E3197" w:rsidRPr="00B707FD" w:rsidRDefault="00905F12" w:rsidP="005901D0">
      <w:pPr>
        <w:pStyle w:val="a9"/>
        <w:rPr>
          <w:rFonts w:ascii="TH Sarabun New" w:hAnsi="TH Sarabun New" w:cs="TH Sarabun New"/>
          <w:cs/>
        </w:rPr>
      </w:pPr>
      <w:bookmarkStart w:id="104" w:name="_Toc131461999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1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7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>หน้ารายละเอียดสินค้า</w:t>
      </w:r>
      <w:bookmarkEnd w:id="104"/>
    </w:p>
    <w:p w14:paraId="5662DA4A" w14:textId="77777777" w:rsidR="00234E97" w:rsidRPr="00B707FD" w:rsidRDefault="00234E97" w:rsidP="00234E97">
      <w:pPr>
        <w:ind w:firstLine="270"/>
        <w:rPr>
          <w:rFonts w:ascii="TH Sarabun New" w:hAnsi="TH Sarabun New" w:cs="TH Sarabun New"/>
        </w:rPr>
      </w:pPr>
    </w:p>
    <w:p w14:paraId="423B4BBC" w14:textId="07620151" w:rsidR="00647FB6" w:rsidRPr="00B707FD" w:rsidRDefault="00647FB6" w:rsidP="00234E97">
      <w:pPr>
        <w:ind w:firstLine="720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  <w:cs/>
        </w:rPr>
        <w:t xml:space="preserve">หน้ารายละเอียดสินค้า จะแสดงรูปภาพที่แคปมาจากไลฟ์สดและวันเวลาทอัพเดทรูปภาพและแสดงชื่อร้านค้า ข้อมูลของสินค้าประกอบไปด้วย รหัสสินค้า ชื่อสินค้า ราคา และจะมีปุ่ม </w:t>
      </w:r>
      <w:r w:rsidRPr="00B707FD">
        <w:rPr>
          <w:rFonts w:ascii="TH Sarabun New" w:hAnsi="TH Sarabun New" w:cs="TH Sarabun New"/>
        </w:rPr>
        <w:t xml:space="preserve">2 </w:t>
      </w:r>
      <w:r w:rsidRPr="00B707FD">
        <w:rPr>
          <w:rFonts w:ascii="TH Sarabun New" w:hAnsi="TH Sarabun New" w:cs="TH Sarabun New"/>
          <w:cs/>
        </w:rPr>
        <w:t xml:space="preserve">ปุ่ม </w:t>
      </w:r>
      <w:r w:rsidRPr="00B707FD">
        <w:rPr>
          <w:rFonts w:ascii="TH Sarabun New" w:hAnsi="TH Sarabun New" w:cs="TH Sarabun New"/>
        </w:rPr>
        <w:t>“Chat”</w:t>
      </w:r>
      <w:r w:rsidRPr="00B707FD">
        <w:rPr>
          <w:rFonts w:ascii="TH Sarabun New" w:hAnsi="TH Sarabun New" w:cs="TH Sarabun New"/>
          <w:cs/>
        </w:rPr>
        <w:t>เพื่อ</w:t>
      </w:r>
      <w:proofErr w:type="spellStart"/>
      <w:r w:rsidRPr="00B707FD">
        <w:rPr>
          <w:rFonts w:ascii="TH Sarabun New" w:hAnsi="TH Sarabun New" w:cs="TH Sarabun New"/>
          <w:cs/>
        </w:rPr>
        <w:t>ลิ้</w:t>
      </w:r>
      <w:r w:rsidR="00234E97" w:rsidRPr="00B707FD">
        <w:rPr>
          <w:rFonts w:ascii="TH Sarabun New" w:hAnsi="TH Sarabun New" w:cs="TH Sarabun New"/>
          <w:cs/>
        </w:rPr>
        <w:t>ง</w:t>
      </w:r>
      <w:proofErr w:type="spellEnd"/>
      <w:r w:rsidRPr="00B707FD">
        <w:rPr>
          <w:rFonts w:ascii="TH Sarabun New" w:hAnsi="TH Sarabun New" w:cs="TH Sarabun New"/>
          <w:cs/>
        </w:rPr>
        <w:t>ไปยังแชทของร้านค้าและ</w:t>
      </w:r>
      <w:r w:rsidRPr="00B707FD">
        <w:rPr>
          <w:rFonts w:ascii="TH Sarabun New" w:hAnsi="TH Sarabun New" w:cs="TH Sarabun New"/>
        </w:rPr>
        <w:t xml:space="preserve"> “Buy”</w:t>
      </w:r>
      <w:r w:rsidRPr="00B707FD">
        <w:rPr>
          <w:rFonts w:ascii="TH Sarabun New" w:hAnsi="TH Sarabun New" w:cs="TH Sarabun New"/>
          <w:cs/>
        </w:rPr>
        <w:t>เพื่อ</w:t>
      </w:r>
      <w:proofErr w:type="spellStart"/>
      <w:r w:rsidRPr="00B707FD">
        <w:rPr>
          <w:rFonts w:ascii="TH Sarabun New" w:hAnsi="TH Sarabun New" w:cs="TH Sarabun New"/>
          <w:cs/>
        </w:rPr>
        <w:t>ลิ้ง</w:t>
      </w:r>
      <w:proofErr w:type="spellEnd"/>
      <w:r w:rsidRPr="00B707FD">
        <w:rPr>
          <w:rFonts w:ascii="TH Sarabun New" w:hAnsi="TH Sarabun New" w:cs="TH Sarabun New"/>
          <w:cs/>
        </w:rPr>
        <w:t>ไปยังแชทของร้านค้าและนำข้อมูลสินค้าส่งไปอัตโนมัติ</w:t>
      </w:r>
    </w:p>
    <w:p w14:paraId="65ECA322" w14:textId="77777777" w:rsidR="00647FB6" w:rsidRPr="00B707FD" w:rsidRDefault="00647FB6" w:rsidP="00647FB6">
      <w:pPr>
        <w:rPr>
          <w:rFonts w:ascii="TH Sarabun New" w:hAnsi="TH Sarabun New" w:cs="TH Sarabun New"/>
        </w:rPr>
      </w:pPr>
    </w:p>
    <w:p w14:paraId="7A3CA4DA" w14:textId="77777777" w:rsidR="00647FB6" w:rsidRPr="00B707FD" w:rsidRDefault="00647FB6" w:rsidP="00647FB6">
      <w:pPr>
        <w:rPr>
          <w:rFonts w:ascii="TH Sarabun New" w:hAnsi="TH Sarabun New" w:cs="TH Sarabun New"/>
        </w:rPr>
      </w:pPr>
    </w:p>
    <w:p w14:paraId="191C1104" w14:textId="11374C44" w:rsidR="001C5EF4" w:rsidRPr="00B707FD" w:rsidRDefault="001C5EF4" w:rsidP="00065D04">
      <w:pPr>
        <w:pStyle w:val="3"/>
        <w:jc w:val="thaiDistribute"/>
        <w:rPr>
          <w:rFonts w:ascii="TH Sarabun New" w:hAnsi="TH Sarabun New" w:cs="TH Sarabun New"/>
        </w:rPr>
      </w:pPr>
      <w:bookmarkStart w:id="105" w:name="_Toc104033622"/>
      <w:bookmarkStart w:id="106" w:name="_Toc109332149"/>
      <w:bookmarkStart w:id="107" w:name="_Toc109333671"/>
      <w:bookmarkStart w:id="108" w:name="_Toc109335743"/>
      <w:bookmarkStart w:id="109" w:name="_Toc112061402"/>
      <w:bookmarkStart w:id="110" w:name="_Toc112109679"/>
      <w:bookmarkStart w:id="111" w:name="_Toc131078376"/>
      <w:proofErr w:type="spellStart"/>
      <w:r w:rsidRPr="00B707FD">
        <w:rPr>
          <w:rFonts w:ascii="TH Sarabun New" w:hAnsi="TH Sarabun New" w:cs="TH Sarabun New"/>
          <w:cs/>
        </w:rPr>
        <w:lastRenderedPageBreak/>
        <w:t>แอปพลิเคชั่น</w:t>
      </w:r>
      <w:proofErr w:type="spellEnd"/>
      <w:r w:rsidRPr="00B707FD">
        <w:rPr>
          <w:rFonts w:ascii="TH Sarabun New" w:hAnsi="TH Sarabun New" w:cs="TH Sarabun New"/>
          <w:cs/>
        </w:rPr>
        <w:t>บนคอมพิวเตอร์สำหรับผู้ดูแลระบบ</w:t>
      </w:r>
      <w:bookmarkEnd w:id="105"/>
      <w:bookmarkEnd w:id="106"/>
      <w:bookmarkEnd w:id="107"/>
      <w:bookmarkEnd w:id="108"/>
      <w:bookmarkEnd w:id="109"/>
      <w:bookmarkEnd w:id="110"/>
      <w:bookmarkEnd w:id="111"/>
    </w:p>
    <w:p w14:paraId="0EF2BD63" w14:textId="77777777" w:rsidR="00905F12" w:rsidRPr="00B707FD" w:rsidRDefault="002B6F90" w:rsidP="00905F12">
      <w:pPr>
        <w:keepNext/>
        <w:jc w:val="center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drawing>
          <wp:inline distT="0" distB="0" distL="0" distR="0" wp14:anchorId="38E44887" wp14:editId="2FEA8B5D">
            <wp:extent cx="4572000" cy="3837512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8197" cy="384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957A" w14:textId="4E9B619A" w:rsidR="001C5EF4" w:rsidRPr="00B707FD" w:rsidRDefault="00905F12" w:rsidP="005901D0">
      <w:pPr>
        <w:pStyle w:val="a9"/>
        <w:rPr>
          <w:rFonts w:ascii="TH Sarabun New" w:hAnsi="TH Sarabun New" w:cs="TH Sarabun New"/>
        </w:rPr>
      </w:pPr>
      <w:bookmarkStart w:id="112" w:name="_Toc131462000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1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8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>หน้าแรกโปรแกรม</w:t>
      </w:r>
      <w:bookmarkEnd w:id="112"/>
    </w:p>
    <w:p w14:paraId="549254F5" w14:textId="23C3D092" w:rsidR="001C5EF4" w:rsidRPr="00B707FD" w:rsidRDefault="001C5EF4" w:rsidP="00065D04">
      <w:pPr>
        <w:jc w:val="thaiDistribute"/>
        <w:rPr>
          <w:rFonts w:ascii="TH Sarabun New" w:hAnsi="TH Sarabun New" w:cs="TH Sarabun New"/>
        </w:rPr>
      </w:pPr>
      <w:bookmarkStart w:id="113" w:name="_Toc112106434"/>
      <w:bookmarkEnd w:id="113"/>
    </w:p>
    <w:p w14:paraId="719BFDF7" w14:textId="77777777" w:rsidR="001C5EF4" w:rsidRPr="00B707FD" w:rsidRDefault="001C5EF4" w:rsidP="00065D04">
      <w:pPr>
        <w:jc w:val="thaiDistribute"/>
        <w:rPr>
          <w:rFonts w:ascii="TH Sarabun New" w:hAnsi="TH Sarabun New" w:cs="TH Sarabun New"/>
        </w:rPr>
      </w:pPr>
    </w:p>
    <w:p w14:paraId="5A0E906F" w14:textId="77777777" w:rsidR="002B6F90" w:rsidRPr="00B707FD" w:rsidRDefault="002B6F90" w:rsidP="00065D04">
      <w:pPr>
        <w:jc w:val="thaiDistribute"/>
        <w:rPr>
          <w:rFonts w:ascii="TH Sarabun New" w:hAnsi="TH Sarabun New" w:cs="TH Sarabun New"/>
        </w:rPr>
      </w:pPr>
    </w:p>
    <w:p w14:paraId="436FE52A" w14:textId="137DA0F7" w:rsidR="00AE0629" w:rsidRPr="00B707FD" w:rsidRDefault="002B6F90" w:rsidP="00065D04">
      <w:pPr>
        <w:jc w:val="thaiDistribute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  <w:cs/>
        </w:rPr>
        <w:tab/>
      </w:r>
      <w:r w:rsidR="00543EEA" w:rsidRPr="00B707FD">
        <w:rPr>
          <w:rFonts w:ascii="TH Sarabun New" w:hAnsi="TH Sarabun New" w:cs="TH Sarabun New"/>
          <w:cs/>
        </w:rPr>
        <w:t>หน้าแรกโปรแกรม</w:t>
      </w:r>
      <w:r w:rsidR="00543EEA" w:rsidRPr="00B707FD">
        <w:rPr>
          <w:rFonts w:ascii="TH Sarabun New" w:hAnsi="TH Sarabun New" w:cs="TH Sarabun New"/>
        </w:rPr>
        <w:t xml:space="preserve"> </w:t>
      </w:r>
      <w:r w:rsidR="00543EEA" w:rsidRPr="00B707FD">
        <w:rPr>
          <w:rFonts w:ascii="TH Sarabun New" w:hAnsi="TH Sarabun New" w:cs="TH Sarabun New"/>
          <w:cs/>
        </w:rPr>
        <w:t xml:space="preserve">มีพื้นที่ในการแสดงผลสำหรับสตรีม </w:t>
      </w:r>
      <w:r w:rsidR="00543EEA" w:rsidRPr="00B707FD">
        <w:rPr>
          <w:rFonts w:ascii="TH Sarabun New" w:hAnsi="TH Sarabun New" w:cs="TH Sarabun New"/>
        </w:rPr>
        <w:t xml:space="preserve">3 </w:t>
      </w:r>
      <w:r w:rsidR="00543EEA" w:rsidRPr="00B707FD">
        <w:rPr>
          <w:rFonts w:ascii="TH Sarabun New" w:hAnsi="TH Sarabun New" w:cs="TH Sarabun New"/>
          <w:cs/>
        </w:rPr>
        <w:t xml:space="preserve">ส่วน และ มีปุ่ม </w:t>
      </w:r>
      <w:r w:rsidR="00543EEA" w:rsidRPr="00B707FD">
        <w:rPr>
          <w:rFonts w:ascii="TH Sarabun New" w:hAnsi="TH Sarabun New" w:cs="TH Sarabun New"/>
        </w:rPr>
        <w:t xml:space="preserve">3 </w:t>
      </w:r>
      <w:r w:rsidR="00543EEA" w:rsidRPr="00B707FD">
        <w:rPr>
          <w:rFonts w:ascii="TH Sarabun New" w:hAnsi="TH Sarabun New" w:cs="TH Sarabun New"/>
          <w:cs/>
        </w:rPr>
        <w:t>ปุ่ม“</w:t>
      </w:r>
      <w:r w:rsidR="00543EEA" w:rsidRPr="00B707FD">
        <w:rPr>
          <w:rFonts w:ascii="TH Sarabun New" w:hAnsi="TH Sarabun New" w:cs="TH Sarabun New"/>
        </w:rPr>
        <w:t>capture”</w:t>
      </w:r>
      <w:r w:rsidR="00543EEA" w:rsidRPr="00B707FD">
        <w:rPr>
          <w:rFonts w:ascii="TH Sarabun New" w:hAnsi="TH Sarabun New" w:cs="TH Sarabun New"/>
          <w:cs/>
        </w:rPr>
        <w:t>เพื่อเลือกครอบจากหน้าไลฟ์สดที่ต้องการนำมาประมวลผล</w:t>
      </w:r>
      <w:r w:rsidR="00543EEA" w:rsidRPr="00B707FD">
        <w:rPr>
          <w:rFonts w:ascii="TH Sarabun New" w:hAnsi="TH Sarabun New" w:cs="TH Sarabun New"/>
        </w:rPr>
        <w:t xml:space="preserve"> </w:t>
      </w:r>
      <w:r w:rsidR="00543EEA" w:rsidRPr="00B707FD">
        <w:rPr>
          <w:rFonts w:ascii="TH Sarabun New" w:hAnsi="TH Sarabun New" w:cs="TH Sarabun New"/>
          <w:cs/>
        </w:rPr>
        <w:t>ปุ่ม“</w:t>
      </w:r>
      <w:r w:rsidR="00543EEA" w:rsidRPr="00B707FD">
        <w:rPr>
          <w:rFonts w:ascii="TH Sarabun New" w:hAnsi="TH Sarabun New" w:cs="TH Sarabun New"/>
        </w:rPr>
        <w:t>clear”</w:t>
      </w:r>
      <w:r w:rsidR="00543EEA" w:rsidRPr="00B707FD">
        <w:rPr>
          <w:rFonts w:ascii="TH Sarabun New" w:hAnsi="TH Sarabun New" w:cs="TH Sarabun New"/>
          <w:cs/>
        </w:rPr>
        <w:t>เพื่อทำการลบสตรีมที่ต้องการยกเลิกประมวลผล และปุ่ม“</w:t>
      </w:r>
      <w:r w:rsidR="00543EEA" w:rsidRPr="00B707FD">
        <w:rPr>
          <w:rFonts w:ascii="TH Sarabun New" w:hAnsi="TH Sarabun New" w:cs="TH Sarabun New"/>
        </w:rPr>
        <w:t>detail”</w:t>
      </w:r>
      <w:r w:rsidR="00543EEA" w:rsidRPr="00B707FD">
        <w:rPr>
          <w:rFonts w:ascii="TH Sarabun New" w:hAnsi="TH Sarabun New" w:cs="TH Sarabun New"/>
          <w:cs/>
        </w:rPr>
        <w:t xml:space="preserve">เพื่อทำการแสดงข้อมูลรหัสสินค้า ชื่อสินค้า และราคาสินค้า ที่ระบบทำการประมวลผลแปลงรูปภาพเป็นข้อความออกมาโชว์เป็น </w:t>
      </w:r>
      <w:r w:rsidR="00543EEA" w:rsidRPr="00B707FD">
        <w:rPr>
          <w:rFonts w:ascii="TH Sarabun New" w:hAnsi="TH Sarabun New" w:cs="TH Sarabun New"/>
        </w:rPr>
        <w:t xml:space="preserve">Popup </w:t>
      </w:r>
      <w:r w:rsidR="00543EEA" w:rsidRPr="00B707FD">
        <w:rPr>
          <w:rFonts w:ascii="TH Sarabun New" w:hAnsi="TH Sarabun New" w:cs="TH Sarabun New"/>
          <w:cs/>
        </w:rPr>
        <w:t>ที่บริเวรหน้าจอ</w:t>
      </w:r>
    </w:p>
    <w:p w14:paraId="2403208E" w14:textId="77777777" w:rsidR="00AE0629" w:rsidRPr="00B707FD" w:rsidRDefault="00AE0629" w:rsidP="00065D04">
      <w:pPr>
        <w:jc w:val="thaiDistribute"/>
        <w:rPr>
          <w:rFonts w:ascii="TH Sarabun New" w:hAnsi="TH Sarabun New" w:cs="TH Sarabun New"/>
        </w:rPr>
      </w:pPr>
    </w:p>
    <w:p w14:paraId="77C31AB6" w14:textId="77777777" w:rsidR="00AE0629" w:rsidRPr="00B707FD" w:rsidRDefault="00AE0629" w:rsidP="00065D04">
      <w:pPr>
        <w:jc w:val="thaiDistribute"/>
        <w:rPr>
          <w:rFonts w:ascii="TH Sarabun New" w:hAnsi="TH Sarabun New" w:cs="TH Sarabun New"/>
        </w:rPr>
      </w:pPr>
    </w:p>
    <w:p w14:paraId="6CB9455D" w14:textId="77777777" w:rsidR="00AE0629" w:rsidRPr="00B707FD" w:rsidRDefault="00AE0629" w:rsidP="00065D04">
      <w:pPr>
        <w:jc w:val="thaiDistribute"/>
        <w:rPr>
          <w:rFonts w:ascii="TH Sarabun New" w:hAnsi="TH Sarabun New" w:cs="TH Sarabun New"/>
        </w:rPr>
      </w:pPr>
    </w:p>
    <w:p w14:paraId="0FB90B75" w14:textId="77777777" w:rsidR="00AE0629" w:rsidRPr="00B707FD" w:rsidRDefault="00AE0629" w:rsidP="00065D04">
      <w:pPr>
        <w:jc w:val="thaiDistribute"/>
        <w:rPr>
          <w:rFonts w:ascii="TH Sarabun New" w:hAnsi="TH Sarabun New" w:cs="TH Sarabun New"/>
        </w:rPr>
      </w:pPr>
    </w:p>
    <w:p w14:paraId="309DB446" w14:textId="77777777" w:rsidR="00905F12" w:rsidRPr="00B707FD" w:rsidRDefault="00F0461C" w:rsidP="00905F12">
      <w:pPr>
        <w:keepNext/>
        <w:jc w:val="center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691563B5" wp14:editId="73F8A8BE">
            <wp:extent cx="3396701" cy="2863807"/>
            <wp:effectExtent l="0" t="0" r="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6701" cy="286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1745" w14:textId="2E04E3E4" w:rsidR="007262CC" w:rsidRPr="00B707FD" w:rsidRDefault="00905F12" w:rsidP="005901D0">
      <w:pPr>
        <w:pStyle w:val="a9"/>
        <w:rPr>
          <w:rFonts w:ascii="TH Sarabun New" w:hAnsi="TH Sarabun New" w:cs="TH Sarabun New"/>
        </w:rPr>
      </w:pPr>
      <w:bookmarkStart w:id="114" w:name="_Toc131462001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1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9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>หน้าเลือกพื้นที่ภาพ</w:t>
      </w:r>
      <w:bookmarkEnd w:id="114"/>
    </w:p>
    <w:p w14:paraId="673B9B91" w14:textId="0409AF29" w:rsidR="001E3197" w:rsidRPr="00B707FD" w:rsidRDefault="001E3197" w:rsidP="00D94A08">
      <w:pPr>
        <w:jc w:val="center"/>
        <w:rPr>
          <w:rFonts w:ascii="TH Sarabun New" w:hAnsi="TH Sarabun New" w:cs="TH Sarabun New"/>
        </w:rPr>
      </w:pPr>
    </w:p>
    <w:p w14:paraId="20A8BBC1" w14:textId="27A78A4B" w:rsidR="007262CC" w:rsidRPr="00B707FD" w:rsidRDefault="007262CC" w:rsidP="00065D04">
      <w:pPr>
        <w:jc w:val="thaiDistribute"/>
        <w:rPr>
          <w:rFonts w:ascii="TH Sarabun New" w:hAnsi="TH Sarabun New" w:cs="TH Sarabun New"/>
        </w:rPr>
      </w:pPr>
    </w:p>
    <w:p w14:paraId="63A23A4D" w14:textId="5BC1CD99" w:rsidR="007262CC" w:rsidRPr="00B707FD" w:rsidRDefault="007262CC" w:rsidP="00065D04">
      <w:pPr>
        <w:jc w:val="thaiDistribute"/>
        <w:rPr>
          <w:rFonts w:ascii="TH Sarabun New" w:hAnsi="TH Sarabun New" w:cs="TH Sarabun New"/>
        </w:rPr>
      </w:pPr>
    </w:p>
    <w:p w14:paraId="6F149A81" w14:textId="28694036" w:rsidR="007262CC" w:rsidRPr="00B707FD" w:rsidRDefault="00B2778E" w:rsidP="00813DD8">
      <w:pPr>
        <w:spacing w:after="200" w:line="276" w:lineRule="auto"/>
        <w:ind w:firstLine="720"/>
        <w:jc w:val="thaiDistribute"/>
        <w:rPr>
          <w:rFonts w:ascii="TH Sarabun New" w:hAnsi="TH Sarabun New" w:cs="TH Sarabun New"/>
        </w:rPr>
      </w:pPr>
      <w:bookmarkStart w:id="115" w:name="_Toc112109699"/>
      <w:bookmarkStart w:id="116" w:name="_Toc112110100"/>
      <w:r w:rsidRPr="00B707FD">
        <w:rPr>
          <w:rFonts w:ascii="TH Sarabun New" w:hAnsi="TH Sarabun New" w:cs="TH Sarabun New"/>
          <w:cs/>
        </w:rPr>
        <w:t>เมื่อกดปุ่ม</w:t>
      </w:r>
      <w:r w:rsidRPr="00B707FD">
        <w:rPr>
          <w:rFonts w:ascii="TH Sarabun New" w:hAnsi="TH Sarabun New" w:cs="TH Sarabun New"/>
        </w:rPr>
        <w:t xml:space="preserve"> “capture”</w:t>
      </w:r>
      <w:r w:rsidRPr="00B707FD">
        <w:rPr>
          <w:rFonts w:ascii="TH Sarabun New" w:hAnsi="TH Sarabun New" w:cs="TH Sarabun New"/>
          <w:cs/>
        </w:rPr>
        <w:t xml:space="preserve"> แล้วต้องลาก </w:t>
      </w:r>
      <w:r w:rsidRPr="00B707FD">
        <w:rPr>
          <w:rFonts w:ascii="TH Sarabun New" w:hAnsi="TH Sarabun New" w:cs="TH Sarabun New"/>
        </w:rPr>
        <w:t xml:space="preserve">cursor </w:t>
      </w:r>
      <w:r w:rsidRPr="00B707FD">
        <w:rPr>
          <w:rFonts w:ascii="TH Sarabun New" w:hAnsi="TH Sarabun New" w:cs="TH Sarabun New"/>
          <w:cs/>
        </w:rPr>
        <w:t>ครอบ</w:t>
      </w:r>
      <w:r w:rsidR="00596963" w:rsidRPr="00B707FD">
        <w:rPr>
          <w:rFonts w:ascii="TH Sarabun New" w:hAnsi="TH Sarabun New" w:cs="TH Sarabun New"/>
          <w:cs/>
        </w:rPr>
        <w:t>พื้นที่ที่ต้องการ</w:t>
      </w:r>
      <w:r w:rsidRPr="00B707FD">
        <w:rPr>
          <w:rFonts w:ascii="TH Sarabun New" w:hAnsi="TH Sarabun New" w:cs="TH Sarabun New"/>
          <w:cs/>
        </w:rPr>
        <w:t>สตรีม</w:t>
      </w:r>
      <w:r w:rsidR="00596963" w:rsidRPr="00B707FD">
        <w:rPr>
          <w:rFonts w:ascii="TH Sarabun New" w:hAnsi="TH Sarabun New" w:cs="TH Sarabun New"/>
          <w:cs/>
        </w:rPr>
        <w:t>จากไลฟ์สดเพื่อนำไปประมวลผล</w:t>
      </w:r>
    </w:p>
    <w:p w14:paraId="10A4DE90" w14:textId="77777777" w:rsidR="00905F12" w:rsidRPr="00B707FD" w:rsidRDefault="00543EEA" w:rsidP="00905F12">
      <w:pPr>
        <w:keepNext/>
        <w:ind w:firstLine="720"/>
        <w:jc w:val="center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drawing>
          <wp:inline distT="0" distB="0" distL="0" distR="0" wp14:anchorId="16D48BAC" wp14:editId="7D3EA49D">
            <wp:extent cx="3241964" cy="2752406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6608" cy="276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FDE6" w14:textId="7BCB8D04" w:rsidR="00905F12" w:rsidRPr="00B707FD" w:rsidRDefault="00905F12" w:rsidP="005901D0">
      <w:pPr>
        <w:pStyle w:val="a9"/>
        <w:rPr>
          <w:rFonts w:ascii="TH Sarabun New" w:hAnsi="TH Sarabun New" w:cs="TH Sarabun New"/>
          <w:b w:val="0"/>
          <w:bCs w:val="0"/>
        </w:rPr>
      </w:pPr>
      <w:bookmarkStart w:id="117" w:name="_Toc131462002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1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10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>หน้าผลลัพธ์ในการถ่ายภาพหน้าจอ</w:t>
      </w:r>
      <w:bookmarkEnd w:id="117"/>
    </w:p>
    <w:p w14:paraId="6FB09D08" w14:textId="155C4A8E" w:rsidR="007262CC" w:rsidRPr="00B707FD" w:rsidRDefault="007262CC" w:rsidP="00813DD8">
      <w:pPr>
        <w:ind w:firstLine="720"/>
        <w:jc w:val="center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  <w:cs/>
        </w:rPr>
        <w:tab/>
      </w:r>
    </w:p>
    <w:bookmarkEnd w:id="115"/>
    <w:bookmarkEnd w:id="116"/>
    <w:p w14:paraId="2988138F" w14:textId="77777777" w:rsidR="002C5865" w:rsidRPr="00B707FD" w:rsidRDefault="002C5865" w:rsidP="00065D04">
      <w:pPr>
        <w:jc w:val="thaiDistribute"/>
        <w:rPr>
          <w:rFonts w:ascii="TH Sarabun New" w:hAnsi="TH Sarabun New" w:cs="TH Sarabun New"/>
        </w:rPr>
      </w:pPr>
    </w:p>
    <w:p w14:paraId="52FB7840" w14:textId="77777777" w:rsidR="007262CC" w:rsidRPr="00B707FD" w:rsidRDefault="00596963" w:rsidP="00065D04">
      <w:pPr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ab/>
      </w:r>
      <w:r w:rsidR="00B80E0B" w:rsidRPr="00B707FD">
        <w:rPr>
          <w:rFonts w:ascii="TH Sarabun New" w:hAnsi="TH Sarabun New" w:cs="TH Sarabun New"/>
          <w:cs/>
        </w:rPr>
        <w:t xml:space="preserve">ผลลัพธ์ในการถ่ายภาพหน้าจอ ของปุ่ม </w:t>
      </w:r>
      <w:r w:rsidR="00B80E0B" w:rsidRPr="00B707FD">
        <w:rPr>
          <w:rFonts w:ascii="TH Sarabun New" w:hAnsi="TH Sarabun New" w:cs="TH Sarabun New"/>
        </w:rPr>
        <w:t>Capture</w:t>
      </w:r>
      <w:r w:rsidR="007262CC" w:rsidRPr="00B707FD">
        <w:rPr>
          <w:rFonts w:ascii="TH Sarabun New" w:hAnsi="TH Sarabun New" w:cs="TH Sarabun New"/>
          <w:cs/>
        </w:rPr>
        <w:tab/>
      </w:r>
    </w:p>
    <w:p w14:paraId="579EAA03" w14:textId="77777777" w:rsidR="00905F12" w:rsidRPr="00B707FD" w:rsidRDefault="00543EEA" w:rsidP="00905F12">
      <w:pPr>
        <w:keepNext/>
        <w:jc w:val="center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drawing>
          <wp:inline distT="0" distB="0" distL="0" distR="0" wp14:anchorId="30485518" wp14:editId="55C9472D">
            <wp:extent cx="4702628" cy="3962088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0262" cy="39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40E2" w14:textId="72431B65" w:rsidR="00543EEA" w:rsidRPr="00B707FD" w:rsidRDefault="00905F12" w:rsidP="005901D0">
      <w:pPr>
        <w:pStyle w:val="a9"/>
        <w:rPr>
          <w:rFonts w:ascii="TH Sarabun New" w:hAnsi="TH Sarabun New" w:cs="TH Sarabun New"/>
        </w:rPr>
      </w:pPr>
      <w:bookmarkStart w:id="118" w:name="_Toc131462003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1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11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>หน้ารายระเอียดข้อมูล</w:t>
      </w:r>
      <w:bookmarkEnd w:id="118"/>
    </w:p>
    <w:p w14:paraId="48D89924" w14:textId="77777777" w:rsidR="00813DD8" w:rsidRPr="00B707FD" w:rsidRDefault="00813DD8" w:rsidP="00813DD8">
      <w:pPr>
        <w:rPr>
          <w:rFonts w:ascii="TH Sarabun New" w:hAnsi="TH Sarabun New" w:cs="TH Sarabun New"/>
        </w:rPr>
      </w:pPr>
    </w:p>
    <w:p w14:paraId="05524BAC" w14:textId="5D138213" w:rsidR="00346038" w:rsidRPr="00B707FD" w:rsidRDefault="00346038" w:rsidP="00065D04">
      <w:pPr>
        <w:ind w:firstLine="720"/>
        <w:jc w:val="thaiDistribute"/>
        <w:rPr>
          <w:rFonts w:ascii="TH Sarabun New" w:eastAsia="Times New Roman" w:hAnsi="TH Sarabun New" w:cs="TH Sarabun New"/>
          <w:sz w:val="24"/>
          <w:szCs w:val="24"/>
        </w:rPr>
      </w:pPr>
      <w:r w:rsidRPr="00B707FD">
        <w:rPr>
          <w:rFonts w:ascii="TH Sarabun New" w:hAnsi="TH Sarabun New" w:cs="TH Sarabun New"/>
          <w:cs/>
        </w:rPr>
        <w:t>หน้ารายระเอียดข้อมูล เมื่อกดที่ปุ่ม "</w:t>
      </w:r>
      <w:r w:rsidRPr="00B707FD">
        <w:rPr>
          <w:rFonts w:ascii="TH Sarabun New" w:hAnsi="TH Sarabun New" w:cs="TH Sarabun New"/>
        </w:rPr>
        <w:t xml:space="preserve">detail" </w:t>
      </w:r>
      <w:r w:rsidRPr="00B707FD">
        <w:rPr>
          <w:rFonts w:ascii="TH Sarabun New" w:hAnsi="TH Sarabun New" w:cs="TH Sarabun New"/>
          <w:cs/>
        </w:rPr>
        <w:t xml:space="preserve">ในส่วนของสตรีมมิ่งนั้นๆจะทำการแสดงข้อมูลรหัสสินค้า ชื่อสินค้า และราคาสินค้า ที่ระบบทำการประมวลผลแปลงรูปภาพเป็นข้อความ ออกมาโชว์เป็น </w:t>
      </w:r>
      <w:r w:rsidRPr="00B707FD">
        <w:rPr>
          <w:rFonts w:ascii="TH Sarabun New" w:hAnsi="TH Sarabun New" w:cs="TH Sarabun New"/>
        </w:rPr>
        <w:t xml:space="preserve">Popup </w:t>
      </w:r>
      <w:r w:rsidRPr="00B707FD">
        <w:rPr>
          <w:rFonts w:ascii="TH Sarabun New" w:hAnsi="TH Sarabun New" w:cs="TH Sarabun New"/>
          <w:cs/>
        </w:rPr>
        <w:t>ที่บริเวรหน้าจอ</w:t>
      </w:r>
    </w:p>
    <w:p w14:paraId="358413FD" w14:textId="412DB5E3" w:rsidR="00543EEA" w:rsidRPr="00B707FD" w:rsidRDefault="00543EEA" w:rsidP="00065D04">
      <w:pPr>
        <w:jc w:val="thaiDistribute"/>
        <w:rPr>
          <w:rFonts w:ascii="TH Sarabun New" w:hAnsi="TH Sarabun New" w:cs="TH Sarabun New"/>
        </w:rPr>
      </w:pPr>
    </w:p>
    <w:p w14:paraId="5A350E2E" w14:textId="77777777" w:rsidR="00346038" w:rsidRPr="00B707FD" w:rsidRDefault="00346038" w:rsidP="00065D04">
      <w:pPr>
        <w:jc w:val="thaiDistribute"/>
        <w:rPr>
          <w:rFonts w:ascii="TH Sarabun New" w:hAnsi="TH Sarabun New" w:cs="TH Sarabun New"/>
        </w:rPr>
      </w:pPr>
    </w:p>
    <w:p w14:paraId="2014915D" w14:textId="012977D8" w:rsidR="00543EEA" w:rsidRPr="00B707FD" w:rsidRDefault="00543EEA" w:rsidP="00065D04">
      <w:pPr>
        <w:jc w:val="thaiDistribute"/>
        <w:rPr>
          <w:rFonts w:ascii="TH Sarabun New" w:hAnsi="TH Sarabun New" w:cs="TH Sarabun New"/>
        </w:rPr>
        <w:sectPr w:rsidR="00543EEA" w:rsidRPr="00B707FD" w:rsidSect="00C85B15">
          <w:headerReference w:type="default" r:id="rId33"/>
          <w:footerReference w:type="default" r:id="rId34"/>
          <w:headerReference w:type="first" r:id="rId35"/>
          <w:pgSz w:w="11906" w:h="16838"/>
          <w:pgMar w:top="1985" w:right="1418" w:bottom="1418" w:left="1985" w:header="1417" w:footer="720" w:gutter="0"/>
          <w:pgNumType w:start="1"/>
          <w:cols w:space="720"/>
          <w:titlePg/>
          <w:docGrid w:linePitch="435"/>
        </w:sectPr>
      </w:pPr>
      <w:r w:rsidRPr="00B707FD">
        <w:rPr>
          <w:rFonts w:ascii="TH Sarabun New" w:hAnsi="TH Sarabun New" w:cs="TH Sarabun New"/>
        </w:rPr>
        <w:br w:type="page"/>
      </w:r>
    </w:p>
    <w:p w14:paraId="1FE6F647" w14:textId="5AC5F5E8" w:rsidR="00D66E22" w:rsidRPr="00B707FD" w:rsidRDefault="00484C42" w:rsidP="00545450">
      <w:pPr>
        <w:pStyle w:val="1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lastRenderedPageBreak/>
        <w:br/>
      </w:r>
      <w:bookmarkStart w:id="119" w:name="_Toc112109680"/>
      <w:bookmarkStart w:id="120" w:name="_Toc131078377"/>
      <w:r w:rsidR="00D66E22" w:rsidRPr="00B707FD">
        <w:rPr>
          <w:rFonts w:ascii="TH Sarabun New" w:hAnsi="TH Sarabun New" w:cs="TH Sarabun New"/>
          <w:cs/>
        </w:rPr>
        <w:t>ทฤษฎีและงานวิจัยที่เกี่ยวข้อง</w:t>
      </w:r>
      <w:bookmarkEnd w:id="119"/>
      <w:bookmarkEnd w:id="120"/>
      <w:r w:rsidR="00D66E22" w:rsidRPr="00B707FD">
        <w:rPr>
          <w:rFonts w:ascii="TH Sarabun New" w:hAnsi="TH Sarabun New" w:cs="TH Sarabun New"/>
        </w:rPr>
        <w:t xml:space="preserve">    </w:t>
      </w:r>
    </w:p>
    <w:p w14:paraId="7A82D2CA" w14:textId="5007C326" w:rsidR="00D66E22" w:rsidRPr="00B707FD" w:rsidRDefault="000C1169" w:rsidP="00065D04">
      <w:pPr>
        <w:pStyle w:val="2"/>
        <w:jc w:val="thaiDistribute"/>
        <w:rPr>
          <w:rFonts w:ascii="TH Sarabun New" w:hAnsi="TH Sarabun New" w:cs="TH Sarabun New"/>
        </w:rPr>
      </w:pPr>
      <w:bookmarkStart w:id="121" w:name="_Toc112109681"/>
      <w:bookmarkStart w:id="122" w:name="_Toc131078378"/>
      <w:r w:rsidRPr="00B707FD">
        <w:rPr>
          <w:rFonts w:ascii="TH Sarabun New" w:hAnsi="TH Sarabun New" w:cs="TH Sarabun New"/>
          <w:cs/>
        </w:rPr>
        <w:t>ทฤษฎีที่เกี่ยวข้อง</w:t>
      </w:r>
      <w:bookmarkEnd w:id="121"/>
      <w:bookmarkEnd w:id="122"/>
    </w:p>
    <w:p w14:paraId="78E38F84" w14:textId="77777777" w:rsidR="007F62BA" w:rsidRPr="00B707FD" w:rsidRDefault="007262CC" w:rsidP="00065D04">
      <w:pPr>
        <w:pStyle w:val="3"/>
        <w:jc w:val="thaiDistribute"/>
        <w:rPr>
          <w:rFonts w:ascii="TH Sarabun New" w:hAnsi="TH Sarabun New" w:cs="TH Sarabun New"/>
        </w:rPr>
      </w:pPr>
      <w:bookmarkStart w:id="123" w:name="_Toc109332152"/>
      <w:bookmarkStart w:id="124" w:name="_Toc109333674"/>
      <w:bookmarkStart w:id="125" w:name="_Toc109335746"/>
      <w:bookmarkStart w:id="126" w:name="_Toc112061405"/>
      <w:bookmarkStart w:id="127" w:name="_Toc112109682"/>
      <w:bookmarkStart w:id="128" w:name="_Toc131078379"/>
      <w:r w:rsidRPr="00B707FD">
        <w:rPr>
          <w:rFonts w:ascii="TH Sarabun New" w:hAnsi="TH Sarabun New" w:cs="TH Sarabun New"/>
        </w:rPr>
        <w:t>Flutter</w:t>
      </w:r>
      <w:bookmarkEnd w:id="123"/>
      <w:bookmarkEnd w:id="124"/>
      <w:bookmarkEnd w:id="125"/>
      <w:bookmarkEnd w:id="126"/>
      <w:bookmarkEnd w:id="127"/>
      <w:bookmarkEnd w:id="128"/>
    </w:p>
    <w:p w14:paraId="54D66A96" w14:textId="7059F3ED" w:rsidR="007262CC" w:rsidRPr="00B707FD" w:rsidRDefault="007F62BA" w:rsidP="00065D04">
      <w:pPr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        </w:t>
      </w:r>
      <w:r w:rsidR="00C85B15" w:rsidRPr="00B707FD">
        <w:rPr>
          <w:rFonts w:ascii="TH Sarabun New" w:hAnsi="TH Sarabun New" w:cs="TH Sarabun New"/>
          <w:cs/>
        </w:rPr>
        <w:tab/>
        <w:t xml:space="preserve">        </w:t>
      </w:r>
      <w:r w:rsidR="007262CC" w:rsidRPr="00B707FD">
        <w:rPr>
          <w:rFonts w:ascii="TH Sarabun New" w:hAnsi="TH Sarabun New" w:cs="TH Sarabun New"/>
        </w:rPr>
        <w:t>Flutter</w:t>
      </w:r>
      <w:r w:rsidR="003F1DDD" w:rsidRPr="00B707FD">
        <w:rPr>
          <w:rFonts w:ascii="TH Sarabun New" w:hAnsi="TH Sarabun New" w:cs="TH Sarabun New"/>
          <w:cs/>
        </w:rPr>
        <w:t xml:space="preserve"> </w:t>
      </w:r>
      <w:sdt>
        <w:sdtPr>
          <w:rPr>
            <w:rFonts w:ascii="TH Sarabun New" w:hAnsi="TH Sarabun New" w:cs="TH Sarabun New"/>
            <w:cs/>
          </w:rPr>
          <w:id w:val="2127731905"/>
          <w:citation/>
        </w:sdtPr>
        <w:sdtContent>
          <w:r w:rsidR="003F1DDD" w:rsidRPr="00B707FD">
            <w:rPr>
              <w:rFonts w:ascii="TH Sarabun New" w:hAnsi="TH Sarabun New" w:cs="TH Sarabun New"/>
              <w:cs/>
            </w:rPr>
            <w:fldChar w:fldCharType="begin"/>
          </w:r>
          <w:r w:rsidR="003F1DDD" w:rsidRPr="00B707FD">
            <w:rPr>
              <w:rFonts w:ascii="TH Sarabun New" w:hAnsi="TH Sarabun New" w:cs="TH Sarabun New"/>
              <w:cs/>
            </w:rPr>
            <w:instrText xml:space="preserve"> </w:instrText>
          </w:r>
          <w:r w:rsidR="003F1DDD" w:rsidRPr="00B707FD">
            <w:rPr>
              <w:rFonts w:ascii="TH Sarabun New" w:hAnsi="TH Sarabun New" w:cs="TH Sarabun New"/>
            </w:rPr>
            <w:instrText>CITATION Hiz</w:instrText>
          </w:r>
          <w:r w:rsidR="003F1DDD" w:rsidRPr="00B707FD">
            <w:rPr>
              <w:rFonts w:ascii="TH Sarabun New" w:hAnsi="TH Sarabun New" w:cs="TH Sarabun New"/>
              <w:cs/>
            </w:rPr>
            <w:instrText xml:space="preserve">151 </w:instrText>
          </w:r>
          <w:r w:rsidR="003F1DDD" w:rsidRPr="00B707FD">
            <w:rPr>
              <w:rFonts w:ascii="TH Sarabun New" w:hAnsi="TH Sarabun New" w:cs="TH Sarabun New"/>
            </w:rPr>
            <w:instrText xml:space="preserve">\l </w:instrText>
          </w:r>
          <w:r w:rsidR="003F1DDD" w:rsidRPr="00B707FD">
            <w:rPr>
              <w:rFonts w:ascii="TH Sarabun New" w:hAnsi="TH Sarabun New" w:cs="TH Sarabun New"/>
              <w:cs/>
            </w:rPr>
            <w:instrText xml:space="preserve">1054 </w:instrText>
          </w:r>
          <w:r w:rsidR="003F1DDD" w:rsidRPr="00B707FD">
            <w:rPr>
              <w:rFonts w:ascii="TH Sarabun New" w:hAnsi="TH Sarabun New" w:cs="TH Sarabun New"/>
              <w:cs/>
            </w:rPr>
            <w:fldChar w:fldCharType="separate"/>
          </w:r>
          <w:r w:rsidR="009C4FFE" w:rsidRPr="00B707FD">
            <w:rPr>
              <w:rFonts w:ascii="TH Sarabun New" w:hAnsi="TH Sarabun New" w:cs="TH Sarabun New"/>
              <w:noProof/>
            </w:rPr>
            <w:t>[1]</w:t>
          </w:r>
          <w:r w:rsidR="003F1DDD" w:rsidRPr="00B707FD">
            <w:rPr>
              <w:rFonts w:ascii="TH Sarabun New" w:hAnsi="TH Sarabun New" w:cs="TH Sarabun New"/>
              <w:cs/>
            </w:rPr>
            <w:fldChar w:fldCharType="end"/>
          </w:r>
        </w:sdtContent>
      </w:sdt>
      <w:r w:rsidR="007262CC" w:rsidRPr="00B707FD">
        <w:rPr>
          <w:rFonts w:ascii="TH Sarabun New" w:hAnsi="TH Sarabun New" w:cs="TH Sarabun New"/>
          <w:cs/>
        </w:rPr>
        <w:t xml:space="preserve"> คือ </w:t>
      </w:r>
      <w:r w:rsidR="007262CC" w:rsidRPr="00B707FD">
        <w:rPr>
          <w:rFonts w:ascii="TH Sarabun New" w:hAnsi="TH Sarabun New" w:cs="TH Sarabun New"/>
        </w:rPr>
        <w:t xml:space="preserve">Framework </w:t>
      </w:r>
      <w:r w:rsidR="007262CC" w:rsidRPr="00B707FD">
        <w:rPr>
          <w:rFonts w:ascii="TH Sarabun New" w:hAnsi="TH Sarabun New" w:cs="TH Sarabun New"/>
          <w:cs/>
        </w:rPr>
        <w:t xml:space="preserve">ที่ใช้สร้าง </w:t>
      </w:r>
      <w:r w:rsidR="007262CC" w:rsidRPr="00B707FD">
        <w:rPr>
          <w:rFonts w:ascii="TH Sarabun New" w:hAnsi="TH Sarabun New" w:cs="TH Sarabun New"/>
        </w:rPr>
        <w:t xml:space="preserve">UI </w:t>
      </w:r>
      <w:r w:rsidR="007262CC" w:rsidRPr="00B707FD">
        <w:rPr>
          <w:rFonts w:ascii="TH Sarabun New" w:hAnsi="TH Sarabun New" w:cs="TH Sarabun New"/>
          <w:cs/>
        </w:rPr>
        <w:t xml:space="preserve">สําหรับ </w:t>
      </w:r>
      <w:r w:rsidR="007262CC" w:rsidRPr="00B707FD">
        <w:rPr>
          <w:rFonts w:ascii="TH Sarabun New" w:hAnsi="TH Sarabun New" w:cs="TH Sarabun New"/>
        </w:rPr>
        <w:t xml:space="preserve">mobile application </w:t>
      </w:r>
      <w:r w:rsidR="007262CC" w:rsidRPr="00B707FD">
        <w:rPr>
          <w:rFonts w:ascii="TH Sarabun New" w:hAnsi="TH Sarabun New" w:cs="TH Sarabun New"/>
          <w:cs/>
        </w:rPr>
        <w:t xml:space="preserve">ที่สามารถทํางานได้ทั้ง </w:t>
      </w:r>
      <w:r w:rsidR="007262CC" w:rsidRPr="00B707FD">
        <w:rPr>
          <w:rFonts w:ascii="TH Sarabun New" w:hAnsi="TH Sarabun New" w:cs="TH Sarabun New"/>
        </w:rPr>
        <w:t xml:space="preserve">IOS </w:t>
      </w:r>
      <w:r w:rsidR="007262CC" w:rsidRPr="00B707FD">
        <w:rPr>
          <w:rFonts w:ascii="TH Sarabun New" w:hAnsi="TH Sarabun New" w:cs="TH Sarabun New"/>
          <w:cs/>
        </w:rPr>
        <w:t xml:space="preserve">และ </w:t>
      </w:r>
      <w:r w:rsidR="007262CC" w:rsidRPr="00B707FD">
        <w:rPr>
          <w:rFonts w:ascii="TH Sarabun New" w:hAnsi="TH Sarabun New" w:cs="TH Sarabun New"/>
        </w:rPr>
        <w:t xml:space="preserve">Android </w:t>
      </w:r>
      <w:r w:rsidR="007262CC" w:rsidRPr="00B707FD">
        <w:rPr>
          <w:rFonts w:ascii="TH Sarabun New" w:hAnsi="TH Sarabun New" w:cs="TH Sarabun New"/>
          <w:cs/>
        </w:rPr>
        <w:t xml:space="preserve">ในเวลาเดียวกันโดยที่ใช้ </w:t>
      </w:r>
      <w:r w:rsidR="007262CC" w:rsidRPr="00B707FD">
        <w:rPr>
          <w:rFonts w:ascii="TH Sarabun New" w:hAnsi="TH Sarabun New" w:cs="TH Sarabun New"/>
        </w:rPr>
        <w:t xml:space="preserve">source code </w:t>
      </w:r>
      <w:r w:rsidR="007262CC" w:rsidRPr="00B707FD">
        <w:rPr>
          <w:rFonts w:ascii="TH Sarabun New" w:hAnsi="TH Sarabun New" w:cs="TH Sarabun New"/>
          <w:cs/>
        </w:rPr>
        <w:t xml:space="preserve">ตัวเดียวกัน โดยภาษาที่ใช้ใน </w:t>
      </w:r>
      <w:r w:rsidR="007262CC" w:rsidRPr="00B707FD">
        <w:rPr>
          <w:rFonts w:ascii="TH Sarabun New" w:hAnsi="TH Sarabun New" w:cs="TH Sarabun New"/>
        </w:rPr>
        <w:t xml:space="preserve">Flutter </w:t>
      </w:r>
      <w:r w:rsidR="007262CC" w:rsidRPr="00B707FD">
        <w:rPr>
          <w:rFonts w:ascii="TH Sarabun New" w:hAnsi="TH Sarabun New" w:cs="TH Sarabun New"/>
          <w:cs/>
        </w:rPr>
        <w:t>นั้นจะเป็นภาษา</w:t>
      </w:r>
      <w:r w:rsidR="007262CC" w:rsidRPr="00B707FD">
        <w:rPr>
          <w:rFonts w:ascii="TH Sarabun New" w:hAnsi="TH Sarabun New" w:cs="TH Sarabun New"/>
        </w:rPr>
        <w:t xml:space="preserve"> dart </w:t>
      </w:r>
      <w:r w:rsidR="007262CC" w:rsidRPr="00B707FD">
        <w:rPr>
          <w:rFonts w:ascii="TH Sarabun New" w:hAnsi="TH Sarabun New" w:cs="TH Sarabun New"/>
          <w:cs/>
        </w:rPr>
        <w:t xml:space="preserve">ซึ่งถูกพัฒนาโดย </w:t>
      </w:r>
      <w:r w:rsidR="007262CC" w:rsidRPr="00B707FD">
        <w:rPr>
          <w:rFonts w:ascii="TH Sarabun New" w:hAnsi="TH Sarabun New" w:cs="TH Sarabun New"/>
        </w:rPr>
        <w:t xml:space="preserve">Google </w:t>
      </w:r>
      <w:r w:rsidR="007262CC" w:rsidRPr="00B707FD">
        <w:rPr>
          <w:rFonts w:ascii="TH Sarabun New" w:hAnsi="TH Sarabun New" w:cs="TH Sarabun New"/>
          <w:cs/>
        </w:rPr>
        <w:t xml:space="preserve">และ ยังเป็น </w:t>
      </w:r>
      <w:r w:rsidR="007262CC" w:rsidRPr="00B707FD">
        <w:rPr>
          <w:rFonts w:ascii="TH Sarabun New" w:hAnsi="TH Sarabun New" w:cs="TH Sarabun New"/>
        </w:rPr>
        <w:t xml:space="preserve">open source </w:t>
      </w:r>
      <w:r w:rsidR="007262CC" w:rsidRPr="00B707FD">
        <w:rPr>
          <w:rFonts w:ascii="TH Sarabun New" w:hAnsi="TH Sarabun New" w:cs="TH Sarabun New"/>
          <w:cs/>
        </w:rPr>
        <w:t xml:space="preserve">ที่สามารถใช้งานได้ฟรี ตัวอย่าง </w:t>
      </w:r>
      <w:r w:rsidR="007262CC" w:rsidRPr="00B707FD">
        <w:rPr>
          <w:rFonts w:ascii="TH Sarabun New" w:hAnsi="TH Sarabun New" w:cs="TH Sarabun New"/>
        </w:rPr>
        <w:t xml:space="preserve">syntax </w:t>
      </w:r>
      <w:r w:rsidR="007262CC" w:rsidRPr="00B707FD">
        <w:rPr>
          <w:rFonts w:ascii="TH Sarabun New" w:hAnsi="TH Sarabun New" w:cs="TH Sarabun New"/>
          <w:cs/>
        </w:rPr>
        <w:t xml:space="preserve">ของภาษา </w:t>
      </w:r>
      <w:r w:rsidR="007262CC" w:rsidRPr="00B707FD">
        <w:rPr>
          <w:rFonts w:ascii="TH Sarabun New" w:hAnsi="TH Sarabun New" w:cs="TH Sarabun New"/>
        </w:rPr>
        <w:t xml:space="preserve">dart </w:t>
      </w:r>
      <w:r w:rsidR="007262CC" w:rsidRPr="00B707FD">
        <w:rPr>
          <w:rFonts w:ascii="TH Sarabun New" w:hAnsi="TH Sarabun New" w:cs="TH Sarabun New"/>
          <w:cs/>
        </w:rPr>
        <w:t xml:space="preserve">ที่ใช้ใน </w:t>
      </w:r>
      <w:r w:rsidR="007262CC" w:rsidRPr="00B707FD">
        <w:rPr>
          <w:rFonts w:ascii="TH Sarabun New" w:hAnsi="TH Sarabun New" w:cs="TH Sarabun New"/>
        </w:rPr>
        <w:t xml:space="preserve">Flutter </w:t>
      </w:r>
      <w:r w:rsidR="007262CC" w:rsidRPr="00B707FD">
        <w:rPr>
          <w:rFonts w:ascii="TH Sarabun New" w:hAnsi="TH Sarabun New" w:cs="TH Sarabun New"/>
          <w:cs/>
        </w:rPr>
        <w:t xml:space="preserve">ซึ่งจะมีความคล้ายกับภาษา </w:t>
      </w:r>
      <w:r w:rsidR="007262CC" w:rsidRPr="00B707FD">
        <w:rPr>
          <w:rFonts w:ascii="TH Sarabun New" w:hAnsi="TH Sarabun New" w:cs="TH Sarabun New"/>
        </w:rPr>
        <w:t xml:space="preserve">Java </w:t>
      </w:r>
      <w:r w:rsidR="007262CC" w:rsidRPr="00B707FD">
        <w:rPr>
          <w:rFonts w:ascii="TH Sarabun New" w:hAnsi="TH Sarabun New" w:cs="TH Sarabun New"/>
          <w:cs/>
        </w:rPr>
        <w:t>เนื่องจาก</w:t>
      </w:r>
    </w:p>
    <w:p w14:paraId="0D6B2424" w14:textId="41991657" w:rsidR="005D2CAA" w:rsidRPr="00B707FD" w:rsidRDefault="005D2CAA" w:rsidP="00065D04">
      <w:pPr>
        <w:pStyle w:val="33"/>
        <w:ind w:firstLine="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dart </w:t>
      </w:r>
      <w:r w:rsidRPr="00B707FD">
        <w:rPr>
          <w:rFonts w:ascii="TH Sarabun New" w:hAnsi="TH Sarabun New" w:cs="TH Sarabun New"/>
          <w:cs/>
        </w:rPr>
        <w:t xml:space="preserve">เป็นภาษาที่รองรับ </w:t>
      </w:r>
      <w:r w:rsidRPr="00B707FD">
        <w:rPr>
          <w:rFonts w:ascii="TH Sarabun New" w:hAnsi="TH Sarabun New" w:cs="TH Sarabun New"/>
        </w:rPr>
        <w:t xml:space="preserve">OOP </w:t>
      </w:r>
      <w:r w:rsidRPr="00B707FD">
        <w:rPr>
          <w:rFonts w:ascii="TH Sarabun New" w:hAnsi="TH Sarabun New" w:cs="TH Sarabun New"/>
          <w:cs/>
        </w:rPr>
        <w:t>และมีแนวคิด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 xml:space="preserve">เช่นเดียวกับภาษา </w:t>
      </w:r>
      <w:r w:rsidRPr="00B707FD">
        <w:rPr>
          <w:rFonts w:ascii="TH Sarabun New" w:hAnsi="TH Sarabun New" w:cs="TH Sarabun New"/>
        </w:rPr>
        <w:t>Java</w:t>
      </w:r>
    </w:p>
    <w:p w14:paraId="4686C2D2" w14:textId="77777777" w:rsidR="00905F12" w:rsidRPr="00B707FD" w:rsidRDefault="00714C43" w:rsidP="00905F12">
      <w:pPr>
        <w:pStyle w:val="33"/>
        <w:keepNext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drawing>
          <wp:inline distT="0" distB="0" distL="0" distR="0" wp14:anchorId="62013309" wp14:editId="1C6B36AB">
            <wp:extent cx="4057158" cy="3694314"/>
            <wp:effectExtent l="0" t="0" r="635" b="1905"/>
            <wp:docPr id="8" name="รูปภาพ 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489" cy="370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5359" w14:textId="423D0E7A" w:rsidR="001E3197" w:rsidRPr="00B707FD" w:rsidRDefault="00905F12" w:rsidP="005901D0">
      <w:pPr>
        <w:pStyle w:val="a9"/>
        <w:rPr>
          <w:rFonts w:ascii="TH Sarabun New" w:hAnsi="TH Sarabun New" w:cs="TH Sarabun New"/>
        </w:rPr>
      </w:pPr>
      <w:bookmarkStart w:id="129" w:name="_Toc131462004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2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1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 xml:space="preserve">ตัวอย่างโครงสร้าง </w:t>
      </w:r>
      <w:r w:rsidRPr="00B707FD">
        <w:rPr>
          <w:rFonts w:ascii="TH Sarabun New" w:hAnsi="TH Sarabun New" w:cs="TH Sarabun New"/>
          <w:b w:val="0"/>
          <w:bCs w:val="0"/>
        </w:rPr>
        <w:t>Flutter</w:t>
      </w:r>
      <w:bookmarkEnd w:id="129"/>
    </w:p>
    <w:p w14:paraId="60B1E5C7" w14:textId="77777777" w:rsidR="00234E97" w:rsidRPr="00B707FD" w:rsidRDefault="00234E97" w:rsidP="001E3197">
      <w:pPr>
        <w:pStyle w:val="33"/>
        <w:keepNext/>
        <w:jc w:val="thaiDistribute"/>
        <w:rPr>
          <w:rFonts w:ascii="TH Sarabun New" w:hAnsi="TH Sarabun New" w:cs="TH Sarabun New"/>
        </w:rPr>
      </w:pPr>
    </w:p>
    <w:p w14:paraId="73DE36E8" w14:textId="36E584B9" w:rsidR="00234E97" w:rsidRPr="00B707FD" w:rsidRDefault="00813DD8" w:rsidP="005901D0">
      <w:pPr>
        <w:pStyle w:val="a9"/>
        <w:rPr>
          <w:rFonts w:ascii="TH Sarabun New" w:hAnsi="TH Sarabun New" w:cs="TH Sarabun New"/>
          <w:cs/>
        </w:rPr>
      </w:pPr>
      <w:bookmarkStart w:id="130" w:name="_Ref112108940"/>
      <w:bookmarkStart w:id="131" w:name="_Toc112109700"/>
      <w:bookmarkStart w:id="132" w:name="_Toc112110101"/>
      <w:r w:rsidRPr="00B707FD">
        <w:rPr>
          <w:rFonts w:ascii="TH Sarabun New" w:hAnsi="TH Sarabun New" w:cs="TH Sarabun New"/>
        </w:rPr>
        <w:t xml:space="preserve">       </w:t>
      </w:r>
      <w:bookmarkEnd w:id="130"/>
      <w:bookmarkEnd w:id="131"/>
      <w:bookmarkEnd w:id="132"/>
    </w:p>
    <w:p w14:paraId="4E1C5768" w14:textId="6A306106" w:rsidR="005D2CAA" w:rsidRPr="00B707FD" w:rsidRDefault="004027C6" w:rsidP="00065D04">
      <w:pPr>
        <w:pStyle w:val="33"/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lastRenderedPageBreak/>
        <w:t xml:space="preserve">        </w:t>
      </w:r>
      <w:r w:rsidR="005D2CAA" w:rsidRPr="00B707FD">
        <w:rPr>
          <w:rFonts w:ascii="TH Sarabun New" w:hAnsi="TH Sarabun New" w:cs="TH Sarabun New"/>
        </w:rPr>
        <w:t xml:space="preserve"> </w:t>
      </w:r>
      <w:r w:rsidR="005D2CAA" w:rsidRPr="00B707FD">
        <w:rPr>
          <w:rFonts w:ascii="TH Sarabun New" w:hAnsi="TH Sarabun New" w:cs="TH Sarabun New"/>
          <w:cs/>
        </w:rPr>
        <w:t xml:space="preserve">ซึ่งหากสังเกตจาก </w:t>
      </w:r>
      <w:r w:rsidR="00EB5375" w:rsidRPr="00B707FD">
        <w:rPr>
          <w:rFonts w:ascii="TH Sarabun New" w:hAnsi="TH Sarabun New" w:cs="TH Sarabun New"/>
          <w:cs/>
        </w:rPr>
        <w:fldChar w:fldCharType="begin"/>
      </w:r>
      <w:r w:rsidR="00EB5375" w:rsidRPr="00B707FD">
        <w:rPr>
          <w:rFonts w:ascii="TH Sarabun New" w:hAnsi="TH Sarabun New" w:cs="TH Sarabun New"/>
          <w:cs/>
        </w:rPr>
        <w:instrText xml:space="preserve"> </w:instrText>
      </w:r>
      <w:r w:rsidR="00EB5375" w:rsidRPr="00B707FD">
        <w:rPr>
          <w:rFonts w:ascii="TH Sarabun New" w:hAnsi="TH Sarabun New" w:cs="TH Sarabun New"/>
        </w:rPr>
        <w:instrText>REF _Ref</w:instrText>
      </w:r>
      <w:r w:rsidR="00EB5375" w:rsidRPr="00B707FD">
        <w:rPr>
          <w:rFonts w:ascii="TH Sarabun New" w:hAnsi="TH Sarabun New" w:cs="TH Sarabun New"/>
          <w:cs/>
        </w:rPr>
        <w:instrText xml:space="preserve">112108940 </w:instrText>
      </w:r>
      <w:r w:rsidR="00EB5375" w:rsidRPr="00B707FD">
        <w:rPr>
          <w:rFonts w:ascii="TH Sarabun New" w:hAnsi="TH Sarabun New" w:cs="TH Sarabun New"/>
        </w:rPr>
        <w:instrText>\h</w:instrText>
      </w:r>
      <w:r w:rsidR="00EB5375" w:rsidRPr="00B707FD">
        <w:rPr>
          <w:rFonts w:ascii="TH Sarabun New" w:hAnsi="TH Sarabun New" w:cs="TH Sarabun New"/>
          <w:cs/>
        </w:rPr>
        <w:instrText xml:space="preserve"> </w:instrText>
      </w:r>
      <w:r w:rsidR="00302437" w:rsidRPr="00B707FD">
        <w:rPr>
          <w:rFonts w:ascii="TH Sarabun New" w:hAnsi="TH Sarabun New" w:cs="TH Sarabun New"/>
        </w:rPr>
        <w:instrText xml:space="preserve"> \* MERGEFORMAT </w:instrText>
      </w:r>
      <w:r w:rsidR="00EB5375" w:rsidRPr="00B707FD">
        <w:rPr>
          <w:rFonts w:ascii="TH Sarabun New" w:hAnsi="TH Sarabun New" w:cs="TH Sarabun New"/>
          <w:cs/>
        </w:rPr>
      </w:r>
      <w:r w:rsidR="00EB5375" w:rsidRPr="00B707FD">
        <w:rPr>
          <w:rFonts w:ascii="TH Sarabun New" w:hAnsi="TH Sarabun New" w:cs="TH Sarabun New"/>
          <w:cs/>
        </w:rPr>
        <w:fldChar w:fldCharType="separate"/>
      </w:r>
      <w:r w:rsidR="00E02568" w:rsidRPr="00E02568">
        <w:rPr>
          <w:rFonts w:ascii="TH Sarabun New" w:hAnsi="TH Sarabun New" w:cs="TH Sarabun New"/>
          <w:b/>
          <w:bCs/>
        </w:rPr>
        <w:t xml:space="preserve">       </w:t>
      </w:r>
      <w:r w:rsidR="00EB5375" w:rsidRPr="00B707FD">
        <w:rPr>
          <w:rFonts w:ascii="TH Sarabun New" w:hAnsi="TH Sarabun New" w:cs="TH Sarabun New"/>
          <w:cs/>
        </w:rPr>
        <w:fldChar w:fldCharType="end"/>
      </w:r>
      <w:r w:rsidR="005D2CAA" w:rsidRPr="00B707FD">
        <w:rPr>
          <w:rFonts w:ascii="TH Sarabun New" w:hAnsi="TH Sarabun New" w:cs="TH Sarabun New"/>
          <w:cs/>
        </w:rPr>
        <w:t xml:space="preserve">จะเห็นว่า </w:t>
      </w:r>
      <w:r w:rsidR="005D2CAA" w:rsidRPr="00B707FD">
        <w:rPr>
          <w:rFonts w:ascii="TH Sarabun New" w:hAnsi="TH Sarabun New" w:cs="TH Sarabun New"/>
        </w:rPr>
        <w:t xml:space="preserve"> Flutter </w:t>
      </w:r>
      <w:r w:rsidR="005D2CAA" w:rsidRPr="00B707FD">
        <w:rPr>
          <w:rFonts w:ascii="TH Sarabun New" w:hAnsi="TH Sarabun New" w:cs="TH Sarabun New"/>
          <w:cs/>
        </w:rPr>
        <w:t xml:space="preserve">นั้นจะมี </w:t>
      </w:r>
      <w:r w:rsidR="005D2CAA" w:rsidRPr="00B707FD">
        <w:rPr>
          <w:rFonts w:ascii="TH Sarabun New" w:hAnsi="TH Sarabun New" w:cs="TH Sarabun New"/>
        </w:rPr>
        <w:t xml:space="preserve">Widget </w:t>
      </w:r>
      <w:r w:rsidR="005D2CAA" w:rsidRPr="00B707FD">
        <w:rPr>
          <w:rFonts w:ascii="TH Sarabun New" w:hAnsi="TH Sarabun New" w:cs="TH Sarabun New"/>
          <w:cs/>
        </w:rPr>
        <w:t xml:space="preserve">พื้นฐานมาให้ เพื่อทำให้การออกแบบ </w:t>
      </w:r>
      <w:r w:rsidR="005D2CAA" w:rsidRPr="00B707FD">
        <w:rPr>
          <w:rFonts w:ascii="TH Sarabun New" w:hAnsi="TH Sarabun New" w:cs="TH Sarabun New"/>
        </w:rPr>
        <w:t>UI</w:t>
      </w:r>
      <w:r w:rsidRPr="00B707FD">
        <w:rPr>
          <w:rFonts w:ascii="TH Sarabun New" w:hAnsi="TH Sarabun New" w:cs="TH Sarabun New"/>
          <w:cs/>
        </w:rPr>
        <w:t xml:space="preserve"> </w:t>
      </w:r>
      <w:r w:rsidR="005D2CAA" w:rsidRPr="00B707FD">
        <w:rPr>
          <w:rFonts w:ascii="TH Sarabun New" w:hAnsi="TH Sarabun New" w:cs="TH Sarabun New"/>
          <w:cs/>
        </w:rPr>
        <w:t xml:space="preserve">มีความง่าย และสะดวกยิ่งขึ้น โดย </w:t>
      </w:r>
      <w:r w:rsidR="005D2CAA" w:rsidRPr="00B707FD">
        <w:rPr>
          <w:rFonts w:ascii="TH Sarabun New" w:hAnsi="TH Sarabun New" w:cs="TH Sarabun New"/>
        </w:rPr>
        <w:t xml:space="preserve">Widget </w:t>
      </w:r>
      <w:r w:rsidR="005D2CAA" w:rsidRPr="00B707FD">
        <w:rPr>
          <w:rFonts w:ascii="TH Sarabun New" w:hAnsi="TH Sarabun New" w:cs="TH Sarabun New"/>
          <w:cs/>
        </w:rPr>
        <w:t xml:space="preserve">พื้นฐานของ </w:t>
      </w:r>
      <w:r w:rsidR="005D2CAA" w:rsidRPr="00B707FD">
        <w:rPr>
          <w:rFonts w:ascii="TH Sarabun New" w:hAnsi="TH Sarabun New" w:cs="TH Sarabun New"/>
        </w:rPr>
        <w:t xml:space="preserve">Flutter </w:t>
      </w:r>
      <w:r w:rsidR="005D2CAA" w:rsidRPr="00B707FD">
        <w:rPr>
          <w:rFonts w:ascii="TH Sarabun New" w:hAnsi="TH Sarabun New" w:cs="TH Sarabun New"/>
          <w:cs/>
        </w:rPr>
        <w:t xml:space="preserve">หลัก ๆ จะมีอยู่ </w:t>
      </w:r>
      <w:r w:rsidR="005D2CAA" w:rsidRPr="00B707FD">
        <w:rPr>
          <w:rFonts w:ascii="TH Sarabun New" w:hAnsi="TH Sarabun New" w:cs="TH Sarabun New"/>
        </w:rPr>
        <w:t xml:space="preserve">2 </w:t>
      </w:r>
      <w:r w:rsidR="005D2CAA" w:rsidRPr="00B707FD">
        <w:rPr>
          <w:rFonts w:ascii="TH Sarabun New" w:hAnsi="TH Sarabun New" w:cs="TH Sarabun New"/>
          <w:cs/>
        </w:rPr>
        <w:t xml:space="preserve">ชนิดคือ </w:t>
      </w:r>
      <w:r w:rsidR="005D2CAA" w:rsidRPr="00B707FD">
        <w:rPr>
          <w:rFonts w:ascii="TH Sarabun New" w:hAnsi="TH Sarabun New" w:cs="TH Sarabun New"/>
        </w:rPr>
        <w:t xml:space="preserve">StatelessWidget </w:t>
      </w:r>
      <w:r w:rsidR="005D2CAA" w:rsidRPr="00B707FD">
        <w:rPr>
          <w:rFonts w:ascii="TH Sarabun New" w:hAnsi="TH Sarabun New" w:cs="TH Sarabun New"/>
          <w:cs/>
        </w:rPr>
        <w:t xml:space="preserve">และ </w:t>
      </w:r>
      <w:r w:rsidR="005D2CAA" w:rsidRPr="00B707FD">
        <w:rPr>
          <w:rFonts w:ascii="TH Sarabun New" w:hAnsi="TH Sarabun New" w:cs="TH Sarabun New"/>
        </w:rPr>
        <w:t xml:space="preserve">StatefulWidget </w:t>
      </w:r>
      <w:r w:rsidR="005D2CAA" w:rsidRPr="00B707FD">
        <w:rPr>
          <w:rFonts w:ascii="TH Sarabun New" w:hAnsi="TH Sarabun New" w:cs="TH Sarabun New"/>
          <w:cs/>
        </w:rPr>
        <w:t xml:space="preserve">โดยที่ </w:t>
      </w:r>
      <w:r w:rsidR="005D2CAA" w:rsidRPr="00B707FD">
        <w:rPr>
          <w:rFonts w:ascii="TH Sarabun New" w:hAnsi="TH Sarabun New" w:cs="TH Sarabun New"/>
        </w:rPr>
        <w:t xml:space="preserve">StatelessWidget </w:t>
      </w:r>
      <w:r w:rsidR="005D2CAA" w:rsidRPr="00B707FD">
        <w:rPr>
          <w:rFonts w:ascii="TH Sarabun New" w:hAnsi="TH Sarabun New" w:cs="TH Sarabun New"/>
          <w:cs/>
        </w:rPr>
        <w:t xml:space="preserve">จะใช้สร้าง </w:t>
      </w:r>
      <w:r w:rsidR="005D2CAA" w:rsidRPr="00B707FD">
        <w:rPr>
          <w:rFonts w:ascii="TH Sarabun New" w:hAnsi="TH Sarabun New" w:cs="TH Sarabun New"/>
        </w:rPr>
        <w:t xml:space="preserve">Widget </w:t>
      </w:r>
      <w:r w:rsidR="005D2CAA" w:rsidRPr="00B707FD">
        <w:rPr>
          <w:rFonts w:ascii="TH Sarabun New" w:hAnsi="TH Sarabun New" w:cs="TH Sarabun New"/>
          <w:cs/>
        </w:rPr>
        <w:t>ที่ไม่มีการจัดการสถานะการทำงานใดหรือหน้านั้นๆจะไม่มีการเปลี่ยนแปลง เช่น การแสดงข้อความ</w:t>
      </w:r>
      <w:r w:rsidR="005D2CAA" w:rsidRPr="00B707FD">
        <w:rPr>
          <w:rFonts w:ascii="TH Sarabun New" w:hAnsi="TH Sarabun New" w:cs="TH Sarabun New"/>
        </w:rPr>
        <w:t>,Icon</w:t>
      </w:r>
      <w:r w:rsidR="005D2CAA" w:rsidRPr="00B707FD">
        <w:rPr>
          <w:rFonts w:ascii="TH Sarabun New" w:hAnsi="TH Sarabun New" w:cs="TH Sarabun New"/>
          <w:cs/>
        </w:rPr>
        <w:t xml:space="preserve">หรือรูปภาพที่ไม่มี </w:t>
      </w:r>
      <w:r w:rsidR="005D2CAA" w:rsidRPr="00B707FD">
        <w:rPr>
          <w:rFonts w:ascii="TH Sarabun New" w:hAnsi="TH Sarabun New" w:cs="TH Sarabun New"/>
        </w:rPr>
        <w:t xml:space="preserve">animation </w:t>
      </w:r>
      <w:r w:rsidR="005D2CAA" w:rsidRPr="00B707FD">
        <w:rPr>
          <w:rFonts w:ascii="TH Sarabun New" w:hAnsi="TH Sarabun New" w:cs="TH Sarabun New"/>
          <w:cs/>
        </w:rPr>
        <w:t xml:space="preserve">เข้ามาเกี่ยวข้องเป็นต้น ส่วน </w:t>
      </w:r>
      <w:r w:rsidR="005D2CAA" w:rsidRPr="00B707FD">
        <w:rPr>
          <w:rFonts w:ascii="TH Sarabun New" w:hAnsi="TH Sarabun New" w:cs="TH Sarabun New"/>
        </w:rPr>
        <w:t xml:space="preserve">StatefulWidget </w:t>
      </w:r>
      <w:r w:rsidR="005D2CAA" w:rsidRPr="00B707FD">
        <w:rPr>
          <w:rFonts w:ascii="TH Sarabun New" w:hAnsi="TH Sarabun New" w:cs="TH Sarabun New"/>
          <w:cs/>
        </w:rPr>
        <w:t xml:space="preserve">จะใช้สร้าง </w:t>
      </w:r>
      <w:r w:rsidR="005D2CAA" w:rsidRPr="00B707FD">
        <w:rPr>
          <w:rFonts w:ascii="TH Sarabun New" w:hAnsi="TH Sarabun New" w:cs="TH Sarabun New"/>
        </w:rPr>
        <w:t xml:space="preserve">Widget </w:t>
      </w:r>
      <w:r w:rsidR="005D2CAA" w:rsidRPr="00B707FD">
        <w:rPr>
          <w:rFonts w:ascii="TH Sarabun New" w:hAnsi="TH Sarabun New" w:cs="TH Sarabun New"/>
          <w:cs/>
        </w:rPr>
        <w:t>ที่มีการจัดการสถานการณ์ทำงานต่างๆหรือมีปุ่มที่มี</w:t>
      </w:r>
      <w:r w:rsidR="005D2CAA" w:rsidRPr="00B707FD">
        <w:rPr>
          <w:rFonts w:ascii="TH Sarabun New" w:hAnsi="TH Sarabun New" w:cs="TH Sarabun New"/>
        </w:rPr>
        <w:t xml:space="preserve"> action</w:t>
      </w:r>
      <w:r w:rsidR="005D2CAA" w:rsidRPr="00B707FD">
        <w:rPr>
          <w:rFonts w:ascii="TH Sarabun New" w:hAnsi="TH Sarabun New" w:cs="TH Sarabun New"/>
          <w:cs/>
        </w:rPr>
        <w:t xml:space="preserve">  เช่น การสร้าง </w:t>
      </w:r>
      <w:r w:rsidR="005D2CAA" w:rsidRPr="00B707FD">
        <w:rPr>
          <w:rFonts w:ascii="TH Sarabun New" w:hAnsi="TH Sarabun New" w:cs="TH Sarabun New"/>
        </w:rPr>
        <w:t xml:space="preserve">Icon </w:t>
      </w:r>
      <w:r w:rsidR="005D2CAA" w:rsidRPr="00B707FD">
        <w:rPr>
          <w:rFonts w:ascii="TH Sarabun New" w:hAnsi="TH Sarabun New" w:cs="TH Sarabun New"/>
          <w:cs/>
        </w:rPr>
        <w:t xml:space="preserve">ที่มีการใส่ </w:t>
      </w:r>
      <w:r w:rsidR="005D2CAA" w:rsidRPr="00B707FD">
        <w:rPr>
          <w:rFonts w:ascii="TH Sarabun New" w:hAnsi="TH Sarabun New" w:cs="TH Sarabun New"/>
        </w:rPr>
        <w:t xml:space="preserve">animation </w:t>
      </w:r>
      <w:r w:rsidR="005D2CAA" w:rsidRPr="00B707FD">
        <w:rPr>
          <w:rFonts w:ascii="TH Sarabun New" w:hAnsi="TH Sarabun New" w:cs="TH Sarabun New"/>
          <w:cs/>
        </w:rPr>
        <w:t>ให้สามารถขยับไปมาได้</w:t>
      </w:r>
      <w:r w:rsidR="005D2CAA" w:rsidRPr="00B707FD">
        <w:rPr>
          <w:rFonts w:ascii="TH Sarabun New" w:hAnsi="TH Sarabun New" w:cs="TH Sarabun New"/>
        </w:rPr>
        <w:t xml:space="preserve">, </w:t>
      </w:r>
      <w:r w:rsidR="005D2CAA" w:rsidRPr="00B707FD">
        <w:rPr>
          <w:rFonts w:ascii="TH Sarabun New" w:hAnsi="TH Sarabun New" w:cs="TH Sarabun New"/>
          <w:cs/>
        </w:rPr>
        <w:t xml:space="preserve">ปุ่มกดต่างๆ บนหน้า </w:t>
      </w:r>
      <w:r w:rsidR="005D2CAA" w:rsidRPr="00B707FD">
        <w:rPr>
          <w:rFonts w:ascii="TH Sarabun New" w:hAnsi="TH Sarabun New" w:cs="TH Sarabun New"/>
        </w:rPr>
        <w:t xml:space="preserve">UI </w:t>
      </w:r>
      <w:r w:rsidR="005D2CAA" w:rsidRPr="00B707FD">
        <w:rPr>
          <w:rFonts w:ascii="TH Sarabun New" w:hAnsi="TH Sarabun New" w:cs="TH Sarabun New"/>
          <w:cs/>
        </w:rPr>
        <w:t>เป็นต้น</w:t>
      </w:r>
    </w:p>
    <w:p w14:paraId="4F711578" w14:textId="091E8D7D" w:rsidR="004626A0" w:rsidRPr="00B707FD" w:rsidRDefault="004027C6" w:rsidP="00065D04">
      <w:pPr>
        <w:pStyle w:val="33"/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     </w:t>
      </w:r>
      <w:r w:rsidR="00DF6E51" w:rsidRPr="00B707FD">
        <w:rPr>
          <w:rFonts w:ascii="TH Sarabun New" w:hAnsi="TH Sarabun New" w:cs="TH Sarabun New"/>
          <w:cs/>
        </w:rPr>
        <w:t xml:space="preserve">   </w:t>
      </w:r>
      <w:r w:rsidR="004626A0" w:rsidRPr="00B707FD">
        <w:rPr>
          <w:rFonts w:ascii="TH Sarabun New" w:hAnsi="TH Sarabun New" w:cs="TH Sarabun New"/>
          <w:cs/>
        </w:rPr>
        <w:t xml:space="preserve">จุดเด่นหลัก ๆ ของ </w:t>
      </w:r>
      <w:r w:rsidR="004626A0" w:rsidRPr="00B707FD">
        <w:rPr>
          <w:rFonts w:ascii="TH Sarabun New" w:hAnsi="TH Sarabun New" w:cs="TH Sarabun New"/>
        </w:rPr>
        <w:t xml:space="preserve">Flutter </w:t>
      </w:r>
      <w:r w:rsidR="004626A0" w:rsidRPr="00B707FD">
        <w:rPr>
          <w:rFonts w:ascii="TH Sarabun New" w:hAnsi="TH Sarabun New" w:cs="TH Sarabun New"/>
          <w:cs/>
        </w:rPr>
        <w:t xml:space="preserve">คือ ระบบ </w:t>
      </w:r>
      <w:r w:rsidR="004626A0" w:rsidRPr="00B707FD">
        <w:rPr>
          <w:rFonts w:ascii="TH Sarabun New" w:hAnsi="TH Sarabun New" w:cs="TH Sarabun New"/>
        </w:rPr>
        <w:t xml:space="preserve">Hot Reload </w:t>
      </w:r>
      <w:r w:rsidR="004626A0" w:rsidRPr="00B707FD">
        <w:rPr>
          <w:rFonts w:ascii="TH Sarabun New" w:hAnsi="TH Sarabun New" w:cs="TH Sarabun New"/>
          <w:cs/>
        </w:rPr>
        <w:t>โดยเมื่อมีการทดสอบ</w:t>
      </w:r>
      <w:r w:rsidR="004626A0" w:rsidRPr="00B707FD">
        <w:rPr>
          <w:rFonts w:ascii="TH Sarabun New" w:hAnsi="TH Sarabun New" w:cs="TH Sarabun New"/>
        </w:rPr>
        <w:t xml:space="preserve">, </w:t>
      </w:r>
      <w:r w:rsidR="004626A0" w:rsidRPr="00B707FD">
        <w:rPr>
          <w:rFonts w:ascii="TH Sarabun New" w:hAnsi="TH Sarabun New" w:cs="TH Sarabun New"/>
          <w:cs/>
        </w:rPr>
        <w:t>การสร้าง</w:t>
      </w:r>
      <w:r w:rsidR="004626A0" w:rsidRPr="00B707FD">
        <w:rPr>
          <w:rFonts w:ascii="TH Sarabun New" w:hAnsi="TH Sarabun New" w:cs="TH Sarabun New"/>
        </w:rPr>
        <w:t xml:space="preserve">, </w:t>
      </w:r>
      <w:r w:rsidR="004626A0" w:rsidRPr="00B707FD">
        <w:rPr>
          <w:rFonts w:ascii="TH Sarabun New" w:hAnsi="TH Sarabun New" w:cs="TH Sarabun New"/>
          <w:cs/>
        </w:rPr>
        <w:t>การ</w:t>
      </w:r>
      <w:r w:rsidR="004626A0" w:rsidRPr="00B707FD">
        <w:rPr>
          <w:rFonts w:ascii="TH Sarabun New" w:hAnsi="TH Sarabun New" w:cs="TH Sarabun New"/>
        </w:rPr>
        <w:t xml:space="preserve">add features </w:t>
      </w:r>
      <w:r w:rsidR="004626A0" w:rsidRPr="00B707FD">
        <w:rPr>
          <w:rFonts w:ascii="TH Sarabun New" w:hAnsi="TH Sarabun New" w:cs="TH Sarabun New"/>
          <w:cs/>
        </w:rPr>
        <w:t xml:space="preserve">หรือการกระทําต่าง ๆ กับ </w:t>
      </w:r>
      <w:r w:rsidR="004626A0" w:rsidRPr="00B707FD">
        <w:rPr>
          <w:rFonts w:ascii="TH Sarabun New" w:hAnsi="TH Sarabun New" w:cs="TH Sarabun New"/>
        </w:rPr>
        <w:t xml:space="preserve">UI </w:t>
      </w:r>
      <w:r w:rsidR="004626A0" w:rsidRPr="00B707FD">
        <w:rPr>
          <w:rFonts w:ascii="TH Sarabun New" w:hAnsi="TH Sarabun New" w:cs="TH Sarabun New"/>
          <w:cs/>
        </w:rPr>
        <w:t xml:space="preserve">จะต้องมีการ </w:t>
      </w:r>
      <w:r w:rsidR="004626A0" w:rsidRPr="00B707FD">
        <w:rPr>
          <w:rFonts w:ascii="TH Sarabun New" w:hAnsi="TH Sarabun New" w:cs="TH Sarabun New"/>
        </w:rPr>
        <w:t xml:space="preserve">reload </w:t>
      </w:r>
      <w:r w:rsidR="004626A0" w:rsidRPr="00B707FD">
        <w:rPr>
          <w:rFonts w:ascii="TH Sarabun New" w:hAnsi="TH Sarabun New" w:cs="TH Sarabun New"/>
          <w:cs/>
        </w:rPr>
        <w:t xml:space="preserve">เพื่อให้หน้า </w:t>
      </w:r>
      <w:r w:rsidR="004626A0" w:rsidRPr="00B707FD">
        <w:rPr>
          <w:rFonts w:ascii="TH Sarabun New" w:hAnsi="TH Sarabun New" w:cs="TH Sarabun New"/>
        </w:rPr>
        <w:t xml:space="preserve">UI update </w:t>
      </w:r>
      <w:r w:rsidR="004626A0" w:rsidRPr="00B707FD">
        <w:rPr>
          <w:rFonts w:ascii="TH Sarabun New" w:hAnsi="TH Sarabun New" w:cs="TH Sarabun New"/>
          <w:cs/>
        </w:rPr>
        <w:t>ซึ่งระบบ</w:t>
      </w:r>
      <w:r w:rsidR="004626A0" w:rsidRPr="00B707FD">
        <w:rPr>
          <w:rFonts w:ascii="TH Sarabun New" w:hAnsi="TH Sarabun New" w:cs="TH Sarabun New"/>
        </w:rPr>
        <w:t xml:space="preserve">Hot Reload </w:t>
      </w:r>
      <w:r w:rsidR="004626A0" w:rsidRPr="00B707FD">
        <w:rPr>
          <w:rFonts w:ascii="TH Sarabun New" w:hAnsi="TH Sarabun New" w:cs="TH Sarabun New"/>
          <w:cs/>
        </w:rPr>
        <w:t xml:space="preserve">จะเข้ามาช่วยในส่วนของการ </w:t>
      </w:r>
      <w:r w:rsidR="004626A0" w:rsidRPr="00B707FD">
        <w:rPr>
          <w:rFonts w:ascii="TH Sarabun New" w:hAnsi="TH Sarabun New" w:cs="TH Sarabun New"/>
        </w:rPr>
        <w:t xml:space="preserve">reload </w:t>
      </w:r>
      <w:r w:rsidR="004626A0" w:rsidRPr="00B707FD">
        <w:rPr>
          <w:rFonts w:ascii="TH Sarabun New" w:hAnsi="TH Sarabun New" w:cs="TH Sarabun New"/>
          <w:cs/>
        </w:rPr>
        <w:t xml:space="preserve">โดยจุดเด่นของระบบนี้คือการย่นระยะเวลาที่ใช้ในการ </w:t>
      </w:r>
      <w:r w:rsidR="004626A0" w:rsidRPr="00B707FD">
        <w:rPr>
          <w:rFonts w:ascii="TH Sarabun New" w:hAnsi="TH Sarabun New" w:cs="TH Sarabun New"/>
        </w:rPr>
        <w:t xml:space="preserve">reload </w:t>
      </w:r>
      <w:r w:rsidR="004626A0" w:rsidRPr="00B707FD">
        <w:rPr>
          <w:rFonts w:ascii="TH Sarabun New" w:hAnsi="TH Sarabun New" w:cs="TH Sarabun New"/>
          <w:cs/>
        </w:rPr>
        <w:t xml:space="preserve">ให้เหลือเพียงเสี้ยววินาทีเท่านั้น ทําให้การพัฒนา </w:t>
      </w:r>
      <w:r w:rsidR="004626A0" w:rsidRPr="00B707FD">
        <w:rPr>
          <w:rFonts w:ascii="TH Sarabun New" w:hAnsi="TH Sarabun New" w:cs="TH Sarabun New"/>
        </w:rPr>
        <w:t xml:space="preserve">UI </w:t>
      </w:r>
      <w:r w:rsidR="004626A0" w:rsidRPr="00B707FD">
        <w:rPr>
          <w:rFonts w:ascii="TH Sarabun New" w:hAnsi="TH Sarabun New" w:cs="TH Sarabun New"/>
          <w:cs/>
        </w:rPr>
        <w:t xml:space="preserve">ของ </w:t>
      </w:r>
      <w:r w:rsidR="004626A0" w:rsidRPr="00B707FD">
        <w:rPr>
          <w:rFonts w:ascii="TH Sarabun New" w:hAnsi="TH Sarabun New" w:cs="TH Sarabun New"/>
        </w:rPr>
        <w:t xml:space="preserve">application </w:t>
      </w:r>
      <w:r w:rsidR="004626A0" w:rsidRPr="00B707FD">
        <w:rPr>
          <w:rFonts w:ascii="TH Sarabun New" w:hAnsi="TH Sarabun New" w:cs="TH Sarabun New"/>
          <w:cs/>
        </w:rPr>
        <w:t xml:space="preserve">มีความรวดเร็วขึ้นอย่างมาก และยังมีจุดเด่นอื่น ๆ ที่ช่วยให้การพัฒนาเป็นไปได้ง่ายขึ้นไม่ว่าจะเป็น </w:t>
      </w:r>
      <w:r w:rsidR="004626A0" w:rsidRPr="00B707FD">
        <w:rPr>
          <w:rFonts w:ascii="TH Sarabun New" w:hAnsi="TH Sarabun New" w:cs="TH Sarabun New"/>
        </w:rPr>
        <w:t xml:space="preserve">Build-In </w:t>
      </w:r>
      <w:r w:rsidR="004626A0" w:rsidRPr="00B707FD">
        <w:rPr>
          <w:rFonts w:ascii="TH Sarabun New" w:hAnsi="TH Sarabun New" w:cs="TH Sarabun New"/>
          <w:cs/>
        </w:rPr>
        <w:t xml:space="preserve">ที่ช่วยในการออกแบบ </w:t>
      </w:r>
      <w:r w:rsidR="004626A0" w:rsidRPr="00B707FD">
        <w:rPr>
          <w:rFonts w:ascii="TH Sarabun New" w:hAnsi="TH Sarabun New" w:cs="TH Sarabun New"/>
        </w:rPr>
        <w:t xml:space="preserve">UI </w:t>
      </w:r>
      <w:r w:rsidR="004626A0" w:rsidRPr="00B707FD">
        <w:rPr>
          <w:rFonts w:ascii="TH Sarabun New" w:hAnsi="TH Sarabun New" w:cs="TH Sarabun New"/>
          <w:cs/>
        </w:rPr>
        <w:t xml:space="preserve">ให้มีความสวยงามยิ่งขึ้นอย่าง </w:t>
      </w:r>
      <w:r w:rsidR="004626A0" w:rsidRPr="00B707FD">
        <w:rPr>
          <w:rFonts w:ascii="TH Sarabun New" w:hAnsi="TH Sarabun New" w:cs="TH Sarabun New"/>
        </w:rPr>
        <w:t xml:space="preserve">Material Design </w:t>
      </w:r>
      <w:r w:rsidR="004626A0" w:rsidRPr="00B707FD">
        <w:rPr>
          <w:rFonts w:ascii="TH Sarabun New" w:hAnsi="TH Sarabun New" w:cs="TH Sarabun New"/>
          <w:cs/>
        </w:rPr>
        <w:t xml:space="preserve">และ </w:t>
      </w:r>
      <w:r w:rsidR="004626A0" w:rsidRPr="00B707FD">
        <w:rPr>
          <w:rFonts w:ascii="TH Sarabun New" w:hAnsi="TH Sarabun New" w:cs="TH Sarabun New"/>
        </w:rPr>
        <w:t xml:space="preserve">Cupertino (iOS-flavor), </w:t>
      </w:r>
      <w:r w:rsidR="004626A0" w:rsidRPr="00B707FD">
        <w:rPr>
          <w:rFonts w:ascii="TH Sarabun New" w:hAnsi="TH Sarabun New" w:cs="TH Sarabun New"/>
          <w:cs/>
        </w:rPr>
        <w:t>มี</w:t>
      </w:r>
      <w:r w:rsidR="004626A0" w:rsidRPr="00B707FD">
        <w:rPr>
          <w:rFonts w:ascii="TH Sarabun New" w:hAnsi="TH Sarabun New" w:cs="TH Sarabun New"/>
        </w:rPr>
        <w:t xml:space="preserve">Framework </w:t>
      </w:r>
      <w:r w:rsidR="004626A0" w:rsidRPr="00B707FD">
        <w:rPr>
          <w:rFonts w:ascii="TH Sarabun New" w:hAnsi="TH Sarabun New" w:cs="TH Sarabun New"/>
          <w:cs/>
        </w:rPr>
        <w:t xml:space="preserve">ที่ช่วยให้การทํา </w:t>
      </w:r>
      <w:r w:rsidR="004626A0" w:rsidRPr="00B707FD">
        <w:rPr>
          <w:rFonts w:ascii="TH Sarabun New" w:hAnsi="TH Sarabun New" w:cs="TH Sarabun New"/>
        </w:rPr>
        <w:t xml:space="preserve">animation </w:t>
      </w:r>
      <w:r w:rsidR="004626A0" w:rsidRPr="00B707FD">
        <w:rPr>
          <w:rFonts w:ascii="TH Sarabun New" w:hAnsi="TH Sarabun New" w:cs="TH Sarabun New"/>
          <w:cs/>
        </w:rPr>
        <w:t xml:space="preserve">ต่าง ๆ หรือ </w:t>
      </w:r>
      <w:r w:rsidR="004626A0" w:rsidRPr="00B707FD">
        <w:rPr>
          <w:rFonts w:ascii="TH Sarabun New" w:hAnsi="TH Sarabun New" w:cs="TH Sarabun New"/>
        </w:rPr>
        <w:t xml:space="preserve">gesture </w:t>
      </w:r>
      <w:r w:rsidR="004626A0" w:rsidRPr="00B707FD">
        <w:rPr>
          <w:rFonts w:ascii="TH Sarabun New" w:hAnsi="TH Sarabun New" w:cs="TH Sarabun New"/>
          <w:cs/>
        </w:rPr>
        <w:t xml:space="preserve">ของ </w:t>
      </w:r>
      <w:r w:rsidR="004626A0" w:rsidRPr="00B707FD">
        <w:rPr>
          <w:rFonts w:ascii="TH Sarabun New" w:hAnsi="TH Sarabun New" w:cs="TH Sarabun New"/>
        </w:rPr>
        <w:t xml:space="preserve">UI </w:t>
      </w:r>
      <w:r w:rsidR="004626A0" w:rsidRPr="00B707FD">
        <w:rPr>
          <w:rFonts w:ascii="TH Sarabun New" w:hAnsi="TH Sarabun New" w:cs="TH Sarabun New"/>
          <w:cs/>
        </w:rPr>
        <w:t xml:space="preserve">เป็นเรื่องง่ายยิ่งขึ้น และยังสามารถใช้งานร่วมกับ </w:t>
      </w:r>
      <w:r w:rsidR="004626A0" w:rsidRPr="00B707FD">
        <w:rPr>
          <w:rFonts w:ascii="TH Sarabun New" w:hAnsi="TH Sarabun New" w:cs="TH Sarabun New"/>
        </w:rPr>
        <w:t xml:space="preserve">IDE </w:t>
      </w:r>
      <w:r w:rsidR="004626A0" w:rsidRPr="00B707FD">
        <w:rPr>
          <w:rFonts w:ascii="TH Sarabun New" w:hAnsi="TH Sarabun New" w:cs="TH Sarabun New"/>
          <w:cs/>
        </w:rPr>
        <w:t xml:space="preserve">ที่กําลังเป็นที่นิยมอยู่ในปัจจุบันอย่าง </w:t>
      </w:r>
      <w:r w:rsidR="004626A0" w:rsidRPr="00B707FD">
        <w:rPr>
          <w:rFonts w:ascii="TH Sarabun New" w:hAnsi="TH Sarabun New" w:cs="TH Sarabun New"/>
        </w:rPr>
        <w:t xml:space="preserve">VS Code </w:t>
      </w:r>
      <w:r w:rsidR="004626A0" w:rsidRPr="00B707FD">
        <w:rPr>
          <w:rFonts w:ascii="TH Sarabun New" w:hAnsi="TH Sarabun New" w:cs="TH Sarabun New"/>
          <w:cs/>
        </w:rPr>
        <w:t xml:space="preserve">และ </w:t>
      </w:r>
      <w:r w:rsidR="004626A0" w:rsidRPr="00B707FD">
        <w:rPr>
          <w:rFonts w:ascii="TH Sarabun New" w:hAnsi="TH Sarabun New" w:cs="TH Sarabun New"/>
        </w:rPr>
        <w:t xml:space="preserve">Android Studio </w:t>
      </w:r>
      <w:r w:rsidR="004626A0" w:rsidRPr="00B707FD">
        <w:rPr>
          <w:rFonts w:ascii="TH Sarabun New" w:hAnsi="TH Sarabun New" w:cs="TH Sarabun New"/>
          <w:cs/>
        </w:rPr>
        <w:t>ได้</w:t>
      </w:r>
    </w:p>
    <w:p w14:paraId="0D2E9221" w14:textId="43FE4D92" w:rsidR="004626A0" w:rsidRPr="00B707FD" w:rsidRDefault="00DF6E51" w:rsidP="00065D04">
      <w:pPr>
        <w:pStyle w:val="33"/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      </w:t>
      </w:r>
      <w:r w:rsidR="00BA7E6B" w:rsidRPr="00B707FD">
        <w:rPr>
          <w:rFonts w:ascii="TH Sarabun New" w:hAnsi="TH Sarabun New" w:cs="TH Sarabun New"/>
          <w:cs/>
        </w:rPr>
        <w:t xml:space="preserve">  </w:t>
      </w:r>
      <w:r w:rsidR="004626A0" w:rsidRPr="00B707FD">
        <w:rPr>
          <w:rFonts w:ascii="TH Sarabun New" w:hAnsi="TH Sarabun New" w:cs="TH Sarabun New"/>
          <w:cs/>
        </w:rPr>
        <w:t xml:space="preserve">ข้อเสียหลัก ๆ คือ การใช้ภาษา </w:t>
      </w:r>
      <w:r w:rsidR="004626A0" w:rsidRPr="00B707FD">
        <w:rPr>
          <w:rFonts w:ascii="TH Sarabun New" w:hAnsi="TH Sarabun New" w:cs="TH Sarabun New"/>
        </w:rPr>
        <w:t xml:space="preserve">dart </w:t>
      </w:r>
      <w:r w:rsidR="004626A0" w:rsidRPr="00B707FD">
        <w:rPr>
          <w:rFonts w:ascii="TH Sarabun New" w:hAnsi="TH Sarabun New" w:cs="TH Sarabun New"/>
          <w:cs/>
        </w:rPr>
        <w:t>ในการเขียน ซึ่งคนส่วนใหญ่อาจจะยังไม่คุ้นเคยกับ</w:t>
      </w:r>
      <w:r w:rsidR="004626A0" w:rsidRPr="00B707FD">
        <w:rPr>
          <w:rFonts w:ascii="TH Sarabun New" w:hAnsi="TH Sarabun New" w:cs="TH Sarabun New"/>
        </w:rPr>
        <w:t xml:space="preserve">syntax </w:t>
      </w:r>
      <w:r w:rsidR="004626A0" w:rsidRPr="00B707FD">
        <w:rPr>
          <w:rFonts w:ascii="TH Sarabun New" w:hAnsi="TH Sarabun New" w:cs="TH Sarabun New"/>
          <w:cs/>
        </w:rPr>
        <w:t xml:space="preserve">ของภาษา </w:t>
      </w:r>
      <w:r w:rsidR="004626A0" w:rsidRPr="00B707FD">
        <w:rPr>
          <w:rFonts w:ascii="TH Sarabun New" w:hAnsi="TH Sarabun New" w:cs="TH Sarabun New"/>
        </w:rPr>
        <w:t xml:space="preserve">dart </w:t>
      </w:r>
      <w:r w:rsidR="004626A0" w:rsidRPr="00B707FD">
        <w:rPr>
          <w:rFonts w:ascii="TH Sarabun New" w:hAnsi="TH Sarabun New" w:cs="TH Sarabun New"/>
          <w:cs/>
        </w:rPr>
        <w:t xml:space="preserve">ประกอบกับ </w:t>
      </w:r>
      <w:r w:rsidR="004626A0" w:rsidRPr="00B707FD">
        <w:rPr>
          <w:rFonts w:ascii="TH Sarabun New" w:hAnsi="TH Sarabun New" w:cs="TH Sarabun New"/>
        </w:rPr>
        <w:t xml:space="preserve">community </w:t>
      </w:r>
      <w:r w:rsidR="004626A0" w:rsidRPr="00B707FD">
        <w:rPr>
          <w:rFonts w:ascii="TH Sarabun New" w:hAnsi="TH Sarabun New" w:cs="TH Sarabun New"/>
          <w:cs/>
        </w:rPr>
        <w:t xml:space="preserve">ยังเล็กเนื่องจาก </w:t>
      </w:r>
      <w:r w:rsidR="004626A0" w:rsidRPr="00B707FD">
        <w:rPr>
          <w:rFonts w:ascii="TH Sarabun New" w:hAnsi="TH Sarabun New" w:cs="TH Sarabun New"/>
        </w:rPr>
        <w:t xml:space="preserve">Flutter </w:t>
      </w:r>
      <w:r w:rsidR="004626A0" w:rsidRPr="00B707FD">
        <w:rPr>
          <w:rFonts w:ascii="TH Sarabun New" w:hAnsi="TH Sarabun New" w:cs="TH Sarabun New"/>
          <w:cs/>
        </w:rPr>
        <w:t xml:space="preserve">ยังเปิดตัวมาได้ไม่นานนักเมื่อเทียบกับ </w:t>
      </w:r>
      <w:r w:rsidR="004626A0" w:rsidRPr="00B707FD">
        <w:rPr>
          <w:rFonts w:ascii="TH Sarabun New" w:hAnsi="TH Sarabun New" w:cs="TH Sarabun New"/>
        </w:rPr>
        <w:t xml:space="preserve">Framework </w:t>
      </w:r>
      <w:r w:rsidR="004626A0" w:rsidRPr="00B707FD">
        <w:rPr>
          <w:rFonts w:ascii="TH Sarabun New" w:hAnsi="TH Sarabun New" w:cs="TH Sarabun New"/>
          <w:cs/>
        </w:rPr>
        <w:t xml:space="preserve">ตัวอื่น ๆ อย่าง </w:t>
      </w:r>
      <w:r w:rsidR="004626A0" w:rsidRPr="00B707FD">
        <w:rPr>
          <w:rFonts w:ascii="TH Sarabun New" w:hAnsi="TH Sarabun New" w:cs="TH Sarabun New"/>
        </w:rPr>
        <w:t xml:space="preserve">React Native </w:t>
      </w:r>
      <w:r w:rsidR="004626A0" w:rsidRPr="00B707FD">
        <w:rPr>
          <w:rFonts w:ascii="TH Sarabun New" w:hAnsi="TH Sarabun New" w:cs="TH Sarabun New"/>
          <w:cs/>
        </w:rPr>
        <w:t xml:space="preserve">ที่มี </w:t>
      </w:r>
      <w:r w:rsidR="004626A0" w:rsidRPr="00B707FD">
        <w:rPr>
          <w:rFonts w:ascii="TH Sarabun New" w:hAnsi="TH Sarabun New" w:cs="TH Sarabun New"/>
        </w:rPr>
        <w:t xml:space="preserve">community </w:t>
      </w:r>
      <w:r w:rsidR="004626A0" w:rsidRPr="00B707FD">
        <w:rPr>
          <w:rFonts w:ascii="TH Sarabun New" w:hAnsi="TH Sarabun New" w:cs="TH Sarabun New"/>
          <w:cs/>
        </w:rPr>
        <w:t xml:space="preserve">ค่อนข้างใหญ่จึงทําให้ </w:t>
      </w:r>
      <w:r w:rsidR="004626A0" w:rsidRPr="00B707FD">
        <w:rPr>
          <w:rFonts w:ascii="TH Sarabun New" w:hAnsi="TH Sarabun New" w:cs="TH Sarabun New"/>
        </w:rPr>
        <w:t xml:space="preserve">document </w:t>
      </w:r>
      <w:r w:rsidR="004626A0" w:rsidRPr="00B707FD">
        <w:rPr>
          <w:rFonts w:ascii="TH Sarabun New" w:hAnsi="TH Sarabun New" w:cs="TH Sarabun New"/>
          <w:cs/>
        </w:rPr>
        <w:t>ต่าง ๆ ยังไม่เยอะเท่าที่ควร ทําให้เวลามีปัญหาเกี่ยวกับการใช้งานอาจจะต้องใช้เวลาในการหาวิธีแก้</w:t>
      </w:r>
    </w:p>
    <w:p w14:paraId="575A15BF" w14:textId="5F677BA6" w:rsidR="004626A0" w:rsidRPr="00B707FD" w:rsidRDefault="004626A0" w:rsidP="00065D04">
      <w:pPr>
        <w:pStyle w:val="3"/>
        <w:jc w:val="thaiDistribute"/>
        <w:rPr>
          <w:rFonts w:ascii="TH Sarabun New" w:hAnsi="TH Sarabun New" w:cs="TH Sarabun New"/>
          <w:bCs/>
        </w:rPr>
      </w:pPr>
      <w:bookmarkStart w:id="133" w:name="_Toc109332155"/>
      <w:bookmarkStart w:id="134" w:name="_Toc109333677"/>
      <w:bookmarkStart w:id="135" w:name="_Toc109335747"/>
      <w:bookmarkStart w:id="136" w:name="_Toc112061406"/>
      <w:bookmarkStart w:id="137" w:name="_Toc112109683"/>
      <w:bookmarkStart w:id="138" w:name="_Toc131078380"/>
      <w:r w:rsidRPr="00B707FD">
        <w:rPr>
          <w:rFonts w:ascii="TH Sarabun New" w:hAnsi="TH Sarabun New" w:cs="TH Sarabun New"/>
          <w:bCs/>
        </w:rPr>
        <w:t>Firebase</w:t>
      </w:r>
      <w:bookmarkEnd w:id="133"/>
      <w:bookmarkEnd w:id="134"/>
      <w:bookmarkEnd w:id="135"/>
      <w:bookmarkEnd w:id="136"/>
      <w:bookmarkEnd w:id="137"/>
      <w:bookmarkEnd w:id="138"/>
    </w:p>
    <w:p w14:paraId="7DFEC83E" w14:textId="6881679A" w:rsidR="004626A0" w:rsidRPr="00B707FD" w:rsidRDefault="007F62BA" w:rsidP="00065D04">
      <w:pPr>
        <w:pStyle w:val="35"/>
        <w:ind w:firstLine="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       </w:t>
      </w:r>
      <w:r w:rsidRPr="00B707FD">
        <w:rPr>
          <w:rFonts w:ascii="TH Sarabun New" w:hAnsi="TH Sarabun New" w:cs="TH Sarabun New"/>
        </w:rPr>
        <w:tab/>
        <w:t xml:space="preserve">       </w:t>
      </w:r>
      <w:r w:rsidR="004626A0" w:rsidRPr="00B707FD">
        <w:rPr>
          <w:rFonts w:ascii="TH Sarabun New" w:hAnsi="TH Sarabun New" w:cs="TH Sarabun New"/>
          <w:shd w:val="clear" w:color="auto" w:fill="FFFFFF"/>
          <w:cs/>
        </w:rPr>
        <w:t xml:space="preserve">เป็นหนึ่งในผลิตภัณฑ์ของ </w:t>
      </w:r>
      <w:r w:rsidR="004626A0" w:rsidRPr="00B707FD">
        <w:rPr>
          <w:rFonts w:ascii="TH Sarabun New" w:hAnsi="TH Sarabun New" w:cs="TH Sarabun New"/>
          <w:shd w:val="clear" w:color="auto" w:fill="FFFFFF"/>
        </w:rPr>
        <w:t xml:space="preserve">Google </w:t>
      </w:r>
      <w:r w:rsidR="004626A0" w:rsidRPr="00B707FD">
        <w:rPr>
          <w:rFonts w:ascii="TH Sarabun New" w:hAnsi="TH Sarabun New" w:cs="TH Sarabun New"/>
          <w:shd w:val="clear" w:color="auto" w:fill="FFFFFF"/>
          <w:cs/>
        </w:rPr>
        <w:t xml:space="preserve">โดย </w:t>
      </w:r>
      <w:r w:rsidR="004626A0" w:rsidRPr="00B707FD">
        <w:rPr>
          <w:rFonts w:ascii="TH Sarabun New" w:hAnsi="TH Sarabun New" w:cs="TH Sarabun New"/>
          <w:shd w:val="clear" w:color="auto" w:fill="FFFFFF"/>
        </w:rPr>
        <w:t xml:space="preserve">Firebase </w:t>
      </w:r>
      <w:sdt>
        <w:sdtPr>
          <w:rPr>
            <w:rFonts w:ascii="TH Sarabun New" w:hAnsi="TH Sarabun New" w:cs="TH Sarabun New"/>
            <w:shd w:val="clear" w:color="auto" w:fill="FFFFFF"/>
            <w:cs/>
          </w:rPr>
          <w:id w:val="-1871915379"/>
          <w:citation/>
        </w:sdtPr>
        <w:sdtContent>
          <w:r w:rsidR="003F1DDD" w:rsidRPr="00B707FD">
            <w:rPr>
              <w:rFonts w:ascii="TH Sarabun New" w:hAnsi="TH Sarabun New" w:cs="TH Sarabun New"/>
              <w:shd w:val="clear" w:color="auto" w:fill="FFFFFF"/>
              <w:cs/>
            </w:rPr>
            <w:fldChar w:fldCharType="begin"/>
          </w:r>
          <w:r w:rsidR="003F1DDD" w:rsidRPr="00B707FD">
            <w:rPr>
              <w:rFonts w:ascii="TH Sarabun New" w:hAnsi="TH Sarabun New" w:cs="TH Sarabun New"/>
              <w:shd w:val="clear" w:color="auto" w:fill="FFFFFF"/>
              <w:cs/>
            </w:rPr>
            <w:instrText xml:space="preserve"> </w:instrText>
          </w:r>
          <w:r w:rsidR="003F1DDD" w:rsidRPr="00B707FD">
            <w:rPr>
              <w:rFonts w:ascii="TH Sarabun New" w:hAnsi="TH Sarabun New" w:cs="TH Sarabun New"/>
              <w:shd w:val="clear" w:color="auto" w:fill="FFFFFF"/>
            </w:rPr>
            <w:instrText>CITATION Jed</w:instrText>
          </w:r>
          <w:r w:rsidR="003F1DDD" w:rsidRPr="00B707FD">
            <w:rPr>
              <w:rFonts w:ascii="TH Sarabun New" w:hAnsi="TH Sarabun New" w:cs="TH Sarabun New"/>
              <w:shd w:val="clear" w:color="auto" w:fill="FFFFFF"/>
              <w:cs/>
            </w:rPr>
            <w:instrText xml:space="preserve">22 </w:instrText>
          </w:r>
          <w:r w:rsidR="003F1DDD" w:rsidRPr="00B707FD">
            <w:rPr>
              <w:rFonts w:ascii="TH Sarabun New" w:hAnsi="TH Sarabun New" w:cs="TH Sarabun New"/>
              <w:shd w:val="clear" w:color="auto" w:fill="FFFFFF"/>
            </w:rPr>
            <w:instrText xml:space="preserve">\l </w:instrText>
          </w:r>
          <w:r w:rsidR="003F1DDD" w:rsidRPr="00B707FD">
            <w:rPr>
              <w:rFonts w:ascii="TH Sarabun New" w:hAnsi="TH Sarabun New" w:cs="TH Sarabun New"/>
              <w:shd w:val="clear" w:color="auto" w:fill="FFFFFF"/>
              <w:cs/>
            </w:rPr>
            <w:instrText xml:space="preserve">1054 </w:instrText>
          </w:r>
          <w:r w:rsidR="003F1DDD" w:rsidRPr="00B707FD">
            <w:rPr>
              <w:rFonts w:ascii="TH Sarabun New" w:hAnsi="TH Sarabun New" w:cs="TH Sarabun New"/>
              <w:shd w:val="clear" w:color="auto" w:fill="FFFFFF"/>
              <w:cs/>
            </w:rPr>
            <w:fldChar w:fldCharType="separate"/>
          </w:r>
          <w:r w:rsidR="009C4FFE" w:rsidRPr="00B707FD">
            <w:rPr>
              <w:rFonts w:ascii="TH Sarabun New" w:hAnsi="TH Sarabun New" w:cs="TH Sarabun New"/>
              <w:noProof/>
              <w:shd w:val="clear" w:color="auto" w:fill="FFFFFF"/>
            </w:rPr>
            <w:t>[2]</w:t>
          </w:r>
          <w:r w:rsidR="003F1DDD" w:rsidRPr="00B707FD">
            <w:rPr>
              <w:rFonts w:ascii="TH Sarabun New" w:hAnsi="TH Sarabun New" w:cs="TH Sarabun New"/>
              <w:shd w:val="clear" w:color="auto" w:fill="FFFFFF"/>
              <w:cs/>
            </w:rPr>
            <w:fldChar w:fldCharType="end"/>
          </w:r>
        </w:sdtContent>
      </w:sdt>
      <w:r w:rsidR="004626A0" w:rsidRPr="00B707FD">
        <w:rPr>
          <w:rFonts w:ascii="TH Sarabun New" w:hAnsi="TH Sarabun New" w:cs="TH Sarabun New"/>
          <w:shd w:val="clear" w:color="auto" w:fill="FFFFFF"/>
          <w:cs/>
        </w:rPr>
        <w:t xml:space="preserve">คือ </w:t>
      </w:r>
      <w:r w:rsidR="004626A0" w:rsidRPr="00B707FD">
        <w:rPr>
          <w:rFonts w:ascii="TH Sarabun New" w:hAnsi="TH Sarabun New" w:cs="TH Sarabun New"/>
          <w:shd w:val="clear" w:color="auto" w:fill="FFFFFF"/>
        </w:rPr>
        <w:t xml:space="preserve">Platform </w:t>
      </w:r>
      <w:r w:rsidR="004626A0" w:rsidRPr="00B707FD">
        <w:rPr>
          <w:rFonts w:ascii="TH Sarabun New" w:hAnsi="TH Sarabun New" w:cs="TH Sarabun New"/>
          <w:shd w:val="clear" w:color="auto" w:fill="FFFFFF"/>
          <w:cs/>
        </w:rPr>
        <w:t>ที่รวบรวมเครื่องมือต่าง ๆ สำหรับการจัดการในส่วนของการเก็บข้อมูล</w:t>
      </w:r>
      <w:r w:rsidR="004626A0" w:rsidRPr="00B707FD">
        <w:rPr>
          <w:rFonts w:ascii="TH Sarabun New" w:hAnsi="TH Sarabun New" w:cs="TH Sarabun New"/>
          <w:shd w:val="clear" w:color="auto" w:fill="FFFFFF"/>
        </w:rPr>
        <w:t xml:space="preserve"> </w:t>
      </w:r>
      <w:r w:rsidR="004626A0" w:rsidRPr="00B707FD">
        <w:rPr>
          <w:rFonts w:ascii="TH Sarabun New" w:hAnsi="TH Sarabun New" w:cs="TH Sarabun New"/>
          <w:shd w:val="clear" w:color="auto" w:fill="FFFFFF"/>
          <w:cs/>
        </w:rPr>
        <w:t xml:space="preserve">ซึ่งทำให้สามารถ สร้าง </w:t>
      </w:r>
      <w:r w:rsidR="004626A0" w:rsidRPr="00B707FD">
        <w:rPr>
          <w:rFonts w:ascii="TH Sarabun New" w:hAnsi="TH Sarabun New" w:cs="TH Sarabun New"/>
          <w:shd w:val="clear" w:color="auto" w:fill="FFFFFF"/>
        </w:rPr>
        <w:t xml:space="preserve">Mobile Application </w:t>
      </w:r>
      <w:r w:rsidR="004626A0" w:rsidRPr="00B707FD">
        <w:rPr>
          <w:rFonts w:ascii="TH Sarabun New" w:hAnsi="TH Sarabun New" w:cs="TH Sarabun New"/>
          <w:shd w:val="clear" w:color="auto" w:fill="FFFFFF"/>
          <w:cs/>
        </w:rPr>
        <w:t xml:space="preserve">ได้อย่างมีประสิทธิภาพ และยังลดเวลาและค่าใช้จ่ายของการทำ </w:t>
      </w:r>
      <w:r w:rsidR="004626A0" w:rsidRPr="00B707FD">
        <w:rPr>
          <w:rFonts w:ascii="TH Sarabun New" w:hAnsi="TH Sarabun New" w:cs="TH Sarabun New"/>
          <w:shd w:val="clear" w:color="auto" w:fill="FFFFFF"/>
        </w:rPr>
        <w:t xml:space="preserve">Server side </w:t>
      </w:r>
      <w:r w:rsidR="004626A0" w:rsidRPr="00B707FD">
        <w:rPr>
          <w:rFonts w:ascii="TH Sarabun New" w:hAnsi="TH Sarabun New" w:cs="TH Sarabun New"/>
          <w:shd w:val="clear" w:color="auto" w:fill="FFFFFF"/>
          <w:cs/>
        </w:rPr>
        <w:t>หรือการวิเคราะห์ข้อมูลให้อีกด้วย โดยมีทั้งเครื่องมือที่ฟรี และเครื่องมีที่มีค่าใช้จ่าย</w:t>
      </w:r>
      <w:r w:rsidR="004626A0" w:rsidRPr="00B707FD">
        <w:rPr>
          <w:rFonts w:ascii="TH Sarabun New" w:hAnsi="TH Sarabun New" w:cs="TH Sarabun New"/>
        </w:rPr>
        <w:t xml:space="preserve"> </w:t>
      </w:r>
      <w:r w:rsidR="004626A0" w:rsidRPr="00B707FD">
        <w:rPr>
          <w:rFonts w:ascii="TH Sarabun New" w:hAnsi="TH Sarabun New" w:cs="TH Sarabun New"/>
          <w:shd w:val="clear" w:color="auto" w:fill="FFFFFF"/>
        </w:rPr>
        <w:t xml:space="preserve">Firebase </w:t>
      </w:r>
      <w:r w:rsidR="004626A0" w:rsidRPr="00B707FD">
        <w:rPr>
          <w:rFonts w:ascii="TH Sarabun New" w:hAnsi="TH Sarabun New" w:cs="TH Sarabun New"/>
          <w:shd w:val="clear" w:color="auto" w:fill="FFFFFF"/>
          <w:cs/>
        </w:rPr>
        <w:t>มีบริการให้ใช้หลายอย่าง สามารถแบ่งเป็นหมวดหมู่ดังนี้</w:t>
      </w:r>
    </w:p>
    <w:p w14:paraId="2D1925DF" w14:textId="7D9E4A1C" w:rsidR="00AB408F" w:rsidRPr="00B707FD" w:rsidRDefault="00C41368" w:rsidP="00545450">
      <w:pPr>
        <w:pStyle w:val="35CM"/>
        <w:numPr>
          <w:ilvl w:val="0"/>
          <w:numId w:val="0"/>
        </w:numPr>
        <w:ind w:left="720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      </w:t>
      </w:r>
      <w:r w:rsidR="00DF6E51" w:rsidRPr="00B707FD">
        <w:rPr>
          <w:rFonts w:ascii="TH Sarabun New" w:hAnsi="TH Sarabun New" w:cs="TH Sarabun New"/>
          <w:cs/>
        </w:rPr>
        <w:t>1.)</w:t>
      </w:r>
      <w:r w:rsidR="00CB5D13" w:rsidRPr="00B707FD">
        <w:rPr>
          <w:rFonts w:ascii="TH Sarabun New" w:hAnsi="TH Sarabun New" w:cs="TH Sarabun New"/>
          <w:cs/>
        </w:rPr>
        <w:t xml:space="preserve"> </w:t>
      </w:r>
      <w:r w:rsidR="00AB408F" w:rsidRPr="00B707FD">
        <w:rPr>
          <w:rFonts w:ascii="TH Sarabun New" w:hAnsi="TH Sarabun New" w:cs="TH Sarabun New"/>
        </w:rPr>
        <w:t>Better Apps</w:t>
      </w:r>
    </w:p>
    <w:p w14:paraId="1682FCD0" w14:textId="53A32293" w:rsidR="00AB408F" w:rsidRPr="00B707FD" w:rsidRDefault="00DF6E51" w:rsidP="00065D04">
      <w:pPr>
        <w:pStyle w:val="35"/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     </w:t>
      </w:r>
      <w:r w:rsidR="00C41368" w:rsidRPr="00B707FD">
        <w:rPr>
          <w:rFonts w:ascii="TH Sarabun New" w:hAnsi="TH Sarabun New" w:cs="TH Sarabun New"/>
          <w:cs/>
        </w:rPr>
        <w:t xml:space="preserve">  </w:t>
      </w:r>
      <w:r w:rsidRPr="00B707FD">
        <w:rPr>
          <w:rFonts w:ascii="TH Sarabun New" w:hAnsi="TH Sarabun New" w:cs="TH Sarabun New"/>
          <w:cs/>
        </w:rPr>
        <w:t xml:space="preserve"> </w:t>
      </w:r>
      <w:r w:rsidR="00AB408F" w:rsidRPr="00B707FD">
        <w:rPr>
          <w:rFonts w:ascii="TH Sarabun New" w:hAnsi="TH Sarabun New" w:cs="TH Sarabun New"/>
        </w:rPr>
        <w:t xml:space="preserve">-  Cloud </w:t>
      </w:r>
      <w:proofErr w:type="spellStart"/>
      <w:proofErr w:type="gramStart"/>
      <w:r w:rsidR="00AB408F" w:rsidRPr="00B707FD">
        <w:rPr>
          <w:rFonts w:ascii="TH Sarabun New" w:hAnsi="TH Sarabun New" w:cs="TH Sarabun New"/>
        </w:rPr>
        <w:t>Firestore</w:t>
      </w:r>
      <w:proofErr w:type="spellEnd"/>
      <w:r w:rsidR="00AB408F" w:rsidRPr="00B707FD">
        <w:rPr>
          <w:rFonts w:ascii="TH Sarabun New" w:hAnsi="TH Sarabun New" w:cs="TH Sarabun New"/>
        </w:rPr>
        <w:t xml:space="preserve">  </w:t>
      </w:r>
      <w:r w:rsidR="00AB408F" w:rsidRPr="00B707FD">
        <w:rPr>
          <w:rFonts w:ascii="TH Sarabun New" w:hAnsi="TH Sarabun New" w:cs="TH Sarabun New"/>
          <w:cs/>
        </w:rPr>
        <w:t>จัดเก็บและซิงค์ข้อมูลระหว่างผู้ใช้และอุปกรณ์ในระดับโลกโดยใช้ฐานข้อมูล</w:t>
      </w:r>
      <w:proofErr w:type="gramEnd"/>
      <w:r w:rsidR="00AB408F" w:rsidRPr="00B707FD">
        <w:rPr>
          <w:rFonts w:ascii="TH Sarabun New" w:hAnsi="TH Sarabun New" w:cs="TH Sarabun New"/>
          <w:cs/>
        </w:rPr>
        <w:t xml:space="preserve"> </w:t>
      </w:r>
      <w:r w:rsidR="00AB408F" w:rsidRPr="00B707FD">
        <w:rPr>
          <w:rFonts w:ascii="TH Sarabun New" w:hAnsi="TH Sarabun New" w:cs="TH Sarabun New"/>
        </w:rPr>
        <w:t xml:space="preserve">NoSQL </w:t>
      </w:r>
      <w:r w:rsidR="00AB408F" w:rsidRPr="00B707FD">
        <w:rPr>
          <w:rFonts w:ascii="TH Sarabun New" w:hAnsi="TH Sarabun New" w:cs="TH Sarabun New"/>
          <w:cs/>
        </w:rPr>
        <w:t>ที่โฮสต์บนคลาว</w:t>
      </w:r>
      <w:proofErr w:type="spellStart"/>
      <w:r w:rsidR="00AB408F" w:rsidRPr="00B707FD">
        <w:rPr>
          <w:rFonts w:ascii="TH Sarabun New" w:hAnsi="TH Sarabun New" w:cs="TH Sarabun New"/>
          <w:cs/>
        </w:rPr>
        <w:t>ด์</w:t>
      </w:r>
      <w:proofErr w:type="spellEnd"/>
      <w:r w:rsidR="00AB408F" w:rsidRPr="00B707FD">
        <w:rPr>
          <w:rFonts w:ascii="TH Sarabun New" w:hAnsi="TH Sarabun New" w:cs="TH Sarabun New"/>
          <w:cs/>
        </w:rPr>
        <w:t xml:space="preserve"> </w:t>
      </w:r>
      <w:r w:rsidR="00AB408F" w:rsidRPr="00B707FD">
        <w:rPr>
          <w:rFonts w:ascii="TH Sarabun New" w:hAnsi="TH Sarabun New" w:cs="TH Sarabun New"/>
        </w:rPr>
        <w:t xml:space="preserve">Cloud </w:t>
      </w:r>
      <w:proofErr w:type="spellStart"/>
      <w:r w:rsidR="00AB408F" w:rsidRPr="00B707FD">
        <w:rPr>
          <w:rFonts w:ascii="TH Sarabun New" w:hAnsi="TH Sarabun New" w:cs="TH Sarabun New"/>
        </w:rPr>
        <w:t>Firestore</w:t>
      </w:r>
      <w:proofErr w:type="spellEnd"/>
      <w:r w:rsidR="00AB408F" w:rsidRPr="00B707FD">
        <w:rPr>
          <w:rFonts w:ascii="TH Sarabun New" w:hAnsi="TH Sarabun New" w:cs="TH Sarabun New"/>
        </w:rPr>
        <w:t xml:space="preserve"> </w:t>
      </w:r>
      <w:r w:rsidR="00AB408F" w:rsidRPr="00B707FD">
        <w:rPr>
          <w:rFonts w:ascii="TH Sarabun New" w:hAnsi="TH Sarabun New" w:cs="TH Sarabun New"/>
          <w:cs/>
        </w:rPr>
        <w:t>ให้การ</w:t>
      </w:r>
      <w:proofErr w:type="spellStart"/>
      <w:r w:rsidR="00AB408F" w:rsidRPr="00B707FD">
        <w:rPr>
          <w:rFonts w:ascii="TH Sarabun New" w:hAnsi="TH Sarabun New" w:cs="TH Sarabun New"/>
          <w:cs/>
        </w:rPr>
        <w:t>ซิงโคร</w:t>
      </w:r>
      <w:proofErr w:type="spellEnd"/>
      <w:r w:rsidR="00AB408F" w:rsidRPr="00B707FD">
        <w:rPr>
          <w:rFonts w:ascii="TH Sarabun New" w:hAnsi="TH Sarabun New" w:cs="TH Sarabun New"/>
          <w:cs/>
        </w:rPr>
        <w:t>ไน</w:t>
      </w:r>
      <w:proofErr w:type="spellStart"/>
      <w:r w:rsidR="00AB408F" w:rsidRPr="00B707FD">
        <w:rPr>
          <w:rFonts w:ascii="TH Sarabun New" w:hAnsi="TH Sarabun New" w:cs="TH Sarabun New"/>
          <w:cs/>
        </w:rPr>
        <w:t>ซ์</w:t>
      </w:r>
      <w:proofErr w:type="spellEnd"/>
      <w:r w:rsidR="00AB408F" w:rsidRPr="00B707FD">
        <w:rPr>
          <w:rFonts w:ascii="TH Sarabun New" w:hAnsi="TH Sarabun New" w:cs="TH Sarabun New"/>
          <w:cs/>
        </w:rPr>
        <w:t>แบบสดและการสนับสนุน</w:t>
      </w:r>
      <w:r w:rsidR="00AB408F" w:rsidRPr="00B707FD">
        <w:rPr>
          <w:rFonts w:ascii="TH Sarabun New" w:hAnsi="TH Sarabun New" w:cs="TH Sarabun New"/>
          <w:cs/>
        </w:rPr>
        <w:lastRenderedPageBreak/>
        <w:t xml:space="preserve">ออฟไลน์พร้อมกับการสืบค้นข้อมูลที่มีประสิทธิภาพ การผสานรวมกับผลิตภัณฑ์ </w:t>
      </w:r>
      <w:r w:rsidR="00AB408F" w:rsidRPr="00B707FD">
        <w:rPr>
          <w:rFonts w:ascii="TH Sarabun New" w:hAnsi="TH Sarabun New" w:cs="TH Sarabun New"/>
        </w:rPr>
        <w:t xml:space="preserve">Firebase </w:t>
      </w:r>
      <w:r w:rsidR="00AB408F" w:rsidRPr="00B707FD">
        <w:rPr>
          <w:rFonts w:ascii="TH Sarabun New" w:hAnsi="TH Sarabun New" w:cs="TH Sarabun New"/>
          <w:cs/>
        </w:rPr>
        <w:t>อื่นๆ ช่วยให้คุณสร้าง แอปแบบไร้</w:t>
      </w:r>
      <w:proofErr w:type="spellStart"/>
      <w:r w:rsidR="00AB408F" w:rsidRPr="00B707FD">
        <w:rPr>
          <w:rFonts w:ascii="TH Sarabun New" w:hAnsi="TH Sarabun New" w:cs="TH Sarabun New"/>
          <w:cs/>
        </w:rPr>
        <w:t>เซิร์ฟเวอร์</w:t>
      </w:r>
      <w:proofErr w:type="spellEnd"/>
      <w:r w:rsidR="00AB408F" w:rsidRPr="00B707FD">
        <w:rPr>
          <w:rFonts w:ascii="TH Sarabun New" w:hAnsi="TH Sarabun New" w:cs="TH Sarabun New"/>
          <w:cs/>
        </w:rPr>
        <w:t>ได้อย่างแท้จริง</w:t>
      </w:r>
    </w:p>
    <w:p w14:paraId="2AACF096" w14:textId="270DC38A" w:rsidR="00AB408F" w:rsidRPr="00B707FD" w:rsidRDefault="00C41368" w:rsidP="00065D04">
      <w:pPr>
        <w:pStyle w:val="35"/>
        <w:ind w:firstLine="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                   </w:t>
      </w:r>
      <w:r w:rsidR="00AB408F" w:rsidRPr="00B707FD">
        <w:rPr>
          <w:rFonts w:ascii="TH Sarabun New" w:hAnsi="TH Sarabun New" w:cs="TH Sarabun New"/>
        </w:rPr>
        <w:t xml:space="preserve">- </w:t>
      </w:r>
      <w:proofErr w:type="gramStart"/>
      <w:r w:rsidR="00AB408F" w:rsidRPr="00B707FD">
        <w:rPr>
          <w:rFonts w:ascii="TH Sarabun New" w:hAnsi="TH Sarabun New" w:cs="TH Sarabun New"/>
        </w:rPr>
        <w:t xml:space="preserve">Authentication  </w:t>
      </w:r>
      <w:r w:rsidR="00AB408F" w:rsidRPr="00B707FD">
        <w:rPr>
          <w:rFonts w:ascii="TH Sarabun New" w:hAnsi="TH Sarabun New" w:cs="TH Sarabun New"/>
          <w:cs/>
        </w:rPr>
        <w:t>จัดการผู้ใช้ของคุณด้วยวิธีที่ง่ายและปลอดภัย</w:t>
      </w:r>
      <w:proofErr w:type="gramEnd"/>
      <w:r w:rsidR="00AB408F" w:rsidRPr="00B707FD">
        <w:rPr>
          <w:rFonts w:ascii="TH Sarabun New" w:hAnsi="TH Sarabun New" w:cs="TH Sarabun New"/>
          <w:cs/>
        </w:rPr>
        <w:t xml:space="preserve"> </w:t>
      </w:r>
      <w:r w:rsidR="00AB408F" w:rsidRPr="00B707FD">
        <w:rPr>
          <w:rFonts w:ascii="TH Sarabun New" w:hAnsi="TH Sarabun New" w:cs="TH Sarabun New"/>
        </w:rPr>
        <w:t xml:space="preserve">Firebase Auth </w:t>
      </w:r>
      <w:r w:rsidR="00AB408F" w:rsidRPr="00B707FD">
        <w:rPr>
          <w:rFonts w:ascii="TH Sarabun New" w:hAnsi="TH Sarabun New" w:cs="TH Sarabun New"/>
          <w:cs/>
        </w:rPr>
        <w:t>มีหลายวิธีในการตรวจสอบสิทธิ์รวมถึง</w:t>
      </w:r>
      <w:r w:rsidR="00AB408F" w:rsidRPr="00B707FD">
        <w:rPr>
          <w:rFonts w:ascii="TH Sarabun New" w:hAnsi="TH Sarabun New" w:cs="TH Sarabun New"/>
        </w:rPr>
        <w:t>Email</w:t>
      </w:r>
      <w:r w:rsidR="00AB408F" w:rsidRPr="00B707FD">
        <w:rPr>
          <w:rFonts w:ascii="TH Sarabun New" w:hAnsi="TH Sarabun New" w:cs="TH Sarabun New"/>
          <w:cs/>
        </w:rPr>
        <w:t>และ</w:t>
      </w:r>
      <w:r w:rsidR="00AB408F" w:rsidRPr="00B707FD">
        <w:rPr>
          <w:rFonts w:ascii="TH Sarabun New" w:hAnsi="TH Sarabun New" w:cs="TH Sarabun New"/>
        </w:rPr>
        <w:t>password</w:t>
      </w:r>
      <w:r w:rsidR="00AB408F" w:rsidRPr="00B707FD">
        <w:rPr>
          <w:rFonts w:ascii="TH Sarabun New" w:hAnsi="TH Sarabun New" w:cs="TH Sarabun New"/>
          <w:cs/>
        </w:rPr>
        <w:t xml:space="preserve">ผู้ให้บริการบุคคลที่สามเช่น </w:t>
      </w:r>
      <w:r w:rsidR="00AB408F" w:rsidRPr="00B707FD">
        <w:rPr>
          <w:rFonts w:ascii="TH Sarabun New" w:hAnsi="TH Sarabun New" w:cs="TH Sarabun New"/>
        </w:rPr>
        <w:t xml:space="preserve">Google </w:t>
      </w:r>
      <w:r w:rsidR="00AB408F" w:rsidRPr="00B707FD">
        <w:rPr>
          <w:rFonts w:ascii="TH Sarabun New" w:hAnsi="TH Sarabun New" w:cs="TH Sarabun New"/>
          <w:cs/>
        </w:rPr>
        <w:t xml:space="preserve">หรือ </w:t>
      </w:r>
      <w:r w:rsidR="00AB408F" w:rsidRPr="00B707FD">
        <w:rPr>
          <w:rFonts w:ascii="TH Sarabun New" w:hAnsi="TH Sarabun New" w:cs="TH Sarabun New"/>
        </w:rPr>
        <w:t xml:space="preserve">Facebook </w:t>
      </w:r>
      <w:r w:rsidR="00AB408F" w:rsidRPr="00B707FD">
        <w:rPr>
          <w:rFonts w:ascii="TH Sarabun New" w:hAnsi="TH Sarabun New" w:cs="TH Sarabun New"/>
          <w:cs/>
        </w:rPr>
        <w:t>และใช้ระบบบัญชีที่คุณมีอยู่โดยตรง สร้างอินเทอร</w:t>
      </w:r>
      <w:proofErr w:type="spellStart"/>
      <w:r w:rsidR="00AB408F" w:rsidRPr="00B707FD">
        <w:rPr>
          <w:rFonts w:ascii="TH Sarabun New" w:hAnsi="TH Sarabun New" w:cs="TH Sarabun New"/>
          <w:cs/>
        </w:rPr>
        <w:t>์เฟซ</w:t>
      </w:r>
      <w:proofErr w:type="spellEnd"/>
      <w:r w:rsidR="00AB408F" w:rsidRPr="00B707FD">
        <w:rPr>
          <w:rFonts w:ascii="TH Sarabun New" w:hAnsi="TH Sarabun New" w:cs="TH Sarabun New"/>
          <w:cs/>
        </w:rPr>
        <w:t xml:space="preserve">ของคุณเองหรือใช้ประโยชน์จากโอเพ่นซอร์ส </w:t>
      </w:r>
      <w:r w:rsidR="00AB408F" w:rsidRPr="00B707FD">
        <w:rPr>
          <w:rFonts w:ascii="TH Sarabun New" w:hAnsi="TH Sarabun New" w:cs="TH Sarabun New"/>
        </w:rPr>
        <w:t xml:space="preserve">UI </w:t>
      </w:r>
      <w:r w:rsidR="00AB408F" w:rsidRPr="00B707FD">
        <w:rPr>
          <w:rFonts w:ascii="TH Sarabun New" w:hAnsi="TH Sarabun New" w:cs="TH Sarabun New"/>
          <w:cs/>
        </w:rPr>
        <w:t>ที่ปรับแต่งได้อย่างเต็มที่</w:t>
      </w:r>
    </w:p>
    <w:p w14:paraId="60B02A72" w14:textId="2EBE3579" w:rsidR="00AB408F" w:rsidRPr="00B707FD" w:rsidRDefault="00C41368" w:rsidP="00065D04">
      <w:pPr>
        <w:pStyle w:val="35"/>
        <w:ind w:firstLine="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            </w:t>
      </w:r>
      <w:r w:rsidR="00AB408F" w:rsidRPr="00B707FD">
        <w:rPr>
          <w:rFonts w:ascii="TH Sarabun New" w:hAnsi="TH Sarabun New" w:cs="TH Sarabun New"/>
        </w:rPr>
        <w:t xml:space="preserve">- </w:t>
      </w:r>
      <w:proofErr w:type="gramStart"/>
      <w:r w:rsidR="00AB408F" w:rsidRPr="00B707FD">
        <w:rPr>
          <w:rFonts w:ascii="TH Sarabun New" w:hAnsi="TH Sarabun New" w:cs="TH Sarabun New"/>
        </w:rPr>
        <w:t xml:space="preserve">Hosting  </w:t>
      </w:r>
      <w:r w:rsidR="00AB408F" w:rsidRPr="00B707FD">
        <w:rPr>
          <w:rFonts w:ascii="TH Sarabun New" w:hAnsi="TH Sarabun New" w:cs="TH Sarabun New"/>
          <w:cs/>
        </w:rPr>
        <w:t>ลดความซับซ้อนของเว็บ</w:t>
      </w:r>
      <w:proofErr w:type="spellStart"/>
      <w:r w:rsidR="00AB408F" w:rsidRPr="00B707FD">
        <w:rPr>
          <w:rFonts w:ascii="TH Sarabun New" w:hAnsi="TH Sarabun New" w:cs="TH Sarabun New"/>
          <w:cs/>
        </w:rPr>
        <w:t>โฮส</w:t>
      </w:r>
      <w:proofErr w:type="spellEnd"/>
      <w:r w:rsidR="00AB408F" w:rsidRPr="00B707FD">
        <w:rPr>
          <w:rFonts w:ascii="TH Sarabun New" w:hAnsi="TH Sarabun New" w:cs="TH Sarabun New"/>
          <w:cs/>
        </w:rPr>
        <w:t>ติ</w:t>
      </w:r>
      <w:proofErr w:type="spellStart"/>
      <w:r w:rsidR="00AB408F" w:rsidRPr="00B707FD">
        <w:rPr>
          <w:rFonts w:ascii="TH Sarabun New" w:hAnsi="TH Sarabun New" w:cs="TH Sarabun New"/>
          <w:cs/>
        </w:rPr>
        <w:t>้ง</w:t>
      </w:r>
      <w:proofErr w:type="spellEnd"/>
      <w:r w:rsidR="00AB408F" w:rsidRPr="00B707FD">
        <w:rPr>
          <w:rFonts w:ascii="TH Sarabun New" w:hAnsi="TH Sarabun New" w:cs="TH Sarabun New"/>
          <w:cs/>
        </w:rPr>
        <w:t>ของคุณด้วยเครื่องมือที่สร้างขึ้นเฉพาะสำหรับเว็บแอปสมัยใหม่</w:t>
      </w:r>
      <w:proofErr w:type="gramEnd"/>
      <w:r w:rsidR="00AB408F" w:rsidRPr="00B707FD">
        <w:rPr>
          <w:rFonts w:ascii="TH Sarabun New" w:hAnsi="TH Sarabun New" w:cs="TH Sarabun New"/>
          <w:cs/>
        </w:rPr>
        <w:t xml:space="preserve"> เมื่อคุณ</w:t>
      </w:r>
      <w:proofErr w:type="spellStart"/>
      <w:r w:rsidR="00AB408F" w:rsidRPr="00B707FD">
        <w:rPr>
          <w:rFonts w:ascii="TH Sarabun New" w:hAnsi="TH Sarabun New" w:cs="TH Sarabun New"/>
          <w:cs/>
        </w:rPr>
        <w:t>อัปโห</w:t>
      </w:r>
      <w:proofErr w:type="spellEnd"/>
      <w:r w:rsidR="00AB408F" w:rsidRPr="00B707FD">
        <w:rPr>
          <w:rFonts w:ascii="TH Sarabun New" w:hAnsi="TH Sarabun New" w:cs="TH Sarabun New"/>
          <w:cs/>
        </w:rPr>
        <w:t xml:space="preserve">ลดเนื้อหาเว็บของคุณเราจะส่งเนื้อหาเหล่านั้นไปยัง </w:t>
      </w:r>
      <w:r w:rsidR="00AB408F" w:rsidRPr="00B707FD">
        <w:rPr>
          <w:rFonts w:ascii="TH Sarabun New" w:hAnsi="TH Sarabun New" w:cs="TH Sarabun New"/>
        </w:rPr>
        <w:t xml:space="preserve">CDN </w:t>
      </w:r>
      <w:r w:rsidR="00AB408F" w:rsidRPr="00B707FD">
        <w:rPr>
          <w:rFonts w:ascii="TH Sarabun New" w:hAnsi="TH Sarabun New" w:cs="TH Sarabun New"/>
          <w:cs/>
        </w:rPr>
        <w:t xml:space="preserve">ทั่วโลกของเราโดยอัตโนมัติและมอบใบรับรอง </w:t>
      </w:r>
      <w:r w:rsidR="00AB408F" w:rsidRPr="00B707FD">
        <w:rPr>
          <w:rFonts w:ascii="TH Sarabun New" w:hAnsi="TH Sarabun New" w:cs="TH Sarabun New"/>
        </w:rPr>
        <w:t xml:space="preserve">SSL </w:t>
      </w:r>
      <w:r w:rsidR="00AB408F" w:rsidRPr="00B707FD">
        <w:rPr>
          <w:rFonts w:ascii="TH Sarabun New" w:hAnsi="TH Sarabun New" w:cs="TH Sarabun New"/>
          <w:cs/>
        </w:rPr>
        <w:t>ฟรีเพื่อให้ผู้ใช้ของคุณได้รับประสบการณ์ที่ปลอดภัยเชื่อถือได้และมีเวลาแฝงต่ำไม่ว่าจะอยู่ที่ใดก็ตาม</w:t>
      </w:r>
    </w:p>
    <w:p w14:paraId="7741AB7E" w14:textId="7F1A07E0" w:rsidR="00AB408F" w:rsidRPr="00B707FD" w:rsidRDefault="00C41368" w:rsidP="00065D04">
      <w:pPr>
        <w:pStyle w:val="35"/>
        <w:ind w:firstLine="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            </w:t>
      </w:r>
      <w:r w:rsidR="00AB408F" w:rsidRPr="00B707FD">
        <w:rPr>
          <w:rFonts w:ascii="TH Sarabun New" w:hAnsi="TH Sarabun New" w:cs="TH Sarabun New"/>
        </w:rPr>
        <w:t>-</w:t>
      </w:r>
      <w:r w:rsidR="002F70AE" w:rsidRPr="00B707FD">
        <w:rPr>
          <w:rFonts w:ascii="TH Sarabun New" w:hAnsi="TH Sarabun New" w:cs="TH Sarabun New"/>
        </w:rPr>
        <w:t xml:space="preserve"> Realtime </w:t>
      </w:r>
      <w:proofErr w:type="gramStart"/>
      <w:r w:rsidR="002F70AE" w:rsidRPr="00B707FD">
        <w:rPr>
          <w:rFonts w:ascii="TH Sarabun New" w:hAnsi="TH Sarabun New" w:cs="TH Sarabun New"/>
        </w:rPr>
        <w:t>Database  Realtime</w:t>
      </w:r>
      <w:proofErr w:type="gramEnd"/>
      <w:r w:rsidR="002F70AE" w:rsidRPr="00B707FD">
        <w:rPr>
          <w:rFonts w:ascii="TH Sarabun New" w:hAnsi="TH Sarabun New" w:cs="TH Sarabun New"/>
        </w:rPr>
        <w:t xml:space="preserve"> Database </w:t>
      </w:r>
      <w:r w:rsidR="002F70AE" w:rsidRPr="00B707FD">
        <w:rPr>
          <w:rFonts w:ascii="TH Sarabun New" w:hAnsi="TH Sarabun New" w:cs="TH Sarabun New"/>
          <w:cs/>
        </w:rPr>
        <w:t xml:space="preserve">คือฐานข้อมูลดั้งเดิมของ </w:t>
      </w:r>
      <w:r w:rsidR="002F70AE" w:rsidRPr="00B707FD">
        <w:rPr>
          <w:rFonts w:ascii="TH Sarabun New" w:hAnsi="TH Sarabun New" w:cs="TH Sarabun New"/>
        </w:rPr>
        <w:t xml:space="preserve">Firebase </w:t>
      </w:r>
      <w:r w:rsidR="002F70AE" w:rsidRPr="00B707FD">
        <w:rPr>
          <w:rFonts w:ascii="TH Sarabun New" w:hAnsi="TH Sarabun New" w:cs="TH Sarabun New"/>
          <w:cs/>
        </w:rPr>
        <w:t>เป็นโซลูชันที่มีประสิทธิภาพและมีเวลาแฝงต่ำสำหรับแอปบนอุปกรณ์เคลื่อนที่ที่ต้องการสถานะการซิงค์ระหว่างไคลเอน</w:t>
      </w:r>
      <w:proofErr w:type="spellStart"/>
      <w:r w:rsidR="002F70AE" w:rsidRPr="00B707FD">
        <w:rPr>
          <w:rFonts w:ascii="TH Sarabun New" w:hAnsi="TH Sarabun New" w:cs="TH Sarabun New"/>
          <w:cs/>
        </w:rPr>
        <w:t>ต์</w:t>
      </w:r>
      <w:proofErr w:type="spellEnd"/>
      <w:r w:rsidR="002F70AE" w:rsidRPr="00B707FD">
        <w:rPr>
          <w:rFonts w:ascii="TH Sarabun New" w:hAnsi="TH Sarabun New" w:cs="TH Sarabun New"/>
          <w:cs/>
        </w:rPr>
        <w:t xml:space="preserve">แบบเรียลไทม์ เราขอแนะนำ </w:t>
      </w:r>
      <w:r w:rsidR="002F70AE" w:rsidRPr="00B707FD">
        <w:rPr>
          <w:rFonts w:ascii="TH Sarabun New" w:hAnsi="TH Sarabun New" w:cs="TH Sarabun New"/>
        </w:rPr>
        <w:t xml:space="preserve">Cloud </w:t>
      </w:r>
      <w:proofErr w:type="spellStart"/>
      <w:r w:rsidR="002F70AE" w:rsidRPr="00B707FD">
        <w:rPr>
          <w:rFonts w:ascii="TH Sarabun New" w:hAnsi="TH Sarabun New" w:cs="TH Sarabun New"/>
        </w:rPr>
        <w:t>Firestore</w:t>
      </w:r>
      <w:proofErr w:type="spellEnd"/>
      <w:r w:rsidR="002F70AE" w:rsidRPr="00B707FD">
        <w:rPr>
          <w:rFonts w:ascii="TH Sarabun New" w:hAnsi="TH Sarabun New" w:cs="TH Sarabun New"/>
        </w:rPr>
        <w:t xml:space="preserve"> </w:t>
      </w:r>
      <w:r w:rsidR="002F70AE" w:rsidRPr="00B707FD">
        <w:rPr>
          <w:rFonts w:ascii="TH Sarabun New" w:hAnsi="TH Sarabun New" w:cs="TH Sarabun New"/>
          <w:cs/>
        </w:rPr>
        <w:t xml:space="preserve">แทน </w:t>
      </w:r>
      <w:r w:rsidR="002F70AE" w:rsidRPr="00B707FD">
        <w:rPr>
          <w:rFonts w:ascii="TH Sarabun New" w:hAnsi="TH Sarabun New" w:cs="TH Sarabun New"/>
        </w:rPr>
        <w:t xml:space="preserve">Realtime Database </w:t>
      </w:r>
      <w:r w:rsidR="002F70AE" w:rsidRPr="00B707FD">
        <w:rPr>
          <w:rFonts w:ascii="TH Sarabun New" w:hAnsi="TH Sarabun New" w:cs="TH Sarabun New"/>
          <w:cs/>
        </w:rPr>
        <w:t>สำหรับนักพัฒนาส่วนใหญ่ที่เริ่มโปร</w:t>
      </w:r>
      <w:proofErr w:type="spellStart"/>
      <w:r w:rsidR="002F70AE" w:rsidRPr="00B707FD">
        <w:rPr>
          <w:rFonts w:ascii="TH Sarabun New" w:hAnsi="TH Sarabun New" w:cs="TH Sarabun New"/>
          <w:cs/>
        </w:rPr>
        <w:t>เจ็กต์</w:t>
      </w:r>
      <w:proofErr w:type="spellEnd"/>
      <w:r w:rsidR="002F70AE" w:rsidRPr="00B707FD">
        <w:rPr>
          <w:rFonts w:ascii="TH Sarabun New" w:hAnsi="TH Sarabun New" w:cs="TH Sarabun New"/>
          <w:cs/>
        </w:rPr>
        <w:t>ใหม่</w:t>
      </w:r>
    </w:p>
    <w:p w14:paraId="08D72DED" w14:textId="60AB924F" w:rsidR="002F70AE" w:rsidRPr="00B707FD" w:rsidRDefault="00CB5D13" w:rsidP="00545450">
      <w:pPr>
        <w:pStyle w:val="35CM"/>
        <w:numPr>
          <w:ilvl w:val="0"/>
          <w:numId w:val="0"/>
        </w:numPr>
        <w:ind w:left="720"/>
        <w:rPr>
          <w:rFonts w:ascii="TH Sarabun New" w:hAnsi="TH Sarabun New" w:cs="TH Sarabun New"/>
          <w:i/>
        </w:rPr>
      </w:pPr>
      <w:bookmarkStart w:id="139" w:name="_Toc109332157"/>
      <w:r w:rsidRPr="00B707FD">
        <w:rPr>
          <w:rFonts w:ascii="TH Sarabun New" w:hAnsi="TH Sarabun New" w:cs="TH Sarabun New"/>
        </w:rPr>
        <w:t>2</w:t>
      </w:r>
      <w:r w:rsidRPr="00B707FD">
        <w:rPr>
          <w:rFonts w:ascii="TH Sarabun New" w:hAnsi="TH Sarabun New" w:cs="TH Sarabun New"/>
          <w:cs/>
        </w:rPr>
        <w:t xml:space="preserve">.) </w:t>
      </w:r>
      <w:r w:rsidR="002F70AE" w:rsidRPr="00B707FD">
        <w:rPr>
          <w:rFonts w:ascii="TH Sarabun New" w:hAnsi="TH Sarabun New" w:cs="TH Sarabun New"/>
        </w:rPr>
        <w:t>Improve app quality</w:t>
      </w:r>
      <w:bookmarkEnd w:id="139"/>
    </w:p>
    <w:p w14:paraId="126C2DC8" w14:textId="3F9FDF70" w:rsidR="002F70AE" w:rsidRPr="00B707FD" w:rsidRDefault="00C41368" w:rsidP="00065D04">
      <w:pPr>
        <w:pStyle w:val="35"/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  </w:t>
      </w:r>
      <w:r w:rsidR="002F70AE" w:rsidRPr="00B707FD">
        <w:rPr>
          <w:rFonts w:ascii="TH Sarabun New" w:hAnsi="TH Sarabun New" w:cs="TH Sarabun New"/>
        </w:rPr>
        <w:t xml:space="preserve">- </w:t>
      </w:r>
      <w:hyperlink r:id="rId37" w:tgtFrame="_blank" w:history="1">
        <w:proofErr w:type="spellStart"/>
        <w:r w:rsidR="002F70AE" w:rsidRPr="00B707FD">
          <w:rPr>
            <w:rFonts w:ascii="TH Sarabun New" w:hAnsi="TH Sarabun New" w:cs="TH Sarabun New"/>
          </w:rPr>
          <w:t>Crashlytics</w:t>
        </w:r>
        <w:proofErr w:type="spellEnd"/>
      </w:hyperlink>
      <w:r w:rsidR="002F70AE" w:rsidRPr="00B707FD">
        <w:rPr>
          <w:rFonts w:ascii="TH Sarabun New" w:hAnsi="TH Sarabun New" w:cs="TH Sarabun New"/>
        </w:rPr>
        <w:t xml:space="preserve">  </w:t>
      </w:r>
      <w:r w:rsidR="002F70AE" w:rsidRPr="00B707FD">
        <w:rPr>
          <w:rFonts w:ascii="TH Sarabun New" w:hAnsi="TH Sarabun New" w:cs="TH Sarabun New"/>
          <w:cs/>
        </w:rPr>
        <w:t>ลดเวลาในการแก้ไขปัญหาของคุณด้วยการเปลี่ยนข้อขัดข้องจากหิมะถล่มให้เป็นรายการปัญหาที่จัดการได้ รับข้อมูลเชิงลึกที่ชัดเจนและนำไปปฏิบัติได้ว่าปัญหาใดที่ต้องจัดการก่อนโดยเห็นผลกระทบของผู้ใช้ใน</w:t>
      </w:r>
      <w:proofErr w:type="spellStart"/>
      <w:r w:rsidR="002F70AE" w:rsidRPr="00B707FD">
        <w:rPr>
          <w:rFonts w:ascii="TH Sarabun New" w:hAnsi="TH Sarabun New" w:cs="TH Sarabun New"/>
          <w:cs/>
        </w:rPr>
        <w:t>แดช</w:t>
      </w:r>
      <w:proofErr w:type="spellEnd"/>
      <w:r w:rsidR="002F70AE" w:rsidRPr="00B707FD">
        <w:rPr>
          <w:rFonts w:ascii="TH Sarabun New" w:hAnsi="TH Sarabun New" w:cs="TH Sarabun New"/>
          <w:cs/>
        </w:rPr>
        <w:t xml:space="preserve">บอร์ด </w:t>
      </w:r>
      <w:proofErr w:type="spellStart"/>
      <w:r w:rsidR="002F70AE" w:rsidRPr="00B707FD">
        <w:rPr>
          <w:rFonts w:ascii="TH Sarabun New" w:hAnsi="TH Sarabun New" w:cs="TH Sarabun New"/>
        </w:rPr>
        <w:t>Crashlytics</w:t>
      </w:r>
      <w:proofErr w:type="spellEnd"/>
      <w:r w:rsidR="002F70AE" w:rsidRPr="00B707FD">
        <w:rPr>
          <w:rFonts w:ascii="TH Sarabun New" w:hAnsi="TH Sarabun New" w:cs="TH Sarabun New"/>
        </w:rPr>
        <w:t xml:space="preserve"> </w:t>
      </w:r>
      <w:r w:rsidR="002F70AE" w:rsidRPr="00B707FD">
        <w:rPr>
          <w:rFonts w:ascii="TH Sarabun New" w:hAnsi="TH Sarabun New" w:cs="TH Sarabun New"/>
          <w:cs/>
        </w:rPr>
        <w:t xml:space="preserve">การแจ้งเตือนแบบเรียลไทม์จะช่วยให้คุณมีความเสถียรแม้ในขณะเดินทาง </w:t>
      </w:r>
      <w:proofErr w:type="spellStart"/>
      <w:r w:rsidR="002F70AE" w:rsidRPr="00B707FD">
        <w:rPr>
          <w:rFonts w:ascii="TH Sarabun New" w:hAnsi="TH Sarabun New" w:cs="TH Sarabun New"/>
        </w:rPr>
        <w:t>Crashlytics</w:t>
      </w:r>
      <w:proofErr w:type="spellEnd"/>
      <w:r w:rsidR="002F70AE" w:rsidRPr="00B707FD">
        <w:rPr>
          <w:rFonts w:ascii="TH Sarabun New" w:hAnsi="TH Sarabun New" w:cs="TH Sarabun New"/>
        </w:rPr>
        <w:t xml:space="preserve"> </w:t>
      </w:r>
      <w:r w:rsidR="002F70AE" w:rsidRPr="00B707FD">
        <w:rPr>
          <w:rFonts w:ascii="TH Sarabun New" w:hAnsi="TH Sarabun New" w:cs="TH Sarabun New"/>
          <w:cs/>
        </w:rPr>
        <w:t xml:space="preserve">เป็นตัวรายงานข้อขัดข้องหลักของ </w:t>
      </w:r>
      <w:r w:rsidR="002F70AE" w:rsidRPr="00B707FD">
        <w:rPr>
          <w:rFonts w:ascii="TH Sarabun New" w:hAnsi="TH Sarabun New" w:cs="TH Sarabun New"/>
        </w:rPr>
        <w:t>Firebase</w:t>
      </w:r>
    </w:p>
    <w:p w14:paraId="42F1308F" w14:textId="10F72EB5" w:rsidR="002F70AE" w:rsidRPr="00B707FD" w:rsidRDefault="00C41368" w:rsidP="00065D04">
      <w:pPr>
        <w:pStyle w:val="35"/>
        <w:ind w:firstLine="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            </w:t>
      </w:r>
      <w:r w:rsidR="002F70AE" w:rsidRPr="00B707FD">
        <w:rPr>
          <w:rFonts w:ascii="TH Sarabun New" w:hAnsi="TH Sarabun New" w:cs="TH Sarabun New"/>
        </w:rPr>
        <w:t xml:space="preserve">- Performance </w:t>
      </w:r>
      <w:proofErr w:type="gramStart"/>
      <w:r w:rsidR="002F70AE" w:rsidRPr="00B707FD">
        <w:rPr>
          <w:rFonts w:ascii="TH Sarabun New" w:hAnsi="TH Sarabun New" w:cs="TH Sarabun New"/>
        </w:rPr>
        <w:t xml:space="preserve">Monitoring  </w:t>
      </w:r>
      <w:r w:rsidR="002F70AE" w:rsidRPr="00B707FD">
        <w:rPr>
          <w:rFonts w:ascii="TH Sarabun New" w:hAnsi="TH Sarabun New" w:cs="TH Sarabun New"/>
          <w:cs/>
        </w:rPr>
        <w:t>วินิจฉัยปัญหาประสิทธิภาพของแอปที่เกิดขึ้นบนอุปกรณ์ของผู้ใช้</w:t>
      </w:r>
      <w:proofErr w:type="gramEnd"/>
      <w:r w:rsidR="002F70AE" w:rsidRPr="00B707FD">
        <w:rPr>
          <w:rFonts w:ascii="TH Sarabun New" w:hAnsi="TH Sarabun New" w:cs="TH Sarabun New"/>
          <w:cs/>
        </w:rPr>
        <w:t xml:space="preserve"> ใช้การติดตามเพื่อตรวจสอบประสิทธิภาพของบางส่วนของแอปและดูมุมมองสรุปในคอนโซล </w:t>
      </w:r>
      <w:r w:rsidR="002F70AE" w:rsidRPr="00B707FD">
        <w:rPr>
          <w:rFonts w:ascii="TH Sarabun New" w:hAnsi="TH Sarabun New" w:cs="TH Sarabun New"/>
        </w:rPr>
        <w:t xml:space="preserve">Firebase </w:t>
      </w:r>
      <w:r w:rsidR="002F70AE" w:rsidRPr="00B707FD">
        <w:rPr>
          <w:rFonts w:ascii="TH Sarabun New" w:hAnsi="TH Sarabun New" w:cs="TH Sarabun New"/>
          <w:cs/>
        </w:rPr>
        <w:t xml:space="preserve">อยู่เหนือเวลาเริ่มต้นของแอปและตรวจสอบคำขอ </w:t>
      </w:r>
      <w:r w:rsidR="002F70AE" w:rsidRPr="00B707FD">
        <w:rPr>
          <w:rFonts w:ascii="TH Sarabun New" w:hAnsi="TH Sarabun New" w:cs="TH Sarabun New"/>
        </w:rPr>
        <w:t xml:space="preserve">HTTP </w:t>
      </w:r>
      <w:r w:rsidR="002F70AE" w:rsidRPr="00B707FD">
        <w:rPr>
          <w:rFonts w:ascii="TH Sarabun New" w:hAnsi="TH Sarabun New" w:cs="TH Sarabun New"/>
          <w:cs/>
        </w:rPr>
        <w:t>โดยไม่ต้องเขียนโค้ดใด ๆ</w:t>
      </w:r>
    </w:p>
    <w:p w14:paraId="06028777" w14:textId="081C2F84" w:rsidR="002F70AE" w:rsidRPr="00B707FD" w:rsidRDefault="00C41368" w:rsidP="00065D04">
      <w:pPr>
        <w:pStyle w:val="35"/>
        <w:ind w:firstLine="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            </w:t>
      </w:r>
      <w:r w:rsidR="002F70AE" w:rsidRPr="00B707FD">
        <w:rPr>
          <w:rFonts w:ascii="TH Sarabun New" w:hAnsi="TH Sarabun New" w:cs="TH Sarabun New"/>
        </w:rPr>
        <w:t xml:space="preserve">- Test </w:t>
      </w:r>
      <w:proofErr w:type="gramStart"/>
      <w:r w:rsidR="002F70AE" w:rsidRPr="00B707FD">
        <w:rPr>
          <w:rFonts w:ascii="TH Sarabun New" w:hAnsi="TH Sarabun New" w:cs="TH Sarabun New"/>
        </w:rPr>
        <w:t xml:space="preserve">Lab  </w:t>
      </w:r>
      <w:r w:rsidR="002F70AE" w:rsidRPr="00B707FD">
        <w:rPr>
          <w:rFonts w:ascii="TH Sarabun New" w:hAnsi="TH Sarabun New" w:cs="TH Sarabun New"/>
          <w:cs/>
        </w:rPr>
        <w:t>เรียกใช้การทดสอบอัตโนมัติและกำหนดเองสำหรับแอปของคุณบนอุปกรณ์เสมือนและจริงที่โฮสต์โดย</w:t>
      </w:r>
      <w:proofErr w:type="gramEnd"/>
      <w:r w:rsidR="002F70AE" w:rsidRPr="00B707FD">
        <w:rPr>
          <w:rFonts w:ascii="TH Sarabun New" w:hAnsi="TH Sarabun New" w:cs="TH Sarabun New"/>
          <w:cs/>
        </w:rPr>
        <w:t xml:space="preserve"> </w:t>
      </w:r>
      <w:r w:rsidR="002F70AE" w:rsidRPr="00B707FD">
        <w:rPr>
          <w:rFonts w:ascii="TH Sarabun New" w:hAnsi="TH Sarabun New" w:cs="TH Sarabun New"/>
        </w:rPr>
        <w:t xml:space="preserve">Google </w:t>
      </w:r>
      <w:r w:rsidR="002F70AE" w:rsidRPr="00B707FD">
        <w:rPr>
          <w:rFonts w:ascii="TH Sarabun New" w:hAnsi="TH Sarabun New" w:cs="TH Sarabun New"/>
          <w:cs/>
        </w:rPr>
        <w:t xml:space="preserve">ใช้ </w:t>
      </w:r>
      <w:r w:rsidR="002F70AE" w:rsidRPr="00B707FD">
        <w:rPr>
          <w:rFonts w:ascii="TH Sarabun New" w:hAnsi="TH Sarabun New" w:cs="TH Sarabun New"/>
        </w:rPr>
        <w:t xml:space="preserve">Firebase Test Lab </w:t>
      </w:r>
      <w:r w:rsidR="002F70AE" w:rsidRPr="00B707FD">
        <w:rPr>
          <w:rFonts w:ascii="TH Sarabun New" w:hAnsi="TH Sarabun New" w:cs="TH Sarabun New"/>
          <w:cs/>
        </w:rPr>
        <w:t>ตลอดวงจรการพัฒนาของคุณเพื่อค้นหาจุดบกพร่องและความไม่สอดคล้องกันเพื่อให้คุณสามารถนำเสนอประสบการณ์ที่ยอดเยี่ยมบนอุปกรณ์หลากหลายประเภท</w:t>
      </w:r>
    </w:p>
    <w:p w14:paraId="7C3993AA" w14:textId="60033286" w:rsidR="002F70AE" w:rsidRPr="00B707FD" w:rsidRDefault="00CB5D13" w:rsidP="00545450">
      <w:pPr>
        <w:pStyle w:val="35CM"/>
        <w:numPr>
          <w:ilvl w:val="0"/>
          <w:numId w:val="0"/>
        </w:numPr>
        <w:ind w:left="720"/>
        <w:rPr>
          <w:rFonts w:ascii="TH Sarabun New" w:hAnsi="TH Sarabun New" w:cs="TH Sarabun New"/>
          <w:i/>
        </w:rPr>
      </w:pPr>
      <w:bookmarkStart w:id="140" w:name="_Toc109332158"/>
      <w:r w:rsidRPr="00B707FD">
        <w:rPr>
          <w:rFonts w:ascii="TH Sarabun New" w:hAnsi="TH Sarabun New" w:cs="TH Sarabun New"/>
        </w:rPr>
        <w:t>3</w:t>
      </w:r>
      <w:r w:rsidRPr="00B707FD">
        <w:rPr>
          <w:rFonts w:ascii="TH Sarabun New" w:hAnsi="TH Sarabun New" w:cs="TH Sarabun New"/>
          <w:cs/>
        </w:rPr>
        <w:t xml:space="preserve">.) </w:t>
      </w:r>
      <w:r w:rsidR="002F70AE" w:rsidRPr="00B707FD">
        <w:rPr>
          <w:rFonts w:ascii="TH Sarabun New" w:hAnsi="TH Sarabun New" w:cs="TH Sarabun New"/>
        </w:rPr>
        <w:t>Grow your business</w:t>
      </w:r>
      <w:bookmarkEnd w:id="140"/>
    </w:p>
    <w:p w14:paraId="47038B26" w14:textId="67FF5F28" w:rsidR="002F70AE" w:rsidRPr="00B707FD" w:rsidRDefault="00C41368" w:rsidP="00065D04">
      <w:pPr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  </w:t>
      </w:r>
      <w:r w:rsidR="002F70AE" w:rsidRPr="00B707FD">
        <w:rPr>
          <w:rFonts w:ascii="TH Sarabun New" w:hAnsi="TH Sarabun New" w:cs="TH Sarabun New"/>
        </w:rPr>
        <w:t xml:space="preserve">- Google </w:t>
      </w:r>
      <w:proofErr w:type="gramStart"/>
      <w:r w:rsidR="002F70AE" w:rsidRPr="00B707FD">
        <w:rPr>
          <w:rFonts w:ascii="TH Sarabun New" w:hAnsi="TH Sarabun New" w:cs="TH Sarabun New"/>
        </w:rPr>
        <w:t xml:space="preserve">Analytics  </w:t>
      </w:r>
      <w:r w:rsidR="002F70AE" w:rsidRPr="00B707FD">
        <w:rPr>
          <w:rFonts w:ascii="TH Sarabun New" w:hAnsi="TH Sarabun New" w:cs="TH Sarabun New"/>
          <w:cs/>
        </w:rPr>
        <w:t>วิเคราะห์คุณลักษณะและพฤติกรรมของผู้ใช้ใน</w:t>
      </w:r>
      <w:proofErr w:type="spellStart"/>
      <w:r w:rsidR="002F70AE" w:rsidRPr="00B707FD">
        <w:rPr>
          <w:rFonts w:ascii="TH Sarabun New" w:hAnsi="TH Sarabun New" w:cs="TH Sarabun New"/>
          <w:cs/>
        </w:rPr>
        <w:t>แดช</w:t>
      </w:r>
      <w:proofErr w:type="spellEnd"/>
      <w:r w:rsidR="002F70AE" w:rsidRPr="00B707FD">
        <w:rPr>
          <w:rFonts w:ascii="TH Sarabun New" w:hAnsi="TH Sarabun New" w:cs="TH Sarabun New"/>
          <w:cs/>
        </w:rPr>
        <w:t>บอร์ดเดียวเพื่อทำการตัดสินใจอย่างชาญฉลาดเกี่ยวกับแผนงานผลิตภัณฑ์ของคุณ</w:t>
      </w:r>
      <w:proofErr w:type="gramEnd"/>
      <w:r w:rsidR="002F70AE" w:rsidRPr="00B707FD">
        <w:rPr>
          <w:rFonts w:ascii="TH Sarabun New" w:hAnsi="TH Sarabun New" w:cs="TH Sarabun New"/>
          <w:cs/>
        </w:rPr>
        <w:t xml:space="preserve"> รับข้อมูลเชิงลึกแบบเรียลไทม์จากรายงานหรือส่งออกข้อมูลเหตุการณ์ดิบไปยัง </w:t>
      </w:r>
      <w:r w:rsidR="002F70AE" w:rsidRPr="00B707FD">
        <w:rPr>
          <w:rFonts w:ascii="TH Sarabun New" w:hAnsi="TH Sarabun New" w:cs="TH Sarabun New"/>
        </w:rPr>
        <w:t xml:space="preserve">Google </w:t>
      </w:r>
      <w:proofErr w:type="spellStart"/>
      <w:r w:rsidR="002F70AE" w:rsidRPr="00B707FD">
        <w:rPr>
          <w:rFonts w:ascii="TH Sarabun New" w:hAnsi="TH Sarabun New" w:cs="TH Sarabun New"/>
        </w:rPr>
        <w:t>BigQuery</w:t>
      </w:r>
      <w:proofErr w:type="spellEnd"/>
      <w:r w:rsidR="002F70AE" w:rsidRPr="00B707FD">
        <w:rPr>
          <w:rFonts w:ascii="TH Sarabun New" w:hAnsi="TH Sarabun New" w:cs="TH Sarabun New"/>
        </w:rPr>
        <w:t xml:space="preserve"> </w:t>
      </w:r>
      <w:r w:rsidR="002F70AE" w:rsidRPr="00B707FD">
        <w:rPr>
          <w:rFonts w:ascii="TH Sarabun New" w:hAnsi="TH Sarabun New" w:cs="TH Sarabun New"/>
          <w:cs/>
        </w:rPr>
        <w:t>สำหรับการวิเคราะห์ที่กำหนดเอง</w:t>
      </w:r>
    </w:p>
    <w:p w14:paraId="6DFE125C" w14:textId="11B4A9BD" w:rsidR="002F70AE" w:rsidRPr="00B707FD" w:rsidRDefault="00C41368" w:rsidP="00065D04">
      <w:pPr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lastRenderedPageBreak/>
        <w:t xml:space="preserve">            </w:t>
      </w:r>
      <w:r w:rsidR="002F70AE" w:rsidRPr="00B707FD">
        <w:rPr>
          <w:rFonts w:ascii="TH Sarabun New" w:hAnsi="TH Sarabun New" w:cs="TH Sarabun New"/>
        </w:rPr>
        <w:t xml:space="preserve">- Remote </w:t>
      </w:r>
      <w:proofErr w:type="gramStart"/>
      <w:r w:rsidR="002F70AE" w:rsidRPr="00B707FD">
        <w:rPr>
          <w:rFonts w:ascii="TH Sarabun New" w:hAnsi="TH Sarabun New" w:cs="TH Sarabun New"/>
        </w:rPr>
        <w:t xml:space="preserve">Config  </w:t>
      </w:r>
      <w:r w:rsidR="002F70AE" w:rsidRPr="00B707FD">
        <w:rPr>
          <w:rFonts w:ascii="TH Sarabun New" w:hAnsi="TH Sarabun New" w:cs="TH Sarabun New"/>
          <w:cs/>
        </w:rPr>
        <w:t>กำหนดวิธีการแสดงผลแอปของคุณสำหรับผู้ใช้แต่ละคน</w:t>
      </w:r>
      <w:proofErr w:type="gramEnd"/>
      <w:r w:rsidR="002F70AE" w:rsidRPr="00B707FD">
        <w:rPr>
          <w:rFonts w:ascii="TH Sarabun New" w:hAnsi="TH Sarabun New" w:cs="TH Sarabun New"/>
          <w:cs/>
        </w:rPr>
        <w:t xml:space="preserve"> เปลี่ยนรูปลักษณ์เปิดตัวฟีเจอร์ทีละน้อยเรียกใช้การทดสอบ </w:t>
      </w:r>
      <w:r w:rsidR="002F70AE" w:rsidRPr="00B707FD">
        <w:rPr>
          <w:rFonts w:ascii="TH Sarabun New" w:hAnsi="TH Sarabun New" w:cs="TH Sarabun New"/>
        </w:rPr>
        <w:t xml:space="preserve">A / B </w:t>
      </w:r>
      <w:r w:rsidR="002F70AE" w:rsidRPr="00B707FD">
        <w:rPr>
          <w:rFonts w:ascii="TH Sarabun New" w:hAnsi="TH Sarabun New" w:cs="TH Sarabun New"/>
          <w:cs/>
        </w:rPr>
        <w:t>ส่งมอบเนื้อหาที่กำหนดเองให้กับผู้ใช้บางรายหรือทำการอ</w:t>
      </w:r>
      <w:proofErr w:type="spellStart"/>
      <w:r w:rsidR="002F70AE" w:rsidRPr="00B707FD">
        <w:rPr>
          <w:rFonts w:ascii="TH Sarabun New" w:hAnsi="TH Sarabun New" w:cs="TH Sarabun New"/>
          <w:cs/>
        </w:rPr>
        <w:t>ัป</w:t>
      </w:r>
      <w:proofErr w:type="spellEnd"/>
      <w:r w:rsidR="002F70AE" w:rsidRPr="00B707FD">
        <w:rPr>
          <w:rFonts w:ascii="TH Sarabun New" w:hAnsi="TH Sarabun New" w:cs="TH Sarabun New"/>
          <w:cs/>
        </w:rPr>
        <w:t>เดตอื่น ๆ โดยไม่ต้องปรับใช้</w:t>
      </w:r>
      <w:proofErr w:type="spellStart"/>
      <w:r w:rsidR="002F70AE" w:rsidRPr="00B707FD">
        <w:rPr>
          <w:rFonts w:ascii="TH Sarabun New" w:hAnsi="TH Sarabun New" w:cs="TH Sarabun New"/>
          <w:cs/>
        </w:rPr>
        <w:t>เวอร์ชัน</w:t>
      </w:r>
      <w:proofErr w:type="spellEnd"/>
      <w:r w:rsidR="002F70AE" w:rsidRPr="00B707FD">
        <w:rPr>
          <w:rFonts w:ascii="TH Sarabun New" w:hAnsi="TH Sarabun New" w:cs="TH Sarabun New"/>
          <w:cs/>
        </w:rPr>
        <w:t xml:space="preserve">ใหม่ทั้งหมดนี้ทำได้จากคอนโซล </w:t>
      </w:r>
      <w:r w:rsidR="002F70AE" w:rsidRPr="00B707FD">
        <w:rPr>
          <w:rFonts w:ascii="TH Sarabun New" w:hAnsi="TH Sarabun New" w:cs="TH Sarabun New"/>
        </w:rPr>
        <w:t xml:space="preserve">Firebase </w:t>
      </w:r>
      <w:r w:rsidR="002F70AE" w:rsidRPr="00B707FD">
        <w:rPr>
          <w:rFonts w:ascii="TH Sarabun New" w:hAnsi="TH Sarabun New" w:cs="TH Sarabun New"/>
          <w:cs/>
        </w:rPr>
        <w:t>ตรวจสอบผลกระทบของการเปลี่ยนแปลงของคุณและทำการปรับเปลี่ยนในเวลาไม่กี่นาที</w:t>
      </w:r>
    </w:p>
    <w:p w14:paraId="5363D3B3" w14:textId="77777777" w:rsidR="00313A3C" w:rsidRPr="00B707FD" w:rsidRDefault="00313A3C" w:rsidP="00065D04">
      <w:pPr>
        <w:ind w:left="1758" w:firstLine="436"/>
        <w:jc w:val="thaiDistribute"/>
        <w:rPr>
          <w:rFonts w:ascii="TH Sarabun New" w:hAnsi="TH Sarabun New" w:cs="TH Sarabun New"/>
        </w:rPr>
      </w:pPr>
    </w:p>
    <w:p w14:paraId="3AA2B8E3" w14:textId="77777777" w:rsidR="0094061D" w:rsidRPr="00B707FD" w:rsidRDefault="00C41368" w:rsidP="00065D04">
      <w:pPr>
        <w:pStyle w:val="33"/>
        <w:ind w:firstLine="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                      </w:t>
      </w:r>
      <w:r w:rsidR="00313A3C" w:rsidRPr="00B707FD">
        <w:rPr>
          <w:rFonts w:ascii="TH Sarabun New" w:hAnsi="TH Sarabun New" w:cs="TH Sarabun New"/>
        </w:rPr>
        <w:t xml:space="preserve">- </w:t>
      </w:r>
      <w:r w:rsidR="002F70AE" w:rsidRPr="00B707FD">
        <w:rPr>
          <w:rFonts w:ascii="TH Sarabun New" w:hAnsi="TH Sarabun New" w:cs="TH Sarabun New"/>
        </w:rPr>
        <w:t xml:space="preserve">Cloud </w:t>
      </w:r>
      <w:proofErr w:type="gramStart"/>
      <w:r w:rsidR="002F70AE" w:rsidRPr="00B707FD">
        <w:rPr>
          <w:rFonts w:ascii="TH Sarabun New" w:hAnsi="TH Sarabun New" w:cs="TH Sarabun New"/>
        </w:rPr>
        <w:t xml:space="preserve">Messaging  </w:t>
      </w:r>
      <w:r w:rsidR="002F70AE" w:rsidRPr="00B707FD">
        <w:rPr>
          <w:rFonts w:ascii="TH Sarabun New" w:hAnsi="TH Sarabun New" w:cs="TH Sarabun New"/>
          <w:cs/>
        </w:rPr>
        <w:t>ส่งข้อความและการแจ้งเตือนไปยังผู้ใช้ข้ามแพลตฟอร์มทั้ง</w:t>
      </w:r>
      <w:proofErr w:type="gramEnd"/>
      <w:r w:rsidR="002F70AE" w:rsidRPr="00B707FD">
        <w:rPr>
          <w:rFonts w:ascii="TH Sarabun New" w:hAnsi="TH Sarabun New" w:cs="TH Sarabun New"/>
          <w:cs/>
        </w:rPr>
        <w:t xml:space="preserve"> </w:t>
      </w:r>
      <w:r w:rsidR="002F70AE" w:rsidRPr="00B707FD">
        <w:rPr>
          <w:rFonts w:ascii="TH Sarabun New" w:hAnsi="TH Sarabun New" w:cs="TH Sarabun New"/>
        </w:rPr>
        <w:t xml:space="preserve">Android, iOS </w:t>
      </w:r>
      <w:r w:rsidR="002F70AE" w:rsidRPr="00B707FD">
        <w:rPr>
          <w:rFonts w:ascii="TH Sarabun New" w:hAnsi="TH Sarabun New" w:cs="TH Sarabun New"/>
          <w:cs/>
        </w:rPr>
        <w:t xml:space="preserve">และเว็บได้ฟรี สามารถส่งข้อความไปยังอุปกรณ์เดียวกลุ่มอุปกรณ์หรือหัวข้อเฉพาะหรือกลุ่มผู้ใช้ </w:t>
      </w:r>
      <w:r w:rsidR="002F70AE" w:rsidRPr="00B707FD">
        <w:rPr>
          <w:rFonts w:ascii="TH Sarabun New" w:hAnsi="TH Sarabun New" w:cs="TH Sarabun New"/>
        </w:rPr>
        <w:t xml:space="preserve">Firebase Cloud Messaging (FCM) </w:t>
      </w:r>
      <w:r w:rsidR="002F70AE" w:rsidRPr="00B707FD">
        <w:rPr>
          <w:rFonts w:ascii="TH Sarabun New" w:hAnsi="TH Sarabun New" w:cs="TH Sarabun New"/>
          <w:cs/>
        </w:rPr>
        <w:t>ปรับขนาดเป็นแอปที่ใหญ่ที่สุดโดยส่งข้อความหลายแสนล้านข้อความต่อวัน</w:t>
      </w:r>
      <w:bookmarkStart w:id="141" w:name="_Toc112061407"/>
      <w:bookmarkStart w:id="142" w:name="_Toc112109684"/>
    </w:p>
    <w:p w14:paraId="5FD1E6A9" w14:textId="1D6B5B85" w:rsidR="007F62BA" w:rsidRPr="00B707FD" w:rsidRDefault="00313A3C" w:rsidP="00065D04">
      <w:pPr>
        <w:pStyle w:val="3"/>
        <w:jc w:val="thaiDistribute"/>
        <w:rPr>
          <w:rFonts w:ascii="TH Sarabun New" w:hAnsi="TH Sarabun New" w:cs="TH Sarabun New"/>
        </w:rPr>
      </w:pPr>
      <w:bookmarkStart w:id="143" w:name="_Toc131078381"/>
      <w:r w:rsidRPr="00B707FD">
        <w:rPr>
          <w:rFonts w:ascii="TH Sarabun New" w:hAnsi="TH Sarabun New" w:cs="TH Sarabun New"/>
          <w:cs/>
        </w:rPr>
        <w:t>การประมวลผลภาพ (</w:t>
      </w:r>
      <w:r w:rsidRPr="00B707FD">
        <w:rPr>
          <w:rFonts w:ascii="TH Sarabun New" w:hAnsi="TH Sarabun New" w:cs="TH Sarabun New"/>
        </w:rPr>
        <w:t>Image Processing)</w:t>
      </w:r>
      <w:bookmarkEnd w:id="141"/>
      <w:bookmarkEnd w:id="142"/>
      <w:bookmarkEnd w:id="143"/>
      <w:r w:rsidR="007F62BA" w:rsidRPr="00B707FD">
        <w:rPr>
          <w:rFonts w:ascii="TH Sarabun New" w:hAnsi="TH Sarabun New" w:cs="TH Sarabun New"/>
        </w:rPr>
        <w:t xml:space="preserve"> </w:t>
      </w:r>
    </w:p>
    <w:p w14:paraId="2D5AAA66" w14:textId="1AA0021D" w:rsidR="00714C43" w:rsidRPr="00B707FD" w:rsidRDefault="007F62BA" w:rsidP="00065D04">
      <w:pPr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       </w:t>
      </w:r>
      <w:r w:rsidR="00C85B15" w:rsidRPr="00B707FD">
        <w:rPr>
          <w:rFonts w:ascii="TH Sarabun New" w:hAnsi="TH Sarabun New" w:cs="TH Sarabun New"/>
          <w:cs/>
        </w:rPr>
        <w:tab/>
        <w:t xml:space="preserve">       </w:t>
      </w:r>
      <w:r w:rsidR="00C33C17" w:rsidRPr="00B707FD">
        <w:rPr>
          <w:rFonts w:ascii="TH Sarabun New" w:hAnsi="TH Sarabun New" w:cs="TH Sarabun New"/>
          <w:cs/>
        </w:rPr>
        <w:t>การประมวลผลภาพ (</w:t>
      </w:r>
      <w:r w:rsidR="00C33C17" w:rsidRPr="00B707FD">
        <w:rPr>
          <w:rFonts w:ascii="TH Sarabun New" w:hAnsi="TH Sarabun New" w:cs="TH Sarabun New"/>
        </w:rPr>
        <w:t xml:space="preserve">Image Processing) </w:t>
      </w:r>
      <w:sdt>
        <w:sdtPr>
          <w:rPr>
            <w:rFonts w:ascii="TH Sarabun New" w:hAnsi="TH Sarabun New" w:cs="TH Sarabun New"/>
          </w:rPr>
          <w:id w:val="418459100"/>
          <w:citation/>
        </w:sdtPr>
        <w:sdtContent>
          <w:r w:rsidR="003F1DDD" w:rsidRPr="00B707FD">
            <w:rPr>
              <w:rFonts w:ascii="TH Sarabun New" w:hAnsi="TH Sarabun New" w:cs="TH Sarabun New"/>
            </w:rPr>
            <w:fldChar w:fldCharType="begin"/>
          </w:r>
          <w:r w:rsidR="003F1DDD" w:rsidRPr="00B707FD">
            <w:rPr>
              <w:rFonts w:ascii="TH Sarabun New" w:hAnsi="TH Sarabun New" w:cs="TH Sarabun New"/>
            </w:rPr>
            <w:instrText xml:space="preserve"> CITATION Nav22 \l 1033 </w:instrText>
          </w:r>
          <w:r w:rsidR="003F1DDD" w:rsidRPr="00B707FD">
            <w:rPr>
              <w:rFonts w:ascii="TH Sarabun New" w:hAnsi="TH Sarabun New" w:cs="TH Sarabun New"/>
            </w:rPr>
            <w:fldChar w:fldCharType="separate"/>
          </w:r>
          <w:r w:rsidR="009C4FFE" w:rsidRPr="00B707FD">
            <w:rPr>
              <w:rFonts w:ascii="TH Sarabun New" w:hAnsi="TH Sarabun New" w:cs="TH Sarabun New"/>
              <w:noProof/>
            </w:rPr>
            <w:t>[3]</w:t>
          </w:r>
          <w:r w:rsidR="003F1DDD" w:rsidRPr="00B707FD">
            <w:rPr>
              <w:rFonts w:ascii="TH Sarabun New" w:hAnsi="TH Sarabun New" w:cs="TH Sarabun New"/>
            </w:rPr>
            <w:fldChar w:fldCharType="end"/>
          </w:r>
        </w:sdtContent>
      </w:sdt>
      <w:r w:rsidR="00C33C17" w:rsidRPr="00B707FD">
        <w:rPr>
          <w:rFonts w:ascii="TH Sarabun New" w:hAnsi="TH Sarabun New" w:cs="TH Sarabun New"/>
          <w:cs/>
        </w:rPr>
        <w:t>เป็นการนำภาพมาประมวลผลหรือคิดคำนวณด้วย คอมพิวเตอร์แล้วใช้กรรมวิธีใดๆมากระท</w:t>
      </w:r>
      <w:r w:rsidR="00DC4C30" w:rsidRPr="00B707FD">
        <w:rPr>
          <w:rFonts w:ascii="TH Sarabun New" w:hAnsi="TH Sarabun New" w:cs="TH Sarabun New"/>
          <w:cs/>
        </w:rPr>
        <w:t>ำ</w:t>
      </w:r>
      <w:r w:rsidR="00C33C17" w:rsidRPr="00B707FD">
        <w:rPr>
          <w:rFonts w:ascii="TH Sarabun New" w:hAnsi="TH Sarabun New" w:cs="TH Sarabun New"/>
          <w:cs/>
        </w:rPr>
        <w:t xml:space="preserve">กับข้อมูลภาพเพื่อให้ได้ภาพที่มีคุณสมบัติตามต้องการทั้งในเชิง คุณภาพและปริมาณ โดยมีขั้นตอนต่างๆที่สำคัญ </w:t>
      </w:r>
      <w:r w:rsidR="00C33C17" w:rsidRPr="00B707FD">
        <w:rPr>
          <w:rFonts w:ascii="TH Sarabun New" w:hAnsi="TH Sarabun New" w:cs="TH Sarabun New"/>
        </w:rPr>
        <w:t xml:space="preserve"> </w:t>
      </w:r>
      <w:r w:rsidR="00C33C17" w:rsidRPr="00B707FD">
        <w:rPr>
          <w:rFonts w:ascii="TH Sarabun New" w:hAnsi="TH Sarabun New" w:cs="TH Sarabun New"/>
          <w:cs/>
        </w:rPr>
        <w:t>คือ การท</w:t>
      </w:r>
      <w:r w:rsidR="0022150E" w:rsidRPr="00B707FD">
        <w:rPr>
          <w:rFonts w:ascii="TH Sarabun New" w:hAnsi="TH Sarabun New" w:cs="TH Sarabun New"/>
          <w:cs/>
        </w:rPr>
        <w:t>ำ</w:t>
      </w:r>
      <w:r w:rsidR="00C33C17" w:rsidRPr="00B707FD">
        <w:rPr>
          <w:rFonts w:ascii="TH Sarabun New" w:hAnsi="TH Sarabun New" w:cs="TH Sarabun New"/>
          <w:cs/>
        </w:rPr>
        <w:t>ให้ภาพมีความคมชัดมากขึ้น การกำจัดสัญญาณรบกวนออกจากภาพ การแบ่งส่วนของวัตถุที่สนใจออกมาจากภาพ เพื่อน</w:t>
      </w:r>
      <w:r w:rsidR="0022150E" w:rsidRPr="00B707FD">
        <w:rPr>
          <w:rFonts w:ascii="TH Sarabun New" w:hAnsi="TH Sarabun New" w:cs="TH Sarabun New"/>
          <w:cs/>
        </w:rPr>
        <w:t>ำ</w:t>
      </w:r>
      <w:r w:rsidR="00C33C17" w:rsidRPr="00B707FD">
        <w:rPr>
          <w:rFonts w:ascii="TH Sarabun New" w:hAnsi="TH Sarabun New" w:cs="TH Sarabun New"/>
          <w:cs/>
        </w:rPr>
        <w:t>ภาพวัตถุที่ได้ ไปวิเคราะห์หาข้อมูลเชิงปริมาณ เช่น ขนาด รูปร่าง และทิศทางการเคลื่อนของวัตถุในภาพ คอมพิวเตอร์มีความสามารถในการคำนวณและประมวลผลข้อมูลจำนวนมหาศาลได้ในเวลาอันสั้นจึงมีประโยชน์อย่างมากในการเพิ่มประสิทธิภาพการประมวลผลภาพและวิเคราะห์ข้อมูลที่ได้จากภาพในระบบ ลักษณะของการใช้งานจะมีเป็น</w:t>
      </w:r>
    </w:p>
    <w:p w14:paraId="549A9CD0" w14:textId="66D1F22A" w:rsidR="00A1735D" w:rsidRPr="00B707FD" w:rsidRDefault="00BC5AD1" w:rsidP="00545450">
      <w:pPr>
        <w:pStyle w:val="35CM"/>
        <w:numPr>
          <w:ilvl w:val="0"/>
          <w:numId w:val="34"/>
        </w:num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การรู้จำภาพ (</w:t>
      </w:r>
      <w:r w:rsidRPr="00B707FD">
        <w:rPr>
          <w:rFonts w:ascii="TH Sarabun New" w:hAnsi="TH Sarabun New" w:cs="TH Sarabun New"/>
        </w:rPr>
        <w:t>Image Recognition)</w:t>
      </w:r>
    </w:p>
    <w:p w14:paraId="0959346B" w14:textId="5C64712C" w:rsidR="00FC1590" w:rsidRPr="00B707FD" w:rsidRDefault="00DF6E51" w:rsidP="00065D04">
      <w:pPr>
        <w:pStyle w:val="33"/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     </w:t>
      </w:r>
      <w:r w:rsidR="00FC1590" w:rsidRPr="00B707FD">
        <w:rPr>
          <w:rFonts w:ascii="TH Sarabun New" w:hAnsi="TH Sarabun New" w:cs="TH Sarabun New"/>
          <w:cs/>
        </w:rPr>
        <w:t>การรู้จำภาพ (</w:t>
      </w:r>
      <w:r w:rsidR="00FC1590" w:rsidRPr="00B707FD">
        <w:rPr>
          <w:rFonts w:ascii="TH Sarabun New" w:hAnsi="TH Sarabun New" w:cs="TH Sarabun New"/>
          <w:lang w:bidi="ar-SA"/>
        </w:rPr>
        <w:t xml:space="preserve">Image Recognition) </w:t>
      </w:r>
      <w:r w:rsidR="00FC1590" w:rsidRPr="00B707FD">
        <w:rPr>
          <w:rFonts w:ascii="TH Sarabun New" w:hAnsi="TH Sarabun New" w:cs="TH Sarabun New"/>
          <w:cs/>
        </w:rPr>
        <w:t>การรู้จำภาพเป็นกระบวนการในการระบุและการ ตรวจจับวัตถุหรือคุณสมบัติที่มีอยู่ในระบบดิจิตอล ซึ่งได้จากภาพหรือวีดีโอแนวคิดนี้ได้ถูกน</w:t>
      </w:r>
      <w:r w:rsidR="0022150E" w:rsidRPr="00B707FD">
        <w:rPr>
          <w:rFonts w:ascii="TH Sarabun New" w:hAnsi="TH Sarabun New" w:cs="TH Sarabun New"/>
          <w:cs/>
        </w:rPr>
        <w:t>ำ</w:t>
      </w:r>
      <w:r w:rsidR="00FC1590" w:rsidRPr="00B707FD">
        <w:rPr>
          <w:rFonts w:ascii="TH Sarabun New" w:hAnsi="TH Sarabun New" w:cs="TH Sarabun New"/>
          <w:cs/>
        </w:rPr>
        <w:t>มาใช้ใน แอพพลิเคชั่นมากมายที่เหมือนกันในระบบส</w:t>
      </w:r>
      <w:r w:rsidR="0022150E" w:rsidRPr="00B707FD">
        <w:rPr>
          <w:rFonts w:ascii="TH Sarabun New" w:hAnsi="TH Sarabun New" w:cs="TH Sarabun New"/>
          <w:cs/>
        </w:rPr>
        <w:t>ำ</w:t>
      </w:r>
      <w:r w:rsidR="00FC1590" w:rsidRPr="00B707FD">
        <w:rPr>
          <w:rFonts w:ascii="TH Sarabun New" w:hAnsi="TH Sarabun New" w:cs="TH Sarabun New"/>
          <w:cs/>
        </w:rPr>
        <w:t>หรับการท</w:t>
      </w:r>
      <w:r w:rsidR="0022150E" w:rsidRPr="00B707FD">
        <w:rPr>
          <w:rFonts w:ascii="TH Sarabun New" w:hAnsi="TH Sarabun New" w:cs="TH Sarabun New"/>
          <w:cs/>
        </w:rPr>
        <w:t>ำ</w:t>
      </w:r>
      <w:r w:rsidR="00FC1590" w:rsidRPr="00B707FD">
        <w:rPr>
          <w:rFonts w:ascii="TH Sarabun New" w:hAnsi="TH Sarabun New" w:cs="TH Sarabun New"/>
          <w:cs/>
        </w:rPr>
        <w:t>งานของระบบอัตโนมัติในโรงงานการ ตรวจสอบด่านเก็บเงินด้วยการรักษาความปลอดภัยและการรักษาความปลอดภัย อัลกอริทึมการรู้จำ ภาพทั่วไป</w:t>
      </w:r>
    </w:p>
    <w:p w14:paraId="183D9564" w14:textId="62A7FC29" w:rsidR="000A2731" w:rsidRPr="00B707FD" w:rsidRDefault="000A2731" w:rsidP="00545450">
      <w:pPr>
        <w:pStyle w:val="35CM"/>
        <w:rPr>
          <w:rFonts w:ascii="TH Sarabun New" w:hAnsi="TH Sarabun New" w:cs="TH Sarabun New"/>
          <w:lang w:bidi="ar-SA"/>
        </w:rPr>
      </w:pPr>
      <w:r w:rsidRPr="00B707FD">
        <w:rPr>
          <w:rFonts w:ascii="TH Sarabun New" w:hAnsi="TH Sarabun New" w:cs="TH Sarabun New"/>
          <w:cs/>
        </w:rPr>
        <w:t>การสกัดคุณลักษณะเด่น (</w:t>
      </w:r>
      <w:r w:rsidRPr="00B707FD">
        <w:rPr>
          <w:rFonts w:ascii="TH Sarabun New" w:hAnsi="TH Sarabun New" w:cs="TH Sarabun New"/>
          <w:lang w:bidi="ar-SA"/>
        </w:rPr>
        <w:t>Feature Extraction)</w:t>
      </w:r>
    </w:p>
    <w:p w14:paraId="1EF7AAC5" w14:textId="53F5551C" w:rsidR="00C51820" w:rsidRPr="00B707FD" w:rsidRDefault="00DF6E51" w:rsidP="00065D04">
      <w:pPr>
        <w:pStyle w:val="33"/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      </w:t>
      </w:r>
      <w:r w:rsidR="00C51820" w:rsidRPr="00B707FD">
        <w:rPr>
          <w:rFonts w:ascii="TH Sarabun New" w:hAnsi="TH Sarabun New" w:cs="TH Sarabun New"/>
          <w:cs/>
        </w:rPr>
        <w:t>การสกัดคุณลักษณะเด่น (</w:t>
      </w:r>
      <w:r w:rsidR="00C51820" w:rsidRPr="00B707FD">
        <w:rPr>
          <w:rFonts w:ascii="TH Sarabun New" w:hAnsi="TH Sarabun New" w:cs="TH Sarabun New"/>
          <w:lang w:bidi="ar-SA"/>
        </w:rPr>
        <w:t xml:space="preserve">Feature Extraction) </w:t>
      </w:r>
      <w:r w:rsidR="00C51820" w:rsidRPr="00B707FD">
        <w:rPr>
          <w:rFonts w:ascii="TH Sarabun New" w:hAnsi="TH Sarabun New" w:cs="TH Sarabun New"/>
          <w:cs/>
        </w:rPr>
        <w:t>เป็นการหาลักษณะเด่นที่ได้จากภาพ โดยผลลัพธ์ที่ได้จากการนำไปหาลักษณะเด่นจะบ่งบอกถึงลักษณะเช่น ความสูง ความยาว สีหรือ</w:t>
      </w:r>
      <w:proofErr w:type="spellStart"/>
      <w:r w:rsidR="00C51820" w:rsidRPr="00B707FD">
        <w:rPr>
          <w:rFonts w:ascii="TH Sarabun New" w:hAnsi="TH Sarabun New" w:cs="TH Sarabun New"/>
          <w:cs/>
        </w:rPr>
        <w:t>เวคเตอร์</w:t>
      </w:r>
      <w:proofErr w:type="spellEnd"/>
      <w:r w:rsidR="00C51820" w:rsidRPr="00B707FD">
        <w:rPr>
          <w:rFonts w:ascii="TH Sarabun New" w:hAnsi="TH Sarabun New" w:cs="TH Sarabun New"/>
          <w:cs/>
        </w:rPr>
        <w:t xml:space="preserve"> ที่เป็นคุณลักษณะ ที่สำคัญของรูปภาพ เป็นต้น นอกเหนือจากข้อมูลคุณลักษณะดังกล่าว ในปัจจุบันยัง มีวิธีการการสกัดหา ลักษณะเด่นที่นิยมใช้กันอย่างแพร่หลายที่ใช้ในการต่อภาพคือ การวางตัวของเส้นขอบ</w:t>
      </w:r>
      <w:r w:rsidR="00C51820" w:rsidRPr="00B707FD">
        <w:rPr>
          <w:rFonts w:ascii="TH Sarabun New" w:hAnsi="TH Sarabun New" w:cs="TH Sarabun New"/>
        </w:rPr>
        <w:t xml:space="preserve">(Edge) </w:t>
      </w:r>
      <w:r w:rsidR="00C51820" w:rsidRPr="00B707FD">
        <w:rPr>
          <w:rFonts w:ascii="TH Sarabun New" w:hAnsi="TH Sarabun New" w:cs="TH Sarabun New"/>
          <w:cs/>
        </w:rPr>
        <w:t xml:space="preserve">การหามุม </w:t>
      </w:r>
      <w:r w:rsidR="00C51820" w:rsidRPr="00B707FD">
        <w:rPr>
          <w:rFonts w:ascii="TH Sarabun New" w:hAnsi="TH Sarabun New" w:cs="TH Sarabun New"/>
        </w:rPr>
        <w:t xml:space="preserve">(Corner) </w:t>
      </w:r>
      <w:r w:rsidR="00C51820" w:rsidRPr="00B707FD">
        <w:rPr>
          <w:rFonts w:ascii="TH Sarabun New" w:hAnsi="TH Sarabun New" w:cs="TH Sarabun New"/>
          <w:cs/>
        </w:rPr>
        <w:t xml:space="preserve">และการหาพื้นที่น่าสนใจ </w:t>
      </w:r>
      <w:r w:rsidR="00C51820" w:rsidRPr="00B707FD">
        <w:rPr>
          <w:rFonts w:ascii="TH Sarabun New" w:hAnsi="TH Sarabun New" w:cs="TH Sarabun New"/>
        </w:rPr>
        <w:t xml:space="preserve">(Blob) </w:t>
      </w:r>
      <w:r w:rsidR="00C51820" w:rsidRPr="00B707FD">
        <w:rPr>
          <w:rFonts w:ascii="TH Sarabun New" w:hAnsi="TH Sarabun New" w:cs="TH Sarabun New"/>
          <w:cs/>
        </w:rPr>
        <w:t>เป็นต้น</w:t>
      </w:r>
    </w:p>
    <w:p w14:paraId="4DF4143E" w14:textId="21B0A9AC" w:rsidR="00BA7E6B" w:rsidRPr="00B707FD" w:rsidRDefault="00905F12" w:rsidP="005901D0">
      <w:pPr>
        <w:pStyle w:val="a9"/>
        <w:rPr>
          <w:rFonts w:ascii="TH Sarabun New" w:hAnsi="TH Sarabun New" w:cs="TH Sarabun New"/>
        </w:rPr>
      </w:pPr>
      <w:bookmarkStart w:id="144" w:name="_Toc112109701"/>
      <w:bookmarkStart w:id="145" w:name="_Toc112110102"/>
      <w:r w:rsidRPr="00B707FD">
        <w:rPr>
          <w:rFonts w:ascii="TH Sarabun New" w:hAnsi="TH Sarabun New" w:cs="TH Sarabun New"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169FA50" wp14:editId="57FA0881">
                <wp:simplePos x="0" y="0"/>
                <wp:positionH relativeFrom="column">
                  <wp:posOffset>900430</wp:posOffset>
                </wp:positionH>
                <wp:positionV relativeFrom="paragraph">
                  <wp:posOffset>2751455</wp:posOffset>
                </wp:positionV>
                <wp:extent cx="4126230" cy="635"/>
                <wp:effectExtent l="0" t="0" r="7620" b="0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6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5EEEAE" w14:textId="2AADCAF9" w:rsidR="00905F12" w:rsidRPr="007A269A" w:rsidRDefault="00905F12" w:rsidP="00905F12">
                            <w:pPr>
                              <w:pStyle w:val="afff"/>
                              <w:jc w:val="left"/>
                              <w:rPr>
                                <w:b/>
                                <w:bCs w:val="0"/>
                              </w:rPr>
                            </w:pPr>
                            <w:bookmarkStart w:id="146" w:name="_Toc131462005"/>
                            <w:r>
                              <w:rPr>
                                <w:cs/>
                              </w:rPr>
                              <w:t xml:space="preserve">ภาพประกอบที่  </w:t>
                            </w:r>
                            <w:fldSimple w:instr=" STYLEREF 1 \s ">
                              <w:r w:rsidR="00DB3462">
                                <w:rPr>
                                  <w:noProof/>
                                  <w:cs/>
                                </w:rPr>
                                <w:t>2</w:t>
                              </w:r>
                            </w:fldSimple>
                            <w:r w:rsidR="00DB3462">
                              <w:rPr>
                                <w:cs/>
                              </w:rPr>
                              <w:t>.</w:t>
                            </w:r>
                            <w:fldSimple w:instr=" SEQ ภาพประกอบที่_ \* ARABIC \s 1 ">
                              <w:r w:rsidR="00DB3462">
                                <w:rPr>
                                  <w:noProof/>
                                  <w:cs/>
                                </w:rPr>
                                <w:t>2</w:t>
                              </w:r>
                            </w:fldSimple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A269A">
                              <w:rPr>
                                <w:b/>
                                <w:bCs w:val="0"/>
                                <w:cs/>
                              </w:rPr>
                              <w:t>การตรวจจับและประมวลผลใบหน้าจากภาพ</w:t>
                            </w:r>
                            <w:r w:rsidRPr="007A269A">
                              <w:rPr>
                                <w:rFonts w:hint="cs"/>
                                <w:b/>
                                <w:bCs w:val="0"/>
                                <w:cs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rFonts w:hint="cs"/>
                                  <w:cs/>
                                </w:rPr>
                                <w:id w:val="-822043684"/>
                                <w:citation/>
                              </w:sdtPr>
                              <w:sdtContent>
                                <w:r w:rsidRPr="007A269A">
                                  <w:rPr>
                                    <w:rFonts w:hint="cs"/>
                                    <w:cs/>
                                  </w:rPr>
                                  <w:fldChar w:fldCharType="begin"/>
                                </w:r>
                                <w:r w:rsidRPr="007A269A">
                                  <w:rPr>
                                    <w:rFonts w:hint="cs"/>
                                    <w:cs/>
                                  </w:rPr>
                                  <w:instrText xml:space="preserve"> </w:instrText>
                                </w:r>
                                <w:r w:rsidRPr="007A269A">
                                  <w:rPr>
                                    <w:rFonts w:hint="cs"/>
                                  </w:rPr>
                                  <w:instrText>CITATION EAM</w:instrText>
                                </w:r>
                                <w:r w:rsidRPr="007A269A">
                                  <w:rPr>
                                    <w:rFonts w:hint="cs"/>
                                    <w:cs/>
                                  </w:rPr>
                                  <w:instrText xml:space="preserve">22 </w:instrText>
                                </w:r>
                                <w:r w:rsidRPr="007A269A">
                                  <w:rPr>
                                    <w:rFonts w:hint="cs"/>
                                  </w:rPr>
                                  <w:instrText xml:space="preserve">\l </w:instrText>
                                </w:r>
                                <w:r w:rsidRPr="007A269A">
                                  <w:rPr>
                                    <w:rFonts w:hint="cs"/>
                                    <w:cs/>
                                  </w:rPr>
                                  <w:instrText xml:space="preserve">1054 </w:instrText>
                                </w:r>
                                <w:r w:rsidRPr="007A269A">
                                  <w:rPr>
                                    <w:rFonts w:hint="cs"/>
                                    <w:cs/>
                                  </w:rPr>
                                  <w:fldChar w:fldCharType="separate"/>
                                </w:r>
                                <w:r w:rsidRPr="007A269A">
                                  <w:rPr>
                                    <w:rFonts w:hint="cs"/>
                                  </w:rPr>
                                  <w:t>[4]</w:t>
                                </w:r>
                                <w:r w:rsidRPr="007A269A">
                                  <w:rPr>
                                    <w:rFonts w:hint="cs"/>
                                    <w:cs/>
                                  </w:rPr>
                                  <w:fldChar w:fldCharType="end"/>
                                </w:r>
                              </w:sdtContent>
                            </w:sdt>
                            <w:bookmarkEnd w:id="146"/>
                          </w:p>
                          <w:p w14:paraId="462C0460" w14:textId="41F75976" w:rsidR="00905F12" w:rsidRPr="007745A0" w:rsidRDefault="00905F12" w:rsidP="005901D0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169FA50" id="_x0000_t202" coordsize="21600,21600" o:spt="202" path="m,l,21600r21600,l21600,xe">
                <v:stroke joinstyle="miter"/>
                <v:path gradientshapeok="t" o:connecttype="rect"/>
              </v:shapetype>
              <v:shape id="Text Box 71" o:spid="_x0000_s1026" type="#_x0000_t202" style="position:absolute;left:0;text-align:left;margin-left:70.9pt;margin-top:216.65pt;width:324.9pt;height:.05pt;z-index:251897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" stroked="f">
                <v:textbox style="mso-fit-shape-to-text:t" inset="0,0,0,0">
                  <w:txbxContent>
                    <w:p w14:paraId="515EEEAE" w14:textId="2AADCAF9" w:rsidR="00905F12" w:rsidRPr="007A269A" w:rsidRDefault="00905F12" w:rsidP="00905F12">
                      <w:pPr>
                        <w:pStyle w:val="afff"/>
                        <w:jc w:val="left"/>
                        <w:rPr>
                          <w:b/>
                          <w:bCs w:val="0"/>
                        </w:rPr>
                      </w:pPr>
                      <w:bookmarkStart w:id="147" w:name="_Toc131462005"/>
                      <w:r>
                        <w:rPr>
                          <w:cs/>
                        </w:rPr>
                        <w:t xml:space="preserve">ภาพประกอบที่  </w:t>
                      </w:r>
                      <w:fldSimple w:instr=" STYLEREF 1 \s ">
                        <w:r w:rsidR="00DB3462">
                          <w:rPr>
                            <w:noProof/>
                            <w:cs/>
                          </w:rPr>
                          <w:t>2</w:t>
                        </w:r>
                      </w:fldSimple>
                      <w:r w:rsidR="00DB3462">
                        <w:rPr>
                          <w:cs/>
                        </w:rPr>
                        <w:t>.</w:t>
                      </w:r>
                      <w:fldSimple w:instr=" SEQ ภาพประกอบที่_ \* ARABIC \s 1 ">
                        <w:r w:rsidR="00DB3462">
                          <w:rPr>
                            <w:noProof/>
                            <w:cs/>
                          </w:rPr>
                          <w:t>2</w:t>
                        </w:r>
                      </w:fldSimple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A269A">
                        <w:rPr>
                          <w:b/>
                          <w:bCs w:val="0"/>
                          <w:cs/>
                        </w:rPr>
                        <w:t>การตรวจจับและประมวลผลใบหน้าจากภาพ</w:t>
                      </w:r>
                      <w:r w:rsidRPr="007A269A">
                        <w:rPr>
                          <w:rFonts w:hint="cs"/>
                          <w:b/>
                          <w:bCs w:val="0"/>
                          <w:cs/>
                        </w:rPr>
                        <w:t xml:space="preserve"> </w:t>
                      </w:r>
                      <w:sdt>
                        <w:sdtPr>
                          <w:rPr>
                            <w:rFonts w:hint="cs"/>
                            <w:cs/>
                          </w:rPr>
                          <w:id w:val="-822043684"/>
                          <w:citation/>
                        </w:sdtPr>
                        <w:sdtContent>
                          <w:r w:rsidRPr="007A269A">
                            <w:rPr>
                              <w:rFonts w:hint="cs"/>
                              <w:cs/>
                            </w:rPr>
                            <w:fldChar w:fldCharType="begin"/>
                          </w:r>
                          <w:r w:rsidRPr="007A269A">
                            <w:rPr>
                              <w:rFonts w:hint="cs"/>
                              <w:cs/>
                            </w:rPr>
                            <w:instrText xml:space="preserve"> </w:instrText>
                          </w:r>
                          <w:r w:rsidRPr="007A269A">
                            <w:rPr>
                              <w:rFonts w:hint="cs"/>
                            </w:rPr>
                            <w:instrText>CITATION EAM</w:instrText>
                          </w:r>
                          <w:r w:rsidRPr="007A269A">
                            <w:rPr>
                              <w:rFonts w:hint="cs"/>
                              <w:cs/>
                            </w:rPr>
                            <w:instrText xml:space="preserve">22 </w:instrText>
                          </w:r>
                          <w:r w:rsidRPr="007A269A">
                            <w:rPr>
                              <w:rFonts w:hint="cs"/>
                            </w:rPr>
                            <w:instrText xml:space="preserve">\l </w:instrText>
                          </w:r>
                          <w:r w:rsidRPr="007A269A">
                            <w:rPr>
                              <w:rFonts w:hint="cs"/>
                              <w:cs/>
                            </w:rPr>
                            <w:instrText xml:space="preserve">1054 </w:instrText>
                          </w:r>
                          <w:r w:rsidRPr="007A269A">
                            <w:rPr>
                              <w:rFonts w:hint="cs"/>
                              <w:cs/>
                            </w:rPr>
                            <w:fldChar w:fldCharType="separate"/>
                          </w:r>
                          <w:r w:rsidRPr="007A269A">
                            <w:rPr>
                              <w:rFonts w:hint="cs"/>
                            </w:rPr>
                            <w:t>[4]</w:t>
                          </w:r>
                          <w:r w:rsidRPr="007A269A">
                            <w:rPr>
                              <w:rFonts w:hint="cs"/>
                              <w:cs/>
                            </w:rPr>
                            <w:fldChar w:fldCharType="end"/>
                          </w:r>
                        </w:sdtContent>
                      </w:sdt>
                      <w:bookmarkEnd w:id="147"/>
                    </w:p>
                    <w:p w14:paraId="462C0460" w14:textId="41F75976" w:rsidR="00905F12" w:rsidRPr="007745A0" w:rsidRDefault="00905F12" w:rsidP="005901D0">
                      <w:pPr>
                        <w:pStyle w:val="a9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C3E3E" w:rsidRPr="00B707FD">
        <w:rPr>
          <w:rFonts w:ascii="TH Sarabun New" w:hAnsi="TH Sarabun New" w:cs="TH Sarabun New"/>
        </w:rPr>
        <w:drawing>
          <wp:anchor distT="0" distB="0" distL="114300" distR="114300" simplePos="0" relativeHeight="251773952" behindDoc="1" locked="0" layoutInCell="1" allowOverlap="1" wp14:anchorId="39626395" wp14:editId="5795D49D">
            <wp:simplePos x="0" y="0"/>
            <wp:positionH relativeFrom="page">
              <wp:posOffset>2161309</wp:posOffset>
            </wp:positionH>
            <wp:positionV relativeFrom="paragraph">
              <wp:posOffset>507538</wp:posOffset>
            </wp:positionV>
            <wp:extent cx="3286125" cy="2190115"/>
            <wp:effectExtent l="0" t="0" r="9525" b="635"/>
            <wp:wrapTopAndBottom/>
            <wp:docPr id="16" name="รูปภาพ 16" descr="cam11_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m11_a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3DD8" w:rsidRPr="00B707FD">
        <w:rPr>
          <w:rFonts w:ascii="TH Sarabun New" w:hAnsi="TH Sarabun New" w:cs="TH Sarabun New"/>
        </w:rPr>
        <w:tab/>
      </w:r>
    </w:p>
    <w:bookmarkEnd w:id="144"/>
    <w:bookmarkEnd w:id="145"/>
    <w:p w14:paraId="5431AD33" w14:textId="77777777" w:rsidR="00065D04" w:rsidRPr="00B707FD" w:rsidRDefault="00065D04" w:rsidP="00065D04">
      <w:pPr>
        <w:jc w:val="thaiDistribute"/>
        <w:rPr>
          <w:rFonts w:ascii="TH Sarabun New" w:hAnsi="TH Sarabun New" w:cs="TH Sarabun New"/>
        </w:rPr>
      </w:pPr>
    </w:p>
    <w:p w14:paraId="6D6C75E0" w14:textId="67CFD4F4" w:rsidR="004748AA" w:rsidRPr="00B707FD" w:rsidRDefault="004748AA" w:rsidP="00065D04">
      <w:pPr>
        <w:pStyle w:val="33"/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ตัวอย่างการ นำการประมวลผลภาพไปใช้งาน เช่น</w:t>
      </w:r>
    </w:p>
    <w:p w14:paraId="74F312F3" w14:textId="63CC851C" w:rsidR="004748AA" w:rsidRPr="00B707FD" w:rsidRDefault="004748AA" w:rsidP="00065D04">
      <w:pPr>
        <w:pStyle w:val="33"/>
        <w:ind w:firstLine="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- </w:t>
      </w:r>
      <w:r w:rsidRPr="00B707FD">
        <w:rPr>
          <w:rFonts w:ascii="TH Sarabun New" w:hAnsi="TH Sarabun New" w:cs="TH Sarabun New"/>
          <w:cs/>
        </w:rPr>
        <w:t>ระบบตรวจจับใบหน้าในกล้องดิจิตอล โดยกล้องจะมีระบบตรวจว่าส่วนไหนของภาพมี ลักษณะคล้ายใบหน้า แล้วกล้องก็จะท่าการโฟกัสตำแหน่งที่ตรวจจับเพื่อภาพมีความคมชัดมากขึ้น เช่น ระยะห่าง ระหว่างคิวมุมปาก โหนกแก้ม จมูก โครงหน้า</w:t>
      </w:r>
    </w:p>
    <w:p w14:paraId="0531789C" w14:textId="7736C1B4" w:rsidR="004748AA" w:rsidRPr="00B707FD" w:rsidRDefault="004748AA" w:rsidP="00065D04">
      <w:pPr>
        <w:pStyle w:val="33"/>
        <w:ind w:firstLine="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- </w:t>
      </w:r>
      <w:r w:rsidRPr="00B707FD">
        <w:rPr>
          <w:rFonts w:ascii="TH Sarabun New" w:hAnsi="TH Sarabun New" w:cs="TH Sarabun New"/>
          <w:cs/>
        </w:rPr>
        <w:t>ระบบตรวจจับการเคลื่อนไหวเพื่อรักษาความปลอดภัย โดยกล้องจะเปรียบเทียบภาพก่อน หน้าและภาพปัจจุบันถ้ามีส่วนใดส่วนใดเปลี่ยนแปลงระบบจะบันทึกเฉพาะภาพที่มีการเปลี่ยนแปลงทำให้ประหยัด เนื้อที่ในการเก็บภาพและสามารถตรวจสอบได้ภาพหลัง</w:t>
      </w:r>
    </w:p>
    <w:p w14:paraId="55ECA960" w14:textId="3E2C5845" w:rsidR="004748AA" w:rsidRPr="00B707FD" w:rsidRDefault="004748AA" w:rsidP="00065D04">
      <w:pPr>
        <w:pStyle w:val="33"/>
        <w:ind w:firstLine="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- </w:t>
      </w:r>
      <w:r w:rsidRPr="00B707FD">
        <w:rPr>
          <w:rFonts w:ascii="TH Sarabun New" w:hAnsi="TH Sarabun New" w:cs="TH Sarabun New"/>
          <w:cs/>
        </w:rPr>
        <w:t xml:space="preserve">ระบบอ่านคิวบาร์โค้ด โดยระบบนี้จะอ่านรหัสจากบาร์โค้ด แล้วแปลงเป็นข้อมูลซึ่งสามารถ นำมาใช้งานได้ เช่น </w:t>
      </w:r>
      <w:r w:rsidRPr="00B707FD">
        <w:rPr>
          <w:rFonts w:ascii="TH Sarabun New" w:hAnsi="TH Sarabun New" w:cs="TH Sarabun New"/>
        </w:rPr>
        <w:t xml:space="preserve">QR code, Microsoft tag </w:t>
      </w:r>
      <w:r w:rsidRPr="00B707FD">
        <w:rPr>
          <w:rFonts w:ascii="TH Sarabun New" w:hAnsi="TH Sarabun New" w:cs="TH Sarabun New"/>
          <w:cs/>
        </w:rPr>
        <w:t>ภาพที่น</w:t>
      </w:r>
      <w:r w:rsidR="0022150E" w:rsidRPr="00B707FD">
        <w:rPr>
          <w:rFonts w:ascii="TH Sarabun New" w:hAnsi="TH Sarabun New" w:cs="TH Sarabun New"/>
          <w:cs/>
        </w:rPr>
        <w:t>ำ</w:t>
      </w:r>
      <w:r w:rsidRPr="00B707FD">
        <w:rPr>
          <w:rFonts w:ascii="TH Sarabun New" w:hAnsi="TH Sarabun New" w:cs="TH Sarabun New"/>
          <w:cs/>
        </w:rPr>
        <w:t>มาประมวลผลนั้นเป็นได้ทั้งภาพนิ่งและ ภาพเคลื่อนไหวในการนำภาพนิ่งเข้ามาประมวลผลนั้น โปรแกรมจะอ่านไฟล์ภาพขึ้นมาแล้วถอดรหัสจาก ค่าสีของภาพแต่ละจุดเป็นตัวเลขเพื่อนำมาประมวลผลสำหรับการประมวลผลภาพเคลื่อนไหวนั้น โปรแกรมจะมองเห็นเป็นภาพนิ่งหลายภาพที่เรียงต่อกัน จึงมีประโยชน์อย่าง มากในการเพิ่ม ประสิทธิภาพการประมวลผลภาพและวิเคราะห์ข้อมูลได้จากภาพในระบบต่าง ๆดังกล่าวข้างต้น การประมวลผลภาพ สามารถจำแนกตาม วัตถุประสงค์ในการใช้งานดังนี้</w:t>
      </w:r>
    </w:p>
    <w:p w14:paraId="732AA442" w14:textId="013AC4C2" w:rsidR="004748AA" w:rsidRPr="00B707FD" w:rsidRDefault="004748AA" w:rsidP="00065D04">
      <w:pPr>
        <w:pStyle w:val="33"/>
        <w:ind w:firstLine="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- </w:t>
      </w:r>
      <w:r w:rsidRPr="00B707FD">
        <w:rPr>
          <w:rFonts w:ascii="TH Sarabun New" w:hAnsi="TH Sarabun New" w:cs="TH Sarabun New"/>
          <w:cs/>
        </w:rPr>
        <w:t>การปรับปรุงคุณภาพของภาพ (</w:t>
      </w:r>
      <w:r w:rsidRPr="00B707FD">
        <w:rPr>
          <w:rFonts w:ascii="TH Sarabun New" w:hAnsi="TH Sarabun New" w:cs="TH Sarabun New"/>
        </w:rPr>
        <w:t xml:space="preserve">Image Enhancement and Restoration) </w:t>
      </w:r>
      <w:r w:rsidRPr="00B707FD">
        <w:rPr>
          <w:rFonts w:ascii="TH Sarabun New" w:hAnsi="TH Sarabun New" w:cs="TH Sarabun New"/>
          <w:cs/>
        </w:rPr>
        <w:t xml:space="preserve">เช่น ปรับภาพ ให้คมชัด มากขึ้นการปรับ </w:t>
      </w:r>
      <w:r w:rsidRPr="00B707FD">
        <w:rPr>
          <w:rFonts w:ascii="TH Sarabun New" w:hAnsi="TH Sarabun New" w:cs="TH Sarabun New"/>
        </w:rPr>
        <w:t xml:space="preserve">Contrast </w:t>
      </w:r>
      <w:r w:rsidRPr="00B707FD">
        <w:rPr>
          <w:rFonts w:ascii="TH Sarabun New" w:hAnsi="TH Sarabun New" w:cs="TH Sarabun New"/>
          <w:cs/>
        </w:rPr>
        <w:t>หรือการปรับเน้นเส้นขอบภาพ (</w:t>
      </w:r>
      <w:r w:rsidRPr="00B707FD">
        <w:rPr>
          <w:rFonts w:ascii="TH Sarabun New" w:hAnsi="TH Sarabun New" w:cs="TH Sarabun New"/>
        </w:rPr>
        <w:t xml:space="preserve">Edge Enhancement) </w:t>
      </w:r>
      <w:r w:rsidRPr="00B707FD">
        <w:rPr>
          <w:rFonts w:ascii="TH Sarabun New" w:hAnsi="TH Sarabun New" w:cs="TH Sarabun New"/>
          <w:cs/>
        </w:rPr>
        <w:t>หรือการ กรองสัญญารบกวน (</w:t>
      </w:r>
      <w:r w:rsidRPr="00B707FD">
        <w:rPr>
          <w:rFonts w:ascii="TH Sarabun New" w:hAnsi="TH Sarabun New" w:cs="TH Sarabun New"/>
        </w:rPr>
        <w:t xml:space="preserve">Image Filtering) </w:t>
      </w:r>
      <w:r w:rsidRPr="00B707FD">
        <w:rPr>
          <w:rFonts w:ascii="TH Sarabun New" w:hAnsi="TH Sarabun New" w:cs="TH Sarabun New"/>
          <w:cs/>
        </w:rPr>
        <w:t>เพื่อกำจัดสัญญาณรบกวนได้</w:t>
      </w:r>
    </w:p>
    <w:p w14:paraId="45EC76C1" w14:textId="469AF635" w:rsidR="004748AA" w:rsidRPr="00B707FD" w:rsidRDefault="004748AA" w:rsidP="00065D04">
      <w:pPr>
        <w:pStyle w:val="33"/>
        <w:ind w:firstLine="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lastRenderedPageBreak/>
        <w:t xml:space="preserve">-  </w:t>
      </w:r>
      <w:r w:rsidRPr="00B707FD">
        <w:rPr>
          <w:rFonts w:ascii="TH Sarabun New" w:hAnsi="TH Sarabun New" w:cs="TH Sarabun New"/>
          <w:cs/>
        </w:rPr>
        <w:t>การบีบอัดภาพ (</w:t>
      </w:r>
      <w:r w:rsidRPr="00B707FD">
        <w:rPr>
          <w:rFonts w:ascii="TH Sarabun New" w:hAnsi="TH Sarabun New" w:cs="TH Sarabun New"/>
        </w:rPr>
        <w:t xml:space="preserve">Image Compression) </w:t>
      </w:r>
      <w:r w:rsidRPr="00B707FD">
        <w:rPr>
          <w:rFonts w:ascii="TH Sarabun New" w:hAnsi="TH Sarabun New" w:cs="TH Sarabun New"/>
          <w:cs/>
        </w:rPr>
        <w:t>เนื่องจากข้อมูลภ</w:t>
      </w:r>
      <w:r w:rsidR="0022150E" w:rsidRPr="00B707FD">
        <w:rPr>
          <w:rFonts w:ascii="TH Sarabun New" w:hAnsi="TH Sarabun New" w:cs="TH Sarabun New"/>
          <w:cs/>
        </w:rPr>
        <w:t>า</w:t>
      </w:r>
      <w:r w:rsidRPr="00B707FD">
        <w:rPr>
          <w:rFonts w:ascii="TH Sarabun New" w:hAnsi="TH Sarabun New" w:cs="TH Sarabun New"/>
          <w:cs/>
        </w:rPr>
        <w:t>พนั้นมีขนาดใหญ่มากโดยเฉพาะ ภาพสี ซึ่งจะ ท</w:t>
      </w:r>
      <w:r w:rsidR="0022150E" w:rsidRPr="00B707FD">
        <w:rPr>
          <w:rFonts w:ascii="TH Sarabun New" w:hAnsi="TH Sarabun New" w:cs="TH Sarabun New"/>
          <w:cs/>
        </w:rPr>
        <w:t>ำ</w:t>
      </w:r>
      <w:r w:rsidRPr="00B707FD">
        <w:rPr>
          <w:rFonts w:ascii="TH Sarabun New" w:hAnsi="TH Sarabun New" w:cs="TH Sarabun New"/>
          <w:cs/>
        </w:rPr>
        <w:t>ให้การจัดเก็บหรือรับส่งไฟล์ข้อมูลขนาดใหญ่เสียเวลามาก เพื่อท</w:t>
      </w:r>
      <w:r w:rsidR="0022150E" w:rsidRPr="00B707FD">
        <w:rPr>
          <w:rFonts w:ascii="TH Sarabun New" w:hAnsi="TH Sarabun New" w:cs="TH Sarabun New"/>
          <w:cs/>
        </w:rPr>
        <w:t>ำ</w:t>
      </w:r>
      <w:r w:rsidRPr="00B707FD">
        <w:rPr>
          <w:rFonts w:ascii="TH Sarabun New" w:hAnsi="TH Sarabun New" w:cs="TH Sarabun New"/>
          <w:cs/>
        </w:rPr>
        <w:t>ให้ขนาดภาพเล็กลงจึง ท</w:t>
      </w:r>
      <w:r w:rsidR="0022150E" w:rsidRPr="00B707FD">
        <w:rPr>
          <w:rFonts w:ascii="TH Sarabun New" w:hAnsi="TH Sarabun New" w:cs="TH Sarabun New"/>
          <w:cs/>
        </w:rPr>
        <w:t>ำ</w:t>
      </w:r>
      <w:r w:rsidRPr="00B707FD">
        <w:rPr>
          <w:rFonts w:ascii="TH Sarabun New" w:hAnsi="TH Sarabun New" w:cs="TH Sarabun New"/>
          <w:cs/>
        </w:rPr>
        <w:t xml:space="preserve">ให้การบีบอัด ข้อมูลภาพ เช่น </w:t>
      </w:r>
      <w:r w:rsidRPr="00B707FD">
        <w:rPr>
          <w:rFonts w:ascii="TH Sarabun New" w:hAnsi="TH Sarabun New" w:cs="TH Sarabun New"/>
        </w:rPr>
        <w:t xml:space="preserve">JPEG </w:t>
      </w:r>
      <w:r w:rsidRPr="00B707FD">
        <w:rPr>
          <w:rFonts w:ascii="TH Sarabun New" w:hAnsi="TH Sarabun New" w:cs="TH Sarabun New"/>
          <w:cs/>
        </w:rPr>
        <w:t xml:space="preserve">หรือ </w:t>
      </w:r>
      <w:r w:rsidRPr="00B707FD">
        <w:rPr>
          <w:rFonts w:ascii="TH Sarabun New" w:hAnsi="TH Sarabun New" w:cs="TH Sarabun New"/>
        </w:rPr>
        <w:t xml:space="preserve">GIF </w:t>
      </w:r>
      <w:r w:rsidRPr="00B707FD">
        <w:rPr>
          <w:rFonts w:ascii="TH Sarabun New" w:hAnsi="TH Sarabun New" w:cs="TH Sarabun New"/>
          <w:cs/>
        </w:rPr>
        <w:t xml:space="preserve">และตัวอย่างการบีบอัดข้อมูลวีดีโอ เช่น </w:t>
      </w:r>
      <w:r w:rsidRPr="00B707FD">
        <w:rPr>
          <w:rFonts w:ascii="TH Sarabun New" w:hAnsi="TH Sarabun New" w:cs="TH Sarabun New"/>
        </w:rPr>
        <w:t xml:space="preserve">MPEG </w:t>
      </w:r>
      <w:r w:rsidRPr="00B707FD">
        <w:rPr>
          <w:rFonts w:ascii="TH Sarabun New" w:hAnsi="TH Sarabun New" w:cs="TH Sarabun New"/>
          <w:cs/>
        </w:rPr>
        <w:t xml:space="preserve">หรือ </w:t>
      </w:r>
      <w:r w:rsidRPr="00B707FD">
        <w:rPr>
          <w:rFonts w:ascii="TH Sarabun New" w:hAnsi="TH Sarabun New" w:cs="TH Sarabun New"/>
        </w:rPr>
        <w:t xml:space="preserve">AVI </w:t>
      </w:r>
      <w:r w:rsidRPr="00B707FD">
        <w:rPr>
          <w:rFonts w:ascii="TH Sarabun New" w:hAnsi="TH Sarabun New" w:cs="TH Sarabun New"/>
          <w:cs/>
        </w:rPr>
        <w:t>เป็นต้น</w:t>
      </w:r>
    </w:p>
    <w:p w14:paraId="45D31F08" w14:textId="77777777" w:rsidR="0094061D" w:rsidRPr="00B707FD" w:rsidRDefault="004748AA" w:rsidP="00065D04">
      <w:pPr>
        <w:pStyle w:val="33"/>
        <w:ind w:firstLine="0"/>
        <w:jc w:val="thaiDistribute"/>
        <w:rPr>
          <w:rFonts w:ascii="TH Sarabun New" w:hAnsi="TH Sarabun New" w:cs="TH Sarabun New"/>
          <w:b/>
          <w:bCs/>
        </w:rPr>
      </w:pPr>
      <w:r w:rsidRPr="00B707FD">
        <w:rPr>
          <w:rFonts w:ascii="TH Sarabun New" w:hAnsi="TH Sarabun New" w:cs="TH Sarabun New"/>
        </w:rPr>
        <w:t xml:space="preserve">- </w:t>
      </w:r>
      <w:r w:rsidRPr="00B707FD">
        <w:rPr>
          <w:rFonts w:ascii="TH Sarabun New" w:hAnsi="TH Sarabun New" w:cs="TH Sarabun New"/>
          <w:cs/>
        </w:rPr>
        <w:t>การวิเคราะห์ข้อมูลภาพ (</w:t>
      </w:r>
      <w:r w:rsidRPr="00B707FD">
        <w:rPr>
          <w:rFonts w:ascii="TH Sarabun New" w:hAnsi="TH Sarabun New" w:cs="TH Sarabun New"/>
        </w:rPr>
        <w:t xml:space="preserve">Image Analysis) </w:t>
      </w:r>
      <w:r w:rsidRPr="00B707FD">
        <w:rPr>
          <w:rFonts w:ascii="TH Sarabun New" w:hAnsi="TH Sarabun New" w:cs="TH Sarabun New"/>
          <w:cs/>
        </w:rPr>
        <w:t>เป็นการสังเคราะห์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>ข้อมูลที่มีความหมายจากภาพ แล้ว น</w:t>
      </w:r>
      <w:r w:rsidR="0022150E" w:rsidRPr="00B707FD">
        <w:rPr>
          <w:rFonts w:ascii="TH Sarabun New" w:hAnsi="TH Sarabun New" w:cs="TH Sarabun New"/>
          <w:cs/>
        </w:rPr>
        <w:t>ำ</w:t>
      </w:r>
      <w:r w:rsidRPr="00B707FD">
        <w:rPr>
          <w:rFonts w:ascii="TH Sarabun New" w:hAnsi="TH Sarabun New" w:cs="TH Sarabun New"/>
          <w:cs/>
        </w:rPr>
        <w:t>ไปใช้งาน ซึ่งอาจต้องมีรู้จ่าวัตถุ (</w:t>
      </w:r>
      <w:r w:rsidRPr="00B707FD">
        <w:rPr>
          <w:rFonts w:ascii="TH Sarabun New" w:hAnsi="TH Sarabun New" w:cs="TH Sarabun New"/>
        </w:rPr>
        <w:t xml:space="preserve">object recognition) </w:t>
      </w:r>
      <w:r w:rsidRPr="00B707FD">
        <w:rPr>
          <w:rFonts w:ascii="TH Sarabun New" w:hAnsi="TH Sarabun New" w:cs="TH Sarabun New"/>
          <w:cs/>
        </w:rPr>
        <w:t xml:space="preserve">การแยกส่วนวัตถุ </w:t>
      </w:r>
      <w:r w:rsidRPr="00B707FD">
        <w:rPr>
          <w:rFonts w:ascii="TH Sarabun New" w:hAnsi="TH Sarabun New" w:cs="TH Sarabun New"/>
        </w:rPr>
        <w:t xml:space="preserve">317 The Tenth National conference on Computing and Information Technology NCCIT4 (segmentation) </w:t>
      </w:r>
      <w:r w:rsidRPr="00B707FD">
        <w:rPr>
          <w:rFonts w:ascii="TH Sarabun New" w:hAnsi="TH Sarabun New" w:cs="TH Sarabun New"/>
          <w:cs/>
        </w:rPr>
        <w:t>ตรวจจับการ เคลื่อนไหวที่ของวัตถุ (</w:t>
      </w:r>
      <w:r w:rsidRPr="00B707FD">
        <w:rPr>
          <w:rFonts w:ascii="TH Sarabun New" w:hAnsi="TH Sarabun New" w:cs="TH Sarabun New"/>
        </w:rPr>
        <w:t>motion detection)</w:t>
      </w:r>
      <w:bookmarkStart w:id="148" w:name="_Toc112061408"/>
      <w:bookmarkStart w:id="149" w:name="_Toc112109685"/>
    </w:p>
    <w:p w14:paraId="4870BBE9" w14:textId="7EE0F2DF" w:rsidR="008E4A90" w:rsidRPr="00B707FD" w:rsidRDefault="008E4A90" w:rsidP="00065D04">
      <w:pPr>
        <w:jc w:val="thaiDistribute"/>
        <w:rPr>
          <w:rFonts w:ascii="TH Sarabun New" w:hAnsi="TH Sarabun New" w:cs="TH Sarabun New"/>
          <w:snapToGrid w:val="0"/>
        </w:rPr>
      </w:pPr>
    </w:p>
    <w:p w14:paraId="69143AB1" w14:textId="06A3794A" w:rsidR="001956D2" w:rsidRPr="00B707FD" w:rsidRDefault="001956D2" w:rsidP="00065D04">
      <w:pPr>
        <w:pStyle w:val="3"/>
        <w:jc w:val="thaiDistribute"/>
        <w:rPr>
          <w:rFonts w:ascii="TH Sarabun New" w:hAnsi="TH Sarabun New" w:cs="TH Sarabun New"/>
        </w:rPr>
      </w:pPr>
      <w:bookmarkStart w:id="150" w:name="_Toc131078382"/>
      <w:r w:rsidRPr="00B707FD">
        <w:rPr>
          <w:rFonts w:ascii="TH Sarabun New" w:hAnsi="TH Sarabun New" w:cs="TH Sarabun New"/>
        </w:rPr>
        <w:t xml:space="preserve">OCR </w:t>
      </w:r>
      <w:r w:rsidRPr="00B707FD">
        <w:rPr>
          <w:rFonts w:ascii="TH Sarabun New" w:hAnsi="TH Sarabun New" w:cs="TH Sarabun New"/>
          <w:cs/>
        </w:rPr>
        <w:t xml:space="preserve">หรือ </w:t>
      </w:r>
      <w:r w:rsidRPr="00B707FD">
        <w:rPr>
          <w:rFonts w:ascii="TH Sarabun New" w:hAnsi="TH Sarabun New" w:cs="TH Sarabun New"/>
        </w:rPr>
        <w:t>Optical Character Recognition</w:t>
      </w:r>
      <w:bookmarkEnd w:id="148"/>
      <w:bookmarkEnd w:id="149"/>
      <w:bookmarkEnd w:id="150"/>
    </w:p>
    <w:p w14:paraId="1EF42EB8" w14:textId="7C1E3CD4" w:rsidR="00D075A9" w:rsidRPr="00B707FD" w:rsidRDefault="000C6475" w:rsidP="00065D04">
      <w:pPr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Style w:val="aff9"/>
          <w:rFonts w:ascii="TH Sarabun New" w:hAnsi="TH Sarabun New" w:cs="TH Sarabun New"/>
          <w:b w:val="0"/>
          <w:bCs w:val="0"/>
        </w:rPr>
        <w:t xml:space="preserve">       </w:t>
      </w:r>
      <w:r w:rsidR="00D075A9" w:rsidRPr="00B707FD">
        <w:rPr>
          <w:rStyle w:val="aff9"/>
          <w:rFonts w:ascii="TH Sarabun New" w:hAnsi="TH Sarabun New" w:cs="TH Sarabun New"/>
          <w:b w:val="0"/>
          <w:bCs w:val="0"/>
        </w:rPr>
        <w:t xml:space="preserve">OCR </w:t>
      </w:r>
      <w:r w:rsidR="00D075A9" w:rsidRPr="00B707FD">
        <w:rPr>
          <w:rStyle w:val="aff9"/>
          <w:rFonts w:ascii="TH Sarabun New" w:hAnsi="TH Sarabun New" w:cs="TH Sarabun New"/>
          <w:b w:val="0"/>
          <w:bCs w:val="0"/>
          <w:cs/>
        </w:rPr>
        <w:t xml:space="preserve">หรือ </w:t>
      </w:r>
      <w:r w:rsidR="00D075A9" w:rsidRPr="00B707FD">
        <w:rPr>
          <w:rStyle w:val="aff9"/>
          <w:rFonts w:ascii="TH Sarabun New" w:hAnsi="TH Sarabun New" w:cs="TH Sarabun New"/>
          <w:b w:val="0"/>
          <w:bCs w:val="0"/>
        </w:rPr>
        <w:t>Optical Character Recognition</w:t>
      </w:r>
      <w:r w:rsidR="00D075A9" w:rsidRPr="00B707FD">
        <w:rPr>
          <w:rFonts w:ascii="TH Sarabun New" w:hAnsi="TH Sarabun New" w:cs="TH Sarabun New"/>
          <w:b/>
          <w:bCs/>
        </w:rPr>
        <w:t> </w:t>
      </w:r>
      <w:sdt>
        <w:sdtPr>
          <w:rPr>
            <w:rFonts w:ascii="TH Sarabun New" w:hAnsi="TH Sarabun New" w:cs="TH Sarabun New"/>
            <w:b/>
            <w:bCs/>
          </w:rPr>
          <w:id w:val="-259224977"/>
          <w:citation/>
        </w:sdtPr>
        <w:sdtContent>
          <w:r w:rsidR="003F1DDD" w:rsidRPr="00B707FD">
            <w:rPr>
              <w:rFonts w:ascii="TH Sarabun New" w:hAnsi="TH Sarabun New" w:cs="TH Sarabun New"/>
              <w:b/>
              <w:bCs/>
            </w:rPr>
            <w:fldChar w:fldCharType="begin"/>
          </w:r>
          <w:r w:rsidR="003F1DDD" w:rsidRPr="00B707FD">
            <w:rPr>
              <w:rFonts w:ascii="TH Sarabun New" w:hAnsi="TH Sarabun New" w:cs="TH Sarabun New"/>
              <w:b/>
              <w:bCs/>
            </w:rPr>
            <w:instrText xml:space="preserve"> CITATION NUM22 \l 1033 </w:instrText>
          </w:r>
          <w:r w:rsidR="003F1DDD" w:rsidRPr="00B707FD">
            <w:rPr>
              <w:rFonts w:ascii="TH Sarabun New" w:hAnsi="TH Sarabun New" w:cs="TH Sarabun New"/>
              <w:b/>
              <w:bCs/>
            </w:rPr>
            <w:fldChar w:fldCharType="separate"/>
          </w:r>
          <w:r w:rsidR="009C4FFE" w:rsidRPr="00B707FD">
            <w:rPr>
              <w:rFonts w:ascii="TH Sarabun New" w:hAnsi="TH Sarabun New" w:cs="TH Sarabun New"/>
              <w:noProof/>
            </w:rPr>
            <w:t>[4]</w:t>
          </w:r>
          <w:r w:rsidR="003F1DDD" w:rsidRPr="00B707FD">
            <w:rPr>
              <w:rFonts w:ascii="TH Sarabun New" w:hAnsi="TH Sarabun New" w:cs="TH Sarabun New"/>
              <w:b/>
              <w:bCs/>
            </w:rPr>
            <w:fldChar w:fldCharType="end"/>
          </w:r>
        </w:sdtContent>
      </w:sdt>
      <w:r w:rsidR="00D075A9" w:rsidRPr="00B707FD">
        <w:rPr>
          <w:rFonts w:ascii="TH Sarabun New" w:hAnsi="TH Sarabun New" w:cs="TH Sarabun New"/>
        </w:rPr>
        <w:t xml:space="preserve"> </w:t>
      </w:r>
      <w:r w:rsidR="00D075A9" w:rsidRPr="00B707FD">
        <w:rPr>
          <w:rFonts w:ascii="TH Sarabun New" w:hAnsi="TH Sarabun New" w:cs="TH Sarabun New"/>
          <w:cs/>
        </w:rPr>
        <w:t>หรือ</w:t>
      </w:r>
      <w:r w:rsidR="00D075A9" w:rsidRPr="00B707FD">
        <w:rPr>
          <w:rFonts w:ascii="TH Sarabun New" w:hAnsi="TH Sarabun New" w:cs="TH Sarabun New"/>
          <w:b/>
          <w:bCs/>
          <w:cs/>
        </w:rPr>
        <w:t xml:space="preserve"> </w:t>
      </w:r>
      <w:r w:rsidR="00D075A9" w:rsidRPr="00B707FD">
        <w:rPr>
          <w:rFonts w:ascii="TH Sarabun New" w:hAnsi="TH Sarabun New" w:cs="TH Sarabun New"/>
          <w:b/>
          <w:bCs/>
        </w:rPr>
        <w:t>"</w:t>
      </w:r>
      <w:r w:rsidR="00D075A9" w:rsidRPr="00B707FD">
        <w:rPr>
          <w:rStyle w:val="aff9"/>
          <w:rFonts w:ascii="TH Sarabun New" w:hAnsi="TH Sarabun New" w:cs="TH Sarabun New"/>
          <w:b w:val="0"/>
          <w:bCs w:val="0"/>
          <w:cs/>
        </w:rPr>
        <w:t>การรู้จำอักขระด้วยแสง</w:t>
      </w:r>
      <w:r w:rsidR="00D075A9" w:rsidRPr="00B707FD">
        <w:rPr>
          <w:rFonts w:ascii="TH Sarabun New" w:hAnsi="TH Sarabun New" w:cs="TH Sarabun New"/>
          <w:b/>
          <w:bCs/>
        </w:rPr>
        <w:t>"</w:t>
      </w:r>
      <w:r w:rsidR="00D075A9" w:rsidRPr="00B707FD">
        <w:rPr>
          <w:rFonts w:ascii="TH Sarabun New" w:hAnsi="TH Sarabun New" w:cs="TH Sarabun New"/>
        </w:rPr>
        <w:t xml:space="preserve"> </w:t>
      </w:r>
      <w:r w:rsidR="00D075A9" w:rsidRPr="00B707FD">
        <w:rPr>
          <w:rFonts w:ascii="TH Sarabun New" w:hAnsi="TH Sarabun New" w:cs="TH Sarabun New"/>
          <w:cs/>
        </w:rPr>
        <w:t>เป็นเทคโนโลยีที่แปลงเอกสาร รูปภาพ หรือแม้แต่</w:t>
      </w:r>
      <w:r w:rsidR="00D075A9" w:rsidRPr="00B707FD">
        <w:rPr>
          <w:rFonts w:ascii="TH Sarabun New" w:hAnsi="TH Sarabun New" w:cs="TH Sarabun New"/>
          <w:color w:val="000000" w:themeColor="text1"/>
        </w:rPr>
        <w:t> </w:t>
      </w:r>
      <w:hyperlink r:id="rId39" w:tgtFrame="_blank" w:tooltip="ลายเซ็นอิเล็กทรอนิกส์ (E-Signature) คืออะไร ? " w:history="1">
        <w:r w:rsidR="00D075A9" w:rsidRPr="00B707FD">
          <w:rPr>
            <w:rStyle w:val="affa"/>
            <w:rFonts w:ascii="TH Sarabun New" w:hAnsi="TH Sarabun New" w:cs="TH Sarabun New"/>
            <w:color w:val="000000" w:themeColor="text1"/>
            <w:u w:val="none"/>
            <w:cs/>
          </w:rPr>
          <w:t xml:space="preserve">ลายเซ็นอิเล็กทรอนิกส์ </w:t>
        </w:r>
        <w:r w:rsidR="00D075A9" w:rsidRPr="00B707FD">
          <w:rPr>
            <w:rStyle w:val="affa"/>
            <w:rFonts w:ascii="TH Sarabun New" w:hAnsi="TH Sarabun New" w:cs="TH Sarabun New"/>
            <w:color w:val="000000" w:themeColor="text1"/>
            <w:u w:val="none"/>
          </w:rPr>
          <w:t xml:space="preserve"> </w:t>
        </w:r>
      </w:hyperlink>
      <w:r w:rsidR="00D075A9" w:rsidRPr="00B707FD">
        <w:rPr>
          <w:rFonts w:ascii="TH Sarabun New" w:hAnsi="TH Sarabun New" w:cs="TH Sarabun New"/>
        </w:rPr>
        <w:t> </w:t>
      </w:r>
      <w:r w:rsidR="00D075A9" w:rsidRPr="00B707FD">
        <w:rPr>
          <w:rFonts w:ascii="TH Sarabun New" w:hAnsi="TH Sarabun New" w:cs="TH Sarabun New"/>
          <w:cs/>
        </w:rPr>
        <w:t>ให้อยู่ในรูปแบบตัวอักษร หรือ ข้อความ (</w:t>
      </w:r>
      <w:r w:rsidR="00D075A9" w:rsidRPr="00B707FD">
        <w:rPr>
          <w:rFonts w:ascii="TH Sarabun New" w:hAnsi="TH Sarabun New" w:cs="TH Sarabun New"/>
        </w:rPr>
        <w:t xml:space="preserve">Plain Text) </w:t>
      </w:r>
      <w:r w:rsidR="00D075A9" w:rsidRPr="00B707FD">
        <w:rPr>
          <w:rFonts w:ascii="TH Sarabun New" w:hAnsi="TH Sarabun New" w:cs="TH Sarabun New"/>
          <w:cs/>
        </w:rPr>
        <w:t>ไฟล์ดิจิทัลที่สามารถสืบค้นได้ด้วยคำค้นหา (</w:t>
      </w:r>
      <w:r w:rsidR="00D075A9" w:rsidRPr="00B707FD">
        <w:rPr>
          <w:rFonts w:ascii="TH Sarabun New" w:hAnsi="TH Sarabun New" w:cs="TH Sarabun New"/>
        </w:rPr>
        <w:t xml:space="preserve">Keyword) </w:t>
      </w:r>
      <w:r w:rsidR="00D075A9" w:rsidRPr="00B707FD">
        <w:rPr>
          <w:rFonts w:ascii="TH Sarabun New" w:hAnsi="TH Sarabun New" w:cs="TH Sarabun New"/>
          <w:cs/>
        </w:rPr>
        <w:t xml:space="preserve">ยกตัวอย่าง ไฟล์เอกสารที่มาในรูปแบบ </w:t>
      </w:r>
      <w:r w:rsidR="00D075A9" w:rsidRPr="00B707FD">
        <w:rPr>
          <w:rFonts w:ascii="TH Sarabun New" w:hAnsi="TH Sarabun New" w:cs="TH Sarabun New"/>
        </w:rPr>
        <w:t xml:space="preserve">PDF </w:t>
      </w:r>
      <w:r w:rsidR="00D075A9" w:rsidRPr="00B707FD">
        <w:rPr>
          <w:rFonts w:ascii="TH Sarabun New" w:hAnsi="TH Sarabun New" w:cs="TH Sarabun New"/>
          <w:cs/>
        </w:rPr>
        <w:t xml:space="preserve">มีข้อดีก็คือไม่สามารถปลอมแปลง แก้ไขได้ แต่ถ้าต้องการแก้ไขข้อความใด ๆ ในนั้นก็เป็นเรื่องยากลำบาก วิธีแก้ไขปัญหาก็คือ แปลงไฟล์ </w:t>
      </w:r>
      <w:r w:rsidR="00D075A9" w:rsidRPr="00B707FD">
        <w:rPr>
          <w:rFonts w:ascii="TH Sarabun New" w:hAnsi="TH Sarabun New" w:cs="TH Sarabun New"/>
        </w:rPr>
        <w:t xml:space="preserve">PDF </w:t>
      </w:r>
      <w:r w:rsidR="00D075A9" w:rsidRPr="00B707FD">
        <w:rPr>
          <w:rFonts w:ascii="TH Sarabun New" w:hAnsi="TH Sarabun New" w:cs="TH Sarabun New"/>
          <w:cs/>
        </w:rPr>
        <w:t xml:space="preserve">ให้เป็น </w:t>
      </w:r>
      <w:r w:rsidR="00D075A9" w:rsidRPr="00B707FD">
        <w:rPr>
          <w:rFonts w:ascii="TH Sarabun New" w:hAnsi="TH Sarabun New" w:cs="TH Sarabun New"/>
        </w:rPr>
        <w:t xml:space="preserve">OCR </w:t>
      </w:r>
      <w:r w:rsidR="00D075A9" w:rsidRPr="00B707FD">
        <w:rPr>
          <w:rFonts w:ascii="TH Sarabun New" w:hAnsi="TH Sarabun New" w:cs="TH Sarabun New"/>
          <w:cs/>
        </w:rPr>
        <w:t xml:space="preserve">ซึ่งวิธีการที่ทุกคนคุ้นเคยก็คือ การนำแผ่นเอกสาร มาสแกนข้อความ ตัวอักษร เส้นตารางและอื่น ๆ ให้เป็นไฟล์ </w:t>
      </w:r>
      <w:r w:rsidR="00D075A9" w:rsidRPr="00B707FD">
        <w:rPr>
          <w:rFonts w:ascii="TH Sarabun New" w:hAnsi="TH Sarabun New" w:cs="TH Sarabun New"/>
        </w:rPr>
        <w:t xml:space="preserve">Word </w:t>
      </w:r>
      <w:r w:rsidR="00D075A9" w:rsidRPr="00B707FD">
        <w:rPr>
          <w:rFonts w:ascii="TH Sarabun New" w:hAnsi="TH Sarabun New" w:cs="TH Sarabun New"/>
          <w:cs/>
        </w:rPr>
        <w:t xml:space="preserve">หรือ </w:t>
      </w:r>
      <w:r w:rsidR="00D075A9" w:rsidRPr="00B707FD">
        <w:rPr>
          <w:rFonts w:ascii="TH Sarabun New" w:hAnsi="TH Sarabun New" w:cs="TH Sarabun New"/>
        </w:rPr>
        <w:t xml:space="preserve">PDF </w:t>
      </w:r>
      <w:r w:rsidR="00D075A9" w:rsidRPr="00B707FD">
        <w:rPr>
          <w:rFonts w:ascii="TH Sarabun New" w:hAnsi="TH Sarabun New" w:cs="TH Sarabun New"/>
          <w:cs/>
        </w:rPr>
        <w:t>ด้วยเครื่องสแกนเนอร์ หรือกล้องถ่ายภาพ</w:t>
      </w:r>
    </w:p>
    <w:p w14:paraId="7366B261" w14:textId="77777777" w:rsidR="002940EC" w:rsidRPr="00B707FD" w:rsidRDefault="002940EC" w:rsidP="00065D04">
      <w:pPr>
        <w:ind w:firstLine="720"/>
        <w:jc w:val="thaiDistribute"/>
        <w:rPr>
          <w:rFonts w:ascii="TH Sarabun New" w:hAnsi="TH Sarabun New" w:cs="TH Sarabun New"/>
        </w:rPr>
      </w:pPr>
    </w:p>
    <w:p w14:paraId="409694AC" w14:textId="77777777" w:rsidR="00905F12" w:rsidRPr="00B707FD" w:rsidRDefault="002940EC" w:rsidP="00905F12">
      <w:pPr>
        <w:keepNext/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drawing>
          <wp:inline distT="0" distB="0" distL="0" distR="0" wp14:anchorId="56DD5E2B" wp14:editId="3785D42F">
            <wp:extent cx="5399405" cy="1426913"/>
            <wp:effectExtent l="0" t="0" r="0" b="190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6252" b="20723"/>
                    <a:stretch/>
                  </pic:blipFill>
                  <pic:spPr bwMode="auto">
                    <a:xfrm>
                      <a:off x="0" y="0"/>
                      <a:ext cx="5399405" cy="1426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111BC" w14:textId="1548DA0E" w:rsidR="00714C43" w:rsidRPr="00B707FD" w:rsidRDefault="00905F12" w:rsidP="005901D0">
      <w:pPr>
        <w:pStyle w:val="a9"/>
        <w:rPr>
          <w:rFonts w:ascii="TH Sarabun New" w:hAnsi="TH Sarabun New" w:cs="TH Sarabun New"/>
        </w:rPr>
      </w:pPr>
      <w:bookmarkStart w:id="151" w:name="_Toc131462006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2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 xml:space="preserve">ขบวนการการทำงานของ </w:t>
      </w:r>
      <w:r w:rsidRPr="00B707FD">
        <w:rPr>
          <w:rFonts w:ascii="TH Sarabun New" w:hAnsi="TH Sarabun New" w:cs="TH Sarabun New"/>
          <w:b w:val="0"/>
          <w:bCs w:val="0"/>
        </w:rPr>
        <w:t>Optical Character Recognition</w:t>
      </w:r>
      <w:bookmarkEnd w:id="151"/>
    </w:p>
    <w:p w14:paraId="1B931F34" w14:textId="77777777" w:rsidR="00E04D7C" w:rsidRPr="00B707FD" w:rsidRDefault="00E04D7C" w:rsidP="00065D04">
      <w:pPr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       </w:t>
      </w:r>
    </w:p>
    <w:p w14:paraId="66931882" w14:textId="5B6FB504" w:rsidR="00E04D7C" w:rsidRPr="00B707FD" w:rsidRDefault="00E04D7C" w:rsidP="00065D04">
      <w:pPr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      </w:t>
      </w:r>
      <w:r w:rsidRPr="00B707FD">
        <w:rPr>
          <w:rFonts w:ascii="TH Sarabun New" w:hAnsi="TH Sarabun New" w:cs="TH Sarabun New"/>
          <w:cs/>
        </w:rPr>
        <w:t xml:space="preserve">ส่วนการทำงานของ </w:t>
      </w:r>
      <w:r w:rsidRPr="00B707FD">
        <w:rPr>
          <w:rFonts w:ascii="TH Sarabun New" w:hAnsi="TH Sarabun New" w:cs="TH Sarabun New"/>
        </w:rPr>
        <w:t xml:space="preserve">OCR </w:t>
      </w:r>
      <w:r w:rsidRPr="00B707FD">
        <w:rPr>
          <w:rFonts w:ascii="TH Sarabun New" w:hAnsi="TH Sarabun New" w:cs="TH Sarabun New"/>
          <w:cs/>
        </w:rPr>
        <w:t>นั้น หลัก ๆ คือ</w:t>
      </w:r>
      <w:r w:rsidRPr="00B707FD">
        <w:rPr>
          <w:rFonts w:ascii="TH Sarabun New" w:hAnsi="TH Sarabun New" w:cs="TH Sarabun New"/>
        </w:rPr>
        <w:t> </w:t>
      </w:r>
      <w:r w:rsidRPr="00B707FD">
        <w:rPr>
          <w:rFonts w:ascii="TH Sarabun New" w:hAnsi="TH Sarabun New" w:cs="TH Sarabun New"/>
          <w:cs/>
        </w:rPr>
        <w:t xml:space="preserve">ใช้การจดจำรูปแบบ เพื่อกำหนดอักขระของแต่ละประเภทไฟล์ จากนั้น ซอฟต์แวร์จะทำการอ่านข้อความและอักขระ แล้วแปลงเป็นไฟล์ที่สืบค้นได้ นอกจากนี้ การทำงานของ </w:t>
      </w:r>
      <w:r w:rsidRPr="00B707FD">
        <w:rPr>
          <w:rFonts w:ascii="TH Sarabun New" w:hAnsi="TH Sarabun New" w:cs="TH Sarabun New"/>
        </w:rPr>
        <w:t xml:space="preserve">OCR </w:t>
      </w:r>
      <w:r w:rsidRPr="00B707FD">
        <w:rPr>
          <w:rFonts w:ascii="TH Sarabun New" w:hAnsi="TH Sarabun New" w:cs="TH Sarabun New"/>
          <w:cs/>
        </w:rPr>
        <w:t>ยังขึ้นอยู่กับซอฟต์แวร์ที่ใช้ประมวลผล เพราะนอกเหนือจากการแปลงรูปภาพ อักขระใด ๆ เป็นข้อความแล้ว</w:t>
      </w:r>
      <w:r w:rsidRPr="00B707FD">
        <w:rPr>
          <w:rFonts w:ascii="TH Sarabun New" w:hAnsi="TH Sarabun New" w:cs="TH Sarabun New"/>
        </w:rPr>
        <w:t> </w:t>
      </w:r>
      <w:r w:rsidRPr="00B707FD">
        <w:rPr>
          <w:rFonts w:ascii="TH Sarabun New" w:hAnsi="TH Sarabun New" w:cs="TH Sarabun New"/>
          <w:cs/>
        </w:rPr>
        <w:t xml:space="preserve">ซอฟต์แวร์บางตัวสามารถจัดวางรูปแบบข้อความในไฟล์ </w:t>
      </w:r>
      <w:r w:rsidRPr="00B707FD">
        <w:rPr>
          <w:rFonts w:ascii="TH Sarabun New" w:hAnsi="TH Sarabun New" w:cs="TH Sarabun New"/>
        </w:rPr>
        <w:t xml:space="preserve">OCR </w:t>
      </w:r>
      <w:r w:rsidRPr="00B707FD">
        <w:rPr>
          <w:rFonts w:ascii="TH Sarabun New" w:hAnsi="TH Sarabun New" w:cs="TH Sarabun New"/>
          <w:cs/>
        </w:rPr>
        <w:t xml:space="preserve">ได้ </w:t>
      </w:r>
    </w:p>
    <w:p w14:paraId="21B9DDE1" w14:textId="77777777" w:rsidR="007C401D" w:rsidRPr="00B707FD" w:rsidRDefault="007C401D" w:rsidP="00065D04">
      <w:pPr>
        <w:pStyle w:val="3"/>
        <w:numPr>
          <w:ilvl w:val="2"/>
          <w:numId w:val="32"/>
        </w:numPr>
        <w:jc w:val="thaiDistribute"/>
        <w:rPr>
          <w:rFonts w:ascii="TH Sarabun New" w:hAnsi="TH Sarabun New" w:cs="TH Sarabun New"/>
        </w:rPr>
      </w:pPr>
      <w:bookmarkStart w:id="152" w:name="_Toc109332164"/>
      <w:bookmarkStart w:id="153" w:name="_Toc109333680"/>
      <w:bookmarkStart w:id="154" w:name="_Toc109335750"/>
      <w:bookmarkStart w:id="155" w:name="_Toc112061409"/>
      <w:bookmarkStart w:id="156" w:name="_Toc112109686"/>
      <w:bookmarkStart w:id="157" w:name="_Toc131078383"/>
      <w:r w:rsidRPr="00B707FD">
        <w:rPr>
          <w:rFonts w:ascii="TH Sarabun New" w:hAnsi="TH Sarabun New" w:cs="TH Sarabun New"/>
        </w:rPr>
        <w:lastRenderedPageBreak/>
        <w:t>Object Detection</w:t>
      </w:r>
      <w:bookmarkEnd w:id="152"/>
      <w:bookmarkEnd w:id="153"/>
      <w:bookmarkEnd w:id="154"/>
      <w:bookmarkEnd w:id="155"/>
      <w:bookmarkEnd w:id="156"/>
      <w:bookmarkEnd w:id="157"/>
      <w:r w:rsidRPr="00B707FD">
        <w:rPr>
          <w:rFonts w:ascii="TH Sarabun New" w:hAnsi="TH Sarabun New" w:cs="TH Sarabun New"/>
          <w:cs/>
        </w:rPr>
        <w:t xml:space="preserve"> </w:t>
      </w:r>
    </w:p>
    <w:p w14:paraId="166B54F6" w14:textId="4267D29B" w:rsidR="006606C3" w:rsidRPr="00B707FD" w:rsidRDefault="006606C3" w:rsidP="00065D04">
      <w:pPr>
        <w:pStyle w:val="35"/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        Object Detection </w:t>
      </w:r>
      <w:sdt>
        <w:sdtPr>
          <w:rPr>
            <w:rFonts w:ascii="TH Sarabun New" w:hAnsi="TH Sarabun New" w:cs="TH Sarabun New"/>
          </w:rPr>
          <w:id w:val="-1747337313"/>
          <w:citation/>
        </w:sdtPr>
        <w:sdtContent>
          <w:r w:rsidR="003F1DDD" w:rsidRPr="00B707FD">
            <w:rPr>
              <w:rFonts w:ascii="TH Sarabun New" w:hAnsi="TH Sarabun New" w:cs="TH Sarabun New"/>
            </w:rPr>
            <w:fldChar w:fldCharType="begin"/>
          </w:r>
          <w:r w:rsidR="003F1DDD" w:rsidRPr="00B707FD">
            <w:rPr>
              <w:rFonts w:ascii="TH Sarabun New" w:hAnsi="TH Sarabun New" w:cs="TH Sarabun New"/>
            </w:rPr>
            <w:instrText xml:space="preserve"> CITATION SUR22 \l 1033 </w:instrText>
          </w:r>
          <w:r w:rsidR="003F1DDD" w:rsidRPr="00B707FD">
            <w:rPr>
              <w:rFonts w:ascii="TH Sarabun New" w:hAnsi="TH Sarabun New" w:cs="TH Sarabun New"/>
            </w:rPr>
            <w:fldChar w:fldCharType="separate"/>
          </w:r>
          <w:r w:rsidR="009C4FFE" w:rsidRPr="00B707FD">
            <w:rPr>
              <w:rFonts w:ascii="TH Sarabun New" w:hAnsi="TH Sarabun New" w:cs="TH Sarabun New"/>
              <w:noProof/>
            </w:rPr>
            <w:t>[5]</w:t>
          </w:r>
          <w:r w:rsidR="003F1DDD" w:rsidRPr="00B707FD">
            <w:rPr>
              <w:rFonts w:ascii="TH Sarabun New" w:hAnsi="TH Sarabun New" w:cs="TH Sarabun New"/>
            </w:rPr>
            <w:fldChar w:fldCharType="end"/>
          </w:r>
        </w:sdtContent>
      </w:sdt>
      <w:r w:rsidRPr="00B707FD">
        <w:rPr>
          <w:rFonts w:ascii="TH Sarabun New" w:hAnsi="TH Sarabun New" w:cs="TH Sarabun New"/>
          <w:cs/>
        </w:rPr>
        <w:t xml:space="preserve">การตรวจจับวัตถุ คือ เทคโนโลยีในทางคอมพิวเตอร์ หลักการที่เกี่ยวกับ </w:t>
      </w:r>
      <w:r w:rsidRPr="00B707FD">
        <w:rPr>
          <w:rFonts w:ascii="TH Sarabun New" w:hAnsi="TH Sarabun New" w:cs="TH Sarabun New"/>
        </w:rPr>
        <w:t xml:space="preserve">Computer Vision </w:t>
      </w:r>
      <w:r w:rsidRPr="00B707FD">
        <w:rPr>
          <w:rFonts w:ascii="TH Sarabun New" w:hAnsi="TH Sarabun New" w:cs="TH Sarabun New"/>
          <w:cs/>
        </w:rPr>
        <w:t xml:space="preserve">และ </w:t>
      </w:r>
      <w:r w:rsidRPr="00B707FD">
        <w:rPr>
          <w:rFonts w:ascii="TH Sarabun New" w:hAnsi="TH Sarabun New" w:cs="TH Sarabun New"/>
        </w:rPr>
        <w:t xml:space="preserve">Image Processing </w:t>
      </w:r>
      <w:r w:rsidRPr="00B707FD">
        <w:rPr>
          <w:rFonts w:ascii="TH Sarabun New" w:hAnsi="TH Sarabun New" w:cs="TH Sarabun New"/>
          <w:cs/>
        </w:rPr>
        <w:t>ที่ใช้ในงาน</w:t>
      </w:r>
      <w:r w:rsidRPr="00B707FD">
        <w:rPr>
          <w:rFonts w:ascii="TH Sarabun New" w:hAnsi="TH Sarabun New" w:cs="TH Sarabun New"/>
        </w:rPr>
        <w:t> </w:t>
      </w:r>
      <w:hyperlink r:id="rId41" w:history="1">
        <w:r w:rsidRPr="00B707FD">
          <w:rPr>
            <w:rFonts w:ascii="TH Sarabun New" w:hAnsi="TH Sarabun New" w:cs="TH Sarabun New"/>
          </w:rPr>
          <w:t>AI</w:t>
        </w:r>
      </w:hyperlink>
      <w:r w:rsidRPr="00B707FD">
        <w:rPr>
          <w:rFonts w:ascii="TH Sarabun New" w:hAnsi="TH Sarabun New" w:cs="TH Sarabun New"/>
        </w:rPr>
        <w:t> </w:t>
      </w:r>
      <w:r w:rsidRPr="00B707FD">
        <w:rPr>
          <w:rFonts w:ascii="TH Sarabun New" w:hAnsi="TH Sarabun New" w:cs="TH Sarabun New"/>
          <w:cs/>
        </w:rPr>
        <w:t xml:space="preserve">ตรวจจับวัตถุชนิดที่กำหนด เช่น มนุษย์ รถยนต์ อาคาร ที่อยู่ในรูปภาพ หรือวิดีโองาน </w:t>
      </w:r>
      <w:r w:rsidRPr="00B707FD">
        <w:rPr>
          <w:rFonts w:ascii="TH Sarabun New" w:hAnsi="TH Sarabun New" w:cs="TH Sarabun New"/>
        </w:rPr>
        <w:t xml:space="preserve">Object Detection </w:t>
      </w:r>
      <w:r w:rsidRPr="00B707FD">
        <w:rPr>
          <w:rFonts w:ascii="TH Sarabun New" w:hAnsi="TH Sarabun New" w:cs="TH Sarabun New"/>
          <w:cs/>
        </w:rPr>
        <w:t>การตรวจจับวัตถุในรูปภาพ สามารถเจาะลึกลงไปได้อีกหลายแขนง เช่น การทำ ตรวจจับหน้าคน ตรวจจับคนเดินถนน สามารถประยุกต์ใช้ได้หลากหลาย เช่น ใช้ในงานรักษาความปลอดภัย และรถยนต์ไร้คนขับ เป็นต้น</w:t>
      </w:r>
    </w:p>
    <w:p w14:paraId="1F12D7B3" w14:textId="77777777" w:rsidR="00264CFB" w:rsidRPr="00B707FD" w:rsidRDefault="00264CFB" w:rsidP="00065D04">
      <w:pPr>
        <w:pStyle w:val="3"/>
        <w:numPr>
          <w:ilvl w:val="2"/>
          <w:numId w:val="33"/>
        </w:numPr>
        <w:jc w:val="thaiDistribute"/>
        <w:rPr>
          <w:rFonts w:ascii="TH Sarabun New" w:hAnsi="TH Sarabun New" w:cs="TH Sarabun New"/>
        </w:rPr>
      </w:pPr>
      <w:bookmarkStart w:id="158" w:name="_Toc112061410"/>
      <w:bookmarkStart w:id="159" w:name="_Toc112109687"/>
      <w:bookmarkStart w:id="160" w:name="_Toc131078384"/>
      <w:r w:rsidRPr="00B707FD">
        <w:rPr>
          <w:rFonts w:ascii="TH Sarabun New" w:hAnsi="TH Sarabun New" w:cs="TH Sarabun New"/>
        </w:rPr>
        <w:t>YOLO (You Only Look Once)</w:t>
      </w:r>
      <w:bookmarkEnd w:id="158"/>
      <w:bookmarkEnd w:id="159"/>
      <w:bookmarkEnd w:id="160"/>
      <w:r w:rsidRPr="00B707FD">
        <w:rPr>
          <w:rFonts w:ascii="TH Sarabun New" w:hAnsi="TH Sarabun New" w:cs="TH Sarabun New"/>
        </w:rPr>
        <w:t xml:space="preserve"> </w:t>
      </w:r>
    </w:p>
    <w:p w14:paraId="5338D74D" w14:textId="53FA1434" w:rsidR="00BC359D" w:rsidRPr="00B707FD" w:rsidRDefault="00BC359D" w:rsidP="00065D04">
      <w:pPr>
        <w:pStyle w:val="35"/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       </w:t>
      </w:r>
      <w:r w:rsidRPr="00B707FD">
        <w:rPr>
          <w:rFonts w:ascii="TH Sarabun New" w:hAnsi="TH Sarabun New" w:cs="TH Sarabun New"/>
          <w:cs/>
        </w:rPr>
        <w:t>เป็นอัลกอริทึม</w:t>
      </w:r>
      <w:r w:rsidRPr="00B707FD">
        <w:rPr>
          <w:rFonts w:ascii="TH Sarabun New" w:hAnsi="TH Sarabun New" w:cs="TH Sarabun New"/>
        </w:rPr>
        <w:t xml:space="preserve"> </w:t>
      </w:r>
      <w:sdt>
        <w:sdtPr>
          <w:rPr>
            <w:rFonts w:ascii="TH Sarabun New" w:hAnsi="TH Sarabun New" w:cs="TH Sarabun New"/>
            <w:cs/>
          </w:rPr>
          <w:id w:val="1439641167"/>
          <w:citation/>
        </w:sdtPr>
        <w:sdtContent>
          <w:r w:rsidR="003F1DDD" w:rsidRPr="00B707FD">
            <w:rPr>
              <w:rFonts w:ascii="TH Sarabun New" w:hAnsi="TH Sarabun New" w:cs="TH Sarabun New"/>
              <w:cs/>
            </w:rPr>
            <w:fldChar w:fldCharType="begin"/>
          </w:r>
          <w:r w:rsidR="003F1DDD" w:rsidRPr="00B707FD">
            <w:rPr>
              <w:rFonts w:ascii="TH Sarabun New" w:hAnsi="TH Sarabun New" w:cs="TH Sarabun New"/>
              <w:cs/>
            </w:rPr>
            <w:instrText xml:space="preserve"> </w:instrText>
          </w:r>
          <w:r w:rsidR="003F1DDD" w:rsidRPr="00B707FD">
            <w:rPr>
              <w:rFonts w:ascii="TH Sarabun New" w:hAnsi="TH Sarabun New" w:cs="TH Sarabun New"/>
            </w:rPr>
            <w:instrText>CITATION JRe</w:instrText>
          </w:r>
          <w:r w:rsidR="003F1DDD" w:rsidRPr="00B707FD">
            <w:rPr>
              <w:rFonts w:ascii="TH Sarabun New" w:hAnsi="TH Sarabun New" w:cs="TH Sarabun New"/>
              <w:cs/>
            </w:rPr>
            <w:instrText xml:space="preserve">22 </w:instrText>
          </w:r>
          <w:r w:rsidR="003F1DDD" w:rsidRPr="00B707FD">
            <w:rPr>
              <w:rFonts w:ascii="TH Sarabun New" w:hAnsi="TH Sarabun New" w:cs="TH Sarabun New"/>
            </w:rPr>
            <w:instrText xml:space="preserve">\l </w:instrText>
          </w:r>
          <w:r w:rsidR="003F1DDD" w:rsidRPr="00B707FD">
            <w:rPr>
              <w:rFonts w:ascii="TH Sarabun New" w:hAnsi="TH Sarabun New" w:cs="TH Sarabun New"/>
              <w:cs/>
            </w:rPr>
            <w:instrText xml:space="preserve">1054 </w:instrText>
          </w:r>
          <w:r w:rsidR="003F1DDD" w:rsidRPr="00B707FD">
            <w:rPr>
              <w:rFonts w:ascii="TH Sarabun New" w:hAnsi="TH Sarabun New" w:cs="TH Sarabun New"/>
              <w:cs/>
            </w:rPr>
            <w:fldChar w:fldCharType="separate"/>
          </w:r>
          <w:r w:rsidR="009C4FFE" w:rsidRPr="00B707FD">
            <w:rPr>
              <w:rFonts w:ascii="TH Sarabun New" w:hAnsi="TH Sarabun New" w:cs="TH Sarabun New"/>
              <w:noProof/>
            </w:rPr>
            <w:t>[6]</w:t>
          </w:r>
          <w:r w:rsidR="003F1DDD" w:rsidRPr="00B707FD">
            <w:rPr>
              <w:rFonts w:ascii="TH Sarabun New" w:hAnsi="TH Sarabun New" w:cs="TH Sarabun New"/>
              <w:cs/>
            </w:rPr>
            <w:fldChar w:fldCharType="end"/>
          </w:r>
        </w:sdtContent>
      </w:sdt>
      <w:r w:rsidRPr="00B707FD">
        <w:rPr>
          <w:rFonts w:ascii="TH Sarabun New" w:hAnsi="TH Sarabun New" w:cs="TH Sarabun New"/>
          <w:cs/>
        </w:rPr>
        <w:t>ที่นําแนวความคิดของการทํานาย</w:t>
      </w:r>
      <w:proofErr w:type="spellStart"/>
      <w:r w:rsidRPr="00B707FD">
        <w:rPr>
          <w:rFonts w:ascii="TH Sarabun New" w:hAnsi="TH Sarabun New" w:cs="TH Sarabun New"/>
          <w:cs/>
        </w:rPr>
        <w:t>ตําแหน่ง</w:t>
      </w:r>
      <w:proofErr w:type="spellEnd"/>
      <w:r w:rsidRPr="00B707FD">
        <w:rPr>
          <w:rFonts w:ascii="TH Sarabun New" w:hAnsi="TH Sarabun New" w:cs="TH Sarabun New"/>
          <w:cs/>
        </w:rPr>
        <w:t>และขนาดของ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>กล่องจากความน่าจะเป็นที่กล่องนั้น จะเป็นกรอบล้อม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 xml:space="preserve">วัตถุ แต่สิ่งที่ </w:t>
      </w:r>
      <w:r w:rsidRPr="00B707FD">
        <w:rPr>
          <w:rFonts w:ascii="TH Sarabun New" w:hAnsi="TH Sarabun New" w:cs="TH Sarabun New"/>
        </w:rPr>
        <w:t xml:space="preserve">YOLO </w:t>
      </w:r>
      <w:r w:rsidRPr="00B707FD">
        <w:rPr>
          <w:rFonts w:ascii="TH Sarabun New" w:hAnsi="TH Sarabun New" w:cs="TH Sarabun New"/>
          <w:cs/>
        </w:rPr>
        <w:t>มีความสามารถและความเร็ว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 xml:space="preserve">เหนือกว่าอัลกอริทึมอื่น เช่น </w:t>
      </w:r>
      <w:r w:rsidRPr="00B707FD">
        <w:rPr>
          <w:rFonts w:ascii="TH Sarabun New" w:hAnsi="TH Sarabun New" w:cs="TH Sarabun New"/>
        </w:rPr>
        <w:t xml:space="preserve">Faster R-CNN  </w:t>
      </w:r>
      <w:r w:rsidRPr="00B707FD">
        <w:rPr>
          <w:rFonts w:ascii="TH Sarabun New" w:hAnsi="TH Sarabun New" w:cs="TH Sarabun New"/>
          <w:cs/>
        </w:rPr>
        <w:t>ที่มีการ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>ทํางานในลักษณะที่จะทํานาย</w:t>
      </w:r>
      <w:proofErr w:type="spellStart"/>
      <w:r w:rsidRPr="00B707FD">
        <w:rPr>
          <w:rFonts w:ascii="TH Sarabun New" w:hAnsi="TH Sarabun New" w:cs="TH Sarabun New"/>
          <w:cs/>
        </w:rPr>
        <w:t>ตําแหน่ง</w:t>
      </w:r>
      <w:proofErr w:type="spellEnd"/>
      <w:r w:rsidRPr="00B707FD">
        <w:rPr>
          <w:rFonts w:ascii="TH Sarabun New" w:hAnsi="TH Sarabun New" w:cs="TH Sarabun New"/>
          <w:cs/>
        </w:rPr>
        <w:t>ของกรอบล้อม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>วัตถุและค่อยนําวัตถุในกล่องนั้น ไปผ่านแบบจําลองเพื่อ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 xml:space="preserve">ทํานายวัตถุในกล่อง แต่ </w:t>
      </w:r>
      <w:r w:rsidRPr="00B707FD">
        <w:rPr>
          <w:rFonts w:ascii="TH Sarabun New" w:hAnsi="TH Sarabun New" w:cs="TH Sarabun New"/>
        </w:rPr>
        <w:t xml:space="preserve">YOLO </w:t>
      </w:r>
      <w:r w:rsidRPr="00B707FD">
        <w:rPr>
          <w:rFonts w:ascii="TH Sarabun New" w:hAnsi="TH Sarabun New" w:cs="TH Sarabun New"/>
          <w:cs/>
        </w:rPr>
        <w:t>นั้นจะทํานายทั้งกรอบ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>ล้อมวัตถุ และความน่าจะเป็นของวัตถุบางส่วนที่อยู่ใน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>กรอบออกมาพร้อมกันทีเดียว</w:t>
      </w:r>
      <w:r w:rsidRPr="00B707FD">
        <w:rPr>
          <w:rFonts w:ascii="TH Sarabun New" w:hAnsi="TH Sarabun New" w:cs="TH Sarabun New"/>
        </w:rPr>
        <w:t xml:space="preserve"> YOLO </w:t>
      </w:r>
      <w:r w:rsidRPr="00B707FD">
        <w:rPr>
          <w:rFonts w:ascii="TH Sarabun New" w:hAnsi="TH Sarabun New" w:cs="TH Sarabun New"/>
          <w:cs/>
        </w:rPr>
        <w:t>จัดว่าเป็นเทคนิคการตรวจจับวัตถุในภาพซึ่ง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>เป็นซอฟต์แวร์เปิดสําหรับงานปัญญาประดิษฐ์แบบ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>โครงข่ายใยประสาท (</w:t>
      </w:r>
      <w:r w:rsidRPr="00B707FD">
        <w:rPr>
          <w:rFonts w:ascii="TH Sarabun New" w:hAnsi="TH Sarabun New" w:cs="TH Sarabun New"/>
        </w:rPr>
        <w:t xml:space="preserve">Neural Network) </w:t>
      </w:r>
      <w:r w:rsidRPr="00B707FD">
        <w:rPr>
          <w:rFonts w:ascii="TH Sarabun New" w:hAnsi="TH Sarabun New" w:cs="TH Sarabun New"/>
          <w:cs/>
        </w:rPr>
        <w:t>ที่พัฒนาด้วย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 xml:space="preserve">โปรแกรมภาษา </w:t>
      </w:r>
      <w:r w:rsidRPr="00B707FD">
        <w:rPr>
          <w:rFonts w:ascii="TH Sarabun New" w:hAnsi="TH Sarabun New" w:cs="TH Sarabun New"/>
        </w:rPr>
        <w:t xml:space="preserve">C++ </w:t>
      </w:r>
      <w:r w:rsidRPr="00B707FD">
        <w:rPr>
          <w:rFonts w:ascii="TH Sarabun New" w:hAnsi="TH Sarabun New" w:cs="TH Sarabun New"/>
          <w:cs/>
        </w:rPr>
        <w:t xml:space="preserve">และสามารถทํางานบนหน่วยประมวลผล </w:t>
      </w:r>
      <w:r w:rsidRPr="00B707FD">
        <w:rPr>
          <w:rFonts w:ascii="TH Sarabun New" w:hAnsi="TH Sarabun New" w:cs="TH Sarabun New"/>
        </w:rPr>
        <w:t xml:space="preserve">CUDA </w:t>
      </w:r>
      <w:r w:rsidRPr="00B707FD">
        <w:rPr>
          <w:rFonts w:ascii="TH Sarabun New" w:hAnsi="TH Sarabun New" w:cs="TH Sarabun New"/>
          <w:cs/>
        </w:rPr>
        <w:t xml:space="preserve">ของ </w:t>
      </w:r>
      <w:r w:rsidRPr="00B707FD">
        <w:rPr>
          <w:rFonts w:ascii="TH Sarabun New" w:hAnsi="TH Sarabun New" w:cs="TH Sarabun New"/>
        </w:rPr>
        <w:t xml:space="preserve">GPU </w:t>
      </w:r>
      <w:r w:rsidRPr="00B707FD">
        <w:rPr>
          <w:rFonts w:ascii="TH Sarabun New" w:hAnsi="TH Sarabun New" w:cs="TH Sarabun New"/>
          <w:cs/>
        </w:rPr>
        <w:t>ได้เป็นอย่างดี เหมาะกับ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 xml:space="preserve">การประมวลผลภาพแบบ </w:t>
      </w:r>
      <w:r w:rsidRPr="00B707FD">
        <w:rPr>
          <w:rFonts w:ascii="TH Sarabun New" w:hAnsi="TH Sarabun New" w:cs="TH Sarabun New"/>
        </w:rPr>
        <w:t xml:space="preserve">Real Time </w:t>
      </w:r>
      <w:r w:rsidRPr="00B707FD">
        <w:rPr>
          <w:rFonts w:ascii="TH Sarabun New" w:hAnsi="TH Sarabun New" w:cs="TH Sarabun New"/>
          <w:cs/>
        </w:rPr>
        <w:t>ภาพจากกล้องหรือ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>วิดีโอ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 xml:space="preserve">ปัจจุบัน </w:t>
      </w:r>
      <w:r w:rsidRPr="00B707FD">
        <w:rPr>
          <w:rFonts w:ascii="TH Sarabun New" w:hAnsi="TH Sarabun New" w:cs="TH Sarabun New"/>
        </w:rPr>
        <w:t xml:space="preserve">YOLO </w:t>
      </w:r>
      <w:r w:rsidRPr="00B707FD">
        <w:rPr>
          <w:rFonts w:ascii="TH Sarabun New" w:hAnsi="TH Sarabun New" w:cs="TH Sarabun New"/>
          <w:cs/>
        </w:rPr>
        <w:t xml:space="preserve">มี การพัฒนามาแล้ว </w:t>
      </w:r>
      <w:r w:rsidRPr="00B707FD">
        <w:rPr>
          <w:rFonts w:ascii="TH Sarabun New" w:hAnsi="TH Sarabun New" w:cs="TH Sarabun New"/>
        </w:rPr>
        <w:t xml:space="preserve">5 </w:t>
      </w:r>
      <w:proofErr w:type="spellStart"/>
      <w:r w:rsidRPr="00B707FD">
        <w:rPr>
          <w:rFonts w:ascii="TH Sarabun New" w:hAnsi="TH Sarabun New" w:cs="TH Sarabun New"/>
          <w:cs/>
        </w:rPr>
        <w:t>เวอร์ชั่น</w:t>
      </w:r>
      <w:proofErr w:type="spellEnd"/>
      <w:r w:rsidRPr="00B707FD">
        <w:rPr>
          <w:rFonts w:ascii="TH Sarabun New" w:hAnsi="TH Sarabun New" w:cs="TH Sarabun New"/>
          <w:cs/>
        </w:rPr>
        <w:t xml:space="preserve">ปัจจุบันคือ </w:t>
      </w:r>
      <w:r w:rsidRPr="00B707FD">
        <w:rPr>
          <w:rFonts w:ascii="TH Sarabun New" w:hAnsi="TH Sarabun New" w:cs="TH Sarabun New"/>
        </w:rPr>
        <w:t xml:space="preserve">YOLO v5  </w:t>
      </w:r>
      <w:r w:rsidRPr="00B707FD">
        <w:rPr>
          <w:rFonts w:ascii="TH Sarabun New" w:hAnsi="TH Sarabun New" w:cs="TH Sarabun New"/>
          <w:cs/>
        </w:rPr>
        <w:t xml:space="preserve">โครงสร้างโครงข่ายประสาทเทียมของ </w:t>
      </w:r>
      <w:r w:rsidRPr="00B707FD">
        <w:rPr>
          <w:rFonts w:ascii="TH Sarabun New" w:hAnsi="TH Sarabun New" w:cs="TH Sarabun New"/>
        </w:rPr>
        <w:t xml:space="preserve">YOLO </w:t>
      </w:r>
      <w:r w:rsidRPr="00B707FD">
        <w:rPr>
          <w:rFonts w:ascii="TH Sarabun New" w:hAnsi="TH Sarabun New" w:cs="TH Sarabun New"/>
          <w:cs/>
        </w:rPr>
        <w:t>แต่ละ</w:t>
      </w:r>
      <w:r w:rsidRPr="00B707FD">
        <w:rPr>
          <w:rFonts w:ascii="TH Sarabun New" w:hAnsi="TH Sarabun New" w:cs="TH Sarabun New"/>
        </w:rPr>
        <w:t xml:space="preserve"> </w:t>
      </w:r>
      <w:proofErr w:type="spellStart"/>
      <w:r w:rsidRPr="00B707FD">
        <w:rPr>
          <w:rFonts w:ascii="TH Sarabun New" w:hAnsi="TH Sarabun New" w:cs="TH Sarabun New"/>
          <w:cs/>
        </w:rPr>
        <w:t>เวอร์ชั่น</w:t>
      </w:r>
      <w:proofErr w:type="spellEnd"/>
      <w:r w:rsidRPr="00B707FD">
        <w:rPr>
          <w:rFonts w:ascii="TH Sarabun New" w:hAnsi="TH Sarabun New" w:cs="TH Sarabun New"/>
          <w:cs/>
        </w:rPr>
        <w:t>จะมี</w:t>
      </w:r>
      <w:r w:rsidRPr="00B707FD">
        <w:rPr>
          <w:rFonts w:ascii="TH Sarabun New" w:hAnsi="TH Sarabun New" w:cs="TH Sarabun New"/>
        </w:rPr>
        <w:t xml:space="preserve">Convolution Box </w:t>
      </w:r>
      <w:r w:rsidRPr="00B707FD">
        <w:rPr>
          <w:rFonts w:ascii="TH Sarabun New" w:hAnsi="TH Sarabun New" w:cs="TH Sarabun New"/>
          <w:cs/>
        </w:rPr>
        <w:t xml:space="preserve">ที่ แตกต่างกัน แต่หลักการโดยทั่วไปแล้ว </w:t>
      </w:r>
      <w:r w:rsidRPr="00B707FD">
        <w:rPr>
          <w:rFonts w:ascii="TH Sarabun New" w:hAnsi="TH Sarabun New" w:cs="TH Sarabun New"/>
        </w:rPr>
        <w:t xml:space="preserve">YOLO </w:t>
      </w:r>
      <w:r w:rsidRPr="00B707FD">
        <w:rPr>
          <w:rFonts w:ascii="TH Sarabun New" w:hAnsi="TH Sarabun New" w:cs="TH Sarabun New"/>
          <w:cs/>
        </w:rPr>
        <w:t>จะแบ่งภาพออกเป็น</w:t>
      </w:r>
      <w:r w:rsidRPr="00B707FD">
        <w:rPr>
          <w:rFonts w:ascii="TH Sarabun New" w:hAnsi="TH Sarabun New" w:cs="TH Sarabun New"/>
        </w:rPr>
        <w:t xml:space="preserve"> Grid Cell </w:t>
      </w:r>
      <w:r w:rsidRPr="00B707FD">
        <w:rPr>
          <w:rFonts w:ascii="TH Sarabun New" w:hAnsi="TH Sarabun New" w:cs="TH Sarabun New"/>
          <w:cs/>
        </w:rPr>
        <w:t xml:space="preserve">เล็กๆ และแต่ละ </w:t>
      </w:r>
      <w:r w:rsidRPr="00B707FD">
        <w:rPr>
          <w:rFonts w:ascii="TH Sarabun New" w:hAnsi="TH Sarabun New" w:cs="TH Sarabun New"/>
        </w:rPr>
        <w:t xml:space="preserve">Grid Cell </w:t>
      </w:r>
      <w:r w:rsidRPr="00B707FD">
        <w:rPr>
          <w:rFonts w:ascii="TH Sarabun New" w:hAnsi="TH Sarabun New" w:cs="TH Sarabun New"/>
          <w:cs/>
        </w:rPr>
        <w:t>จะถูกทํานายผ่าน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>แบบจําลอง เพื่อหา</w:t>
      </w:r>
      <w:proofErr w:type="spellStart"/>
      <w:r w:rsidRPr="00B707FD">
        <w:rPr>
          <w:rFonts w:ascii="TH Sarabun New" w:hAnsi="TH Sarabun New" w:cs="TH Sarabun New"/>
          <w:cs/>
        </w:rPr>
        <w:t>ตําแหน่ง</w:t>
      </w:r>
      <w:proofErr w:type="spellEnd"/>
      <w:r w:rsidRPr="00B707FD">
        <w:rPr>
          <w:rFonts w:ascii="TH Sarabun New" w:hAnsi="TH Sarabun New" w:cs="TH Sarabun New"/>
          <w:cs/>
        </w:rPr>
        <w:t>จุดกึ่งกลางของวัตถุ และ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 xml:space="preserve">ความน่าจะเป็นที่จะมีวัตถุใด ใน </w:t>
      </w:r>
      <w:r w:rsidRPr="00B707FD">
        <w:rPr>
          <w:rFonts w:ascii="TH Sarabun New" w:hAnsi="TH Sarabun New" w:cs="TH Sarabun New"/>
        </w:rPr>
        <w:t>Grid Cell</w:t>
      </w:r>
    </w:p>
    <w:p w14:paraId="5E0ABE91" w14:textId="77777777" w:rsidR="004E699E" w:rsidRPr="00B707FD" w:rsidRDefault="004E699E" w:rsidP="00065D04">
      <w:pPr>
        <w:pStyle w:val="2"/>
        <w:jc w:val="thaiDistribute"/>
        <w:rPr>
          <w:rFonts w:ascii="TH Sarabun New" w:hAnsi="TH Sarabun New" w:cs="TH Sarabun New"/>
        </w:rPr>
      </w:pPr>
      <w:bookmarkStart w:id="161" w:name="_Toc109332166"/>
      <w:bookmarkStart w:id="162" w:name="_Toc109333682"/>
      <w:bookmarkStart w:id="163" w:name="_Toc109335752"/>
      <w:bookmarkStart w:id="164" w:name="_Toc112061411"/>
      <w:bookmarkStart w:id="165" w:name="_Toc112109688"/>
      <w:bookmarkStart w:id="166" w:name="_Toc131078385"/>
      <w:r w:rsidRPr="00B707FD">
        <w:rPr>
          <w:rFonts w:ascii="TH Sarabun New" w:hAnsi="TH Sarabun New" w:cs="TH Sarabun New"/>
          <w:cs/>
        </w:rPr>
        <w:t>ระบบงานที่เกี่ยวข้อง</w:t>
      </w:r>
      <w:bookmarkEnd w:id="161"/>
      <w:bookmarkEnd w:id="162"/>
      <w:bookmarkEnd w:id="163"/>
      <w:bookmarkEnd w:id="164"/>
      <w:bookmarkEnd w:id="165"/>
      <w:bookmarkEnd w:id="166"/>
    </w:p>
    <w:p w14:paraId="3EAEBEC8" w14:textId="77777777" w:rsidR="009D3FDE" w:rsidRPr="00B707FD" w:rsidRDefault="009D3FDE" w:rsidP="00065D04">
      <w:pPr>
        <w:pStyle w:val="3"/>
        <w:jc w:val="thaiDistribute"/>
        <w:rPr>
          <w:rFonts w:ascii="TH Sarabun New" w:hAnsi="TH Sarabun New" w:cs="TH Sarabun New"/>
        </w:rPr>
      </w:pPr>
      <w:bookmarkStart w:id="167" w:name="_Toc112061412"/>
      <w:bookmarkStart w:id="168" w:name="_Toc112109689"/>
      <w:bookmarkStart w:id="169" w:name="_Toc131078386"/>
      <w:r w:rsidRPr="00B707FD">
        <w:rPr>
          <w:rFonts w:ascii="TH Sarabun New" w:hAnsi="TH Sarabun New" w:cs="TH Sarabun New"/>
          <w:noProof/>
        </w:rPr>
        <w:t>Safety Helmet Detection Based on YOLOv5</w:t>
      </w:r>
      <w:bookmarkEnd w:id="167"/>
      <w:bookmarkEnd w:id="168"/>
      <w:bookmarkEnd w:id="169"/>
    </w:p>
    <w:p w14:paraId="09DA1F25" w14:textId="4B4C311E" w:rsidR="002357C0" w:rsidRPr="00B707FD" w:rsidRDefault="00C34977" w:rsidP="00065D04">
      <w:pPr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t xml:space="preserve">     </w:t>
      </w:r>
      <w:r w:rsidR="00D30C01" w:rsidRPr="00B707FD">
        <w:rPr>
          <w:rFonts w:ascii="TH Sarabun New" w:hAnsi="TH Sarabun New" w:cs="TH Sarabun New"/>
          <w:noProof/>
        </w:rPr>
        <w:t>"Safety Helmet Detection Based on YOLOv5"</w:t>
      </w:r>
      <w:r w:rsidR="00D30C01" w:rsidRPr="00B707FD">
        <w:rPr>
          <w:rFonts w:ascii="TH Sarabun New" w:hAnsi="TH Sarabun New" w:cs="TH Sarabun New"/>
          <w:cs/>
        </w:rPr>
        <w:t xml:space="preserve"> </w:t>
      </w:r>
      <w:sdt>
        <w:sdtPr>
          <w:rPr>
            <w:rFonts w:ascii="TH Sarabun New" w:hAnsi="TH Sarabun New" w:cs="TH Sarabun New"/>
            <w:cs/>
          </w:rPr>
          <w:id w:val="-459333912"/>
          <w:citation/>
        </w:sdtPr>
        <w:sdtContent>
          <w:r w:rsidR="003F1DDD" w:rsidRPr="00B707FD">
            <w:rPr>
              <w:rFonts w:ascii="TH Sarabun New" w:hAnsi="TH Sarabun New" w:cs="TH Sarabun New"/>
              <w:cs/>
            </w:rPr>
            <w:fldChar w:fldCharType="begin"/>
          </w:r>
          <w:r w:rsidR="003F1DDD" w:rsidRPr="00B707FD">
            <w:rPr>
              <w:rFonts w:ascii="TH Sarabun New" w:hAnsi="TH Sarabun New" w:cs="TH Sarabun New"/>
              <w:cs/>
            </w:rPr>
            <w:instrText xml:space="preserve"> </w:instrText>
          </w:r>
          <w:r w:rsidR="003F1DDD" w:rsidRPr="00B707FD">
            <w:rPr>
              <w:rFonts w:ascii="TH Sarabun New" w:hAnsi="TH Sarabun New" w:cs="TH Sarabun New"/>
            </w:rPr>
            <w:instrText>CITATION FZh</w:instrText>
          </w:r>
          <w:r w:rsidR="003F1DDD" w:rsidRPr="00B707FD">
            <w:rPr>
              <w:rFonts w:ascii="TH Sarabun New" w:hAnsi="TH Sarabun New" w:cs="TH Sarabun New"/>
              <w:cs/>
            </w:rPr>
            <w:instrText xml:space="preserve">22 </w:instrText>
          </w:r>
          <w:r w:rsidR="003F1DDD" w:rsidRPr="00B707FD">
            <w:rPr>
              <w:rFonts w:ascii="TH Sarabun New" w:hAnsi="TH Sarabun New" w:cs="TH Sarabun New"/>
            </w:rPr>
            <w:instrText xml:space="preserve">\l </w:instrText>
          </w:r>
          <w:r w:rsidR="003F1DDD" w:rsidRPr="00B707FD">
            <w:rPr>
              <w:rFonts w:ascii="TH Sarabun New" w:hAnsi="TH Sarabun New" w:cs="TH Sarabun New"/>
              <w:cs/>
            </w:rPr>
            <w:instrText xml:space="preserve">1054 </w:instrText>
          </w:r>
          <w:r w:rsidR="003F1DDD" w:rsidRPr="00B707FD">
            <w:rPr>
              <w:rFonts w:ascii="TH Sarabun New" w:hAnsi="TH Sarabun New" w:cs="TH Sarabun New"/>
              <w:cs/>
            </w:rPr>
            <w:fldChar w:fldCharType="separate"/>
          </w:r>
          <w:r w:rsidR="009C4FFE" w:rsidRPr="00B707FD">
            <w:rPr>
              <w:rFonts w:ascii="TH Sarabun New" w:hAnsi="TH Sarabun New" w:cs="TH Sarabun New"/>
              <w:noProof/>
            </w:rPr>
            <w:t>[7]</w:t>
          </w:r>
          <w:r w:rsidR="003F1DDD" w:rsidRPr="00B707FD">
            <w:rPr>
              <w:rFonts w:ascii="TH Sarabun New" w:hAnsi="TH Sarabun New" w:cs="TH Sarabun New"/>
              <w:cs/>
            </w:rPr>
            <w:fldChar w:fldCharType="end"/>
          </w:r>
        </w:sdtContent>
      </w:sdt>
      <w:r w:rsidR="00D30C01" w:rsidRPr="00B707FD">
        <w:rPr>
          <w:rFonts w:ascii="TH Sarabun New" w:hAnsi="TH Sarabun New" w:cs="TH Sarabun New"/>
          <w:cs/>
        </w:rPr>
        <w:t xml:space="preserve">เป็นงานวิจัยของ </w:t>
      </w:r>
      <w:proofErr w:type="spellStart"/>
      <w:r w:rsidR="00D30C01" w:rsidRPr="00B707FD">
        <w:rPr>
          <w:rFonts w:ascii="TH Sarabun New" w:hAnsi="TH Sarabun New" w:cs="TH Sarabun New"/>
        </w:rPr>
        <w:t>Fangbo</w:t>
      </w:r>
      <w:proofErr w:type="spellEnd"/>
      <w:r w:rsidR="00D30C01" w:rsidRPr="00B707FD">
        <w:rPr>
          <w:rFonts w:ascii="TH Sarabun New" w:hAnsi="TH Sarabun New" w:cs="TH Sarabun New"/>
        </w:rPr>
        <w:t xml:space="preserve"> Zhou, </w:t>
      </w:r>
      <w:proofErr w:type="spellStart"/>
      <w:r w:rsidR="00D30C01" w:rsidRPr="00B707FD">
        <w:rPr>
          <w:rFonts w:ascii="TH Sarabun New" w:hAnsi="TH Sarabun New" w:cs="TH Sarabun New"/>
        </w:rPr>
        <w:t>Huailin</w:t>
      </w:r>
      <w:proofErr w:type="spellEnd"/>
      <w:r w:rsidR="00D30C01" w:rsidRPr="00B707FD">
        <w:rPr>
          <w:rFonts w:ascii="TH Sarabun New" w:hAnsi="TH Sarabun New" w:cs="TH Sarabun New"/>
        </w:rPr>
        <w:t xml:space="preserve"> Zhao , Zhen </w:t>
      </w:r>
      <w:proofErr w:type="spellStart"/>
      <w:r w:rsidR="00D30C01" w:rsidRPr="00B707FD">
        <w:rPr>
          <w:rFonts w:ascii="TH Sarabun New" w:hAnsi="TH Sarabun New" w:cs="TH Sarabun New"/>
        </w:rPr>
        <w:t>Nie</w:t>
      </w:r>
      <w:proofErr w:type="spellEnd"/>
      <w:r w:rsidR="00D30C01" w:rsidRPr="00B707FD">
        <w:rPr>
          <w:rFonts w:ascii="TH Sarabun New" w:hAnsi="TH Sarabun New" w:cs="TH Sarabun New"/>
          <w:cs/>
        </w:rPr>
        <w:t xml:space="preserve"> มหาวิทยาลัย</w:t>
      </w:r>
      <w:r w:rsidR="00D30C01" w:rsidRPr="00B707FD">
        <w:rPr>
          <w:rFonts w:ascii="TH Sarabun New" w:hAnsi="TH Sarabun New" w:cs="TH Sarabun New"/>
        </w:rPr>
        <w:t xml:space="preserve"> Shanghai Institute of Technology </w:t>
      </w:r>
      <w:sdt>
        <w:sdtPr>
          <w:rPr>
            <w:rFonts w:ascii="TH Sarabun New" w:hAnsi="TH Sarabun New" w:cs="TH Sarabun New"/>
          </w:rPr>
          <w:id w:val="139391523"/>
          <w:citation/>
        </w:sdtPr>
        <w:sdtContent>
          <w:r w:rsidR="00D30C01" w:rsidRPr="00B707FD">
            <w:rPr>
              <w:rFonts w:ascii="TH Sarabun New" w:hAnsi="TH Sarabun New" w:cs="TH Sarabun New"/>
            </w:rPr>
            <w:fldChar w:fldCharType="begin"/>
          </w:r>
          <w:r w:rsidR="00D30C01" w:rsidRPr="00B707FD">
            <w:rPr>
              <w:rFonts w:ascii="TH Sarabun New" w:hAnsi="TH Sarabun New" w:cs="TH Sarabun New"/>
            </w:rPr>
            <w:instrText xml:space="preserve"> CITATION FZh22 \l 1033 </w:instrText>
          </w:r>
          <w:r w:rsidR="00D30C01" w:rsidRPr="00B707FD">
            <w:rPr>
              <w:rFonts w:ascii="TH Sarabun New" w:hAnsi="TH Sarabun New" w:cs="TH Sarabun New"/>
            </w:rPr>
            <w:fldChar w:fldCharType="separate"/>
          </w:r>
          <w:r w:rsidR="009C4FFE" w:rsidRPr="00B707FD">
            <w:rPr>
              <w:rFonts w:ascii="TH Sarabun New" w:hAnsi="TH Sarabun New" w:cs="TH Sarabun New"/>
              <w:noProof/>
            </w:rPr>
            <w:t>[7]</w:t>
          </w:r>
          <w:r w:rsidR="00D30C01" w:rsidRPr="00B707FD">
            <w:rPr>
              <w:rFonts w:ascii="TH Sarabun New" w:hAnsi="TH Sarabun New" w:cs="TH Sarabun New"/>
            </w:rPr>
            <w:fldChar w:fldCharType="end"/>
          </w:r>
        </w:sdtContent>
      </w:sdt>
      <w:r w:rsidR="00D30C01" w:rsidRPr="00B707FD">
        <w:rPr>
          <w:rFonts w:ascii="TH Sarabun New" w:hAnsi="TH Sarabun New" w:cs="TH Sarabun New"/>
          <w:cs/>
        </w:rPr>
        <w:t>ที่พัฒนาระบบตรวจสอบความปลอดภัยของคนงาน</w:t>
      </w:r>
      <w:r w:rsidR="00D30C01" w:rsidRPr="00B707FD">
        <w:rPr>
          <w:rFonts w:ascii="TH Sarabun New" w:hAnsi="TH Sarabun New" w:cs="TH Sarabun New"/>
        </w:rPr>
        <w:t xml:space="preserve"> </w:t>
      </w:r>
      <w:r w:rsidR="00D30C01" w:rsidRPr="00B707FD">
        <w:rPr>
          <w:rFonts w:ascii="TH Sarabun New" w:hAnsi="TH Sarabun New" w:cs="TH Sarabun New"/>
          <w:cs/>
        </w:rPr>
        <w:t>ซึ่งระบบจะทำการตรวจจับภาพของคนงาน และ จะแสดงกรอบที่มีคำอธิบาย</w:t>
      </w:r>
      <w:r w:rsidR="00D30C01" w:rsidRPr="00B707FD">
        <w:rPr>
          <w:rFonts w:ascii="TH Sarabun New" w:hAnsi="TH Sarabun New" w:cs="TH Sarabun New"/>
        </w:rPr>
        <w:t xml:space="preserve"> </w:t>
      </w:r>
      <w:r w:rsidR="00D30C01" w:rsidRPr="00B707FD">
        <w:rPr>
          <w:rFonts w:ascii="TH Sarabun New" w:hAnsi="TH Sarabun New" w:cs="TH Sarabun New"/>
          <w:cs/>
        </w:rPr>
        <w:t xml:space="preserve">โดยได้นำรูปภาพจากอินเทอร์เน็ตจำนวน </w:t>
      </w:r>
      <w:r w:rsidR="00D30C01" w:rsidRPr="00B707FD">
        <w:rPr>
          <w:rFonts w:ascii="TH Sarabun New" w:hAnsi="TH Sarabun New" w:cs="TH Sarabun New"/>
        </w:rPr>
        <w:t xml:space="preserve">6045 </w:t>
      </w:r>
      <w:r w:rsidR="00D30C01" w:rsidRPr="00B707FD">
        <w:rPr>
          <w:rFonts w:ascii="TH Sarabun New" w:hAnsi="TH Sarabun New" w:cs="TH Sarabun New"/>
          <w:cs/>
        </w:rPr>
        <w:t>ภาพมาทำการทดสอบ</w:t>
      </w:r>
      <w:r w:rsidR="00D30C01" w:rsidRPr="00B707FD">
        <w:rPr>
          <w:rFonts w:ascii="TH Sarabun New" w:hAnsi="TH Sarabun New" w:cs="TH Sarabun New"/>
        </w:rPr>
        <w:t xml:space="preserve"> </w:t>
      </w:r>
      <w:r w:rsidR="00D30C01" w:rsidRPr="00B707FD">
        <w:rPr>
          <w:rFonts w:ascii="TH Sarabun New" w:hAnsi="TH Sarabun New" w:cs="TH Sarabun New"/>
          <w:cs/>
        </w:rPr>
        <w:t>โดยศีรษะของคนงานที่ไม่สวมหมวกนิรภัยจะมีคำอธิบายว่า"</w:t>
      </w:r>
      <w:r w:rsidR="00D30C01" w:rsidRPr="00B707FD">
        <w:rPr>
          <w:rFonts w:ascii="TH Sarabun New" w:hAnsi="TH Sarabun New" w:cs="TH Sarabun New"/>
        </w:rPr>
        <w:t xml:space="preserve">Alarm" </w:t>
      </w:r>
      <w:r w:rsidR="00D30C01" w:rsidRPr="00B707FD">
        <w:rPr>
          <w:rFonts w:ascii="TH Sarabun New" w:hAnsi="TH Sarabun New" w:cs="TH Sarabun New"/>
          <w:cs/>
        </w:rPr>
        <w:t>และสำหรับศีรษะของคนงานที่สวมหมวกนิรภัยจะมีคำอธิบายว่า“</w:t>
      </w:r>
      <w:r w:rsidR="00D30C01" w:rsidRPr="00B707FD">
        <w:rPr>
          <w:rFonts w:ascii="TH Sarabun New" w:hAnsi="TH Sarabun New" w:cs="TH Sarabun New"/>
        </w:rPr>
        <w:t xml:space="preserve">Helmet” </w:t>
      </w:r>
      <w:r w:rsidR="00D30C01" w:rsidRPr="00B707FD">
        <w:rPr>
          <w:rFonts w:ascii="TH Sarabun New" w:hAnsi="TH Sarabun New" w:cs="TH Sarabun New"/>
          <w:cs/>
        </w:rPr>
        <w:t xml:space="preserve">โดยใช้ </w:t>
      </w:r>
      <w:r w:rsidR="00D30C01" w:rsidRPr="00B707FD">
        <w:rPr>
          <w:rFonts w:ascii="TH Sarabun New" w:hAnsi="TH Sarabun New" w:cs="TH Sarabun New"/>
        </w:rPr>
        <w:t xml:space="preserve">algorithm </w:t>
      </w:r>
      <w:r w:rsidR="00D30C01" w:rsidRPr="00B707FD">
        <w:rPr>
          <w:rFonts w:ascii="TH Sarabun New" w:hAnsi="TH Sarabun New" w:cs="TH Sarabun New"/>
          <w:cs/>
        </w:rPr>
        <w:t>ที่ทันสมัยที่สุดในการตรวจสอบ</w:t>
      </w:r>
      <w:r w:rsidR="00D30C01" w:rsidRPr="00B707FD">
        <w:rPr>
          <w:rFonts w:ascii="TH Sarabun New" w:hAnsi="TH Sarabun New" w:cs="TH Sarabun New"/>
        </w:rPr>
        <w:t xml:space="preserve"> algorithm </w:t>
      </w:r>
      <w:r w:rsidR="00D30C01" w:rsidRPr="00B707FD">
        <w:rPr>
          <w:rFonts w:ascii="TH Sarabun New" w:hAnsi="TH Sarabun New" w:cs="TH Sarabun New"/>
          <w:cs/>
        </w:rPr>
        <w:t>งานตรวจจับวัตถุถูกใช้อย่างแพร่หลายในความเป็นจริง</w:t>
      </w:r>
      <w:r w:rsidR="00D30C01" w:rsidRPr="00B707FD">
        <w:rPr>
          <w:rFonts w:ascii="TH Sarabun New" w:hAnsi="TH Sarabun New" w:cs="TH Sarabun New"/>
        </w:rPr>
        <w:t xml:space="preserve"> </w:t>
      </w:r>
      <w:r w:rsidR="00D30C01" w:rsidRPr="00B707FD">
        <w:rPr>
          <w:rFonts w:ascii="TH Sarabun New" w:hAnsi="TH Sarabun New" w:cs="TH Sarabun New"/>
          <w:cs/>
        </w:rPr>
        <w:t>เป้าหมายของการตรวจจับคือการค้นหาวัตถุทั้งหมด</w:t>
      </w:r>
      <w:r w:rsidR="00D30C01" w:rsidRPr="00B707FD">
        <w:rPr>
          <w:rFonts w:ascii="TH Sarabun New" w:hAnsi="TH Sarabun New" w:cs="TH Sarabun New"/>
          <w:cs/>
        </w:rPr>
        <w:lastRenderedPageBreak/>
        <w:t>ที่น่าสนใจในภาพ</w:t>
      </w:r>
      <w:r w:rsidR="00D30C01" w:rsidRPr="00B707FD">
        <w:rPr>
          <w:rFonts w:ascii="TH Sarabun New" w:hAnsi="TH Sarabun New" w:cs="TH Sarabun New"/>
        </w:rPr>
        <w:t xml:space="preserve"> </w:t>
      </w:r>
      <w:r w:rsidR="00D30C01" w:rsidRPr="00B707FD">
        <w:rPr>
          <w:rFonts w:ascii="TH Sarabun New" w:hAnsi="TH Sarabun New" w:cs="TH Sarabun New"/>
          <w:cs/>
        </w:rPr>
        <w:t xml:space="preserve">ซึ่งจะมี </w:t>
      </w:r>
      <w:r w:rsidR="00D30C01" w:rsidRPr="00B707FD">
        <w:rPr>
          <w:rFonts w:ascii="TH Sarabun New" w:hAnsi="TH Sarabun New" w:cs="TH Sarabun New"/>
        </w:rPr>
        <w:t xml:space="preserve">2 </w:t>
      </w:r>
      <w:r w:rsidR="00D30C01" w:rsidRPr="00B707FD">
        <w:rPr>
          <w:rFonts w:ascii="TH Sarabun New" w:hAnsi="TH Sarabun New" w:cs="TH Sarabun New"/>
          <w:cs/>
        </w:rPr>
        <w:t>งานย่อยคือการกำหนดหมวดหมู่และการระบุตำแหน่งของวัตถุ</w:t>
      </w:r>
      <w:r w:rsidR="00D30C01" w:rsidRPr="00B707FD">
        <w:rPr>
          <w:rFonts w:ascii="TH Sarabun New" w:hAnsi="TH Sarabun New" w:cs="TH Sarabun New"/>
        </w:rPr>
        <w:t xml:space="preserve"> </w:t>
      </w:r>
      <w:r w:rsidR="00D30C01" w:rsidRPr="00B707FD">
        <w:rPr>
          <w:rFonts w:ascii="TH Sarabun New" w:hAnsi="TH Sarabun New" w:cs="TH Sarabun New"/>
          <w:cs/>
        </w:rPr>
        <w:t>แม้ว่า</w:t>
      </w:r>
      <w:proofErr w:type="spellStart"/>
      <w:r w:rsidR="00D30C01" w:rsidRPr="00B707FD">
        <w:rPr>
          <w:rFonts w:ascii="TH Sarabun New" w:hAnsi="TH Sarabun New" w:cs="TH Sarabun New"/>
          <w:cs/>
        </w:rPr>
        <w:t>อัลกอริธึม</w:t>
      </w:r>
      <w:proofErr w:type="spellEnd"/>
      <w:r w:rsidR="00D30C01" w:rsidRPr="00B707FD">
        <w:rPr>
          <w:rFonts w:ascii="TH Sarabun New" w:hAnsi="TH Sarabun New" w:cs="TH Sarabun New"/>
          <w:cs/>
        </w:rPr>
        <w:t>การตรวจจับแบบดั้งเดิมสามารถทำงานได้ผลลัพธ์ที่ดี</w:t>
      </w:r>
      <w:r w:rsidR="00D30C01" w:rsidRPr="00B707FD">
        <w:rPr>
          <w:rFonts w:ascii="TH Sarabun New" w:hAnsi="TH Sarabun New" w:cs="TH Sarabun New"/>
        </w:rPr>
        <w:t xml:space="preserve"> </w:t>
      </w:r>
      <w:r w:rsidR="00D30C01" w:rsidRPr="00B707FD">
        <w:rPr>
          <w:rFonts w:ascii="TH Sarabun New" w:hAnsi="TH Sarabun New" w:cs="TH Sarabun New"/>
          <w:cs/>
        </w:rPr>
        <w:t>ในบางสถานการณ์ในสภาพแวดล้อมที่แปรปรวน เช่น การเปลี่ยนแปลงของสภาพอากาศ การกระจายตัวของคนงานที่ไม่สม่ำเสมอ</w:t>
      </w:r>
    </w:p>
    <w:p w14:paraId="4849B577" w14:textId="44AD6346" w:rsidR="002357C0" w:rsidRPr="00B707FD" w:rsidRDefault="00D30C01" w:rsidP="00065D04">
      <w:pPr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>และหมวกกัน</w:t>
      </w:r>
      <w:proofErr w:type="spellStart"/>
      <w:r w:rsidRPr="00B707FD">
        <w:rPr>
          <w:rFonts w:ascii="TH Sarabun New" w:hAnsi="TH Sarabun New" w:cs="TH Sarabun New"/>
          <w:cs/>
        </w:rPr>
        <w:t>น็อ</w:t>
      </w:r>
      <w:proofErr w:type="spellEnd"/>
      <w:r w:rsidRPr="00B707FD">
        <w:rPr>
          <w:rFonts w:ascii="TH Sarabun New" w:hAnsi="TH Sarabun New" w:cs="TH Sarabun New"/>
          <w:cs/>
        </w:rPr>
        <w:t>คแบบต่างๆ ทำให้ความแม่นยำนั้นรับประกันได้ยากว่ามันสามารถทำงานได้ถูกต้อง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>จึงได้นำตัว</w:t>
      </w:r>
      <w:r w:rsidR="00905F12" w:rsidRPr="00B707F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AC65EFA" wp14:editId="1EF39351">
                <wp:simplePos x="0" y="0"/>
                <wp:positionH relativeFrom="column">
                  <wp:posOffset>-184150</wp:posOffset>
                </wp:positionH>
                <wp:positionV relativeFrom="paragraph">
                  <wp:posOffset>3528060</wp:posOffset>
                </wp:positionV>
                <wp:extent cx="5399405" cy="635"/>
                <wp:effectExtent l="0" t="0" r="0" b="0"/>
                <wp:wrapSquare wrapText="bothSides"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3BD028" w14:textId="70590753" w:rsidR="00905F12" w:rsidRPr="005F2F1F" w:rsidRDefault="00905F12" w:rsidP="005901D0">
                            <w:pPr>
                              <w:pStyle w:val="a9"/>
                            </w:pPr>
                            <w:bookmarkStart w:id="170" w:name="_Toc131462007"/>
                            <w:r>
                              <w:rPr>
                                <w:cs/>
                              </w:rPr>
                              <w:t xml:space="preserve">ภาพประกอบที่  </w:t>
                            </w:r>
                            <w:r w:rsidR="00DB3462">
                              <w:rPr>
                                <w:cs/>
                              </w:rPr>
                              <w:fldChar w:fldCharType="begin"/>
                            </w:r>
                            <w:r w:rsidR="00DB3462">
                              <w:rPr>
                                <w:cs/>
                              </w:rPr>
                              <w:instrText xml:space="preserve"> </w:instrText>
                            </w:r>
                            <w:r w:rsidR="00DB3462">
                              <w:instrText xml:space="preserve">STYLEREF </w:instrText>
                            </w:r>
                            <w:r w:rsidR="00DB3462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DB3462">
                              <w:instrText>\s</w:instrText>
                            </w:r>
                            <w:r w:rsidR="00DB3462">
                              <w:rPr>
                                <w:cs/>
                              </w:rPr>
                              <w:instrText xml:space="preserve"> </w:instrText>
                            </w:r>
                            <w:r w:rsidR="00DB3462">
                              <w:rPr>
                                <w:cs/>
                              </w:rPr>
                              <w:fldChar w:fldCharType="separate"/>
                            </w:r>
                            <w:r w:rsidR="00DB3462">
                              <w:rPr>
                                <w:cs/>
                              </w:rPr>
                              <w:t>2</w:t>
                            </w:r>
                            <w:r w:rsidR="00DB3462">
                              <w:rPr>
                                <w:cs/>
                              </w:rPr>
                              <w:fldChar w:fldCharType="end"/>
                            </w:r>
                            <w:r w:rsidR="00DB3462">
                              <w:rPr>
                                <w:cs/>
                              </w:rPr>
                              <w:t>.</w:t>
                            </w:r>
                            <w:r w:rsidR="00DB3462">
                              <w:rPr>
                                <w:cs/>
                              </w:rPr>
                              <w:fldChar w:fldCharType="begin"/>
                            </w:r>
                            <w:r w:rsidR="00DB3462">
                              <w:rPr>
                                <w:cs/>
                              </w:rPr>
                              <w:instrText xml:space="preserve"> </w:instrText>
                            </w:r>
                            <w:r w:rsidR="00DB3462">
                              <w:instrText xml:space="preserve">SEQ </w:instrText>
                            </w:r>
                            <w:r w:rsidR="00DB3462">
                              <w:rPr>
                                <w:cs/>
                              </w:rPr>
                              <w:instrText>ภาพประกอบที่</w:instrText>
                            </w:r>
                            <w:r w:rsidR="00DB3462">
                              <w:instrText xml:space="preserve">_ \* ARABIC \s </w:instrText>
                            </w:r>
                            <w:r w:rsidR="00DB3462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DB3462">
                              <w:rPr>
                                <w:cs/>
                              </w:rPr>
                              <w:fldChar w:fldCharType="separate"/>
                            </w:r>
                            <w:r w:rsidR="00DB3462">
                              <w:rPr>
                                <w:cs/>
                              </w:rPr>
                              <w:t>4</w:t>
                            </w:r>
                            <w:r w:rsidR="00DB3462"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A269A">
                              <w:rPr>
                                <w:b w:val="0"/>
                                <w:bCs w:val="0"/>
                                <w:cs/>
                              </w:rPr>
                              <w:t>ภาพการตรวจจับหมวกนิรภัยของคนงาน [8]</w:t>
                            </w:r>
                            <w:bookmarkEnd w:id="1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65EFA" id="Text Box 72" o:spid="_x0000_s1027" type="#_x0000_t202" style="position:absolute;left:0;text-align:left;margin-left:-14.5pt;margin-top:277.8pt;width:425.15pt;height:.0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" stroked="f">
                <v:textbox style="mso-fit-shape-to-text:t" inset="0,0,0,0">
                  <w:txbxContent>
                    <w:p w14:paraId="4F3BD028" w14:textId="70590753" w:rsidR="00905F12" w:rsidRPr="005F2F1F" w:rsidRDefault="00905F12" w:rsidP="005901D0">
                      <w:pPr>
                        <w:pStyle w:val="a9"/>
                      </w:pPr>
                      <w:bookmarkStart w:id="171" w:name="_Toc131462007"/>
                      <w:r>
                        <w:rPr>
                          <w:cs/>
                        </w:rPr>
                        <w:t xml:space="preserve">ภาพประกอบที่  </w:t>
                      </w:r>
                      <w:r w:rsidR="00DB3462">
                        <w:rPr>
                          <w:cs/>
                        </w:rPr>
                        <w:fldChar w:fldCharType="begin"/>
                      </w:r>
                      <w:r w:rsidR="00DB3462">
                        <w:rPr>
                          <w:cs/>
                        </w:rPr>
                        <w:instrText xml:space="preserve"> </w:instrText>
                      </w:r>
                      <w:r w:rsidR="00DB3462">
                        <w:instrText xml:space="preserve">STYLEREF </w:instrText>
                      </w:r>
                      <w:r w:rsidR="00DB3462">
                        <w:rPr>
                          <w:cs/>
                        </w:rPr>
                        <w:instrText xml:space="preserve">1 </w:instrText>
                      </w:r>
                      <w:r w:rsidR="00DB3462">
                        <w:instrText>\s</w:instrText>
                      </w:r>
                      <w:r w:rsidR="00DB3462">
                        <w:rPr>
                          <w:cs/>
                        </w:rPr>
                        <w:instrText xml:space="preserve"> </w:instrText>
                      </w:r>
                      <w:r w:rsidR="00DB3462">
                        <w:rPr>
                          <w:cs/>
                        </w:rPr>
                        <w:fldChar w:fldCharType="separate"/>
                      </w:r>
                      <w:r w:rsidR="00DB3462">
                        <w:rPr>
                          <w:cs/>
                        </w:rPr>
                        <w:t>2</w:t>
                      </w:r>
                      <w:r w:rsidR="00DB3462">
                        <w:rPr>
                          <w:cs/>
                        </w:rPr>
                        <w:fldChar w:fldCharType="end"/>
                      </w:r>
                      <w:r w:rsidR="00DB3462">
                        <w:rPr>
                          <w:cs/>
                        </w:rPr>
                        <w:t>.</w:t>
                      </w:r>
                      <w:r w:rsidR="00DB3462">
                        <w:rPr>
                          <w:cs/>
                        </w:rPr>
                        <w:fldChar w:fldCharType="begin"/>
                      </w:r>
                      <w:r w:rsidR="00DB3462">
                        <w:rPr>
                          <w:cs/>
                        </w:rPr>
                        <w:instrText xml:space="preserve"> </w:instrText>
                      </w:r>
                      <w:r w:rsidR="00DB3462">
                        <w:instrText xml:space="preserve">SEQ </w:instrText>
                      </w:r>
                      <w:r w:rsidR="00DB3462">
                        <w:rPr>
                          <w:cs/>
                        </w:rPr>
                        <w:instrText>ภาพประกอบที่</w:instrText>
                      </w:r>
                      <w:r w:rsidR="00DB3462">
                        <w:instrText xml:space="preserve">_ \* ARABIC \s </w:instrText>
                      </w:r>
                      <w:r w:rsidR="00DB3462">
                        <w:rPr>
                          <w:cs/>
                        </w:rPr>
                        <w:instrText xml:space="preserve">1 </w:instrText>
                      </w:r>
                      <w:r w:rsidR="00DB3462">
                        <w:rPr>
                          <w:cs/>
                        </w:rPr>
                        <w:fldChar w:fldCharType="separate"/>
                      </w:r>
                      <w:r w:rsidR="00DB3462">
                        <w:rPr>
                          <w:cs/>
                        </w:rPr>
                        <w:t>4</w:t>
                      </w:r>
                      <w:r w:rsidR="00DB3462"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A269A">
                        <w:rPr>
                          <w:b w:val="0"/>
                          <w:bCs w:val="0"/>
                          <w:cs/>
                        </w:rPr>
                        <w:t>ภาพการตรวจจับหมวกนิรภัยของคนงาน [8]</w:t>
                      </w:r>
                      <w:bookmarkEnd w:id="171"/>
                    </w:p>
                  </w:txbxContent>
                </v:textbox>
                <w10:wrap type="square"/>
              </v:shape>
            </w:pict>
          </mc:Fallback>
        </mc:AlternateContent>
      </w:r>
      <w:r w:rsidR="00A47B32" w:rsidRPr="00B707FD">
        <w:rPr>
          <w:rFonts w:ascii="TH Sarabun New" w:hAnsi="TH Sarabun New" w:cs="TH Sarabun New"/>
          <w:noProof/>
        </w:rPr>
        <w:drawing>
          <wp:anchor distT="0" distB="0" distL="114300" distR="114300" simplePos="0" relativeHeight="251472896" behindDoc="0" locked="0" layoutInCell="1" allowOverlap="1" wp14:anchorId="38101D5A" wp14:editId="112FE7F3">
            <wp:simplePos x="0" y="0"/>
            <wp:positionH relativeFrom="column">
              <wp:posOffset>-184150</wp:posOffset>
            </wp:positionH>
            <wp:positionV relativeFrom="paragraph">
              <wp:posOffset>596900</wp:posOffset>
            </wp:positionV>
            <wp:extent cx="5399405" cy="2874379"/>
            <wp:effectExtent l="0" t="0" r="0" b="2540"/>
            <wp:wrapSquare wrapText="bothSides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07FD">
        <w:rPr>
          <w:rFonts w:ascii="TH Sarabun New" w:hAnsi="TH Sarabun New" w:cs="TH Sarabun New"/>
        </w:rPr>
        <w:t>YOLOv5</w:t>
      </w:r>
      <w:r w:rsidRPr="00B707FD">
        <w:rPr>
          <w:rFonts w:ascii="TH Sarabun New" w:hAnsi="TH Sarabun New" w:cs="TH Sarabun New"/>
          <w:cs/>
        </w:rPr>
        <w:t>มาใช้ซึ่งมีความเร็วและความแม่นยำสูง</w:t>
      </w:r>
    </w:p>
    <w:p w14:paraId="4604812A" w14:textId="22A67531" w:rsidR="00813DD8" w:rsidRPr="00B707FD" w:rsidRDefault="00813DD8" w:rsidP="00065D04">
      <w:pPr>
        <w:pStyle w:val="33"/>
        <w:ind w:left="720" w:firstLine="0"/>
        <w:jc w:val="thaiDistribute"/>
        <w:rPr>
          <w:rFonts w:ascii="TH Sarabun New" w:hAnsi="TH Sarabun New" w:cs="TH Sarabun New"/>
        </w:rPr>
      </w:pPr>
    </w:p>
    <w:p w14:paraId="5154BFB8" w14:textId="0A45A14E" w:rsidR="00813DD8" w:rsidRPr="00B707FD" w:rsidRDefault="00813DD8" w:rsidP="00813DD8">
      <w:pPr>
        <w:pStyle w:val="33"/>
        <w:jc w:val="thaiDistribute"/>
        <w:rPr>
          <w:rFonts w:ascii="TH Sarabun New" w:hAnsi="TH Sarabun New" w:cs="TH Sarabun New"/>
        </w:rPr>
      </w:pPr>
    </w:p>
    <w:p w14:paraId="2C49F14C" w14:textId="2BBAC0C9" w:rsidR="00000620" w:rsidRPr="00B707FD" w:rsidRDefault="00000620" w:rsidP="00813DD8">
      <w:pPr>
        <w:pStyle w:val="33"/>
        <w:jc w:val="thaiDistribute"/>
        <w:rPr>
          <w:rFonts w:ascii="TH Sarabun New" w:hAnsi="TH Sarabun New" w:cs="TH Sarabun New"/>
        </w:rPr>
      </w:pPr>
    </w:p>
    <w:p w14:paraId="3682A022" w14:textId="4C460C45" w:rsidR="00000620" w:rsidRPr="00B707FD" w:rsidRDefault="00000620" w:rsidP="00813DD8">
      <w:pPr>
        <w:pStyle w:val="33"/>
        <w:jc w:val="thaiDistribute"/>
        <w:rPr>
          <w:rFonts w:ascii="TH Sarabun New" w:hAnsi="TH Sarabun New" w:cs="TH Sarabun New"/>
        </w:rPr>
      </w:pPr>
    </w:p>
    <w:p w14:paraId="36519DB1" w14:textId="741B54FB" w:rsidR="00000620" w:rsidRPr="00B707FD" w:rsidRDefault="00000620" w:rsidP="00813DD8">
      <w:pPr>
        <w:pStyle w:val="33"/>
        <w:jc w:val="thaiDistribute"/>
        <w:rPr>
          <w:rFonts w:ascii="TH Sarabun New" w:hAnsi="TH Sarabun New" w:cs="TH Sarabun New"/>
        </w:rPr>
      </w:pPr>
    </w:p>
    <w:p w14:paraId="57981E8A" w14:textId="77777777" w:rsidR="00000620" w:rsidRPr="00B707FD" w:rsidRDefault="00000620" w:rsidP="00813DD8">
      <w:pPr>
        <w:pStyle w:val="33"/>
        <w:jc w:val="thaiDistribute"/>
        <w:rPr>
          <w:rFonts w:ascii="TH Sarabun New" w:hAnsi="TH Sarabun New" w:cs="TH Sarabun New"/>
        </w:rPr>
      </w:pPr>
    </w:p>
    <w:p w14:paraId="1C7AA488" w14:textId="5CD71AD1" w:rsidR="00A47B32" w:rsidRPr="00B707FD" w:rsidRDefault="00A47B32" w:rsidP="00065D04">
      <w:pPr>
        <w:pStyle w:val="33"/>
        <w:ind w:left="720" w:firstLine="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โดยการทำงานของ</w:t>
      </w:r>
      <w:r w:rsidRPr="00B707FD">
        <w:rPr>
          <w:rFonts w:ascii="TH Sarabun New" w:hAnsi="TH Sarabun New" w:cs="TH Sarabun New"/>
        </w:rPr>
        <w:t xml:space="preserve">YOLOv5 </w:t>
      </w:r>
      <w:sdt>
        <w:sdtPr>
          <w:rPr>
            <w:rFonts w:ascii="TH Sarabun New" w:hAnsi="TH Sarabun New" w:cs="TH Sarabun New"/>
            <w:cs/>
          </w:rPr>
          <w:id w:val="-373467072"/>
          <w:citation/>
        </w:sdtPr>
        <w:sdtContent>
          <w:r w:rsidR="003F1DDD" w:rsidRPr="00B707FD">
            <w:rPr>
              <w:rFonts w:ascii="TH Sarabun New" w:hAnsi="TH Sarabun New" w:cs="TH Sarabun New"/>
              <w:cs/>
            </w:rPr>
            <w:fldChar w:fldCharType="begin"/>
          </w:r>
          <w:r w:rsidR="003F1DDD" w:rsidRPr="00B707FD">
            <w:rPr>
              <w:rFonts w:ascii="TH Sarabun New" w:hAnsi="TH Sarabun New" w:cs="TH Sarabun New"/>
              <w:cs/>
            </w:rPr>
            <w:instrText xml:space="preserve"> </w:instrText>
          </w:r>
          <w:r w:rsidR="003F1DDD" w:rsidRPr="00B707FD">
            <w:rPr>
              <w:rFonts w:ascii="TH Sarabun New" w:hAnsi="TH Sarabun New" w:cs="TH Sarabun New"/>
            </w:rPr>
            <w:instrText>CITATION Int</w:instrText>
          </w:r>
          <w:r w:rsidR="003F1DDD" w:rsidRPr="00B707FD">
            <w:rPr>
              <w:rFonts w:ascii="TH Sarabun New" w:hAnsi="TH Sarabun New" w:cs="TH Sarabun New"/>
              <w:cs/>
            </w:rPr>
            <w:instrText xml:space="preserve">22 </w:instrText>
          </w:r>
          <w:r w:rsidR="003F1DDD" w:rsidRPr="00B707FD">
            <w:rPr>
              <w:rFonts w:ascii="TH Sarabun New" w:hAnsi="TH Sarabun New" w:cs="TH Sarabun New"/>
            </w:rPr>
            <w:instrText xml:space="preserve">\l </w:instrText>
          </w:r>
          <w:r w:rsidR="003F1DDD" w:rsidRPr="00B707FD">
            <w:rPr>
              <w:rFonts w:ascii="TH Sarabun New" w:hAnsi="TH Sarabun New" w:cs="TH Sarabun New"/>
              <w:cs/>
            </w:rPr>
            <w:instrText xml:space="preserve">1054 </w:instrText>
          </w:r>
          <w:r w:rsidR="003F1DDD" w:rsidRPr="00B707FD">
            <w:rPr>
              <w:rFonts w:ascii="TH Sarabun New" w:hAnsi="TH Sarabun New" w:cs="TH Sarabun New"/>
              <w:cs/>
            </w:rPr>
            <w:fldChar w:fldCharType="separate"/>
          </w:r>
          <w:r w:rsidR="009C4FFE" w:rsidRPr="00B707FD">
            <w:rPr>
              <w:rFonts w:ascii="TH Sarabun New" w:hAnsi="TH Sarabun New" w:cs="TH Sarabun New"/>
              <w:noProof/>
            </w:rPr>
            <w:t>[8]</w:t>
          </w:r>
          <w:r w:rsidR="003F1DDD" w:rsidRPr="00B707FD">
            <w:rPr>
              <w:rFonts w:ascii="TH Sarabun New" w:hAnsi="TH Sarabun New" w:cs="TH Sarabun New"/>
              <w:cs/>
            </w:rPr>
            <w:fldChar w:fldCharType="end"/>
          </w:r>
        </w:sdtContent>
      </w:sdt>
      <w:r w:rsidRPr="00B707FD">
        <w:rPr>
          <w:rFonts w:ascii="TH Sarabun New" w:hAnsi="TH Sarabun New" w:cs="TH Sarabun New"/>
          <w:cs/>
        </w:rPr>
        <w:t xml:space="preserve">คือจากรูป </w:t>
      </w:r>
      <w:r w:rsidRPr="00B707FD">
        <w:rPr>
          <w:rFonts w:ascii="TH Sarabun New" w:hAnsi="TH Sarabun New" w:cs="TH Sarabun New"/>
        </w:rPr>
        <w:t>1</w:t>
      </w:r>
      <w:r w:rsidRPr="00B707FD">
        <w:rPr>
          <w:rFonts w:ascii="TH Sarabun New" w:hAnsi="TH Sarabun New" w:cs="TH Sarabun New"/>
          <w:cs/>
        </w:rPr>
        <w:t xml:space="preserve"> รูปเต็มๆ จะทำการแบ่ง </w:t>
      </w:r>
      <w:r w:rsidRPr="00B707FD">
        <w:rPr>
          <w:rFonts w:ascii="TH Sarabun New" w:hAnsi="TH Sarabun New" w:cs="TH Sarabun New"/>
        </w:rPr>
        <w:t xml:space="preserve">Grid cell </w:t>
      </w:r>
      <w:r w:rsidRPr="00B707FD">
        <w:rPr>
          <w:rFonts w:ascii="TH Sarabun New" w:hAnsi="TH Sarabun New" w:cs="TH Sarabun New"/>
          <w:cs/>
        </w:rPr>
        <w:t xml:space="preserve">ออกมาเป็น </w:t>
      </w:r>
    </w:p>
    <w:p w14:paraId="2806C4FB" w14:textId="6CBC8024" w:rsidR="00A47B32" w:rsidRPr="00B707FD" w:rsidRDefault="00905F12" w:rsidP="00065D04">
      <w:pPr>
        <w:pStyle w:val="33"/>
        <w:ind w:firstLine="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68CE549" wp14:editId="5296410B">
                <wp:simplePos x="0" y="0"/>
                <wp:positionH relativeFrom="column">
                  <wp:posOffset>-400050</wp:posOffset>
                </wp:positionH>
                <wp:positionV relativeFrom="paragraph">
                  <wp:posOffset>2634615</wp:posOffset>
                </wp:positionV>
                <wp:extent cx="5046345" cy="635"/>
                <wp:effectExtent l="0" t="0" r="1905" b="0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6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C13288" w14:textId="07954114" w:rsidR="00905F12" w:rsidRPr="006220F8" w:rsidRDefault="00905F12" w:rsidP="005901D0">
                            <w:pPr>
                              <w:pStyle w:val="a9"/>
                            </w:pPr>
                            <w:bookmarkStart w:id="172" w:name="_Toc131462008"/>
                            <w:r>
                              <w:rPr>
                                <w:cs/>
                              </w:rPr>
                              <w:t xml:space="preserve">ภาพประกอบที่  </w:t>
                            </w:r>
                            <w:r w:rsidR="00DB3462">
                              <w:rPr>
                                <w:cs/>
                              </w:rPr>
                              <w:fldChar w:fldCharType="begin"/>
                            </w:r>
                            <w:r w:rsidR="00DB3462">
                              <w:rPr>
                                <w:cs/>
                              </w:rPr>
                              <w:instrText xml:space="preserve"> </w:instrText>
                            </w:r>
                            <w:r w:rsidR="00DB3462">
                              <w:instrText xml:space="preserve">STYLEREF </w:instrText>
                            </w:r>
                            <w:r w:rsidR="00DB3462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DB3462">
                              <w:instrText>\s</w:instrText>
                            </w:r>
                            <w:r w:rsidR="00DB3462">
                              <w:rPr>
                                <w:cs/>
                              </w:rPr>
                              <w:instrText xml:space="preserve"> </w:instrText>
                            </w:r>
                            <w:r w:rsidR="00DB3462">
                              <w:rPr>
                                <w:cs/>
                              </w:rPr>
                              <w:fldChar w:fldCharType="separate"/>
                            </w:r>
                            <w:r w:rsidR="00DB3462">
                              <w:rPr>
                                <w:cs/>
                              </w:rPr>
                              <w:t>2</w:t>
                            </w:r>
                            <w:r w:rsidR="00DB3462">
                              <w:rPr>
                                <w:cs/>
                              </w:rPr>
                              <w:fldChar w:fldCharType="end"/>
                            </w:r>
                            <w:r w:rsidR="00DB3462">
                              <w:rPr>
                                <w:cs/>
                              </w:rPr>
                              <w:t>.</w:t>
                            </w:r>
                            <w:r w:rsidR="00DB3462">
                              <w:rPr>
                                <w:cs/>
                              </w:rPr>
                              <w:fldChar w:fldCharType="begin"/>
                            </w:r>
                            <w:r w:rsidR="00DB3462">
                              <w:rPr>
                                <w:cs/>
                              </w:rPr>
                              <w:instrText xml:space="preserve"> </w:instrText>
                            </w:r>
                            <w:r w:rsidR="00DB3462">
                              <w:instrText xml:space="preserve">SEQ </w:instrText>
                            </w:r>
                            <w:r w:rsidR="00DB3462">
                              <w:rPr>
                                <w:cs/>
                              </w:rPr>
                              <w:instrText>ภาพประกอบที่</w:instrText>
                            </w:r>
                            <w:r w:rsidR="00DB3462">
                              <w:instrText xml:space="preserve">_ \* ARABIC \s </w:instrText>
                            </w:r>
                            <w:r w:rsidR="00DB3462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DB3462">
                              <w:rPr>
                                <w:cs/>
                              </w:rPr>
                              <w:fldChar w:fldCharType="separate"/>
                            </w:r>
                            <w:r w:rsidR="00DB3462">
                              <w:rPr>
                                <w:cs/>
                              </w:rPr>
                              <w:t>5</w:t>
                            </w:r>
                            <w:r w:rsidR="00DB3462"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A269A">
                              <w:rPr>
                                <w:b w:val="0"/>
                                <w:bCs w:val="0"/>
                                <w:cs/>
                              </w:rPr>
                              <w:t xml:space="preserve">การแบ่งช่องของรูปภาพออกเป็น </w:t>
                            </w:r>
                            <w:r w:rsidRPr="007A269A">
                              <w:rPr>
                                <w:b w:val="0"/>
                                <w:bCs w:val="0"/>
                              </w:rPr>
                              <w:t>grid [</w:t>
                            </w:r>
                            <w:r w:rsidRPr="007A269A">
                              <w:rPr>
                                <w:b w:val="0"/>
                                <w:bCs w:val="0"/>
                                <w:cs/>
                              </w:rPr>
                              <w:t>9]</w:t>
                            </w:r>
                            <w:bookmarkEnd w:id="1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8CE549" id="Text Box 73" o:spid="_x0000_s1028" type="#_x0000_t202" style="position:absolute;left:0;text-align:left;margin-left:-31.5pt;margin-top:207.45pt;width:397.35pt;height:.05pt;z-index:25197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" stroked="f">
                <v:textbox style="mso-fit-shape-to-text:t" inset="0,0,0,0">
                  <w:txbxContent>
                    <w:p w14:paraId="76C13288" w14:textId="07954114" w:rsidR="00905F12" w:rsidRPr="006220F8" w:rsidRDefault="00905F12" w:rsidP="005901D0">
                      <w:pPr>
                        <w:pStyle w:val="a9"/>
                      </w:pPr>
                      <w:bookmarkStart w:id="173" w:name="_Toc131462008"/>
                      <w:r>
                        <w:rPr>
                          <w:cs/>
                        </w:rPr>
                        <w:t xml:space="preserve">ภาพประกอบที่  </w:t>
                      </w:r>
                      <w:r w:rsidR="00DB3462">
                        <w:rPr>
                          <w:cs/>
                        </w:rPr>
                        <w:fldChar w:fldCharType="begin"/>
                      </w:r>
                      <w:r w:rsidR="00DB3462">
                        <w:rPr>
                          <w:cs/>
                        </w:rPr>
                        <w:instrText xml:space="preserve"> </w:instrText>
                      </w:r>
                      <w:r w:rsidR="00DB3462">
                        <w:instrText xml:space="preserve">STYLEREF </w:instrText>
                      </w:r>
                      <w:r w:rsidR="00DB3462">
                        <w:rPr>
                          <w:cs/>
                        </w:rPr>
                        <w:instrText xml:space="preserve">1 </w:instrText>
                      </w:r>
                      <w:r w:rsidR="00DB3462">
                        <w:instrText>\s</w:instrText>
                      </w:r>
                      <w:r w:rsidR="00DB3462">
                        <w:rPr>
                          <w:cs/>
                        </w:rPr>
                        <w:instrText xml:space="preserve"> </w:instrText>
                      </w:r>
                      <w:r w:rsidR="00DB3462">
                        <w:rPr>
                          <w:cs/>
                        </w:rPr>
                        <w:fldChar w:fldCharType="separate"/>
                      </w:r>
                      <w:r w:rsidR="00DB3462">
                        <w:rPr>
                          <w:cs/>
                        </w:rPr>
                        <w:t>2</w:t>
                      </w:r>
                      <w:r w:rsidR="00DB3462">
                        <w:rPr>
                          <w:cs/>
                        </w:rPr>
                        <w:fldChar w:fldCharType="end"/>
                      </w:r>
                      <w:r w:rsidR="00DB3462">
                        <w:rPr>
                          <w:cs/>
                        </w:rPr>
                        <w:t>.</w:t>
                      </w:r>
                      <w:r w:rsidR="00DB3462">
                        <w:rPr>
                          <w:cs/>
                        </w:rPr>
                        <w:fldChar w:fldCharType="begin"/>
                      </w:r>
                      <w:r w:rsidR="00DB3462">
                        <w:rPr>
                          <w:cs/>
                        </w:rPr>
                        <w:instrText xml:space="preserve"> </w:instrText>
                      </w:r>
                      <w:r w:rsidR="00DB3462">
                        <w:instrText xml:space="preserve">SEQ </w:instrText>
                      </w:r>
                      <w:r w:rsidR="00DB3462">
                        <w:rPr>
                          <w:cs/>
                        </w:rPr>
                        <w:instrText>ภาพประกอบที่</w:instrText>
                      </w:r>
                      <w:r w:rsidR="00DB3462">
                        <w:instrText xml:space="preserve">_ \* ARABIC \s </w:instrText>
                      </w:r>
                      <w:r w:rsidR="00DB3462">
                        <w:rPr>
                          <w:cs/>
                        </w:rPr>
                        <w:instrText xml:space="preserve">1 </w:instrText>
                      </w:r>
                      <w:r w:rsidR="00DB3462">
                        <w:rPr>
                          <w:cs/>
                        </w:rPr>
                        <w:fldChar w:fldCharType="separate"/>
                      </w:r>
                      <w:r w:rsidR="00DB3462">
                        <w:rPr>
                          <w:cs/>
                        </w:rPr>
                        <w:t>5</w:t>
                      </w:r>
                      <w:r w:rsidR="00DB3462"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A269A">
                        <w:rPr>
                          <w:b w:val="0"/>
                          <w:bCs w:val="0"/>
                          <w:cs/>
                        </w:rPr>
                        <w:t xml:space="preserve">การแบ่งช่องของรูปภาพออกเป็น </w:t>
                      </w:r>
                      <w:r w:rsidRPr="007A269A">
                        <w:rPr>
                          <w:b w:val="0"/>
                          <w:bCs w:val="0"/>
                        </w:rPr>
                        <w:t>grid [</w:t>
                      </w:r>
                      <w:r w:rsidRPr="007A269A">
                        <w:rPr>
                          <w:b w:val="0"/>
                          <w:bCs w:val="0"/>
                          <w:cs/>
                        </w:rPr>
                        <w:t>9]</w:t>
                      </w:r>
                      <w:bookmarkEnd w:id="17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13DD8" w:rsidRPr="00B707FD">
        <w:rPr>
          <w:rFonts w:ascii="TH Sarabun New" w:hAnsi="TH Sarabun New" w:cs="TH Sarabun New"/>
          <w:noProof/>
        </w:rPr>
        <w:drawing>
          <wp:anchor distT="0" distB="0" distL="114300" distR="114300" simplePos="0" relativeHeight="251597824" behindDoc="0" locked="0" layoutInCell="1" allowOverlap="1" wp14:anchorId="74B32940" wp14:editId="1CB99F2C">
            <wp:simplePos x="0" y="0"/>
            <wp:positionH relativeFrom="page">
              <wp:align>center</wp:align>
            </wp:positionH>
            <wp:positionV relativeFrom="paragraph">
              <wp:posOffset>414392</wp:posOffset>
            </wp:positionV>
            <wp:extent cx="2164715" cy="2164715"/>
            <wp:effectExtent l="0" t="0" r="6985" b="6985"/>
            <wp:wrapTopAndBottom/>
            <wp:docPr id="12" name="รูปภาพ 12" descr="รูปภาพประกอบด้วย ห้องญี่ปุ่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 descr="รูปภาพประกอบด้วย ห้องญี่ปุ่น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71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B32" w:rsidRPr="00B707FD">
        <w:rPr>
          <w:rFonts w:ascii="TH Sarabun New" w:hAnsi="TH Sarabun New" w:cs="TH Sarabun New"/>
        </w:rPr>
        <w:t xml:space="preserve">n x n grid </w:t>
      </w:r>
      <w:r w:rsidR="00A47B32" w:rsidRPr="00B707FD">
        <w:rPr>
          <w:rFonts w:ascii="TH Sarabun New" w:hAnsi="TH Sarabun New" w:cs="TH Sarabun New"/>
          <w:cs/>
        </w:rPr>
        <w:t xml:space="preserve">ยิ่งแบ่งมากก็จะละเอียด </w:t>
      </w:r>
      <w:r w:rsidR="00A47B32" w:rsidRPr="00B707FD">
        <w:rPr>
          <w:rFonts w:ascii="TH Sarabun New" w:hAnsi="TH Sarabun New" w:cs="TH Sarabun New"/>
        </w:rPr>
        <w:t xml:space="preserve">trade off </w:t>
      </w:r>
      <w:r w:rsidR="00A47B32" w:rsidRPr="00B707FD">
        <w:rPr>
          <w:rFonts w:ascii="TH Sarabun New" w:hAnsi="TH Sarabun New" w:cs="TH Sarabun New"/>
          <w:cs/>
        </w:rPr>
        <w:t>กับการคำนวณ</w:t>
      </w:r>
    </w:p>
    <w:p w14:paraId="1D7A8274" w14:textId="7FCE0261" w:rsidR="004E699E" w:rsidRPr="00B707FD" w:rsidRDefault="004E699E" w:rsidP="00065D04">
      <w:pPr>
        <w:pStyle w:val="35"/>
        <w:jc w:val="thaiDistribute"/>
        <w:rPr>
          <w:rFonts w:ascii="TH Sarabun New" w:hAnsi="TH Sarabun New" w:cs="TH Sarabun New"/>
        </w:rPr>
      </w:pPr>
    </w:p>
    <w:p w14:paraId="729F5532" w14:textId="77777777" w:rsidR="00FD1641" w:rsidRPr="00B707FD" w:rsidRDefault="00FD1641" w:rsidP="00065D04">
      <w:pPr>
        <w:pStyle w:val="35"/>
        <w:ind w:firstLine="0"/>
        <w:jc w:val="thaiDistribute"/>
        <w:rPr>
          <w:rFonts w:ascii="TH Sarabun New" w:hAnsi="TH Sarabun New" w:cs="TH Sarabun New"/>
        </w:rPr>
      </w:pPr>
    </w:p>
    <w:p w14:paraId="463DE522" w14:textId="6CE68FBE" w:rsidR="00FD1641" w:rsidRPr="00B707FD" w:rsidRDefault="00FD1641" w:rsidP="00065D04">
      <w:pPr>
        <w:pStyle w:val="35"/>
        <w:ind w:firstLine="720"/>
        <w:jc w:val="thaiDistribute"/>
        <w:rPr>
          <w:rFonts w:ascii="TH Sarabun New" w:hAnsi="TH Sarabun New" w:cs="TH Sarabun New"/>
        </w:rPr>
      </w:pPr>
      <w:bookmarkStart w:id="174" w:name="_Hlk112105609"/>
      <w:r w:rsidRPr="00B707FD">
        <w:rPr>
          <w:rFonts w:ascii="TH Sarabun New" w:hAnsi="TH Sarabun New" w:cs="TH Sarabun New"/>
        </w:rPr>
        <w:t xml:space="preserve">    </w:t>
      </w:r>
      <w:bookmarkEnd w:id="174"/>
      <w:r w:rsidRPr="00B707FD">
        <w:rPr>
          <w:rFonts w:ascii="TH Sarabun New" w:hAnsi="TH Sarabun New" w:cs="TH Sarabun New"/>
          <w:cs/>
        </w:rPr>
        <w:t xml:space="preserve">และในแต่ละ </w:t>
      </w:r>
      <w:r w:rsidRPr="00B707FD">
        <w:rPr>
          <w:rFonts w:ascii="TH Sarabun New" w:hAnsi="TH Sarabun New" w:cs="TH Sarabun New"/>
        </w:rPr>
        <w:t xml:space="preserve">grid </w:t>
      </w:r>
      <w:r w:rsidRPr="00B707FD">
        <w:rPr>
          <w:rFonts w:ascii="TH Sarabun New" w:hAnsi="TH Sarabun New" w:cs="TH Sarabun New"/>
          <w:cs/>
        </w:rPr>
        <w:t xml:space="preserve">จะมี </w:t>
      </w:r>
      <w:r w:rsidRPr="00B707FD">
        <w:rPr>
          <w:rFonts w:ascii="TH Sarabun New" w:hAnsi="TH Sarabun New" w:cs="TH Sarabun New"/>
        </w:rPr>
        <w:t xml:space="preserve">Label </w:t>
      </w:r>
      <w:r w:rsidRPr="00B707FD">
        <w:rPr>
          <w:rFonts w:ascii="TH Sarabun New" w:hAnsi="TH Sarabun New" w:cs="TH Sarabun New"/>
          <w:cs/>
        </w:rPr>
        <w:t>ทุกช่อง  เช่น[</w:t>
      </w:r>
      <w:r w:rsidRPr="00B707FD">
        <w:rPr>
          <w:rFonts w:ascii="TH Sarabun New" w:hAnsi="TH Sarabun New" w:cs="TH Sarabun New"/>
        </w:rPr>
        <w:t xml:space="preserve">Pc, bx, by, </w:t>
      </w:r>
      <w:proofErr w:type="spellStart"/>
      <w:r w:rsidRPr="00B707FD">
        <w:rPr>
          <w:rFonts w:ascii="TH Sarabun New" w:hAnsi="TH Sarabun New" w:cs="TH Sarabun New"/>
        </w:rPr>
        <w:t>bh</w:t>
      </w:r>
      <w:proofErr w:type="spellEnd"/>
      <w:r w:rsidRPr="00B707FD">
        <w:rPr>
          <w:rFonts w:ascii="TH Sarabun New" w:hAnsi="TH Sarabun New" w:cs="TH Sarabun New"/>
        </w:rPr>
        <w:t xml:space="preserve">, bw, c1, c2 ,… , </w:t>
      </w:r>
      <w:proofErr w:type="spellStart"/>
      <w:r w:rsidRPr="00B707FD">
        <w:rPr>
          <w:rFonts w:ascii="TH Sarabun New" w:hAnsi="TH Sarabun New" w:cs="TH Sarabun New"/>
        </w:rPr>
        <w:t>cn</w:t>
      </w:r>
      <w:proofErr w:type="spellEnd"/>
      <w:r w:rsidRPr="00B707FD">
        <w:rPr>
          <w:rFonts w:ascii="TH Sarabun New" w:hAnsi="TH Sarabun New" w:cs="TH Sarabun New"/>
        </w:rPr>
        <w:t xml:space="preserve">] </w:t>
      </w:r>
      <w:r w:rsidRPr="00B707FD">
        <w:rPr>
          <w:rFonts w:ascii="TH Sarabun New" w:hAnsi="TH Sarabun New" w:cs="TH Sarabun New"/>
          <w:cs/>
        </w:rPr>
        <w:t xml:space="preserve">โดยที่ </w:t>
      </w:r>
      <w:r w:rsidRPr="00B707FD">
        <w:rPr>
          <w:rFonts w:ascii="TH Sarabun New" w:hAnsi="TH Sarabun New" w:cs="TH Sarabun New"/>
        </w:rPr>
        <w:t xml:space="preserve">Pc </w:t>
      </w:r>
      <w:r w:rsidRPr="00B707FD">
        <w:rPr>
          <w:rFonts w:ascii="TH Sarabun New" w:hAnsi="TH Sarabun New" w:cs="TH Sarabun New"/>
          <w:cs/>
        </w:rPr>
        <w:t xml:space="preserve">คือ ความน่าจะเป็นที่มีวัตถุอยู่ใน </w:t>
      </w:r>
      <w:r w:rsidRPr="00B707FD">
        <w:rPr>
          <w:rFonts w:ascii="TH Sarabun New" w:hAnsi="TH Sarabun New" w:cs="TH Sarabun New"/>
        </w:rPr>
        <w:t xml:space="preserve">Grid </w:t>
      </w:r>
      <w:r w:rsidRPr="00B707FD">
        <w:rPr>
          <w:rFonts w:ascii="TH Sarabun New" w:hAnsi="TH Sarabun New" w:cs="TH Sarabun New"/>
          <w:cs/>
        </w:rPr>
        <w:t xml:space="preserve">นั้นๆ ถ้าไม่มีคือจะได้ค่า </w:t>
      </w:r>
      <w:r w:rsidRPr="00B707FD">
        <w:rPr>
          <w:rFonts w:ascii="TH Sarabun New" w:hAnsi="TH Sarabun New" w:cs="TH Sarabun New"/>
        </w:rPr>
        <w:t>0</w:t>
      </w:r>
      <w:r w:rsidRPr="00B707FD">
        <w:rPr>
          <w:rFonts w:ascii="TH Sarabun New" w:hAnsi="TH Sarabun New" w:cs="TH Sarabun New"/>
          <w:cs/>
        </w:rPr>
        <w:t xml:space="preserve"> ถ้ามีจะได้ค่า </w:t>
      </w:r>
      <w:r w:rsidRPr="00B707FD">
        <w:rPr>
          <w:rFonts w:ascii="TH Sarabun New" w:hAnsi="TH Sarabun New" w:cs="TH Sarabun New"/>
        </w:rPr>
        <w:t xml:space="preserve">1 bx, by </w:t>
      </w:r>
      <w:r w:rsidRPr="00B707FD">
        <w:rPr>
          <w:rFonts w:ascii="TH Sarabun New" w:hAnsi="TH Sarabun New" w:cs="TH Sarabun New"/>
          <w:cs/>
        </w:rPr>
        <w:t xml:space="preserve">คือตำแหน่งตรงกลางของ </w:t>
      </w:r>
      <w:r w:rsidRPr="00B707FD">
        <w:rPr>
          <w:rFonts w:ascii="TH Sarabun New" w:hAnsi="TH Sarabun New" w:cs="TH Sarabun New"/>
        </w:rPr>
        <w:t xml:space="preserve">Object </w:t>
      </w:r>
      <w:r w:rsidRPr="00B707FD">
        <w:rPr>
          <w:rFonts w:ascii="TH Sarabun New" w:hAnsi="TH Sarabun New" w:cs="TH Sarabun New"/>
          <w:cs/>
        </w:rPr>
        <w:t>ว่าอยู่พิกัดไหนส่วน</w:t>
      </w:r>
      <w:r w:rsidRPr="00B707FD">
        <w:rPr>
          <w:rFonts w:ascii="TH Sarabun New" w:hAnsi="TH Sarabun New" w:cs="TH Sarabun New"/>
        </w:rPr>
        <w:t xml:space="preserve"> </w:t>
      </w:r>
      <w:proofErr w:type="spellStart"/>
      <w:r w:rsidRPr="00B707FD">
        <w:rPr>
          <w:rFonts w:ascii="TH Sarabun New" w:hAnsi="TH Sarabun New" w:cs="TH Sarabun New"/>
        </w:rPr>
        <w:t>bh</w:t>
      </w:r>
      <w:proofErr w:type="spellEnd"/>
      <w:r w:rsidRPr="00B707FD">
        <w:rPr>
          <w:rFonts w:ascii="TH Sarabun New" w:hAnsi="TH Sarabun New" w:cs="TH Sarabun New"/>
        </w:rPr>
        <w:t xml:space="preserve">, bw </w:t>
      </w:r>
      <w:r w:rsidRPr="00B707FD">
        <w:rPr>
          <w:rFonts w:ascii="TH Sarabun New" w:hAnsi="TH Sarabun New" w:cs="TH Sarabun New"/>
          <w:cs/>
        </w:rPr>
        <w:t xml:space="preserve">คือขนาดความสูงและกว้างของ </w:t>
      </w:r>
      <w:r w:rsidRPr="00B707FD">
        <w:rPr>
          <w:rFonts w:ascii="TH Sarabun New" w:hAnsi="TH Sarabun New" w:cs="TH Sarabun New"/>
        </w:rPr>
        <w:t xml:space="preserve">Object </w:t>
      </w:r>
      <w:r w:rsidRPr="00B707FD">
        <w:rPr>
          <w:rFonts w:ascii="TH Sarabun New" w:hAnsi="TH Sarabun New" w:cs="TH Sarabun New"/>
          <w:cs/>
        </w:rPr>
        <w:t>ว่าสูง</w:t>
      </w:r>
      <w:r w:rsidRPr="00B707FD">
        <w:rPr>
          <w:rFonts w:ascii="TH Sarabun New" w:hAnsi="TH Sarabun New" w:cs="TH Sarabun New"/>
        </w:rPr>
        <w:t xml:space="preserve">, </w:t>
      </w:r>
      <w:r w:rsidRPr="00B707FD">
        <w:rPr>
          <w:rFonts w:ascii="TH Sarabun New" w:hAnsi="TH Sarabun New" w:cs="TH Sarabun New"/>
          <w:cs/>
        </w:rPr>
        <w:t>กว้างขนาดไหน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 xml:space="preserve">และ </w:t>
      </w:r>
      <w:r w:rsidRPr="00B707FD">
        <w:rPr>
          <w:rFonts w:ascii="TH Sarabun New" w:hAnsi="TH Sarabun New" w:cs="TH Sarabun New"/>
        </w:rPr>
        <w:t xml:space="preserve">c1,c2,..,cn </w:t>
      </w:r>
      <w:r w:rsidRPr="00B707FD">
        <w:rPr>
          <w:rFonts w:ascii="TH Sarabun New" w:hAnsi="TH Sarabun New" w:cs="TH Sarabun New"/>
          <w:cs/>
        </w:rPr>
        <w:t xml:space="preserve">คือ ผลลัพธ์ว่าเป็น </w:t>
      </w:r>
      <w:r w:rsidRPr="00B707FD">
        <w:rPr>
          <w:rFonts w:ascii="TH Sarabun New" w:hAnsi="TH Sarabun New" w:cs="TH Sarabun New"/>
        </w:rPr>
        <w:t xml:space="preserve">class </w:t>
      </w:r>
      <w:r w:rsidRPr="00B707FD">
        <w:rPr>
          <w:rFonts w:ascii="TH Sarabun New" w:hAnsi="TH Sarabun New" w:cs="TH Sarabun New"/>
          <w:cs/>
        </w:rPr>
        <w:t xml:space="preserve">อะไร ถ้าโจทย์มีแค่ </w:t>
      </w:r>
      <w:r w:rsidRPr="00B707FD">
        <w:rPr>
          <w:rFonts w:ascii="TH Sarabun New" w:hAnsi="TH Sarabun New" w:cs="TH Sarabun New"/>
        </w:rPr>
        <w:t xml:space="preserve">detect </w:t>
      </w:r>
      <w:r w:rsidRPr="00B707FD">
        <w:rPr>
          <w:rFonts w:ascii="TH Sarabun New" w:hAnsi="TH Sarabun New" w:cs="TH Sarabun New"/>
          <w:cs/>
        </w:rPr>
        <w:t xml:space="preserve">หมวกนิรภัย ก็จะมี </w:t>
      </w:r>
      <w:r w:rsidRPr="00B707FD">
        <w:rPr>
          <w:rFonts w:ascii="TH Sarabun New" w:hAnsi="TH Sarabun New" w:cs="TH Sarabun New"/>
        </w:rPr>
        <w:t xml:space="preserve">class </w:t>
      </w:r>
      <w:r w:rsidRPr="00B707FD">
        <w:rPr>
          <w:rFonts w:ascii="TH Sarabun New" w:hAnsi="TH Sarabun New" w:cs="TH Sarabun New"/>
          <w:cs/>
        </w:rPr>
        <w:t xml:space="preserve">เดียว และ </w:t>
      </w:r>
      <w:r w:rsidRPr="00B707FD">
        <w:rPr>
          <w:rFonts w:ascii="TH Sarabun New" w:hAnsi="TH Sarabun New" w:cs="TH Sarabun New"/>
        </w:rPr>
        <w:t xml:space="preserve">grid </w:t>
      </w:r>
      <w:r w:rsidRPr="00B707FD">
        <w:rPr>
          <w:rFonts w:ascii="TH Sarabun New" w:hAnsi="TH Sarabun New" w:cs="TH Sarabun New"/>
          <w:cs/>
        </w:rPr>
        <w:t xml:space="preserve">นั้นมีค่าเป็น </w:t>
      </w:r>
      <w:r w:rsidRPr="00B707FD">
        <w:rPr>
          <w:rFonts w:ascii="TH Sarabun New" w:hAnsi="TH Sarabun New" w:cs="TH Sarabun New"/>
        </w:rPr>
        <w:t>1</w:t>
      </w:r>
      <w:r w:rsidRPr="00B707FD">
        <w:rPr>
          <w:rFonts w:ascii="TH Sarabun New" w:hAnsi="TH Sarabun New" w:cs="TH Sarabun New"/>
          <w:cs/>
        </w:rPr>
        <w:t xml:space="preserve"> แต่ถ้ามีหลาย </w:t>
      </w:r>
      <w:r w:rsidRPr="00B707FD">
        <w:rPr>
          <w:rFonts w:ascii="TH Sarabun New" w:hAnsi="TH Sarabun New" w:cs="TH Sarabun New"/>
        </w:rPr>
        <w:t xml:space="preserve">Object </w:t>
      </w:r>
      <w:r w:rsidRPr="00B707FD">
        <w:rPr>
          <w:rFonts w:ascii="TH Sarabun New" w:hAnsi="TH Sarabun New" w:cs="TH Sarabun New"/>
          <w:cs/>
        </w:rPr>
        <w:t>ก็จะมีเลขต่อๆไป</w:t>
      </w:r>
    </w:p>
    <w:p w14:paraId="49A41302" w14:textId="0A3CF8FC" w:rsidR="0035380D" w:rsidRPr="00B707FD" w:rsidRDefault="00905F12" w:rsidP="00065D04">
      <w:pPr>
        <w:pStyle w:val="35"/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60288E59" wp14:editId="4ABF70E3">
                <wp:simplePos x="0" y="0"/>
                <wp:positionH relativeFrom="page">
                  <wp:align>center</wp:align>
                </wp:positionH>
                <wp:positionV relativeFrom="paragraph">
                  <wp:posOffset>3186735</wp:posOffset>
                </wp:positionV>
                <wp:extent cx="4281805" cy="635"/>
                <wp:effectExtent l="0" t="0" r="4445" b="0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1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F5FECE" w14:textId="0D5DA609" w:rsidR="00905F12" w:rsidRPr="007F10A8" w:rsidRDefault="00905F12" w:rsidP="005901D0">
                            <w:pPr>
                              <w:pStyle w:val="a9"/>
                            </w:pPr>
                            <w:bookmarkStart w:id="175" w:name="_Ref130503662"/>
                            <w:bookmarkStart w:id="176" w:name="_Toc131462009"/>
                            <w:r>
                              <w:rPr>
                                <w:cs/>
                              </w:rPr>
                              <w:t xml:space="preserve">ภาพประกอบที่  </w:t>
                            </w:r>
                            <w:r w:rsidR="00DB3462">
                              <w:rPr>
                                <w:cs/>
                              </w:rPr>
                              <w:fldChar w:fldCharType="begin"/>
                            </w:r>
                            <w:r w:rsidR="00DB3462">
                              <w:rPr>
                                <w:cs/>
                              </w:rPr>
                              <w:instrText xml:space="preserve"> </w:instrText>
                            </w:r>
                            <w:r w:rsidR="00DB3462">
                              <w:instrText xml:space="preserve">STYLEREF </w:instrText>
                            </w:r>
                            <w:r w:rsidR="00DB3462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DB3462">
                              <w:instrText>\s</w:instrText>
                            </w:r>
                            <w:r w:rsidR="00DB3462">
                              <w:rPr>
                                <w:cs/>
                              </w:rPr>
                              <w:instrText xml:space="preserve"> </w:instrText>
                            </w:r>
                            <w:r w:rsidR="00DB3462">
                              <w:rPr>
                                <w:cs/>
                              </w:rPr>
                              <w:fldChar w:fldCharType="separate"/>
                            </w:r>
                            <w:r w:rsidR="00DB3462">
                              <w:rPr>
                                <w:cs/>
                              </w:rPr>
                              <w:t>2</w:t>
                            </w:r>
                            <w:r w:rsidR="00DB3462">
                              <w:rPr>
                                <w:cs/>
                              </w:rPr>
                              <w:fldChar w:fldCharType="end"/>
                            </w:r>
                            <w:r w:rsidR="00DB3462">
                              <w:rPr>
                                <w:cs/>
                              </w:rPr>
                              <w:t>.</w:t>
                            </w:r>
                            <w:r w:rsidR="00DB3462">
                              <w:rPr>
                                <w:cs/>
                              </w:rPr>
                              <w:fldChar w:fldCharType="begin"/>
                            </w:r>
                            <w:r w:rsidR="00DB3462">
                              <w:rPr>
                                <w:cs/>
                              </w:rPr>
                              <w:instrText xml:space="preserve"> </w:instrText>
                            </w:r>
                            <w:r w:rsidR="00DB3462">
                              <w:instrText xml:space="preserve">SEQ </w:instrText>
                            </w:r>
                            <w:r w:rsidR="00DB3462">
                              <w:rPr>
                                <w:cs/>
                              </w:rPr>
                              <w:instrText>ภาพประกอบที่</w:instrText>
                            </w:r>
                            <w:r w:rsidR="00DB3462">
                              <w:instrText xml:space="preserve">_ \* ARABIC \s </w:instrText>
                            </w:r>
                            <w:r w:rsidR="00DB3462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DB3462">
                              <w:rPr>
                                <w:cs/>
                              </w:rPr>
                              <w:fldChar w:fldCharType="separate"/>
                            </w:r>
                            <w:r w:rsidR="00DB3462">
                              <w:rPr>
                                <w:cs/>
                              </w:rPr>
                              <w:t>6</w:t>
                            </w:r>
                            <w:r w:rsidR="00DB3462"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A269A">
                              <w:rPr>
                                <w:b w:val="0"/>
                                <w:bCs w:val="0"/>
                                <w:cs/>
                              </w:rPr>
                              <w:t xml:space="preserve">ภาพของเทคนิค </w:t>
                            </w:r>
                            <w:r w:rsidRPr="007A269A">
                              <w:rPr>
                                <w:b w:val="0"/>
                                <w:bCs w:val="0"/>
                              </w:rPr>
                              <w:t>Anchor Box [</w:t>
                            </w:r>
                            <w:r w:rsidRPr="007A269A">
                              <w:rPr>
                                <w:b w:val="0"/>
                                <w:bCs w:val="0"/>
                                <w:cs/>
                              </w:rPr>
                              <w:t>9]</w:t>
                            </w:r>
                            <w:bookmarkEnd w:id="175"/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288E59" id="Text Box 74" o:spid="_x0000_s1029" type="#_x0000_t202" style="position:absolute;left:0;text-align:left;margin-left:0;margin-top:250.9pt;width:337.15pt;height:.05pt;z-index:25201459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" stroked="f">
                <v:textbox style="mso-fit-shape-to-text:t" inset="0,0,0,0">
                  <w:txbxContent>
                    <w:p w14:paraId="3AF5FECE" w14:textId="0D5DA609" w:rsidR="00905F12" w:rsidRPr="007F10A8" w:rsidRDefault="00905F12" w:rsidP="005901D0">
                      <w:pPr>
                        <w:pStyle w:val="a9"/>
                      </w:pPr>
                      <w:bookmarkStart w:id="177" w:name="_Ref130503662"/>
                      <w:bookmarkStart w:id="178" w:name="_Toc131462009"/>
                      <w:r>
                        <w:rPr>
                          <w:cs/>
                        </w:rPr>
                        <w:t xml:space="preserve">ภาพประกอบที่  </w:t>
                      </w:r>
                      <w:r w:rsidR="00DB3462">
                        <w:rPr>
                          <w:cs/>
                        </w:rPr>
                        <w:fldChar w:fldCharType="begin"/>
                      </w:r>
                      <w:r w:rsidR="00DB3462">
                        <w:rPr>
                          <w:cs/>
                        </w:rPr>
                        <w:instrText xml:space="preserve"> </w:instrText>
                      </w:r>
                      <w:r w:rsidR="00DB3462">
                        <w:instrText xml:space="preserve">STYLEREF </w:instrText>
                      </w:r>
                      <w:r w:rsidR="00DB3462">
                        <w:rPr>
                          <w:cs/>
                        </w:rPr>
                        <w:instrText xml:space="preserve">1 </w:instrText>
                      </w:r>
                      <w:r w:rsidR="00DB3462">
                        <w:instrText>\s</w:instrText>
                      </w:r>
                      <w:r w:rsidR="00DB3462">
                        <w:rPr>
                          <w:cs/>
                        </w:rPr>
                        <w:instrText xml:space="preserve"> </w:instrText>
                      </w:r>
                      <w:r w:rsidR="00DB3462">
                        <w:rPr>
                          <w:cs/>
                        </w:rPr>
                        <w:fldChar w:fldCharType="separate"/>
                      </w:r>
                      <w:r w:rsidR="00DB3462">
                        <w:rPr>
                          <w:cs/>
                        </w:rPr>
                        <w:t>2</w:t>
                      </w:r>
                      <w:r w:rsidR="00DB3462">
                        <w:rPr>
                          <w:cs/>
                        </w:rPr>
                        <w:fldChar w:fldCharType="end"/>
                      </w:r>
                      <w:r w:rsidR="00DB3462">
                        <w:rPr>
                          <w:cs/>
                        </w:rPr>
                        <w:t>.</w:t>
                      </w:r>
                      <w:r w:rsidR="00DB3462">
                        <w:rPr>
                          <w:cs/>
                        </w:rPr>
                        <w:fldChar w:fldCharType="begin"/>
                      </w:r>
                      <w:r w:rsidR="00DB3462">
                        <w:rPr>
                          <w:cs/>
                        </w:rPr>
                        <w:instrText xml:space="preserve"> </w:instrText>
                      </w:r>
                      <w:r w:rsidR="00DB3462">
                        <w:instrText xml:space="preserve">SEQ </w:instrText>
                      </w:r>
                      <w:r w:rsidR="00DB3462">
                        <w:rPr>
                          <w:cs/>
                        </w:rPr>
                        <w:instrText>ภาพประกอบที่</w:instrText>
                      </w:r>
                      <w:r w:rsidR="00DB3462">
                        <w:instrText xml:space="preserve">_ \* ARABIC \s </w:instrText>
                      </w:r>
                      <w:r w:rsidR="00DB3462">
                        <w:rPr>
                          <w:cs/>
                        </w:rPr>
                        <w:instrText xml:space="preserve">1 </w:instrText>
                      </w:r>
                      <w:r w:rsidR="00DB3462">
                        <w:rPr>
                          <w:cs/>
                        </w:rPr>
                        <w:fldChar w:fldCharType="separate"/>
                      </w:r>
                      <w:r w:rsidR="00DB3462">
                        <w:rPr>
                          <w:cs/>
                        </w:rPr>
                        <w:t>6</w:t>
                      </w:r>
                      <w:r w:rsidR="00DB3462"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A269A">
                        <w:rPr>
                          <w:b w:val="0"/>
                          <w:bCs w:val="0"/>
                          <w:cs/>
                        </w:rPr>
                        <w:t xml:space="preserve">ภาพของเทคนิค </w:t>
                      </w:r>
                      <w:r w:rsidRPr="007A269A">
                        <w:rPr>
                          <w:b w:val="0"/>
                          <w:bCs w:val="0"/>
                        </w:rPr>
                        <w:t>Anchor Box [</w:t>
                      </w:r>
                      <w:r w:rsidRPr="007A269A">
                        <w:rPr>
                          <w:b w:val="0"/>
                          <w:bCs w:val="0"/>
                          <w:cs/>
                        </w:rPr>
                        <w:t>9]</w:t>
                      </w:r>
                      <w:bookmarkEnd w:id="177"/>
                      <w:bookmarkEnd w:id="17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813DD8" w:rsidRPr="00B707FD">
        <w:rPr>
          <w:rFonts w:ascii="TH Sarabun New" w:hAnsi="TH Sarabun New" w:cs="TH Sarabun New"/>
          <w:noProof/>
          <w:cs/>
        </w:rPr>
        <w:drawing>
          <wp:anchor distT="0" distB="0" distL="114300" distR="114300" simplePos="0" relativeHeight="251395072" behindDoc="0" locked="0" layoutInCell="1" allowOverlap="1" wp14:anchorId="011CDFBC" wp14:editId="0494A28D">
            <wp:simplePos x="0" y="0"/>
            <wp:positionH relativeFrom="margin">
              <wp:posOffset>1301750</wp:posOffset>
            </wp:positionH>
            <wp:positionV relativeFrom="paragraph">
              <wp:posOffset>318770</wp:posOffset>
            </wp:positionV>
            <wp:extent cx="2845435" cy="2818130"/>
            <wp:effectExtent l="0" t="0" r="0" b="1270"/>
            <wp:wrapTopAndBottom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29CA2D" w14:textId="608B2959" w:rsidR="00FD1641" w:rsidRPr="00B707FD" w:rsidRDefault="00FD1641" w:rsidP="00065D04">
      <w:pPr>
        <w:pStyle w:val="35"/>
        <w:jc w:val="thaiDistribute"/>
        <w:rPr>
          <w:rFonts w:ascii="TH Sarabun New" w:hAnsi="TH Sarabun New" w:cs="TH Sarabun New"/>
        </w:rPr>
      </w:pPr>
    </w:p>
    <w:p w14:paraId="56EB955C" w14:textId="308C2B50" w:rsidR="00647FB6" w:rsidRPr="00B707FD" w:rsidRDefault="00905F12" w:rsidP="00647FB6">
      <w:pPr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68FCDFC8" wp14:editId="76479CAA">
                <wp:simplePos x="0" y="0"/>
                <wp:positionH relativeFrom="column">
                  <wp:posOffset>-347345</wp:posOffset>
                </wp:positionH>
                <wp:positionV relativeFrom="paragraph">
                  <wp:posOffset>2818130</wp:posOffset>
                </wp:positionV>
                <wp:extent cx="5732145" cy="635"/>
                <wp:effectExtent l="0" t="0" r="0" b="0"/>
                <wp:wrapTopAndBottom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61BC31" w14:textId="30B01B6F" w:rsidR="00905F12" w:rsidRPr="00716EC2" w:rsidRDefault="00905F12" w:rsidP="005901D0">
                            <w:pPr>
                              <w:pStyle w:val="a9"/>
                            </w:pPr>
                            <w:bookmarkStart w:id="179" w:name="_Toc131462010"/>
                            <w:r>
                              <w:rPr>
                                <w:cs/>
                              </w:rPr>
                              <w:t xml:space="preserve">ภาพประกอบที่  </w:t>
                            </w:r>
                            <w:r w:rsidR="00DB3462">
                              <w:rPr>
                                <w:cs/>
                              </w:rPr>
                              <w:fldChar w:fldCharType="begin"/>
                            </w:r>
                            <w:r w:rsidR="00DB3462">
                              <w:rPr>
                                <w:cs/>
                              </w:rPr>
                              <w:instrText xml:space="preserve"> </w:instrText>
                            </w:r>
                            <w:r w:rsidR="00DB3462">
                              <w:instrText xml:space="preserve">STYLEREF </w:instrText>
                            </w:r>
                            <w:r w:rsidR="00DB3462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DB3462">
                              <w:instrText>\s</w:instrText>
                            </w:r>
                            <w:r w:rsidR="00DB3462">
                              <w:rPr>
                                <w:cs/>
                              </w:rPr>
                              <w:instrText xml:space="preserve"> </w:instrText>
                            </w:r>
                            <w:r w:rsidR="00DB3462">
                              <w:rPr>
                                <w:cs/>
                              </w:rPr>
                              <w:fldChar w:fldCharType="separate"/>
                            </w:r>
                            <w:r w:rsidR="00DB3462">
                              <w:rPr>
                                <w:cs/>
                              </w:rPr>
                              <w:t>2</w:t>
                            </w:r>
                            <w:r w:rsidR="00DB3462">
                              <w:rPr>
                                <w:cs/>
                              </w:rPr>
                              <w:fldChar w:fldCharType="end"/>
                            </w:r>
                            <w:r w:rsidR="00DB3462">
                              <w:rPr>
                                <w:cs/>
                              </w:rPr>
                              <w:t>.</w:t>
                            </w:r>
                            <w:r w:rsidR="00DB3462">
                              <w:rPr>
                                <w:cs/>
                              </w:rPr>
                              <w:fldChar w:fldCharType="begin"/>
                            </w:r>
                            <w:r w:rsidR="00DB3462">
                              <w:rPr>
                                <w:cs/>
                              </w:rPr>
                              <w:instrText xml:space="preserve"> </w:instrText>
                            </w:r>
                            <w:r w:rsidR="00DB3462">
                              <w:instrText xml:space="preserve">SEQ </w:instrText>
                            </w:r>
                            <w:r w:rsidR="00DB3462">
                              <w:rPr>
                                <w:cs/>
                              </w:rPr>
                              <w:instrText>ภาพประกอบที่</w:instrText>
                            </w:r>
                            <w:r w:rsidR="00DB3462">
                              <w:instrText xml:space="preserve">_ \* ARABIC \s </w:instrText>
                            </w:r>
                            <w:r w:rsidR="00DB3462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DB3462">
                              <w:rPr>
                                <w:cs/>
                              </w:rPr>
                              <w:fldChar w:fldCharType="separate"/>
                            </w:r>
                            <w:r w:rsidR="00DB3462">
                              <w:rPr>
                                <w:cs/>
                              </w:rPr>
                              <w:t>7</w:t>
                            </w:r>
                            <w:r w:rsidR="00DB3462"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A269A">
                              <w:rPr>
                                <w:b w:val="0"/>
                                <w:bCs w:val="0"/>
                                <w:cs/>
                              </w:rPr>
                              <w:t xml:space="preserve">การทำงานของขบวนการ </w:t>
                            </w:r>
                            <w:r w:rsidRPr="007A269A">
                              <w:rPr>
                                <w:b w:val="0"/>
                                <w:bCs w:val="0"/>
                              </w:rPr>
                              <w:t>IOU [</w:t>
                            </w:r>
                            <w:r w:rsidRPr="007A269A">
                              <w:rPr>
                                <w:b w:val="0"/>
                                <w:bCs w:val="0"/>
                                <w:cs/>
                              </w:rPr>
                              <w:t>9]</w:t>
                            </w:r>
                            <w:bookmarkEnd w:id="1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CDFC8" id="Text Box 75" o:spid="_x0000_s1030" type="#_x0000_t202" style="position:absolute;left:0;text-align:left;margin-left:-27.35pt;margin-top:221.9pt;width:451.35pt;height:.0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" stroked="f">
                <v:textbox style="mso-fit-shape-to-text:t" inset="0,0,0,0">
                  <w:txbxContent>
                    <w:p w14:paraId="2461BC31" w14:textId="30B01B6F" w:rsidR="00905F12" w:rsidRPr="00716EC2" w:rsidRDefault="00905F12" w:rsidP="005901D0">
                      <w:pPr>
                        <w:pStyle w:val="a9"/>
                      </w:pPr>
                      <w:bookmarkStart w:id="180" w:name="_Toc131462010"/>
                      <w:r>
                        <w:rPr>
                          <w:cs/>
                        </w:rPr>
                        <w:t xml:space="preserve">ภาพประกอบที่  </w:t>
                      </w:r>
                      <w:r w:rsidR="00DB3462">
                        <w:rPr>
                          <w:cs/>
                        </w:rPr>
                        <w:fldChar w:fldCharType="begin"/>
                      </w:r>
                      <w:r w:rsidR="00DB3462">
                        <w:rPr>
                          <w:cs/>
                        </w:rPr>
                        <w:instrText xml:space="preserve"> </w:instrText>
                      </w:r>
                      <w:r w:rsidR="00DB3462">
                        <w:instrText xml:space="preserve">STYLEREF </w:instrText>
                      </w:r>
                      <w:r w:rsidR="00DB3462">
                        <w:rPr>
                          <w:cs/>
                        </w:rPr>
                        <w:instrText xml:space="preserve">1 </w:instrText>
                      </w:r>
                      <w:r w:rsidR="00DB3462">
                        <w:instrText>\s</w:instrText>
                      </w:r>
                      <w:r w:rsidR="00DB3462">
                        <w:rPr>
                          <w:cs/>
                        </w:rPr>
                        <w:instrText xml:space="preserve"> </w:instrText>
                      </w:r>
                      <w:r w:rsidR="00DB3462">
                        <w:rPr>
                          <w:cs/>
                        </w:rPr>
                        <w:fldChar w:fldCharType="separate"/>
                      </w:r>
                      <w:r w:rsidR="00DB3462">
                        <w:rPr>
                          <w:cs/>
                        </w:rPr>
                        <w:t>2</w:t>
                      </w:r>
                      <w:r w:rsidR="00DB3462">
                        <w:rPr>
                          <w:cs/>
                        </w:rPr>
                        <w:fldChar w:fldCharType="end"/>
                      </w:r>
                      <w:r w:rsidR="00DB3462">
                        <w:rPr>
                          <w:cs/>
                        </w:rPr>
                        <w:t>.</w:t>
                      </w:r>
                      <w:r w:rsidR="00DB3462">
                        <w:rPr>
                          <w:cs/>
                        </w:rPr>
                        <w:fldChar w:fldCharType="begin"/>
                      </w:r>
                      <w:r w:rsidR="00DB3462">
                        <w:rPr>
                          <w:cs/>
                        </w:rPr>
                        <w:instrText xml:space="preserve"> </w:instrText>
                      </w:r>
                      <w:r w:rsidR="00DB3462">
                        <w:instrText xml:space="preserve">SEQ </w:instrText>
                      </w:r>
                      <w:r w:rsidR="00DB3462">
                        <w:rPr>
                          <w:cs/>
                        </w:rPr>
                        <w:instrText>ภาพประกอบที่</w:instrText>
                      </w:r>
                      <w:r w:rsidR="00DB3462">
                        <w:instrText xml:space="preserve">_ \* ARABIC \s </w:instrText>
                      </w:r>
                      <w:r w:rsidR="00DB3462">
                        <w:rPr>
                          <w:cs/>
                        </w:rPr>
                        <w:instrText xml:space="preserve">1 </w:instrText>
                      </w:r>
                      <w:r w:rsidR="00DB3462">
                        <w:rPr>
                          <w:cs/>
                        </w:rPr>
                        <w:fldChar w:fldCharType="separate"/>
                      </w:r>
                      <w:r w:rsidR="00DB3462">
                        <w:rPr>
                          <w:cs/>
                        </w:rPr>
                        <w:t>7</w:t>
                      </w:r>
                      <w:r w:rsidR="00DB3462"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A269A">
                        <w:rPr>
                          <w:b w:val="0"/>
                          <w:bCs w:val="0"/>
                          <w:cs/>
                        </w:rPr>
                        <w:t xml:space="preserve">การทำงานของขบวนการ </w:t>
                      </w:r>
                      <w:r w:rsidRPr="007A269A">
                        <w:rPr>
                          <w:b w:val="0"/>
                          <w:bCs w:val="0"/>
                        </w:rPr>
                        <w:t>IOU [</w:t>
                      </w:r>
                      <w:r w:rsidRPr="007A269A">
                        <w:rPr>
                          <w:b w:val="0"/>
                          <w:bCs w:val="0"/>
                          <w:cs/>
                        </w:rPr>
                        <w:t>9]</w:t>
                      </w:r>
                      <w:bookmarkEnd w:id="18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C3E3E" w:rsidRPr="00B707FD">
        <w:rPr>
          <w:rFonts w:ascii="TH Sarabun New" w:hAnsi="TH Sarabun New" w:cs="TH Sarabun New"/>
          <w:noProof/>
          <w:cs/>
        </w:rPr>
        <w:drawing>
          <wp:anchor distT="0" distB="0" distL="114300" distR="114300" simplePos="0" relativeHeight="251709440" behindDoc="0" locked="0" layoutInCell="1" allowOverlap="1" wp14:anchorId="0CD7004B" wp14:editId="034A3B35">
            <wp:simplePos x="0" y="0"/>
            <wp:positionH relativeFrom="page">
              <wp:align>center</wp:align>
            </wp:positionH>
            <wp:positionV relativeFrom="page">
              <wp:posOffset>2493389</wp:posOffset>
            </wp:positionV>
            <wp:extent cx="5732145" cy="1528445"/>
            <wp:effectExtent l="0" t="0" r="1905" b="0"/>
            <wp:wrapTopAndBottom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86B7F" w:rsidRPr="00B707FD">
        <w:rPr>
          <w:rFonts w:ascii="TH Sarabun New" w:hAnsi="TH Sarabun New" w:cs="TH Sarabun New"/>
          <w:cs/>
        </w:rPr>
        <w:t>จาก</w:t>
      </w:r>
      <w:r w:rsidR="005901D0" w:rsidRPr="00B707FD">
        <w:rPr>
          <w:rFonts w:ascii="TH Sarabun New" w:hAnsi="TH Sarabun New" w:cs="TH Sarabun New"/>
          <w:cs/>
        </w:rPr>
        <w:fldChar w:fldCharType="begin"/>
      </w:r>
      <w:r w:rsidR="005901D0" w:rsidRPr="00B707FD">
        <w:rPr>
          <w:rFonts w:ascii="TH Sarabun New" w:hAnsi="TH Sarabun New" w:cs="TH Sarabun New"/>
          <w:cs/>
        </w:rPr>
        <w:instrText xml:space="preserve"> </w:instrText>
      </w:r>
      <w:r w:rsidR="005901D0" w:rsidRPr="00B707FD">
        <w:rPr>
          <w:rFonts w:ascii="TH Sarabun New" w:hAnsi="TH Sarabun New" w:cs="TH Sarabun New"/>
        </w:rPr>
        <w:instrText>REF _Ref</w:instrText>
      </w:r>
      <w:r w:rsidR="005901D0" w:rsidRPr="00B707FD">
        <w:rPr>
          <w:rFonts w:ascii="TH Sarabun New" w:hAnsi="TH Sarabun New" w:cs="TH Sarabun New"/>
          <w:cs/>
        </w:rPr>
        <w:instrText xml:space="preserve">130503662 </w:instrText>
      </w:r>
      <w:r w:rsidR="005901D0" w:rsidRPr="00B707FD">
        <w:rPr>
          <w:rFonts w:ascii="TH Sarabun New" w:hAnsi="TH Sarabun New" w:cs="TH Sarabun New"/>
        </w:rPr>
        <w:instrText>\h</w:instrText>
      </w:r>
      <w:r w:rsidR="005901D0" w:rsidRPr="00B707FD">
        <w:rPr>
          <w:rFonts w:ascii="TH Sarabun New" w:hAnsi="TH Sarabun New" w:cs="TH Sarabun New"/>
          <w:cs/>
        </w:rPr>
        <w:instrText xml:space="preserve"> </w:instrText>
      </w:r>
      <w:r w:rsidR="00B707FD">
        <w:rPr>
          <w:rFonts w:ascii="TH Sarabun New" w:hAnsi="TH Sarabun New" w:cs="TH Sarabun New"/>
        </w:rPr>
        <w:instrText xml:space="preserve"> \* MERGEFORMAT </w:instrText>
      </w:r>
      <w:r w:rsidR="005901D0" w:rsidRPr="00B707FD">
        <w:rPr>
          <w:rFonts w:ascii="TH Sarabun New" w:hAnsi="TH Sarabun New" w:cs="TH Sarabun New"/>
          <w:cs/>
        </w:rPr>
      </w:r>
      <w:r w:rsidR="005901D0" w:rsidRPr="00B707FD">
        <w:rPr>
          <w:rFonts w:ascii="TH Sarabun New" w:hAnsi="TH Sarabun New" w:cs="TH Sarabun New"/>
          <w:cs/>
        </w:rPr>
        <w:fldChar w:fldCharType="separate"/>
      </w:r>
      <w:r w:rsidR="00E02568" w:rsidRPr="00E02568">
        <w:rPr>
          <w:rFonts w:ascii="TH Sarabun New" w:hAnsi="TH Sarabun New" w:cs="TH Sarabun New"/>
          <w:cs/>
        </w:rPr>
        <w:t xml:space="preserve">ภาพประกอบที่  </w:t>
      </w:r>
      <w:r w:rsidR="00E02568" w:rsidRPr="00E02568">
        <w:rPr>
          <w:rFonts w:ascii="TH Sarabun New" w:hAnsi="TH Sarabun New" w:cs="TH Sarabun New"/>
          <w:noProof/>
          <w:cs/>
        </w:rPr>
        <w:t>2.6</w:t>
      </w:r>
      <w:r w:rsidR="00E02568" w:rsidRPr="00E02568">
        <w:rPr>
          <w:rFonts w:ascii="TH Sarabun New" w:hAnsi="TH Sarabun New" w:cs="TH Sarabun New" w:hint="cs"/>
          <w:cs/>
        </w:rPr>
        <w:t xml:space="preserve"> </w:t>
      </w:r>
      <w:r w:rsidR="00E02568" w:rsidRPr="00E02568">
        <w:rPr>
          <w:rFonts w:ascii="TH Sarabun New" w:hAnsi="TH Sarabun New" w:cs="TH Sarabun New"/>
          <w:b/>
          <w:bCs/>
          <w:cs/>
        </w:rPr>
        <w:t xml:space="preserve">ภาพของเทคนิค </w:t>
      </w:r>
      <w:r w:rsidR="00E02568" w:rsidRPr="00E02568">
        <w:rPr>
          <w:rFonts w:ascii="TH Sarabun New" w:hAnsi="TH Sarabun New" w:cs="TH Sarabun New"/>
          <w:b/>
          <w:bCs/>
        </w:rPr>
        <w:t>Anchor Box [</w:t>
      </w:r>
      <w:r w:rsidR="00E02568" w:rsidRPr="00E02568">
        <w:rPr>
          <w:rFonts w:ascii="TH Sarabun New" w:hAnsi="TH Sarabun New" w:cs="TH Sarabun New"/>
          <w:b/>
          <w:bCs/>
          <w:cs/>
        </w:rPr>
        <w:t>9]</w:t>
      </w:r>
      <w:r w:rsidR="005901D0" w:rsidRPr="00B707FD">
        <w:rPr>
          <w:rFonts w:ascii="TH Sarabun New" w:hAnsi="TH Sarabun New" w:cs="TH Sarabun New"/>
          <w:cs/>
        </w:rPr>
        <w:fldChar w:fldCharType="end"/>
      </w:r>
      <w:r w:rsidR="00FD41D6" w:rsidRPr="00B707FD">
        <w:rPr>
          <w:rFonts w:ascii="TH Sarabun New" w:hAnsi="TH Sarabun New" w:cs="TH Sarabun New"/>
        </w:rPr>
        <w:t xml:space="preserve"> </w:t>
      </w:r>
      <w:r w:rsidR="00086B7F" w:rsidRPr="00B707FD">
        <w:rPr>
          <w:rFonts w:ascii="TH Sarabun New" w:hAnsi="TH Sarabun New" w:cs="TH Sarabun New"/>
          <w:cs/>
        </w:rPr>
        <w:t xml:space="preserve">จะรับได้เฉพาะ </w:t>
      </w:r>
      <w:r w:rsidR="00086B7F" w:rsidRPr="00B707FD">
        <w:rPr>
          <w:rFonts w:ascii="TH Sarabun New" w:hAnsi="TH Sarabun New" w:cs="TH Sarabun New"/>
        </w:rPr>
        <w:t xml:space="preserve">1 grid </w:t>
      </w:r>
      <w:r w:rsidR="00086B7F" w:rsidRPr="00B707FD">
        <w:rPr>
          <w:rFonts w:ascii="TH Sarabun New" w:hAnsi="TH Sarabun New" w:cs="TH Sarabun New"/>
          <w:cs/>
        </w:rPr>
        <w:t xml:space="preserve">คือ </w:t>
      </w:r>
      <w:r w:rsidR="00086B7F" w:rsidRPr="00B707FD">
        <w:rPr>
          <w:rFonts w:ascii="TH Sarabun New" w:hAnsi="TH Sarabun New" w:cs="TH Sarabun New"/>
        </w:rPr>
        <w:t xml:space="preserve">1 Object </w:t>
      </w:r>
      <w:r w:rsidR="00086B7F" w:rsidRPr="00B707FD">
        <w:rPr>
          <w:rFonts w:ascii="TH Sarabun New" w:hAnsi="TH Sarabun New" w:cs="TH Sarabun New"/>
          <w:cs/>
        </w:rPr>
        <w:t xml:space="preserve">แต่กรณีถ้ามีหลาย </w:t>
      </w:r>
      <w:r w:rsidR="00086B7F" w:rsidRPr="00B707FD">
        <w:rPr>
          <w:rFonts w:ascii="TH Sarabun New" w:hAnsi="TH Sarabun New" w:cs="TH Sarabun New"/>
        </w:rPr>
        <w:t xml:space="preserve">Object </w:t>
      </w:r>
      <w:r w:rsidR="00086B7F" w:rsidRPr="00B707FD">
        <w:rPr>
          <w:rFonts w:ascii="TH Sarabun New" w:hAnsi="TH Sarabun New" w:cs="TH Sarabun New"/>
          <w:cs/>
        </w:rPr>
        <w:t xml:space="preserve">เราจะใช้หลักการที่เรียกว่า </w:t>
      </w:r>
      <w:r w:rsidR="00086B7F" w:rsidRPr="00B707FD">
        <w:rPr>
          <w:rFonts w:ascii="TH Sarabun New" w:hAnsi="TH Sarabun New" w:cs="TH Sarabun New"/>
        </w:rPr>
        <w:t xml:space="preserve">Anchor Box </w:t>
      </w:r>
      <w:r w:rsidR="00086B7F" w:rsidRPr="00B707FD">
        <w:rPr>
          <w:rFonts w:ascii="TH Sarabun New" w:hAnsi="TH Sarabun New" w:cs="TH Sarabun New"/>
          <w:cs/>
        </w:rPr>
        <w:t xml:space="preserve">โดยเราสามารถกำหนดจำนวน </w:t>
      </w:r>
      <w:r w:rsidR="00086B7F" w:rsidRPr="00B707FD">
        <w:rPr>
          <w:rFonts w:ascii="TH Sarabun New" w:hAnsi="TH Sarabun New" w:cs="TH Sarabun New"/>
        </w:rPr>
        <w:t xml:space="preserve">Box </w:t>
      </w:r>
      <w:r w:rsidR="00086B7F" w:rsidRPr="00B707FD">
        <w:rPr>
          <w:rFonts w:ascii="TH Sarabun New" w:hAnsi="TH Sarabun New" w:cs="TH Sarabun New"/>
          <w:cs/>
        </w:rPr>
        <w:t xml:space="preserve">นี้ได้  ก็จะมี </w:t>
      </w:r>
      <w:r w:rsidR="00086B7F" w:rsidRPr="00B707FD">
        <w:rPr>
          <w:rFonts w:ascii="TH Sarabun New" w:hAnsi="TH Sarabun New" w:cs="TH Sarabun New"/>
        </w:rPr>
        <w:t xml:space="preserve">Label </w:t>
      </w:r>
      <w:r w:rsidR="00086B7F" w:rsidRPr="00B707FD">
        <w:rPr>
          <w:rFonts w:ascii="TH Sarabun New" w:hAnsi="TH Sarabun New" w:cs="TH Sarabun New"/>
          <w:cs/>
        </w:rPr>
        <w:t xml:space="preserve">แบบด้านบน </w:t>
      </w:r>
      <w:r w:rsidR="00086B7F" w:rsidRPr="00B707FD">
        <w:rPr>
          <w:rFonts w:ascii="TH Sarabun New" w:hAnsi="TH Sarabun New" w:cs="TH Sarabun New"/>
        </w:rPr>
        <w:t>2</w:t>
      </w:r>
      <w:r w:rsidR="00086B7F" w:rsidRPr="00B707FD">
        <w:rPr>
          <w:rFonts w:ascii="TH Sarabun New" w:hAnsi="TH Sarabun New" w:cs="TH Sarabun New"/>
          <w:cs/>
        </w:rPr>
        <w:t xml:space="preserve"> อันใน </w:t>
      </w:r>
      <w:r w:rsidR="00086B7F" w:rsidRPr="00B707FD">
        <w:rPr>
          <w:rFonts w:ascii="TH Sarabun New" w:hAnsi="TH Sarabun New" w:cs="TH Sarabun New"/>
        </w:rPr>
        <w:t>1 Grid</w:t>
      </w:r>
      <w:r w:rsidR="00086B7F" w:rsidRPr="00B707FD">
        <w:rPr>
          <w:rFonts w:ascii="TH Sarabun New" w:hAnsi="TH Sarabun New" w:cs="TH Sarabun New"/>
          <w:cs/>
        </w:rPr>
        <w:t xml:space="preserve">ได้ และตัว </w:t>
      </w:r>
      <w:r w:rsidR="00086B7F" w:rsidRPr="00B707FD">
        <w:rPr>
          <w:rFonts w:ascii="TH Sarabun New" w:hAnsi="TH Sarabun New" w:cs="TH Sarabun New"/>
        </w:rPr>
        <w:t xml:space="preserve">YOLO </w:t>
      </w:r>
      <w:r w:rsidR="00086B7F" w:rsidRPr="00B707FD">
        <w:rPr>
          <w:rFonts w:ascii="TH Sarabun New" w:hAnsi="TH Sarabun New" w:cs="TH Sarabun New"/>
          <w:cs/>
        </w:rPr>
        <w:t xml:space="preserve">ก็จะคำนวณให้ว่ารูปนั้นใกล้ </w:t>
      </w:r>
      <w:r w:rsidR="00086B7F" w:rsidRPr="00B707FD">
        <w:rPr>
          <w:rFonts w:ascii="TH Sarabun New" w:hAnsi="TH Sarabun New" w:cs="TH Sarabun New"/>
        </w:rPr>
        <w:t xml:space="preserve">Anchor </w:t>
      </w:r>
      <w:r w:rsidR="00086B7F" w:rsidRPr="00B707FD">
        <w:rPr>
          <w:rFonts w:ascii="TH Sarabun New" w:hAnsi="TH Sarabun New" w:cs="TH Sarabun New"/>
          <w:cs/>
        </w:rPr>
        <w:t xml:space="preserve">อันไหนสุดจากค่า </w:t>
      </w:r>
      <w:r w:rsidR="00086B7F" w:rsidRPr="00B707FD">
        <w:rPr>
          <w:rFonts w:ascii="TH Sarabun New" w:hAnsi="TH Sarabun New" w:cs="TH Sarabun New"/>
        </w:rPr>
        <w:t xml:space="preserve">IOU </w:t>
      </w:r>
      <w:r w:rsidR="00086B7F" w:rsidRPr="00B707FD">
        <w:rPr>
          <w:rFonts w:ascii="TH Sarabun New" w:hAnsi="TH Sarabun New" w:cs="TH Sarabun New"/>
          <w:cs/>
        </w:rPr>
        <w:t xml:space="preserve">ก็จะถูกกำหนดไปที่ </w:t>
      </w:r>
      <w:r w:rsidR="00086B7F" w:rsidRPr="00B707FD">
        <w:rPr>
          <w:rFonts w:ascii="TH Sarabun New" w:hAnsi="TH Sarabun New" w:cs="TH Sarabun New"/>
        </w:rPr>
        <w:t xml:space="preserve">Anchor </w:t>
      </w:r>
      <w:r w:rsidR="00086B7F" w:rsidRPr="00B707FD">
        <w:rPr>
          <w:rFonts w:ascii="TH Sarabun New" w:hAnsi="TH Sarabun New" w:cs="TH Sarabun New"/>
          <w:cs/>
        </w:rPr>
        <w:t>นั้น</w:t>
      </w:r>
    </w:p>
    <w:p w14:paraId="1A06F782" w14:textId="4637309E" w:rsidR="00CC07CF" w:rsidRPr="00B707FD" w:rsidRDefault="00B5746E" w:rsidP="00647FB6">
      <w:pPr>
        <w:ind w:firstLine="720"/>
        <w:jc w:val="thaiDistribute"/>
        <w:rPr>
          <w:rStyle w:val="affd"/>
          <w:rFonts w:ascii="TH Sarabun New" w:hAnsi="TH Sarabun New" w:cs="TH Sarabun New"/>
          <w:i w:val="0"/>
          <w:iCs w:val="0"/>
          <w:cs/>
        </w:rPr>
      </w:pPr>
      <w:r w:rsidRPr="00B707FD">
        <w:rPr>
          <w:rFonts w:ascii="TH Sarabun New" w:hAnsi="TH Sarabun New" w:cs="TH Sarabun New"/>
        </w:rPr>
        <w:t xml:space="preserve">IOU </w:t>
      </w:r>
      <w:r w:rsidRPr="00B707FD">
        <w:rPr>
          <w:rFonts w:ascii="TH Sarabun New" w:hAnsi="TH Sarabun New" w:cs="TH Sarabun New"/>
          <w:cs/>
        </w:rPr>
        <w:t xml:space="preserve">จะมามีส่วนหลักๆหลายส่วนใน </w:t>
      </w:r>
      <w:r w:rsidRPr="00B707FD">
        <w:rPr>
          <w:rFonts w:ascii="TH Sarabun New" w:hAnsi="TH Sarabun New" w:cs="TH Sarabun New"/>
        </w:rPr>
        <w:t xml:space="preserve">YOLO </w:t>
      </w:r>
      <w:r w:rsidRPr="00B707FD">
        <w:rPr>
          <w:rFonts w:ascii="TH Sarabun New" w:hAnsi="TH Sarabun New" w:cs="TH Sarabun New"/>
          <w:cs/>
        </w:rPr>
        <w:t xml:space="preserve">เช่นเวลาโมเดลทำนายออกมา มันอาจจะทำนายรูปรถเดียวกันแต่หลายกล่องได้ จึงต้องใช้ </w:t>
      </w:r>
      <w:r w:rsidRPr="00B707FD">
        <w:rPr>
          <w:rFonts w:ascii="TH Sarabun New" w:hAnsi="TH Sarabun New" w:cs="TH Sarabun New"/>
        </w:rPr>
        <w:t xml:space="preserve">metric IOU </w:t>
      </w:r>
      <w:r w:rsidRPr="00B707FD">
        <w:rPr>
          <w:rFonts w:ascii="TH Sarabun New" w:hAnsi="TH Sarabun New" w:cs="TH Sarabun New"/>
          <w:cs/>
        </w:rPr>
        <w:t xml:space="preserve">ในเลือกกล่องเดียวเป็นตัวแทนของ </w:t>
      </w:r>
      <w:r w:rsidRPr="00B707FD">
        <w:rPr>
          <w:rFonts w:ascii="TH Sarabun New" w:hAnsi="TH Sarabun New" w:cs="TH Sarabun New"/>
        </w:rPr>
        <w:t>Object</w:t>
      </w:r>
      <w:r w:rsidR="00647FB6" w:rsidRPr="00B707FD">
        <w:rPr>
          <w:rFonts w:ascii="TH Sarabun New" w:hAnsi="TH Sarabun New" w:cs="TH Sarabun New"/>
        </w:rPr>
        <w:t xml:space="preserve"> </w:t>
      </w:r>
      <w:r w:rsidRPr="00B707FD">
        <w:rPr>
          <w:rStyle w:val="affd"/>
          <w:rFonts w:ascii="TH Sarabun New" w:hAnsi="TH Sarabun New" w:cs="TH Sarabun New"/>
          <w:i w:val="0"/>
          <w:iCs w:val="0"/>
          <w:cs/>
        </w:rPr>
        <w:t xml:space="preserve">โดยหลักการคำนวณคือ หาส่วนที่ </w:t>
      </w:r>
      <w:r w:rsidRPr="00B707FD">
        <w:rPr>
          <w:rStyle w:val="affd"/>
          <w:rFonts w:ascii="TH Sarabun New" w:hAnsi="TH Sarabun New" w:cs="TH Sarabun New"/>
          <w:i w:val="0"/>
          <w:iCs w:val="0"/>
        </w:rPr>
        <w:t xml:space="preserve">Intersect </w:t>
      </w:r>
      <w:r w:rsidRPr="00B707FD">
        <w:rPr>
          <w:rStyle w:val="affd"/>
          <w:rFonts w:ascii="TH Sarabun New" w:hAnsi="TH Sarabun New" w:cs="TH Sarabun New"/>
          <w:i w:val="0"/>
          <w:iCs w:val="0"/>
          <w:cs/>
        </w:rPr>
        <w:t xml:space="preserve">หารส่วนที่ </w:t>
      </w:r>
      <w:r w:rsidRPr="00B707FD">
        <w:rPr>
          <w:rStyle w:val="affd"/>
          <w:rFonts w:ascii="TH Sarabun New" w:hAnsi="TH Sarabun New" w:cs="TH Sarabun New"/>
          <w:i w:val="0"/>
          <w:iCs w:val="0"/>
        </w:rPr>
        <w:t xml:space="preserve">Union </w:t>
      </w:r>
      <w:r w:rsidRPr="00B707FD">
        <w:rPr>
          <w:rStyle w:val="affd"/>
          <w:rFonts w:ascii="TH Sarabun New" w:hAnsi="TH Sarabun New" w:cs="TH Sarabun New"/>
          <w:i w:val="0"/>
          <w:iCs w:val="0"/>
          <w:cs/>
        </w:rPr>
        <w:t xml:space="preserve">กัน ถ้ากล่องใดมีค่านี้สูง เกินเกณฑ์ที่กำหนดแสดงว่ามันคือ </w:t>
      </w:r>
      <w:r w:rsidRPr="00B707FD">
        <w:rPr>
          <w:rStyle w:val="affd"/>
          <w:rFonts w:ascii="TH Sarabun New" w:hAnsi="TH Sarabun New" w:cs="TH Sarabun New"/>
          <w:i w:val="0"/>
          <w:iCs w:val="0"/>
        </w:rPr>
        <w:t xml:space="preserve">Object </w:t>
      </w:r>
      <w:r w:rsidRPr="00B707FD">
        <w:rPr>
          <w:rStyle w:val="affd"/>
          <w:rFonts w:ascii="TH Sarabun New" w:hAnsi="TH Sarabun New" w:cs="TH Sarabun New"/>
          <w:i w:val="0"/>
          <w:iCs w:val="0"/>
          <w:cs/>
        </w:rPr>
        <w:t>เดียวกัน</w:t>
      </w:r>
    </w:p>
    <w:p w14:paraId="2F260FC9" w14:textId="77777777" w:rsidR="00CC07CF" w:rsidRPr="00B707FD" w:rsidRDefault="00CC07CF">
      <w:pPr>
        <w:rPr>
          <w:rStyle w:val="affd"/>
          <w:rFonts w:ascii="TH Sarabun New" w:hAnsi="TH Sarabun New" w:cs="TH Sarabun New"/>
          <w:i w:val="0"/>
          <w:iCs w:val="0"/>
          <w:cs/>
        </w:rPr>
      </w:pPr>
      <w:r w:rsidRPr="00B707FD">
        <w:rPr>
          <w:rStyle w:val="affd"/>
          <w:rFonts w:ascii="TH Sarabun New" w:hAnsi="TH Sarabun New" w:cs="TH Sarabun New"/>
          <w:i w:val="0"/>
          <w:iCs w:val="0"/>
          <w:cs/>
        </w:rPr>
        <w:br w:type="page"/>
      </w:r>
    </w:p>
    <w:p w14:paraId="41A674EF" w14:textId="24A8FAEF" w:rsidR="00CC07CF" w:rsidRPr="00B707FD" w:rsidRDefault="00CC07CF" w:rsidP="00CC07CF">
      <w:pPr>
        <w:pStyle w:val="1"/>
        <w:rPr>
          <w:rStyle w:val="affd"/>
          <w:rFonts w:ascii="TH Sarabun New" w:hAnsi="TH Sarabun New" w:cs="TH Sarabun New"/>
          <w:i w:val="0"/>
          <w:iCs w:val="0"/>
        </w:rPr>
      </w:pPr>
      <w:bookmarkStart w:id="181" w:name="_Toc131078387"/>
      <w:bookmarkEnd w:id="181"/>
    </w:p>
    <w:p w14:paraId="01AF5FAC" w14:textId="24506820" w:rsidR="00CC07CF" w:rsidRPr="00B707FD" w:rsidRDefault="00CC07CF" w:rsidP="00CC07CF">
      <w:pPr>
        <w:jc w:val="center"/>
        <w:rPr>
          <w:rFonts w:ascii="TH Sarabun New" w:hAnsi="TH Sarabun New" w:cs="TH Sarabun New"/>
          <w:b/>
          <w:bCs/>
        </w:rPr>
      </w:pPr>
      <w:r w:rsidRPr="00B707FD">
        <w:rPr>
          <w:rFonts w:ascii="TH Sarabun New" w:hAnsi="TH Sarabun New" w:cs="TH Sarabun New"/>
          <w:b/>
          <w:bCs/>
          <w:cs/>
        </w:rPr>
        <w:t>ขั้นตอนการดำเนินงาน</w:t>
      </w:r>
    </w:p>
    <w:p w14:paraId="3BB76346" w14:textId="5AD1BB59" w:rsidR="00383E25" w:rsidRPr="00B707FD" w:rsidRDefault="00383E25" w:rsidP="00CC07CF">
      <w:pPr>
        <w:jc w:val="center"/>
        <w:rPr>
          <w:rFonts w:ascii="TH Sarabun New" w:hAnsi="TH Sarabun New" w:cs="TH Sarabun New"/>
          <w:b/>
          <w:bCs/>
        </w:rPr>
      </w:pPr>
    </w:p>
    <w:p w14:paraId="3B0D23AB" w14:textId="77777777" w:rsidR="00383E25" w:rsidRPr="00B707FD" w:rsidRDefault="00383E25" w:rsidP="00CC07CF">
      <w:pPr>
        <w:jc w:val="center"/>
        <w:rPr>
          <w:rFonts w:ascii="TH Sarabun New" w:hAnsi="TH Sarabun New" w:cs="TH Sarabun New"/>
          <w:b/>
          <w:bCs/>
        </w:rPr>
      </w:pPr>
    </w:p>
    <w:p w14:paraId="4E96A659" w14:textId="77777777" w:rsidR="007A269A" w:rsidRPr="00B707FD" w:rsidRDefault="00383E25" w:rsidP="007A269A">
      <w:pPr>
        <w:keepNext/>
        <w:jc w:val="center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0684B9BE" wp14:editId="3338C7A9">
            <wp:extent cx="5258881" cy="4206240"/>
            <wp:effectExtent l="0" t="0" r="0" b="381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8333" cy="422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595E" w14:textId="200737C3" w:rsidR="00383E25" w:rsidRPr="00B707FD" w:rsidRDefault="007A269A" w:rsidP="007A269A">
      <w:pPr>
        <w:pStyle w:val="a9"/>
        <w:rPr>
          <w:rFonts w:ascii="TH Sarabun New" w:hAnsi="TH Sarabun New" w:cs="TH Sarabun New"/>
          <w:b w:val="0"/>
          <w:bCs w:val="0"/>
          <w:cs/>
        </w:rPr>
      </w:pPr>
      <w:bookmarkStart w:id="182" w:name="_Toc131462011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1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>ขั้นตอนการดำเนินงานของระบบ</w:t>
      </w:r>
      <w:bookmarkEnd w:id="182"/>
    </w:p>
    <w:p w14:paraId="1789F76C" w14:textId="021E24E7" w:rsidR="00383E25" w:rsidRPr="00B707FD" w:rsidRDefault="00383E25" w:rsidP="006423F1">
      <w:pPr>
        <w:ind w:firstLine="578"/>
        <w:jc w:val="thaiDistribute"/>
        <w:rPr>
          <w:rFonts w:ascii="TH Sarabun New" w:hAnsi="TH Sarabun New" w:cs="TH Sarabun New"/>
          <w:b/>
          <w:bCs/>
        </w:rPr>
      </w:pPr>
    </w:p>
    <w:p w14:paraId="5CDA8C8E" w14:textId="77777777" w:rsidR="00383E25" w:rsidRPr="00B707FD" w:rsidRDefault="00383E25" w:rsidP="004E3822">
      <w:pPr>
        <w:jc w:val="thaiDistribute"/>
        <w:rPr>
          <w:rFonts w:ascii="TH Sarabun New" w:hAnsi="TH Sarabun New" w:cs="TH Sarabun New"/>
        </w:rPr>
      </w:pPr>
    </w:p>
    <w:p w14:paraId="1DE22A61" w14:textId="22E596E5" w:rsidR="00383E25" w:rsidRPr="00B707FD" w:rsidRDefault="00242AC2" w:rsidP="006423F1">
      <w:pPr>
        <w:ind w:firstLine="578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สำหรับในบทนี้จะกล่าวถึงขั้นตอนในการดำเนินงานของโครงงานปริญญานิพนธ์ซึ่งจะทำให้ทราบถึงการวิเคราะห์และการออกแบบแอพพลิเคชั่นโดยละเอียดว่ามีแนวทางในการดำเนินงานหรือมีขั้นตอนในการทำงานของแอพพลิเคชั่นอย่างไรบ้างโดยขั้นตอนในการดำเนินงานมีรายละเอียดดังนี้</w:t>
      </w:r>
      <w:r w:rsidR="00383E25" w:rsidRPr="00B707FD">
        <w:rPr>
          <w:rFonts w:ascii="TH Sarabun New" w:hAnsi="TH Sarabun New" w:cs="TH Sarabun New"/>
          <w:cs/>
        </w:rPr>
        <w:t xml:space="preserve"> การรวบรวมข้อมูล การเทรนโมเดลด้วย </w:t>
      </w:r>
      <w:r w:rsidR="00383E25" w:rsidRPr="00B707FD">
        <w:rPr>
          <w:rFonts w:ascii="TH Sarabun New" w:hAnsi="TH Sarabun New" w:cs="TH Sarabun New"/>
        </w:rPr>
        <w:t xml:space="preserve">YoloV5 </w:t>
      </w:r>
      <w:r w:rsidR="00383E25" w:rsidRPr="00B707FD">
        <w:rPr>
          <w:rFonts w:ascii="TH Sarabun New" w:hAnsi="TH Sarabun New" w:cs="TH Sarabun New"/>
          <w:cs/>
        </w:rPr>
        <w:t xml:space="preserve">การตัดบรรทัดข้อความ การแปลงรูปภาพเป็นตัวอักษร การเก็บข้อมูลลงในฐานข้อมูล และการนำข้อมูลไปแสดงผลใน </w:t>
      </w:r>
      <w:r w:rsidR="00383E25" w:rsidRPr="00B707FD">
        <w:rPr>
          <w:rFonts w:ascii="TH Sarabun New" w:hAnsi="TH Sarabun New" w:cs="TH Sarabun New"/>
        </w:rPr>
        <w:t>mobile application</w:t>
      </w:r>
    </w:p>
    <w:p w14:paraId="77FD057A" w14:textId="442BAC9C" w:rsidR="00383E25" w:rsidRPr="00B707FD" w:rsidRDefault="00383E25" w:rsidP="00383E25">
      <w:pPr>
        <w:rPr>
          <w:rFonts w:ascii="TH Sarabun New" w:hAnsi="TH Sarabun New" w:cs="TH Sarabun New"/>
        </w:rPr>
      </w:pPr>
    </w:p>
    <w:p w14:paraId="77A05C60" w14:textId="2EEA2334" w:rsidR="00D61403" w:rsidRPr="00B707FD" w:rsidRDefault="006423F1" w:rsidP="002C3E3E">
      <w:pPr>
        <w:pStyle w:val="2"/>
        <w:rPr>
          <w:rFonts w:ascii="TH Sarabun New" w:hAnsi="TH Sarabun New" w:cs="TH Sarabun New"/>
        </w:rPr>
      </w:pPr>
      <w:bookmarkStart w:id="183" w:name="_Toc131078388"/>
      <w:r w:rsidRPr="00B707FD">
        <w:rPr>
          <w:rFonts w:ascii="TH Sarabun New" w:hAnsi="TH Sarabun New" w:cs="TH Sarabun New"/>
          <w:cs/>
        </w:rPr>
        <w:lastRenderedPageBreak/>
        <w:t>เก็บรวบรวมข้อมูล</w:t>
      </w:r>
      <w:bookmarkEnd w:id="183"/>
    </w:p>
    <w:p w14:paraId="49C1CCB2" w14:textId="6FC576FE" w:rsidR="00383E25" w:rsidRPr="00B707FD" w:rsidRDefault="00910B3E" w:rsidP="00E038DD">
      <w:pPr>
        <w:pStyle w:val="33"/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เก็บข้อมูลโดยการบันทึกคลิปวิดีโอโดยใช้ </w:t>
      </w:r>
      <w:proofErr w:type="spellStart"/>
      <w:r w:rsidRPr="00B707FD">
        <w:rPr>
          <w:rFonts w:ascii="TH Sarabun New" w:hAnsi="TH Sarabun New" w:cs="TH Sarabun New"/>
        </w:rPr>
        <w:t>Streamlabs</w:t>
      </w:r>
      <w:proofErr w:type="spellEnd"/>
      <w:r w:rsidRPr="00B707FD">
        <w:rPr>
          <w:rFonts w:ascii="TH Sarabun New" w:hAnsi="TH Sarabun New" w:cs="TH Sarabun New"/>
        </w:rPr>
        <w:t xml:space="preserve"> Desktop </w:t>
      </w:r>
      <w:r w:rsidRPr="00B707FD">
        <w:rPr>
          <w:rFonts w:ascii="TH Sarabun New" w:hAnsi="TH Sarabun New" w:cs="TH Sarabun New"/>
          <w:cs/>
        </w:rPr>
        <w:t>ในการบันทึกคลิปวิดีโอ แล้วนำวิดีโอมาเปิดและบันทึกเป็นภาพนิ่ง</w:t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 xml:space="preserve">ทำการบันทึกวิดีโอจำนวน </w:t>
      </w:r>
      <w:r w:rsidRPr="00B707FD">
        <w:rPr>
          <w:rFonts w:ascii="TH Sarabun New" w:hAnsi="TH Sarabun New" w:cs="TH Sarabun New"/>
        </w:rPr>
        <w:t xml:space="preserve">3 </w:t>
      </w:r>
      <w:r w:rsidRPr="00B707FD">
        <w:rPr>
          <w:rFonts w:ascii="TH Sarabun New" w:hAnsi="TH Sarabun New" w:cs="TH Sarabun New"/>
          <w:cs/>
        </w:rPr>
        <w:t>ร้านค้า</w:t>
      </w:r>
      <w:r w:rsidR="00A873B3" w:rsidRPr="00B707FD">
        <w:rPr>
          <w:rFonts w:ascii="TH Sarabun New" w:hAnsi="TH Sarabun New" w:cs="TH Sarabun New"/>
          <w:cs/>
        </w:rPr>
        <w:t>ได้แก่ 1.ร้าน</w:t>
      </w:r>
      <w:r w:rsidR="00A873B3" w:rsidRPr="00B707FD">
        <w:rPr>
          <w:rFonts w:ascii="TH Sarabun New" w:hAnsi="TH Sarabun New" w:cs="TH Sarabun New"/>
        </w:rPr>
        <w:t xml:space="preserve"> FIRST SHOP V2</w:t>
      </w:r>
      <w:r w:rsidRPr="00B707FD">
        <w:rPr>
          <w:rFonts w:ascii="TH Sarabun New" w:hAnsi="TH Sarabun New" w:cs="TH Sarabun New"/>
          <w:cs/>
        </w:rPr>
        <w:t xml:space="preserve"> </w:t>
      </w:r>
      <w:r w:rsidR="00A873B3" w:rsidRPr="00B707FD">
        <w:rPr>
          <w:rFonts w:ascii="TH Sarabun New" w:hAnsi="TH Sarabun New" w:cs="TH Sarabun New"/>
          <w:cs/>
        </w:rPr>
        <w:t>2.ร้าน</w:t>
      </w:r>
      <w:r w:rsidR="00A873B3" w:rsidRPr="00B707FD">
        <w:rPr>
          <w:rFonts w:ascii="TH Sarabun New" w:hAnsi="TH Sarabun New" w:cs="TH Sarabun New"/>
        </w:rPr>
        <w:t xml:space="preserve">KANYA SHOP </w:t>
      </w:r>
      <w:r w:rsidR="00A873B3" w:rsidRPr="00B707FD">
        <w:rPr>
          <w:rFonts w:ascii="TH Sarabun New" w:hAnsi="TH Sarabun New" w:cs="TH Sarabun New"/>
          <w:cs/>
        </w:rPr>
        <w:t>ขายถูกทุกอย่าง 3.ร้านมหัศจรรย์"วันของ</w:t>
      </w:r>
      <w:proofErr w:type="spellStart"/>
      <w:r w:rsidR="00A873B3" w:rsidRPr="00B707FD">
        <w:rPr>
          <w:rFonts w:ascii="TH Sarabun New" w:hAnsi="TH Sarabun New" w:cs="TH Sarabun New"/>
        </w:rPr>
        <w:t>AuuM</w:t>
      </w:r>
      <w:proofErr w:type="spellEnd"/>
      <w:r w:rsidR="00A873B3" w:rsidRPr="00B707FD">
        <w:rPr>
          <w:rFonts w:ascii="TH Sarabun New" w:hAnsi="TH Sarabun New" w:cs="TH Sarabun New"/>
          <w:cs/>
        </w:rPr>
        <w:t xml:space="preserve"> เ</w:t>
      </w:r>
      <w:r w:rsidRPr="00B707FD">
        <w:rPr>
          <w:rFonts w:ascii="TH Sarabun New" w:hAnsi="TH Sarabun New" w:cs="TH Sarabun New"/>
          <w:cs/>
        </w:rPr>
        <w:t>งื่อนไขในการเก็บ โดยมีการเก็บวิดีโอเป็น</w:t>
      </w:r>
      <w:r w:rsidRPr="00B707FD">
        <w:rPr>
          <w:rFonts w:ascii="TH Sarabun New" w:hAnsi="TH Sarabun New" w:cs="TH Sarabun New"/>
        </w:rPr>
        <w:t xml:space="preserve">  1 </w:t>
      </w:r>
      <w:r w:rsidRPr="00B707FD">
        <w:rPr>
          <w:rFonts w:ascii="TH Sarabun New" w:hAnsi="TH Sarabun New" w:cs="TH Sarabun New"/>
          <w:cs/>
        </w:rPr>
        <w:t xml:space="preserve">ร้านจะมี </w:t>
      </w:r>
      <w:r w:rsidRPr="00B707FD">
        <w:rPr>
          <w:rFonts w:ascii="TH Sarabun New" w:hAnsi="TH Sarabun New" w:cs="TH Sarabun New"/>
        </w:rPr>
        <w:t xml:space="preserve">3 </w:t>
      </w:r>
      <w:r w:rsidRPr="00B707FD">
        <w:rPr>
          <w:rFonts w:ascii="TH Sarabun New" w:hAnsi="TH Sarabun New" w:cs="TH Sarabun New"/>
          <w:cs/>
        </w:rPr>
        <w:t>วิดีโอ</w:t>
      </w:r>
      <w:r w:rsidR="00745955" w:rsidRPr="00B707FD">
        <w:rPr>
          <w:rFonts w:ascii="TH Sarabun New" w:hAnsi="TH Sarabun New" w:cs="TH Sarabun New"/>
          <w:cs/>
        </w:rPr>
        <w:t>ไลฟ์สด</w:t>
      </w:r>
      <w:r w:rsidRPr="00B707FD">
        <w:rPr>
          <w:rFonts w:ascii="TH Sarabun New" w:hAnsi="TH Sarabun New" w:cs="TH Sarabun New"/>
        </w:rPr>
        <w:t xml:space="preserve">  1 </w:t>
      </w:r>
      <w:r w:rsidRPr="00B707FD">
        <w:rPr>
          <w:rFonts w:ascii="TH Sarabun New" w:hAnsi="TH Sarabun New" w:cs="TH Sarabun New"/>
          <w:cs/>
        </w:rPr>
        <w:t xml:space="preserve">วิดีโอจะแบ่งเป็น </w:t>
      </w:r>
      <w:r w:rsidRPr="00B707FD">
        <w:rPr>
          <w:rFonts w:ascii="TH Sarabun New" w:hAnsi="TH Sarabun New" w:cs="TH Sarabun New"/>
        </w:rPr>
        <w:t xml:space="preserve">6 </w:t>
      </w:r>
      <w:r w:rsidRPr="00B707FD">
        <w:rPr>
          <w:rFonts w:ascii="TH Sarabun New" w:hAnsi="TH Sarabun New" w:cs="TH Sarabun New"/>
          <w:cs/>
        </w:rPr>
        <w:t>คลิปวิดีโอ</w:t>
      </w:r>
      <w:r w:rsidRPr="00B707FD">
        <w:rPr>
          <w:rFonts w:ascii="TH Sarabun New" w:hAnsi="TH Sarabun New" w:cs="TH Sarabun New"/>
        </w:rPr>
        <w:t xml:space="preserve"> 1 </w:t>
      </w:r>
      <w:r w:rsidRPr="00B707FD">
        <w:rPr>
          <w:rFonts w:ascii="TH Sarabun New" w:hAnsi="TH Sarabun New" w:cs="TH Sarabun New"/>
          <w:cs/>
        </w:rPr>
        <w:t xml:space="preserve">คลิปวิดีโอ จะแบ่งเป็น </w:t>
      </w:r>
    </w:p>
    <w:p w14:paraId="1F8A5C2F" w14:textId="425095DB" w:rsidR="00383E25" w:rsidRPr="00B707FD" w:rsidRDefault="00910B3E" w:rsidP="00383E25">
      <w:pPr>
        <w:pStyle w:val="33"/>
        <w:ind w:firstLine="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คลิปละ </w:t>
      </w:r>
      <w:r w:rsidRPr="00B707FD">
        <w:rPr>
          <w:rFonts w:ascii="TH Sarabun New" w:hAnsi="TH Sarabun New" w:cs="TH Sarabun New"/>
        </w:rPr>
        <w:t xml:space="preserve">3 </w:t>
      </w:r>
      <w:r w:rsidRPr="00B707FD">
        <w:rPr>
          <w:rFonts w:ascii="TH Sarabun New" w:hAnsi="TH Sarabun New" w:cs="TH Sarabun New"/>
          <w:cs/>
        </w:rPr>
        <w:t>นาที</w:t>
      </w:r>
    </w:p>
    <w:p w14:paraId="2891DD2F" w14:textId="77777777" w:rsidR="00383E25" w:rsidRPr="00B707FD" w:rsidRDefault="00383E25" w:rsidP="00383E25">
      <w:pPr>
        <w:pStyle w:val="33"/>
        <w:ind w:firstLine="0"/>
        <w:jc w:val="thaiDistribute"/>
        <w:rPr>
          <w:rFonts w:ascii="TH Sarabun New" w:hAnsi="TH Sarabun New" w:cs="TH Sarabun New"/>
          <w:cs/>
        </w:rPr>
      </w:pPr>
    </w:p>
    <w:p w14:paraId="2A84310B" w14:textId="1F42815C" w:rsidR="002C3E3E" w:rsidRPr="00B707FD" w:rsidRDefault="002C3E3E" w:rsidP="00A873B3">
      <w:pPr>
        <w:pStyle w:val="33"/>
        <w:ind w:firstLine="0"/>
        <w:jc w:val="thaiDistribute"/>
        <w:rPr>
          <w:rFonts w:ascii="TH Sarabun New" w:hAnsi="TH Sarabun New" w:cs="TH Sarabun New"/>
        </w:rPr>
      </w:pPr>
    </w:p>
    <w:p w14:paraId="1CB94A22" w14:textId="53B04FB8" w:rsidR="00A873B3" w:rsidRPr="00B707FD" w:rsidRDefault="00383E25" w:rsidP="00A873B3">
      <w:pPr>
        <w:pStyle w:val="33"/>
        <w:ind w:firstLine="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drawing>
          <wp:anchor distT="0" distB="0" distL="114300" distR="114300" simplePos="0" relativeHeight="251835392" behindDoc="0" locked="0" layoutInCell="1" allowOverlap="1" wp14:anchorId="5D83AF06" wp14:editId="11E28641">
            <wp:simplePos x="0" y="0"/>
            <wp:positionH relativeFrom="margin">
              <wp:posOffset>940987</wp:posOffset>
            </wp:positionH>
            <wp:positionV relativeFrom="paragraph">
              <wp:posOffset>6902</wp:posOffset>
            </wp:positionV>
            <wp:extent cx="3690620" cy="2265680"/>
            <wp:effectExtent l="0" t="0" r="5080" b="1270"/>
            <wp:wrapSquare wrapText="bothSides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62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1B0ABB" w14:textId="6161F615" w:rsidR="002C3E3E" w:rsidRPr="00B707FD" w:rsidRDefault="002C3E3E" w:rsidP="00745955">
      <w:pPr>
        <w:jc w:val="thaiDistribute"/>
        <w:rPr>
          <w:rFonts w:ascii="TH Sarabun New" w:hAnsi="TH Sarabun New" w:cs="TH Sarabun New"/>
        </w:rPr>
      </w:pPr>
    </w:p>
    <w:p w14:paraId="062A7154" w14:textId="254A53FF" w:rsidR="00745955" w:rsidRPr="00B707FD" w:rsidRDefault="00745955" w:rsidP="00745955">
      <w:pPr>
        <w:jc w:val="thaiDistribute"/>
        <w:rPr>
          <w:rFonts w:ascii="TH Sarabun New" w:hAnsi="TH Sarabun New" w:cs="TH Sarabun New"/>
        </w:rPr>
      </w:pPr>
    </w:p>
    <w:p w14:paraId="2F85251F" w14:textId="21EDD4AE" w:rsidR="00745955" w:rsidRPr="00B707FD" w:rsidRDefault="00745955" w:rsidP="00745955">
      <w:pPr>
        <w:jc w:val="thaiDistribute"/>
        <w:rPr>
          <w:rFonts w:ascii="TH Sarabun New" w:hAnsi="TH Sarabun New" w:cs="TH Sarabun New"/>
        </w:rPr>
      </w:pPr>
    </w:p>
    <w:p w14:paraId="3C04D673" w14:textId="20A3DF4F" w:rsidR="00745955" w:rsidRPr="00B707FD" w:rsidRDefault="00745955" w:rsidP="00745955">
      <w:pPr>
        <w:jc w:val="thaiDistribute"/>
        <w:rPr>
          <w:rFonts w:ascii="TH Sarabun New" w:hAnsi="TH Sarabun New" w:cs="TH Sarabun New"/>
        </w:rPr>
      </w:pPr>
    </w:p>
    <w:p w14:paraId="49BA91E5" w14:textId="157BE0E0" w:rsidR="00745955" w:rsidRPr="00B707FD" w:rsidRDefault="00745955" w:rsidP="00745955">
      <w:pPr>
        <w:jc w:val="thaiDistribute"/>
        <w:rPr>
          <w:rFonts w:ascii="TH Sarabun New" w:hAnsi="TH Sarabun New" w:cs="TH Sarabun New"/>
        </w:rPr>
      </w:pPr>
    </w:p>
    <w:p w14:paraId="4C6EAD51" w14:textId="4CFBE241" w:rsidR="00745955" w:rsidRPr="00B707FD" w:rsidRDefault="00745955" w:rsidP="00745955">
      <w:pPr>
        <w:jc w:val="thaiDistribute"/>
        <w:rPr>
          <w:rFonts w:ascii="TH Sarabun New" w:hAnsi="TH Sarabun New" w:cs="TH Sarabun New"/>
        </w:rPr>
      </w:pPr>
    </w:p>
    <w:p w14:paraId="7623ABAE" w14:textId="517E2AC5" w:rsidR="00745955" w:rsidRPr="00B707FD" w:rsidRDefault="00745955" w:rsidP="00745955">
      <w:pPr>
        <w:jc w:val="thaiDistribute"/>
        <w:rPr>
          <w:rFonts w:ascii="TH Sarabun New" w:hAnsi="TH Sarabun New" w:cs="TH Sarabun New"/>
        </w:rPr>
      </w:pPr>
    </w:p>
    <w:p w14:paraId="703BAB71" w14:textId="3C2D1320" w:rsidR="00745955" w:rsidRPr="00B707FD" w:rsidRDefault="00745955" w:rsidP="00745955">
      <w:pPr>
        <w:jc w:val="thaiDistribute"/>
        <w:rPr>
          <w:rFonts w:ascii="TH Sarabun New" w:hAnsi="TH Sarabun New" w:cs="TH Sarabun New"/>
        </w:rPr>
      </w:pPr>
    </w:p>
    <w:p w14:paraId="28437CE1" w14:textId="1EE53AF4" w:rsidR="00745955" w:rsidRPr="00B707FD" w:rsidRDefault="00383E25" w:rsidP="00745955">
      <w:pPr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82FC63E" wp14:editId="5B1376DC">
                <wp:simplePos x="0" y="0"/>
                <wp:positionH relativeFrom="page">
                  <wp:align>center</wp:align>
                </wp:positionH>
                <wp:positionV relativeFrom="paragraph">
                  <wp:posOffset>177441</wp:posOffset>
                </wp:positionV>
                <wp:extent cx="4629150" cy="635"/>
                <wp:effectExtent l="0" t="0" r="0" b="0"/>
                <wp:wrapSquare wrapText="bothSides"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9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36DE1B" w14:textId="4D23212F" w:rsidR="00905F12" w:rsidRPr="00202639" w:rsidRDefault="00905F12" w:rsidP="005901D0">
                            <w:pPr>
                              <w:pStyle w:val="a9"/>
                            </w:pPr>
                            <w:bookmarkStart w:id="184" w:name="_Toc131462012"/>
                            <w:r>
                              <w:rPr>
                                <w:cs/>
                              </w:rPr>
                              <w:t xml:space="preserve">ภาพประกอบที่  </w:t>
                            </w:r>
                            <w:r w:rsidR="00DB3462">
                              <w:rPr>
                                <w:cs/>
                              </w:rPr>
                              <w:fldChar w:fldCharType="begin"/>
                            </w:r>
                            <w:r w:rsidR="00DB3462">
                              <w:rPr>
                                <w:cs/>
                              </w:rPr>
                              <w:instrText xml:space="preserve"> </w:instrText>
                            </w:r>
                            <w:r w:rsidR="00DB3462">
                              <w:instrText xml:space="preserve">STYLEREF </w:instrText>
                            </w:r>
                            <w:r w:rsidR="00DB3462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DB3462">
                              <w:instrText>\s</w:instrText>
                            </w:r>
                            <w:r w:rsidR="00DB3462">
                              <w:rPr>
                                <w:cs/>
                              </w:rPr>
                              <w:instrText xml:space="preserve"> </w:instrText>
                            </w:r>
                            <w:r w:rsidR="00DB3462">
                              <w:rPr>
                                <w:cs/>
                              </w:rPr>
                              <w:fldChar w:fldCharType="separate"/>
                            </w:r>
                            <w:r w:rsidR="00DB3462">
                              <w:rPr>
                                <w:cs/>
                              </w:rPr>
                              <w:t>3</w:t>
                            </w:r>
                            <w:r w:rsidR="00DB3462">
                              <w:rPr>
                                <w:cs/>
                              </w:rPr>
                              <w:fldChar w:fldCharType="end"/>
                            </w:r>
                            <w:r w:rsidR="00DB3462">
                              <w:rPr>
                                <w:cs/>
                              </w:rPr>
                              <w:t>.</w:t>
                            </w:r>
                            <w:r w:rsidR="00DB3462">
                              <w:rPr>
                                <w:cs/>
                              </w:rPr>
                              <w:fldChar w:fldCharType="begin"/>
                            </w:r>
                            <w:r w:rsidR="00DB3462">
                              <w:rPr>
                                <w:cs/>
                              </w:rPr>
                              <w:instrText xml:space="preserve"> </w:instrText>
                            </w:r>
                            <w:r w:rsidR="00DB3462">
                              <w:instrText xml:space="preserve">SEQ </w:instrText>
                            </w:r>
                            <w:r w:rsidR="00DB3462">
                              <w:rPr>
                                <w:cs/>
                              </w:rPr>
                              <w:instrText>ภาพประกอบที่</w:instrText>
                            </w:r>
                            <w:r w:rsidR="00DB3462">
                              <w:instrText xml:space="preserve">_ \* ARABIC \s </w:instrText>
                            </w:r>
                            <w:r w:rsidR="00DB3462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DB3462">
                              <w:rPr>
                                <w:cs/>
                              </w:rPr>
                              <w:fldChar w:fldCharType="separate"/>
                            </w:r>
                            <w:r w:rsidR="00DB3462">
                              <w:rPr>
                                <w:cs/>
                              </w:rPr>
                              <w:t>2</w:t>
                            </w:r>
                            <w:r w:rsidR="00DB3462"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A269A">
                              <w:rPr>
                                <w:b w:val="0"/>
                                <w:bCs w:val="0"/>
                              </w:rPr>
                              <w:t>Streamlabs Desktop</w:t>
                            </w:r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2FC63E" id="Text Box 76" o:spid="_x0000_s1031" type="#_x0000_t202" style="position:absolute;left:0;text-align:left;margin-left:0;margin-top:13.95pt;width:364.5pt;height:.05pt;z-index:25208729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" stroked="f">
                <v:textbox style="mso-fit-shape-to-text:t" inset="0,0,0,0">
                  <w:txbxContent>
                    <w:p w14:paraId="4636DE1B" w14:textId="4D23212F" w:rsidR="00905F12" w:rsidRPr="00202639" w:rsidRDefault="00905F12" w:rsidP="005901D0">
                      <w:pPr>
                        <w:pStyle w:val="a9"/>
                      </w:pPr>
                      <w:bookmarkStart w:id="185" w:name="_Toc131462012"/>
                      <w:r>
                        <w:rPr>
                          <w:cs/>
                        </w:rPr>
                        <w:t xml:space="preserve">ภาพประกอบที่  </w:t>
                      </w:r>
                      <w:r w:rsidR="00DB3462">
                        <w:rPr>
                          <w:cs/>
                        </w:rPr>
                        <w:fldChar w:fldCharType="begin"/>
                      </w:r>
                      <w:r w:rsidR="00DB3462">
                        <w:rPr>
                          <w:cs/>
                        </w:rPr>
                        <w:instrText xml:space="preserve"> </w:instrText>
                      </w:r>
                      <w:r w:rsidR="00DB3462">
                        <w:instrText xml:space="preserve">STYLEREF </w:instrText>
                      </w:r>
                      <w:r w:rsidR="00DB3462">
                        <w:rPr>
                          <w:cs/>
                        </w:rPr>
                        <w:instrText xml:space="preserve">1 </w:instrText>
                      </w:r>
                      <w:r w:rsidR="00DB3462">
                        <w:instrText>\s</w:instrText>
                      </w:r>
                      <w:r w:rsidR="00DB3462">
                        <w:rPr>
                          <w:cs/>
                        </w:rPr>
                        <w:instrText xml:space="preserve"> </w:instrText>
                      </w:r>
                      <w:r w:rsidR="00DB3462">
                        <w:rPr>
                          <w:cs/>
                        </w:rPr>
                        <w:fldChar w:fldCharType="separate"/>
                      </w:r>
                      <w:r w:rsidR="00DB3462">
                        <w:rPr>
                          <w:cs/>
                        </w:rPr>
                        <w:t>3</w:t>
                      </w:r>
                      <w:r w:rsidR="00DB3462">
                        <w:rPr>
                          <w:cs/>
                        </w:rPr>
                        <w:fldChar w:fldCharType="end"/>
                      </w:r>
                      <w:r w:rsidR="00DB3462">
                        <w:rPr>
                          <w:cs/>
                        </w:rPr>
                        <w:t>.</w:t>
                      </w:r>
                      <w:r w:rsidR="00DB3462">
                        <w:rPr>
                          <w:cs/>
                        </w:rPr>
                        <w:fldChar w:fldCharType="begin"/>
                      </w:r>
                      <w:r w:rsidR="00DB3462">
                        <w:rPr>
                          <w:cs/>
                        </w:rPr>
                        <w:instrText xml:space="preserve"> </w:instrText>
                      </w:r>
                      <w:r w:rsidR="00DB3462">
                        <w:instrText xml:space="preserve">SEQ </w:instrText>
                      </w:r>
                      <w:r w:rsidR="00DB3462">
                        <w:rPr>
                          <w:cs/>
                        </w:rPr>
                        <w:instrText>ภาพประกอบที่</w:instrText>
                      </w:r>
                      <w:r w:rsidR="00DB3462">
                        <w:instrText xml:space="preserve">_ \* ARABIC \s </w:instrText>
                      </w:r>
                      <w:r w:rsidR="00DB3462">
                        <w:rPr>
                          <w:cs/>
                        </w:rPr>
                        <w:instrText xml:space="preserve">1 </w:instrText>
                      </w:r>
                      <w:r w:rsidR="00DB3462">
                        <w:rPr>
                          <w:cs/>
                        </w:rPr>
                        <w:fldChar w:fldCharType="separate"/>
                      </w:r>
                      <w:r w:rsidR="00DB3462">
                        <w:rPr>
                          <w:cs/>
                        </w:rPr>
                        <w:t>2</w:t>
                      </w:r>
                      <w:r w:rsidR="00DB3462"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A269A">
                        <w:rPr>
                          <w:b w:val="0"/>
                          <w:bCs w:val="0"/>
                        </w:rPr>
                        <w:t>Streamlabs Desktop</w:t>
                      </w:r>
                      <w:bookmarkEnd w:id="185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824A80C" w14:textId="32B7C9FD" w:rsidR="00745955" w:rsidRPr="00B707FD" w:rsidRDefault="00745955" w:rsidP="00745955">
      <w:pPr>
        <w:jc w:val="thaiDistribute"/>
        <w:rPr>
          <w:rFonts w:ascii="TH Sarabun New" w:hAnsi="TH Sarabun New" w:cs="TH Sarabun New"/>
        </w:rPr>
      </w:pPr>
    </w:p>
    <w:p w14:paraId="18F4FE38" w14:textId="4D96EC29" w:rsidR="00745955" w:rsidRPr="00B707FD" w:rsidRDefault="00745955" w:rsidP="00383E25">
      <w:pPr>
        <w:pStyle w:val="a9"/>
        <w:ind w:firstLine="0"/>
        <w:jc w:val="left"/>
        <w:rPr>
          <w:rFonts w:ascii="TH Sarabun New" w:hAnsi="TH Sarabun New" w:cs="TH Sarabun New"/>
        </w:rPr>
      </w:pPr>
    </w:p>
    <w:p w14:paraId="6B5B02CA" w14:textId="5967B466" w:rsidR="00745955" w:rsidRPr="00B707FD" w:rsidRDefault="00745955" w:rsidP="005901D0">
      <w:pPr>
        <w:pStyle w:val="a9"/>
        <w:ind w:firstLine="0"/>
        <w:jc w:val="left"/>
        <w:rPr>
          <w:rFonts w:ascii="TH Sarabun New" w:hAnsi="TH Sarabun New" w:cs="TH Sarabun New"/>
        </w:rPr>
      </w:pPr>
      <w:bookmarkStart w:id="186" w:name="_Toc131461970"/>
      <w:r w:rsidRPr="00B707FD">
        <w:rPr>
          <w:rFonts w:ascii="TH Sarabun New" w:hAnsi="TH Sarabun New" w:cs="TH Sarabun New"/>
          <w:cs/>
        </w:rPr>
        <w:t xml:space="preserve">ตารางที่ </w:t>
      </w:r>
      <w:r w:rsidRPr="00B707FD">
        <w:rPr>
          <w:rFonts w:ascii="TH Sarabun New" w:hAnsi="TH Sarabun New" w:cs="TH Sarabun New"/>
          <w:cs/>
        </w:rPr>
        <w:fldChar w:fldCharType="begin"/>
      </w:r>
      <w:r w:rsidRPr="00B707FD">
        <w:rPr>
          <w:rFonts w:ascii="TH Sarabun New" w:hAnsi="TH Sarabun New" w:cs="TH Sarabun New"/>
          <w:cs/>
        </w:rPr>
        <w:instrText xml:space="preserve"> </w:instrText>
      </w:r>
      <w:r w:rsidRPr="00B707FD">
        <w:rPr>
          <w:rFonts w:ascii="TH Sarabun New" w:hAnsi="TH Sarabun New" w:cs="TH Sarabun New"/>
        </w:rPr>
        <w:instrText xml:space="preserve">SEQ </w:instrText>
      </w:r>
      <w:r w:rsidRPr="00B707FD">
        <w:rPr>
          <w:rFonts w:ascii="TH Sarabun New" w:hAnsi="TH Sarabun New" w:cs="TH Sarabun New"/>
          <w:cs/>
        </w:rPr>
        <w:instrText xml:space="preserve">ตารางที่ </w:instrText>
      </w:r>
      <w:r w:rsidRPr="00B707FD">
        <w:rPr>
          <w:rFonts w:ascii="TH Sarabun New" w:hAnsi="TH Sarabun New" w:cs="TH Sarabun New"/>
        </w:rPr>
        <w:instrText>\* ARABIC</w:instrText>
      </w:r>
      <w:r w:rsidRPr="00B707FD">
        <w:rPr>
          <w:rFonts w:ascii="TH Sarabun New" w:hAnsi="TH Sarabun New" w:cs="TH Sarabun New"/>
          <w:cs/>
        </w:rPr>
        <w:instrText xml:space="preserve"> </w:instrText>
      </w:r>
      <w:r w:rsidRPr="00B707FD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2</w:t>
      </w:r>
      <w:r w:rsidRPr="00B707FD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 </w:t>
      </w:r>
      <w:r w:rsidRPr="00616848">
        <w:rPr>
          <w:rFonts w:ascii="TH Sarabun New" w:hAnsi="TH Sarabun New" w:cs="TH Sarabun New"/>
          <w:b w:val="0"/>
          <w:bCs w:val="0"/>
          <w:cs/>
        </w:rPr>
        <w:t>ตารางจำนวนและเวลาเฉลี่ยของวิดีโอในแต่ละร้านค้า</w:t>
      </w:r>
      <w:bookmarkEnd w:id="18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235"/>
        <w:gridCol w:w="2160"/>
        <w:gridCol w:w="3098"/>
      </w:tblGrid>
      <w:tr w:rsidR="00A873B3" w:rsidRPr="00B707FD" w14:paraId="4FC7D762" w14:textId="77777777" w:rsidTr="00A873B3">
        <w:tc>
          <w:tcPr>
            <w:tcW w:w="3235" w:type="dxa"/>
          </w:tcPr>
          <w:p w14:paraId="00DDCBC5" w14:textId="2E1C7DB4" w:rsidR="00A873B3" w:rsidRPr="00B707FD" w:rsidRDefault="00A873B3" w:rsidP="00A873B3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B707FD">
              <w:rPr>
                <w:rFonts w:ascii="TH Sarabun New" w:hAnsi="TH Sarabun New" w:cs="TH Sarabun New"/>
                <w:cs/>
              </w:rPr>
              <w:t>ชื่อร้านค้า</w:t>
            </w:r>
          </w:p>
        </w:tc>
        <w:tc>
          <w:tcPr>
            <w:tcW w:w="2160" w:type="dxa"/>
          </w:tcPr>
          <w:p w14:paraId="57DEFB30" w14:textId="4EA16974" w:rsidR="00A873B3" w:rsidRPr="00B707FD" w:rsidRDefault="00A873B3" w:rsidP="00A873B3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  <w:cs/>
              </w:rPr>
              <w:t>เวลาเฉลี่ยของวิดิโอ</w:t>
            </w:r>
          </w:p>
        </w:tc>
        <w:tc>
          <w:tcPr>
            <w:tcW w:w="3098" w:type="dxa"/>
          </w:tcPr>
          <w:p w14:paraId="20574A3D" w14:textId="100DB9ED" w:rsidR="00A873B3" w:rsidRPr="00B707FD" w:rsidRDefault="00A873B3" w:rsidP="00A873B3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  <w:cs/>
              </w:rPr>
              <w:t>จำนวน</w:t>
            </w:r>
          </w:p>
        </w:tc>
      </w:tr>
      <w:tr w:rsidR="00A873B3" w:rsidRPr="00B707FD" w14:paraId="33616F44" w14:textId="77777777" w:rsidTr="00A873B3">
        <w:tc>
          <w:tcPr>
            <w:tcW w:w="3235" w:type="dxa"/>
          </w:tcPr>
          <w:p w14:paraId="409EA08B" w14:textId="31F33F44" w:rsidR="00A873B3" w:rsidRPr="00B707FD" w:rsidRDefault="00A873B3">
            <w:pPr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  <w:cs/>
              </w:rPr>
              <w:t>ร้าน</w:t>
            </w:r>
            <w:r w:rsidRPr="00B707FD">
              <w:rPr>
                <w:rFonts w:ascii="TH Sarabun New" w:hAnsi="TH Sarabun New" w:cs="TH Sarabun New"/>
              </w:rPr>
              <w:t xml:space="preserve"> FIRST SHOP V2</w:t>
            </w:r>
          </w:p>
        </w:tc>
        <w:tc>
          <w:tcPr>
            <w:tcW w:w="2160" w:type="dxa"/>
          </w:tcPr>
          <w:p w14:paraId="2081DB73" w14:textId="7F0DB54F" w:rsidR="00A873B3" w:rsidRPr="00B707FD" w:rsidRDefault="00A873B3" w:rsidP="00A873B3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  <w:cs/>
              </w:rPr>
              <w:t>3 นาที</w:t>
            </w:r>
          </w:p>
        </w:tc>
        <w:tc>
          <w:tcPr>
            <w:tcW w:w="3098" w:type="dxa"/>
          </w:tcPr>
          <w:p w14:paraId="30CC9449" w14:textId="522B163F" w:rsidR="00A873B3" w:rsidRPr="00B707FD" w:rsidRDefault="00745955" w:rsidP="00A873B3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  <w:cs/>
              </w:rPr>
              <w:t>18 วิดิโอ</w:t>
            </w:r>
          </w:p>
        </w:tc>
      </w:tr>
      <w:tr w:rsidR="00A873B3" w:rsidRPr="00B707FD" w14:paraId="2E0369C0" w14:textId="77777777" w:rsidTr="00A873B3">
        <w:tc>
          <w:tcPr>
            <w:tcW w:w="3235" w:type="dxa"/>
          </w:tcPr>
          <w:p w14:paraId="3BF646C4" w14:textId="12F6DF99" w:rsidR="00A873B3" w:rsidRPr="00B707FD" w:rsidRDefault="00A873B3">
            <w:pPr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  <w:cs/>
              </w:rPr>
              <w:t>ร้าน</w:t>
            </w:r>
            <w:r w:rsidR="004E3822" w:rsidRPr="00B707FD">
              <w:rPr>
                <w:rFonts w:ascii="TH Sarabun New" w:hAnsi="TH Sarabun New" w:cs="TH Sarabun New"/>
                <w:cs/>
              </w:rPr>
              <w:t xml:space="preserve"> </w:t>
            </w:r>
            <w:r w:rsidRPr="00B707FD">
              <w:rPr>
                <w:rFonts w:ascii="TH Sarabun New" w:hAnsi="TH Sarabun New" w:cs="TH Sarabun New"/>
              </w:rPr>
              <w:t xml:space="preserve">KANYA SHOP </w:t>
            </w:r>
            <w:r w:rsidRPr="00B707FD">
              <w:rPr>
                <w:rFonts w:ascii="TH Sarabun New" w:hAnsi="TH Sarabun New" w:cs="TH Sarabun New"/>
                <w:cs/>
              </w:rPr>
              <w:t>ขายถูกทุกอย่าง</w:t>
            </w:r>
          </w:p>
        </w:tc>
        <w:tc>
          <w:tcPr>
            <w:tcW w:w="2160" w:type="dxa"/>
          </w:tcPr>
          <w:p w14:paraId="7205967B" w14:textId="26518FED" w:rsidR="00A873B3" w:rsidRPr="00B707FD" w:rsidRDefault="00A873B3" w:rsidP="00A873B3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  <w:cs/>
              </w:rPr>
              <w:t>3 นาที</w:t>
            </w:r>
          </w:p>
        </w:tc>
        <w:tc>
          <w:tcPr>
            <w:tcW w:w="3098" w:type="dxa"/>
          </w:tcPr>
          <w:p w14:paraId="5B6ADF3F" w14:textId="2D3F3C71" w:rsidR="00A873B3" w:rsidRPr="00B707FD" w:rsidRDefault="00745955" w:rsidP="00A873B3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  <w:cs/>
              </w:rPr>
              <w:t>18 วิดิโอ</w:t>
            </w:r>
          </w:p>
        </w:tc>
      </w:tr>
      <w:tr w:rsidR="00A873B3" w:rsidRPr="00B707FD" w14:paraId="38873D8E" w14:textId="77777777" w:rsidTr="00A873B3">
        <w:tc>
          <w:tcPr>
            <w:tcW w:w="3235" w:type="dxa"/>
          </w:tcPr>
          <w:p w14:paraId="53FCB9E0" w14:textId="6C4B2BC0" w:rsidR="00A873B3" w:rsidRPr="00B707FD" w:rsidRDefault="00A873B3">
            <w:pPr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  <w:cs/>
              </w:rPr>
              <w:t>ร้านมหัศจรรย์"วันของ</w:t>
            </w:r>
            <w:proofErr w:type="spellStart"/>
            <w:r w:rsidRPr="00B707FD">
              <w:rPr>
                <w:rFonts w:ascii="TH Sarabun New" w:hAnsi="TH Sarabun New" w:cs="TH Sarabun New"/>
              </w:rPr>
              <w:t>AuuM</w:t>
            </w:r>
            <w:proofErr w:type="spellEnd"/>
          </w:p>
        </w:tc>
        <w:tc>
          <w:tcPr>
            <w:tcW w:w="2160" w:type="dxa"/>
          </w:tcPr>
          <w:p w14:paraId="21739906" w14:textId="220B3F1B" w:rsidR="00A873B3" w:rsidRPr="00B707FD" w:rsidRDefault="00A873B3" w:rsidP="00A873B3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  <w:cs/>
              </w:rPr>
              <w:t>3 นาที</w:t>
            </w:r>
          </w:p>
        </w:tc>
        <w:tc>
          <w:tcPr>
            <w:tcW w:w="3098" w:type="dxa"/>
          </w:tcPr>
          <w:p w14:paraId="6AC23C11" w14:textId="6DFE7A83" w:rsidR="00A873B3" w:rsidRPr="00B707FD" w:rsidRDefault="00745955" w:rsidP="00A873B3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  <w:cs/>
              </w:rPr>
              <w:t>18 วิดิโอ</w:t>
            </w:r>
          </w:p>
        </w:tc>
      </w:tr>
    </w:tbl>
    <w:p w14:paraId="70D40DED" w14:textId="5B243BF1" w:rsidR="002C3E3E" w:rsidRPr="00B707FD" w:rsidRDefault="002C3E3E">
      <w:pPr>
        <w:rPr>
          <w:rFonts w:ascii="TH Sarabun New" w:hAnsi="TH Sarabun New" w:cs="TH Sarabun New"/>
        </w:rPr>
      </w:pPr>
    </w:p>
    <w:p w14:paraId="034E286B" w14:textId="328F4D69" w:rsidR="002C3E3E" w:rsidRPr="00B707FD" w:rsidRDefault="00A72638" w:rsidP="002C3E3E">
      <w:pPr>
        <w:pStyle w:val="2"/>
        <w:rPr>
          <w:rFonts w:ascii="TH Sarabun New" w:hAnsi="TH Sarabun New" w:cs="TH Sarabun New"/>
        </w:rPr>
      </w:pPr>
      <w:bookmarkStart w:id="187" w:name="_Toc131078389"/>
      <w:r w:rsidRPr="00B707FD">
        <w:rPr>
          <w:rFonts w:ascii="TH Sarabun New" w:hAnsi="TH Sarabun New" w:cs="TH Sarabun New"/>
          <w:cs/>
        </w:rPr>
        <w:lastRenderedPageBreak/>
        <w:t>การสร้างโมเดล</w:t>
      </w:r>
      <w:bookmarkEnd w:id="187"/>
    </w:p>
    <w:p w14:paraId="7E0553E1" w14:textId="6A4CA3F2" w:rsidR="002C3E3E" w:rsidRPr="00B707FD" w:rsidRDefault="002C3E3E" w:rsidP="00D04B43">
      <w:pPr>
        <w:pStyle w:val="3"/>
        <w:rPr>
          <w:rFonts w:ascii="TH Sarabun New" w:hAnsi="TH Sarabun New" w:cs="TH Sarabun New"/>
        </w:rPr>
      </w:pPr>
      <w:bookmarkStart w:id="188" w:name="_Toc131078390"/>
      <w:r w:rsidRPr="00B707FD">
        <w:rPr>
          <w:rFonts w:ascii="TH Sarabun New" w:hAnsi="TH Sarabun New" w:cs="TH Sarabun New"/>
          <w:cs/>
        </w:rPr>
        <w:t>การ</w:t>
      </w:r>
      <w:r w:rsidR="00FE66CD" w:rsidRPr="00B707FD">
        <w:rPr>
          <w:rFonts w:ascii="TH Sarabun New" w:hAnsi="TH Sarabun New" w:cs="TH Sarabun New"/>
          <w:cs/>
        </w:rPr>
        <w:t>เตรียมข้อมูลในการ</w:t>
      </w:r>
      <w:r w:rsidRPr="00B707FD">
        <w:rPr>
          <w:rFonts w:ascii="TH Sarabun New" w:hAnsi="TH Sarabun New" w:cs="TH Sarabun New"/>
          <w:cs/>
        </w:rPr>
        <w:t xml:space="preserve"> </w:t>
      </w:r>
      <w:r w:rsidR="00E17579" w:rsidRPr="00B707FD">
        <w:rPr>
          <w:rFonts w:ascii="TH Sarabun New" w:hAnsi="TH Sarabun New" w:cs="TH Sarabun New"/>
        </w:rPr>
        <w:t>training</w:t>
      </w:r>
      <w:bookmarkEnd w:id="188"/>
    </w:p>
    <w:p w14:paraId="6C16AC07" w14:textId="697F491A" w:rsidR="00FE66CD" w:rsidRPr="00B707FD" w:rsidRDefault="00616848" w:rsidP="00BD1FAC">
      <w:pPr>
        <w:ind w:firstLine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 </w:t>
      </w:r>
      <w:r w:rsidR="002C3E3E" w:rsidRPr="00B707FD">
        <w:rPr>
          <w:rFonts w:ascii="TH Sarabun New" w:hAnsi="TH Sarabun New" w:cs="TH Sarabun New"/>
          <w:cs/>
        </w:rPr>
        <w:t xml:space="preserve">เตรียมข้อมูลในการ </w:t>
      </w:r>
      <w:r w:rsidR="002C3E3E" w:rsidRPr="00B707FD">
        <w:rPr>
          <w:rFonts w:ascii="TH Sarabun New" w:hAnsi="TH Sarabun New" w:cs="TH Sarabun New"/>
        </w:rPr>
        <w:t xml:space="preserve">training </w:t>
      </w:r>
      <w:r w:rsidR="002C3E3E" w:rsidRPr="00B707FD">
        <w:rPr>
          <w:rFonts w:ascii="TH Sarabun New" w:hAnsi="TH Sarabun New" w:cs="TH Sarabun New"/>
          <w:cs/>
        </w:rPr>
        <w:t xml:space="preserve">โดยบันทึกรูปภาพจาก </w:t>
      </w:r>
      <w:r w:rsidR="002C3E3E" w:rsidRPr="00B707FD">
        <w:rPr>
          <w:rFonts w:ascii="TH Sarabun New" w:hAnsi="TH Sarabun New" w:cs="TH Sarabun New"/>
        </w:rPr>
        <w:t xml:space="preserve">Video </w:t>
      </w:r>
      <w:r w:rsidR="002C3E3E" w:rsidRPr="00B707FD">
        <w:rPr>
          <w:rFonts w:ascii="TH Sarabun New" w:hAnsi="TH Sarabun New" w:cs="TH Sarabun New"/>
          <w:cs/>
        </w:rPr>
        <w:t>ไลฟ์สดที่เก็บมาได้โดยจะทำการบันทึกเฉพาะช่วงที่มีการเปลี่ยนแปลงของข้อความบนหน้าจอไลฟ์สดดัง โดยจะได้จาก</w:t>
      </w:r>
      <w:r w:rsidR="00BD1FAC">
        <w:rPr>
          <w:rFonts w:ascii="TH Sarabun New" w:hAnsi="TH Sarabun New" w:cs="TH Sarabun New" w:hint="cs"/>
          <w:cs/>
        </w:rPr>
        <w:t xml:space="preserve"> </w:t>
      </w:r>
      <w:r w:rsidR="002C3E3E" w:rsidRPr="00B707FD">
        <w:rPr>
          <w:rFonts w:ascii="TH Sarabun New" w:hAnsi="TH Sarabun New" w:cs="TH Sarabun New"/>
          <w:cs/>
        </w:rPr>
        <w:t xml:space="preserve">ร้าน </w:t>
      </w:r>
      <w:r w:rsidR="002C3E3E" w:rsidRPr="00B707FD">
        <w:rPr>
          <w:rFonts w:ascii="TH Sarabun New" w:hAnsi="TH Sarabun New" w:cs="TH Sarabun New"/>
        </w:rPr>
        <w:t xml:space="preserve">FIRST SHOP V2 </w:t>
      </w:r>
      <w:r w:rsidR="002C3E3E" w:rsidRPr="00B707FD">
        <w:rPr>
          <w:rFonts w:ascii="TH Sarabun New" w:hAnsi="TH Sarabun New" w:cs="TH Sarabun New"/>
          <w:cs/>
        </w:rPr>
        <w:t xml:space="preserve">จำนวน </w:t>
      </w:r>
      <w:r w:rsidR="002C3E3E" w:rsidRPr="00B707FD">
        <w:rPr>
          <w:rFonts w:ascii="TH Sarabun New" w:hAnsi="TH Sarabun New" w:cs="TH Sarabun New"/>
        </w:rPr>
        <w:t>3</w:t>
      </w:r>
      <w:r w:rsidR="006C6C83" w:rsidRPr="00B707FD">
        <w:rPr>
          <w:rFonts w:ascii="TH Sarabun New" w:hAnsi="TH Sarabun New" w:cs="TH Sarabun New"/>
        </w:rPr>
        <w:t>3</w:t>
      </w:r>
      <w:r w:rsidR="002C3E3E" w:rsidRPr="00B707FD">
        <w:rPr>
          <w:rFonts w:ascii="TH Sarabun New" w:hAnsi="TH Sarabun New" w:cs="TH Sarabun New"/>
        </w:rPr>
        <w:t xml:space="preserve"> </w:t>
      </w:r>
      <w:r w:rsidR="002C3E3E" w:rsidRPr="00B707FD">
        <w:rPr>
          <w:rFonts w:ascii="TH Sarabun New" w:hAnsi="TH Sarabun New" w:cs="TH Sarabun New"/>
          <w:cs/>
        </w:rPr>
        <w:t xml:space="preserve">ภาพ จากร้าน </w:t>
      </w:r>
      <w:r w:rsidR="002C3E3E" w:rsidRPr="00B707FD">
        <w:rPr>
          <w:rFonts w:ascii="TH Sarabun New" w:hAnsi="TH Sarabun New" w:cs="TH Sarabun New"/>
        </w:rPr>
        <w:t xml:space="preserve">KANYA SHOP </w:t>
      </w:r>
      <w:r w:rsidR="002C3E3E" w:rsidRPr="00B707FD">
        <w:rPr>
          <w:rFonts w:ascii="TH Sarabun New" w:hAnsi="TH Sarabun New" w:cs="TH Sarabun New"/>
          <w:cs/>
        </w:rPr>
        <w:t xml:space="preserve">ขายถูกทุกอย่าง จำนวน </w:t>
      </w:r>
      <w:r w:rsidR="002C3E3E" w:rsidRPr="00B707FD">
        <w:rPr>
          <w:rFonts w:ascii="TH Sarabun New" w:hAnsi="TH Sarabun New" w:cs="TH Sarabun New"/>
        </w:rPr>
        <w:t>2</w:t>
      </w:r>
      <w:r w:rsidR="00F218F6" w:rsidRPr="00B707FD">
        <w:rPr>
          <w:rFonts w:ascii="TH Sarabun New" w:hAnsi="TH Sarabun New" w:cs="TH Sarabun New"/>
        </w:rPr>
        <w:t>8</w:t>
      </w:r>
      <w:r w:rsidR="002C3E3E" w:rsidRPr="00B707FD">
        <w:rPr>
          <w:rFonts w:ascii="TH Sarabun New" w:hAnsi="TH Sarabun New" w:cs="TH Sarabun New"/>
        </w:rPr>
        <w:t xml:space="preserve"> </w:t>
      </w:r>
      <w:r w:rsidR="002C3E3E" w:rsidRPr="00B707FD">
        <w:rPr>
          <w:rFonts w:ascii="TH Sarabun New" w:hAnsi="TH Sarabun New" w:cs="TH Sarabun New"/>
          <w:cs/>
        </w:rPr>
        <w:t>ภาพ จากร้าน มหัศจรรย์"วันของ</w:t>
      </w:r>
      <w:proofErr w:type="spellStart"/>
      <w:r w:rsidR="002C3E3E" w:rsidRPr="00B707FD">
        <w:rPr>
          <w:rFonts w:ascii="TH Sarabun New" w:hAnsi="TH Sarabun New" w:cs="TH Sarabun New"/>
        </w:rPr>
        <w:t>AuuM</w:t>
      </w:r>
      <w:proofErr w:type="spellEnd"/>
      <w:r w:rsidR="002C3E3E" w:rsidRPr="00B707FD">
        <w:rPr>
          <w:rFonts w:ascii="TH Sarabun New" w:hAnsi="TH Sarabun New" w:cs="TH Sarabun New"/>
        </w:rPr>
        <w:t xml:space="preserve">" </w:t>
      </w:r>
      <w:r w:rsidR="002C3E3E" w:rsidRPr="00B707FD">
        <w:rPr>
          <w:rFonts w:ascii="TH Sarabun New" w:hAnsi="TH Sarabun New" w:cs="TH Sarabun New"/>
          <w:cs/>
        </w:rPr>
        <w:t>จำนวน</w:t>
      </w:r>
      <w:r w:rsidR="002C3E3E" w:rsidRPr="00B707FD">
        <w:rPr>
          <w:rFonts w:ascii="TH Sarabun New" w:hAnsi="TH Sarabun New" w:cs="TH Sarabun New"/>
        </w:rPr>
        <w:t xml:space="preserve"> 3</w:t>
      </w:r>
      <w:r w:rsidR="00F218F6" w:rsidRPr="00B707FD">
        <w:rPr>
          <w:rFonts w:ascii="TH Sarabun New" w:hAnsi="TH Sarabun New" w:cs="TH Sarabun New"/>
        </w:rPr>
        <w:t>3</w:t>
      </w:r>
      <w:r w:rsidR="002C3E3E" w:rsidRPr="00B707FD">
        <w:rPr>
          <w:rFonts w:ascii="TH Sarabun New" w:hAnsi="TH Sarabun New" w:cs="TH Sarabun New"/>
        </w:rPr>
        <w:t xml:space="preserve"> </w:t>
      </w:r>
      <w:r w:rsidR="002C3E3E" w:rsidRPr="00B707FD">
        <w:rPr>
          <w:rFonts w:ascii="TH Sarabun New" w:hAnsi="TH Sarabun New" w:cs="TH Sarabun New"/>
          <w:cs/>
        </w:rPr>
        <w:t xml:space="preserve">ภาพ รวมกันทั้งหมด </w:t>
      </w:r>
      <w:r w:rsidR="002C3E3E" w:rsidRPr="00B707FD">
        <w:rPr>
          <w:rFonts w:ascii="TH Sarabun New" w:hAnsi="TH Sarabun New" w:cs="TH Sarabun New"/>
        </w:rPr>
        <w:t>9</w:t>
      </w:r>
      <w:r w:rsidR="00F218F6" w:rsidRPr="00B707FD">
        <w:rPr>
          <w:rFonts w:ascii="TH Sarabun New" w:hAnsi="TH Sarabun New" w:cs="TH Sarabun New"/>
        </w:rPr>
        <w:t>2</w:t>
      </w:r>
      <w:r w:rsidR="002C3E3E" w:rsidRPr="00B707FD">
        <w:rPr>
          <w:rFonts w:ascii="TH Sarabun New" w:hAnsi="TH Sarabun New" w:cs="TH Sarabun New"/>
        </w:rPr>
        <w:t xml:space="preserve"> </w:t>
      </w:r>
      <w:r w:rsidR="002C3E3E" w:rsidRPr="00B707FD">
        <w:rPr>
          <w:rFonts w:ascii="TH Sarabun New" w:hAnsi="TH Sarabun New" w:cs="TH Sarabun New"/>
          <w:cs/>
        </w:rPr>
        <w:t>รูปภาพ</w:t>
      </w:r>
    </w:p>
    <w:p w14:paraId="787334B6" w14:textId="77777777" w:rsidR="00905F12" w:rsidRPr="00B707FD" w:rsidRDefault="002C3E3E" w:rsidP="00905F12">
      <w:pPr>
        <w:keepNext/>
        <w:ind w:left="720" w:firstLine="720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drawing>
          <wp:inline distT="0" distB="0" distL="0" distR="0" wp14:anchorId="13D13C5F" wp14:editId="46BA4E5B">
            <wp:extent cx="3323646" cy="2197091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704" cy="221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4445" w14:textId="02CED1C7" w:rsidR="002C3E3E" w:rsidRPr="00B707FD" w:rsidRDefault="00905F12" w:rsidP="005901D0">
      <w:pPr>
        <w:pStyle w:val="a9"/>
        <w:rPr>
          <w:rFonts w:ascii="TH Sarabun New" w:hAnsi="TH Sarabun New" w:cs="TH Sarabun New"/>
        </w:rPr>
      </w:pPr>
      <w:bookmarkStart w:id="189" w:name="_Toc131462013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>ตัวอย่างรูปภาพที่ทำการเก็บ</w:t>
      </w:r>
      <w:bookmarkEnd w:id="189"/>
    </w:p>
    <w:p w14:paraId="486B56EC" w14:textId="67B97059" w:rsidR="00CC462D" w:rsidRPr="00B707FD" w:rsidRDefault="00CC462D" w:rsidP="00CC462D">
      <w:pPr>
        <w:pStyle w:val="3"/>
        <w:rPr>
          <w:rFonts w:ascii="TH Sarabun New" w:hAnsi="TH Sarabun New" w:cs="TH Sarabun New"/>
        </w:rPr>
      </w:pPr>
      <w:bookmarkStart w:id="190" w:name="_Toc131078391"/>
      <w:r w:rsidRPr="00B707FD">
        <w:rPr>
          <w:rFonts w:ascii="TH Sarabun New" w:hAnsi="TH Sarabun New" w:cs="TH Sarabun New"/>
          <w:cs/>
        </w:rPr>
        <w:t>การวาดภาพผลเฉลย</w:t>
      </w:r>
      <w:bookmarkEnd w:id="190"/>
    </w:p>
    <w:p w14:paraId="71E8AEC2" w14:textId="14D1F02E" w:rsidR="00CC462D" w:rsidRPr="00B707FD" w:rsidRDefault="00F218F6" w:rsidP="002F4111">
      <w:pPr>
        <w:ind w:firstLine="720"/>
        <w:jc w:val="thaiDistribute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  <w:cs/>
        </w:rPr>
        <w:t>ทำ</w:t>
      </w:r>
      <w:r w:rsidR="00CC462D" w:rsidRPr="00B707FD">
        <w:rPr>
          <w:rFonts w:ascii="TH Sarabun New" w:hAnsi="TH Sarabun New" w:cs="TH Sarabun New"/>
          <w:cs/>
        </w:rPr>
        <w:t xml:space="preserve">การวาดภาพผลเฉลยรูปภาพผ่าน </w:t>
      </w:r>
      <w:proofErr w:type="spellStart"/>
      <w:r w:rsidR="00745955" w:rsidRPr="00B707FD">
        <w:rPr>
          <w:rFonts w:ascii="TH Sarabun New" w:hAnsi="TH Sarabun New" w:cs="TH Sarabun New"/>
        </w:rPr>
        <w:t>R</w:t>
      </w:r>
      <w:r w:rsidR="00CC462D" w:rsidRPr="00B707FD">
        <w:rPr>
          <w:rFonts w:ascii="TH Sarabun New" w:hAnsi="TH Sarabun New" w:cs="TH Sarabun New"/>
        </w:rPr>
        <w:t>oboflow</w:t>
      </w:r>
      <w:proofErr w:type="spellEnd"/>
      <w:r w:rsidR="00CC462D" w:rsidRPr="00B707FD">
        <w:rPr>
          <w:rFonts w:ascii="TH Sarabun New" w:hAnsi="TH Sarabun New" w:cs="TH Sarabun New"/>
          <w:cs/>
        </w:rPr>
        <w:t xml:space="preserve"> </w:t>
      </w:r>
      <w:r w:rsidR="00CC462D" w:rsidRPr="00B707FD">
        <w:rPr>
          <w:rFonts w:ascii="TH Sarabun New" w:hAnsi="TH Sarabun New" w:cs="TH Sarabun New"/>
        </w:rPr>
        <w:t xml:space="preserve">framework </w:t>
      </w:r>
      <w:r w:rsidR="00CC462D" w:rsidRPr="00B707FD">
        <w:rPr>
          <w:rFonts w:ascii="TH Sarabun New" w:hAnsi="TH Sarabun New" w:cs="TH Sarabun New"/>
          <w:cs/>
        </w:rPr>
        <w:t xml:space="preserve">สำหรับใช้จัดเก็บ เตรียมชุดข้อมูล และสร้างแบบจำลองต่างๆ ที่สามารถใช้งานผ่าน </w:t>
      </w:r>
      <w:r w:rsidR="00CC462D" w:rsidRPr="00B707FD">
        <w:rPr>
          <w:rFonts w:ascii="TH Sarabun New" w:hAnsi="TH Sarabun New" w:cs="TH Sarabun New"/>
        </w:rPr>
        <w:t>web browser</w:t>
      </w:r>
      <w:r w:rsidR="00CC462D" w:rsidRPr="00B707FD">
        <w:rPr>
          <w:rFonts w:ascii="TH Sarabun New" w:eastAsia="Times New Roman" w:hAnsi="TH Sarabun New" w:cs="TH Sarabun New"/>
          <w:sz w:val="28"/>
          <w:szCs w:val="28"/>
          <w:cs/>
        </w:rPr>
        <w:t xml:space="preserve">  </w:t>
      </w:r>
      <w:r w:rsidR="00CC462D" w:rsidRPr="00B707FD">
        <w:rPr>
          <w:rFonts w:ascii="TH Sarabun New" w:hAnsi="TH Sarabun New" w:cs="TH Sarabun New"/>
          <w:cs/>
        </w:rPr>
        <w:t xml:space="preserve">โดยจะทำการวาดภาพผลเฉลยในรูปภาพที่เตรียมมาทั้งหมด </w:t>
      </w:r>
      <w:r w:rsidR="0011470A" w:rsidRPr="00B707FD">
        <w:rPr>
          <w:rFonts w:ascii="TH Sarabun New" w:hAnsi="TH Sarabun New" w:cs="TH Sarabun New"/>
          <w:cs/>
        </w:rPr>
        <w:t xml:space="preserve">โดยจะจัดหมวดหมู่ในที่ที่สนใจเป็น </w:t>
      </w:r>
      <w:r w:rsidR="0011470A" w:rsidRPr="00B707FD">
        <w:rPr>
          <w:rFonts w:ascii="TH Sarabun New" w:hAnsi="TH Sarabun New" w:cs="TH Sarabun New"/>
        </w:rPr>
        <w:t>“box”</w:t>
      </w:r>
      <w:r w:rsidR="0011470A" w:rsidRPr="00B707FD">
        <w:rPr>
          <w:rFonts w:ascii="TH Sarabun New" w:hAnsi="TH Sarabun New" w:cs="TH Sarabun New"/>
          <w:cs/>
        </w:rPr>
        <w:t xml:space="preserve">และในพื้นที่ที่ไม่สนใจเป็น </w:t>
      </w:r>
      <w:r w:rsidR="0011470A" w:rsidRPr="00B707FD">
        <w:rPr>
          <w:rFonts w:ascii="TH Sarabun New" w:hAnsi="TH Sarabun New" w:cs="TH Sarabun New"/>
        </w:rPr>
        <w:t>“no”</w:t>
      </w:r>
      <w:r w:rsidR="00967632" w:rsidRPr="00B707FD">
        <w:rPr>
          <w:rFonts w:ascii="TH Sarabun New" w:hAnsi="TH Sarabun New" w:cs="TH Sarabun New"/>
        </w:rPr>
        <w:t xml:space="preserve"> </w:t>
      </w:r>
    </w:p>
    <w:p w14:paraId="7C9464C1" w14:textId="77777777" w:rsidR="00905F12" w:rsidRPr="00B707FD" w:rsidRDefault="0011470A" w:rsidP="00905F12">
      <w:pPr>
        <w:keepNext/>
        <w:jc w:val="center"/>
        <w:rPr>
          <w:rFonts w:ascii="TH Sarabun New" w:hAnsi="TH Sarabun New" w:cs="TH Sarabun New"/>
        </w:rPr>
      </w:pPr>
      <w:r w:rsidRPr="00B707FD">
        <w:rPr>
          <w:rFonts w:ascii="TH Sarabun New" w:eastAsia="Times New Roman" w:hAnsi="TH Sarabun New" w:cs="TH Sarabun New"/>
          <w:noProof/>
          <w:sz w:val="28"/>
          <w:szCs w:val="28"/>
          <w:cs/>
        </w:rPr>
        <w:drawing>
          <wp:inline distT="0" distB="0" distL="0" distR="0" wp14:anchorId="33618214" wp14:editId="75B35AA0">
            <wp:extent cx="3658892" cy="1770279"/>
            <wp:effectExtent l="0" t="0" r="0" b="190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92052" cy="178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A75E" w14:textId="0A13377F" w:rsidR="00D04B43" w:rsidRPr="00B707FD" w:rsidRDefault="00905F12" w:rsidP="005901D0">
      <w:pPr>
        <w:pStyle w:val="a9"/>
        <w:rPr>
          <w:rFonts w:ascii="TH Sarabun New" w:hAnsi="TH Sarabun New" w:cs="TH Sarabun New"/>
        </w:rPr>
      </w:pPr>
      <w:bookmarkStart w:id="191" w:name="_Toc131462014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4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>การวาดภาพผลเฉลยรูปภาพ</w:t>
      </w:r>
      <w:r w:rsidR="00745955" w:rsidRPr="00B707FD">
        <w:rPr>
          <w:rFonts w:ascii="TH Sarabun New" w:hAnsi="TH Sarabun New" w:cs="TH Sarabun New"/>
          <w:b w:val="0"/>
          <w:bCs w:val="0"/>
          <w:cs/>
        </w:rPr>
        <w:t xml:space="preserve">ใน </w:t>
      </w:r>
      <w:r w:rsidR="00745955" w:rsidRPr="00B707FD">
        <w:rPr>
          <w:rFonts w:ascii="TH Sarabun New" w:hAnsi="TH Sarabun New" w:cs="TH Sarabun New"/>
          <w:b w:val="0"/>
          <w:bCs w:val="0"/>
        </w:rPr>
        <w:t>Roboflow</w:t>
      </w:r>
      <w:bookmarkEnd w:id="191"/>
    </w:p>
    <w:p w14:paraId="0D9E3F83" w14:textId="0AF732AD" w:rsidR="00D04B43" w:rsidRPr="00B707FD" w:rsidRDefault="00D04B43" w:rsidP="00D04B43">
      <w:pPr>
        <w:rPr>
          <w:rFonts w:ascii="TH Sarabun New" w:hAnsi="TH Sarabun New" w:cs="TH Sarabun New"/>
        </w:rPr>
      </w:pPr>
    </w:p>
    <w:p w14:paraId="485FBF29" w14:textId="77777777" w:rsidR="00D04B43" w:rsidRPr="00B707FD" w:rsidRDefault="00D04B43" w:rsidP="00D04B43">
      <w:pPr>
        <w:rPr>
          <w:rFonts w:ascii="TH Sarabun New" w:hAnsi="TH Sarabun New" w:cs="TH Sarabun New"/>
        </w:rPr>
      </w:pPr>
    </w:p>
    <w:p w14:paraId="4963FECA" w14:textId="77777777" w:rsidR="00745955" w:rsidRPr="00B707FD" w:rsidRDefault="00745955" w:rsidP="00745955">
      <w:pPr>
        <w:keepNext/>
        <w:jc w:val="center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drawing>
          <wp:inline distT="0" distB="0" distL="0" distR="0" wp14:anchorId="10A65B4D" wp14:editId="31D9666B">
            <wp:extent cx="1843430" cy="2899925"/>
            <wp:effectExtent l="0" t="0" r="4445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58844" cy="292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BDE5" w14:textId="107536EC" w:rsidR="00745955" w:rsidRPr="00B707FD" w:rsidRDefault="00745955" w:rsidP="005901D0">
      <w:pPr>
        <w:pStyle w:val="a9"/>
        <w:rPr>
          <w:rFonts w:ascii="TH Sarabun New" w:hAnsi="TH Sarabun New" w:cs="TH Sarabun New"/>
          <w:b w:val="0"/>
          <w:bCs w:val="0"/>
        </w:rPr>
      </w:pPr>
      <w:bookmarkStart w:id="192" w:name="_Toc131462015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5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 xml:space="preserve">การวาดภาพผลเฉลยรูปภาพใน </w:t>
      </w:r>
      <w:r w:rsidRPr="00B707FD">
        <w:rPr>
          <w:rFonts w:ascii="TH Sarabun New" w:hAnsi="TH Sarabun New" w:cs="TH Sarabun New"/>
          <w:b w:val="0"/>
          <w:bCs w:val="0"/>
        </w:rPr>
        <w:t>Roboflow</w:t>
      </w:r>
      <w:r w:rsidR="00383E25" w:rsidRPr="00B707FD">
        <w:rPr>
          <w:rFonts w:ascii="TH Sarabun New" w:hAnsi="TH Sarabun New" w:cs="TH Sarabun New"/>
          <w:b w:val="0"/>
          <w:bCs w:val="0"/>
        </w:rPr>
        <w:t xml:space="preserve"> (2)</w:t>
      </w:r>
      <w:bookmarkEnd w:id="192"/>
    </w:p>
    <w:p w14:paraId="496CF59A" w14:textId="0CB17430" w:rsidR="00745955" w:rsidRPr="00B707FD" w:rsidRDefault="00745955" w:rsidP="00745955">
      <w:pPr>
        <w:rPr>
          <w:rFonts w:ascii="TH Sarabun New" w:hAnsi="TH Sarabun New" w:cs="TH Sarabun New"/>
        </w:rPr>
      </w:pPr>
    </w:p>
    <w:p w14:paraId="3535D487" w14:textId="77777777" w:rsidR="00D04B43" w:rsidRPr="00B707FD" w:rsidRDefault="00D04B43" w:rsidP="00D04B43">
      <w:pPr>
        <w:keepNext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drawing>
          <wp:inline distT="0" distB="0" distL="0" distR="0" wp14:anchorId="26BF4DB0" wp14:editId="6D626EF1">
            <wp:extent cx="5399405" cy="696595"/>
            <wp:effectExtent l="0" t="0" r="0" b="825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3C5B" w14:textId="1EEB3B82" w:rsidR="00F218F6" w:rsidRPr="00B707FD" w:rsidRDefault="00D04B43" w:rsidP="005901D0">
      <w:pPr>
        <w:pStyle w:val="a9"/>
        <w:rPr>
          <w:rFonts w:ascii="TH Sarabun New" w:hAnsi="TH Sarabun New" w:cs="TH Sarabun New"/>
        </w:rPr>
      </w:pPr>
      <w:bookmarkStart w:id="193" w:name="_Toc131462016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6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>ภาพผลเฉลยที่ถูกต้องจากทั้ง 3 ร้านค้า</w:t>
      </w:r>
      <w:bookmarkEnd w:id="193"/>
    </w:p>
    <w:p w14:paraId="7E0C5705" w14:textId="77777777" w:rsidR="00E14E39" w:rsidRPr="00B707FD" w:rsidRDefault="00E14E39" w:rsidP="00E14E39">
      <w:pPr>
        <w:rPr>
          <w:rFonts w:ascii="TH Sarabun New" w:hAnsi="TH Sarabun New" w:cs="TH Sarabun New"/>
        </w:rPr>
      </w:pPr>
    </w:p>
    <w:p w14:paraId="2F17C6CE" w14:textId="77C6FCC2" w:rsidR="00E14E39" w:rsidRPr="00B707FD" w:rsidRDefault="00E14E39" w:rsidP="00E14E39">
      <w:pPr>
        <w:ind w:firstLine="720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เมื่อทำการวาดภาพผลเฉลยรูปภาพทั้งหมดจะทำการแบ่งส่วนของข้อมูลออกเป็นดังนี้</w:t>
      </w:r>
    </w:p>
    <w:p w14:paraId="2B92C947" w14:textId="09156568" w:rsidR="00E14E39" w:rsidRPr="00B707FD" w:rsidRDefault="00E14E39" w:rsidP="005901D0">
      <w:pPr>
        <w:pStyle w:val="a9"/>
        <w:ind w:firstLine="0"/>
        <w:jc w:val="left"/>
        <w:rPr>
          <w:rFonts w:ascii="TH Sarabun New" w:hAnsi="TH Sarabun New" w:cs="TH Sarabun New"/>
        </w:rPr>
      </w:pPr>
      <w:bookmarkStart w:id="194" w:name="_Toc131461971"/>
      <w:r w:rsidRPr="00B707FD">
        <w:rPr>
          <w:rFonts w:ascii="TH Sarabun New" w:hAnsi="TH Sarabun New" w:cs="TH Sarabun New"/>
          <w:cs/>
        </w:rPr>
        <w:t xml:space="preserve">ตารางที่ </w:t>
      </w:r>
      <w:r w:rsidRPr="00B707FD">
        <w:rPr>
          <w:rFonts w:ascii="TH Sarabun New" w:hAnsi="TH Sarabun New" w:cs="TH Sarabun New"/>
          <w:cs/>
        </w:rPr>
        <w:fldChar w:fldCharType="begin"/>
      </w:r>
      <w:r w:rsidRPr="00B707FD">
        <w:rPr>
          <w:rFonts w:ascii="TH Sarabun New" w:hAnsi="TH Sarabun New" w:cs="TH Sarabun New"/>
          <w:cs/>
        </w:rPr>
        <w:instrText xml:space="preserve"> </w:instrText>
      </w:r>
      <w:r w:rsidRPr="00B707FD">
        <w:rPr>
          <w:rFonts w:ascii="TH Sarabun New" w:hAnsi="TH Sarabun New" w:cs="TH Sarabun New"/>
        </w:rPr>
        <w:instrText xml:space="preserve">SEQ </w:instrText>
      </w:r>
      <w:r w:rsidRPr="00B707FD">
        <w:rPr>
          <w:rFonts w:ascii="TH Sarabun New" w:hAnsi="TH Sarabun New" w:cs="TH Sarabun New"/>
          <w:cs/>
        </w:rPr>
        <w:instrText xml:space="preserve">ตารางที่ </w:instrText>
      </w:r>
      <w:r w:rsidRPr="00B707FD">
        <w:rPr>
          <w:rFonts w:ascii="TH Sarabun New" w:hAnsi="TH Sarabun New" w:cs="TH Sarabun New"/>
        </w:rPr>
        <w:instrText>\* ARABIC</w:instrText>
      </w:r>
      <w:r w:rsidRPr="00B707FD">
        <w:rPr>
          <w:rFonts w:ascii="TH Sarabun New" w:hAnsi="TH Sarabun New" w:cs="TH Sarabun New"/>
          <w:cs/>
        </w:rPr>
        <w:instrText xml:space="preserve"> </w:instrText>
      </w:r>
      <w:r w:rsidRPr="00B707FD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Pr="00B707FD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>จำนวนของข้อมูลในแต่ละส่วน</w:t>
      </w:r>
      <w:bookmarkEnd w:id="194"/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939"/>
        <w:gridCol w:w="1939"/>
        <w:gridCol w:w="1939"/>
      </w:tblGrid>
      <w:tr w:rsidR="00E14E39" w:rsidRPr="00B707FD" w14:paraId="2B3599A7" w14:textId="77777777" w:rsidTr="00B63D31">
        <w:trPr>
          <w:trHeight w:val="245"/>
          <w:jc w:val="center"/>
        </w:trPr>
        <w:tc>
          <w:tcPr>
            <w:tcW w:w="1939" w:type="dxa"/>
          </w:tcPr>
          <w:p w14:paraId="394082EF" w14:textId="77777777" w:rsidR="00E14E39" w:rsidRPr="00B707FD" w:rsidRDefault="00E14E39" w:rsidP="00B63D31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>Training Set</w:t>
            </w:r>
          </w:p>
        </w:tc>
        <w:tc>
          <w:tcPr>
            <w:tcW w:w="1939" w:type="dxa"/>
          </w:tcPr>
          <w:p w14:paraId="7AEBD201" w14:textId="77777777" w:rsidR="00E14E39" w:rsidRPr="00B707FD" w:rsidRDefault="00E14E39" w:rsidP="00B63D31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>Validation Set</w:t>
            </w:r>
          </w:p>
        </w:tc>
        <w:tc>
          <w:tcPr>
            <w:tcW w:w="1939" w:type="dxa"/>
          </w:tcPr>
          <w:p w14:paraId="43E45FA2" w14:textId="77777777" w:rsidR="00E14E39" w:rsidRPr="00B707FD" w:rsidRDefault="00E14E39" w:rsidP="00B63D31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>Testing Set</w:t>
            </w:r>
          </w:p>
        </w:tc>
      </w:tr>
      <w:tr w:rsidR="00E14E39" w:rsidRPr="00B707FD" w14:paraId="6A6A6DC1" w14:textId="77777777" w:rsidTr="00B63D31">
        <w:trPr>
          <w:trHeight w:val="245"/>
          <w:jc w:val="center"/>
        </w:trPr>
        <w:tc>
          <w:tcPr>
            <w:tcW w:w="1939" w:type="dxa"/>
          </w:tcPr>
          <w:p w14:paraId="4254604D" w14:textId="77777777" w:rsidR="00E14E39" w:rsidRPr="00B707FD" w:rsidRDefault="00E14E39" w:rsidP="00B63D31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>62</w:t>
            </w:r>
          </w:p>
        </w:tc>
        <w:tc>
          <w:tcPr>
            <w:tcW w:w="1939" w:type="dxa"/>
          </w:tcPr>
          <w:p w14:paraId="39FF5280" w14:textId="77777777" w:rsidR="00E14E39" w:rsidRPr="00B707FD" w:rsidRDefault="00E14E39" w:rsidP="00B63D31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>17</w:t>
            </w:r>
          </w:p>
        </w:tc>
        <w:tc>
          <w:tcPr>
            <w:tcW w:w="1939" w:type="dxa"/>
          </w:tcPr>
          <w:p w14:paraId="130CBAE4" w14:textId="77777777" w:rsidR="00E14E39" w:rsidRPr="00B707FD" w:rsidRDefault="00E14E39" w:rsidP="00B63D31">
            <w:pPr>
              <w:keepNext/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>13</w:t>
            </w:r>
          </w:p>
        </w:tc>
      </w:tr>
    </w:tbl>
    <w:p w14:paraId="70814DCE" w14:textId="154CF3BE" w:rsidR="00E14E39" w:rsidRPr="00B707FD" w:rsidRDefault="00E14E39" w:rsidP="00E14E39">
      <w:pPr>
        <w:rPr>
          <w:rFonts w:ascii="TH Sarabun New" w:hAnsi="TH Sarabun New" w:cs="TH Sarabun New"/>
        </w:rPr>
      </w:pPr>
    </w:p>
    <w:p w14:paraId="442F80E9" w14:textId="75F229B7" w:rsidR="00E14E39" w:rsidRPr="00B707FD" w:rsidRDefault="00E14E39" w:rsidP="002F4111">
      <w:pPr>
        <w:ind w:firstLine="720"/>
        <w:jc w:val="thaiDistribute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  <w:cs/>
        </w:rPr>
        <w:t xml:space="preserve">โดยจำนวนของ </w:t>
      </w:r>
      <w:r w:rsidRPr="00B707FD">
        <w:rPr>
          <w:rFonts w:ascii="TH Sarabun New" w:hAnsi="TH Sarabun New" w:cs="TH Sarabun New"/>
        </w:rPr>
        <w:t>Training Set</w:t>
      </w:r>
      <w:r w:rsidRPr="00B707FD">
        <w:rPr>
          <w:rFonts w:ascii="TH Sarabun New" w:hAnsi="TH Sarabun New" w:cs="TH Sarabun New"/>
          <w:cs/>
        </w:rPr>
        <w:t xml:space="preserve"> จะแบ่งเป็น 62 รูปภาพ </w:t>
      </w:r>
      <w:r w:rsidRPr="00B707FD">
        <w:rPr>
          <w:rFonts w:ascii="TH Sarabun New" w:hAnsi="TH Sarabun New" w:cs="TH Sarabun New"/>
        </w:rPr>
        <w:t>Validation Set</w:t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</w:rPr>
        <w:t>17</w:t>
      </w:r>
      <w:r w:rsidRPr="00B707FD">
        <w:rPr>
          <w:rFonts w:ascii="TH Sarabun New" w:hAnsi="TH Sarabun New" w:cs="TH Sarabun New"/>
          <w:cs/>
        </w:rPr>
        <w:t xml:space="preserve"> รูปภาพและ</w:t>
      </w:r>
      <w:r w:rsidRPr="00B707FD">
        <w:rPr>
          <w:rFonts w:ascii="TH Sarabun New" w:hAnsi="TH Sarabun New" w:cs="TH Sarabun New"/>
        </w:rPr>
        <w:t xml:space="preserve"> Testing Set</w:t>
      </w:r>
      <w:r w:rsidRPr="00B707FD">
        <w:rPr>
          <w:rFonts w:ascii="TH Sarabun New" w:hAnsi="TH Sarabun New" w:cs="TH Sarabun New"/>
          <w:cs/>
        </w:rPr>
        <w:t xml:space="preserve">มีจำนวน 13 รูปภาพ โดยจำนวนของ </w:t>
      </w:r>
      <w:r w:rsidRPr="00B707FD">
        <w:rPr>
          <w:rFonts w:ascii="TH Sarabun New" w:hAnsi="TH Sarabun New" w:cs="TH Sarabun New"/>
        </w:rPr>
        <w:t>Training Set</w:t>
      </w:r>
      <w:r w:rsidRPr="00B707FD">
        <w:rPr>
          <w:rFonts w:ascii="TH Sarabun New" w:hAnsi="TH Sarabun New" w:cs="TH Sarabun New"/>
          <w:cs/>
        </w:rPr>
        <w:t xml:space="preserve"> จะมีจำนวนที่มากกว่าเนื่องจาก ผลเฉลยที่สนใจมีรูปแบบที่คล้ายกัน</w:t>
      </w:r>
    </w:p>
    <w:p w14:paraId="58672D50" w14:textId="77777777" w:rsidR="00E14E39" w:rsidRPr="00B707FD" w:rsidRDefault="00E14E39">
      <w:pPr>
        <w:rPr>
          <w:rFonts w:ascii="TH Sarabun New" w:hAnsi="TH Sarabun New" w:cs="TH Sarabun New"/>
        </w:rPr>
      </w:pPr>
    </w:p>
    <w:p w14:paraId="3A0963F8" w14:textId="77777777" w:rsidR="00E14E39" w:rsidRPr="00B707FD" w:rsidRDefault="00E14E39" w:rsidP="00E14E39">
      <w:pPr>
        <w:rPr>
          <w:rFonts w:ascii="TH Sarabun New" w:hAnsi="TH Sarabun New" w:cs="TH Sarabun New"/>
        </w:rPr>
      </w:pPr>
    </w:p>
    <w:p w14:paraId="6FAB9191" w14:textId="7717E632" w:rsidR="00111B83" w:rsidRPr="00B707FD" w:rsidRDefault="00D04B43" w:rsidP="00111B83">
      <w:pPr>
        <w:pStyle w:val="3"/>
        <w:rPr>
          <w:rFonts w:ascii="TH Sarabun New" w:hAnsi="TH Sarabun New" w:cs="TH Sarabun New"/>
          <w:cs/>
        </w:rPr>
      </w:pPr>
      <w:bookmarkStart w:id="195" w:name="_Toc131078392"/>
      <w:r w:rsidRPr="00B707FD">
        <w:rPr>
          <w:rFonts w:ascii="TH Sarabun New" w:hAnsi="TH Sarabun New" w:cs="TH Sarabun New"/>
        </w:rPr>
        <w:lastRenderedPageBreak/>
        <w:t>Data Augmentation</w:t>
      </w:r>
      <w:bookmarkEnd w:id="195"/>
    </w:p>
    <w:p w14:paraId="4ADAF7AA" w14:textId="2FCA8860" w:rsidR="00FB2292" w:rsidRPr="00B707FD" w:rsidRDefault="00967632" w:rsidP="002F4111">
      <w:pPr>
        <w:ind w:firstLine="720"/>
        <w:jc w:val="thaiDistribute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  <w:cs/>
        </w:rPr>
        <w:t>ในส่วนนี้</w:t>
      </w:r>
      <w:r w:rsidR="007C0276" w:rsidRPr="00B707FD">
        <w:rPr>
          <w:rFonts w:ascii="TH Sarabun New" w:hAnsi="TH Sarabun New" w:cs="TH Sarabun New"/>
          <w:cs/>
        </w:rPr>
        <w:t xml:space="preserve">จะนำข้อมูลไปทำการ </w:t>
      </w:r>
      <w:r w:rsidR="007C0276" w:rsidRPr="00B707FD">
        <w:rPr>
          <w:rFonts w:ascii="TH Sarabun New" w:hAnsi="TH Sarabun New" w:cs="TH Sarabun New"/>
        </w:rPr>
        <w:t xml:space="preserve">Generate </w:t>
      </w:r>
      <w:r w:rsidR="007C0276" w:rsidRPr="00B707FD">
        <w:rPr>
          <w:rFonts w:ascii="TH Sarabun New" w:hAnsi="TH Sarabun New" w:cs="TH Sarabun New"/>
          <w:cs/>
        </w:rPr>
        <w:t>รูปภาพเพิ่ม</w:t>
      </w:r>
      <w:r w:rsidR="00FB2292" w:rsidRPr="00B707FD">
        <w:rPr>
          <w:rFonts w:ascii="TH Sarabun New" w:hAnsi="TH Sarabun New" w:cs="TH Sarabun New"/>
          <w:cs/>
        </w:rPr>
        <w:t xml:space="preserve">เพื่อเพิ่มจำนวนของข้อมูลที่จะทำไป </w:t>
      </w:r>
      <w:r w:rsidR="00FB2292" w:rsidRPr="00B707FD">
        <w:rPr>
          <w:rFonts w:ascii="TH Sarabun New" w:hAnsi="TH Sarabun New" w:cs="TH Sarabun New"/>
        </w:rPr>
        <w:t xml:space="preserve">train </w:t>
      </w:r>
      <w:r w:rsidR="007C0276" w:rsidRPr="00B707FD">
        <w:rPr>
          <w:rFonts w:ascii="TH Sarabun New" w:hAnsi="TH Sarabun New" w:cs="TH Sarabun New"/>
          <w:cs/>
        </w:rPr>
        <w:t xml:space="preserve">โดยจะทำการ </w:t>
      </w:r>
      <w:r w:rsidR="00FB2292" w:rsidRPr="00B707FD">
        <w:rPr>
          <w:rFonts w:ascii="TH Sarabun New" w:hAnsi="TH Sarabun New" w:cs="TH Sarabun New"/>
          <w:cs/>
        </w:rPr>
        <w:t xml:space="preserve">หมุนภาพ </w:t>
      </w:r>
      <w:r w:rsidR="00FB2292" w:rsidRPr="00B707FD">
        <w:rPr>
          <w:rFonts w:ascii="TH Sarabun New" w:hAnsi="TH Sarabun New" w:cs="TH Sarabun New"/>
        </w:rPr>
        <w:t xml:space="preserve">90 </w:t>
      </w:r>
      <w:r w:rsidR="00FB2292" w:rsidRPr="00B707FD">
        <w:rPr>
          <w:rFonts w:ascii="TH Sarabun New" w:hAnsi="TH Sarabun New" w:cs="TH Sarabun New"/>
          <w:cs/>
        </w:rPr>
        <w:t>องศา</w:t>
      </w:r>
      <w:r w:rsidR="00FB2292" w:rsidRPr="00B707FD">
        <w:rPr>
          <w:rFonts w:ascii="TH Sarabun New" w:hAnsi="TH Sarabun New" w:cs="TH Sarabun New"/>
        </w:rPr>
        <w:t>,</w:t>
      </w:r>
      <w:r w:rsidR="00FB2292" w:rsidRPr="00B707FD">
        <w:rPr>
          <w:rFonts w:ascii="TH Sarabun New" w:hAnsi="TH Sarabun New" w:cs="TH Sarabun New"/>
          <w:cs/>
        </w:rPr>
        <w:t>ทำให้เป็นภาพสีเทา</w:t>
      </w:r>
      <w:r w:rsidR="00FB2292" w:rsidRPr="00B707FD">
        <w:rPr>
          <w:rFonts w:ascii="TH Sarabun New" w:hAnsi="TH Sarabun New" w:cs="TH Sarabun New"/>
        </w:rPr>
        <w:t>,</w:t>
      </w:r>
      <w:r w:rsidR="00FB2292" w:rsidRPr="00B707FD">
        <w:rPr>
          <w:rFonts w:ascii="TH Sarabun New" w:hAnsi="TH Sarabun New" w:cs="TH Sarabun New"/>
          <w:cs/>
        </w:rPr>
        <w:t>เพิ่มแสงสดแสง</w:t>
      </w:r>
      <w:r w:rsidR="00FB2292" w:rsidRPr="00B707FD">
        <w:rPr>
          <w:rFonts w:ascii="TH Sarabun New" w:hAnsi="TH Sarabun New" w:cs="TH Sarabun New"/>
        </w:rPr>
        <w:t>,</w:t>
      </w:r>
      <w:r w:rsidR="00FB2292" w:rsidRPr="00B707FD">
        <w:rPr>
          <w:rFonts w:ascii="TH Sarabun New" w:hAnsi="TH Sarabun New" w:cs="TH Sarabun New"/>
          <w:cs/>
        </w:rPr>
        <w:t xml:space="preserve">เพิ่มสิ่งรบกวนในรูปภาพและปรับขนาดของรูปภาพเป็น </w:t>
      </w:r>
      <w:r w:rsidR="00FB2292" w:rsidRPr="00B707FD">
        <w:rPr>
          <w:rFonts w:ascii="TH Sarabun New" w:hAnsi="TH Sarabun New" w:cs="TH Sarabun New"/>
        </w:rPr>
        <w:t xml:space="preserve">416 x 416 pixel </w:t>
      </w:r>
      <w:r w:rsidR="00FB2292" w:rsidRPr="00B707FD">
        <w:rPr>
          <w:rFonts w:ascii="TH Sarabun New" w:hAnsi="TH Sarabun New" w:cs="TH Sarabun New"/>
          <w:cs/>
        </w:rPr>
        <w:t>ทุกรูปภาพ</w:t>
      </w:r>
    </w:p>
    <w:p w14:paraId="796323AF" w14:textId="77777777" w:rsidR="00905F12" w:rsidRPr="00B707FD" w:rsidRDefault="00FB2292" w:rsidP="00905F12">
      <w:pPr>
        <w:keepNext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drawing>
          <wp:inline distT="0" distB="0" distL="0" distR="0" wp14:anchorId="1D9131C9" wp14:editId="38EFEBEC">
            <wp:extent cx="5399405" cy="1924685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25B6" w14:textId="310015EC" w:rsidR="00FE66CD" w:rsidRPr="00B707FD" w:rsidRDefault="00905F12" w:rsidP="005901D0">
      <w:pPr>
        <w:pStyle w:val="a9"/>
        <w:rPr>
          <w:rFonts w:ascii="TH Sarabun New" w:hAnsi="TH Sarabun New" w:cs="TH Sarabun New"/>
        </w:rPr>
      </w:pPr>
      <w:bookmarkStart w:id="196" w:name="_Toc131462017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7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>การเพิ่ม</w:t>
      </w:r>
      <w:r w:rsidR="0078797B" w:rsidRPr="00B707FD">
        <w:rPr>
          <w:rFonts w:ascii="TH Sarabun New" w:hAnsi="TH Sarabun New" w:cs="TH Sarabun New"/>
          <w:b w:val="0"/>
          <w:bCs w:val="0"/>
          <w:cs/>
        </w:rPr>
        <w:t>จำนวน</w:t>
      </w:r>
      <w:r w:rsidRPr="00B707FD">
        <w:rPr>
          <w:rFonts w:ascii="TH Sarabun New" w:hAnsi="TH Sarabun New" w:cs="TH Sarabun New"/>
          <w:b w:val="0"/>
          <w:bCs w:val="0"/>
          <w:cs/>
        </w:rPr>
        <w:t xml:space="preserve">รูปภาพใน </w:t>
      </w:r>
      <w:r w:rsidRPr="00B707FD">
        <w:rPr>
          <w:rFonts w:ascii="TH Sarabun New" w:hAnsi="TH Sarabun New" w:cs="TH Sarabun New"/>
          <w:b w:val="0"/>
          <w:bCs w:val="0"/>
        </w:rPr>
        <w:t>Traing Set</w:t>
      </w:r>
      <w:bookmarkEnd w:id="196"/>
    </w:p>
    <w:p w14:paraId="2C48CE47" w14:textId="77777777" w:rsidR="0078797B" w:rsidRPr="00B707FD" w:rsidRDefault="0078797B" w:rsidP="0078797B">
      <w:pPr>
        <w:rPr>
          <w:rFonts w:ascii="TH Sarabun New" w:hAnsi="TH Sarabun New" w:cs="TH Sarabun New"/>
        </w:rPr>
      </w:pPr>
    </w:p>
    <w:p w14:paraId="1A851E68" w14:textId="2171AF1C" w:rsidR="007C0276" w:rsidRPr="00B707FD" w:rsidRDefault="0078797B" w:rsidP="00FE66CD">
      <w:pPr>
        <w:ind w:firstLine="720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จะทำการ </w:t>
      </w:r>
      <w:r w:rsidRPr="00B707FD">
        <w:rPr>
          <w:rFonts w:ascii="TH Sarabun New" w:hAnsi="TH Sarabun New" w:cs="TH Sarabun New"/>
        </w:rPr>
        <w:t>Generate</w:t>
      </w:r>
      <w:r w:rsidRPr="00B707FD">
        <w:rPr>
          <w:rFonts w:ascii="TH Sarabun New" w:hAnsi="TH Sarabun New" w:cs="TH Sarabun New"/>
          <w:cs/>
        </w:rPr>
        <w:t xml:space="preserve"> ทั้งหมด </w:t>
      </w:r>
      <w:r w:rsidRPr="00B707FD">
        <w:rPr>
          <w:rFonts w:ascii="TH Sarabun New" w:hAnsi="TH Sarabun New" w:cs="TH Sarabun New"/>
        </w:rPr>
        <w:t>3</w:t>
      </w:r>
      <w:r w:rsidRPr="00B707FD">
        <w:rPr>
          <w:rFonts w:ascii="TH Sarabun New" w:hAnsi="TH Sarabun New" w:cs="TH Sarabun New"/>
          <w:cs/>
        </w:rPr>
        <w:t xml:space="preserve"> ครั้ง </w:t>
      </w:r>
      <w:r w:rsidR="00FB2292" w:rsidRPr="00B707FD">
        <w:rPr>
          <w:rFonts w:ascii="TH Sarabun New" w:hAnsi="TH Sarabun New" w:cs="TH Sarabun New"/>
          <w:cs/>
        </w:rPr>
        <w:t>โดยจะได้รูปภาพจากการ</w:t>
      </w:r>
      <w:r w:rsidR="00FB2292" w:rsidRPr="00B707FD">
        <w:rPr>
          <w:rFonts w:ascii="TH Sarabun New" w:hAnsi="TH Sarabun New" w:cs="TH Sarabun New"/>
        </w:rPr>
        <w:t xml:space="preserve"> Generate </w:t>
      </w:r>
      <w:r w:rsidR="00FB2292" w:rsidRPr="00B707FD">
        <w:rPr>
          <w:rFonts w:ascii="TH Sarabun New" w:hAnsi="TH Sarabun New" w:cs="TH Sarabun New"/>
          <w:cs/>
        </w:rPr>
        <w:t xml:space="preserve">ทั้งหมด </w:t>
      </w:r>
      <w:r w:rsidR="00FB2292" w:rsidRPr="00B707FD">
        <w:rPr>
          <w:rFonts w:ascii="TH Sarabun New" w:hAnsi="TH Sarabun New" w:cs="TH Sarabun New"/>
        </w:rPr>
        <w:t xml:space="preserve">186 </w:t>
      </w:r>
      <w:r w:rsidR="00FB2292" w:rsidRPr="00B707FD">
        <w:rPr>
          <w:rFonts w:ascii="TH Sarabun New" w:hAnsi="TH Sarabun New" w:cs="TH Sarabun New"/>
          <w:cs/>
        </w:rPr>
        <w:t xml:space="preserve">ภาพ </w:t>
      </w:r>
    </w:p>
    <w:p w14:paraId="5A344D1B" w14:textId="36F9A93C" w:rsidR="00FB2292" w:rsidRPr="00202012" w:rsidRDefault="00FB2292" w:rsidP="00910B3E">
      <w:p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จะมีรูปภาพที่ใช้ในการ</w:t>
      </w:r>
      <w:r w:rsidRPr="00B707FD">
        <w:rPr>
          <w:rFonts w:ascii="TH Sarabun New" w:hAnsi="TH Sarabun New" w:cs="TH Sarabun New"/>
        </w:rPr>
        <w:t xml:space="preserve"> train </w:t>
      </w:r>
      <w:r w:rsidRPr="00B707FD">
        <w:rPr>
          <w:rFonts w:ascii="TH Sarabun New" w:hAnsi="TH Sarabun New" w:cs="TH Sarabun New"/>
          <w:cs/>
        </w:rPr>
        <w:t xml:space="preserve">ทั้งหมด </w:t>
      </w:r>
      <w:r w:rsidRPr="00B707FD">
        <w:rPr>
          <w:rFonts w:ascii="TH Sarabun New" w:hAnsi="TH Sarabun New" w:cs="TH Sarabun New"/>
        </w:rPr>
        <w:t xml:space="preserve">558 </w:t>
      </w:r>
      <w:r w:rsidR="0078797B" w:rsidRPr="00B707FD">
        <w:rPr>
          <w:rFonts w:ascii="TH Sarabun New" w:hAnsi="TH Sarabun New" w:cs="TH Sarabun New"/>
          <w:cs/>
        </w:rPr>
        <w:t xml:space="preserve"> </w:t>
      </w:r>
    </w:p>
    <w:p w14:paraId="74215AC6" w14:textId="61DCE462" w:rsidR="0078797B" w:rsidRPr="00B707FD" w:rsidRDefault="0078797B" w:rsidP="005901D0">
      <w:pPr>
        <w:pStyle w:val="a9"/>
        <w:ind w:firstLine="0"/>
        <w:jc w:val="left"/>
        <w:rPr>
          <w:rFonts w:ascii="TH Sarabun New" w:hAnsi="TH Sarabun New" w:cs="TH Sarabun New"/>
          <w:b w:val="0"/>
          <w:bCs w:val="0"/>
        </w:rPr>
      </w:pPr>
      <w:bookmarkStart w:id="197" w:name="_Toc131461972"/>
      <w:r w:rsidRPr="00B707FD">
        <w:rPr>
          <w:rFonts w:ascii="TH Sarabun New" w:hAnsi="TH Sarabun New" w:cs="TH Sarabun New"/>
          <w:cs/>
        </w:rPr>
        <w:t xml:space="preserve">ตารางที่ </w:t>
      </w:r>
      <w:r w:rsidRPr="00B707FD">
        <w:rPr>
          <w:rFonts w:ascii="TH Sarabun New" w:hAnsi="TH Sarabun New" w:cs="TH Sarabun New"/>
          <w:cs/>
        </w:rPr>
        <w:fldChar w:fldCharType="begin"/>
      </w:r>
      <w:r w:rsidRPr="00B707FD">
        <w:rPr>
          <w:rFonts w:ascii="TH Sarabun New" w:hAnsi="TH Sarabun New" w:cs="TH Sarabun New"/>
          <w:cs/>
        </w:rPr>
        <w:instrText xml:space="preserve"> </w:instrText>
      </w:r>
      <w:r w:rsidRPr="00B707FD">
        <w:rPr>
          <w:rFonts w:ascii="TH Sarabun New" w:hAnsi="TH Sarabun New" w:cs="TH Sarabun New"/>
        </w:rPr>
        <w:instrText xml:space="preserve">SEQ </w:instrText>
      </w:r>
      <w:r w:rsidRPr="00B707FD">
        <w:rPr>
          <w:rFonts w:ascii="TH Sarabun New" w:hAnsi="TH Sarabun New" w:cs="TH Sarabun New"/>
          <w:cs/>
        </w:rPr>
        <w:instrText xml:space="preserve">ตารางที่ </w:instrText>
      </w:r>
      <w:r w:rsidRPr="00B707FD">
        <w:rPr>
          <w:rFonts w:ascii="TH Sarabun New" w:hAnsi="TH Sarabun New" w:cs="TH Sarabun New"/>
        </w:rPr>
        <w:instrText>\* ARABIC</w:instrText>
      </w:r>
      <w:r w:rsidRPr="00B707FD">
        <w:rPr>
          <w:rFonts w:ascii="TH Sarabun New" w:hAnsi="TH Sarabun New" w:cs="TH Sarabun New"/>
          <w:cs/>
        </w:rPr>
        <w:instrText xml:space="preserve"> </w:instrText>
      </w:r>
      <w:r w:rsidRPr="00B707FD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4</w:t>
      </w:r>
      <w:r w:rsidRPr="00B707FD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>จำนวนของข้อมูลก่อนและหลังทำการ</w:t>
      </w:r>
      <w:r w:rsidRPr="00B707FD">
        <w:rPr>
          <w:rFonts w:ascii="TH Sarabun New" w:hAnsi="TH Sarabun New" w:cs="TH Sarabun New"/>
          <w:b w:val="0"/>
          <w:bCs w:val="0"/>
        </w:rPr>
        <w:t xml:space="preserve"> Generate</w:t>
      </w:r>
      <w:bookmarkEnd w:id="19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3"/>
        <w:gridCol w:w="2124"/>
      </w:tblGrid>
      <w:tr w:rsidR="0078797B" w:rsidRPr="00B707FD" w14:paraId="31237A5C" w14:textId="77777777" w:rsidTr="00B63D31">
        <w:tc>
          <w:tcPr>
            <w:tcW w:w="2123" w:type="dxa"/>
          </w:tcPr>
          <w:p w14:paraId="3EA45345" w14:textId="77777777" w:rsidR="0078797B" w:rsidRPr="00B707FD" w:rsidRDefault="0078797B" w:rsidP="00B63D31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2123" w:type="dxa"/>
          </w:tcPr>
          <w:p w14:paraId="411B42ED" w14:textId="77777777" w:rsidR="0078797B" w:rsidRPr="00B707FD" w:rsidRDefault="0078797B" w:rsidP="00B63D31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>Training Set</w:t>
            </w:r>
          </w:p>
        </w:tc>
        <w:tc>
          <w:tcPr>
            <w:tcW w:w="2123" w:type="dxa"/>
          </w:tcPr>
          <w:p w14:paraId="4DE3552A" w14:textId="77777777" w:rsidR="0078797B" w:rsidRPr="00B707FD" w:rsidRDefault="0078797B" w:rsidP="00B63D31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>Validation Set</w:t>
            </w:r>
          </w:p>
        </w:tc>
        <w:tc>
          <w:tcPr>
            <w:tcW w:w="2124" w:type="dxa"/>
          </w:tcPr>
          <w:p w14:paraId="254708A5" w14:textId="77777777" w:rsidR="0078797B" w:rsidRPr="00B707FD" w:rsidRDefault="0078797B" w:rsidP="00B63D31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>Testing Set</w:t>
            </w:r>
          </w:p>
        </w:tc>
      </w:tr>
      <w:tr w:rsidR="0078797B" w:rsidRPr="00B707FD" w14:paraId="747575F0" w14:textId="77777777" w:rsidTr="00B63D31">
        <w:tc>
          <w:tcPr>
            <w:tcW w:w="2123" w:type="dxa"/>
          </w:tcPr>
          <w:p w14:paraId="3919DBC9" w14:textId="77777777" w:rsidR="0078797B" w:rsidRPr="00B707FD" w:rsidRDefault="0078797B" w:rsidP="00B63D31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B707FD">
              <w:rPr>
                <w:rFonts w:ascii="TH Sarabun New" w:hAnsi="TH Sarabun New" w:cs="TH Sarabun New"/>
                <w:cs/>
              </w:rPr>
              <w:t xml:space="preserve">ก่อน </w:t>
            </w:r>
            <w:r w:rsidRPr="00B707FD">
              <w:rPr>
                <w:rFonts w:ascii="TH Sarabun New" w:hAnsi="TH Sarabun New" w:cs="TH Sarabun New"/>
              </w:rPr>
              <w:t>Generate</w:t>
            </w:r>
          </w:p>
        </w:tc>
        <w:tc>
          <w:tcPr>
            <w:tcW w:w="2123" w:type="dxa"/>
          </w:tcPr>
          <w:p w14:paraId="301188FC" w14:textId="77777777" w:rsidR="0078797B" w:rsidRPr="00B707FD" w:rsidRDefault="0078797B" w:rsidP="00B63D31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>62</w:t>
            </w:r>
          </w:p>
        </w:tc>
        <w:tc>
          <w:tcPr>
            <w:tcW w:w="2123" w:type="dxa"/>
          </w:tcPr>
          <w:p w14:paraId="2BC0F2A8" w14:textId="77777777" w:rsidR="0078797B" w:rsidRPr="00B707FD" w:rsidRDefault="0078797B" w:rsidP="00B63D31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>17</w:t>
            </w:r>
          </w:p>
        </w:tc>
        <w:tc>
          <w:tcPr>
            <w:tcW w:w="2124" w:type="dxa"/>
          </w:tcPr>
          <w:p w14:paraId="2429D8F8" w14:textId="77777777" w:rsidR="0078797B" w:rsidRPr="00B707FD" w:rsidRDefault="0078797B" w:rsidP="00B63D31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>13</w:t>
            </w:r>
          </w:p>
        </w:tc>
      </w:tr>
      <w:tr w:rsidR="0078797B" w:rsidRPr="00B707FD" w14:paraId="4738ED28" w14:textId="77777777" w:rsidTr="00B63D31">
        <w:tc>
          <w:tcPr>
            <w:tcW w:w="2123" w:type="dxa"/>
          </w:tcPr>
          <w:p w14:paraId="593A5BD7" w14:textId="77777777" w:rsidR="0078797B" w:rsidRPr="00B707FD" w:rsidRDefault="0078797B" w:rsidP="00B63D31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  <w:cs/>
              </w:rPr>
              <w:t xml:space="preserve">หลัง </w:t>
            </w:r>
            <w:r w:rsidRPr="00B707FD">
              <w:rPr>
                <w:rFonts w:ascii="TH Sarabun New" w:hAnsi="TH Sarabun New" w:cs="TH Sarabun New"/>
              </w:rPr>
              <w:t>Generate</w:t>
            </w:r>
            <w:r w:rsidRPr="00B707FD">
              <w:rPr>
                <w:rFonts w:ascii="TH Sarabun New" w:hAnsi="TH Sarabun New" w:cs="TH Sarabun New"/>
                <w:cs/>
              </w:rPr>
              <w:t xml:space="preserve"> </w:t>
            </w:r>
          </w:p>
        </w:tc>
        <w:tc>
          <w:tcPr>
            <w:tcW w:w="2123" w:type="dxa"/>
          </w:tcPr>
          <w:p w14:paraId="2EE2376D" w14:textId="77777777" w:rsidR="0078797B" w:rsidRPr="00B707FD" w:rsidRDefault="0078797B" w:rsidP="00B63D31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  <w:cs/>
              </w:rPr>
              <w:t>186</w:t>
            </w:r>
          </w:p>
        </w:tc>
        <w:tc>
          <w:tcPr>
            <w:tcW w:w="2123" w:type="dxa"/>
          </w:tcPr>
          <w:p w14:paraId="37750ECA" w14:textId="298AFE35" w:rsidR="0078797B" w:rsidRPr="00B707FD" w:rsidRDefault="004E3822" w:rsidP="00B63D31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>17</w:t>
            </w:r>
          </w:p>
        </w:tc>
        <w:tc>
          <w:tcPr>
            <w:tcW w:w="2124" w:type="dxa"/>
          </w:tcPr>
          <w:p w14:paraId="20C52C15" w14:textId="170AC366" w:rsidR="0078797B" w:rsidRPr="00B707FD" w:rsidRDefault="004E3822" w:rsidP="00B63D31">
            <w:pPr>
              <w:jc w:val="center"/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>13</w:t>
            </w:r>
          </w:p>
        </w:tc>
      </w:tr>
      <w:tr w:rsidR="00BD1FAC" w:rsidRPr="00B707FD" w14:paraId="5CD47A96" w14:textId="77777777" w:rsidTr="00B63D31">
        <w:tc>
          <w:tcPr>
            <w:tcW w:w="2123" w:type="dxa"/>
          </w:tcPr>
          <w:p w14:paraId="070F4C7D" w14:textId="751CA76F" w:rsidR="00BD1FAC" w:rsidRPr="00B707FD" w:rsidRDefault="00BD1FAC" w:rsidP="00B63D31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B707FD">
              <w:rPr>
                <w:rFonts w:ascii="TH Sarabun New" w:hAnsi="TH Sarabun New" w:cs="TH Sarabun New"/>
                <w:cs/>
              </w:rPr>
              <w:t xml:space="preserve">หลัง </w:t>
            </w:r>
            <w:r w:rsidRPr="00B707FD">
              <w:rPr>
                <w:rFonts w:ascii="TH Sarabun New" w:hAnsi="TH Sarabun New" w:cs="TH Sarabun New"/>
              </w:rPr>
              <w:t>Generate</w:t>
            </w:r>
            <w:r>
              <w:rPr>
                <w:rFonts w:ascii="TH Sarabun New" w:hAnsi="TH Sarabun New" w:cs="TH Sarabun New" w:hint="cs"/>
                <w:cs/>
              </w:rPr>
              <w:t xml:space="preserve"> 3</w:t>
            </w:r>
            <w:r>
              <w:rPr>
                <w:rFonts w:ascii="TH Sarabun New" w:hAnsi="TH Sarabun New" w:cs="TH Sarabun New"/>
              </w:rPr>
              <w:t xml:space="preserve"> </w:t>
            </w:r>
            <w:r>
              <w:rPr>
                <w:rFonts w:ascii="TH Sarabun New" w:hAnsi="TH Sarabun New" w:cs="TH Sarabun New" w:hint="cs"/>
                <w:cs/>
              </w:rPr>
              <w:t>ครั้ง</w:t>
            </w:r>
          </w:p>
        </w:tc>
        <w:tc>
          <w:tcPr>
            <w:tcW w:w="2123" w:type="dxa"/>
          </w:tcPr>
          <w:p w14:paraId="70F5F95A" w14:textId="4BB5CB42" w:rsidR="00BD1FAC" w:rsidRPr="00B707FD" w:rsidRDefault="00BD1FAC" w:rsidP="00B63D31">
            <w:pPr>
              <w:jc w:val="center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558</w:t>
            </w:r>
          </w:p>
        </w:tc>
        <w:tc>
          <w:tcPr>
            <w:tcW w:w="2123" w:type="dxa"/>
          </w:tcPr>
          <w:p w14:paraId="276BD667" w14:textId="6EC4FEDB" w:rsidR="00BD1FAC" w:rsidRPr="00B707FD" w:rsidRDefault="00BD1FAC" w:rsidP="00B63D31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17</w:t>
            </w:r>
          </w:p>
        </w:tc>
        <w:tc>
          <w:tcPr>
            <w:tcW w:w="2124" w:type="dxa"/>
          </w:tcPr>
          <w:p w14:paraId="6F0CE5B0" w14:textId="3017FBD5" w:rsidR="00BD1FAC" w:rsidRPr="00B707FD" w:rsidRDefault="00BD1FAC" w:rsidP="00B63D31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13</w:t>
            </w:r>
          </w:p>
        </w:tc>
      </w:tr>
    </w:tbl>
    <w:p w14:paraId="24F8B415" w14:textId="77777777" w:rsidR="0078797B" w:rsidRPr="00B707FD" w:rsidRDefault="0078797B" w:rsidP="00910B3E">
      <w:pPr>
        <w:rPr>
          <w:rFonts w:ascii="TH Sarabun New" w:hAnsi="TH Sarabun New" w:cs="TH Sarabun New"/>
          <w:cs/>
        </w:rPr>
      </w:pPr>
    </w:p>
    <w:p w14:paraId="7558BCBE" w14:textId="77777777" w:rsidR="00BD1FAC" w:rsidRDefault="00BD1FAC" w:rsidP="00BD1FAC">
      <w:pPr>
        <w:keepNext/>
        <w:jc w:val="center"/>
      </w:pPr>
      <w:r w:rsidRPr="00BD1FAC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221C01A1" wp14:editId="5920A780">
            <wp:extent cx="3142229" cy="3164620"/>
            <wp:effectExtent l="0" t="0" r="127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47070" cy="316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CC9C" w14:textId="6F2139B7" w:rsidR="0078797B" w:rsidRDefault="00BD1FAC" w:rsidP="00BD1FAC">
      <w:pPr>
        <w:pStyle w:val="a9"/>
        <w:rPr>
          <w:rFonts w:ascii="TH Sarabun New" w:hAnsi="TH Sarabun New" w:cs="TH Sarabun New"/>
          <w:b w:val="0"/>
          <w:bCs w:val="0"/>
        </w:rPr>
      </w:pPr>
      <w:bookmarkStart w:id="198" w:name="_Toc131462018"/>
      <w:r>
        <w:rPr>
          <w:cs/>
        </w:rPr>
        <w:t xml:space="preserve">ภาพประกอบที่  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STYLEREF </w:instrText>
      </w:r>
      <w:r w:rsidR="00DB3462">
        <w:rPr>
          <w:cs/>
        </w:rPr>
        <w:instrText xml:space="preserve">1 </w:instrText>
      </w:r>
      <w:r w:rsidR="00DB3462">
        <w:instrText>\s</w:instrText>
      </w:r>
      <w:r w:rsidR="00DB3462">
        <w:rPr>
          <w:cs/>
        </w:rPr>
        <w:instrText xml:space="preserve"> </w:instrText>
      </w:r>
      <w:r w:rsidR="00DB3462">
        <w:rPr>
          <w:cs/>
        </w:rPr>
        <w:fldChar w:fldCharType="separate"/>
      </w:r>
      <w:r w:rsidR="00DB3462">
        <w:rPr>
          <w:cs/>
        </w:rPr>
        <w:t>3</w:t>
      </w:r>
      <w:r w:rsidR="00DB3462">
        <w:rPr>
          <w:cs/>
        </w:rPr>
        <w:fldChar w:fldCharType="end"/>
      </w:r>
      <w:r w:rsidR="00DB3462">
        <w:rPr>
          <w:cs/>
        </w:rPr>
        <w:t>.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SEQ </w:instrText>
      </w:r>
      <w:r w:rsidR="00DB3462">
        <w:rPr>
          <w:cs/>
        </w:rPr>
        <w:instrText>ภาพประกอบที่</w:instrText>
      </w:r>
      <w:r w:rsidR="00DB3462">
        <w:instrText xml:space="preserve">_ \* ARABIC \s </w:instrText>
      </w:r>
      <w:r w:rsidR="00DB3462">
        <w:rPr>
          <w:cs/>
        </w:rPr>
        <w:instrText xml:space="preserve">1 </w:instrText>
      </w:r>
      <w:r w:rsidR="00DB3462">
        <w:rPr>
          <w:cs/>
        </w:rPr>
        <w:fldChar w:fldCharType="separate"/>
      </w:r>
      <w:r w:rsidR="00DB3462">
        <w:rPr>
          <w:cs/>
        </w:rPr>
        <w:t>8</w:t>
      </w:r>
      <w:r w:rsidR="00DB3462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 xml:space="preserve">ตัวอย่างรูปภาพที่ </w:t>
      </w:r>
      <w:r w:rsidRPr="00B707FD">
        <w:rPr>
          <w:rFonts w:ascii="TH Sarabun New" w:hAnsi="TH Sarabun New" w:cs="TH Sarabun New"/>
          <w:b w:val="0"/>
          <w:bCs w:val="0"/>
        </w:rPr>
        <w:t xml:space="preserve">Generate </w:t>
      </w:r>
      <w:r w:rsidRPr="00B707FD">
        <w:rPr>
          <w:rFonts w:ascii="TH Sarabun New" w:hAnsi="TH Sarabun New" w:cs="TH Sarabun New"/>
          <w:b w:val="0"/>
          <w:bCs w:val="0"/>
          <w:cs/>
        </w:rPr>
        <w:t>ออกมา</w:t>
      </w:r>
      <w:bookmarkEnd w:id="198"/>
    </w:p>
    <w:p w14:paraId="4A950D70" w14:textId="77777777" w:rsidR="00097665" w:rsidRPr="00097665" w:rsidRDefault="00097665" w:rsidP="00097665"/>
    <w:p w14:paraId="0A661C04" w14:textId="77777777" w:rsidR="00BD1FAC" w:rsidRDefault="00BD1FAC" w:rsidP="00BD1FAC">
      <w:pPr>
        <w:keepNext/>
      </w:pPr>
      <w:r w:rsidRPr="00BD1FAC">
        <w:rPr>
          <w:noProof/>
          <w:cs/>
        </w:rPr>
        <w:drawing>
          <wp:inline distT="0" distB="0" distL="0" distR="0" wp14:anchorId="1EE62C28" wp14:editId="2B173231">
            <wp:extent cx="5399405" cy="525145"/>
            <wp:effectExtent l="0" t="0" r="0" b="8255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ACA2" w14:textId="1236A978" w:rsidR="00BD1FAC" w:rsidRDefault="00BD1FAC" w:rsidP="00BD1FAC">
      <w:pPr>
        <w:pStyle w:val="a9"/>
        <w:jc w:val="left"/>
        <w:rPr>
          <w:rFonts w:ascii="TH Sarabun New" w:hAnsi="TH Sarabun New" w:cs="TH Sarabun New"/>
          <w:b w:val="0"/>
          <w:bCs w:val="0"/>
        </w:rPr>
      </w:pPr>
      <w:r>
        <w:rPr>
          <w:rFonts w:hint="cs"/>
          <w:cs/>
        </w:rPr>
        <w:t xml:space="preserve">                 </w:t>
      </w:r>
      <w:bookmarkStart w:id="199" w:name="_Toc131462019"/>
      <w:r>
        <w:rPr>
          <w:cs/>
        </w:rPr>
        <w:t xml:space="preserve">ภาพประกอบที่  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STYLEREF </w:instrText>
      </w:r>
      <w:r w:rsidR="00DB3462">
        <w:rPr>
          <w:cs/>
        </w:rPr>
        <w:instrText xml:space="preserve">1 </w:instrText>
      </w:r>
      <w:r w:rsidR="00DB3462">
        <w:instrText>\s</w:instrText>
      </w:r>
      <w:r w:rsidR="00DB3462">
        <w:rPr>
          <w:cs/>
        </w:rPr>
        <w:instrText xml:space="preserve"> </w:instrText>
      </w:r>
      <w:r w:rsidR="00DB3462">
        <w:rPr>
          <w:cs/>
        </w:rPr>
        <w:fldChar w:fldCharType="separate"/>
      </w:r>
      <w:r w:rsidR="00DB3462">
        <w:rPr>
          <w:cs/>
        </w:rPr>
        <w:t>3</w:t>
      </w:r>
      <w:r w:rsidR="00DB3462">
        <w:rPr>
          <w:cs/>
        </w:rPr>
        <w:fldChar w:fldCharType="end"/>
      </w:r>
      <w:r w:rsidR="00DB3462">
        <w:rPr>
          <w:cs/>
        </w:rPr>
        <w:t>.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SEQ </w:instrText>
      </w:r>
      <w:r w:rsidR="00DB3462">
        <w:rPr>
          <w:cs/>
        </w:rPr>
        <w:instrText>ภาพประกอบที่</w:instrText>
      </w:r>
      <w:r w:rsidR="00DB3462">
        <w:instrText xml:space="preserve">_ \* ARABIC \s </w:instrText>
      </w:r>
      <w:r w:rsidR="00DB3462">
        <w:rPr>
          <w:cs/>
        </w:rPr>
        <w:instrText xml:space="preserve">1 </w:instrText>
      </w:r>
      <w:r w:rsidR="00DB3462">
        <w:rPr>
          <w:cs/>
        </w:rPr>
        <w:fldChar w:fldCharType="separate"/>
      </w:r>
      <w:r w:rsidR="00DB3462">
        <w:rPr>
          <w:cs/>
        </w:rPr>
        <w:t>9</w:t>
      </w:r>
      <w:r w:rsidR="00DB3462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202012">
        <w:rPr>
          <w:rFonts w:hint="cs"/>
          <w:b w:val="0"/>
          <w:bCs w:val="0"/>
          <w:cs/>
        </w:rPr>
        <w:t>ผลเฉลยของรูปภาพที่</w:t>
      </w:r>
      <w:r>
        <w:rPr>
          <w:rFonts w:hint="cs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</w:rPr>
        <w:t xml:space="preserve">Generate </w:t>
      </w:r>
      <w:r w:rsidRPr="00B707FD">
        <w:rPr>
          <w:rFonts w:ascii="TH Sarabun New" w:hAnsi="TH Sarabun New" w:cs="TH Sarabun New"/>
          <w:b w:val="0"/>
          <w:bCs w:val="0"/>
          <w:cs/>
        </w:rPr>
        <w:t>ออกมา</w:t>
      </w:r>
      <w:bookmarkEnd w:id="199"/>
    </w:p>
    <w:p w14:paraId="27158147" w14:textId="77777777" w:rsidR="00097665" w:rsidRPr="00097665" w:rsidRDefault="00097665" w:rsidP="00097665"/>
    <w:p w14:paraId="1368E967" w14:textId="56FB6321" w:rsidR="00BD1FAC" w:rsidRPr="00BD1FAC" w:rsidRDefault="00BD1FAC" w:rsidP="00BD1FAC">
      <w:pPr>
        <w:ind w:firstLine="720"/>
        <w:rPr>
          <w:cs/>
        </w:rPr>
      </w:pPr>
      <w:r>
        <w:rPr>
          <w:rFonts w:hint="cs"/>
          <w:cs/>
        </w:rPr>
        <w:t>โดยในสิ่งที่ผลเฉลยอธิบายจะมีดังนี้ 1.คลาสของสิ่งที่สนใจในรูป 2.ตำแหน่งเริ่มต้นของกรอบสิ่งที่</w:t>
      </w:r>
      <w:r w:rsidRPr="00BD1FAC">
        <w:t xml:space="preserve"> </w:t>
      </w:r>
      <w:r>
        <w:t xml:space="preserve">detect </w:t>
      </w:r>
      <w:r>
        <w:rPr>
          <w:rFonts w:hint="cs"/>
          <w:cs/>
        </w:rPr>
        <w:t xml:space="preserve">เจอ 3.ตำแหน่งสิ้นสุดของกรอบสิ่งที่ </w:t>
      </w:r>
      <w:r>
        <w:t xml:space="preserve">detect </w:t>
      </w:r>
      <w:r>
        <w:rPr>
          <w:rFonts w:hint="cs"/>
          <w:cs/>
        </w:rPr>
        <w:t>เจอ โดยจะนำตำแหน่งที่ได้มามาหารกับค่า ความกว้างและความสูงของรูปราพ คือ 416*416 จึงได้ค่าออกมาเป็นทศนิยมเพื่อจะได้นำไปปรับใช้กับหน้าจอได้หลายขนาด</w:t>
      </w:r>
    </w:p>
    <w:p w14:paraId="1992A590" w14:textId="77777777" w:rsidR="0078797B" w:rsidRPr="00B707FD" w:rsidRDefault="0078797B" w:rsidP="0078797B">
      <w:pPr>
        <w:rPr>
          <w:rFonts w:ascii="TH Sarabun New" w:hAnsi="TH Sarabun New" w:cs="TH Sarabun New"/>
        </w:rPr>
      </w:pPr>
    </w:p>
    <w:p w14:paraId="394AA60B" w14:textId="7FD0D074" w:rsidR="0078797B" w:rsidRPr="00B707FD" w:rsidRDefault="00BD1FAC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br w:type="page"/>
      </w:r>
    </w:p>
    <w:p w14:paraId="75E00A0C" w14:textId="77777777" w:rsidR="0078797B" w:rsidRPr="00B707FD" w:rsidRDefault="0078797B" w:rsidP="0078797B">
      <w:pPr>
        <w:rPr>
          <w:rFonts w:ascii="TH Sarabun New" w:hAnsi="TH Sarabun New" w:cs="TH Sarabun New"/>
        </w:rPr>
      </w:pPr>
    </w:p>
    <w:p w14:paraId="29BD3C56" w14:textId="470CBAB2" w:rsidR="00C36C71" w:rsidRPr="00A97381" w:rsidRDefault="00FE66CD" w:rsidP="00A97381">
      <w:pPr>
        <w:pStyle w:val="3"/>
        <w:rPr>
          <w:rFonts w:ascii="TH Sarabun New" w:hAnsi="TH Sarabun New" w:cs="TH Sarabun New"/>
        </w:rPr>
      </w:pPr>
      <w:bookmarkStart w:id="200" w:name="_Toc131078393"/>
      <w:r w:rsidRPr="00B707FD">
        <w:rPr>
          <w:rFonts w:ascii="TH Sarabun New" w:hAnsi="TH Sarabun New" w:cs="TH Sarabun New"/>
          <w:cs/>
        </w:rPr>
        <w:t>การสร้างโมเดล</w:t>
      </w:r>
      <w:bookmarkEnd w:id="200"/>
    </w:p>
    <w:p w14:paraId="08528190" w14:textId="5F0892E2" w:rsidR="0038675A" w:rsidRDefault="00C36C71" w:rsidP="003E73A1">
      <w:pPr>
        <w:ind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ในส่วนของการทำงานของ </w:t>
      </w:r>
      <w:r>
        <w:rPr>
          <w:rFonts w:ascii="TH Sarabun New" w:hAnsi="TH Sarabun New" w:cs="TH Sarabun New"/>
        </w:rPr>
        <w:t xml:space="preserve">yolo </w:t>
      </w:r>
      <w:r>
        <w:rPr>
          <w:rFonts w:ascii="TH Sarabun New" w:hAnsi="TH Sarabun New" w:cs="TH Sarabun New" w:hint="cs"/>
          <w:cs/>
        </w:rPr>
        <w:t>จะมีขั้นตอนดังต่อไปนี้</w:t>
      </w:r>
    </w:p>
    <w:p w14:paraId="66F7E228" w14:textId="3AC92C8C" w:rsidR="002F7197" w:rsidRDefault="002F7197" w:rsidP="00AE559D">
      <w:pPr>
        <w:ind w:firstLine="720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>1.</w:t>
      </w:r>
      <w:r>
        <w:rPr>
          <w:rFonts w:ascii="TH Sarabun New" w:hAnsi="TH Sarabun New" w:cs="TH Sarabun New" w:hint="cs"/>
          <w:cs/>
        </w:rPr>
        <w:t>การสร้างข้อมูลเทรน</w:t>
      </w:r>
    </w:p>
    <w:p w14:paraId="2D92CC2D" w14:textId="77777777" w:rsidR="00A168AD" w:rsidRDefault="00683488" w:rsidP="00A168AD">
      <w:pPr>
        <w:keepNext/>
        <w:ind w:firstLine="720"/>
        <w:jc w:val="center"/>
      </w:pPr>
      <w:r w:rsidRPr="00683488">
        <w:rPr>
          <w:noProof/>
        </w:rPr>
        <w:drawing>
          <wp:inline distT="0" distB="0" distL="0" distR="0" wp14:anchorId="31D2EAE7" wp14:editId="1A828829">
            <wp:extent cx="1915554" cy="1931213"/>
            <wp:effectExtent l="0" t="0" r="8890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939551" cy="195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43F5" w14:textId="7FF39B8E" w:rsidR="00756EEC" w:rsidRDefault="00A168AD" w:rsidP="00A168AD">
      <w:pPr>
        <w:pStyle w:val="a9"/>
      </w:pPr>
      <w:bookmarkStart w:id="201" w:name="_Toc131462020"/>
      <w:r>
        <w:rPr>
          <w:cs/>
        </w:rPr>
        <w:t xml:space="preserve">ภาพประกอบที่  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STYLEREF </w:instrText>
      </w:r>
      <w:r w:rsidR="00DB3462">
        <w:rPr>
          <w:cs/>
        </w:rPr>
        <w:instrText xml:space="preserve">1 </w:instrText>
      </w:r>
      <w:r w:rsidR="00DB3462">
        <w:instrText>\s</w:instrText>
      </w:r>
      <w:r w:rsidR="00DB3462">
        <w:rPr>
          <w:cs/>
        </w:rPr>
        <w:instrText xml:space="preserve"> </w:instrText>
      </w:r>
      <w:r w:rsidR="00DB3462">
        <w:rPr>
          <w:cs/>
        </w:rPr>
        <w:fldChar w:fldCharType="separate"/>
      </w:r>
      <w:r w:rsidR="00DB3462">
        <w:rPr>
          <w:cs/>
        </w:rPr>
        <w:t>3</w:t>
      </w:r>
      <w:r w:rsidR="00DB3462">
        <w:rPr>
          <w:cs/>
        </w:rPr>
        <w:fldChar w:fldCharType="end"/>
      </w:r>
      <w:r w:rsidR="00DB3462">
        <w:rPr>
          <w:cs/>
        </w:rPr>
        <w:t>.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SEQ </w:instrText>
      </w:r>
      <w:r w:rsidR="00DB3462">
        <w:rPr>
          <w:cs/>
        </w:rPr>
        <w:instrText>ภาพประกอบที่</w:instrText>
      </w:r>
      <w:r w:rsidR="00DB3462">
        <w:instrText xml:space="preserve">_ \* ARABIC \s </w:instrText>
      </w:r>
      <w:r w:rsidR="00DB3462">
        <w:rPr>
          <w:cs/>
        </w:rPr>
        <w:instrText xml:space="preserve">1 </w:instrText>
      </w:r>
      <w:r w:rsidR="00DB3462">
        <w:rPr>
          <w:cs/>
        </w:rPr>
        <w:fldChar w:fldCharType="separate"/>
      </w:r>
      <w:r w:rsidR="00DB3462">
        <w:rPr>
          <w:cs/>
        </w:rPr>
        <w:t>10</w:t>
      </w:r>
      <w:r w:rsidR="00DB3462">
        <w:rPr>
          <w:cs/>
        </w:rPr>
        <w:fldChar w:fldCharType="end"/>
      </w:r>
      <w:r>
        <w:t xml:space="preserve"> </w:t>
      </w:r>
      <w:r w:rsidRPr="00FF0EB1">
        <w:rPr>
          <w:rFonts w:hint="cs"/>
          <w:b w:val="0"/>
          <w:bCs w:val="0"/>
          <w:cs/>
        </w:rPr>
        <w:t xml:space="preserve">รูปภาพ </w:t>
      </w:r>
      <w:r w:rsidRPr="00FF0EB1">
        <w:rPr>
          <w:b w:val="0"/>
          <w:bCs w:val="0"/>
        </w:rPr>
        <w:t xml:space="preserve">input </w:t>
      </w:r>
      <w:r w:rsidRPr="00FF0EB1">
        <w:rPr>
          <w:rFonts w:hint="cs"/>
          <w:b w:val="0"/>
          <w:bCs w:val="0"/>
          <w:cs/>
        </w:rPr>
        <w:t xml:space="preserve">ที่ใส่ </w:t>
      </w:r>
      <w:r w:rsidRPr="00FF0EB1">
        <w:rPr>
          <w:b w:val="0"/>
          <w:bCs w:val="0"/>
        </w:rPr>
        <w:t>grid</w:t>
      </w:r>
      <w:bookmarkEnd w:id="201"/>
    </w:p>
    <w:p w14:paraId="52E7B3D9" w14:textId="77777777" w:rsidR="00A97381" w:rsidRDefault="00A97381" w:rsidP="00A168AD"/>
    <w:p w14:paraId="0097A780" w14:textId="1C8112C0" w:rsidR="00C36C71" w:rsidRDefault="00756EEC" w:rsidP="00756EEC">
      <w:pPr>
        <w:ind w:firstLine="720"/>
      </w:pPr>
      <w:r>
        <w:rPr>
          <w:rFonts w:hint="cs"/>
          <w:cs/>
        </w:rPr>
        <w:t>เราจะ</w:t>
      </w:r>
      <w:r w:rsidR="00C36C71" w:rsidRPr="00C36C71">
        <w:rPr>
          <w:rFonts w:hint="cs"/>
          <w:cs/>
        </w:rPr>
        <w:t>ต้องส่งข้อมูลที่</w:t>
      </w:r>
      <w:r w:rsidR="00010808">
        <w:rPr>
          <w:rFonts w:hint="cs"/>
          <w:cs/>
        </w:rPr>
        <w:t>วาดภาพผลเฉลยแล้ว</w:t>
      </w:r>
      <w:r w:rsidR="00C36C71" w:rsidRPr="00C36C71">
        <w:rPr>
          <w:rFonts w:hint="cs"/>
          <w:cs/>
        </w:rPr>
        <w:t>ไปยังโมเดลเพื่อฝึกฝน</w:t>
      </w:r>
      <w:r w:rsidR="00C36C71" w:rsidRPr="00C36C71">
        <w:rPr>
          <w:rFonts w:hint="cs"/>
        </w:rPr>
        <w:t> </w:t>
      </w:r>
      <w:r w:rsidR="00683488">
        <w:rPr>
          <w:rFonts w:hint="cs"/>
          <w:cs/>
        </w:rPr>
        <w:t>และจะ</w:t>
      </w:r>
      <w:r w:rsidR="00C36C71" w:rsidRPr="00C36C71">
        <w:rPr>
          <w:rFonts w:hint="cs"/>
          <w:cs/>
        </w:rPr>
        <w:t xml:space="preserve">แบ่งภาพออกเป็นตารางขนาด 3 </w:t>
      </w:r>
      <w:r w:rsidR="00C36C71" w:rsidRPr="00C36C71">
        <w:rPr>
          <w:rFonts w:hint="cs"/>
        </w:rPr>
        <w:t xml:space="preserve">X </w:t>
      </w:r>
      <w:r w:rsidR="00C36C71" w:rsidRPr="00C36C71">
        <w:rPr>
          <w:rFonts w:hint="cs"/>
          <w:cs/>
        </w:rPr>
        <w:t xml:space="preserve">3 และมีทั้งหมด </w:t>
      </w:r>
      <w:r w:rsidR="00010808">
        <w:t>2</w:t>
      </w:r>
      <w:r w:rsidR="00C36C71" w:rsidRPr="00C36C71">
        <w:rPr>
          <w:rFonts w:hint="cs"/>
          <w:cs/>
        </w:rPr>
        <w:t xml:space="preserve"> คลาสที่ต้องการให้วัตถุถูกจัดประเภท</w:t>
      </w:r>
      <w:r w:rsidR="00C36C71" w:rsidRPr="00C36C71">
        <w:rPr>
          <w:rFonts w:hint="cs"/>
        </w:rPr>
        <w:t> </w:t>
      </w:r>
      <w:r w:rsidR="00010808">
        <w:rPr>
          <w:rFonts w:hint="cs"/>
          <w:cs/>
        </w:rPr>
        <w:t xml:space="preserve"> ซึ่งใน </w:t>
      </w:r>
      <w:r w:rsidR="00010808">
        <w:t xml:space="preserve">2 </w:t>
      </w:r>
      <w:r w:rsidR="00010808">
        <w:rPr>
          <w:rFonts w:hint="cs"/>
          <w:cs/>
        </w:rPr>
        <w:t>คลาสจะมี คลาส</w:t>
      </w:r>
      <w:r w:rsidR="00010808">
        <w:t>’box’</w:t>
      </w:r>
      <w:r w:rsidR="00010808">
        <w:rPr>
          <w:rFonts w:hint="cs"/>
          <w:cs/>
        </w:rPr>
        <w:t>ที่เป็นจุดที่</w:t>
      </w:r>
      <w:r>
        <w:rPr>
          <w:rFonts w:hint="cs"/>
          <w:cs/>
        </w:rPr>
        <w:t>เป็นกรอบของข้อความ</w:t>
      </w:r>
      <w:r w:rsidR="00010808">
        <w:rPr>
          <w:rFonts w:hint="cs"/>
          <w:cs/>
        </w:rPr>
        <w:t>และคลาส</w:t>
      </w:r>
      <w:r w:rsidR="00010808">
        <w:t>’no’</w:t>
      </w:r>
      <w:r w:rsidR="00010808">
        <w:rPr>
          <w:rFonts w:hint="cs"/>
          <w:cs/>
        </w:rPr>
        <w:t>เป็นจุดที่ไม่สนใจ</w:t>
      </w:r>
      <w:r>
        <w:rPr>
          <w:rFonts w:hint="cs"/>
          <w:cs/>
        </w:rPr>
        <w:t xml:space="preserve"> </w:t>
      </w:r>
      <w:r w:rsidRPr="00756EEC">
        <w:rPr>
          <w:cs/>
        </w:rPr>
        <w:t>ดังนั้นสําหรับแต่ละเซลล์</w:t>
      </w:r>
      <w:r>
        <w:rPr>
          <w:rFonts w:hint="cs"/>
          <w:cs/>
        </w:rPr>
        <w:t xml:space="preserve">ใน </w:t>
      </w:r>
      <w:r>
        <w:t xml:space="preserve">grid </w:t>
      </w:r>
      <w:r>
        <w:rPr>
          <w:rFonts w:hint="cs"/>
          <w:cs/>
        </w:rPr>
        <w:t xml:space="preserve"> จะมี</w:t>
      </w:r>
      <w:r w:rsidR="00EA454A">
        <w:t xml:space="preserve"> </w:t>
      </w:r>
      <w:r w:rsidR="00E718F9">
        <w:rPr>
          <w:rFonts w:hint="cs"/>
          <w:cs/>
        </w:rPr>
        <w:t>ค่าผลเฉลย</w:t>
      </w:r>
      <w:r>
        <w:rPr>
          <w:rFonts w:hint="cs"/>
          <w:cs/>
        </w:rPr>
        <w:t xml:space="preserve"> </w:t>
      </w:r>
      <w:r>
        <w:t xml:space="preserve">y </w:t>
      </w:r>
      <w:r w:rsidR="00EA454A">
        <w:rPr>
          <w:rFonts w:hint="cs"/>
          <w:cs/>
        </w:rPr>
        <w:t>เจ็ด</w:t>
      </w:r>
      <w:r>
        <w:rPr>
          <w:rFonts w:hint="cs"/>
          <w:cs/>
        </w:rPr>
        <w:t>ค่า</w:t>
      </w:r>
      <w:r w:rsidR="001148FC">
        <w:rPr>
          <w:rFonts w:hint="cs"/>
          <w:cs/>
        </w:rPr>
        <w:t xml:space="preserve"> </w:t>
      </w:r>
      <w:r>
        <w:rPr>
          <w:rFonts w:hint="cs"/>
          <w:cs/>
        </w:rPr>
        <w:t>ดังต่อไปนี้</w:t>
      </w:r>
    </w:p>
    <w:p w14:paraId="351E8A1D" w14:textId="5551F035" w:rsidR="00F65FA1" w:rsidRDefault="00F65FA1" w:rsidP="00F65FA1">
      <w:pPr>
        <w:pStyle w:val="a9"/>
        <w:keepNext/>
        <w:ind w:firstLine="0"/>
        <w:jc w:val="left"/>
      </w:pPr>
      <w:bookmarkStart w:id="202" w:name="_Toc131461973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B3462">
        <w:rPr>
          <w:cs/>
        </w:rPr>
        <w:t>5</w:t>
      </w:r>
      <w:r>
        <w:rPr>
          <w:cs/>
        </w:rPr>
        <w:fldChar w:fldCharType="end"/>
      </w:r>
      <w:r>
        <w:t xml:space="preserve"> </w:t>
      </w:r>
      <w:r w:rsidRPr="00FF0EB1">
        <w:rPr>
          <w:rFonts w:hint="cs"/>
          <w:b w:val="0"/>
          <w:bCs w:val="0"/>
          <w:cs/>
        </w:rPr>
        <w:t>ค่า</w:t>
      </w:r>
      <w:r>
        <w:rPr>
          <w:b w:val="0"/>
          <w:bCs w:val="0"/>
        </w:rPr>
        <w:t xml:space="preserve"> parameter </w:t>
      </w:r>
      <w:r w:rsidRPr="00FF0EB1">
        <w:rPr>
          <w:rFonts w:hint="cs"/>
          <w:b w:val="0"/>
          <w:bCs w:val="0"/>
          <w:cs/>
        </w:rPr>
        <w:t xml:space="preserve">ใน </w:t>
      </w:r>
      <w:r w:rsidR="00E718F9">
        <w:rPr>
          <w:rFonts w:hint="cs"/>
          <w:b w:val="0"/>
          <w:bCs w:val="0"/>
          <w:cs/>
        </w:rPr>
        <w:t>ค่าผลเฉลย</w:t>
      </w:r>
      <w:r w:rsidRPr="00FF0EB1">
        <w:rPr>
          <w:b w:val="0"/>
          <w:bCs w:val="0"/>
        </w:rPr>
        <w:t xml:space="preserve"> y</w:t>
      </w:r>
      <w:r w:rsidRPr="00FF0EB1">
        <w:rPr>
          <w:rFonts w:hint="cs"/>
          <w:b w:val="0"/>
          <w:bCs w:val="0"/>
          <w:cs/>
        </w:rPr>
        <w:t xml:space="preserve"> ทั้ง </w:t>
      </w:r>
      <w:r w:rsidRPr="00FF0EB1">
        <w:rPr>
          <w:b w:val="0"/>
          <w:bCs w:val="0"/>
        </w:rPr>
        <w:t>7</w:t>
      </w:r>
      <w:bookmarkEnd w:id="202"/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111"/>
        <w:gridCol w:w="1581"/>
      </w:tblGrid>
      <w:tr w:rsidR="00F65FA1" w14:paraId="200DDAC7" w14:textId="77777777" w:rsidTr="002820E0">
        <w:trPr>
          <w:trHeight w:val="166"/>
          <w:jc w:val="center"/>
        </w:trPr>
        <w:tc>
          <w:tcPr>
            <w:tcW w:w="1111" w:type="dxa"/>
            <w:vMerge w:val="restart"/>
          </w:tcPr>
          <w:p w14:paraId="6FA553C6" w14:textId="77777777" w:rsidR="00F65FA1" w:rsidRPr="001148FC" w:rsidRDefault="00F65FA1" w:rsidP="002820E0">
            <w:pPr>
              <w:jc w:val="center"/>
              <w:rPr>
                <w:sz w:val="24"/>
                <w:szCs w:val="24"/>
              </w:rPr>
            </w:pPr>
          </w:p>
          <w:p w14:paraId="348BB995" w14:textId="77777777" w:rsidR="00F65FA1" w:rsidRPr="001148FC" w:rsidRDefault="00F65FA1" w:rsidP="002820E0">
            <w:pPr>
              <w:rPr>
                <w:sz w:val="24"/>
                <w:szCs w:val="24"/>
              </w:rPr>
            </w:pPr>
          </w:p>
          <w:p w14:paraId="6F5B5D45" w14:textId="77777777" w:rsidR="00F65FA1" w:rsidRPr="001148FC" w:rsidRDefault="00F65FA1" w:rsidP="002820E0">
            <w:pPr>
              <w:rPr>
                <w:sz w:val="24"/>
                <w:szCs w:val="24"/>
              </w:rPr>
            </w:pPr>
          </w:p>
          <w:p w14:paraId="1F161F99" w14:textId="77777777" w:rsidR="00F65FA1" w:rsidRPr="001148FC" w:rsidRDefault="00F65FA1" w:rsidP="002820E0">
            <w:pPr>
              <w:jc w:val="center"/>
              <w:rPr>
                <w:sz w:val="24"/>
                <w:szCs w:val="24"/>
              </w:rPr>
            </w:pPr>
            <w:r w:rsidRPr="001148FC">
              <w:rPr>
                <w:sz w:val="24"/>
                <w:szCs w:val="24"/>
              </w:rPr>
              <w:t>y</w:t>
            </w:r>
          </w:p>
        </w:tc>
        <w:tc>
          <w:tcPr>
            <w:tcW w:w="1581" w:type="dxa"/>
          </w:tcPr>
          <w:p w14:paraId="2EC6EA0E" w14:textId="77777777" w:rsidR="00F65FA1" w:rsidRPr="001148FC" w:rsidRDefault="00F65FA1" w:rsidP="002820E0">
            <w:pPr>
              <w:jc w:val="center"/>
              <w:rPr>
                <w:sz w:val="24"/>
                <w:szCs w:val="24"/>
              </w:rPr>
            </w:pPr>
            <w:r w:rsidRPr="001148FC">
              <w:rPr>
                <w:sz w:val="24"/>
                <w:szCs w:val="24"/>
              </w:rPr>
              <w:t>pc</w:t>
            </w:r>
          </w:p>
        </w:tc>
      </w:tr>
      <w:tr w:rsidR="00F65FA1" w14:paraId="5A19D576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4E8EC6E7" w14:textId="77777777" w:rsidR="00F65FA1" w:rsidRPr="001148FC" w:rsidRDefault="00F65FA1" w:rsidP="002820E0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5671781D" w14:textId="77777777" w:rsidR="00F65FA1" w:rsidRPr="001148FC" w:rsidRDefault="00F65FA1" w:rsidP="002820E0">
            <w:pPr>
              <w:jc w:val="center"/>
              <w:rPr>
                <w:sz w:val="24"/>
                <w:szCs w:val="24"/>
              </w:rPr>
            </w:pPr>
            <w:r w:rsidRPr="00756EEC">
              <w:rPr>
                <w:sz w:val="24"/>
                <w:szCs w:val="24"/>
              </w:rPr>
              <w:t>bx</w:t>
            </w:r>
          </w:p>
        </w:tc>
      </w:tr>
      <w:tr w:rsidR="00F65FA1" w14:paraId="74078D7B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2C1F0368" w14:textId="77777777" w:rsidR="00F65FA1" w:rsidRPr="001148FC" w:rsidRDefault="00F65FA1" w:rsidP="002820E0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3CD28A11" w14:textId="77777777" w:rsidR="00F65FA1" w:rsidRPr="001148FC" w:rsidRDefault="00F65FA1" w:rsidP="002820E0">
            <w:pPr>
              <w:jc w:val="center"/>
              <w:rPr>
                <w:sz w:val="24"/>
                <w:szCs w:val="24"/>
              </w:rPr>
            </w:pPr>
            <w:r w:rsidRPr="00756EEC">
              <w:rPr>
                <w:sz w:val="24"/>
                <w:szCs w:val="24"/>
              </w:rPr>
              <w:t>by</w:t>
            </w:r>
          </w:p>
        </w:tc>
      </w:tr>
      <w:tr w:rsidR="00F65FA1" w14:paraId="38A7C25A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60CBA9AF" w14:textId="77777777" w:rsidR="00F65FA1" w:rsidRPr="001148FC" w:rsidRDefault="00F65FA1" w:rsidP="002820E0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00397E1D" w14:textId="77777777" w:rsidR="00F65FA1" w:rsidRPr="001148FC" w:rsidRDefault="00F65FA1" w:rsidP="002820E0">
            <w:pPr>
              <w:jc w:val="center"/>
              <w:rPr>
                <w:sz w:val="24"/>
                <w:szCs w:val="24"/>
              </w:rPr>
            </w:pPr>
            <w:proofErr w:type="spellStart"/>
            <w:r w:rsidRPr="00756EEC">
              <w:rPr>
                <w:sz w:val="24"/>
                <w:szCs w:val="24"/>
              </w:rPr>
              <w:t>bh</w:t>
            </w:r>
            <w:proofErr w:type="spellEnd"/>
          </w:p>
        </w:tc>
      </w:tr>
      <w:tr w:rsidR="00F65FA1" w14:paraId="1ADA1A74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16D7C9CC" w14:textId="77777777" w:rsidR="00F65FA1" w:rsidRPr="001148FC" w:rsidRDefault="00F65FA1" w:rsidP="002820E0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6F654377" w14:textId="77777777" w:rsidR="00F65FA1" w:rsidRPr="001148FC" w:rsidRDefault="00F65FA1" w:rsidP="002820E0">
            <w:pPr>
              <w:jc w:val="center"/>
              <w:rPr>
                <w:sz w:val="24"/>
                <w:szCs w:val="24"/>
              </w:rPr>
            </w:pPr>
            <w:r w:rsidRPr="00756EEC">
              <w:rPr>
                <w:sz w:val="24"/>
                <w:szCs w:val="24"/>
              </w:rPr>
              <w:t>bw</w:t>
            </w:r>
          </w:p>
        </w:tc>
      </w:tr>
      <w:tr w:rsidR="00F65FA1" w14:paraId="795F0AFE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3C358F1C" w14:textId="77777777" w:rsidR="00F65FA1" w:rsidRPr="001148FC" w:rsidRDefault="00F65FA1" w:rsidP="002820E0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6DBFFD23" w14:textId="77777777" w:rsidR="00F65FA1" w:rsidRPr="001148FC" w:rsidRDefault="00F65FA1" w:rsidP="002820E0">
            <w:pPr>
              <w:jc w:val="center"/>
              <w:rPr>
                <w:sz w:val="24"/>
                <w:szCs w:val="24"/>
              </w:rPr>
            </w:pPr>
            <w:r w:rsidRPr="00756EEC">
              <w:rPr>
                <w:sz w:val="24"/>
                <w:szCs w:val="24"/>
              </w:rPr>
              <w:t>c1</w:t>
            </w:r>
          </w:p>
        </w:tc>
      </w:tr>
      <w:tr w:rsidR="00F65FA1" w14:paraId="6C21F6AE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4E35A60A" w14:textId="77777777" w:rsidR="00F65FA1" w:rsidRPr="001148FC" w:rsidRDefault="00F65FA1" w:rsidP="002820E0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7B2F9988" w14:textId="77777777" w:rsidR="00F65FA1" w:rsidRPr="001148FC" w:rsidRDefault="00F65FA1" w:rsidP="002820E0">
            <w:pPr>
              <w:jc w:val="center"/>
              <w:rPr>
                <w:sz w:val="24"/>
                <w:szCs w:val="24"/>
              </w:rPr>
            </w:pPr>
            <w:r w:rsidRPr="00756EEC">
              <w:rPr>
                <w:sz w:val="24"/>
                <w:szCs w:val="24"/>
              </w:rPr>
              <w:t>c2</w:t>
            </w:r>
          </w:p>
        </w:tc>
      </w:tr>
    </w:tbl>
    <w:p w14:paraId="372C2F47" w14:textId="77777777" w:rsidR="00F65FA1" w:rsidRDefault="00F65FA1" w:rsidP="00756EEC">
      <w:pPr>
        <w:ind w:firstLine="720"/>
      </w:pPr>
    </w:p>
    <w:p w14:paraId="1A674757" w14:textId="2593C39A" w:rsidR="00756EEC" w:rsidRPr="00756EEC" w:rsidRDefault="00756EEC" w:rsidP="00756EEC">
      <w:r w:rsidRPr="00756EEC">
        <w:t>pc </w:t>
      </w:r>
      <w:r>
        <w:rPr>
          <w:rFonts w:hint="cs"/>
          <w:cs/>
        </w:rPr>
        <w:t>คือ ค่าที่</w:t>
      </w:r>
      <w:proofErr w:type="spellStart"/>
      <w:r w:rsidRPr="00EA454A">
        <w:rPr>
          <w:cs/>
        </w:rPr>
        <w:t>กําหนด</w:t>
      </w:r>
      <w:proofErr w:type="spellEnd"/>
      <w:r w:rsidRPr="00EA454A">
        <w:rPr>
          <w:cs/>
        </w:rPr>
        <w:t xml:space="preserve">ว่าวัตถุมีอยู่ในตารางหรือไม่ </w:t>
      </w:r>
    </w:p>
    <w:p w14:paraId="70A3145A" w14:textId="2D907874" w:rsidR="00AE559D" w:rsidRDefault="00756EEC" w:rsidP="00756EEC">
      <w:r w:rsidRPr="00756EEC">
        <w:t>bx</w:t>
      </w:r>
      <w:r w:rsidR="00AE559D">
        <w:rPr>
          <w:rFonts w:hint="cs"/>
          <w:cs/>
        </w:rPr>
        <w:t xml:space="preserve"> คือ ค่าที่ระบุ</w:t>
      </w:r>
      <w:r w:rsidR="00AE559D">
        <w:rPr>
          <w:rFonts w:hint="cs"/>
          <w:shd w:val="clear" w:color="auto" w:fill="FFFFFF"/>
          <w:cs/>
        </w:rPr>
        <w:t xml:space="preserve">ตำแหน่งในแกน </w:t>
      </w:r>
      <w:r w:rsidR="00AE559D">
        <w:rPr>
          <w:shd w:val="clear" w:color="auto" w:fill="FFFFFF"/>
        </w:rPr>
        <w:t xml:space="preserve">x </w:t>
      </w:r>
      <w:r w:rsidR="00AE559D">
        <w:rPr>
          <w:rFonts w:hint="cs"/>
          <w:shd w:val="clear" w:color="auto" w:fill="FFFFFF"/>
          <w:cs/>
        </w:rPr>
        <w:t xml:space="preserve">ของ </w:t>
      </w:r>
      <w:r w:rsidR="00AE559D">
        <w:rPr>
          <w:shd w:val="clear" w:color="auto" w:fill="FFFFFF"/>
        </w:rPr>
        <w:t xml:space="preserve">Bounding Box </w:t>
      </w:r>
      <w:r w:rsidR="00AE559D">
        <w:rPr>
          <w:rFonts w:hint="cs"/>
          <w:cs/>
        </w:rPr>
        <w:t>ของวัตถุเมื่อมีวัตถุภายในภาพ</w:t>
      </w:r>
    </w:p>
    <w:p w14:paraId="3009EBF1" w14:textId="39D1804F" w:rsidR="00AE559D" w:rsidRDefault="00756EEC" w:rsidP="00756EEC">
      <w:r w:rsidRPr="00756EEC">
        <w:t>by</w:t>
      </w:r>
      <w:r w:rsidR="00AE559D">
        <w:rPr>
          <w:rFonts w:hint="cs"/>
          <w:cs/>
        </w:rPr>
        <w:t xml:space="preserve"> คือ ค่าที่ระบุ</w:t>
      </w:r>
      <w:r w:rsidR="00AE559D">
        <w:rPr>
          <w:rFonts w:hint="cs"/>
          <w:shd w:val="clear" w:color="auto" w:fill="FFFFFF"/>
          <w:cs/>
        </w:rPr>
        <w:t xml:space="preserve">ตำแหน่งในแกน </w:t>
      </w:r>
      <w:r w:rsidR="00AE559D">
        <w:rPr>
          <w:shd w:val="clear" w:color="auto" w:fill="FFFFFF"/>
        </w:rPr>
        <w:t xml:space="preserve">y </w:t>
      </w:r>
      <w:r w:rsidR="00AE559D">
        <w:rPr>
          <w:rFonts w:hint="cs"/>
          <w:shd w:val="clear" w:color="auto" w:fill="FFFFFF"/>
          <w:cs/>
        </w:rPr>
        <w:t xml:space="preserve">ของ </w:t>
      </w:r>
      <w:r w:rsidR="00AE559D">
        <w:rPr>
          <w:shd w:val="clear" w:color="auto" w:fill="FFFFFF"/>
        </w:rPr>
        <w:t xml:space="preserve">Bounding Box </w:t>
      </w:r>
      <w:r w:rsidR="00AE559D">
        <w:rPr>
          <w:rFonts w:hint="cs"/>
          <w:cs/>
        </w:rPr>
        <w:t>ของวัตถุเมื่อมีวัตถุภายในภาพ</w:t>
      </w:r>
    </w:p>
    <w:p w14:paraId="463021CD" w14:textId="3BDA1D6F" w:rsidR="00AE559D" w:rsidRDefault="00756EEC" w:rsidP="00756EEC">
      <w:proofErr w:type="spellStart"/>
      <w:r w:rsidRPr="00756EEC">
        <w:t>bh</w:t>
      </w:r>
      <w:proofErr w:type="spellEnd"/>
      <w:r w:rsidR="00AE559D">
        <w:rPr>
          <w:rFonts w:hint="cs"/>
          <w:cs/>
        </w:rPr>
        <w:t xml:space="preserve"> คือ ค่าที่ระบุ</w:t>
      </w:r>
      <w:r w:rsidR="00AE559D">
        <w:rPr>
          <w:rFonts w:hint="cs"/>
          <w:shd w:val="clear" w:color="auto" w:fill="FFFFFF"/>
          <w:cs/>
        </w:rPr>
        <w:t xml:space="preserve">ตำแหน่งความสูงของ </w:t>
      </w:r>
      <w:r w:rsidR="00AE559D">
        <w:rPr>
          <w:shd w:val="clear" w:color="auto" w:fill="FFFFFF"/>
        </w:rPr>
        <w:t xml:space="preserve">Bounding Box </w:t>
      </w:r>
      <w:r w:rsidR="00AE559D">
        <w:rPr>
          <w:rFonts w:hint="cs"/>
          <w:cs/>
        </w:rPr>
        <w:t>ของวัตถุเมื่อมีวัตถุภายในภาพ</w:t>
      </w:r>
    </w:p>
    <w:p w14:paraId="072882EA" w14:textId="454E8E71" w:rsidR="00756EEC" w:rsidRPr="00756EEC" w:rsidRDefault="00756EEC" w:rsidP="00756EEC">
      <w:r w:rsidRPr="00756EEC">
        <w:t>bw </w:t>
      </w:r>
      <w:r>
        <w:rPr>
          <w:rFonts w:hint="cs"/>
          <w:cs/>
        </w:rPr>
        <w:t>คือ</w:t>
      </w:r>
      <w:r w:rsidR="00EA454A">
        <w:rPr>
          <w:rFonts w:hint="cs"/>
          <w:cs/>
        </w:rPr>
        <w:t xml:space="preserve"> ค่าที่ระบุ</w:t>
      </w:r>
      <w:r w:rsidR="007242B8">
        <w:rPr>
          <w:rFonts w:hint="cs"/>
          <w:shd w:val="clear" w:color="auto" w:fill="FFFFFF"/>
          <w:cs/>
        </w:rPr>
        <w:t>ตำแหน่ง</w:t>
      </w:r>
      <w:r w:rsidR="00AE559D">
        <w:rPr>
          <w:rFonts w:hint="cs"/>
          <w:shd w:val="clear" w:color="auto" w:fill="FFFFFF"/>
          <w:cs/>
        </w:rPr>
        <w:t>ความกว้าง</w:t>
      </w:r>
      <w:r w:rsidR="007242B8">
        <w:rPr>
          <w:rFonts w:hint="cs"/>
          <w:shd w:val="clear" w:color="auto" w:fill="FFFFFF"/>
          <w:cs/>
        </w:rPr>
        <w:t xml:space="preserve">ของ </w:t>
      </w:r>
      <w:r w:rsidR="007242B8">
        <w:rPr>
          <w:shd w:val="clear" w:color="auto" w:fill="FFFFFF"/>
        </w:rPr>
        <w:t xml:space="preserve">Bounding Box </w:t>
      </w:r>
      <w:r w:rsidR="00EA454A">
        <w:rPr>
          <w:rFonts w:hint="cs"/>
          <w:cs/>
        </w:rPr>
        <w:t>ของวัตถุเมื่อมีวัตถุภายในภาพ</w:t>
      </w:r>
    </w:p>
    <w:p w14:paraId="649B4A8E" w14:textId="4719CEBD" w:rsidR="00AE559D" w:rsidRDefault="00756EEC" w:rsidP="00756EEC">
      <w:pPr>
        <w:rPr>
          <w:cs/>
        </w:rPr>
      </w:pPr>
      <w:r w:rsidRPr="00756EEC">
        <w:t>c1</w:t>
      </w:r>
      <w:r w:rsidR="00AE559D">
        <w:t xml:space="preserve"> </w:t>
      </w:r>
      <w:r w:rsidR="00AE559D">
        <w:rPr>
          <w:rFonts w:hint="cs"/>
          <w:cs/>
        </w:rPr>
        <w:t xml:space="preserve">คือ คลาสของวัตถุที่เจอในภาพที่เจอโดยคลาสนี้จะมีชื่อว่า </w:t>
      </w:r>
      <w:r w:rsidR="00AE559D">
        <w:t xml:space="preserve">‘box’ </w:t>
      </w:r>
      <w:r w:rsidR="00AE559D">
        <w:rPr>
          <w:rFonts w:hint="cs"/>
          <w:cs/>
        </w:rPr>
        <w:t>ถ้าเจอวัตถุจะดังกล่าวค่าจะเป็น 1 ถ้าไม่ใช่จะเป็น 0</w:t>
      </w:r>
    </w:p>
    <w:p w14:paraId="09DB2C26" w14:textId="77777777" w:rsidR="00F65FA1" w:rsidRDefault="00756EEC">
      <w:r w:rsidRPr="00756EEC">
        <w:lastRenderedPageBreak/>
        <w:t xml:space="preserve">c2 </w:t>
      </w:r>
      <w:r w:rsidR="00AE559D">
        <w:rPr>
          <w:rFonts w:hint="cs"/>
          <w:cs/>
        </w:rPr>
        <w:t xml:space="preserve">คือ คลาสของวัตถุที่เจอในภาพที่เจอโดยคลาสนี้จะมีชื่อว่า </w:t>
      </w:r>
      <w:r w:rsidR="00AE559D">
        <w:t>‘no’</w:t>
      </w:r>
      <w:r w:rsidR="00AE559D">
        <w:rPr>
          <w:rFonts w:hint="cs"/>
          <w:cs/>
        </w:rPr>
        <w:t xml:space="preserve"> ถ้าเจอวัตถุจะดังกล่าวค่าจะเป็น 1 ถ้าไม่ใช่จะเป็น 0</w:t>
      </w:r>
    </w:p>
    <w:p w14:paraId="4A56750D" w14:textId="77777777" w:rsidR="00F65FA1" w:rsidRDefault="00F65FA1" w:rsidP="00F65FA1">
      <w:pPr>
        <w:keepNext/>
        <w:jc w:val="center"/>
      </w:pPr>
      <w:r w:rsidRPr="00F65FA1">
        <w:rPr>
          <w:noProof/>
          <w:cs/>
        </w:rPr>
        <w:drawing>
          <wp:inline distT="0" distB="0" distL="0" distR="0" wp14:anchorId="0CF6D197" wp14:editId="49258F10">
            <wp:extent cx="4162349" cy="3602833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04030" cy="363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4504" w14:textId="3524C40C" w:rsidR="00F65FA1" w:rsidRPr="00F65FA1" w:rsidRDefault="00F65FA1" w:rsidP="00F65FA1">
      <w:pPr>
        <w:pStyle w:val="a9"/>
        <w:rPr>
          <w:b w:val="0"/>
          <w:bCs w:val="0"/>
        </w:rPr>
      </w:pPr>
      <w:r>
        <w:rPr>
          <w:cs/>
        </w:rPr>
        <w:t xml:space="preserve">ภาพประกอบที่  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STYLEREF </w:instrText>
      </w:r>
      <w:r w:rsidR="00DB3462">
        <w:rPr>
          <w:cs/>
        </w:rPr>
        <w:instrText xml:space="preserve">1 </w:instrText>
      </w:r>
      <w:r w:rsidR="00DB3462">
        <w:instrText>\s</w:instrText>
      </w:r>
      <w:r w:rsidR="00DB3462">
        <w:rPr>
          <w:cs/>
        </w:rPr>
        <w:instrText xml:space="preserve"> </w:instrText>
      </w:r>
      <w:r w:rsidR="00DB3462">
        <w:rPr>
          <w:cs/>
        </w:rPr>
        <w:fldChar w:fldCharType="separate"/>
      </w:r>
      <w:r w:rsidR="00DB3462">
        <w:rPr>
          <w:cs/>
        </w:rPr>
        <w:t>3</w:t>
      </w:r>
      <w:r w:rsidR="00DB3462">
        <w:rPr>
          <w:cs/>
        </w:rPr>
        <w:fldChar w:fldCharType="end"/>
      </w:r>
      <w:r w:rsidR="00DB3462">
        <w:rPr>
          <w:cs/>
        </w:rPr>
        <w:t>.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SEQ </w:instrText>
      </w:r>
      <w:r w:rsidR="00DB3462">
        <w:rPr>
          <w:cs/>
        </w:rPr>
        <w:instrText>ภาพประกอบที่</w:instrText>
      </w:r>
      <w:r w:rsidR="00DB3462">
        <w:instrText xml:space="preserve">_ \* ARABIC \s </w:instrText>
      </w:r>
      <w:r w:rsidR="00DB3462">
        <w:rPr>
          <w:cs/>
        </w:rPr>
        <w:instrText xml:space="preserve">1 </w:instrText>
      </w:r>
      <w:r w:rsidR="00DB3462">
        <w:rPr>
          <w:cs/>
        </w:rPr>
        <w:fldChar w:fldCharType="separate"/>
      </w:r>
      <w:r w:rsidR="00DB3462">
        <w:rPr>
          <w:cs/>
        </w:rPr>
        <w:t>11</w:t>
      </w:r>
      <w:r w:rsidR="00DB3462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F65FA1">
        <w:rPr>
          <w:rFonts w:hint="cs"/>
          <w:b w:val="0"/>
          <w:bCs w:val="0"/>
          <w:cs/>
        </w:rPr>
        <w:t>ค่า</w:t>
      </w:r>
      <w:r w:rsidR="00E718F9">
        <w:rPr>
          <w:rFonts w:hint="cs"/>
          <w:b w:val="0"/>
          <w:bCs w:val="0"/>
          <w:cs/>
        </w:rPr>
        <w:t>ผลเฉลย</w:t>
      </w:r>
      <w:r w:rsidRPr="00F65FA1">
        <w:rPr>
          <w:b w:val="0"/>
          <w:bCs w:val="0"/>
        </w:rPr>
        <w:t xml:space="preserve"> y </w:t>
      </w:r>
      <w:r w:rsidRPr="00F65FA1">
        <w:rPr>
          <w:rFonts w:hint="cs"/>
          <w:b w:val="0"/>
          <w:bCs w:val="0"/>
          <w:cs/>
        </w:rPr>
        <w:t xml:space="preserve">ในแต่ละ </w:t>
      </w:r>
      <w:r w:rsidRPr="00F65FA1">
        <w:rPr>
          <w:b w:val="0"/>
          <w:bCs w:val="0"/>
        </w:rPr>
        <w:t>grid cell</w:t>
      </w:r>
    </w:p>
    <w:p w14:paraId="6147E905" w14:textId="299EC0C8" w:rsidR="00AE559D" w:rsidRDefault="00AE559D" w:rsidP="00F65FA1">
      <w:pPr>
        <w:jc w:val="center"/>
        <w:rPr>
          <w:cs/>
        </w:rPr>
      </w:pPr>
      <w:r>
        <w:rPr>
          <w:cs/>
        </w:rPr>
        <w:br w:type="page"/>
      </w:r>
    </w:p>
    <w:p w14:paraId="62ADAD95" w14:textId="38937022" w:rsidR="00A168AD" w:rsidRDefault="00A168AD" w:rsidP="00756EEC">
      <w:pPr>
        <w:rPr>
          <w:cs/>
        </w:rPr>
      </w:pPr>
    </w:p>
    <w:p w14:paraId="498AABBA" w14:textId="77777777" w:rsidR="00C36C71" w:rsidRDefault="00C36C71" w:rsidP="00756EEC"/>
    <w:p w14:paraId="25709ED5" w14:textId="6723F158" w:rsidR="001148FC" w:rsidRDefault="003D03D5" w:rsidP="003D03D5">
      <w:pPr>
        <w:ind w:firstLine="720"/>
        <w:rPr>
          <w:cs/>
        </w:rPr>
      </w:pPr>
      <w:r>
        <w:t xml:space="preserve">1.1 </w:t>
      </w:r>
      <w:r w:rsidR="00F4117F">
        <w:rPr>
          <w:rFonts w:hint="cs"/>
          <w:cs/>
        </w:rPr>
        <w:t>การ</w:t>
      </w:r>
      <w:r w:rsidR="00A00528">
        <w:rPr>
          <w:rFonts w:hint="cs"/>
          <w:cs/>
        </w:rPr>
        <w:t xml:space="preserve">กำหนดค่าของรูปภาพ </w:t>
      </w:r>
      <w:r w:rsidR="00A00528">
        <w:t>input</w:t>
      </w:r>
    </w:p>
    <w:p w14:paraId="48691271" w14:textId="72C3D294" w:rsidR="003E73A1" w:rsidRDefault="00F4117F" w:rsidP="00CC3568">
      <w:pPr>
        <w:ind w:firstLine="720"/>
      </w:pPr>
      <w:r w:rsidRPr="001148FC">
        <w:rPr>
          <w:cs/>
        </w:rPr>
        <w:t>สําหรับ</w:t>
      </w:r>
      <w:r>
        <w:t xml:space="preserve"> grid </w:t>
      </w:r>
      <w:r w:rsidRPr="001148FC">
        <w:rPr>
          <w:cs/>
        </w:rPr>
        <w:t xml:space="preserve">นี้ </w:t>
      </w:r>
      <w:r w:rsidRPr="001148FC">
        <w:t xml:space="preserve">YOLO </w:t>
      </w:r>
      <w:r>
        <w:rPr>
          <w:rFonts w:hint="cs"/>
          <w:cs/>
        </w:rPr>
        <w:t>จะ</w:t>
      </w:r>
      <w:r w:rsidRPr="001148FC">
        <w:rPr>
          <w:cs/>
        </w:rPr>
        <w:t>ตัดสินใจว่ามีวัตถุอยู่ใน</w:t>
      </w:r>
      <w:r w:rsidRPr="00F11AC8">
        <w:t xml:space="preserve"> </w:t>
      </w:r>
      <w:r>
        <w:t xml:space="preserve">grid </w:t>
      </w:r>
      <w:r w:rsidRPr="001148FC">
        <w:rPr>
          <w:cs/>
        </w:rPr>
        <w:t>จริงหรือไม่</w:t>
      </w:r>
      <w:r>
        <w:rPr>
          <w:rFonts w:hint="cs"/>
          <w:cs/>
        </w:rPr>
        <w:t xml:space="preserve">โดย </w:t>
      </w:r>
      <w:r w:rsidRPr="001148FC">
        <w:t xml:space="preserve">YOLO </w:t>
      </w:r>
      <w:r w:rsidRPr="001148FC">
        <w:rPr>
          <w:cs/>
        </w:rPr>
        <w:t>จะใช้จุดกึ่งกลางของวัตถุและวัตถุเหล่า</w:t>
      </w:r>
      <w:r w:rsidR="003D03D5">
        <w:rPr>
          <w:rFonts w:hint="cs"/>
          <w:cs/>
        </w:rPr>
        <w:t>นั้น</w:t>
      </w:r>
      <w:r w:rsidRPr="001148FC">
        <w:rPr>
          <w:cs/>
        </w:rPr>
        <w:t>จะถูก</w:t>
      </w:r>
      <w:proofErr w:type="spellStart"/>
      <w:r w:rsidRPr="001148FC">
        <w:rPr>
          <w:cs/>
        </w:rPr>
        <w:t>กําหนด</w:t>
      </w:r>
      <w:proofErr w:type="spellEnd"/>
      <w:r w:rsidRPr="001148FC">
        <w:rPr>
          <w:cs/>
        </w:rPr>
        <w:t>ให้กับ</w:t>
      </w:r>
      <w:r>
        <w:rPr>
          <w:rFonts w:hint="cs"/>
          <w:cs/>
        </w:rPr>
        <w:t xml:space="preserve"> </w:t>
      </w:r>
      <w:r>
        <w:t xml:space="preserve">grid </w:t>
      </w:r>
      <w:r w:rsidR="003D03D5">
        <w:rPr>
          <w:rFonts w:hint="cs"/>
          <w:cs/>
        </w:rPr>
        <w:t>ที่</w:t>
      </w:r>
      <w:r w:rsidRPr="001148FC">
        <w:rPr>
          <w:cs/>
        </w:rPr>
        <w:t>มีจุดกึ่งกลางของวัตถุ</w:t>
      </w:r>
      <w:r>
        <w:rPr>
          <w:rFonts w:hint="cs"/>
          <w:cs/>
        </w:rPr>
        <w:t>นั้น</w:t>
      </w:r>
      <w:r w:rsidRPr="001148FC">
        <w:t> </w:t>
      </w:r>
      <w:r>
        <w:rPr>
          <w:rFonts w:hint="cs"/>
          <w:cs/>
        </w:rPr>
        <w:t xml:space="preserve">มี </w:t>
      </w:r>
      <w:r w:rsidR="00E718F9">
        <w:rPr>
          <w:rFonts w:hint="cs"/>
          <w:cs/>
        </w:rPr>
        <w:t>ค่าผลเฉลย</w:t>
      </w:r>
      <w:r w:rsidRPr="001148FC">
        <w:rPr>
          <w:cs/>
        </w:rPr>
        <w:t xml:space="preserve"> </w:t>
      </w:r>
      <w:r w:rsidRPr="001148FC">
        <w:t xml:space="preserve">y </w:t>
      </w:r>
      <w:r w:rsidRPr="001148FC">
        <w:rPr>
          <w:cs/>
        </w:rPr>
        <w:t>สําหรับ</w:t>
      </w:r>
      <w:r w:rsidRPr="001148FC">
        <w:t xml:space="preserve"> </w:t>
      </w:r>
      <w:r>
        <w:t xml:space="preserve">grid </w:t>
      </w:r>
      <w:r>
        <w:rPr>
          <w:rFonts w:hint="cs"/>
          <w:cs/>
        </w:rPr>
        <w:t>ช่องนั้นๆ</w:t>
      </w:r>
      <w:r w:rsidR="00CC3568">
        <w:rPr>
          <w:rFonts w:hint="cs"/>
          <w:cs/>
        </w:rPr>
        <w:t xml:space="preserve"> ถ้าเจอวัตถุในภาพ</w:t>
      </w:r>
    </w:p>
    <w:p w14:paraId="2CB78C45" w14:textId="77777777" w:rsidR="00CC3568" w:rsidRDefault="00CC3568" w:rsidP="00CC3568">
      <w:pPr>
        <w:ind w:firstLine="720"/>
        <w:rPr>
          <w:cs/>
        </w:rPr>
      </w:pPr>
    </w:p>
    <w:p w14:paraId="145BB0DD" w14:textId="77777777" w:rsidR="00CC3568" w:rsidRDefault="00CC3568" w:rsidP="00CC3568">
      <w:pPr>
        <w:keepNext/>
        <w:jc w:val="center"/>
      </w:pPr>
      <w:r w:rsidRPr="00CC3568">
        <w:rPr>
          <w:noProof/>
        </w:rPr>
        <w:drawing>
          <wp:inline distT="0" distB="0" distL="0" distR="0" wp14:anchorId="3C8C2556" wp14:editId="24E833E7">
            <wp:extent cx="3590366" cy="1303056"/>
            <wp:effectExtent l="0" t="0" r="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68016" cy="133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FD97" w14:textId="2A3E99CB" w:rsidR="00CC3568" w:rsidRDefault="00CC3568" w:rsidP="00CC3568">
      <w:pPr>
        <w:pStyle w:val="a9"/>
      </w:pPr>
      <w:r>
        <w:rPr>
          <w:cs/>
        </w:rPr>
        <w:t xml:space="preserve">ภาพประกอบที่  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STYLEREF </w:instrText>
      </w:r>
      <w:r w:rsidR="00DB3462">
        <w:rPr>
          <w:cs/>
        </w:rPr>
        <w:instrText xml:space="preserve">1 </w:instrText>
      </w:r>
      <w:r w:rsidR="00DB3462">
        <w:instrText>\s</w:instrText>
      </w:r>
      <w:r w:rsidR="00DB3462">
        <w:rPr>
          <w:cs/>
        </w:rPr>
        <w:instrText xml:space="preserve"> </w:instrText>
      </w:r>
      <w:r w:rsidR="00DB3462">
        <w:rPr>
          <w:cs/>
        </w:rPr>
        <w:fldChar w:fldCharType="separate"/>
      </w:r>
      <w:r w:rsidR="00DB3462">
        <w:rPr>
          <w:cs/>
        </w:rPr>
        <w:t>3</w:t>
      </w:r>
      <w:r w:rsidR="00DB3462">
        <w:rPr>
          <w:cs/>
        </w:rPr>
        <w:fldChar w:fldCharType="end"/>
      </w:r>
      <w:r w:rsidR="00DB3462">
        <w:rPr>
          <w:cs/>
        </w:rPr>
        <w:t>.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SEQ </w:instrText>
      </w:r>
      <w:r w:rsidR="00DB3462">
        <w:rPr>
          <w:cs/>
        </w:rPr>
        <w:instrText>ภาพประกอบที่</w:instrText>
      </w:r>
      <w:r w:rsidR="00DB3462">
        <w:instrText xml:space="preserve">_ \* ARABIC \s </w:instrText>
      </w:r>
      <w:r w:rsidR="00DB3462">
        <w:rPr>
          <w:cs/>
        </w:rPr>
        <w:instrText xml:space="preserve">1 </w:instrText>
      </w:r>
      <w:r w:rsidR="00DB3462">
        <w:rPr>
          <w:cs/>
        </w:rPr>
        <w:fldChar w:fldCharType="separate"/>
      </w:r>
      <w:r w:rsidR="00DB3462">
        <w:rPr>
          <w:cs/>
        </w:rPr>
        <w:t>12</w:t>
      </w:r>
      <w:r w:rsidR="00DB3462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 xml:space="preserve">ตัวอย่าง </w:t>
      </w:r>
      <w:r>
        <w:t xml:space="preserve">grid </w:t>
      </w:r>
      <w:r>
        <w:rPr>
          <w:rFonts w:hint="cs"/>
          <w:cs/>
        </w:rPr>
        <w:t>ที่มีวัตถุในภาพและการแทนค่า</w:t>
      </w:r>
    </w:p>
    <w:p w14:paraId="75F15DD7" w14:textId="77777777" w:rsidR="003D03D5" w:rsidRPr="003D03D5" w:rsidRDefault="003D03D5" w:rsidP="003D03D5"/>
    <w:p w14:paraId="002AB299" w14:textId="2B442EBC" w:rsidR="00CC3568" w:rsidRDefault="00CC3568" w:rsidP="00CC3568">
      <w:r>
        <w:rPr>
          <w:rFonts w:hint="cs"/>
          <w:cs/>
        </w:rPr>
        <w:t>ในกรณีที่เจอ</w:t>
      </w:r>
      <w:r w:rsidRPr="00F11AC8">
        <w:rPr>
          <w:rFonts w:hint="cs"/>
          <w:cs/>
        </w:rPr>
        <w:t>วัตถุใน</w:t>
      </w:r>
      <w:r>
        <w:rPr>
          <w:rFonts w:hint="cs"/>
          <w:cs/>
        </w:rPr>
        <w:t xml:space="preserve"> </w:t>
      </w:r>
      <w:r>
        <w:t xml:space="preserve">grid </w:t>
      </w:r>
      <w:r>
        <w:rPr>
          <w:rFonts w:hint="cs"/>
          <w:cs/>
        </w:rPr>
        <w:t>ใน</w:t>
      </w:r>
      <w:r w:rsidRPr="00F11AC8">
        <w:rPr>
          <w:rFonts w:hint="cs"/>
          <w:cs/>
        </w:rPr>
        <w:t xml:space="preserve">ตารางนี้ </w:t>
      </w:r>
      <w:r w:rsidRPr="00F11AC8">
        <w:rPr>
          <w:rFonts w:hint="cs"/>
        </w:rPr>
        <w:t>pc </w:t>
      </w:r>
      <w:r>
        <w:t>=</w:t>
      </w:r>
      <w:r w:rsidRPr="00F11AC8">
        <w:rPr>
          <w:rFonts w:hint="cs"/>
          <w:cs/>
        </w:rPr>
        <w:t xml:space="preserve"> 1</w:t>
      </w:r>
      <w:r w:rsidR="00E1462B">
        <w:rPr>
          <w:rFonts w:hint="cs"/>
          <w:cs/>
        </w:rPr>
        <w:t xml:space="preserve"> </w:t>
      </w:r>
      <w:r>
        <w:rPr>
          <w:rFonts w:hint="cs"/>
          <w:cs/>
        </w:rPr>
        <w:t>และในส่วน</w:t>
      </w:r>
      <w:r w:rsidRPr="00F11AC8">
        <w:rPr>
          <w:rFonts w:hint="cs"/>
        </w:rPr>
        <w:t xml:space="preserve">bx, by, </w:t>
      </w:r>
      <w:proofErr w:type="spellStart"/>
      <w:r w:rsidRPr="00F11AC8">
        <w:rPr>
          <w:rFonts w:hint="cs"/>
        </w:rPr>
        <w:t>bh</w:t>
      </w:r>
      <w:proofErr w:type="spellEnd"/>
      <w:r w:rsidRPr="00F11AC8">
        <w:rPr>
          <w:rFonts w:hint="cs"/>
        </w:rPr>
        <w:t>, bw </w:t>
      </w:r>
      <w:r w:rsidRPr="00F11AC8">
        <w:rPr>
          <w:rFonts w:hint="cs"/>
          <w:cs/>
        </w:rPr>
        <w:t xml:space="preserve">จะถูกคํานวณเทียบกับเซลล์ </w:t>
      </w:r>
      <w:r>
        <w:t xml:space="preserve">grid </w:t>
      </w:r>
      <w:r>
        <w:rPr>
          <w:rFonts w:hint="cs"/>
          <w:cs/>
        </w:rPr>
        <w:t xml:space="preserve">ที่ทำการคำนวณอยู่ในภายหลัง และเนื่องจากเจอกรอบข้อความในรูปภาพค่า </w:t>
      </w:r>
      <w:r>
        <w:t>c1 =</w:t>
      </w:r>
      <w:r>
        <w:rPr>
          <w:rFonts w:hint="cs"/>
          <w:cs/>
        </w:rPr>
        <w:t xml:space="preserve"> </w:t>
      </w:r>
      <w:r>
        <w:t xml:space="preserve">1 </w:t>
      </w:r>
      <w:r>
        <w:rPr>
          <w:rFonts w:hint="cs"/>
          <w:cs/>
        </w:rPr>
        <w:t xml:space="preserve">และ </w:t>
      </w:r>
      <w:r>
        <w:t>c2 =</w:t>
      </w:r>
      <w:r>
        <w:rPr>
          <w:rFonts w:hint="cs"/>
          <w:cs/>
        </w:rPr>
        <w:t xml:space="preserve"> </w:t>
      </w:r>
      <w:r>
        <w:t>0</w:t>
      </w:r>
    </w:p>
    <w:p w14:paraId="71C1A9DA" w14:textId="77777777" w:rsidR="00E1462B" w:rsidRDefault="00E1462B" w:rsidP="00CC3568"/>
    <w:p w14:paraId="0602B394" w14:textId="35683FDC" w:rsidR="00CC3568" w:rsidRDefault="003D03D5" w:rsidP="00CC3568">
      <w:pPr>
        <w:keepNext/>
        <w:jc w:val="center"/>
      </w:pPr>
      <w:r w:rsidRPr="003D03D5">
        <w:rPr>
          <w:noProof/>
        </w:rPr>
        <w:drawing>
          <wp:inline distT="0" distB="0" distL="0" distR="0" wp14:anchorId="10F6EA9F" wp14:editId="29F8CF93">
            <wp:extent cx="3658387" cy="1374638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72558" cy="137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25F6" w14:textId="607D5198" w:rsidR="00CC3568" w:rsidRDefault="00CC3568" w:rsidP="00CC3568">
      <w:pPr>
        <w:pStyle w:val="a9"/>
      </w:pPr>
      <w:r>
        <w:rPr>
          <w:cs/>
        </w:rPr>
        <w:t xml:space="preserve">ภาพประกอบที่  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STYLEREF </w:instrText>
      </w:r>
      <w:r w:rsidR="00DB3462">
        <w:rPr>
          <w:cs/>
        </w:rPr>
        <w:instrText xml:space="preserve">1 </w:instrText>
      </w:r>
      <w:r w:rsidR="00DB3462">
        <w:instrText>\s</w:instrText>
      </w:r>
      <w:r w:rsidR="00DB3462">
        <w:rPr>
          <w:cs/>
        </w:rPr>
        <w:instrText xml:space="preserve"> </w:instrText>
      </w:r>
      <w:r w:rsidR="00DB3462">
        <w:rPr>
          <w:cs/>
        </w:rPr>
        <w:fldChar w:fldCharType="separate"/>
      </w:r>
      <w:r w:rsidR="00DB3462">
        <w:rPr>
          <w:cs/>
        </w:rPr>
        <w:t>3</w:t>
      </w:r>
      <w:r w:rsidR="00DB3462">
        <w:rPr>
          <w:cs/>
        </w:rPr>
        <w:fldChar w:fldCharType="end"/>
      </w:r>
      <w:r w:rsidR="00DB3462">
        <w:rPr>
          <w:cs/>
        </w:rPr>
        <w:t>.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SEQ </w:instrText>
      </w:r>
      <w:r w:rsidR="00DB3462">
        <w:rPr>
          <w:cs/>
        </w:rPr>
        <w:instrText>ภาพประกอบที่</w:instrText>
      </w:r>
      <w:r w:rsidR="00DB3462">
        <w:instrText xml:space="preserve">_ \* ARABIC \s </w:instrText>
      </w:r>
      <w:r w:rsidR="00DB3462">
        <w:rPr>
          <w:cs/>
        </w:rPr>
        <w:instrText xml:space="preserve">1 </w:instrText>
      </w:r>
      <w:r w:rsidR="00DB3462">
        <w:rPr>
          <w:cs/>
        </w:rPr>
        <w:fldChar w:fldCharType="separate"/>
      </w:r>
      <w:r w:rsidR="00DB3462">
        <w:rPr>
          <w:cs/>
        </w:rPr>
        <w:t>13</w:t>
      </w:r>
      <w:r w:rsidR="00DB3462">
        <w:rPr>
          <w:cs/>
        </w:rPr>
        <w:fldChar w:fldCharType="end"/>
      </w:r>
      <w:r>
        <w:t xml:space="preserve"> </w:t>
      </w:r>
      <w:r w:rsidRPr="00E718F9">
        <w:rPr>
          <w:rFonts w:hint="cs"/>
          <w:b w:val="0"/>
          <w:bCs w:val="0"/>
          <w:cs/>
        </w:rPr>
        <w:t xml:space="preserve">ตัวอย่าง </w:t>
      </w:r>
      <w:r w:rsidRPr="00E718F9">
        <w:rPr>
          <w:b w:val="0"/>
          <w:bCs w:val="0"/>
        </w:rPr>
        <w:t>grid</w:t>
      </w:r>
      <w:r w:rsidRPr="00E718F9">
        <w:rPr>
          <w:rFonts w:hint="cs"/>
          <w:b w:val="0"/>
          <w:bCs w:val="0"/>
          <w:cs/>
        </w:rPr>
        <w:t xml:space="preserve"> ที่ไม่มีวัตถุในภาพและการแทนค่า</w:t>
      </w:r>
    </w:p>
    <w:p w14:paraId="3521FB40" w14:textId="67B814B9" w:rsidR="003D03D5" w:rsidRDefault="003D03D5" w:rsidP="00CC3568">
      <w:pPr>
        <w:pStyle w:val="a9"/>
        <w:jc w:val="left"/>
      </w:pPr>
    </w:p>
    <w:p w14:paraId="41EFA760" w14:textId="20D72E2F" w:rsidR="003E73A1" w:rsidRPr="00E1462B" w:rsidRDefault="00E1462B">
      <w:pPr>
        <w:rPr>
          <w:cs/>
        </w:rPr>
      </w:pPr>
      <w:r>
        <w:rPr>
          <w:rFonts w:hint="cs"/>
          <w:cs/>
        </w:rPr>
        <w:t>ในกรณีที่ไม่เจอ</w:t>
      </w:r>
      <w:r w:rsidRPr="00F11AC8">
        <w:rPr>
          <w:rFonts w:hint="cs"/>
          <w:cs/>
        </w:rPr>
        <w:t>วัตถุใน</w:t>
      </w:r>
      <w:r>
        <w:rPr>
          <w:rFonts w:hint="cs"/>
          <w:cs/>
        </w:rPr>
        <w:t xml:space="preserve"> </w:t>
      </w:r>
      <w:r>
        <w:t xml:space="preserve">grid </w:t>
      </w:r>
      <w:r>
        <w:rPr>
          <w:rFonts w:hint="cs"/>
          <w:cs/>
        </w:rPr>
        <w:t>ใน</w:t>
      </w:r>
      <w:r w:rsidRPr="00F11AC8">
        <w:rPr>
          <w:rFonts w:hint="cs"/>
          <w:cs/>
        </w:rPr>
        <w:t xml:space="preserve">ตารางนี้ </w:t>
      </w:r>
      <w:r w:rsidRPr="00F11AC8">
        <w:rPr>
          <w:rFonts w:hint="cs"/>
        </w:rPr>
        <w:t>pc </w:t>
      </w:r>
      <w:r>
        <w:t>=</w:t>
      </w:r>
      <w:r w:rsidRPr="00F11AC8">
        <w:rPr>
          <w:rFonts w:hint="cs"/>
          <w:cs/>
        </w:rPr>
        <w:t xml:space="preserve"> </w:t>
      </w:r>
      <w:r>
        <w:rPr>
          <w:rFonts w:hint="cs"/>
          <w:cs/>
        </w:rPr>
        <w:t xml:space="preserve">0 เมื่อมีค่า </w:t>
      </w:r>
      <w:r>
        <w:t xml:space="preserve">pc = 0 </w:t>
      </w:r>
      <w:r>
        <w:rPr>
          <w:rFonts w:hint="cs"/>
          <w:cs/>
        </w:rPr>
        <w:t xml:space="preserve">เท่ากับว่าไม่มีวัตถุที่สนใจภายในภาพเราจะไม่แทนค่าต่อใน </w:t>
      </w:r>
      <w:r>
        <w:t xml:space="preserve">grid cell </w:t>
      </w:r>
      <w:r>
        <w:rPr>
          <w:rFonts w:hint="cs"/>
          <w:cs/>
        </w:rPr>
        <w:t>นี้</w:t>
      </w:r>
    </w:p>
    <w:p w14:paraId="5AD56B68" w14:textId="77777777" w:rsidR="003E73A1" w:rsidRDefault="003E73A1" w:rsidP="00A168AD"/>
    <w:p w14:paraId="33A04D5D" w14:textId="77777777" w:rsidR="00FF0EB1" w:rsidRDefault="00FF0EB1" w:rsidP="00FF0EB1">
      <w:pPr>
        <w:keepNext/>
        <w:jc w:val="center"/>
      </w:pPr>
      <w:r w:rsidRPr="00FF0EB1">
        <w:rPr>
          <w:noProof/>
          <w:cs/>
        </w:rPr>
        <w:lastRenderedPageBreak/>
        <w:drawing>
          <wp:inline distT="0" distB="0" distL="0" distR="0" wp14:anchorId="11667AB5" wp14:editId="37613156">
            <wp:extent cx="2851551" cy="1288111"/>
            <wp:effectExtent l="0" t="0" r="6350" b="762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5572" cy="130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F671" w14:textId="14A6ED3A" w:rsidR="003E73A1" w:rsidRDefault="00FF0EB1" w:rsidP="00190A70">
      <w:pPr>
        <w:pStyle w:val="a9"/>
      </w:pPr>
      <w:bookmarkStart w:id="203" w:name="_Toc131462025"/>
      <w:r>
        <w:rPr>
          <w:cs/>
        </w:rPr>
        <w:t xml:space="preserve">ภาพประกอบที่  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STYLEREF </w:instrText>
      </w:r>
      <w:r w:rsidR="00DB3462">
        <w:rPr>
          <w:cs/>
        </w:rPr>
        <w:instrText xml:space="preserve">1 </w:instrText>
      </w:r>
      <w:r w:rsidR="00DB3462">
        <w:instrText>\s</w:instrText>
      </w:r>
      <w:r w:rsidR="00DB3462">
        <w:rPr>
          <w:cs/>
        </w:rPr>
        <w:instrText xml:space="preserve"> </w:instrText>
      </w:r>
      <w:r w:rsidR="00DB3462">
        <w:rPr>
          <w:cs/>
        </w:rPr>
        <w:fldChar w:fldCharType="separate"/>
      </w:r>
      <w:r w:rsidR="00DB3462">
        <w:rPr>
          <w:cs/>
        </w:rPr>
        <w:t>3</w:t>
      </w:r>
      <w:r w:rsidR="00DB3462">
        <w:rPr>
          <w:cs/>
        </w:rPr>
        <w:fldChar w:fldCharType="end"/>
      </w:r>
      <w:r w:rsidR="00DB3462">
        <w:rPr>
          <w:cs/>
        </w:rPr>
        <w:t>.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SEQ </w:instrText>
      </w:r>
      <w:r w:rsidR="00DB3462">
        <w:rPr>
          <w:cs/>
        </w:rPr>
        <w:instrText>ภาพประกอบที่</w:instrText>
      </w:r>
      <w:r w:rsidR="00DB3462">
        <w:instrText xml:space="preserve">_ \* ARABIC \s </w:instrText>
      </w:r>
      <w:r w:rsidR="00DB3462">
        <w:rPr>
          <w:cs/>
        </w:rPr>
        <w:instrText xml:space="preserve">1 </w:instrText>
      </w:r>
      <w:r w:rsidR="00DB3462">
        <w:rPr>
          <w:cs/>
        </w:rPr>
        <w:fldChar w:fldCharType="separate"/>
      </w:r>
      <w:r w:rsidR="00DB3462">
        <w:rPr>
          <w:cs/>
        </w:rPr>
        <w:t>14</w:t>
      </w:r>
      <w:r w:rsidR="00DB3462">
        <w:rPr>
          <w:cs/>
        </w:rPr>
        <w:fldChar w:fldCharType="end"/>
      </w:r>
      <w:r w:rsidRPr="00FF0EB1">
        <w:rPr>
          <w:cs/>
        </w:rPr>
        <w:t xml:space="preserve"> </w:t>
      </w:r>
      <w:r w:rsidR="00190A70" w:rsidRPr="00190A70">
        <w:rPr>
          <w:rFonts w:hint="cs"/>
          <w:b w:val="0"/>
          <w:bCs w:val="0"/>
          <w:cs/>
        </w:rPr>
        <w:t xml:space="preserve">จุดกึ่งกลางของ </w:t>
      </w:r>
      <w:r w:rsidR="00190A70" w:rsidRPr="00190A70">
        <w:rPr>
          <w:b w:val="0"/>
          <w:bCs w:val="0"/>
          <w:shd w:val="clear" w:color="auto" w:fill="FFFFFF"/>
        </w:rPr>
        <w:t>Bounding Box</w:t>
      </w:r>
      <w:bookmarkEnd w:id="203"/>
    </w:p>
    <w:p w14:paraId="464CFB1B" w14:textId="401A8EEE" w:rsidR="00EB5D03" w:rsidRDefault="00EB5D03" w:rsidP="00B6061A"/>
    <w:p w14:paraId="55EA247D" w14:textId="6C9ADCE0" w:rsidR="00B6061A" w:rsidRDefault="00B6061A" w:rsidP="00B6061A">
      <w:pPr>
        <w:rPr>
          <w:cs/>
        </w:rPr>
      </w:pPr>
      <w:r>
        <w:rPr>
          <w:rFonts w:hint="cs"/>
          <w:cs/>
        </w:rPr>
        <w:t>การ</w:t>
      </w:r>
      <w:r w:rsidR="00A00528">
        <w:rPr>
          <w:rFonts w:hint="cs"/>
          <w:cs/>
        </w:rPr>
        <w:t xml:space="preserve">แทนค่าความสูงแความกว้างของ </w:t>
      </w:r>
      <w:r>
        <w:rPr>
          <w:shd w:val="clear" w:color="auto" w:fill="FFFFFF"/>
        </w:rPr>
        <w:t>Bounding Box</w:t>
      </w:r>
    </w:p>
    <w:p w14:paraId="7330C238" w14:textId="4CDB7B09" w:rsidR="003E73A1" w:rsidRDefault="003E73A1" w:rsidP="007242B8">
      <w:pPr>
        <w:jc w:val="thaiDistribute"/>
        <w:rPr>
          <w:shd w:val="clear" w:color="auto" w:fill="FFFFFF"/>
        </w:rPr>
      </w:pPr>
      <w:r>
        <w:rPr>
          <w:shd w:val="clear" w:color="auto" w:fill="FFFFFF"/>
        </w:rPr>
        <w:t xml:space="preserve">Bounding Box </w:t>
      </w:r>
      <w:r>
        <w:rPr>
          <w:rFonts w:hint="cs"/>
          <w:shd w:val="clear" w:color="auto" w:fill="FFFFFF"/>
          <w:cs/>
        </w:rPr>
        <w:t xml:space="preserve">คือการ </w:t>
      </w:r>
      <w:r w:rsidRPr="003E73A1">
        <w:rPr>
          <w:cs/>
        </w:rPr>
        <w:t>วาดกล่องรอบวัตถุ</w:t>
      </w:r>
      <w:r w:rsidR="00EB5D03">
        <w:rPr>
          <w:rFonts w:hint="cs"/>
          <w:cs/>
        </w:rPr>
        <w:t xml:space="preserve"> </w:t>
      </w:r>
      <w:r w:rsidR="00EB5D03">
        <w:rPr>
          <w:shd w:val="clear" w:color="auto" w:fill="FFFFFF"/>
          <w:cs/>
        </w:rPr>
        <w:t xml:space="preserve">ดังที่ได้กล่าวไว้ก่อนหน้านี้ </w:t>
      </w:r>
      <w:r w:rsidR="00EB5D03" w:rsidRPr="00F11AC8">
        <w:rPr>
          <w:rFonts w:hint="cs"/>
        </w:rPr>
        <w:t xml:space="preserve">bx, by, </w:t>
      </w:r>
      <w:proofErr w:type="spellStart"/>
      <w:r w:rsidR="00EB5D03" w:rsidRPr="00F11AC8">
        <w:rPr>
          <w:rFonts w:hint="cs"/>
        </w:rPr>
        <w:t>bh</w:t>
      </w:r>
      <w:proofErr w:type="spellEnd"/>
      <w:r w:rsidR="00EB5D03" w:rsidRPr="00F11AC8">
        <w:rPr>
          <w:rFonts w:hint="cs"/>
        </w:rPr>
        <w:t>, bw </w:t>
      </w:r>
      <w:r w:rsidR="00EB5D03" w:rsidRPr="00F11AC8">
        <w:rPr>
          <w:rFonts w:hint="cs"/>
          <w:cs/>
        </w:rPr>
        <w:t xml:space="preserve">จะถูกคํานวณเทียบกับเซลล์ </w:t>
      </w:r>
      <w:r w:rsidR="00EB5D03">
        <w:t xml:space="preserve">grid </w:t>
      </w:r>
      <w:r w:rsidR="00EB5D03">
        <w:rPr>
          <w:rFonts w:hint="cs"/>
          <w:cs/>
        </w:rPr>
        <w:t xml:space="preserve">ที่ทำการคำนวณอยู่ </w:t>
      </w:r>
      <w:r w:rsidR="00EB5D03">
        <w:rPr>
          <w:rFonts w:hint="cs"/>
          <w:shd w:val="clear" w:color="auto" w:fill="FFFFFF"/>
          <w:cs/>
        </w:rPr>
        <w:t>พิจารณา</w:t>
      </w:r>
      <w:r w:rsidR="00EB5D03" w:rsidRPr="00EB5D03">
        <w:t xml:space="preserve"> </w:t>
      </w:r>
      <w:r w:rsidR="00EB5D03">
        <w:t xml:space="preserve">grid </w:t>
      </w:r>
      <w:r w:rsidR="00EB5D03">
        <w:rPr>
          <w:rFonts w:hint="cs"/>
          <w:shd w:val="clear" w:color="auto" w:fill="FFFFFF"/>
          <w:cs/>
        </w:rPr>
        <w:t>ตรงที่มีกรอบของตัวอักษร</w:t>
      </w:r>
    </w:p>
    <w:p w14:paraId="09C4EA30" w14:textId="77777777" w:rsidR="00E718F9" w:rsidRDefault="00FF0EB1" w:rsidP="007242B8">
      <w:pPr>
        <w:jc w:val="thaiDistribute"/>
        <w:rPr>
          <w:shd w:val="clear" w:color="auto" w:fill="FFFFFF"/>
        </w:rPr>
      </w:pPr>
      <w:r w:rsidRPr="00F11AC8">
        <w:rPr>
          <w:rFonts w:hint="cs"/>
        </w:rPr>
        <w:t>bx, by</w:t>
      </w:r>
      <w:r>
        <w:rPr>
          <w:rFonts w:hint="cs"/>
          <w:shd w:val="clear" w:color="auto" w:fill="FFFFFF"/>
          <w:cs/>
        </w:rPr>
        <w:t xml:space="preserve"> คือพิกัด </w:t>
      </w:r>
      <w:r>
        <w:rPr>
          <w:rFonts w:hint="cs"/>
          <w:shd w:val="clear" w:color="auto" w:fill="FFFFFF"/>
        </w:rPr>
        <w:t xml:space="preserve">x </w:t>
      </w:r>
      <w:r>
        <w:rPr>
          <w:rFonts w:hint="cs"/>
          <w:shd w:val="clear" w:color="auto" w:fill="FFFFFF"/>
          <w:cs/>
        </w:rPr>
        <w:t xml:space="preserve">และ </w:t>
      </w:r>
      <w:r>
        <w:rPr>
          <w:rFonts w:hint="cs"/>
          <w:shd w:val="clear" w:color="auto" w:fill="FFFFFF"/>
        </w:rPr>
        <w:t xml:space="preserve">y </w:t>
      </w:r>
      <w:r>
        <w:rPr>
          <w:rFonts w:hint="cs"/>
          <w:shd w:val="clear" w:color="auto" w:fill="FFFFFF"/>
          <w:cs/>
        </w:rPr>
        <w:t>ของจุดกึ่งกลางของวัตถุที่เกี่ยวกับตารางนี้</w:t>
      </w:r>
      <w:r>
        <w:rPr>
          <w:rFonts w:hint="cs"/>
          <w:shd w:val="clear" w:color="auto" w:fill="FFFFFF"/>
        </w:rPr>
        <w:t> </w:t>
      </w:r>
      <w:r>
        <w:rPr>
          <w:rFonts w:hint="cs"/>
          <w:shd w:val="clear" w:color="auto" w:fill="FFFFFF"/>
          <w:cs/>
        </w:rPr>
        <w:t>ในกรณีนี้</w:t>
      </w:r>
    </w:p>
    <w:p w14:paraId="13F4301A" w14:textId="7C6A817A" w:rsidR="00FF0EB1" w:rsidRPr="00FF0EB1" w:rsidRDefault="00FF0EB1" w:rsidP="007242B8">
      <w:pPr>
        <w:jc w:val="thaiDistribute"/>
        <w:rPr>
          <w:rFonts w:hint="cs"/>
          <w:shd w:val="clear" w:color="auto" w:fill="FFFFFF"/>
          <w:cs/>
        </w:rPr>
      </w:pPr>
      <w:r>
        <w:rPr>
          <w:rFonts w:hint="cs"/>
          <w:shd w:val="clear" w:color="auto" w:fill="FFFFFF"/>
          <w:cs/>
        </w:rPr>
        <w:t xml:space="preserve">จะเป็น </w:t>
      </w:r>
      <w:r w:rsidRPr="00F11AC8">
        <w:rPr>
          <w:rFonts w:hint="cs"/>
        </w:rPr>
        <w:t>bx</w:t>
      </w:r>
      <w:r>
        <w:rPr>
          <w:shd w:val="clear" w:color="auto" w:fill="FFFFFF"/>
          <w:cs/>
        </w:rPr>
        <w:t xml:space="preserve"> = 0.</w:t>
      </w:r>
      <w:r>
        <w:rPr>
          <w:shd w:val="clear" w:color="auto" w:fill="FFFFFF"/>
        </w:rPr>
        <w:t>9</w:t>
      </w:r>
      <w:r>
        <w:rPr>
          <w:shd w:val="clear" w:color="auto" w:fill="FFFFFF"/>
          <w:cs/>
        </w:rPr>
        <w:t xml:space="preserve"> และ </w:t>
      </w:r>
      <w:r w:rsidRPr="00F11AC8">
        <w:rPr>
          <w:rFonts w:hint="cs"/>
        </w:rPr>
        <w:t>by</w:t>
      </w:r>
      <w:r>
        <w:rPr>
          <w:shd w:val="clear" w:color="auto" w:fill="FFFFFF"/>
        </w:rPr>
        <w:t> </w:t>
      </w:r>
      <w:r>
        <w:rPr>
          <w:shd w:val="clear" w:color="auto" w:fill="FFFFFF"/>
          <w:cs/>
        </w:rPr>
        <w:t>= 0.</w:t>
      </w:r>
      <w:r>
        <w:rPr>
          <w:shd w:val="clear" w:color="auto" w:fill="FFFFFF"/>
        </w:rPr>
        <w:t>4</w:t>
      </w:r>
      <w:r w:rsidR="00EC312C">
        <w:rPr>
          <w:rFonts w:hint="cs"/>
          <w:shd w:val="clear" w:color="auto" w:fill="FFFFFF"/>
          <w:cs/>
        </w:rPr>
        <w:t xml:space="preserve">โดยจะวัดจากจุกึ่งกลางของ </w:t>
      </w:r>
      <w:r w:rsidR="00EC312C">
        <w:rPr>
          <w:shd w:val="clear" w:color="auto" w:fill="FFFFFF"/>
        </w:rPr>
        <w:t>Bounding Box</w:t>
      </w:r>
    </w:p>
    <w:p w14:paraId="32FB3F4A" w14:textId="6907BE41" w:rsidR="00FF0EB1" w:rsidRDefault="00FF0EB1" w:rsidP="007242B8">
      <w:pPr>
        <w:jc w:val="thaiDistribute"/>
        <w:rPr>
          <w:shd w:val="clear" w:color="auto" w:fill="FFFFFF"/>
        </w:rPr>
      </w:pPr>
      <w:proofErr w:type="spellStart"/>
      <w:r w:rsidRPr="00F11AC8">
        <w:rPr>
          <w:rFonts w:hint="cs"/>
        </w:rPr>
        <w:t>bh</w:t>
      </w:r>
      <w:proofErr w:type="spellEnd"/>
      <w:r>
        <w:rPr>
          <w:rFonts w:hint="cs"/>
          <w:shd w:val="clear" w:color="auto" w:fill="FFFFFF"/>
        </w:rPr>
        <w:t> </w:t>
      </w:r>
      <w:r>
        <w:rPr>
          <w:rFonts w:hint="cs"/>
          <w:shd w:val="clear" w:color="auto" w:fill="FFFFFF"/>
          <w:cs/>
        </w:rPr>
        <w:t>คืออัตราส่วนของความสูงของ</w:t>
      </w:r>
      <w:r w:rsidRPr="00FF0EB1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Bounding Box </w:t>
      </w:r>
      <w:r>
        <w:rPr>
          <w:rFonts w:hint="cs"/>
          <w:shd w:val="clear" w:color="auto" w:fill="FFFFFF"/>
          <w:cs/>
        </w:rPr>
        <w:t>กับความสูงของเซลล์ก</w:t>
      </w:r>
      <w:proofErr w:type="spellStart"/>
      <w:r>
        <w:rPr>
          <w:rFonts w:hint="cs"/>
          <w:shd w:val="clear" w:color="auto" w:fill="FFFFFF"/>
          <w:cs/>
        </w:rPr>
        <w:t>ริด</w:t>
      </w:r>
      <w:proofErr w:type="spellEnd"/>
      <w:r>
        <w:rPr>
          <w:rFonts w:hint="cs"/>
          <w:shd w:val="clear" w:color="auto" w:fill="FFFFFF"/>
          <w:cs/>
        </w:rPr>
        <w:t>ที่เกี่ยวข้องซึ่งในกรณีของ</w:t>
      </w:r>
      <w:r w:rsidR="00EC312C">
        <w:rPr>
          <w:rFonts w:hint="cs"/>
          <w:shd w:val="clear" w:color="auto" w:fill="FFFFFF"/>
          <w:cs/>
        </w:rPr>
        <w:t>รูปภาพในตัวอย่างจะมีค่า</w:t>
      </w:r>
      <w:r>
        <w:rPr>
          <w:rFonts w:hint="cs"/>
          <w:shd w:val="clear" w:color="auto" w:fill="FFFFFF"/>
          <w:cs/>
        </w:rPr>
        <w:t>คือประมาณ</w:t>
      </w:r>
      <w:r w:rsidR="00EC312C">
        <w:rPr>
          <w:rFonts w:hint="cs"/>
          <w:shd w:val="clear" w:color="auto" w:fill="FFFFFF"/>
          <w:cs/>
        </w:rPr>
        <w:t xml:space="preserve"> </w:t>
      </w:r>
      <w:proofErr w:type="spellStart"/>
      <w:r>
        <w:rPr>
          <w:shd w:val="clear" w:color="auto" w:fill="FFFFFF"/>
        </w:rPr>
        <w:t>bh</w:t>
      </w:r>
      <w:proofErr w:type="spellEnd"/>
      <w:r>
        <w:rPr>
          <w:rFonts w:hint="cs"/>
          <w:shd w:val="clear" w:color="auto" w:fill="FFFFFF"/>
        </w:rPr>
        <w:t> </w:t>
      </w:r>
      <w:r>
        <w:rPr>
          <w:rFonts w:hint="cs"/>
          <w:shd w:val="clear" w:color="auto" w:fill="FFFFFF"/>
          <w:cs/>
        </w:rPr>
        <w:t xml:space="preserve">= </w:t>
      </w:r>
      <w:r>
        <w:rPr>
          <w:shd w:val="clear" w:color="auto" w:fill="FFFFFF"/>
        </w:rPr>
        <w:t>0.3</w:t>
      </w:r>
      <w:r w:rsidR="00EC312C">
        <w:rPr>
          <w:rFonts w:hint="cs"/>
          <w:shd w:val="clear" w:color="auto" w:fill="FFFFFF"/>
          <w:cs/>
        </w:rPr>
        <w:t xml:space="preserve"> </w:t>
      </w:r>
      <w:r>
        <w:rPr>
          <w:rFonts w:hint="cs"/>
          <w:shd w:val="clear" w:color="auto" w:fill="FFFFFF"/>
          <w:cs/>
        </w:rPr>
        <w:t>โดยประมาณ</w:t>
      </w:r>
    </w:p>
    <w:p w14:paraId="7B05C6FC" w14:textId="28C6859E" w:rsidR="00FF0EB1" w:rsidRDefault="00FF0EB1" w:rsidP="007242B8">
      <w:pPr>
        <w:jc w:val="thaiDistribute"/>
        <w:rPr>
          <w:shd w:val="clear" w:color="auto" w:fill="FFFFFF"/>
        </w:rPr>
      </w:pPr>
      <w:r w:rsidRPr="00F11AC8">
        <w:rPr>
          <w:rFonts w:hint="cs"/>
        </w:rPr>
        <w:t>bw</w:t>
      </w:r>
      <w:r>
        <w:rPr>
          <w:rFonts w:hint="cs"/>
          <w:shd w:val="clear" w:color="auto" w:fill="FFFFFF"/>
        </w:rPr>
        <w:t> </w:t>
      </w:r>
      <w:r>
        <w:rPr>
          <w:rFonts w:hint="cs"/>
          <w:shd w:val="clear" w:color="auto" w:fill="FFFFFF"/>
          <w:cs/>
        </w:rPr>
        <w:t>คืออัตราส่วนของความกว้างของ</w:t>
      </w:r>
      <w:r w:rsidRPr="00FF0EB1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Bounding Box </w:t>
      </w:r>
      <w:r>
        <w:rPr>
          <w:rFonts w:hint="cs"/>
          <w:shd w:val="clear" w:color="auto" w:fill="FFFFFF"/>
          <w:cs/>
        </w:rPr>
        <w:t>ดังนั้น</w:t>
      </w:r>
      <w:r>
        <w:rPr>
          <w:sz w:val="20"/>
          <w:szCs w:val="20"/>
          <w:shd w:val="clear" w:color="auto" w:fill="FFFFFF"/>
          <w:vertAlign w:val="subscript"/>
        </w:rPr>
        <w:t xml:space="preserve"> </w:t>
      </w:r>
      <w:r w:rsidRPr="00F11AC8">
        <w:rPr>
          <w:rFonts w:hint="cs"/>
        </w:rPr>
        <w:t>bw</w:t>
      </w:r>
      <w:r>
        <w:rPr>
          <w:rFonts w:hint="cs"/>
          <w:shd w:val="clear" w:color="auto" w:fill="FFFFFF"/>
        </w:rPr>
        <w:t> </w:t>
      </w:r>
      <w:r>
        <w:rPr>
          <w:rFonts w:hint="cs"/>
          <w:shd w:val="clear" w:color="auto" w:fill="FFFFFF"/>
          <w:cs/>
        </w:rPr>
        <w:t xml:space="preserve">= </w:t>
      </w:r>
      <w:r>
        <w:rPr>
          <w:shd w:val="clear" w:color="auto" w:fill="FFFFFF"/>
        </w:rPr>
        <w:t>1.5</w:t>
      </w:r>
      <w:r>
        <w:rPr>
          <w:rFonts w:hint="cs"/>
          <w:shd w:val="clear" w:color="auto" w:fill="FFFFFF"/>
          <w:cs/>
        </w:rPr>
        <w:t xml:space="preserve"> โดยประมาณ</w:t>
      </w:r>
    </w:p>
    <w:p w14:paraId="3D69889C" w14:textId="44C7C8C3" w:rsidR="00FF0EB1" w:rsidRDefault="00FF0EB1" w:rsidP="007242B8">
      <w:pPr>
        <w:jc w:val="thaiDistribute"/>
      </w:pPr>
      <w:r>
        <w:rPr>
          <w:shd w:val="clear" w:color="auto" w:fill="FFFFFF"/>
        </w:rPr>
        <w:t xml:space="preserve">label </w:t>
      </w:r>
      <w:r>
        <w:rPr>
          <w:rFonts w:hint="cs"/>
          <w:shd w:val="clear" w:color="auto" w:fill="FFFFFF"/>
        </w:rPr>
        <w:t xml:space="preserve">y </w:t>
      </w:r>
      <w:r>
        <w:rPr>
          <w:rFonts w:hint="cs"/>
          <w:shd w:val="clear" w:color="auto" w:fill="FFFFFF"/>
          <w:cs/>
        </w:rPr>
        <w:t>สําหรับ</w:t>
      </w:r>
      <w:r>
        <w:rPr>
          <w:shd w:val="clear" w:color="auto" w:fill="FFFFFF"/>
        </w:rPr>
        <w:t xml:space="preserve"> grid </w:t>
      </w:r>
      <w:r>
        <w:rPr>
          <w:rFonts w:hint="cs"/>
          <w:shd w:val="clear" w:color="auto" w:fill="FFFFFF"/>
          <w:cs/>
        </w:rPr>
        <w:t>นี้จะมีค่าดังนี้</w:t>
      </w:r>
    </w:p>
    <w:p w14:paraId="123870F7" w14:textId="24AEB8F8" w:rsidR="00190A70" w:rsidRPr="00190A70" w:rsidRDefault="00190A70" w:rsidP="00190A70">
      <w:pPr>
        <w:pStyle w:val="a9"/>
        <w:keepNext/>
        <w:ind w:firstLine="0"/>
        <w:jc w:val="left"/>
        <w:rPr>
          <w:b w:val="0"/>
          <w:bCs w:val="0"/>
        </w:rPr>
      </w:pPr>
      <w:bookmarkStart w:id="204" w:name="_Toc131461975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DB3462">
        <w:rPr>
          <w:cs/>
        </w:rPr>
        <w:t>6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FF0EB1">
        <w:rPr>
          <w:rFonts w:hint="cs"/>
          <w:b w:val="0"/>
          <w:bCs w:val="0"/>
          <w:cs/>
        </w:rPr>
        <w:t xml:space="preserve">การแทนค่า </w:t>
      </w:r>
      <w:r w:rsidRPr="00190A70">
        <w:rPr>
          <w:rFonts w:hint="cs"/>
          <w:b w:val="0"/>
          <w:bCs w:val="0"/>
        </w:rPr>
        <w:t>bx, by, bh, bw</w:t>
      </w:r>
      <w:bookmarkEnd w:id="204"/>
      <w:r w:rsidRPr="00F11AC8">
        <w:rPr>
          <w:rFonts w:hint="cs"/>
        </w:rPr>
        <w:t> 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111"/>
        <w:gridCol w:w="1581"/>
      </w:tblGrid>
      <w:tr w:rsidR="00FF0EB1" w:rsidRPr="001148FC" w14:paraId="1534E164" w14:textId="77777777" w:rsidTr="000036C6">
        <w:trPr>
          <w:trHeight w:val="166"/>
          <w:jc w:val="center"/>
        </w:trPr>
        <w:tc>
          <w:tcPr>
            <w:tcW w:w="1111" w:type="dxa"/>
            <w:vMerge w:val="restart"/>
          </w:tcPr>
          <w:p w14:paraId="14AAAA62" w14:textId="77777777" w:rsidR="00FF0EB1" w:rsidRPr="001148FC" w:rsidRDefault="00FF0EB1" w:rsidP="000036C6">
            <w:pPr>
              <w:jc w:val="center"/>
              <w:rPr>
                <w:sz w:val="24"/>
                <w:szCs w:val="24"/>
              </w:rPr>
            </w:pPr>
          </w:p>
          <w:p w14:paraId="72571FAE" w14:textId="77777777" w:rsidR="00FF0EB1" w:rsidRPr="001148FC" w:rsidRDefault="00FF0EB1" w:rsidP="000036C6">
            <w:pPr>
              <w:rPr>
                <w:sz w:val="24"/>
                <w:szCs w:val="24"/>
              </w:rPr>
            </w:pPr>
          </w:p>
          <w:p w14:paraId="13674B41" w14:textId="77777777" w:rsidR="00FF0EB1" w:rsidRPr="001148FC" w:rsidRDefault="00FF0EB1" w:rsidP="000036C6">
            <w:pPr>
              <w:rPr>
                <w:sz w:val="24"/>
                <w:szCs w:val="24"/>
              </w:rPr>
            </w:pPr>
          </w:p>
          <w:p w14:paraId="7CBEA598" w14:textId="77777777" w:rsidR="00FF0EB1" w:rsidRPr="001148FC" w:rsidRDefault="00FF0EB1" w:rsidP="000036C6">
            <w:pPr>
              <w:jc w:val="center"/>
              <w:rPr>
                <w:sz w:val="24"/>
                <w:szCs w:val="24"/>
              </w:rPr>
            </w:pPr>
            <w:r w:rsidRPr="001148FC">
              <w:rPr>
                <w:sz w:val="24"/>
                <w:szCs w:val="24"/>
              </w:rPr>
              <w:t>y</w:t>
            </w:r>
          </w:p>
        </w:tc>
        <w:tc>
          <w:tcPr>
            <w:tcW w:w="1581" w:type="dxa"/>
          </w:tcPr>
          <w:p w14:paraId="38E3C622" w14:textId="77777777" w:rsidR="00FF0EB1" w:rsidRPr="001148FC" w:rsidRDefault="00FF0EB1" w:rsidP="000036C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FF0EB1" w:rsidRPr="001148FC" w14:paraId="5883E7CD" w14:textId="77777777" w:rsidTr="000036C6">
        <w:trPr>
          <w:trHeight w:val="66"/>
          <w:jc w:val="center"/>
        </w:trPr>
        <w:tc>
          <w:tcPr>
            <w:tcW w:w="1111" w:type="dxa"/>
            <w:vMerge/>
          </w:tcPr>
          <w:p w14:paraId="28B78768" w14:textId="77777777" w:rsidR="00FF0EB1" w:rsidRPr="001148FC" w:rsidRDefault="00FF0EB1" w:rsidP="000036C6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23D25E99" w14:textId="7BEED4A9" w:rsidR="00FF0EB1" w:rsidRPr="001148FC" w:rsidRDefault="00FF0EB1" w:rsidP="000036C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0.9</w:t>
            </w:r>
          </w:p>
        </w:tc>
      </w:tr>
      <w:tr w:rsidR="00FF0EB1" w:rsidRPr="001148FC" w14:paraId="6AE5BF80" w14:textId="77777777" w:rsidTr="000036C6">
        <w:trPr>
          <w:trHeight w:val="66"/>
          <w:jc w:val="center"/>
        </w:trPr>
        <w:tc>
          <w:tcPr>
            <w:tcW w:w="1111" w:type="dxa"/>
            <w:vMerge/>
          </w:tcPr>
          <w:p w14:paraId="5760839B" w14:textId="77777777" w:rsidR="00FF0EB1" w:rsidRPr="001148FC" w:rsidRDefault="00FF0EB1" w:rsidP="000036C6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2CA5ACDF" w14:textId="2C8615A8" w:rsidR="00FF0EB1" w:rsidRPr="001148FC" w:rsidRDefault="00FF0EB1" w:rsidP="000036C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0.4</w:t>
            </w:r>
          </w:p>
        </w:tc>
      </w:tr>
      <w:tr w:rsidR="00FF0EB1" w:rsidRPr="001148FC" w14:paraId="5BA4AC35" w14:textId="77777777" w:rsidTr="000036C6">
        <w:trPr>
          <w:trHeight w:val="66"/>
          <w:jc w:val="center"/>
        </w:trPr>
        <w:tc>
          <w:tcPr>
            <w:tcW w:w="1111" w:type="dxa"/>
            <w:vMerge/>
          </w:tcPr>
          <w:p w14:paraId="0AF07F33" w14:textId="77777777" w:rsidR="00FF0EB1" w:rsidRPr="001148FC" w:rsidRDefault="00FF0EB1" w:rsidP="000036C6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474C7801" w14:textId="14B2AB7E" w:rsidR="00FF0EB1" w:rsidRPr="001148FC" w:rsidRDefault="00FF0EB1" w:rsidP="000036C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</w:t>
            </w:r>
          </w:p>
        </w:tc>
      </w:tr>
      <w:tr w:rsidR="00FF0EB1" w:rsidRPr="001148FC" w14:paraId="0AC07AC2" w14:textId="77777777" w:rsidTr="000036C6">
        <w:trPr>
          <w:trHeight w:val="66"/>
          <w:jc w:val="center"/>
        </w:trPr>
        <w:tc>
          <w:tcPr>
            <w:tcW w:w="1111" w:type="dxa"/>
            <w:vMerge/>
          </w:tcPr>
          <w:p w14:paraId="576F5208" w14:textId="77777777" w:rsidR="00FF0EB1" w:rsidRPr="001148FC" w:rsidRDefault="00FF0EB1" w:rsidP="000036C6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64AAE282" w14:textId="1F8E56C5" w:rsidR="00FF0EB1" w:rsidRPr="001148FC" w:rsidRDefault="00FF0EB1" w:rsidP="000036C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1.5</w:t>
            </w:r>
          </w:p>
        </w:tc>
      </w:tr>
      <w:tr w:rsidR="00FF0EB1" w:rsidRPr="001148FC" w14:paraId="3C388E90" w14:textId="77777777" w:rsidTr="000036C6">
        <w:trPr>
          <w:trHeight w:val="66"/>
          <w:jc w:val="center"/>
        </w:trPr>
        <w:tc>
          <w:tcPr>
            <w:tcW w:w="1111" w:type="dxa"/>
            <w:vMerge/>
          </w:tcPr>
          <w:p w14:paraId="15321CAD" w14:textId="77777777" w:rsidR="00FF0EB1" w:rsidRPr="001148FC" w:rsidRDefault="00FF0EB1" w:rsidP="000036C6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3E82D52A" w14:textId="77777777" w:rsidR="00FF0EB1" w:rsidRPr="001148FC" w:rsidRDefault="00FF0EB1" w:rsidP="000036C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FF0EB1" w:rsidRPr="001148FC" w14:paraId="5355C900" w14:textId="77777777" w:rsidTr="000036C6">
        <w:trPr>
          <w:trHeight w:val="66"/>
          <w:jc w:val="center"/>
        </w:trPr>
        <w:tc>
          <w:tcPr>
            <w:tcW w:w="1111" w:type="dxa"/>
            <w:vMerge/>
          </w:tcPr>
          <w:p w14:paraId="60C21023" w14:textId="77777777" w:rsidR="00FF0EB1" w:rsidRPr="001148FC" w:rsidRDefault="00FF0EB1" w:rsidP="000036C6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0FF20927" w14:textId="77777777" w:rsidR="00FF0EB1" w:rsidRPr="001148FC" w:rsidRDefault="00FF0EB1" w:rsidP="000036C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</w:tbl>
    <w:p w14:paraId="33F944E7" w14:textId="44C7BB4E" w:rsidR="003E73A1" w:rsidRDefault="003E73A1" w:rsidP="00EB5D03"/>
    <w:p w14:paraId="08E01301" w14:textId="3EAF0747" w:rsidR="00FF0EB1" w:rsidRDefault="00FF0EB1" w:rsidP="007242B8">
      <w:pPr>
        <w:jc w:val="thaiDistribute"/>
      </w:pPr>
      <w:r>
        <w:t xml:space="preserve">bx </w:t>
      </w:r>
      <w:r>
        <w:rPr>
          <w:rFonts w:hint="cs"/>
          <w:cs/>
        </w:rPr>
        <w:t>และ</w:t>
      </w:r>
      <w:r>
        <w:t xml:space="preserve"> by</w:t>
      </w:r>
      <w:r>
        <w:rPr>
          <w:rFonts w:hint="cs"/>
        </w:rPr>
        <w:t> </w:t>
      </w:r>
      <w:r>
        <w:rPr>
          <w:rFonts w:hint="cs"/>
          <w:cs/>
        </w:rPr>
        <w:t>จะอยู่ในช่วงระหว่าง 0 ถึง 1 เสมอเนื่องจากจุดกึ่งกลางจะอยู่ภายใน</w:t>
      </w:r>
      <w:r>
        <w:t xml:space="preserve"> grid </w:t>
      </w:r>
      <w:r>
        <w:rPr>
          <w:rFonts w:hint="cs"/>
          <w:cs/>
        </w:rPr>
        <w:t>เสมอ</w:t>
      </w:r>
      <w:r>
        <w:rPr>
          <w:rFonts w:hint="cs"/>
        </w:rPr>
        <w:t> </w:t>
      </w:r>
      <w:r>
        <w:rPr>
          <w:rFonts w:hint="cs"/>
          <w:cs/>
        </w:rPr>
        <w:t xml:space="preserve">ขณะที่ </w:t>
      </w:r>
    </w:p>
    <w:p w14:paraId="0E67A4D2" w14:textId="5BB6FCDE" w:rsidR="00FF0EB1" w:rsidRDefault="00FF0EB1" w:rsidP="007242B8">
      <w:pPr>
        <w:jc w:val="thaiDistribute"/>
        <w:rPr>
          <w:rFonts w:eastAsia="Times New Roman" w:cs="Times New Roman"/>
        </w:rPr>
      </w:pPr>
      <w:proofErr w:type="spellStart"/>
      <w:r>
        <w:t>bh</w:t>
      </w:r>
      <w:proofErr w:type="spellEnd"/>
      <w:r>
        <w:t xml:space="preserve"> </w:t>
      </w:r>
      <w:r>
        <w:rPr>
          <w:rFonts w:hint="cs"/>
          <w:cs/>
        </w:rPr>
        <w:t xml:space="preserve">และ </w:t>
      </w:r>
      <w:r>
        <w:t xml:space="preserve">bw </w:t>
      </w:r>
      <w:r>
        <w:rPr>
          <w:rFonts w:hint="cs"/>
          <w:cs/>
        </w:rPr>
        <w:t>สามารถมากกว่า 1 ในกรณีที่</w:t>
      </w:r>
      <w:r w:rsidRPr="00FF0EB1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Bounding </w:t>
      </w:r>
      <w:proofErr w:type="gramStart"/>
      <w:r>
        <w:rPr>
          <w:shd w:val="clear" w:color="auto" w:fill="FFFFFF"/>
        </w:rPr>
        <w:t xml:space="preserve">Box  </w:t>
      </w:r>
      <w:r>
        <w:rPr>
          <w:rFonts w:hint="cs"/>
          <w:cs/>
        </w:rPr>
        <w:t>มากกว่าขนาดของ</w:t>
      </w:r>
      <w:proofErr w:type="gramEnd"/>
      <w:r>
        <w:t xml:space="preserve"> grid</w:t>
      </w:r>
    </w:p>
    <w:p w14:paraId="3B030066" w14:textId="20E993D6" w:rsidR="00B6061A" w:rsidRDefault="00B6061A">
      <w:pPr>
        <w:rPr>
          <w:rFonts w:ascii="TH Sarabun New" w:hAnsi="TH Sarabun New" w:cs="TH Sarabun New"/>
        </w:rPr>
      </w:pPr>
    </w:p>
    <w:p w14:paraId="3BD93E93" w14:textId="18427255" w:rsidR="00F65FA1" w:rsidRDefault="00F65FA1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br w:type="page"/>
      </w:r>
    </w:p>
    <w:p w14:paraId="4828F40E" w14:textId="77777777" w:rsidR="00F65FA1" w:rsidRDefault="00F65FA1">
      <w:pPr>
        <w:rPr>
          <w:rFonts w:ascii="TH Sarabun New" w:hAnsi="TH Sarabun New" w:cs="TH Sarabun New"/>
        </w:rPr>
      </w:pPr>
    </w:p>
    <w:p w14:paraId="2A8442C2" w14:textId="77777777" w:rsidR="00B6061A" w:rsidRDefault="00B6061A">
      <w:pPr>
        <w:rPr>
          <w:rFonts w:ascii="TH Sarabun New" w:hAnsi="TH Sarabun New" w:cs="TH Sarabun New"/>
        </w:rPr>
      </w:pPr>
    </w:p>
    <w:p w14:paraId="73D9E688" w14:textId="77777777" w:rsidR="00B6061A" w:rsidRDefault="00B6061A">
      <w:pPr>
        <w:rPr>
          <w:rFonts w:ascii="TH Sarabun New" w:hAnsi="TH Sarabun New" w:cs="TH Sarabun New"/>
        </w:rPr>
      </w:pPr>
    </w:p>
    <w:p w14:paraId="31CB6DD3" w14:textId="02B2ED45" w:rsidR="0036592B" w:rsidRDefault="00B6061A" w:rsidP="00DB3462">
      <w:pPr>
        <w:ind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1.2 </w:t>
      </w:r>
      <w:r>
        <w:rPr>
          <w:rFonts w:ascii="TH Sarabun New" w:hAnsi="TH Sarabun New" w:cs="TH Sarabun New" w:hint="cs"/>
          <w:cs/>
        </w:rPr>
        <w:t xml:space="preserve">การทำ </w:t>
      </w:r>
      <w:r w:rsidR="0036592B">
        <w:rPr>
          <w:rFonts w:ascii="TH Sarabun New" w:hAnsi="TH Sarabun New" w:cs="TH Sarabun New"/>
        </w:rPr>
        <w:t>anchor box</w:t>
      </w:r>
    </w:p>
    <w:p w14:paraId="3D9C9237" w14:textId="0C56DD56" w:rsidR="0063094A" w:rsidRPr="00A00528" w:rsidRDefault="0063094A">
      <w:pPr>
        <w:rPr>
          <w:cs/>
        </w:rPr>
      </w:pPr>
      <w:r>
        <w:rPr>
          <w:rFonts w:ascii="TH Sarabun New" w:hAnsi="TH Sarabun New" w:cs="TH Sarabun New" w:hint="cs"/>
          <w:cs/>
        </w:rPr>
        <w:t>เป็นการสร้าง</w:t>
      </w:r>
      <w:r w:rsidR="00B6061A">
        <w:rPr>
          <w:rFonts w:ascii="TH Sarabun New" w:hAnsi="TH Sarabun New" w:cs="TH Sarabun New" w:hint="cs"/>
          <w:cs/>
        </w:rPr>
        <w:t xml:space="preserve"> </w:t>
      </w:r>
      <w:r w:rsidR="00B6061A">
        <w:rPr>
          <w:rFonts w:ascii="TH Sarabun New" w:hAnsi="TH Sarabun New" w:cs="TH Sarabun New"/>
        </w:rPr>
        <w:t xml:space="preserve">anchor box </w:t>
      </w:r>
      <w:r w:rsidR="00B6061A">
        <w:rPr>
          <w:rFonts w:ascii="TH Sarabun New" w:hAnsi="TH Sarabun New" w:cs="TH Sarabun New" w:hint="cs"/>
          <w:cs/>
        </w:rPr>
        <w:t xml:space="preserve">ที่มีรูปร่างต่างกันเพื่อเพิ่มความแม่นยำในการตรวจจับของโมเดลโดยถ้ามี </w:t>
      </w:r>
      <w:r w:rsidR="00B6061A">
        <w:rPr>
          <w:rFonts w:ascii="TH Sarabun New" w:hAnsi="TH Sarabun New" w:cs="TH Sarabun New"/>
        </w:rPr>
        <w:t>anchor box 2</w:t>
      </w:r>
      <w:r w:rsidR="00B6061A">
        <w:rPr>
          <w:rFonts w:ascii="TH Sarabun New" w:hAnsi="TH Sarabun New" w:cs="TH Sarabun New" w:hint="cs"/>
          <w:cs/>
        </w:rPr>
        <w:t xml:space="preserve"> กล่อง ค่า </w:t>
      </w:r>
      <w:r w:rsidR="00B6061A">
        <w:rPr>
          <w:rFonts w:ascii="TH Sarabun New" w:hAnsi="TH Sarabun New" w:cs="TH Sarabun New"/>
        </w:rPr>
        <w:t xml:space="preserve">label y </w:t>
      </w:r>
      <w:r w:rsidR="00A00528">
        <w:rPr>
          <w:rFonts w:ascii="TH Sarabun New" w:hAnsi="TH Sarabun New" w:cs="TH Sarabun New" w:hint="cs"/>
          <w:cs/>
        </w:rPr>
        <w:t xml:space="preserve">โดยที่ค่า </w:t>
      </w:r>
      <w:r w:rsidR="00A00528">
        <w:rPr>
          <w:rFonts w:ascii="TH Sarabun New" w:hAnsi="TH Sarabun New" w:cs="TH Sarabun New"/>
        </w:rPr>
        <w:t>parameter</w:t>
      </w:r>
      <w:r w:rsidR="00A00528">
        <w:rPr>
          <w:rFonts w:ascii="TH Sarabun New" w:hAnsi="TH Sarabun New" w:cs="TH Sarabun New" w:hint="cs"/>
          <w:cs/>
        </w:rPr>
        <w:t xml:space="preserve"> </w:t>
      </w:r>
      <w:r w:rsidR="00A00528">
        <w:rPr>
          <w:rFonts w:hint="cs"/>
          <w:cs/>
        </w:rPr>
        <w:t>7</w:t>
      </w:r>
      <w:r w:rsidR="00A00528" w:rsidRPr="00B6061A">
        <w:rPr>
          <w:rFonts w:hint="cs"/>
          <w:cs/>
        </w:rPr>
        <w:t xml:space="preserve"> แถวแรกเป็นของ</w:t>
      </w:r>
      <w:r w:rsidR="00A00528">
        <w:t xml:space="preserve"> anchor box </w:t>
      </w:r>
      <w:r w:rsidR="00A00528">
        <w:rPr>
          <w:rFonts w:hint="cs"/>
          <w:cs/>
        </w:rPr>
        <w:t xml:space="preserve">ที่ 1 </w:t>
      </w:r>
      <w:r w:rsidR="00A00528" w:rsidRPr="00B6061A">
        <w:rPr>
          <w:rFonts w:hint="cs"/>
          <w:cs/>
        </w:rPr>
        <w:t xml:space="preserve"> และอีก </w:t>
      </w:r>
      <w:r w:rsidR="00A00528">
        <w:rPr>
          <w:rFonts w:hint="cs"/>
          <w:cs/>
        </w:rPr>
        <w:t>7</w:t>
      </w:r>
      <w:r w:rsidR="00A00528" w:rsidRPr="00B6061A">
        <w:rPr>
          <w:rFonts w:hint="cs"/>
          <w:cs/>
        </w:rPr>
        <w:t xml:space="preserve"> แถวที่เหลือเป็นของ</w:t>
      </w:r>
      <w:r w:rsidR="00A00528" w:rsidRPr="00A00528">
        <w:t xml:space="preserve"> </w:t>
      </w:r>
      <w:r w:rsidR="00A00528">
        <w:t xml:space="preserve">anchor box </w:t>
      </w:r>
      <w:r w:rsidR="00A00528">
        <w:rPr>
          <w:rFonts w:hint="cs"/>
          <w:cs/>
        </w:rPr>
        <w:t xml:space="preserve">ที่ </w:t>
      </w:r>
      <w:r w:rsidR="00A00528" w:rsidRPr="00B6061A">
        <w:rPr>
          <w:rFonts w:hint="cs"/>
          <w:cs/>
        </w:rPr>
        <w:t>2</w:t>
      </w:r>
      <w:r w:rsidR="00A00528">
        <w:t xml:space="preserve"> </w:t>
      </w:r>
      <w:r w:rsidR="00A00528">
        <w:rPr>
          <w:rFonts w:hint="cs"/>
          <w:cs/>
        </w:rPr>
        <w:t>โดย</w:t>
      </w:r>
      <w:r w:rsidR="00B6061A">
        <w:rPr>
          <w:rFonts w:ascii="TH Sarabun New" w:hAnsi="TH Sarabun New" w:cs="TH Sarabun New" w:hint="cs"/>
          <w:cs/>
        </w:rPr>
        <w:t>จะเปลี่ยนแปลงไปดังนี้</w:t>
      </w:r>
    </w:p>
    <w:p w14:paraId="48686745" w14:textId="49A883A5" w:rsidR="00DB3462" w:rsidRPr="00DB3462" w:rsidRDefault="00DB3462" w:rsidP="00DB3462">
      <w:pPr>
        <w:pStyle w:val="a9"/>
        <w:keepNext/>
        <w:ind w:firstLine="0"/>
        <w:jc w:val="left"/>
        <w:rPr>
          <w:rFonts w:hint="cs"/>
          <w:b w:val="0"/>
          <w:bCs w:val="0"/>
        </w:rPr>
      </w:pPr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7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b w:val="0"/>
          <w:bCs w:val="0"/>
        </w:rPr>
        <w:t xml:space="preserve">parameter </w:t>
      </w:r>
      <w:r>
        <w:rPr>
          <w:rFonts w:hint="cs"/>
          <w:b w:val="0"/>
          <w:bCs w:val="0"/>
          <w:cs/>
        </w:rPr>
        <w:t xml:space="preserve">ของการทำ </w:t>
      </w:r>
      <w:r>
        <w:rPr>
          <w:b w:val="0"/>
          <w:bCs w:val="0"/>
        </w:rPr>
        <w:t>anchor box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111"/>
        <w:gridCol w:w="1581"/>
      </w:tblGrid>
      <w:tr w:rsidR="00B6061A" w:rsidRPr="001148FC" w14:paraId="5B2BD64F" w14:textId="77777777" w:rsidTr="002820E0">
        <w:trPr>
          <w:trHeight w:val="166"/>
          <w:jc w:val="center"/>
        </w:trPr>
        <w:tc>
          <w:tcPr>
            <w:tcW w:w="1111" w:type="dxa"/>
            <w:vMerge w:val="restart"/>
          </w:tcPr>
          <w:p w14:paraId="362BDECA" w14:textId="77777777" w:rsidR="00B6061A" w:rsidRPr="001148FC" w:rsidRDefault="00B6061A" w:rsidP="002820E0">
            <w:pPr>
              <w:jc w:val="center"/>
              <w:rPr>
                <w:sz w:val="24"/>
                <w:szCs w:val="24"/>
              </w:rPr>
            </w:pPr>
          </w:p>
          <w:p w14:paraId="4C0EACDF" w14:textId="77777777" w:rsidR="00B6061A" w:rsidRPr="001148FC" w:rsidRDefault="00B6061A" w:rsidP="002820E0">
            <w:pPr>
              <w:rPr>
                <w:sz w:val="24"/>
                <w:szCs w:val="24"/>
              </w:rPr>
            </w:pPr>
          </w:p>
          <w:p w14:paraId="6A0AB768" w14:textId="1A70EFB9" w:rsidR="00B6061A" w:rsidRDefault="00B6061A" w:rsidP="002820E0">
            <w:pPr>
              <w:rPr>
                <w:sz w:val="24"/>
                <w:szCs w:val="24"/>
              </w:rPr>
            </w:pPr>
          </w:p>
          <w:p w14:paraId="79A94A3F" w14:textId="6E923C02" w:rsidR="00B6061A" w:rsidRDefault="00B6061A" w:rsidP="002820E0">
            <w:pPr>
              <w:rPr>
                <w:sz w:val="24"/>
                <w:szCs w:val="24"/>
              </w:rPr>
            </w:pPr>
          </w:p>
          <w:p w14:paraId="7B1512EE" w14:textId="72843E8D" w:rsidR="00B6061A" w:rsidRDefault="00B6061A" w:rsidP="002820E0">
            <w:pPr>
              <w:rPr>
                <w:sz w:val="24"/>
                <w:szCs w:val="24"/>
              </w:rPr>
            </w:pPr>
          </w:p>
          <w:p w14:paraId="5DA7B772" w14:textId="77777777" w:rsidR="00B6061A" w:rsidRPr="001148FC" w:rsidRDefault="00B6061A" w:rsidP="002820E0">
            <w:pPr>
              <w:rPr>
                <w:sz w:val="24"/>
                <w:szCs w:val="24"/>
              </w:rPr>
            </w:pPr>
          </w:p>
          <w:p w14:paraId="382B0D2A" w14:textId="77777777" w:rsidR="00B6061A" w:rsidRPr="001148FC" w:rsidRDefault="00B6061A" w:rsidP="002820E0">
            <w:pPr>
              <w:jc w:val="center"/>
              <w:rPr>
                <w:sz w:val="24"/>
                <w:szCs w:val="24"/>
              </w:rPr>
            </w:pPr>
            <w:r w:rsidRPr="001148FC">
              <w:rPr>
                <w:sz w:val="24"/>
                <w:szCs w:val="24"/>
              </w:rPr>
              <w:t>y</w:t>
            </w:r>
          </w:p>
        </w:tc>
        <w:tc>
          <w:tcPr>
            <w:tcW w:w="1581" w:type="dxa"/>
          </w:tcPr>
          <w:p w14:paraId="66A4CBD0" w14:textId="77777777" w:rsidR="00B6061A" w:rsidRPr="001148FC" w:rsidRDefault="00B6061A" w:rsidP="002820E0">
            <w:pPr>
              <w:jc w:val="center"/>
              <w:rPr>
                <w:sz w:val="24"/>
                <w:szCs w:val="24"/>
              </w:rPr>
            </w:pPr>
            <w:r w:rsidRPr="001148FC">
              <w:rPr>
                <w:sz w:val="24"/>
                <w:szCs w:val="24"/>
              </w:rPr>
              <w:t>pc</w:t>
            </w:r>
          </w:p>
        </w:tc>
      </w:tr>
      <w:tr w:rsidR="00B6061A" w:rsidRPr="001148FC" w14:paraId="189C6A13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3BC9762E" w14:textId="77777777" w:rsidR="00B6061A" w:rsidRPr="001148FC" w:rsidRDefault="00B6061A" w:rsidP="002820E0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3AC7A89D" w14:textId="77777777" w:rsidR="00B6061A" w:rsidRPr="001148FC" w:rsidRDefault="00B6061A" w:rsidP="002820E0">
            <w:pPr>
              <w:jc w:val="center"/>
              <w:rPr>
                <w:sz w:val="24"/>
                <w:szCs w:val="24"/>
              </w:rPr>
            </w:pPr>
            <w:r w:rsidRPr="00756EEC">
              <w:rPr>
                <w:sz w:val="24"/>
                <w:szCs w:val="24"/>
              </w:rPr>
              <w:t>bx</w:t>
            </w:r>
          </w:p>
        </w:tc>
      </w:tr>
      <w:tr w:rsidR="00B6061A" w:rsidRPr="001148FC" w14:paraId="288F4B39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439E28FA" w14:textId="77777777" w:rsidR="00B6061A" w:rsidRPr="001148FC" w:rsidRDefault="00B6061A" w:rsidP="002820E0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2596E300" w14:textId="77777777" w:rsidR="00B6061A" w:rsidRPr="001148FC" w:rsidRDefault="00B6061A" w:rsidP="002820E0">
            <w:pPr>
              <w:jc w:val="center"/>
              <w:rPr>
                <w:sz w:val="24"/>
                <w:szCs w:val="24"/>
              </w:rPr>
            </w:pPr>
            <w:r w:rsidRPr="00756EEC">
              <w:rPr>
                <w:sz w:val="24"/>
                <w:szCs w:val="24"/>
              </w:rPr>
              <w:t>by</w:t>
            </w:r>
          </w:p>
        </w:tc>
      </w:tr>
      <w:tr w:rsidR="00B6061A" w:rsidRPr="001148FC" w14:paraId="55FB4897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1C45837B" w14:textId="77777777" w:rsidR="00B6061A" w:rsidRPr="001148FC" w:rsidRDefault="00B6061A" w:rsidP="002820E0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31D1BAE2" w14:textId="77777777" w:rsidR="00B6061A" w:rsidRPr="001148FC" w:rsidRDefault="00B6061A" w:rsidP="002820E0">
            <w:pPr>
              <w:jc w:val="center"/>
              <w:rPr>
                <w:sz w:val="24"/>
                <w:szCs w:val="24"/>
              </w:rPr>
            </w:pPr>
            <w:proofErr w:type="spellStart"/>
            <w:r w:rsidRPr="00756EEC">
              <w:rPr>
                <w:sz w:val="24"/>
                <w:szCs w:val="24"/>
              </w:rPr>
              <w:t>bh</w:t>
            </w:r>
            <w:proofErr w:type="spellEnd"/>
          </w:p>
        </w:tc>
      </w:tr>
      <w:tr w:rsidR="00B6061A" w:rsidRPr="001148FC" w14:paraId="581F51A8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241CB68D" w14:textId="77777777" w:rsidR="00B6061A" w:rsidRPr="001148FC" w:rsidRDefault="00B6061A" w:rsidP="002820E0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7C941610" w14:textId="77777777" w:rsidR="00B6061A" w:rsidRPr="001148FC" w:rsidRDefault="00B6061A" w:rsidP="002820E0">
            <w:pPr>
              <w:jc w:val="center"/>
              <w:rPr>
                <w:sz w:val="24"/>
                <w:szCs w:val="24"/>
              </w:rPr>
            </w:pPr>
            <w:r w:rsidRPr="00756EEC">
              <w:rPr>
                <w:sz w:val="24"/>
                <w:szCs w:val="24"/>
              </w:rPr>
              <w:t>bw</w:t>
            </w:r>
          </w:p>
        </w:tc>
      </w:tr>
      <w:tr w:rsidR="00B6061A" w:rsidRPr="001148FC" w14:paraId="68BD61C8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448C7EF6" w14:textId="77777777" w:rsidR="00B6061A" w:rsidRPr="001148FC" w:rsidRDefault="00B6061A" w:rsidP="002820E0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5CEF708B" w14:textId="77777777" w:rsidR="00B6061A" w:rsidRPr="001148FC" w:rsidRDefault="00B6061A" w:rsidP="002820E0">
            <w:pPr>
              <w:jc w:val="center"/>
              <w:rPr>
                <w:sz w:val="24"/>
                <w:szCs w:val="24"/>
              </w:rPr>
            </w:pPr>
            <w:r w:rsidRPr="00756EEC">
              <w:rPr>
                <w:sz w:val="24"/>
                <w:szCs w:val="24"/>
              </w:rPr>
              <w:t>c1</w:t>
            </w:r>
          </w:p>
        </w:tc>
      </w:tr>
      <w:tr w:rsidR="00B6061A" w:rsidRPr="001148FC" w14:paraId="342BAC9C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445D14F7" w14:textId="77777777" w:rsidR="00B6061A" w:rsidRPr="001148FC" w:rsidRDefault="00B6061A" w:rsidP="002820E0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41FA235E" w14:textId="77777777" w:rsidR="00B6061A" w:rsidRPr="001148FC" w:rsidRDefault="00B6061A" w:rsidP="002820E0">
            <w:pPr>
              <w:jc w:val="center"/>
              <w:rPr>
                <w:sz w:val="24"/>
                <w:szCs w:val="24"/>
              </w:rPr>
            </w:pPr>
            <w:r w:rsidRPr="00756EEC">
              <w:rPr>
                <w:sz w:val="24"/>
                <w:szCs w:val="24"/>
              </w:rPr>
              <w:t>c2</w:t>
            </w:r>
          </w:p>
        </w:tc>
      </w:tr>
      <w:tr w:rsidR="00B6061A" w:rsidRPr="001148FC" w14:paraId="242A0334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50F41353" w14:textId="77777777" w:rsidR="00B6061A" w:rsidRPr="001148FC" w:rsidRDefault="00B6061A" w:rsidP="00B6061A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3E963989" w14:textId="7A1495B5" w:rsidR="00B6061A" w:rsidRPr="00756EEC" w:rsidRDefault="00B6061A" w:rsidP="00B6061A">
            <w:pPr>
              <w:jc w:val="center"/>
              <w:rPr>
                <w:sz w:val="24"/>
                <w:szCs w:val="24"/>
              </w:rPr>
            </w:pPr>
            <w:r w:rsidRPr="001148FC">
              <w:rPr>
                <w:sz w:val="24"/>
                <w:szCs w:val="24"/>
              </w:rPr>
              <w:t>pc</w:t>
            </w:r>
          </w:p>
        </w:tc>
      </w:tr>
      <w:tr w:rsidR="00B6061A" w:rsidRPr="001148FC" w14:paraId="747EEB0C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26B083A5" w14:textId="77777777" w:rsidR="00B6061A" w:rsidRPr="001148FC" w:rsidRDefault="00B6061A" w:rsidP="00B6061A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5CB70670" w14:textId="440C2EEF" w:rsidR="00B6061A" w:rsidRPr="001148FC" w:rsidRDefault="00B6061A" w:rsidP="00B6061A">
            <w:pPr>
              <w:jc w:val="center"/>
              <w:rPr>
                <w:sz w:val="24"/>
                <w:szCs w:val="24"/>
              </w:rPr>
            </w:pPr>
            <w:r w:rsidRPr="00756EEC">
              <w:rPr>
                <w:sz w:val="24"/>
                <w:szCs w:val="24"/>
              </w:rPr>
              <w:t>bx</w:t>
            </w:r>
          </w:p>
        </w:tc>
      </w:tr>
      <w:tr w:rsidR="00B6061A" w:rsidRPr="001148FC" w14:paraId="327AABFB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688CAE89" w14:textId="77777777" w:rsidR="00B6061A" w:rsidRPr="001148FC" w:rsidRDefault="00B6061A" w:rsidP="00B6061A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7810AAF0" w14:textId="27247A27" w:rsidR="00B6061A" w:rsidRPr="00756EEC" w:rsidRDefault="00B6061A" w:rsidP="00B6061A">
            <w:pPr>
              <w:jc w:val="center"/>
              <w:rPr>
                <w:sz w:val="24"/>
                <w:szCs w:val="24"/>
              </w:rPr>
            </w:pPr>
            <w:r w:rsidRPr="00756EEC">
              <w:rPr>
                <w:sz w:val="24"/>
                <w:szCs w:val="24"/>
              </w:rPr>
              <w:t>by</w:t>
            </w:r>
          </w:p>
        </w:tc>
      </w:tr>
      <w:tr w:rsidR="00B6061A" w:rsidRPr="001148FC" w14:paraId="41E2075D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53264E4A" w14:textId="77777777" w:rsidR="00B6061A" w:rsidRPr="001148FC" w:rsidRDefault="00B6061A" w:rsidP="00B6061A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7F963E54" w14:textId="17415587" w:rsidR="00B6061A" w:rsidRPr="00756EEC" w:rsidRDefault="00B6061A" w:rsidP="00B6061A">
            <w:pPr>
              <w:jc w:val="center"/>
              <w:rPr>
                <w:sz w:val="24"/>
                <w:szCs w:val="24"/>
              </w:rPr>
            </w:pPr>
            <w:proofErr w:type="spellStart"/>
            <w:r w:rsidRPr="00756EEC">
              <w:rPr>
                <w:sz w:val="24"/>
                <w:szCs w:val="24"/>
              </w:rPr>
              <w:t>bh</w:t>
            </w:r>
            <w:proofErr w:type="spellEnd"/>
          </w:p>
        </w:tc>
      </w:tr>
      <w:tr w:rsidR="00B6061A" w:rsidRPr="001148FC" w14:paraId="6887F001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3C04A529" w14:textId="77777777" w:rsidR="00B6061A" w:rsidRPr="001148FC" w:rsidRDefault="00B6061A" w:rsidP="00B6061A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1940DDC1" w14:textId="420F4DB9" w:rsidR="00B6061A" w:rsidRPr="00756EEC" w:rsidRDefault="00B6061A" w:rsidP="00B6061A">
            <w:pPr>
              <w:jc w:val="center"/>
              <w:rPr>
                <w:sz w:val="24"/>
                <w:szCs w:val="24"/>
              </w:rPr>
            </w:pPr>
            <w:r w:rsidRPr="00756EEC">
              <w:rPr>
                <w:sz w:val="24"/>
                <w:szCs w:val="24"/>
              </w:rPr>
              <w:t>bw</w:t>
            </w:r>
          </w:p>
        </w:tc>
      </w:tr>
      <w:tr w:rsidR="00B6061A" w:rsidRPr="001148FC" w14:paraId="118CBE49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3C713C82" w14:textId="77777777" w:rsidR="00B6061A" w:rsidRPr="001148FC" w:rsidRDefault="00B6061A" w:rsidP="00B6061A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5F2B0C89" w14:textId="5F6CBA2E" w:rsidR="00B6061A" w:rsidRPr="00756EEC" w:rsidRDefault="00B6061A" w:rsidP="00B6061A">
            <w:pPr>
              <w:jc w:val="center"/>
              <w:rPr>
                <w:sz w:val="24"/>
                <w:szCs w:val="24"/>
              </w:rPr>
            </w:pPr>
            <w:r w:rsidRPr="00756EEC">
              <w:rPr>
                <w:sz w:val="24"/>
                <w:szCs w:val="24"/>
              </w:rPr>
              <w:t>c1</w:t>
            </w:r>
          </w:p>
        </w:tc>
      </w:tr>
      <w:tr w:rsidR="00B6061A" w:rsidRPr="001148FC" w14:paraId="62670DF1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71AC7160" w14:textId="77777777" w:rsidR="00B6061A" w:rsidRPr="001148FC" w:rsidRDefault="00B6061A" w:rsidP="00B6061A">
            <w:pPr>
              <w:rPr>
                <w:sz w:val="24"/>
                <w:szCs w:val="24"/>
              </w:rPr>
            </w:pPr>
          </w:p>
        </w:tc>
        <w:tc>
          <w:tcPr>
            <w:tcW w:w="1581" w:type="dxa"/>
          </w:tcPr>
          <w:p w14:paraId="7F866895" w14:textId="268ED375" w:rsidR="00B6061A" w:rsidRPr="00756EEC" w:rsidRDefault="00B6061A" w:rsidP="00B6061A">
            <w:pPr>
              <w:jc w:val="center"/>
              <w:rPr>
                <w:sz w:val="24"/>
                <w:szCs w:val="24"/>
              </w:rPr>
            </w:pPr>
            <w:r w:rsidRPr="00756EEC">
              <w:rPr>
                <w:sz w:val="24"/>
                <w:szCs w:val="24"/>
              </w:rPr>
              <w:t>c2</w:t>
            </w:r>
          </w:p>
        </w:tc>
      </w:tr>
    </w:tbl>
    <w:p w14:paraId="332539EC" w14:textId="77777777" w:rsidR="00B6061A" w:rsidRDefault="00B6061A">
      <w:pPr>
        <w:rPr>
          <w:rFonts w:ascii="TH Sarabun New" w:hAnsi="TH Sarabun New" w:cs="TH Sarabun New"/>
          <w:cs/>
        </w:rPr>
      </w:pPr>
    </w:p>
    <w:p w14:paraId="23286C70" w14:textId="77777777" w:rsidR="008E06F9" w:rsidRPr="00B6061A" w:rsidRDefault="008E06F9">
      <w:pPr>
        <w:rPr>
          <w:rFonts w:ascii="TH Sarabun New" w:hAnsi="TH Sarabun New" w:cs="TH Sarabun New"/>
        </w:rPr>
      </w:pPr>
    </w:p>
    <w:p w14:paraId="53451A12" w14:textId="77777777" w:rsidR="00DB3462" w:rsidRDefault="008E06F9" w:rsidP="00DB3462">
      <w:pPr>
        <w:keepNext/>
      </w:pPr>
      <w:r w:rsidRPr="008E06F9">
        <w:rPr>
          <w:rFonts w:ascii="TH Sarabun New" w:hAnsi="TH Sarabun New" w:cs="TH Sarabun New"/>
          <w:noProof/>
          <w:cs/>
        </w:rPr>
        <w:drawing>
          <wp:inline distT="0" distB="0" distL="0" distR="0" wp14:anchorId="5DEFD346" wp14:editId="1F7ABF6E">
            <wp:extent cx="5399405" cy="2503805"/>
            <wp:effectExtent l="0" t="0" r="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D7D9" w14:textId="156CF9E3" w:rsidR="008E06F9" w:rsidRPr="00DB3462" w:rsidRDefault="00DB3462" w:rsidP="00DB3462">
      <w:pPr>
        <w:pStyle w:val="a9"/>
        <w:jc w:val="left"/>
        <w:rPr>
          <w:rFonts w:ascii="TH Sarabun New" w:hAnsi="TH Sarabun New" w:cs="TH Sarabun New" w:hint="cs"/>
          <w:b w:val="0"/>
          <w:bCs w:val="0"/>
        </w:rPr>
      </w:pPr>
      <w:r>
        <w:rPr>
          <w:cs/>
        </w:rPr>
        <w:t xml:space="preserve">ภาพประกอบที่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ภาพประกอบที่</w:instrText>
      </w:r>
      <w:r>
        <w:instrText xml:space="preserve">_ 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>
        <w:rPr>
          <w:cs/>
        </w:rPr>
        <w:t>15</w:t>
      </w:r>
      <w:r>
        <w:rPr>
          <w:cs/>
        </w:rPr>
        <w:fldChar w:fldCharType="end"/>
      </w:r>
      <w:r>
        <w:t xml:space="preserve"> </w:t>
      </w:r>
      <w:r>
        <w:rPr>
          <w:rFonts w:hint="cs"/>
          <w:b w:val="0"/>
          <w:bCs w:val="0"/>
          <w:cs/>
        </w:rPr>
        <w:t xml:space="preserve">การแทนค่าใน </w:t>
      </w:r>
      <w:r>
        <w:rPr>
          <w:b w:val="0"/>
          <w:bCs w:val="0"/>
        </w:rPr>
        <w:t xml:space="preserve">anchor box </w:t>
      </w:r>
      <w:r>
        <w:rPr>
          <w:rFonts w:hint="cs"/>
          <w:b w:val="0"/>
          <w:bCs w:val="0"/>
          <w:cs/>
        </w:rPr>
        <w:t>และภาพรวมของ</w:t>
      </w:r>
      <w:r>
        <w:rPr>
          <w:b w:val="0"/>
          <w:bCs w:val="0"/>
        </w:rPr>
        <w:t xml:space="preserve"> anchor box</w:t>
      </w:r>
    </w:p>
    <w:p w14:paraId="15B3DD7E" w14:textId="0C18757D" w:rsidR="00E1462B" w:rsidRDefault="00A00528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br w:type="page"/>
      </w:r>
    </w:p>
    <w:p w14:paraId="5B508A04" w14:textId="762AD2EE" w:rsidR="00E1462B" w:rsidRDefault="00A00528" w:rsidP="00DB3462">
      <w:pPr>
        <w:ind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lastRenderedPageBreak/>
        <w:t>2.</w:t>
      </w:r>
      <w:r w:rsidR="00E1462B">
        <w:rPr>
          <w:rFonts w:ascii="TH Sarabun New" w:hAnsi="TH Sarabun New" w:cs="TH Sarabun New" w:hint="cs"/>
          <w:cs/>
        </w:rPr>
        <w:t xml:space="preserve"> การฝึกฝนข้อมูล</w:t>
      </w:r>
    </w:p>
    <w:p w14:paraId="63EAE3E1" w14:textId="7D1C507D" w:rsidR="009F5FD4" w:rsidRDefault="009F5FD4" w:rsidP="00DB3462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ในการฝึกฝนข้อมูลจะมีขั้นตอนดังต่อไปนี้</w:t>
      </w:r>
    </w:p>
    <w:p w14:paraId="6782C944" w14:textId="4E897D07" w:rsidR="00E718F9" w:rsidRDefault="00140027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ในส่วนของ </w:t>
      </w:r>
      <w:r>
        <w:rPr>
          <w:rFonts w:ascii="TH Sarabun New" w:hAnsi="TH Sarabun New" w:cs="TH Sarabun New"/>
        </w:rPr>
        <w:t xml:space="preserve">input image </w:t>
      </w:r>
      <w:r>
        <w:rPr>
          <w:rFonts w:ascii="TH Sarabun New" w:hAnsi="TH Sarabun New" w:cs="TH Sarabun New" w:hint="cs"/>
          <w:cs/>
        </w:rPr>
        <w:t xml:space="preserve">จะเก็บอยู่ใน </w:t>
      </w:r>
      <w:r>
        <w:rPr>
          <w:rFonts w:ascii="TH Sarabun New" w:hAnsi="TH Sarabun New" w:cs="TH Sarabun New"/>
        </w:rPr>
        <w:t xml:space="preserve">matrix </w:t>
      </w:r>
      <w:r>
        <w:rPr>
          <w:rFonts w:ascii="TH Sarabun New" w:hAnsi="TH Sarabun New" w:cs="TH Sarabun New" w:hint="cs"/>
          <w:cs/>
        </w:rPr>
        <w:t>ที่เป็น 3 มิติ</w:t>
      </w:r>
      <w:r w:rsidR="00D9016A">
        <w:rPr>
          <w:rFonts w:ascii="TH Sarabun New" w:hAnsi="TH Sarabun New" w:cs="TH Sarabun New" w:hint="cs"/>
          <w:cs/>
        </w:rPr>
        <w:t>ที่มีขนาด448*448*2</w:t>
      </w:r>
      <w:r w:rsidR="009F5FD4">
        <w:rPr>
          <w:rFonts w:ascii="TH Sarabun New" w:hAnsi="TH Sarabun New" w:cs="TH Sarabun New"/>
        </w:rPr>
        <w:t xml:space="preserve"> </w:t>
      </w:r>
      <w:r w:rsidR="009F5FD4">
        <w:rPr>
          <w:rFonts w:ascii="TH Sarabun New" w:hAnsi="TH Sarabun New" w:cs="TH Sarabun New" w:hint="cs"/>
          <w:cs/>
        </w:rPr>
        <w:t>โดยขั้นตอนมีดังต่อไปนี้</w:t>
      </w:r>
    </w:p>
    <w:p w14:paraId="425B6029" w14:textId="2D000067" w:rsidR="00EC312C" w:rsidRDefault="00EC312C">
      <w:pPr>
        <w:rPr>
          <w:rFonts w:ascii="TH Sarabun New" w:hAnsi="TH Sarabun New" w:cs="TH Sarabun New" w:hint="cs"/>
          <w:cs/>
        </w:rPr>
      </w:pPr>
      <w:r>
        <w:rPr>
          <w:rFonts w:ascii="TH Sarabun New" w:hAnsi="TH Sarabun New" w:cs="TH Sarabun New" w:hint="cs"/>
          <w:cs/>
        </w:rPr>
        <w:t xml:space="preserve">1.จะทำการนำรูปภาพไปผ่าน </w:t>
      </w:r>
      <w:r>
        <w:rPr>
          <w:rFonts w:ascii="TH Sarabun New" w:hAnsi="TH Sarabun New" w:cs="TH Sarabun New"/>
        </w:rPr>
        <w:t xml:space="preserve">future map </w:t>
      </w:r>
      <w:r>
        <w:rPr>
          <w:rFonts w:ascii="TH Sarabun New" w:hAnsi="TH Sarabun New" w:cs="TH Sarabun New" w:hint="cs"/>
          <w:cs/>
        </w:rPr>
        <w:t>เพื่อทำการสร้างผลเฉลย</w:t>
      </w:r>
    </w:p>
    <w:p w14:paraId="50119D27" w14:textId="2C1A7E79" w:rsidR="00EC312C" w:rsidRDefault="00EC312C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2.</w:t>
      </w:r>
      <w:r>
        <w:rPr>
          <w:rFonts w:ascii="TH Sarabun New" w:hAnsi="TH Sarabun New" w:cs="TH Sarabun New" w:hint="cs"/>
          <w:cs/>
        </w:rPr>
        <w:t xml:space="preserve">ทำการสร้างผลเฉลยผ่านโครงสร้าง </w:t>
      </w:r>
      <w:r>
        <w:rPr>
          <w:rFonts w:ascii="TH Sarabun New" w:hAnsi="TH Sarabun New" w:cs="TH Sarabun New"/>
        </w:rPr>
        <w:t xml:space="preserve">CNN Layer </w:t>
      </w:r>
    </w:p>
    <w:p w14:paraId="36D39B3A" w14:textId="0AD946F9" w:rsidR="00D9016A" w:rsidRDefault="00EC312C">
      <w:pPr>
        <w:rPr>
          <w:rFonts w:ascii="TH Sarabun New" w:hAnsi="TH Sarabun New" w:cs="TH Sarabun New" w:hint="cs"/>
          <w:cs/>
        </w:rPr>
      </w:pPr>
      <w:r>
        <w:rPr>
          <w:rFonts w:ascii="TH Sarabun New" w:hAnsi="TH Sarabun New" w:cs="TH Sarabun New" w:hint="cs"/>
          <w:cs/>
        </w:rPr>
        <w:t>3.ทำการนำผลเฉลยทั้ง 2 มาเปรียบเทียบหาผลเฉลยที่ดีที่สุดและนำตัวที่ดีที่สุดมาเป็นผล</w:t>
      </w:r>
      <w:proofErr w:type="spellStart"/>
      <w:r>
        <w:rPr>
          <w:rFonts w:ascii="TH Sarabun New" w:hAnsi="TH Sarabun New" w:cs="TH Sarabun New" w:hint="cs"/>
          <w:cs/>
        </w:rPr>
        <w:t>ลัพท์</w:t>
      </w:r>
      <w:proofErr w:type="spellEnd"/>
      <w:r w:rsidR="00D9016A">
        <w:rPr>
          <w:rFonts w:ascii="TH Sarabun New" w:hAnsi="TH Sarabun New" w:cs="TH Sarabun New" w:hint="cs"/>
          <w:cs/>
        </w:rPr>
        <w:t>ขนาด19*19*14</w:t>
      </w:r>
    </w:p>
    <w:p w14:paraId="7678FFF8" w14:textId="174C8394" w:rsidR="00DB3462" w:rsidRDefault="00D9016A" w:rsidP="00DB3462">
      <w:pPr>
        <w:keepNext/>
      </w:pPr>
      <w:r w:rsidRPr="00D9016A">
        <w:drawing>
          <wp:inline distT="0" distB="0" distL="0" distR="0" wp14:anchorId="6D6071A5" wp14:editId="487A36C6">
            <wp:extent cx="5399405" cy="1898650"/>
            <wp:effectExtent l="0" t="0" r="0" b="635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B9BE" w14:textId="2DFBBDC3" w:rsidR="00DB3462" w:rsidRDefault="00DB3462" w:rsidP="00DB3462">
      <w:pPr>
        <w:pStyle w:val="a9"/>
        <w:jc w:val="left"/>
        <w:rPr>
          <w:rFonts w:hint="cs"/>
        </w:rPr>
      </w:pPr>
      <w:r>
        <w:rPr>
          <w:cs/>
        </w:rPr>
        <w:t xml:space="preserve">ภาพประกอบที่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ภาพประกอบที่</w:instrText>
      </w:r>
      <w:r>
        <w:instrText xml:space="preserve">_ 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>
        <w:rPr>
          <w:cs/>
        </w:rPr>
        <w:t>16</w:t>
      </w:r>
      <w:r>
        <w:rPr>
          <w:cs/>
        </w:rPr>
        <w:fldChar w:fldCharType="end"/>
      </w:r>
      <w:r>
        <w:t xml:space="preserve"> </w:t>
      </w:r>
      <w:r w:rsidRPr="00DB3462">
        <w:rPr>
          <w:rFonts w:hint="cs"/>
          <w:b w:val="0"/>
          <w:bCs w:val="0"/>
          <w:cs/>
        </w:rPr>
        <w:t xml:space="preserve">ภาพประกอบของการทำงานจาก </w:t>
      </w:r>
      <w:r w:rsidRPr="00DB3462">
        <w:rPr>
          <w:b w:val="0"/>
          <w:bCs w:val="0"/>
        </w:rPr>
        <w:t xml:space="preserve">input </w:t>
      </w:r>
      <w:r w:rsidRPr="00DB3462">
        <w:rPr>
          <w:rFonts w:hint="cs"/>
          <w:b w:val="0"/>
          <w:bCs w:val="0"/>
          <w:cs/>
        </w:rPr>
        <w:t xml:space="preserve">จนถึง </w:t>
      </w:r>
      <w:r w:rsidRPr="00DB3462">
        <w:rPr>
          <w:b w:val="0"/>
          <w:bCs w:val="0"/>
        </w:rPr>
        <w:t>output</w:t>
      </w:r>
    </w:p>
    <w:p w14:paraId="51D10CED" w14:textId="0466CAA6" w:rsidR="00F65FA1" w:rsidRDefault="00F65FA1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br w:type="page"/>
      </w:r>
    </w:p>
    <w:p w14:paraId="31669429" w14:textId="77777777" w:rsidR="00F65FA1" w:rsidRDefault="00F65FA1">
      <w:pPr>
        <w:rPr>
          <w:rFonts w:ascii="TH Sarabun New" w:hAnsi="TH Sarabun New" w:cs="TH Sarabun New"/>
        </w:rPr>
      </w:pPr>
    </w:p>
    <w:p w14:paraId="43B07580" w14:textId="77777777" w:rsidR="00E1462B" w:rsidRDefault="00E1462B">
      <w:pPr>
        <w:rPr>
          <w:rFonts w:ascii="TH Sarabun New" w:hAnsi="TH Sarabun New" w:cs="TH Sarabun New"/>
          <w:cs/>
        </w:rPr>
      </w:pPr>
    </w:p>
    <w:p w14:paraId="64D731D4" w14:textId="77777777" w:rsidR="00A168AD" w:rsidRPr="00B707FD" w:rsidRDefault="00A168AD" w:rsidP="00A168AD">
      <w:pPr>
        <w:rPr>
          <w:rFonts w:ascii="TH Sarabun New" w:hAnsi="TH Sarabun New" w:cs="TH Sarabun New"/>
        </w:rPr>
      </w:pPr>
    </w:p>
    <w:p w14:paraId="6351E4EB" w14:textId="2F3E5EB1" w:rsidR="00987FE8" w:rsidRPr="00B707FD" w:rsidRDefault="003C0CE0" w:rsidP="001A711C">
      <w:pPr>
        <w:keepNext/>
        <w:jc w:val="center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drawing>
          <wp:inline distT="0" distB="0" distL="0" distR="0" wp14:anchorId="22D23F53" wp14:editId="7D7928B9">
            <wp:extent cx="4827201" cy="2715336"/>
            <wp:effectExtent l="0" t="0" r="0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33648" cy="271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00E" w14:textId="56E83FCF" w:rsidR="004977E0" w:rsidRPr="00B707FD" w:rsidRDefault="00987FE8" w:rsidP="005901D0">
      <w:pPr>
        <w:pStyle w:val="a9"/>
        <w:rPr>
          <w:rFonts w:ascii="TH Sarabun New" w:hAnsi="TH Sarabun New" w:cs="TH Sarabun New"/>
        </w:rPr>
      </w:pPr>
      <w:bookmarkStart w:id="205" w:name="_Toc130294611"/>
      <w:bookmarkStart w:id="206" w:name="_Toc131462027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17</w:t>
      </w:r>
      <w:r w:rsidR="00DB3462">
        <w:rPr>
          <w:rFonts w:ascii="TH Sarabun New" w:hAnsi="TH Sarabun New" w:cs="TH Sarabun New"/>
          <w:cs/>
        </w:rPr>
        <w:fldChar w:fldCharType="end"/>
      </w:r>
      <w:bookmarkEnd w:id="205"/>
      <w:r w:rsidR="001A711C" w:rsidRPr="00B707FD">
        <w:rPr>
          <w:rFonts w:ascii="TH Sarabun New" w:hAnsi="TH Sarabun New" w:cs="TH Sarabun New"/>
        </w:rPr>
        <w:t xml:space="preserve"> </w:t>
      </w:r>
      <w:r w:rsidR="001A711C" w:rsidRPr="00B707FD">
        <w:rPr>
          <w:rFonts w:ascii="TH Sarabun New" w:hAnsi="TH Sarabun New" w:cs="TH Sarabun New"/>
          <w:b w:val="0"/>
          <w:bCs w:val="0"/>
          <w:cs/>
        </w:rPr>
        <w:t>การทำงานในส่วนของการเลือกส่วนที่ต้องการ</w:t>
      </w:r>
      <w:bookmarkEnd w:id="206"/>
    </w:p>
    <w:p w14:paraId="425D35F9" w14:textId="77777777" w:rsidR="00CB7432" w:rsidRPr="00B707FD" w:rsidRDefault="00CB7432" w:rsidP="00CB7432">
      <w:pPr>
        <w:rPr>
          <w:rFonts w:ascii="TH Sarabun New" w:hAnsi="TH Sarabun New" w:cs="TH Sarabun New"/>
          <w:cs/>
        </w:rPr>
      </w:pPr>
    </w:p>
    <w:p w14:paraId="55F2BC2D" w14:textId="77777777" w:rsidR="001A711C" w:rsidRPr="00B707FD" w:rsidRDefault="00C3270E" w:rsidP="001A711C">
      <w:pPr>
        <w:keepNext/>
        <w:jc w:val="center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drawing>
          <wp:inline distT="0" distB="0" distL="0" distR="0" wp14:anchorId="5E7EDD47" wp14:editId="5CD33D4A">
            <wp:extent cx="4791456" cy="2695229"/>
            <wp:effectExtent l="0" t="0" r="0" b="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00074" cy="270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D6AA" w14:textId="1F0F7A16" w:rsidR="001A711C" w:rsidRPr="00B707FD" w:rsidRDefault="001A711C" w:rsidP="005901D0">
      <w:pPr>
        <w:pStyle w:val="a9"/>
        <w:rPr>
          <w:rFonts w:ascii="TH Sarabun New" w:hAnsi="TH Sarabun New" w:cs="TH Sarabun New"/>
          <w:b w:val="0"/>
          <w:bCs w:val="0"/>
        </w:rPr>
      </w:pPr>
      <w:bookmarkStart w:id="207" w:name="_Toc131462028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18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 xml:space="preserve">ผลลัพท์ในการ </w:t>
      </w:r>
      <w:r w:rsidRPr="00B707FD">
        <w:rPr>
          <w:rFonts w:ascii="TH Sarabun New" w:hAnsi="TH Sarabun New" w:cs="TH Sarabun New"/>
          <w:b w:val="0"/>
          <w:bCs w:val="0"/>
        </w:rPr>
        <w:t xml:space="preserve">detect </w:t>
      </w:r>
      <w:r w:rsidRPr="00B707FD">
        <w:rPr>
          <w:rFonts w:ascii="TH Sarabun New" w:hAnsi="TH Sarabun New" w:cs="TH Sarabun New"/>
          <w:b w:val="0"/>
          <w:bCs w:val="0"/>
          <w:cs/>
        </w:rPr>
        <w:t>และการเลือกพื้นที่ที่ต้องการ</w:t>
      </w:r>
      <w:bookmarkEnd w:id="207"/>
    </w:p>
    <w:p w14:paraId="75ACB20A" w14:textId="77777777" w:rsidR="00650666" w:rsidRPr="00B707FD" w:rsidRDefault="00650666" w:rsidP="00650666">
      <w:pPr>
        <w:keepNext/>
        <w:jc w:val="center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66852BC7" wp14:editId="3168B193">
            <wp:extent cx="3792773" cy="3198633"/>
            <wp:effectExtent l="0" t="0" r="0" b="190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800959" cy="320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7747" w14:textId="65F291C6" w:rsidR="00650666" w:rsidRDefault="00650666" w:rsidP="00650666">
      <w:pPr>
        <w:pStyle w:val="a9"/>
        <w:jc w:val="left"/>
        <w:rPr>
          <w:rFonts w:ascii="TH Sarabun New" w:hAnsi="TH Sarabun New" w:cs="TH Sarabun New"/>
          <w:b w:val="0"/>
          <w:bCs w:val="0"/>
        </w:rPr>
      </w:pPr>
      <w:r w:rsidRPr="00B707FD">
        <w:rPr>
          <w:rFonts w:ascii="TH Sarabun New" w:hAnsi="TH Sarabun New" w:cs="TH Sarabun New"/>
        </w:rPr>
        <w:t xml:space="preserve">     </w:t>
      </w:r>
      <w:bookmarkStart w:id="208" w:name="_Toc131462029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19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 xml:space="preserve">ผลลัพท์ในการ </w:t>
      </w:r>
      <w:r w:rsidRPr="00B707FD">
        <w:rPr>
          <w:rFonts w:ascii="TH Sarabun New" w:hAnsi="TH Sarabun New" w:cs="TH Sarabun New"/>
          <w:b w:val="0"/>
          <w:bCs w:val="0"/>
        </w:rPr>
        <w:t xml:space="preserve">detect </w:t>
      </w:r>
      <w:r w:rsidRPr="00B707FD">
        <w:rPr>
          <w:rFonts w:ascii="TH Sarabun New" w:hAnsi="TH Sarabun New" w:cs="TH Sarabun New"/>
          <w:b w:val="0"/>
          <w:bCs w:val="0"/>
          <w:cs/>
        </w:rPr>
        <w:t xml:space="preserve">ใน </w:t>
      </w:r>
      <w:r w:rsidRPr="00B707FD">
        <w:rPr>
          <w:rFonts w:ascii="TH Sarabun New" w:hAnsi="TH Sarabun New" w:cs="TH Sarabun New"/>
          <w:b w:val="0"/>
          <w:bCs w:val="0"/>
        </w:rPr>
        <w:t>desktop appliction</w:t>
      </w:r>
      <w:bookmarkEnd w:id="208"/>
    </w:p>
    <w:p w14:paraId="706C8ACC" w14:textId="77777777" w:rsidR="002F4111" w:rsidRPr="002F4111" w:rsidRDefault="002F4111" w:rsidP="002F4111"/>
    <w:p w14:paraId="56718492" w14:textId="5D74E78F" w:rsidR="00796ED6" w:rsidRPr="00B707FD" w:rsidRDefault="005D3E7C">
      <w:p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3.</w:t>
      </w:r>
      <w:r w:rsidRPr="00B707FD">
        <w:rPr>
          <w:rFonts w:ascii="TH Sarabun New" w:hAnsi="TH Sarabun New" w:cs="TH Sarabun New"/>
          <w:cs/>
        </w:rPr>
        <w:t xml:space="preserve">การเชื่อมต่อ </w:t>
      </w:r>
      <w:r w:rsidRPr="00B707FD">
        <w:rPr>
          <w:rFonts w:ascii="TH Sarabun New" w:hAnsi="TH Sarabun New" w:cs="TH Sarabun New"/>
        </w:rPr>
        <w:t xml:space="preserve">python </w:t>
      </w:r>
      <w:r w:rsidRPr="00B707FD">
        <w:rPr>
          <w:rFonts w:ascii="TH Sarabun New" w:hAnsi="TH Sarabun New" w:cs="TH Sarabun New"/>
          <w:cs/>
        </w:rPr>
        <w:t xml:space="preserve">กับ </w:t>
      </w:r>
      <w:r w:rsidRPr="00B707FD">
        <w:rPr>
          <w:rFonts w:ascii="TH Sarabun New" w:hAnsi="TH Sarabun New" w:cs="TH Sarabun New"/>
        </w:rPr>
        <w:t>firebase</w:t>
      </w:r>
    </w:p>
    <w:p w14:paraId="2EE40CD6" w14:textId="05B56B67" w:rsidR="005D3E7C" w:rsidRPr="00B707FD" w:rsidRDefault="005D3E7C" w:rsidP="005D3E7C">
      <w:pPr>
        <w:pStyle w:val="a9"/>
        <w:keepNext/>
        <w:ind w:firstLine="0"/>
        <w:jc w:val="left"/>
        <w:rPr>
          <w:rFonts w:ascii="TH Sarabun New" w:hAnsi="TH Sarabun New" w:cs="TH Sarabun New"/>
        </w:rPr>
      </w:pPr>
      <w:bookmarkStart w:id="209" w:name="_Toc131461991"/>
      <w:r w:rsidRPr="00B707FD">
        <w:rPr>
          <w:rFonts w:ascii="TH Sarabun New" w:hAnsi="TH Sarabun New" w:cs="TH Sarabun New"/>
          <w:cs/>
        </w:rPr>
        <w:t xml:space="preserve">ตารางที่ </w:t>
      </w:r>
      <w:r w:rsidRPr="00B707FD">
        <w:rPr>
          <w:rFonts w:ascii="TH Sarabun New" w:hAnsi="TH Sarabun New" w:cs="TH Sarabun New"/>
          <w:cs/>
        </w:rPr>
        <w:fldChar w:fldCharType="begin"/>
      </w:r>
      <w:r w:rsidRPr="00B707FD">
        <w:rPr>
          <w:rFonts w:ascii="TH Sarabun New" w:hAnsi="TH Sarabun New" w:cs="TH Sarabun New"/>
          <w:cs/>
        </w:rPr>
        <w:instrText xml:space="preserve"> </w:instrText>
      </w:r>
      <w:r w:rsidRPr="00B707FD">
        <w:rPr>
          <w:rFonts w:ascii="TH Sarabun New" w:hAnsi="TH Sarabun New" w:cs="TH Sarabun New"/>
        </w:rPr>
        <w:instrText xml:space="preserve">SEQ </w:instrText>
      </w:r>
      <w:r w:rsidRPr="00B707FD">
        <w:rPr>
          <w:rFonts w:ascii="TH Sarabun New" w:hAnsi="TH Sarabun New" w:cs="TH Sarabun New"/>
          <w:cs/>
        </w:rPr>
        <w:instrText xml:space="preserve">ตารางที่ </w:instrText>
      </w:r>
      <w:r w:rsidRPr="00B707FD">
        <w:rPr>
          <w:rFonts w:ascii="TH Sarabun New" w:hAnsi="TH Sarabun New" w:cs="TH Sarabun New"/>
        </w:rPr>
        <w:instrText>\* ARABIC</w:instrText>
      </w:r>
      <w:r w:rsidRPr="00B707FD">
        <w:rPr>
          <w:rFonts w:ascii="TH Sarabun New" w:hAnsi="TH Sarabun New" w:cs="TH Sarabun New"/>
          <w:cs/>
        </w:rPr>
        <w:instrText xml:space="preserve"> </w:instrText>
      </w:r>
      <w:r w:rsidRPr="00B707FD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8</w:t>
      </w:r>
      <w:r w:rsidRPr="00B707FD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 xml:space="preserve">การเชื่อมต่อ </w:t>
      </w:r>
      <w:r w:rsidRPr="00B707FD">
        <w:rPr>
          <w:rFonts w:ascii="TH Sarabun New" w:hAnsi="TH Sarabun New" w:cs="TH Sarabun New"/>
          <w:b w:val="0"/>
          <w:bCs w:val="0"/>
        </w:rPr>
        <w:t xml:space="preserve">firebase </w:t>
      </w:r>
      <w:r w:rsidRPr="00B707FD">
        <w:rPr>
          <w:rFonts w:ascii="TH Sarabun New" w:hAnsi="TH Sarabun New" w:cs="TH Sarabun New"/>
          <w:b w:val="0"/>
          <w:bCs w:val="0"/>
          <w:cs/>
        </w:rPr>
        <w:t xml:space="preserve">กับ </w:t>
      </w:r>
      <w:r w:rsidRPr="00B707FD">
        <w:rPr>
          <w:rFonts w:ascii="TH Sarabun New" w:hAnsi="TH Sarabun New" w:cs="TH Sarabun New"/>
          <w:b w:val="0"/>
          <w:bCs w:val="0"/>
        </w:rPr>
        <w:t>python</w:t>
      </w:r>
      <w:bookmarkEnd w:id="20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93"/>
      </w:tblGrid>
      <w:tr w:rsidR="005D3E7C" w:rsidRPr="00B707FD" w14:paraId="6D7CC7D6" w14:textId="77777777" w:rsidTr="00B63D31">
        <w:tc>
          <w:tcPr>
            <w:tcW w:w="8493" w:type="dxa"/>
          </w:tcPr>
          <w:p w14:paraId="0C41908B" w14:textId="77777777" w:rsidR="005D3E7C" w:rsidRPr="00B707FD" w:rsidRDefault="005D3E7C" w:rsidP="00B63D31">
            <w:pPr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 xml:space="preserve">import </w:t>
            </w:r>
            <w:proofErr w:type="spellStart"/>
            <w:r w:rsidRPr="00B707FD">
              <w:rPr>
                <w:rFonts w:ascii="TH Sarabun New" w:hAnsi="TH Sarabun New" w:cs="TH Sarabun New"/>
              </w:rPr>
              <w:t>firebase_admin</w:t>
            </w:r>
            <w:proofErr w:type="spellEnd"/>
          </w:p>
          <w:p w14:paraId="4A52CCE2" w14:textId="77777777" w:rsidR="005D3E7C" w:rsidRPr="00B707FD" w:rsidRDefault="005D3E7C" w:rsidP="00B63D31">
            <w:pPr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 xml:space="preserve">from </w:t>
            </w:r>
            <w:proofErr w:type="spellStart"/>
            <w:r w:rsidRPr="00B707FD">
              <w:rPr>
                <w:rFonts w:ascii="TH Sarabun New" w:hAnsi="TH Sarabun New" w:cs="TH Sarabun New"/>
              </w:rPr>
              <w:t>firebase_admin</w:t>
            </w:r>
            <w:proofErr w:type="spellEnd"/>
            <w:r w:rsidRPr="00B707FD">
              <w:rPr>
                <w:rFonts w:ascii="TH Sarabun New" w:hAnsi="TH Sarabun New" w:cs="TH Sarabun New"/>
              </w:rPr>
              <w:t xml:space="preserve"> import credentials</w:t>
            </w:r>
          </w:p>
          <w:p w14:paraId="658AD044" w14:textId="77777777" w:rsidR="005D3E7C" w:rsidRPr="00B707FD" w:rsidRDefault="005D3E7C" w:rsidP="00B63D31">
            <w:pPr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 xml:space="preserve">from </w:t>
            </w:r>
            <w:proofErr w:type="spellStart"/>
            <w:r w:rsidRPr="00B707FD">
              <w:rPr>
                <w:rFonts w:ascii="TH Sarabun New" w:hAnsi="TH Sarabun New" w:cs="TH Sarabun New"/>
              </w:rPr>
              <w:t>firebase_admin</w:t>
            </w:r>
            <w:proofErr w:type="spellEnd"/>
            <w:r w:rsidRPr="00B707FD">
              <w:rPr>
                <w:rFonts w:ascii="TH Sarabun New" w:hAnsi="TH Sarabun New" w:cs="TH Sarabun New"/>
              </w:rPr>
              <w:t xml:space="preserve"> import </w:t>
            </w:r>
            <w:proofErr w:type="spellStart"/>
            <w:r w:rsidRPr="00B707FD">
              <w:rPr>
                <w:rFonts w:ascii="TH Sarabun New" w:hAnsi="TH Sarabun New" w:cs="TH Sarabun New"/>
              </w:rPr>
              <w:t>db</w:t>
            </w:r>
            <w:proofErr w:type="spellEnd"/>
          </w:p>
          <w:p w14:paraId="1964BC90" w14:textId="77777777" w:rsidR="005D3E7C" w:rsidRPr="00B707FD" w:rsidRDefault="005D3E7C" w:rsidP="00B63D31">
            <w:pPr>
              <w:rPr>
                <w:rFonts w:ascii="TH Sarabun New" w:hAnsi="TH Sarabun New" w:cs="TH Sarabun New"/>
              </w:rPr>
            </w:pPr>
          </w:p>
          <w:p w14:paraId="48A29D74" w14:textId="77777777" w:rsidR="005D3E7C" w:rsidRPr="00B707FD" w:rsidRDefault="005D3E7C" w:rsidP="00B63D31">
            <w:pPr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># Fetch the service account key JSON file contents</w:t>
            </w:r>
          </w:p>
          <w:p w14:paraId="217F4D60" w14:textId="77777777" w:rsidR="005D3E7C" w:rsidRPr="00B707FD" w:rsidRDefault="005D3E7C" w:rsidP="00B63D31">
            <w:pPr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 xml:space="preserve">cred = </w:t>
            </w:r>
            <w:proofErr w:type="spellStart"/>
            <w:proofErr w:type="gramStart"/>
            <w:r w:rsidRPr="00B707FD">
              <w:rPr>
                <w:rFonts w:ascii="TH Sarabun New" w:hAnsi="TH Sarabun New" w:cs="TH Sarabun New"/>
              </w:rPr>
              <w:t>credentials.Certificate</w:t>
            </w:r>
            <w:proofErr w:type="spellEnd"/>
            <w:proofErr w:type="gramEnd"/>
            <w:r w:rsidRPr="00B707FD">
              <w:rPr>
                <w:rFonts w:ascii="TH Sarabun New" w:hAnsi="TH Sarabun New" w:cs="TH Sarabun New"/>
              </w:rPr>
              <w:t xml:space="preserve">('secret </w:t>
            </w:r>
            <w:proofErr w:type="spellStart"/>
            <w:r w:rsidRPr="00B707FD">
              <w:rPr>
                <w:rFonts w:ascii="TH Sarabun New" w:hAnsi="TH Sarabun New" w:cs="TH Sarabun New"/>
              </w:rPr>
              <w:t>key.json</w:t>
            </w:r>
            <w:proofErr w:type="spellEnd"/>
            <w:r w:rsidRPr="00B707FD">
              <w:rPr>
                <w:rFonts w:ascii="TH Sarabun New" w:hAnsi="TH Sarabun New" w:cs="TH Sarabun New"/>
              </w:rPr>
              <w:t>')</w:t>
            </w:r>
          </w:p>
          <w:p w14:paraId="2BC8145F" w14:textId="77777777" w:rsidR="005D3E7C" w:rsidRPr="00B707FD" w:rsidRDefault="005D3E7C" w:rsidP="00B63D31">
            <w:pPr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># Initialize the app with a service account, granting admin privileges</w:t>
            </w:r>
          </w:p>
          <w:p w14:paraId="35C258B4" w14:textId="77777777" w:rsidR="005D3E7C" w:rsidRPr="00B707FD" w:rsidRDefault="005D3E7C" w:rsidP="00B63D31">
            <w:pPr>
              <w:rPr>
                <w:rFonts w:ascii="TH Sarabun New" w:hAnsi="TH Sarabun New" w:cs="TH Sarabun New"/>
              </w:rPr>
            </w:pPr>
            <w:proofErr w:type="spellStart"/>
            <w:r w:rsidRPr="00B707FD">
              <w:rPr>
                <w:rFonts w:ascii="TH Sarabun New" w:hAnsi="TH Sarabun New" w:cs="TH Sarabun New"/>
              </w:rPr>
              <w:t>firebase_</w:t>
            </w:r>
            <w:proofErr w:type="gramStart"/>
            <w:r w:rsidRPr="00B707FD">
              <w:rPr>
                <w:rFonts w:ascii="TH Sarabun New" w:hAnsi="TH Sarabun New" w:cs="TH Sarabun New"/>
              </w:rPr>
              <w:t>admin.initialize</w:t>
            </w:r>
            <w:proofErr w:type="gramEnd"/>
            <w:r w:rsidRPr="00B707FD">
              <w:rPr>
                <w:rFonts w:ascii="TH Sarabun New" w:hAnsi="TH Sarabun New" w:cs="TH Sarabun New"/>
              </w:rPr>
              <w:t>_app</w:t>
            </w:r>
            <w:proofErr w:type="spellEnd"/>
            <w:r w:rsidRPr="00B707FD">
              <w:rPr>
                <w:rFonts w:ascii="TH Sarabun New" w:hAnsi="TH Sarabun New" w:cs="TH Sarabun New"/>
              </w:rPr>
              <w:t>(cred, {</w:t>
            </w:r>
          </w:p>
          <w:p w14:paraId="7BD1C336" w14:textId="77777777" w:rsidR="005D3E7C" w:rsidRPr="00B707FD" w:rsidRDefault="005D3E7C" w:rsidP="00B63D31">
            <w:pPr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 xml:space="preserve">    '</w:t>
            </w:r>
            <w:proofErr w:type="spellStart"/>
            <w:r w:rsidRPr="00B707FD">
              <w:rPr>
                <w:rFonts w:ascii="TH Sarabun New" w:hAnsi="TH Sarabun New" w:cs="TH Sarabun New"/>
              </w:rPr>
              <w:t>databaseURL</w:t>
            </w:r>
            <w:proofErr w:type="spellEnd"/>
            <w:r w:rsidRPr="00B707FD">
              <w:rPr>
                <w:rFonts w:ascii="TH Sarabun New" w:hAnsi="TH Sarabun New" w:cs="TH Sarabun New"/>
              </w:rPr>
              <w:t>': "URL to database"</w:t>
            </w:r>
          </w:p>
          <w:p w14:paraId="393AD5F2" w14:textId="77777777" w:rsidR="005D3E7C" w:rsidRPr="00B707FD" w:rsidRDefault="005D3E7C" w:rsidP="00B63D31">
            <w:pPr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>})</w:t>
            </w:r>
          </w:p>
          <w:p w14:paraId="212E6AF9" w14:textId="77777777" w:rsidR="005D3E7C" w:rsidRPr="00B707FD" w:rsidRDefault="005D3E7C" w:rsidP="00B63D31">
            <w:pPr>
              <w:rPr>
                <w:rFonts w:ascii="TH Sarabun New" w:hAnsi="TH Sarabun New" w:cs="TH Sarabun New"/>
              </w:rPr>
            </w:pPr>
          </w:p>
          <w:p w14:paraId="0CCAA5EE" w14:textId="77777777" w:rsidR="005D3E7C" w:rsidRPr="00B707FD" w:rsidRDefault="005D3E7C" w:rsidP="00B63D31">
            <w:pPr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 xml:space="preserve">ref = </w:t>
            </w:r>
            <w:proofErr w:type="spellStart"/>
            <w:proofErr w:type="gramStart"/>
            <w:r w:rsidRPr="00B707FD">
              <w:rPr>
                <w:rFonts w:ascii="TH Sarabun New" w:hAnsi="TH Sarabun New" w:cs="TH Sarabun New"/>
              </w:rPr>
              <w:t>db.reference</w:t>
            </w:r>
            <w:proofErr w:type="spellEnd"/>
            <w:proofErr w:type="gramEnd"/>
            <w:r w:rsidRPr="00B707FD">
              <w:rPr>
                <w:rFonts w:ascii="TH Sarabun New" w:hAnsi="TH Sarabun New" w:cs="TH Sarabun New"/>
              </w:rPr>
              <w:t>('Database reference')</w:t>
            </w:r>
          </w:p>
          <w:p w14:paraId="554C5C46" w14:textId="77777777" w:rsidR="005D3E7C" w:rsidRPr="00B707FD" w:rsidRDefault="005D3E7C" w:rsidP="00B63D31">
            <w:pPr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>print(</w:t>
            </w:r>
            <w:proofErr w:type="spellStart"/>
            <w:proofErr w:type="gramStart"/>
            <w:r w:rsidRPr="00B707FD">
              <w:rPr>
                <w:rFonts w:ascii="TH Sarabun New" w:hAnsi="TH Sarabun New" w:cs="TH Sarabun New"/>
              </w:rPr>
              <w:t>ref.get</w:t>
            </w:r>
            <w:proofErr w:type="spellEnd"/>
            <w:r w:rsidRPr="00B707FD">
              <w:rPr>
                <w:rFonts w:ascii="TH Sarabun New" w:hAnsi="TH Sarabun New" w:cs="TH Sarabun New"/>
              </w:rPr>
              <w:t>(</w:t>
            </w:r>
            <w:proofErr w:type="gramEnd"/>
            <w:r w:rsidRPr="00B707FD">
              <w:rPr>
                <w:rFonts w:ascii="TH Sarabun New" w:hAnsi="TH Sarabun New" w:cs="TH Sarabun New"/>
              </w:rPr>
              <w:t>))</w:t>
            </w:r>
          </w:p>
        </w:tc>
      </w:tr>
    </w:tbl>
    <w:p w14:paraId="79FF6160" w14:textId="0F15A182" w:rsidR="005D3E7C" w:rsidRPr="00B707FD" w:rsidRDefault="005D3E7C">
      <w:pPr>
        <w:rPr>
          <w:rFonts w:ascii="TH Sarabun New" w:hAnsi="TH Sarabun New" w:cs="TH Sarabun New"/>
        </w:rPr>
      </w:pPr>
    </w:p>
    <w:p w14:paraId="08A2EA70" w14:textId="77777777" w:rsidR="005D3E7C" w:rsidRPr="00B707FD" w:rsidRDefault="005D3E7C">
      <w:pPr>
        <w:rPr>
          <w:rFonts w:ascii="TH Sarabun New" w:hAnsi="TH Sarabun New" w:cs="TH Sarabun New"/>
        </w:rPr>
      </w:pPr>
    </w:p>
    <w:p w14:paraId="011CC185" w14:textId="10AD1EF0" w:rsidR="00796ED6" w:rsidRPr="00B707FD" w:rsidRDefault="00796ED6" w:rsidP="00796ED6">
      <w:pPr>
        <w:pStyle w:val="2"/>
        <w:rPr>
          <w:rFonts w:ascii="TH Sarabun New" w:hAnsi="TH Sarabun New" w:cs="TH Sarabun New"/>
        </w:rPr>
      </w:pPr>
      <w:bookmarkStart w:id="210" w:name="_Toc131078395"/>
      <w:r w:rsidRPr="00B707FD">
        <w:rPr>
          <w:rFonts w:ascii="TH Sarabun New" w:hAnsi="TH Sarabun New" w:cs="TH Sarabun New"/>
          <w:cs/>
        </w:rPr>
        <w:t xml:space="preserve">การตัดบรรทัดด้วยเทคนิค </w:t>
      </w:r>
      <w:r w:rsidRPr="00B707FD">
        <w:rPr>
          <w:rFonts w:ascii="TH Sarabun New" w:hAnsi="TH Sarabun New" w:cs="TH Sarabun New"/>
        </w:rPr>
        <w:t>projection profile</w:t>
      </w:r>
      <w:bookmarkEnd w:id="210"/>
    </w:p>
    <w:p w14:paraId="3FCE21CA" w14:textId="77777777" w:rsidR="00190A70" w:rsidRDefault="00796ED6" w:rsidP="00190A70">
      <w:pPr>
        <w:ind w:firstLine="720"/>
        <w:jc w:val="thaiDistribute"/>
        <w:rPr>
          <w:rFonts w:ascii="TH Sarabun New" w:hAnsi="TH Sarabun New" w:cs="TH Sarabun New"/>
        </w:rPr>
      </w:pPr>
      <w:r w:rsidRPr="00202012">
        <w:rPr>
          <w:rFonts w:ascii="TH Sarabun New" w:hAnsi="TH Sarabun New" w:cs="TH Sarabun New"/>
          <w:cs/>
        </w:rPr>
        <w:t>ทำการแยกบรรทัดของข้อมูลเพื่อทำการแยกสิ้นค้าเป็นทีละชิ้นโดยใช้เทคนิค</w:t>
      </w:r>
      <w:r w:rsidRPr="00202012">
        <w:rPr>
          <w:rStyle w:val="10"/>
          <w:rFonts w:ascii="TH Sarabun New" w:hAnsi="TH Sarabun New" w:cs="TH Sarabun New"/>
          <w:color w:val="444444"/>
          <w:shd w:val="clear" w:color="auto" w:fill="FFFFFF"/>
        </w:rPr>
        <w:t xml:space="preserve"> </w:t>
      </w:r>
      <w:r w:rsidRPr="00202012">
        <w:rPr>
          <w:rStyle w:val="aff9"/>
          <w:rFonts w:ascii="TH Sarabun New" w:hAnsi="TH Sarabun New" w:cs="TH Sarabun New"/>
          <w:b w:val="0"/>
          <w:bCs w:val="0"/>
          <w:color w:val="444444"/>
          <w:shd w:val="clear" w:color="auto" w:fill="FFFFFF"/>
        </w:rPr>
        <w:t>Horizontal</w:t>
      </w:r>
      <w:r w:rsidRPr="00202012">
        <w:rPr>
          <w:rStyle w:val="aff9"/>
          <w:rFonts w:ascii="TH Sarabun New" w:hAnsi="TH Sarabun New" w:cs="TH Sarabun New"/>
          <w:b w:val="0"/>
          <w:bCs w:val="0"/>
          <w:color w:val="444444"/>
          <w:shd w:val="clear" w:color="auto" w:fill="FFFFFF"/>
          <w:cs/>
        </w:rPr>
        <w:t xml:space="preserve"> </w:t>
      </w:r>
      <w:r w:rsidRPr="00202012">
        <w:rPr>
          <w:rFonts w:ascii="TH Sarabun New" w:hAnsi="TH Sarabun New" w:cs="TH Sarabun New"/>
        </w:rPr>
        <w:t>projection profile</w:t>
      </w:r>
      <w:r w:rsidRPr="00202012">
        <w:rPr>
          <w:rFonts w:ascii="TH Sarabun New" w:hAnsi="TH Sarabun New" w:cs="TH Sarabun New"/>
          <w:cs/>
        </w:rPr>
        <w:t xml:space="preserve"> แยกบรรทัดของเอกสาร</w:t>
      </w:r>
      <w:r w:rsidR="00202012">
        <w:rPr>
          <w:rFonts w:ascii="TH Sarabun New" w:hAnsi="TH Sarabun New" w:cs="TH Sarabun New"/>
        </w:rPr>
        <w:t xml:space="preserve"> </w:t>
      </w:r>
      <w:r w:rsidR="00202012">
        <w:rPr>
          <w:rFonts w:ascii="TH Sarabun New" w:hAnsi="TH Sarabun New" w:cs="TH Sarabun New" w:hint="cs"/>
          <w:cs/>
        </w:rPr>
        <w:t>โดยจะทำการเปลี่ยนรูปภาพเป็น</w:t>
      </w:r>
      <w:r w:rsidR="00202012">
        <w:rPr>
          <w:rFonts w:ascii="TH Sarabun New" w:hAnsi="TH Sarabun New" w:cs="TH Sarabun New"/>
        </w:rPr>
        <w:t xml:space="preserve"> Gray scale</w:t>
      </w:r>
      <w:r w:rsidR="00190A70">
        <w:rPr>
          <w:rFonts w:ascii="TH Sarabun New" w:hAnsi="TH Sarabun New" w:cs="TH Sarabun New" w:hint="cs"/>
          <w:cs/>
        </w:rPr>
        <w:t xml:space="preserve"> </w:t>
      </w:r>
    </w:p>
    <w:p w14:paraId="5C889CCD" w14:textId="61F31600" w:rsidR="00796ED6" w:rsidRPr="00190A70" w:rsidRDefault="00190A70" w:rsidP="00190A70">
      <w:pPr>
        <w:jc w:val="thaiDistribute"/>
      </w:pPr>
      <w:r>
        <w:rPr>
          <w:rFonts w:ascii="TH Sarabun New" w:hAnsi="TH Sarabun New" w:cs="TH Sarabun New" w:hint="cs"/>
          <w:cs/>
        </w:rPr>
        <w:t>โดย</w:t>
      </w:r>
      <w:r w:rsidRPr="00190A70">
        <w:rPr>
          <w:cs/>
        </w:rPr>
        <w:t>ภาพเก</w:t>
      </w:r>
      <w:proofErr w:type="spellStart"/>
      <w:r w:rsidRPr="00190A70">
        <w:rPr>
          <w:cs/>
        </w:rPr>
        <w:t>รย์สเกล</w:t>
      </w:r>
      <w:proofErr w:type="spellEnd"/>
      <w:r w:rsidRPr="00190A70">
        <w:rPr>
          <w:cs/>
        </w:rPr>
        <w:t xml:space="preserve">เกิดจากการแปลงภาพสี </w:t>
      </w:r>
      <w:r w:rsidRPr="00190A70">
        <w:t xml:space="preserve">RGB </w:t>
      </w:r>
      <w:r w:rsidRPr="00190A70">
        <w:rPr>
          <w:cs/>
        </w:rPr>
        <w:t xml:space="preserve">มาเป็น </w:t>
      </w:r>
      <w:r w:rsidRPr="00190A70">
        <w:t xml:space="preserve">Grayscale </w:t>
      </w:r>
      <w:r>
        <w:rPr>
          <w:rFonts w:hint="cs"/>
          <w:cs/>
        </w:rPr>
        <w:t xml:space="preserve">  </w:t>
      </w:r>
      <w:r w:rsidRPr="00190A70">
        <w:rPr>
          <w:cs/>
        </w:rPr>
        <w:t>โดยใช้สูตรทางคณิตศาสตร์</w:t>
      </w:r>
      <w:r>
        <w:rPr>
          <w:rFonts w:hint="cs"/>
          <w:cs/>
        </w:rPr>
        <w:t xml:space="preserve"> </w:t>
      </w:r>
      <w:r w:rsidRPr="00190A70">
        <w:rPr>
          <w:cs/>
        </w:rPr>
        <w:t xml:space="preserve"> </w:t>
      </w:r>
      <w:r w:rsidRPr="00190A70">
        <w:t>Gray = 0.299*R+0.587*G+0.114*B</w:t>
      </w:r>
      <w:r w:rsidR="00796ED6" w:rsidRPr="00202012">
        <w:rPr>
          <w:rFonts w:ascii="TH Sarabun New" w:hAnsi="TH Sarabun New" w:cs="TH Sarabun New"/>
          <w:cs/>
        </w:rPr>
        <w:t xml:space="preserve"> และ สร้าง </w:t>
      </w:r>
      <w:r w:rsidR="00796ED6" w:rsidRPr="00202012">
        <w:rPr>
          <w:rFonts w:ascii="TH Sarabun New" w:hAnsi="TH Sarabun New" w:cs="TH Sarabun New"/>
        </w:rPr>
        <w:t xml:space="preserve">Histogram </w:t>
      </w:r>
      <w:r w:rsidR="00796ED6" w:rsidRPr="00202012">
        <w:rPr>
          <w:rFonts w:ascii="TH Sarabun New" w:hAnsi="TH Sarabun New" w:cs="TH Sarabun New"/>
          <w:cs/>
        </w:rPr>
        <w:t>ตามแนนนอนเพื่อ</w:t>
      </w:r>
      <w:r w:rsidR="00295376" w:rsidRPr="00202012">
        <w:rPr>
          <w:rFonts w:ascii="TH Sarabun New" w:hAnsi="TH Sarabun New" w:cs="TH Sarabun New"/>
          <w:cs/>
        </w:rPr>
        <w:t xml:space="preserve">หาจุดที่มีความหนาแน่นของ </w:t>
      </w:r>
      <w:r w:rsidR="00295376" w:rsidRPr="00202012">
        <w:rPr>
          <w:rFonts w:ascii="TH Sarabun New" w:hAnsi="TH Sarabun New" w:cs="TH Sarabun New"/>
        </w:rPr>
        <w:t xml:space="preserve">pixel </w:t>
      </w:r>
      <w:r w:rsidR="00295376" w:rsidRPr="00202012">
        <w:rPr>
          <w:rFonts w:ascii="TH Sarabun New" w:hAnsi="TH Sarabun New" w:cs="TH Sarabun New"/>
          <w:cs/>
        </w:rPr>
        <w:t>ต่ำ</w:t>
      </w:r>
      <w:r w:rsidR="00202012">
        <w:rPr>
          <w:rFonts w:ascii="TH Sarabun New" w:hAnsi="TH Sarabun New" w:cs="TH Sarabun New" w:hint="cs"/>
          <w:cs/>
        </w:rPr>
        <w:t>โดยในจุดที่มีข้อความเยอะจะมีความหนาแน่นมาก และจุดที่มีความหนาแน่นต่ำจะเป็นจุดที่มีข้อความน้อยเช่นสระในภาษาไทย</w:t>
      </w:r>
      <w:r w:rsidR="00202012">
        <w:rPr>
          <w:rFonts w:ascii="TH Sarabun New" w:hAnsi="TH Sarabun New" w:cs="TH Sarabun New"/>
        </w:rPr>
        <w:t xml:space="preserve"> </w:t>
      </w:r>
      <w:r w:rsidR="00F31D54" w:rsidRPr="00202012">
        <w:rPr>
          <w:rFonts w:ascii="TH Sarabun New" w:hAnsi="TH Sarabun New" w:cs="TH Sarabun New"/>
          <w:cs/>
        </w:rPr>
        <w:t xml:space="preserve">โดยจะ </w:t>
      </w:r>
      <w:r w:rsidR="00F31D54" w:rsidRPr="00202012">
        <w:rPr>
          <w:rFonts w:ascii="TH Sarabun New" w:hAnsi="TH Sarabun New" w:cs="TH Sarabun New"/>
        </w:rPr>
        <w:t xml:space="preserve">mark </w:t>
      </w:r>
      <w:r w:rsidR="00F31D54" w:rsidRPr="00202012">
        <w:rPr>
          <w:rFonts w:ascii="TH Sarabun New" w:hAnsi="TH Sarabun New" w:cs="TH Sarabun New"/>
          <w:cs/>
        </w:rPr>
        <w:t xml:space="preserve">จุดที่มีความหนาแน่นของ </w:t>
      </w:r>
      <w:r w:rsidR="00F31D54" w:rsidRPr="00202012">
        <w:rPr>
          <w:rFonts w:ascii="TH Sarabun New" w:hAnsi="TH Sarabun New" w:cs="TH Sarabun New"/>
        </w:rPr>
        <w:t xml:space="preserve">pixel </w:t>
      </w:r>
      <w:r w:rsidR="00F31D54" w:rsidRPr="00202012">
        <w:rPr>
          <w:rFonts w:ascii="TH Sarabun New" w:hAnsi="TH Sarabun New" w:cs="TH Sarabun New"/>
          <w:cs/>
        </w:rPr>
        <w:t>ต่ำเป็นเส้นคั่นบรรทัดและทำการตัดเป็นรูปภาพส่งไปยังขั้นตอนถัดไป</w:t>
      </w:r>
    </w:p>
    <w:p w14:paraId="0B8F1A3C" w14:textId="77777777" w:rsidR="00796ED6" w:rsidRPr="00202012" w:rsidRDefault="00796ED6" w:rsidP="00202012">
      <w:pPr>
        <w:rPr>
          <w:rFonts w:ascii="TH Sarabun New" w:hAnsi="TH Sarabun New" w:cs="TH Sarabun New"/>
          <w:cs/>
        </w:rPr>
      </w:pPr>
    </w:p>
    <w:p w14:paraId="44295460" w14:textId="77777777" w:rsidR="00181DE9" w:rsidRPr="00B707FD" w:rsidRDefault="00181DE9" w:rsidP="00181DE9">
      <w:pPr>
        <w:keepNext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drawing>
          <wp:inline distT="0" distB="0" distL="0" distR="0" wp14:anchorId="3FBE8850" wp14:editId="7DB57F1F">
            <wp:extent cx="5399405" cy="1540510"/>
            <wp:effectExtent l="0" t="0" r="0" b="254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FA72" w14:textId="6C03BAC4" w:rsidR="00F31D54" w:rsidRPr="00B707FD" w:rsidRDefault="00181DE9" w:rsidP="00181DE9">
      <w:pPr>
        <w:pStyle w:val="a9"/>
        <w:jc w:val="left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                   </w:t>
      </w:r>
      <w:bookmarkStart w:id="211" w:name="_Toc131462030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20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 xml:space="preserve">เทคนิคการทำ </w:t>
      </w:r>
      <w:r w:rsidRPr="00B707FD">
        <w:rPr>
          <w:rFonts w:ascii="TH Sarabun New" w:hAnsi="TH Sarabun New" w:cs="TH Sarabun New"/>
          <w:b w:val="0"/>
          <w:bCs w:val="0"/>
        </w:rPr>
        <w:t>projection profile</w:t>
      </w:r>
      <w:bookmarkEnd w:id="211"/>
    </w:p>
    <w:p w14:paraId="72147AC7" w14:textId="746DE580" w:rsidR="002C3E3E" w:rsidRPr="00B707FD" w:rsidRDefault="002C3E3E" w:rsidP="004C7FD3">
      <w:pPr>
        <w:pStyle w:val="2"/>
        <w:rPr>
          <w:rFonts w:ascii="TH Sarabun New" w:hAnsi="TH Sarabun New" w:cs="TH Sarabun New"/>
        </w:rPr>
      </w:pPr>
      <w:bookmarkStart w:id="212" w:name="_Toc131078396"/>
      <w:r w:rsidRPr="00B707FD">
        <w:rPr>
          <w:rFonts w:ascii="TH Sarabun New" w:hAnsi="TH Sarabun New" w:cs="TH Sarabun New"/>
          <w:cs/>
        </w:rPr>
        <w:t xml:space="preserve">อ่านข้อความ </w:t>
      </w:r>
      <w:r w:rsidRPr="00B707FD">
        <w:rPr>
          <w:rFonts w:ascii="TH Sarabun New" w:hAnsi="TH Sarabun New" w:cs="TH Sarabun New"/>
        </w:rPr>
        <w:t>OCR</w:t>
      </w:r>
      <w:bookmarkEnd w:id="212"/>
    </w:p>
    <w:p w14:paraId="702D5726" w14:textId="09C4B102" w:rsidR="001A711C" w:rsidRPr="00B707FD" w:rsidRDefault="001A711C" w:rsidP="002F4111">
      <w:pPr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การรู้จำอักขระด้วยแสงทำงานโดยแบ่งรูปภาพของอักขระข้อความออกเป็นส่วนๆ และแยกความแตกต่างระหว่างพื้นที่ว่างและไม่ว่าง ขึ้นอยู่กับฟอน</w:t>
      </w:r>
      <w:proofErr w:type="spellStart"/>
      <w:r w:rsidRPr="00B707FD">
        <w:rPr>
          <w:rFonts w:ascii="TH Sarabun New" w:hAnsi="TH Sarabun New" w:cs="TH Sarabun New"/>
          <w:cs/>
        </w:rPr>
        <w:t>ต์</w:t>
      </w:r>
      <w:proofErr w:type="spellEnd"/>
      <w:r w:rsidRPr="00B707FD">
        <w:rPr>
          <w:rFonts w:ascii="TH Sarabun New" w:hAnsi="TH Sarabun New" w:cs="TH Sarabun New"/>
          <w:cs/>
        </w:rPr>
        <w:t>หรือสคริปต์ที่ใช้สำหรับตัวอักษร ผลรวมตรวจสอบของเมทริก</w:t>
      </w:r>
      <w:proofErr w:type="spellStart"/>
      <w:r w:rsidRPr="00B707FD">
        <w:rPr>
          <w:rFonts w:ascii="TH Sarabun New" w:hAnsi="TH Sarabun New" w:cs="TH Sarabun New"/>
          <w:cs/>
        </w:rPr>
        <w:t>ซ์</w:t>
      </w:r>
      <w:proofErr w:type="spellEnd"/>
      <w:r w:rsidRPr="00B707FD">
        <w:rPr>
          <w:rFonts w:ascii="TH Sarabun New" w:hAnsi="TH Sarabun New" w:cs="TH Sarabun New"/>
          <w:cs/>
        </w:rPr>
        <w:t>ผลลัพธ์จะถูกระบุในภายหลัง  ตามอักขระในภาพ</w:t>
      </w:r>
    </w:p>
    <w:p w14:paraId="60014450" w14:textId="77777777" w:rsidR="00CA36C8" w:rsidRDefault="00CA36C8" w:rsidP="00CA36C8">
      <w:pPr>
        <w:keepNext/>
        <w:ind w:firstLine="720"/>
        <w:jc w:val="center"/>
      </w:pPr>
      <w:r w:rsidRPr="00CA36C8">
        <w:rPr>
          <w:rFonts w:ascii="TH Sarabun New" w:hAnsi="TH Sarabun New" w:cs="TH Sarabun New"/>
          <w:noProof/>
          <w:cs/>
        </w:rPr>
        <w:drawing>
          <wp:inline distT="0" distB="0" distL="0" distR="0" wp14:anchorId="44392EDA" wp14:editId="3B3CF712">
            <wp:extent cx="2806810" cy="1578851"/>
            <wp:effectExtent l="0" t="0" r="0" b="254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21226" cy="15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1175" w14:textId="68CBB7B0" w:rsidR="001A711C" w:rsidRPr="00B707FD" w:rsidRDefault="00CA36C8" w:rsidP="00CA36C8">
      <w:pPr>
        <w:pStyle w:val="a9"/>
        <w:rPr>
          <w:rFonts w:ascii="TH Sarabun New" w:hAnsi="TH Sarabun New" w:cs="TH Sarabun New"/>
          <w:cs/>
        </w:rPr>
      </w:pPr>
      <w:bookmarkStart w:id="213" w:name="_Toc131462031"/>
      <w:r>
        <w:rPr>
          <w:cs/>
        </w:rPr>
        <w:t xml:space="preserve">ภาพประกอบที่  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STYLEREF </w:instrText>
      </w:r>
      <w:r w:rsidR="00DB3462">
        <w:rPr>
          <w:cs/>
        </w:rPr>
        <w:instrText xml:space="preserve">1 </w:instrText>
      </w:r>
      <w:r w:rsidR="00DB3462">
        <w:instrText>\s</w:instrText>
      </w:r>
      <w:r w:rsidR="00DB3462">
        <w:rPr>
          <w:cs/>
        </w:rPr>
        <w:instrText xml:space="preserve"> </w:instrText>
      </w:r>
      <w:r w:rsidR="00DB3462">
        <w:rPr>
          <w:cs/>
        </w:rPr>
        <w:fldChar w:fldCharType="separate"/>
      </w:r>
      <w:r w:rsidR="00DB3462">
        <w:rPr>
          <w:cs/>
        </w:rPr>
        <w:t>3</w:t>
      </w:r>
      <w:r w:rsidR="00DB3462">
        <w:rPr>
          <w:cs/>
        </w:rPr>
        <w:fldChar w:fldCharType="end"/>
      </w:r>
      <w:r w:rsidR="00DB3462">
        <w:rPr>
          <w:cs/>
        </w:rPr>
        <w:t>.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SEQ </w:instrText>
      </w:r>
      <w:r w:rsidR="00DB3462">
        <w:rPr>
          <w:cs/>
        </w:rPr>
        <w:instrText>ภาพประกอบที่</w:instrText>
      </w:r>
      <w:r w:rsidR="00DB3462">
        <w:instrText xml:space="preserve">_ \* ARABIC \s </w:instrText>
      </w:r>
      <w:r w:rsidR="00DB3462">
        <w:rPr>
          <w:cs/>
        </w:rPr>
        <w:instrText xml:space="preserve">1 </w:instrText>
      </w:r>
      <w:r w:rsidR="00DB3462">
        <w:rPr>
          <w:cs/>
        </w:rPr>
        <w:fldChar w:fldCharType="separate"/>
      </w:r>
      <w:r w:rsidR="00DB3462">
        <w:rPr>
          <w:cs/>
        </w:rPr>
        <w:t>21</w:t>
      </w:r>
      <w:r w:rsidR="00DB3462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>ผลรวมตรวจสอบของเมทริกซ์</w:t>
      </w:r>
      <w:bookmarkEnd w:id="213"/>
    </w:p>
    <w:p w14:paraId="175A68DE" w14:textId="54520C26" w:rsidR="00CA36C8" w:rsidRDefault="00CA36C8" w:rsidP="002F4111">
      <w:pPr>
        <w:ind w:firstLine="720"/>
        <w:jc w:val="thaiDistribute"/>
        <w:rPr>
          <w:rFonts w:cs="Cordia New"/>
        </w:rPr>
      </w:pPr>
      <w:r w:rsidRPr="000F6751">
        <w:rPr>
          <w:rFonts w:cs="Cordia New" w:hint="cs"/>
          <w:cs/>
        </w:rPr>
        <w:lastRenderedPageBreak/>
        <w:t>แปลงเอกสารที่สแกนเป็นรูปแบบขาวดำ</w:t>
      </w:r>
      <w:r w:rsidRPr="000F6751">
        <w:rPr>
          <w:rFonts w:cs="Cordia New"/>
          <w:cs/>
        </w:rPr>
        <w:t xml:space="preserve"> </w:t>
      </w:r>
      <w:r w:rsidRPr="000F6751">
        <w:rPr>
          <w:rFonts w:cs="Cordia New" w:hint="cs"/>
          <w:cs/>
        </w:rPr>
        <w:t>โดยที่พื้นที่สีเข้มจะถูกระบุเป็นพื้นหลัง</w:t>
      </w:r>
      <w:r w:rsidRPr="000F6751">
        <w:rPr>
          <w:rFonts w:cs="Cordia New"/>
          <w:cs/>
        </w:rPr>
        <w:t xml:space="preserve"> </w:t>
      </w:r>
      <w:r w:rsidRPr="000F6751">
        <w:rPr>
          <w:rFonts w:cs="Cordia New" w:hint="cs"/>
          <w:cs/>
        </w:rPr>
        <w:t>และพื้นที่สีขาวจะถูกระบุเป็นอักขระ</w:t>
      </w:r>
      <w:r w:rsidRPr="000F6751">
        <w:rPr>
          <w:rFonts w:cs="Cordia New"/>
          <w:cs/>
        </w:rPr>
        <w:t xml:space="preserve"> </w:t>
      </w:r>
      <w:r w:rsidRPr="000F6751">
        <w:rPr>
          <w:rFonts w:cs="Cordia New" w:hint="cs"/>
          <w:cs/>
        </w:rPr>
        <w:t>ขั้นตอนนี้ช่วยในการจดจำแบบอักษรต่าง</w:t>
      </w:r>
      <w:r>
        <w:rPr>
          <w:rFonts w:cs="Cordia New" w:hint="cs"/>
          <w:cs/>
        </w:rPr>
        <w:t>มีดังนี้</w:t>
      </w:r>
    </w:p>
    <w:p w14:paraId="5261B10D" w14:textId="4F90C663" w:rsidR="00CA36C8" w:rsidRDefault="00CA36C8" w:rsidP="002F4111">
      <w:pPr>
        <w:jc w:val="thaiDistribute"/>
      </w:pPr>
      <w:r>
        <w:rPr>
          <w:rFonts w:hint="cs"/>
          <w:cs/>
        </w:rPr>
        <w:t>1.</w:t>
      </w:r>
      <w:r w:rsidRPr="000F6751">
        <w:rPr>
          <w:rFonts w:hint="cs"/>
          <w:cs/>
        </w:rPr>
        <w:t>วิเคราะห์เค้าโครง</w:t>
      </w:r>
      <w:r w:rsidRPr="000F6751">
        <w:t xml:space="preserve"> </w:t>
      </w:r>
      <w:r w:rsidRPr="000F6751">
        <w:rPr>
          <w:rFonts w:hint="cs"/>
          <w:cs/>
        </w:rPr>
        <w:t>ระบุบล็อกข้อความ</w:t>
      </w:r>
      <w:r w:rsidRPr="000F6751">
        <w:rPr>
          <w:cs/>
        </w:rPr>
        <w:t xml:space="preserve"> </w:t>
      </w:r>
      <w:r w:rsidRPr="000F6751">
        <w:rPr>
          <w:rFonts w:hint="cs"/>
          <w:cs/>
        </w:rPr>
        <w:t>คอลัมน์</w:t>
      </w:r>
      <w:r w:rsidRPr="000F6751">
        <w:rPr>
          <w:cs/>
        </w:rPr>
        <w:t xml:space="preserve"> </w:t>
      </w:r>
      <w:r w:rsidRPr="000F6751">
        <w:rPr>
          <w:rFonts w:hint="cs"/>
          <w:cs/>
        </w:rPr>
        <w:t>และบรรทัด</w:t>
      </w:r>
      <w:r w:rsidRPr="000F6751">
        <w:rPr>
          <w:cs/>
        </w:rPr>
        <w:t xml:space="preserve"> </w:t>
      </w:r>
      <w:r w:rsidRPr="000F6751">
        <w:rPr>
          <w:rFonts w:hint="cs"/>
          <w:cs/>
        </w:rPr>
        <w:t>และกำหนดลำดับการอ่าน</w:t>
      </w:r>
      <w:r w:rsidRPr="000F6751">
        <w:rPr>
          <w:cs/>
        </w:rPr>
        <w:t xml:space="preserve"> </w:t>
      </w:r>
      <w:r w:rsidRPr="000F6751">
        <w:rPr>
          <w:rFonts w:hint="cs"/>
          <w:cs/>
        </w:rPr>
        <w:t>ตัวอย่างเช่น</w:t>
      </w:r>
      <w:r w:rsidRPr="000F6751">
        <w:rPr>
          <w:cs/>
        </w:rPr>
        <w:t xml:space="preserve"> </w:t>
      </w:r>
      <w:r w:rsidRPr="000F6751">
        <w:rPr>
          <w:rFonts w:hint="cs"/>
          <w:cs/>
        </w:rPr>
        <w:t>ในการตรวจจับคอลัมน์</w:t>
      </w:r>
      <w:r w:rsidRPr="000F6751">
        <w:rPr>
          <w:cs/>
        </w:rPr>
        <w:t xml:space="preserve"> </w:t>
      </w:r>
      <w:r w:rsidRPr="000F6751">
        <w:rPr>
          <w:rFonts w:hint="cs"/>
          <w:cs/>
        </w:rPr>
        <w:t>จะใช้อัลกอริทึมสี่เหลี่ยมผืนผ้าช่องว่างสูงสุดเพื่อตรวจหาช่องว่างระหว่างคอลัมน์</w:t>
      </w:r>
    </w:p>
    <w:p w14:paraId="10DE1AB6" w14:textId="7B580D49" w:rsidR="00CA36C8" w:rsidRDefault="00CA36C8" w:rsidP="002F4111">
      <w:pPr>
        <w:jc w:val="thaiDistribute"/>
      </w:pPr>
      <w:r>
        <w:rPr>
          <w:rFonts w:hint="cs"/>
          <w:cs/>
        </w:rPr>
        <w:t>2.</w:t>
      </w:r>
      <w:r w:rsidRPr="000F6751">
        <w:rPr>
          <w:rFonts w:hint="cs"/>
          <w:cs/>
        </w:rPr>
        <w:t>จำแนกเส้นจำแนกเส้นภายในแต่ละบล็อกหรือคอลัมน์ไม่ว่าจะเป็นเส้นแนวตั้งหรือเส้นจากซ้ายไปขวา</w:t>
      </w:r>
    </w:p>
    <w:p w14:paraId="294C6557" w14:textId="18C37E31" w:rsidR="00CA36C8" w:rsidRDefault="00CA36C8" w:rsidP="002F4111">
      <w:pPr>
        <w:jc w:val="thaiDistribute"/>
      </w:pPr>
      <w:r>
        <w:rPr>
          <w:rFonts w:hint="cs"/>
          <w:cs/>
        </w:rPr>
        <w:t>3.</w:t>
      </w:r>
      <w:r w:rsidRPr="000F6751">
        <w:rPr>
          <w:rFonts w:hint="cs"/>
          <w:cs/>
        </w:rPr>
        <w:t>การสร้างแบบจำลองภาษาทางสถิติใช้พจนานุกรมและไวยากรณ์สุ่มเพื่อแก้ปัญหาตัวอักษรที่หายไปและไม่ระบุตัวตน</w:t>
      </w:r>
    </w:p>
    <w:p w14:paraId="13B2DC0D" w14:textId="77777777" w:rsidR="00CA36C8" w:rsidRDefault="00CA36C8" w:rsidP="00CA36C8">
      <w:pPr>
        <w:keepNext/>
      </w:pPr>
      <w:r w:rsidRPr="003C05DF">
        <w:rPr>
          <w:rFonts w:cs="Cordia New"/>
          <w:noProof/>
        </w:rPr>
        <w:drawing>
          <wp:inline distT="0" distB="0" distL="0" distR="0" wp14:anchorId="6E08FCDC" wp14:editId="5BF33067">
            <wp:extent cx="5534546" cy="1024128"/>
            <wp:effectExtent l="0" t="0" r="0" b="5080"/>
            <wp:docPr id="52" name="รูปภาพ 52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 descr="รูปภาพประกอบด้วย แผนภาพ&#10;&#10;คำอธิบายที่สร้างโดยอัตโนมัติ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58223" cy="102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46DB" w14:textId="13866D67" w:rsidR="00CA36C8" w:rsidRDefault="00BD1FAC" w:rsidP="00CA36C8">
      <w:pPr>
        <w:pStyle w:val="a9"/>
        <w:ind w:left="720"/>
        <w:jc w:val="left"/>
      </w:pPr>
      <w:r>
        <w:rPr>
          <w:rFonts w:hint="cs"/>
          <w:cs/>
        </w:rPr>
        <w:t xml:space="preserve">             </w:t>
      </w:r>
      <w:bookmarkStart w:id="214" w:name="_Toc131462032"/>
      <w:r w:rsidR="00CA36C8">
        <w:rPr>
          <w:cs/>
        </w:rPr>
        <w:t xml:space="preserve">ภาพประกอบที่  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STYLEREF </w:instrText>
      </w:r>
      <w:r w:rsidR="00DB3462">
        <w:rPr>
          <w:cs/>
        </w:rPr>
        <w:instrText xml:space="preserve">1 </w:instrText>
      </w:r>
      <w:r w:rsidR="00DB3462">
        <w:instrText>\s</w:instrText>
      </w:r>
      <w:r w:rsidR="00DB3462">
        <w:rPr>
          <w:cs/>
        </w:rPr>
        <w:instrText xml:space="preserve"> </w:instrText>
      </w:r>
      <w:r w:rsidR="00DB3462">
        <w:rPr>
          <w:cs/>
        </w:rPr>
        <w:fldChar w:fldCharType="separate"/>
      </w:r>
      <w:r w:rsidR="00DB3462">
        <w:rPr>
          <w:cs/>
        </w:rPr>
        <w:t>3</w:t>
      </w:r>
      <w:r w:rsidR="00DB3462">
        <w:rPr>
          <w:cs/>
        </w:rPr>
        <w:fldChar w:fldCharType="end"/>
      </w:r>
      <w:r w:rsidR="00DB3462">
        <w:rPr>
          <w:cs/>
        </w:rPr>
        <w:t>.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SEQ </w:instrText>
      </w:r>
      <w:r w:rsidR="00DB3462">
        <w:rPr>
          <w:cs/>
        </w:rPr>
        <w:instrText>ภาพประกอบที่</w:instrText>
      </w:r>
      <w:r w:rsidR="00DB3462">
        <w:instrText xml:space="preserve">_ \* ARABIC \s </w:instrText>
      </w:r>
      <w:r w:rsidR="00DB3462">
        <w:rPr>
          <w:cs/>
        </w:rPr>
        <w:instrText xml:space="preserve">1 </w:instrText>
      </w:r>
      <w:r w:rsidR="00DB3462">
        <w:rPr>
          <w:cs/>
        </w:rPr>
        <w:fldChar w:fldCharType="separate"/>
      </w:r>
      <w:r w:rsidR="00DB3462">
        <w:rPr>
          <w:cs/>
        </w:rPr>
        <w:t>22</w:t>
      </w:r>
      <w:r w:rsidR="00DB3462">
        <w:rPr>
          <w:cs/>
        </w:rPr>
        <w:fldChar w:fldCharType="end"/>
      </w:r>
      <w:r w:rsidR="00CA36C8" w:rsidRPr="00CA36C8">
        <w:rPr>
          <w:rFonts w:cs="Cordia New"/>
        </w:rPr>
        <w:t xml:space="preserve"> </w:t>
      </w:r>
      <w:r w:rsidR="00CA36C8" w:rsidRPr="00BD1FAC">
        <w:rPr>
          <w:rFonts w:cs="Cordia New"/>
          <w:b w:val="0"/>
          <w:bCs w:val="0"/>
        </w:rPr>
        <w:t>Ocr system flow diagram</w:t>
      </w:r>
      <w:bookmarkEnd w:id="214"/>
    </w:p>
    <w:p w14:paraId="7611BA25" w14:textId="72D875B9" w:rsidR="00CA36C8" w:rsidRDefault="00CA36C8" w:rsidP="00CA36C8"/>
    <w:p w14:paraId="0B41B574" w14:textId="44451DA5" w:rsidR="00CA36C8" w:rsidRDefault="00CA36C8" w:rsidP="002F4111">
      <w:pPr>
        <w:ind w:firstLine="720"/>
        <w:jc w:val="thaiDistribute"/>
        <w:rPr>
          <w:shd w:val="clear" w:color="auto" w:fill="FFFFFF"/>
        </w:rPr>
      </w:pPr>
      <w:r>
        <w:rPr>
          <w:shd w:val="clear" w:color="auto" w:fill="FFFFFF"/>
          <w:cs/>
        </w:rPr>
        <w:t>ระบบอัลกอริทึมที่ใช้ในซอฟต์แวร์สามารถวิเคราะห์ข้อมูลด้วยความแม่นยำสูง เนื่องจากสามารถเข้าใจในภาษาหลายรูปแบบ และตัวเลขที่มีจุดทศนิยมได้อย่างถูกต้อง ซึ่งจะช่วยลดโอกาสที่จะเกิดข้อผิดพลาด</w:t>
      </w:r>
      <w:r>
        <w:rPr>
          <w:shd w:val="clear" w:color="auto" w:fill="FFFFFF"/>
        </w:rPr>
        <w:t xml:space="preserve"> </w:t>
      </w:r>
      <w:r>
        <w:rPr>
          <w:rFonts w:hint="cs"/>
          <w:shd w:val="clear" w:color="auto" w:fill="FFFFFF"/>
          <w:cs/>
        </w:rPr>
        <w:t>แต่ก็จะมีกรณีที่ผิดพลาดได้แต่ยอมรับไม่ได้ เช่น ราคา  และรหัสสินค้า จึงต้องส่งภาพตัวอย่างไปด้วย เพื่อเกิดความสบายใจที่จะไม่มีข้อผิดพลาด</w:t>
      </w:r>
    </w:p>
    <w:p w14:paraId="03139DBD" w14:textId="77777777" w:rsidR="00CA36C8" w:rsidRDefault="00CA36C8" w:rsidP="00CA36C8">
      <w:pPr>
        <w:keepNext/>
        <w:ind w:firstLine="720"/>
        <w:jc w:val="center"/>
      </w:pPr>
      <w:r w:rsidRPr="00CA36C8">
        <w:rPr>
          <w:noProof/>
          <w:shd w:val="clear" w:color="auto" w:fill="FFFFFF"/>
          <w:cs/>
        </w:rPr>
        <w:drawing>
          <wp:inline distT="0" distB="0" distL="0" distR="0" wp14:anchorId="3950F30D" wp14:editId="1977CA0F">
            <wp:extent cx="3218688" cy="1253866"/>
            <wp:effectExtent l="0" t="0" r="1270" b="381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32921" cy="125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F2B2B" w14:textId="376F9718" w:rsidR="00CA36C8" w:rsidRDefault="00CA36C8" w:rsidP="00CA36C8">
      <w:pPr>
        <w:pStyle w:val="a9"/>
        <w:rPr>
          <w:shd w:val="clear" w:color="auto" w:fill="FFFFFF"/>
          <w:cs/>
        </w:rPr>
      </w:pPr>
      <w:bookmarkStart w:id="215" w:name="_Toc131462033"/>
      <w:r>
        <w:rPr>
          <w:cs/>
        </w:rPr>
        <w:t xml:space="preserve">ภาพประกอบที่  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STYLEREF </w:instrText>
      </w:r>
      <w:r w:rsidR="00DB3462">
        <w:rPr>
          <w:cs/>
        </w:rPr>
        <w:instrText xml:space="preserve">1 </w:instrText>
      </w:r>
      <w:r w:rsidR="00DB3462">
        <w:instrText>\s</w:instrText>
      </w:r>
      <w:r w:rsidR="00DB3462">
        <w:rPr>
          <w:cs/>
        </w:rPr>
        <w:instrText xml:space="preserve"> </w:instrText>
      </w:r>
      <w:r w:rsidR="00DB3462">
        <w:rPr>
          <w:cs/>
        </w:rPr>
        <w:fldChar w:fldCharType="separate"/>
      </w:r>
      <w:r w:rsidR="00DB3462">
        <w:rPr>
          <w:cs/>
        </w:rPr>
        <w:t>3</w:t>
      </w:r>
      <w:r w:rsidR="00DB3462">
        <w:rPr>
          <w:cs/>
        </w:rPr>
        <w:fldChar w:fldCharType="end"/>
      </w:r>
      <w:r w:rsidR="00DB3462">
        <w:rPr>
          <w:cs/>
        </w:rPr>
        <w:t>.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SEQ </w:instrText>
      </w:r>
      <w:r w:rsidR="00DB3462">
        <w:rPr>
          <w:cs/>
        </w:rPr>
        <w:instrText>ภาพประกอบที่</w:instrText>
      </w:r>
      <w:r w:rsidR="00DB3462">
        <w:instrText xml:space="preserve">_ \* ARABIC \s </w:instrText>
      </w:r>
      <w:r w:rsidR="00DB3462">
        <w:rPr>
          <w:cs/>
        </w:rPr>
        <w:instrText xml:space="preserve">1 </w:instrText>
      </w:r>
      <w:r w:rsidR="00DB3462">
        <w:rPr>
          <w:cs/>
        </w:rPr>
        <w:fldChar w:fldCharType="separate"/>
      </w:r>
      <w:r w:rsidR="00DB3462">
        <w:rPr>
          <w:cs/>
        </w:rPr>
        <w:t>23</w:t>
      </w:r>
      <w:r w:rsidR="00DB3462">
        <w:rPr>
          <w:cs/>
        </w:rPr>
        <w:fldChar w:fldCharType="end"/>
      </w:r>
      <w:r w:rsidRPr="00BD1FAC">
        <w:rPr>
          <w:rFonts w:hint="cs"/>
          <w:b w:val="0"/>
          <w:bCs w:val="0"/>
          <w:cs/>
        </w:rPr>
        <w:t xml:space="preserve"> ตัวอย่างของผลลัพท์ของการแปลงที่ผิดพลาด</w:t>
      </w:r>
      <w:bookmarkEnd w:id="215"/>
    </w:p>
    <w:p w14:paraId="74197D05" w14:textId="77777777" w:rsidR="00CA36C8" w:rsidRPr="000F6751" w:rsidRDefault="00CA36C8" w:rsidP="00CA36C8"/>
    <w:p w14:paraId="6AA8EFA9" w14:textId="08D22481" w:rsidR="00CA36C8" w:rsidRDefault="00CA36C8" w:rsidP="00CA36C8">
      <w:pPr>
        <w:rPr>
          <w:rFonts w:cs="Cordia New"/>
        </w:rPr>
      </w:pPr>
    </w:p>
    <w:p w14:paraId="3BBA2386" w14:textId="0017A886" w:rsidR="002F4111" w:rsidRDefault="002F4111">
      <w:pPr>
        <w:rPr>
          <w:rFonts w:ascii="TH Sarabun New" w:hAnsi="TH Sarabun New" w:cs="TH Sarabun New"/>
          <w:b/>
          <w:bCs/>
          <w:noProof/>
        </w:rPr>
      </w:pPr>
      <w:r>
        <w:rPr>
          <w:rFonts w:ascii="TH Sarabun New" w:hAnsi="TH Sarabun New" w:cs="TH Sarabun New"/>
        </w:rPr>
        <w:br w:type="page"/>
      </w:r>
    </w:p>
    <w:p w14:paraId="26A8C704" w14:textId="77777777" w:rsidR="009C4FFE" w:rsidRPr="00B707FD" w:rsidRDefault="009C4FFE" w:rsidP="00650666">
      <w:pPr>
        <w:pStyle w:val="a9"/>
        <w:ind w:firstLine="0"/>
        <w:jc w:val="left"/>
        <w:rPr>
          <w:rFonts w:ascii="TH Sarabun New" w:hAnsi="TH Sarabun New" w:cs="TH Sarabun New"/>
        </w:rPr>
      </w:pPr>
    </w:p>
    <w:p w14:paraId="799800EC" w14:textId="77777777" w:rsidR="002663A8" w:rsidRDefault="002663A8" w:rsidP="002663A8">
      <w:pPr>
        <w:ind w:firstLine="720"/>
        <w:rPr>
          <w:rFonts w:ascii="TH Sarabun New" w:hAnsi="TH Sarabun New" w:cs="TH Sarabun New"/>
        </w:rPr>
      </w:pPr>
      <w:bookmarkStart w:id="216" w:name="_Toc131461992"/>
      <w:r w:rsidRPr="00E90645">
        <w:rPr>
          <w:rFonts w:hint="cs"/>
          <w:cs/>
        </w:rPr>
        <w:t xml:space="preserve">ในกระบวนการ </w:t>
      </w:r>
      <w:r w:rsidRPr="00E90645">
        <w:rPr>
          <w:rFonts w:ascii="TH Sarabun New" w:hAnsi="TH Sarabun New" w:cs="TH Sarabun New"/>
          <w:color w:val="4C4C4C"/>
          <w:shd w:val="clear" w:color="auto" w:fill="FFFFFF"/>
        </w:rPr>
        <w:t xml:space="preserve">Optical Character Recognition (OCR) </w:t>
      </w:r>
      <w:r w:rsidRPr="00E90645">
        <w:rPr>
          <w:rFonts w:ascii="TH Sarabun New" w:hAnsi="TH Sarabun New" w:cs="TH Sarabun New" w:hint="cs"/>
          <w:color w:val="4C4C4C"/>
          <w:shd w:val="clear" w:color="auto" w:fill="FFFFFF"/>
          <w:cs/>
        </w:rPr>
        <w:t>นั้นจำเป็นจะต้องมีข้อมูลลักษณะ</w:t>
      </w:r>
      <w:r w:rsidRPr="00E90645">
        <w:rPr>
          <w:rFonts w:ascii="TH Sarabun New" w:hAnsi="TH Sarabun New" w:cs="TH Sarabun New"/>
          <w:color w:val="4C4C4C"/>
          <w:shd w:val="clear" w:color="auto" w:fill="FFFFFF"/>
        </w:rPr>
        <w:t xml:space="preserve"> (Feature) </w:t>
      </w:r>
      <w:r w:rsidRPr="00E90645">
        <w:rPr>
          <w:rFonts w:ascii="TH Sarabun New" w:hAnsi="TH Sarabun New" w:cs="TH Sarabun New" w:hint="cs"/>
          <w:color w:val="4C4C4C"/>
          <w:shd w:val="clear" w:color="auto" w:fill="FFFFFF"/>
          <w:cs/>
        </w:rPr>
        <w:t xml:space="preserve">ของตัวอักขระนั้นๆก่อน เพื่อนำมาประมวลผลเทียบเคียงกับข้อมูลที่ได้จากภาพ ข้อมูล </w:t>
      </w:r>
      <w:r w:rsidRPr="00E90645">
        <w:rPr>
          <w:rFonts w:ascii="TH Sarabun New" w:hAnsi="TH Sarabun New" w:cs="TH Sarabun New"/>
          <w:color w:val="4C4C4C"/>
          <w:shd w:val="clear" w:color="auto" w:fill="FFFFFF"/>
        </w:rPr>
        <w:t xml:space="preserve">Feature </w:t>
      </w:r>
      <w:r w:rsidRPr="00E90645">
        <w:rPr>
          <w:rFonts w:ascii="TH Sarabun New" w:hAnsi="TH Sarabun New" w:cs="TH Sarabun New" w:hint="cs"/>
          <w:color w:val="4C4C4C"/>
          <w:shd w:val="clear" w:color="auto" w:fill="FFFFFF"/>
          <w:cs/>
        </w:rPr>
        <w:t>ที่ได้มาจาการ</w:t>
      </w:r>
      <w:r w:rsidRPr="00E90645">
        <w:rPr>
          <w:rFonts w:ascii="TH Sarabun New" w:hAnsi="TH Sarabun New" w:cs="TH Sarabun New"/>
          <w:color w:val="4C4C4C"/>
          <w:shd w:val="clear" w:color="auto" w:fill="FFFFFF"/>
        </w:rPr>
        <w:t xml:space="preserve"> (Train) </w:t>
      </w:r>
      <w:r w:rsidRPr="00E90645">
        <w:rPr>
          <w:rFonts w:ascii="TH Sarabun New" w:hAnsi="TH Sarabun New" w:cs="TH Sarabun New" w:hint="cs"/>
          <w:color w:val="4C4C4C"/>
          <w:shd w:val="clear" w:color="auto" w:fill="FFFFFF"/>
          <w:cs/>
        </w:rPr>
        <w:t>ซึ่งค่อนข้าง</w:t>
      </w:r>
      <w:r>
        <w:rPr>
          <w:rFonts w:ascii="TH Sarabun New" w:hAnsi="TH Sarabun New" w:cs="TH Sarabun New" w:hint="cs"/>
          <w:color w:val="4C4C4C"/>
          <w:shd w:val="clear" w:color="auto" w:fill="FFFFFF"/>
          <w:cs/>
        </w:rPr>
        <w:t xml:space="preserve">มีความซับซ้อนในการพัฒนา ดังนั้นในโครงงานนี้จะใช้เครื่องมือที่ช่วยลดความยุ่งยาก ที่มีชื่อว่า </w:t>
      </w:r>
      <w:r w:rsidRPr="00E90645">
        <w:rPr>
          <w:rFonts w:ascii="TH Sarabun New" w:hAnsi="TH Sarabun New" w:cs="TH Sarabun New"/>
        </w:rPr>
        <w:t xml:space="preserve">Tesseract OCR </w:t>
      </w:r>
      <w:r w:rsidRPr="00E90645">
        <w:rPr>
          <w:rFonts w:ascii="TH Sarabun New" w:hAnsi="TH Sarabun New" w:cs="TH Sarabun New"/>
          <w:cs/>
        </w:rPr>
        <w:t>เพื่อนำมาเปรียบเทียบผลลัพธ์ที่ได้</w:t>
      </w:r>
    </w:p>
    <w:p w14:paraId="576849DB" w14:textId="77777777" w:rsidR="002663A8" w:rsidRDefault="002663A8" w:rsidP="002663A8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วิธีการดำเนินการ การสกัดตัวหนังสือภาษาไทยและภาษาอังกฤษ โดยขั้นตอนแรกนำภาพใบเสร็จเข้าไปจากนั้นเขียน </w:t>
      </w:r>
      <w:r>
        <w:rPr>
          <w:rFonts w:ascii="TH Sarabun New" w:hAnsi="TH Sarabun New" w:cs="TH Sarabun New"/>
        </w:rPr>
        <w:t xml:space="preserve">Code </w:t>
      </w:r>
      <w:r>
        <w:rPr>
          <w:rFonts w:ascii="TH Sarabun New" w:hAnsi="TH Sarabun New" w:cs="TH Sarabun New" w:hint="cs"/>
          <w:cs/>
        </w:rPr>
        <w:t>เพื่อทดสอบการทำงานและตรวจสอบผลลัพธ์</w:t>
      </w:r>
    </w:p>
    <w:p w14:paraId="7805E319" w14:textId="5640AC47" w:rsidR="007A41E5" w:rsidRPr="00B707FD" w:rsidRDefault="007A41E5" w:rsidP="000F703C">
      <w:pPr>
        <w:pStyle w:val="a9"/>
        <w:ind w:firstLine="0"/>
        <w:jc w:val="left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ตารางที่ </w:t>
      </w:r>
      <w:r w:rsidRPr="00B707FD">
        <w:rPr>
          <w:rFonts w:ascii="TH Sarabun New" w:hAnsi="TH Sarabun New" w:cs="TH Sarabun New"/>
          <w:cs/>
        </w:rPr>
        <w:fldChar w:fldCharType="begin"/>
      </w:r>
      <w:r w:rsidRPr="00B707FD">
        <w:rPr>
          <w:rFonts w:ascii="TH Sarabun New" w:hAnsi="TH Sarabun New" w:cs="TH Sarabun New"/>
          <w:cs/>
        </w:rPr>
        <w:instrText xml:space="preserve"> </w:instrText>
      </w:r>
      <w:r w:rsidRPr="00B707FD">
        <w:rPr>
          <w:rFonts w:ascii="TH Sarabun New" w:hAnsi="TH Sarabun New" w:cs="TH Sarabun New"/>
        </w:rPr>
        <w:instrText xml:space="preserve">SEQ </w:instrText>
      </w:r>
      <w:r w:rsidRPr="00B707FD">
        <w:rPr>
          <w:rFonts w:ascii="TH Sarabun New" w:hAnsi="TH Sarabun New" w:cs="TH Sarabun New"/>
          <w:cs/>
        </w:rPr>
        <w:instrText xml:space="preserve">ตารางที่ </w:instrText>
      </w:r>
      <w:r w:rsidRPr="00B707FD">
        <w:rPr>
          <w:rFonts w:ascii="TH Sarabun New" w:hAnsi="TH Sarabun New" w:cs="TH Sarabun New"/>
        </w:rPr>
        <w:instrText>\* ARABIC</w:instrText>
      </w:r>
      <w:r w:rsidRPr="00B707FD">
        <w:rPr>
          <w:rFonts w:ascii="TH Sarabun New" w:hAnsi="TH Sarabun New" w:cs="TH Sarabun New"/>
          <w:cs/>
        </w:rPr>
        <w:instrText xml:space="preserve"> </w:instrText>
      </w:r>
      <w:r w:rsidRPr="00B707FD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9</w:t>
      </w:r>
      <w:r w:rsidRPr="00B707FD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 xml:space="preserve">การแปลงรูปเป็นตัวอักษรด้วย </w:t>
      </w:r>
      <w:r w:rsidRPr="00B707FD">
        <w:rPr>
          <w:rFonts w:ascii="TH Sarabun New" w:hAnsi="TH Sarabun New" w:cs="TH Sarabun New"/>
          <w:b w:val="0"/>
          <w:bCs w:val="0"/>
        </w:rPr>
        <w:t>tesserract</w:t>
      </w:r>
      <w:bookmarkEnd w:id="216"/>
      <w:r w:rsidRPr="00B707FD">
        <w:rPr>
          <w:rFonts w:ascii="TH Sarabun New" w:hAnsi="TH Sarabun New" w:cs="TH Sarabun New"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93"/>
      </w:tblGrid>
      <w:tr w:rsidR="00522B49" w:rsidRPr="00B707FD" w14:paraId="0DA0079C" w14:textId="77777777" w:rsidTr="00B63D31">
        <w:tc>
          <w:tcPr>
            <w:tcW w:w="8493" w:type="dxa"/>
          </w:tcPr>
          <w:p w14:paraId="4F42F421" w14:textId="77777777" w:rsidR="00812AB0" w:rsidRPr="00B707FD" w:rsidRDefault="00812AB0" w:rsidP="00812AB0">
            <w:pPr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 xml:space="preserve">import </w:t>
            </w:r>
            <w:proofErr w:type="spellStart"/>
            <w:r w:rsidRPr="00B707FD">
              <w:rPr>
                <w:rFonts w:ascii="TH Sarabun New" w:hAnsi="TH Sarabun New" w:cs="TH Sarabun New"/>
              </w:rPr>
              <w:t>pytesseract</w:t>
            </w:r>
            <w:proofErr w:type="spellEnd"/>
            <w:r w:rsidRPr="00B707FD">
              <w:rPr>
                <w:rFonts w:ascii="TH Sarabun New" w:hAnsi="TH Sarabun New" w:cs="TH Sarabun New"/>
              </w:rPr>
              <w:t xml:space="preserve"> as </w:t>
            </w:r>
            <w:proofErr w:type="spellStart"/>
            <w:r w:rsidRPr="00B707FD">
              <w:rPr>
                <w:rFonts w:ascii="TH Sarabun New" w:hAnsi="TH Sarabun New" w:cs="TH Sarabun New"/>
              </w:rPr>
              <w:t>tess</w:t>
            </w:r>
            <w:proofErr w:type="spellEnd"/>
          </w:p>
          <w:p w14:paraId="569C6CE7" w14:textId="77777777" w:rsidR="00812AB0" w:rsidRPr="00B707FD" w:rsidRDefault="00812AB0" w:rsidP="00812AB0">
            <w:pPr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>from PIL import Image</w:t>
            </w:r>
          </w:p>
          <w:p w14:paraId="4A0ACEBB" w14:textId="77777777" w:rsidR="00812AB0" w:rsidRPr="00B707FD" w:rsidRDefault="00812AB0" w:rsidP="00812AB0">
            <w:pPr>
              <w:rPr>
                <w:rFonts w:ascii="TH Sarabun New" w:hAnsi="TH Sarabun New" w:cs="TH Sarabun New"/>
              </w:rPr>
            </w:pPr>
            <w:proofErr w:type="spellStart"/>
            <w:proofErr w:type="gramStart"/>
            <w:r w:rsidRPr="00B707FD">
              <w:rPr>
                <w:rFonts w:ascii="TH Sarabun New" w:hAnsi="TH Sarabun New" w:cs="TH Sarabun New"/>
              </w:rPr>
              <w:t>tess.pytesseract</w:t>
            </w:r>
            <w:proofErr w:type="gramEnd"/>
            <w:r w:rsidRPr="00B707FD">
              <w:rPr>
                <w:rFonts w:ascii="TH Sarabun New" w:hAnsi="TH Sarabun New" w:cs="TH Sarabun New"/>
              </w:rPr>
              <w:t>.tesseract_cmd</w:t>
            </w:r>
            <w:proofErr w:type="spellEnd"/>
            <w:r w:rsidRPr="00B707FD">
              <w:rPr>
                <w:rFonts w:ascii="TH Sarabun New" w:hAnsi="TH Sarabun New" w:cs="TH Sarabun New"/>
              </w:rPr>
              <w:t xml:space="preserve"> = </w:t>
            </w:r>
            <w:proofErr w:type="spellStart"/>
            <w:r w:rsidRPr="00B707FD">
              <w:rPr>
                <w:rFonts w:ascii="TH Sarabun New" w:hAnsi="TH Sarabun New" w:cs="TH Sarabun New"/>
              </w:rPr>
              <w:t>r'D</w:t>
            </w:r>
            <w:proofErr w:type="spellEnd"/>
            <w:r w:rsidRPr="00B707FD">
              <w:rPr>
                <w:rFonts w:ascii="TH Sarabun New" w:hAnsi="TH Sarabun New" w:cs="TH Sarabun New"/>
              </w:rPr>
              <w:t>:\</w:t>
            </w:r>
            <w:proofErr w:type="spellStart"/>
            <w:r w:rsidRPr="00B707FD">
              <w:rPr>
                <w:rFonts w:ascii="TH Sarabun New" w:hAnsi="TH Sarabun New" w:cs="TH Sarabun New"/>
              </w:rPr>
              <w:t>ocr</w:t>
            </w:r>
            <w:proofErr w:type="spellEnd"/>
            <w:r w:rsidRPr="00B707FD">
              <w:rPr>
                <w:rFonts w:ascii="TH Sarabun New" w:hAnsi="TH Sarabun New" w:cs="TH Sarabun New"/>
              </w:rPr>
              <w:t>\tesseract.exe'</w:t>
            </w:r>
          </w:p>
          <w:p w14:paraId="1BA9BC98" w14:textId="77777777" w:rsidR="00812AB0" w:rsidRPr="00B707FD" w:rsidRDefault="00812AB0" w:rsidP="00812AB0">
            <w:pPr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 xml:space="preserve">image = </w:t>
            </w:r>
            <w:proofErr w:type="spellStart"/>
            <w:r w:rsidRPr="00B707FD">
              <w:rPr>
                <w:rFonts w:ascii="TH Sarabun New" w:hAnsi="TH Sarabun New" w:cs="TH Sarabun New"/>
              </w:rPr>
              <w:t>Image.open</w:t>
            </w:r>
            <w:proofErr w:type="spellEnd"/>
            <w:r w:rsidRPr="00B707FD">
              <w:rPr>
                <w:rFonts w:ascii="TH Sarabun New" w:hAnsi="TH Sarabun New" w:cs="TH Sarabun New"/>
              </w:rPr>
              <w:t>('D:\</w:t>
            </w:r>
            <w:proofErr w:type="spellStart"/>
            <w:r w:rsidRPr="00B707FD">
              <w:rPr>
                <w:rFonts w:ascii="TH Sarabun New" w:hAnsi="TH Sarabun New" w:cs="TH Sarabun New"/>
              </w:rPr>
              <w:t>ocr</w:t>
            </w:r>
            <w:proofErr w:type="spellEnd"/>
            <w:r w:rsidRPr="00B707FD">
              <w:rPr>
                <w:rFonts w:ascii="TH Sarabun New" w:hAnsi="TH Sarabun New" w:cs="TH Sarabun New"/>
              </w:rPr>
              <w:t>\kan2.png')</w:t>
            </w:r>
          </w:p>
          <w:p w14:paraId="59B4D2D5" w14:textId="77777777" w:rsidR="00812AB0" w:rsidRPr="00B707FD" w:rsidRDefault="00812AB0" w:rsidP="00812AB0">
            <w:pPr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 xml:space="preserve">text = </w:t>
            </w:r>
            <w:proofErr w:type="spellStart"/>
            <w:proofErr w:type="gramStart"/>
            <w:r w:rsidRPr="00B707FD">
              <w:rPr>
                <w:rFonts w:ascii="TH Sarabun New" w:hAnsi="TH Sarabun New" w:cs="TH Sarabun New"/>
              </w:rPr>
              <w:t>tess.image</w:t>
            </w:r>
            <w:proofErr w:type="gramEnd"/>
            <w:r w:rsidRPr="00B707FD">
              <w:rPr>
                <w:rFonts w:ascii="TH Sarabun New" w:hAnsi="TH Sarabun New" w:cs="TH Sarabun New"/>
              </w:rPr>
              <w:t>_to_string</w:t>
            </w:r>
            <w:proofErr w:type="spellEnd"/>
            <w:r w:rsidRPr="00B707FD">
              <w:rPr>
                <w:rFonts w:ascii="TH Sarabun New" w:hAnsi="TH Sarabun New" w:cs="TH Sarabun New"/>
              </w:rPr>
              <w:t>(image, lang='</w:t>
            </w:r>
            <w:proofErr w:type="spellStart"/>
            <w:r w:rsidRPr="00B707FD">
              <w:rPr>
                <w:rFonts w:ascii="TH Sarabun New" w:hAnsi="TH Sarabun New" w:cs="TH Sarabun New"/>
              </w:rPr>
              <w:t>tha+eng</w:t>
            </w:r>
            <w:proofErr w:type="spellEnd"/>
            <w:r w:rsidRPr="00B707FD">
              <w:rPr>
                <w:rFonts w:ascii="TH Sarabun New" w:hAnsi="TH Sarabun New" w:cs="TH Sarabun New"/>
              </w:rPr>
              <w:t>')</w:t>
            </w:r>
          </w:p>
          <w:p w14:paraId="09D00D6F" w14:textId="09091764" w:rsidR="00522B49" w:rsidRPr="00B707FD" w:rsidRDefault="00812AB0" w:rsidP="00812AB0">
            <w:pPr>
              <w:rPr>
                <w:rFonts w:ascii="TH Sarabun New" w:hAnsi="TH Sarabun New" w:cs="TH Sarabun New"/>
              </w:rPr>
            </w:pPr>
            <w:r w:rsidRPr="00B707FD">
              <w:rPr>
                <w:rFonts w:ascii="TH Sarabun New" w:hAnsi="TH Sarabun New" w:cs="TH Sarabun New"/>
              </w:rPr>
              <w:t>print(text)</w:t>
            </w:r>
          </w:p>
        </w:tc>
      </w:tr>
    </w:tbl>
    <w:p w14:paraId="6324805F" w14:textId="689430A9" w:rsidR="007B193C" w:rsidRPr="00B707FD" w:rsidRDefault="007B193C" w:rsidP="00812AB0">
      <w:p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บรรทัดที่ </w:t>
      </w:r>
      <w:r w:rsidRPr="00B707FD">
        <w:rPr>
          <w:rFonts w:ascii="TH Sarabun New" w:hAnsi="TH Sarabun New" w:cs="TH Sarabun New"/>
        </w:rPr>
        <w:t xml:space="preserve">1 import flies  tesseract </w:t>
      </w:r>
    </w:p>
    <w:p w14:paraId="0A5D9515" w14:textId="77777777" w:rsidR="007B193C" w:rsidRPr="00B707FD" w:rsidRDefault="007B193C" w:rsidP="00812AB0">
      <w:p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บรรทัดที่ </w:t>
      </w:r>
      <w:r w:rsidRPr="00B707FD">
        <w:rPr>
          <w:rFonts w:ascii="TH Sarabun New" w:hAnsi="TH Sarabun New" w:cs="TH Sarabun New"/>
        </w:rPr>
        <w:t xml:space="preserve">2 import image </w:t>
      </w:r>
      <w:r w:rsidRPr="00B707FD">
        <w:rPr>
          <w:rFonts w:ascii="TH Sarabun New" w:hAnsi="TH Sarabun New" w:cs="TH Sarabun New"/>
          <w:cs/>
        </w:rPr>
        <w:t>เพื่อใช้ในการเพิ่มรูปภาพเข้ามา</w:t>
      </w:r>
    </w:p>
    <w:p w14:paraId="432D0592" w14:textId="77777777" w:rsidR="007B193C" w:rsidRPr="00B707FD" w:rsidRDefault="007B193C" w:rsidP="00812AB0">
      <w:p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บรรทัดที่ </w:t>
      </w:r>
      <w:r w:rsidRPr="00B707FD">
        <w:rPr>
          <w:rFonts w:ascii="TH Sarabun New" w:hAnsi="TH Sarabun New" w:cs="TH Sarabun New"/>
        </w:rPr>
        <w:t xml:space="preserve">3 </w:t>
      </w:r>
      <w:r w:rsidRPr="00B707FD">
        <w:rPr>
          <w:rFonts w:ascii="TH Sarabun New" w:hAnsi="TH Sarabun New" w:cs="TH Sarabun New"/>
          <w:cs/>
        </w:rPr>
        <w:t xml:space="preserve">คือการอ่าน </w:t>
      </w:r>
      <w:r w:rsidRPr="00B707FD">
        <w:rPr>
          <w:rFonts w:ascii="TH Sarabun New" w:hAnsi="TH Sarabun New" w:cs="TH Sarabun New"/>
        </w:rPr>
        <w:t xml:space="preserve">path files </w:t>
      </w:r>
      <w:r w:rsidRPr="00B707FD">
        <w:rPr>
          <w:rFonts w:ascii="TH Sarabun New" w:hAnsi="TH Sarabun New" w:cs="TH Sarabun New"/>
          <w:cs/>
        </w:rPr>
        <w:t xml:space="preserve">ของ </w:t>
      </w:r>
      <w:r w:rsidRPr="00B707FD">
        <w:rPr>
          <w:rFonts w:ascii="TH Sarabun New" w:hAnsi="TH Sarabun New" w:cs="TH Sarabun New"/>
        </w:rPr>
        <w:t xml:space="preserve">tesseract </w:t>
      </w:r>
    </w:p>
    <w:p w14:paraId="313B7BB2" w14:textId="77777777" w:rsidR="007B193C" w:rsidRPr="00B707FD" w:rsidRDefault="007B193C" w:rsidP="00812AB0">
      <w:p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บรรทัดที่ </w:t>
      </w:r>
      <w:r w:rsidRPr="00B707FD">
        <w:rPr>
          <w:rFonts w:ascii="TH Sarabun New" w:hAnsi="TH Sarabun New" w:cs="TH Sarabun New"/>
        </w:rPr>
        <w:t xml:space="preserve">4 </w:t>
      </w:r>
      <w:r w:rsidRPr="00B707FD">
        <w:rPr>
          <w:rFonts w:ascii="TH Sarabun New" w:hAnsi="TH Sarabun New" w:cs="TH Sarabun New"/>
          <w:cs/>
        </w:rPr>
        <w:t xml:space="preserve">การอ่าน </w:t>
      </w:r>
      <w:r w:rsidRPr="00B707FD">
        <w:rPr>
          <w:rFonts w:ascii="TH Sarabun New" w:hAnsi="TH Sarabun New" w:cs="TH Sarabun New"/>
        </w:rPr>
        <w:t xml:space="preserve">files </w:t>
      </w:r>
      <w:r w:rsidRPr="00B707FD">
        <w:rPr>
          <w:rFonts w:ascii="TH Sarabun New" w:hAnsi="TH Sarabun New" w:cs="TH Sarabun New"/>
          <w:cs/>
        </w:rPr>
        <w:t xml:space="preserve">รูปภาพแล้วกับไว้ในตัวแปล </w:t>
      </w:r>
      <w:r w:rsidRPr="00B707FD">
        <w:rPr>
          <w:rFonts w:ascii="TH Sarabun New" w:hAnsi="TH Sarabun New" w:cs="TH Sarabun New"/>
        </w:rPr>
        <w:t xml:space="preserve">image </w:t>
      </w:r>
      <w:r w:rsidRPr="00B707FD">
        <w:rPr>
          <w:rFonts w:ascii="TH Sarabun New" w:hAnsi="TH Sarabun New" w:cs="TH Sarabun New"/>
          <w:cs/>
        </w:rPr>
        <w:t xml:space="preserve"> เพื่อนำไปประมวลผล</w:t>
      </w:r>
    </w:p>
    <w:p w14:paraId="52052458" w14:textId="5DBD091D" w:rsidR="00812AB0" w:rsidRPr="00B707FD" w:rsidRDefault="007B193C" w:rsidP="00812AB0">
      <w:p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บรรทัดที่ </w:t>
      </w:r>
      <w:r w:rsidRPr="00B707FD">
        <w:rPr>
          <w:rFonts w:ascii="TH Sarabun New" w:hAnsi="TH Sarabun New" w:cs="TH Sarabun New"/>
        </w:rPr>
        <w:t xml:space="preserve">5 </w:t>
      </w:r>
      <w:r w:rsidRPr="00B707FD">
        <w:rPr>
          <w:rFonts w:ascii="TH Sarabun New" w:hAnsi="TH Sarabun New" w:cs="TH Sarabun New"/>
          <w:cs/>
        </w:rPr>
        <w:t>การเอารูปภาพมาแปลงเป็น</w:t>
      </w:r>
      <w:r w:rsidRPr="00B707FD">
        <w:rPr>
          <w:rFonts w:ascii="TH Sarabun New" w:hAnsi="TH Sarabun New" w:cs="TH Sarabun New"/>
        </w:rPr>
        <w:t xml:space="preserve"> text </w:t>
      </w:r>
      <w:r w:rsidRPr="00B707FD">
        <w:rPr>
          <w:rFonts w:ascii="TH Sarabun New" w:hAnsi="TH Sarabun New" w:cs="TH Sarabun New"/>
          <w:cs/>
        </w:rPr>
        <w:t>จะแปลงภาษาไทยและภาษาอังกฤษ</w:t>
      </w:r>
    </w:p>
    <w:p w14:paraId="7C5F7386" w14:textId="77777777" w:rsidR="00F31D54" w:rsidRPr="00B707FD" w:rsidRDefault="00F31D54" w:rsidP="00F31D54">
      <w:pPr>
        <w:keepNext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drawing>
          <wp:inline distT="0" distB="0" distL="0" distR="0" wp14:anchorId="13DF8B2A" wp14:editId="0D0A2751">
            <wp:extent cx="5399405" cy="1061720"/>
            <wp:effectExtent l="0" t="0" r="0" b="508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55BB" w14:textId="13743E1A" w:rsidR="009C4FFE" w:rsidRPr="00B707FD" w:rsidRDefault="00F31D54" w:rsidP="001D3E63">
      <w:pPr>
        <w:pStyle w:val="a9"/>
        <w:rPr>
          <w:rFonts w:ascii="TH Sarabun New" w:hAnsi="TH Sarabun New" w:cs="TH Sarabun New"/>
          <w:cs/>
        </w:rPr>
      </w:pPr>
      <w:bookmarkStart w:id="217" w:name="_Toc131462034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24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>การแปลงรูปเป็นตัวอักษร</w:t>
      </w:r>
      <w:bookmarkEnd w:id="217"/>
    </w:p>
    <w:p w14:paraId="16741EA3" w14:textId="1B94C985" w:rsidR="009C4FFE" w:rsidRPr="00B707FD" w:rsidRDefault="009C4FFE">
      <w:pPr>
        <w:rPr>
          <w:rFonts w:ascii="TH Sarabun New" w:hAnsi="TH Sarabun New" w:cs="TH Sarabun New"/>
          <w:b/>
          <w:bCs/>
          <w:noProof/>
          <w:cs/>
        </w:rPr>
      </w:pPr>
    </w:p>
    <w:p w14:paraId="6274240E" w14:textId="77777777" w:rsidR="002663A8" w:rsidRPr="002C572D" w:rsidRDefault="002663A8" w:rsidP="002663A8">
      <w:pPr>
        <w:ind w:firstLine="720"/>
        <w:rPr>
          <w:cs/>
        </w:rPr>
      </w:pPr>
      <w:r>
        <w:rPr>
          <w:rFonts w:hint="cs"/>
          <w:cs/>
        </w:rPr>
        <w:t xml:space="preserve">การใช้ </w:t>
      </w:r>
      <w:r>
        <w:t xml:space="preserve">Training Dataset </w:t>
      </w:r>
      <w:r>
        <w:rPr>
          <w:rFonts w:hint="cs"/>
          <w:cs/>
        </w:rPr>
        <w:t>ในการสกัดตัวอักษรไทยและอังกฤษจากภาพ จะพบว่าสามารถสกัดข้อความออกมาได้ถูกบางคำ เพื่อปกป้องกันข้อผิดผลาดโครงงานนี้จึงจะส่งรูปภาพให้ผู้ใช้ด้วย เพื่อลดข้อผิดพลาดลง</w:t>
      </w:r>
    </w:p>
    <w:p w14:paraId="5A571B41" w14:textId="7B03F8FE" w:rsidR="005379E3" w:rsidRPr="005379E3" w:rsidRDefault="005379E3" w:rsidP="005379E3"/>
    <w:p w14:paraId="0B72EB40" w14:textId="77831F43" w:rsidR="001D3E63" w:rsidRPr="00B707FD" w:rsidRDefault="001D3E63" w:rsidP="001D3E63">
      <w:pPr>
        <w:pStyle w:val="2"/>
        <w:rPr>
          <w:rFonts w:ascii="TH Sarabun New" w:hAnsi="TH Sarabun New" w:cs="TH Sarabun New"/>
        </w:rPr>
      </w:pPr>
      <w:bookmarkStart w:id="218" w:name="_Toc131078397"/>
      <w:r w:rsidRPr="00B707FD">
        <w:rPr>
          <w:rFonts w:ascii="TH Sarabun New" w:hAnsi="TH Sarabun New" w:cs="TH Sarabun New"/>
        </w:rPr>
        <w:lastRenderedPageBreak/>
        <w:t>Mobile application</w:t>
      </w:r>
      <w:bookmarkEnd w:id="218"/>
    </w:p>
    <w:p w14:paraId="52B79BDD" w14:textId="2B536D3C" w:rsidR="001D3E63" w:rsidRPr="00B707FD" w:rsidRDefault="001D3E63" w:rsidP="002F4111">
      <w:pPr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ในส่วนของ  </w:t>
      </w:r>
      <w:r w:rsidRPr="00B707FD">
        <w:rPr>
          <w:rFonts w:ascii="TH Sarabun New" w:hAnsi="TH Sarabun New" w:cs="TH Sarabun New"/>
        </w:rPr>
        <w:t xml:space="preserve">mobile application </w:t>
      </w:r>
      <w:r w:rsidRPr="00B707FD">
        <w:rPr>
          <w:rFonts w:ascii="TH Sarabun New" w:hAnsi="TH Sarabun New" w:cs="TH Sarabun New"/>
          <w:cs/>
        </w:rPr>
        <w:t xml:space="preserve">จะใช้ </w:t>
      </w:r>
      <w:r w:rsidRPr="00B707FD">
        <w:rPr>
          <w:rFonts w:ascii="TH Sarabun New" w:hAnsi="TH Sarabun New" w:cs="TH Sarabun New"/>
        </w:rPr>
        <w:t xml:space="preserve">Flutter </w:t>
      </w:r>
      <w:r w:rsidRPr="00B707FD">
        <w:rPr>
          <w:rFonts w:ascii="TH Sarabun New" w:hAnsi="TH Sarabun New" w:cs="TH Sarabun New"/>
          <w:cs/>
        </w:rPr>
        <w:t xml:space="preserve">ในการสร้าง </w:t>
      </w:r>
      <w:r w:rsidRPr="00B707FD">
        <w:rPr>
          <w:rFonts w:ascii="TH Sarabun New" w:hAnsi="TH Sarabun New" w:cs="TH Sarabun New"/>
        </w:rPr>
        <w:t>application</w:t>
      </w:r>
      <w:r w:rsidRPr="00B707FD">
        <w:rPr>
          <w:rFonts w:ascii="TH Sarabun New" w:hAnsi="TH Sarabun New" w:cs="TH Sarabun New"/>
          <w:cs/>
        </w:rPr>
        <w:t xml:space="preserve"> </w:t>
      </w:r>
      <w:r w:rsidR="00E83431" w:rsidRPr="00B707FD">
        <w:rPr>
          <w:rFonts w:ascii="TH Sarabun New" w:hAnsi="TH Sarabun New" w:cs="TH Sarabun New"/>
          <w:cs/>
        </w:rPr>
        <w:t>ที่ทำการล็อกอินด้วย</w:t>
      </w:r>
      <w:r w:rsidR="00E83431" w:rsidRPr="00B707FD">
        <w:rPr>
          <w:rFonts w:ascii="TH Sarabun New" w:hAnsi="TH Sarabun New" w:cs="TH Sarabun New"/>
        </w:rPr>
        <w:t xml:space="preserve"> </w:t>
      </w:r>
      <w:proofErr w:type="spellStart"/>
      <w:r w:rsidR="00E83431" w:rsidRPr="00B707FD">
        <w:rPr>
          <w:rFonts w:ascii="TH Sarabun New" w:hAnsi="TH Sarabun New" w:cs="TH Sarabun New"/>
        </w:rPr>
        <w:t>facebook</w:t>
      </w:r>
      <w:proofErr w:type="spellEnd"/>
      <w:r w:rsidR="009C4FFE" w:rsidRPr="00B707FD">
        <w:rPr>
          <w:rFonts w:ascii="TH Sarabun New" w:hAnsi="TH Sarabun New" w:cs="TH Sarabun New"/>
          <w:cs/>
        </w:rPr>
        <w:t>ได้และเ</w:t>
      </w:r>
      <w:r w:rsidRPr="00B707FD">
        <w:rPr>
          <w:rFonts w:ascii="TH Sarabun New" w:hAnsi="TH Sarabun New" w:cs="TH Sarabun New"/>
          <w:cs/>
        </w:rPr>
        <w:t xml:space="preserve">ชื่อมต่อกับ </w:t>
      </w:r>
      <w:r w:rsidRPr="00B707FD">
        <w:rPr>
          <w:rFonts w:ascii="TH Sarabun New" w:hAnsi="TH Sarabun New" w:cs="TH Sarabun New"/>
        </w:rPr>
        <w:t xml:space="preserve">firebase </w:t>
      </w:r>
      <w:r w:rsidR="00E83431" w:rsidRPr="00B707FD">
        <w:rPr>
          <w:rFonts w:ascii="TH Sarabun New" w:hAnsi="TH Sarabun New" w:cs="TH Sarabun New"/>
          <w:cs/>
        </w:rPr>
        <w:t>และ</w:t>
      </w:r>
      <w:r w:rsidRPr="00B707FD">
        <w:rPr>
          <w:rFonts w:ascii="TH Sarabun New" w:hAnsi="TH Sarabun New" w:cs="TH Sarabun New"/>
          <w:cs/>
        </w:rPr>
        <w:t>ดึงข้อม</w:t>
      </w:r>
      <w:r w:rsidR="00E83431" w:rsidRPr="00B707FD">
        <w:rPr>
          <w:rFonts w:ascii="TH Sarabun New" w:hAnsi="TH Sarabun New" w:cs="TH Sarabun New"/>
          <w:cs/>
        </w:rPr>
        <w:t>ู</w:t>
      </w:r>
      <w:r w:rsidRPr="00B707FD">
        <w:rPr>
          <w:rFonts w:ascii="TH Sarabun New" w:hAnsi="TH Sarabun New" w:cs="TH Sarabun New"/>
          <w:cs/>
        </w:rPr>
        <w:t xml:space="preserve">ลจาก </w:t>
      </w:r>
      <w:proofErr w:type="spellStart"/>
      <w:r w:rsidRPr="00B707FD">
        <w:rPr>
          <w:rFonts w:ascii="TH Sarabun New" w:hAnsi="TH Sarabun New" w:cs="TH Sarabun New"/>
        </w:rPr>
        <w:t>filebase</w:t>
      </w:r>
      <w:proofErr w:type="spellEnd"/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>มาแสดงผลได้</w:t>
      </w:r>
      <w:r w:rsidR="00CA36C8">
        <w:rPr>
          <w:rFonts w:ascii="TH Sarabun New" w:hAnsi="TH Sarabun New" w:cs="TH Sarabun New" w:hint="cs"/>
          <w:cs/>
        </w:rPr>
        <w:t>และเพื่อลดความผิดพลาดในการแสดงผลข้อมูลจะมีรูปภาพของร้านค้า</w:t>
      </w:r>
      <w:r w:rsidR="00BD1FAC">
        <w:rPr>
          <w:rFonts w:ascii="TH Sarabun New" w:hAnsi="TH Sarabun New" w:cs="TH Sarabun New" w:hint="cs"/>
          <w:cs/>
        </w:rPr>
        <w:t>ในขนาดที่ทำการไลฟ์สดขึ้นโชว์ในหน้าราย</w:t>
      </w:r>
      <w:r w:rsidR="005379E3">
        <w:rPr>
          <w:rFonts w:ascii="TH Sarabun New" w:hAnsi="TH Sarabun New" w:cs="TH Sarabun New" w:hint="cs"/>
          <w:cs/>
        </w:rPr>
        <w:t>ล</w:t>
      </w:r>
      <w:r w:rsidR="00BD1FAC">
        <w:rPr>
          <w:rFonts w:ascii="TH Sarabun New" w:hAnsi="TH Sarabun New" w:cs="TH Sarabun New" w:hint="cs"/>
          <w:cs/>
        </w:rPr>
        <w:t>ะเอียดสินค้าด้วย</w:t>
      </w:r>
    </w:p>
    <w:p w14:paraId="69919A24" w14:textId="77777777" w:rsidR="00CA36C8" w:rsidRDefault="00CA36C8" w:rsidP="00BD1FAC">
      <w:pPr>
        <w:keepNext/>
        <w:ind w:firstLine="720"/>
        <w:jc w:val="center"/>
      </w:pPr>
      <w:r w:rsidRPr="00CA36C8">
        <w:rPr>
          <w:rFonts w:ascii="TH Sarabun New" w:hAnsi="TH Sarabun New" w:cs="TH Sarabun New"/>
          <w:noProof/>
          <w:cs/>
        </w:rPr>
        <w:drawing>
          <wp:inline distT="0" distB="0" distL="0" distR="0" wp14:anchorId="7B89BFAD" wp14:editId="1DAD3F30">
            <wp:extent cx="2886324" cy="1994934"/>
            <wp:effectExtent l="0" t="0" r="0" b="5715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33072" cy="20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08DB" w14:textId="06A8C6AF" w:rsidR="009C4FFE" w:rsidRDefault="00CA36C8" w:rsidP="00BD1FAC">
      <w:pPr>
        <w:pStyle w:val="a9"/>
        <w:ind w:left="1440"/>
        <w:jc w:val="left"/>
        <w:rPr>
          <w:rFonts w:ascii="TH Sarabun New" w:hAnsi="TH Sarabun New" w:cs="TH Sarabun New"/>
          <w:b w:val="0"/>
          <w:bCs w:val="0"/>
        </w:rPr>
      </w:pPr>
      <w:bookmarkStart w:id="219" w:name="_Toc131462035"/>
      <w:r>
        <w:rPr>
          <w:cs/>
        </w:rPr>
        <w:t xml:space="preserve">ภาพประกอบที่  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STYLEREF </w:instrText>
      </w:r>
      <w:r w:rsidR="00DB3462">
        <w:rPr>
          <w:cs/>
        </w:rPr>
        <w:instrText xml:space="preserve">1 </w:instrText>
      </w:r>
      <w:r w:rsidR="00DB3462">
        <w:instrText>\s</w:instrText>
      </w:r>
      <w:r w:rsidR="00DB3462">
        <w:rPr>
          <w:cs/>
        </w:rPr>
        <w:instrText xml:space="preserve"> </w:instrText>
      </w:r>
      <w:r w:rsidR="00DB3462">
        <w:rPr>
          <w:cs/>
        </w:rPr>
        <w:fldChar w:fldCharType="separate"/>
      </w:r>
      <w:r w:rsidR="00DB3462">
        <w:rPr>
          <w:cs/>
        </w:rPr>
        <w:t>3</w:t>
      </w:r>
      <w:r w:rsidR="00DB3462">
        <w:rPr>
          <w:cs/>
        </w:rPr>
        <w:fldChar w:fldCharType="end"/>
      </w:r>
      <w:r w:rsidR="00DB3462">
        <w:rPr>
          <w:cs/>
        </w:rPr>
        <w:t>.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SEQ </w:instrText>
      </w:r>
      <w:r w:rsidR="00DB3462">
        <w:rPr>
          <w:cs/>
        </w:rPr>
        <w:instrText>ภาพประกอบที่</w:instrText>
      </w:r>
      <w:r w:rsidR="00DB3462">
        <w:instrText xml:space="preserve">_ \* ARABIC \s </w:instrText>
      </w:r>
      <w:r w:rsidR="00DB3462">
        <w:rPr>
          <w:cs/>
        </w:rPr>
        <w:instrText xml:space="preserve">1 </w:instrText>
      </w:r>
      <w:r w:rsidR="00DB3462">
        <w:rPr>
          <w:cs/>
        </w:rPr>
        <w:fldChar w:fldCharType="separate"/>
      </w:r>
      <w:r w:rsidR="00DB3462">
        <w:rPr>
          <w:cs/>
        </w:rPr>
        <w:t>25</w:t>
      </w:r>
      <w:r w:rsidR="00DB3462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 xml:space="preserve">ตัวอย่างหน้าตา </w:t>
      </w:r>
      <w:r w:rsidRPr="00B707FD">
        <w:rPr>
          <w:rFonts w:ascii="TH Sarabun New" w:hAnsi="TH Sarabun New" w:cs="TH Sarabun New"/>
          <w:b w:val="0"/>
          <w:bCs w:val="0"/>
        </w:rPr>
        <w:t>UI mobile application</w:t>
      </w:r>
      <w:bookmarkEnd w:id="219"/>
    </w:p>
    <w:p w14:paraId="7E8C10B5" w14:textId="77777777" w:rsidR="002F4111" w:rsidRPr="002F4111" w:rsidRDefault="002F4111" w:rsidP="002F4111"/>
    <w:p w14:paraId="5BB48F7A" w14:textId="66DC41C0" w:rsidR="001D3E63" w:rsidRPr="00B707FD" w:rsidRDefault="00240670" w:rsidP="001D3E63">
      <w:pPr>
        <w:pStyle w:val="2"/>
        <w:rPr>
          <w:rFonts w:ascii="TH Sarabun New" w:hAnsi="TH Sarabun New" w:cs="TH Sarabun New"/>
        </w:rPr>
      </w:pPr>
      <w:bookmarkStart w:id="220" w:name="_Toc131078398"/>
      <w:r w:rsidRPr="00B707FD">
        <w:rPr>
          <w:rFonts w:ascii="TH Sarabun New" w:hAnsi="TH Sarabun New" w:cs="TH Sarabun New"/>
          <w:cs/>
        </w:rPr>
        <w:t>การ</w:t>
      </w:r>
      <w:r w:rsidR="00405811" w:rsidRPr="00B707FD">
        <w:rPr>
          <w:rFonts w:ascii="TH Sarabun New" w:hAnsi="TH Sarabun New" w:cs="TH Sarabun New"/>
          <w:cs/>
        </w:rPr>
        <w:t>จัดเก็บข้อมูล</w:t>
      </w:r>
      <w:bookmarkEnd w:id="220"/>
    </w:p>
    <w:p w14:paraId="5881D914" w14:textId="77777777" w:rsidR="00D42CBF" w:rsidRPr="00B707FD" w:rsidRDefault="00FB1035" w:rsidP="00650666">
      <w:pPr>
        <w:ind w:firstLine="720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ในส่วนของการจัดการข้อมูลจะใช้</w:t>
      </w:r>
      <w:r w:rsidRPr="00B707FD">
        <w:rPr>
          <w:rFonts w:ascii="TH Sarabun New" w:hAnsi="TH Sarabun New" w:cs="TH Sarabun New"/>
        </w:rPr>
        <w:t xml:space="preserve"> Cloud </w:t>
      </w:r>
      <w:proofErr w:type="spellStart"/>
      <w:r w:rsidRPr="00B707FD">
        <w:rPr>
          <w:rFonts w:ascii="TH Sarabun New" w:hAnsi="TH Sarabun New" w:cs="TH Sarabun New"/>
        </w:rPr>
        <w:t>Firestore</w:t>
      </w:r>
      <w:proofErr w:type="spellEnd"/>
      <w:r w:rsidRPr="00B707FD">
        <w:rPr>
          <w:rFonts w:ascii="TH Sarabun New" w:hAnsi="TH Sarabun New" w:cs="TH Sarabun New"/>
        </w:rPr>
        <w:t xml:space="preserve">  </w:t>
      </w:r>
      <w:r w:rsidRPr="00B707FD">
        <w:rPr>
          <w:rFonts w:ascii="TH Sarabun New" w:hAnsi="TH Sarabun New" w:cs="TH Sarabun New"/>
          <w:cs/>
        </w:rPr>
        <w:t>จัดเก็บ</w:t>
      </w:r>
      <w:r w:rsidR="00D375B8" w:rsidRPr="00B707FD">
        <w:rPr>
          <w:rFonts w:ascii="TH Sarabun New" w:hAnsi="TH Sarabun New" w:cs="TH Sarabun New"/>
          <w:cs/>
        </w:rPr>
        <w:t xml:space="preserve">ข้อมูล </w:t>
      </w:r>
      <w:r w:rsidRPr="00B707FD">
        <w:rPr>
          <w:rFonts w:ascii="TH Sarabun New" w:hAnsi="TH Sarabun New" w:cs="TH Sarabun New"/>
          <w:cs/>
        </w:rPr>
        <w:t xml:space="preserve">โดยใช้ฐานข้อมูล </w:t>
      </w:r>
      <w:r w:rsidRPr="00B707FD">
        <w:rPr>
          <w:rFonts w:ascii="TH Sarabun New" w:hAnsi="TH Sarabun New" w:cs="TH Sarabun New"/>
        </w:rPr>
        <w:t xml:space="preserve">NoSQL </w:t>
      </w:r>
      <w:r w:rsidRPr="00B707FD">
        <w:rPr>
          <w:rFonts w:ascii="TH Sarabun New" w:hAnsi="TH Sarabun New" w:cs="TH Sarabun New"/>
          <w:cs/>
        </w:rPr>
        <w:t>ที่โฮสต์บนคลาว</w:t>
      </w:r>
      <w:proofErr w:type="spellStart"/>
      <w:r w:rsidRPr="00B707FD">
        <w:rPr>
          <w:rFonts w:ascii="TH Sarabun New" w:hAnsi="TH Sarabun New" w:cs="TH Sarabun New"/>
          <w:cs/>
        </w:rPr>
        <w:t>ด์</w:t>
      </w:r>
      <w:proofErr w:type="spellEnd"/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</w:rPr>
        <w:t xml:space="preserve">Cloud </w:t>
      </w:r>
      <w:proofErr w:type="spellStart"/>
      <w:r w:rsidRPr="00B707FD">
        <w:rPr>
          <w:rFonts w:ascii="TH Sarabun New" w:hAnsi="TH Sarabun New" w:cs="TH Sarabun New"/>
        </w:rPr>
        <w:t>Firestore</w:t>
      </w:r>
      <w:proofErr w:type="spellEnd"/>
      <w:r w:rsidRPr="00B707FD">
        <w:rPr>
          <w:rFonts w:ascii="TH Sarabun New" w:hAnsi="TH Sarabun New" w:cs="TH Sarabun New"/>
        </w:rPr>
        <w:t xml:space="preserve"> </w:t>
      </w:r>
      <w:r w:rsidR="00990C2C" w:rsidRPr="00B707FD">
        <w:rPr>
          <w:rFonts w:ascii="TH Sarabun New" w:hAnsi="TH Sarabun New" w:cs="TH Sarabun New"/>
          <w:cs/>
        </w:rPr>
        <w:t>โดยโครงสร้างจะมี 3 ส่วนคือ</w:t>
      </w:r>
    </w:p>
    <w:p w14:paraId="1019667A" w14:textId="32CC2E22" w:rsidR="00D42CBF" w:rsidRPr="00B707FD" w:rsidRDefault="00990C2C" w:rsidP="00D42CBF">
      <w:pPr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</w:pPr>
      <w:r w:rsidRPr="00B707FD">
        <w:rPr>
          <w:rFonts w:ascii="TH Sarabun New" w:hAnsi="TH Sarabun New" w:cs="TH Sarabun New"/>
          <w:cs/>
        </w:rPr>
        <w:t>1</w:t>
      </w:r>
      <w:r w:rsidR="005901D0"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 xml:space="preserve">.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>Collection</w:t>
      </w:r>
      <w:r w:rsidRPr="00B707FD">
        <w:rPr>
          <w:rFonts w:ascii="TH Sarabun New" w:hAnsi="TH Sarabun New" w:cs="TH Sarabun New"/>
          <w:cs/>
        </w:rPr>
        <w:t xml:space="preserve"> </w:t>
      </w:r>
      <w:r w:rsidR="00D42CBF"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 xml:space="preserve">เป็น </w:t>
      </w:r>
      <w:r w:rsidR="00D42CBF"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 xml:space="preserve">Folder </w:t>
      </w:r>
      <w:r w:rsidR="00D42CBF"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>ที่ไว้เก็บเอกสาร และมีชื่อบอกว่าเก็บเอกสารเกี่ยวกับอะไร</w:t>
      </w:r>
      <w:r w:rsidR="00D42CBF"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 xml:space="preserve"> </w:t>
      </w:r>
    </w:p>
    <w:p w14:paraId="46D2EB71" w14:textId="5E129169" w:rsidR="00D42CBF" w:rsidRPr="00B707FD" w:rsidRDefault="00D42CBF" w:rsidP="00D42CBF">
      <w:pPr>
        <w:rPr>
          <w:rFonts w:ascii="TH Sarabun New" w:hAnsi="TH Sarabun New" w:cs="TH Sarabun New"/>
          <w:color w:val="292929"/>
          <w:spacing w:val="-1"/>
          <w:sz w:val="30"/>
          <w:szCs w:val="30"/>
        </w:rPr>
      </w:pP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>2.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</w:rPr>
        <w:t xml:space="preserve"> Document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cs/>
        </w:rPr>
        <w:t>เป็นกระดาษไว้สำหรับเก็บข้อมูล และมีชื่อบอกว่าเก็บข้อมูลเกี่ยวกับอะไร</w:t>
      </w:r>
    </w:p>
    <w:p w14:paraId="65F7A21B" w14:textId="75476F73" w:rsidR="00D42CBF" w:rsidRPr="00B707FD" w:rsidRDefault="00D42CBF" w:rsidP="00D42CBF">
      <w:pPr>
        <w:rPr>
          <w:rFonts w:ascii="TH Sarabun New" w:hAnsi="TH Sarabun New" w:cs="TH Sarabun New"/>
          <w:color w:val="292929"/>
          <w:spacing w:val="-1"/>
          <w:sz w:val="30"/>
          <w:szCs w:val="30"/>
        </w:rPr>
      </w:pP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</w:rPr>
        <w:t xml:space="preserve">3. Data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cs/>
        </w:rPr>
        <w:t>เป็นที่เก็บข้อมูล</w:t>
      </w:r>
    </w:p>
    <w:p w14:paraId="508B762D" w14:textId="77777777" w:rsidR="001D3E63" w:rsidRPr="00B707FD" w:rsidRDefault="001D3E63" w:rsidP="00D42CBF">
      <w:pPr>
        <w:rPr>
          <w:rFonts w:ascii="TH Sarabun New" w:eastAsia="Times New Roman" w:hAnsi="TH Sarabun New" w:cs="TH Sarabun New"/>
          <w:color w:val="292929"/>
          <w:spacing w:val="-1"/>
          <w:sz w:val="30"/>
          <w:szCs w:val="30"/>
        </w:rPr>
      </w:pPr>
    </w:p>
    <w:p w14:paraId="37184664" w14:textId="77777777" w:rsidR="000F703C" w:rsidRPr="00B707FD" w:rsidRDefault="0017234B" w:rsidP="000F703C">
      <w:pPr>
        <w:keepNext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4520BEBC" wp14:editId="6C416143">
            <wp:extent cx="5179851" cy="2464130"/>
            <wp:effectExtent l="0" t="0" r="1905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88774" cy="24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895C" w14:textId="72D73ED8" w:rsidR="00E13DBF" w:rsidRPr="00B707FD" w:rsidRDefault="000F703C" w:rsidP="00FF35FD">
      <w:pPr>
        <w:pStyle w:val="a9"/>
        <w:ind w:left="1440"/>
        <w:jc w:val="left"/>
        <w:rPr>
          <w:rFonts w:ascii="TH Sarabun New" w:hAnsi="TH Sarabun New" w:cs="TH Sarabun New"/>
        </w:rPr>
      </w:pPr>
      <w:bookmarkStart w:id="221" w:name="_Toc131462036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26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 xml:space="preserve">การสร้างโปรเจ็ค </w:t>
      </w:r>
      <w:r w:rsidRPr="00B707FD">
        <w:rPr>
          <w:rFonts w:ascii="TH Sarabun New" w:hAnsi="TH Sarabun New" w:cs="TH Sarabun New"/>
          <w:b w:val="0"/>
          <w:bCs w:val="0"/>
        </w:rPr>
        <w:t>firebase</w:t>
      </w:r>
      <w:bookmarkEnd w:id="221"/>
    </w:p>
    <w:p w14:paraId="0C308AEA" w14:textId="77777777" w:rsidR="00FF35FD" w:rsidRPr="00B707FD" w:rsidRDefault="00FF35FD" w:rsidP="007829B8">
      <w:pPr>
        <w:keepNext/>
        <w:rPr>
          <w:rFonts w:ascii="TH Sarabun New" w:hAnsi="TH Sarabun New" w:cs="TH Sarabun New"/>
          <w:noProof/>
        </w:rPr>
      </w:pPr>
    </w:p>
    <w:p w14:paraId="0C52C431" w14:textId="2174781C" w:rsidR="007829B8" w:rsidRPr="00B707FD" w:rsidRDefault="00B428EF" w:rsidP="00FF35FD">
      <w:pPr>
        <w:keepNext/>
        <w:jc w:val="center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drawing>
          <wp:inline distT="0" distB="0" distL="0" distR="0" wp14:anchorId="5868B43A" wp14:editId="221BB3B5">
            <wp:extent cx="2619541" cy="2750515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5815" t="11548" r="29731" b="5471"/>
                    <a:stretch/>
                  </pic:blipFill>
                  <pic:spPr bwMode="auto">
                    <a:xfrm>
                      <a:off x="0" y="0"/>
                      <a:ext cx="2669377" cy="280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1113A" w14:textId="4324FEE3" w:rsidR="007829B8" w:rsidRPr="00B707FD" w:rsidRDefault="00FF35FD" w:rsidP="00FF35FD">
      <w:pPr>
        <w:pStyle w:val="a9"/>
        <w:jc w:val="left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               </w:t>
      </w:r>
      <w:bookmarkStart w:id="222" w:name="_Toc131462037"/>
      <w:r w:rsidR="007829B8"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27</w:t>
      </w:r>
      <w:r w:rsidR="00DB3462">
        <w:rPr>
          <w:rFonts w:ascii="TH Sarabun New" w:hAnsi="TH Sarabun New" w:cs="TH Sarabun New"/>
          <w:cs/>
        </w:rPr>
        <w:fldChar w:fldCharType="end"/>
      </w:r>
      <w:r w:rsidR="007829B8" w:rsidRPr="00B707FD">
        <w:rPr>
          <w:rFonts w:ascii="TH Sarabun New" w:hAnsi="TH Sarabun New" w:cs="TH Sarabun New"/>
        </w:rPr>
        <w:t xml:space="preserve"> </w:t>
      </w:r>
      <w:r w:rsidR="007829B8" w:rsidRPr="00B707FD">
        <w:rPr>
          <w:rFonts w:ascii="TH Sarabun New" w:hAnsi="TH Sarabun New" w:cs="TH Sarabun New"/>
          <w:b w:val="0"/>
          <w:bCs w:val="0"/>
          <w:cs/>
        </w:rPr>
        <w:t xml:space="preserve">การสร้าง </w:t>
      </w:r>
      <w:r w:rsidR="007829B8" w:rsidRPr="00B707FD">
        <w:rPr>
          <w:rFonts w:ascii="TH Sarabun New" w:hAnsi="TH Sarabun New" w:cs="TH Sarabun New"/>
          <w:b w:val="0"/>
          <w:bCs w:val="0"/>
          <w:color w:val="292929"/>
          <w:spacing w:val="-1"/>
          <w:sz w:val="30"/>
          <w:szCs w:val="30"/>
        </w:rPr>
        <w:t>Document</w:t>
      </w:r>
      <w:r w:rsidR="007829B8" w:rsidRPr="00B707FD">
        <w:rPr>
          <w:rFonts w:ascii="TH Sarabun New" w:hAnsi="TH Sarabun New" w:cs="TH Sarabun New"/>
          <w:b w:val="0"/>
          <w:bCs w:val="0"/>
          <w:color w:val="292929"/>
          <w:spacing w:val="-1"/>
          <w:sz w:val="30"/>
          <w:szCs w:val="30"/>
          <w:cs/>
        </w:rPr>
        <w:t xml:space="preserve"> ใน</w:t>
      </w:r>
      <w:r w:rsidR="007829B8" w:rsidRPr="00B707FD">
        <w:rPr>
          <w:rFonts w:ascii="TH Sarabun New" w:hAnsi="TH Sarabun New" w:cs="TH Sarabun New"/>
          <w:b w:val="0"/>
          <w:bCs w:val="0"/>
          <w:color w:val="292929"/>
          <w:spacing w:val="-1"/>
          <w:sz w:val="30"/>
          <w:szCs w:val="30"/>
        </w:rPr>
        <w:t xml:space="preserve"> firebase</w:t>
      </w:r>
      <w:bookmarkEnd w:id="222"/>
    </w:p>
    <w:p w14:paraId="62BCFB0E" w14:textId="06F829A5" w:rsidR="007829B8" w:rsidRPr="00B707FD" w:rsidRDefault="007829B8" w:rsidP="007829B8">
      <w:pPr>
        <w:rPr>
          <w:rFonts w:ascii="TH Sarabun New" w:hAnsi="TH Sarabun New" w:cs="TH Sarabun New"/>
          <w:b/>
          <w:bCs/>
          <w:noProof/>
        </w:rPr>
      </w:pPr>
    </w:p>
    <w:p w14:paraId="0466FA75" w14:textId="7DA3135F" w:rsidR="007829B8" w:rsidRPr="00B707FD" w:rsidRDefault="007829B8" w:rsidP="007829B8">
      <w:p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โดยข้อมูลที่ทำการส่งไปเก็บในฐานข้อมูลจะประกอบไปด้วย </w:t>
      </w:r>
    </w:p>
    <w:p w14:paraId="1F1BD099" w14:textId="44D00DC6" w:rsidR="007829B8" w:rsidRPr="00B707FD" w:rsidRDefault="007829B8" w:rsidP="007829B8">
      <w:pPr>
        <w:pStyle w:val="35CM"/>
        <w:numPr>
          <w:ilvl w:val="0"/>
          <w:numId w:val="0"/>
        </w:numPr>
        <w:ind w:left="3600"/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</w:rPr>
        <w:t>-</w:t>
      </w:r>
      <w:r w:rsidRPr="00B707FD">
        <w:rPr>
          <w:rFonts w:ascii="TH Sarabun New" w:hAnsi="TH Sarabun New" w:cs="TH Sarabun New"/>
          <w:cs/>
        </w:rPr>
        <w:t xml:space="preserve">   ชื่อร้านค้า </w:t>
      </w:r>
    </w:p>
    <w:p w14:paraId="091E517F" w14:textId="77777777" w:rsidR="007829B8" w:rsidRPr="00B707FD" w:rsidRDefault="007829B8" w:rsidP="007829B8">
      <w:pPr>
        <w:ind w:left="360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-</w:t>
      </w:r>
      <w:r w:rsidRPr="00B707FD">
        <w:rPr>
          <w:rFonts w:ascii="TH Sarabun New" w:hAnsi="TH Sarabun New" w:cs="TH Sarabun New"/>
          <w:cs/>
        </w:rPr>
        <w:t xml:space="preserve">   รหัสสินค้า </w:t>
      </w:r>
    </w:p>
    <w:p w14:paraId="6B292A25" w14:textId="77777777" w:rsidR="007829B8" w:rsidRPr="00B707FD" w:rsidRDefault="007829B8" w:rsidP="007829B8">
      <w:pPr>
        <w:ind w:left="360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-   </w:t>
      </w:r>
      <w:r w:rsidRPr="00B707FD">
        <w:rPr>
          <w:rFonts w:ascii="TH Sarabun New" w:hAnsi="TH Sarabun New" w:cs="TH Sarabun New"/>
          <w:cs/>
        </w:rPr>
        <w:t xml:space="preserve">ชื่อสินค้า </w:t>
      </w:r>
    </w:p>
    <w:p w14:paraId="2542CE0F" w14:textId="77777777" w:rsidR="007829B8" w:rsidRPr="00B707FD" w:rsidRDefault="007829B8" w:rsidP="007829B8">
      <w:pPr>
        <w:ind w:left="360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-</w:t>
      </w:r>
      <w:r w:rsidRPr="00B707FD">
        <w:rPr>
          <w:rFonts w:ascii="TH Sarabun New" w:hAnsi="TH Sarabun New" w:cs="TH Sarabun New"/>
          <w:cs/>
        </w:rPr>
        <w:t xml:space="preserve">   ราคาสินค้า </w:t>
      </w:r>
    </w:p>
    <w:p w14:paraId="0EE7D405" w14:textId="77777777" w:rsidR="007829B8" w:rsidRPr="00B707FD" w:rsidRDefault="007829B8" w:rsidP="007829B8">
      <w:pPr>
        <w:ind w:left="360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-</w:t>
      </w:r>
      <w:r w:rsidRPr="00B707FD">
        <w:rPr>
          <w:rFonts w:ascii="TH Sarabun New" w:hAnsi="TH Sarabun New" w:cs="TH Sarabun New"/>
          <w:cs/>
        </w:rPr>
        <w:t xml:space="preserve">   รูปภาพในการไลฟ์สด</w:t>
      </w:r>
    </w:p>
    <w:p w14:paraId="6EBD6AA0" w14:textId="4C1DB729" w:rsidR="007829B8" w:rsidRPr="00B707FD" w:rsidRDefault="007829B8" w:rsidP="007829B8">
      <w:pPr>
        <w:pStyle w:val="35CM"/>
        <w:numPr>
          <w:ilvl w:val="0"/>
          <w:numId w:val="0"/>
        </w:numPr>
        <w:ind w:left="3600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-   </w:t>
      </w:r>
      <w:r w:rsidRPr="00B707FD">
        <w:rPr>
          <w:rFonts w:ascii="TH Sarabun New" w:hAnsi="TH Sarabun New" w:cs="TH Sarabun New"/>
          <w:cs/>
        </w:rPr>
        <w:t xml:space="preserve">วันเวลาที่ </w:t>
      </w:r>
      <w:r w:rsidRPr="00B707FD">
        <w:rPr>
          <w:rFonts w:ascii="TH Sarabun New" w:hAnsi="TH Sarabun New" w:cs="TH Sarabun New"/>
        </w:rPr>
        <w:t xml:space="preserve">capture </w:t>
      </w:r>
      <w:r w:rsidRPr="00B707FD">
        <w:rPr>
          <w:rFonts w:ascii="TH Sarabun New" w:hAnsi="TH Sarabun New" w:cs="TH Sarabun New"/>
          <w:cs/>
        </w:rPr>
        <w:t>รูปภาพ</w:t>
      </w:r>
    </w:p>
    <w:p w14:paraId="0777EF16" w14:textId="77777777" w:rsidR="007829B8" w:rsidRPr="00B707FD" w:rsidRDefault="007829B8" w:rsidP="007829B8">
      <w:pPr>
        <w:rPr>
          <w:rFonts w:ascii="TH Sarabun New" w:hAnsi="TH Sarabun New" w:cs="TH Sarabun New"/>
          <w:cs/>
        </w:rPr>
      </w:pPr>
    </w:p>
    <w:p w14:paraId="5ACAC8CD" w14:textId="77777777" w:rsidR="007829B8" w:rsidRPr="00B707FD" w:rsidRDefault="00AF18F5" w:rsidP="007829B8">
      <w:pPr>
        <w:keepNext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drawing>
          <wp:inline distT="0" distB="0" distL="0" distR="0" wp14:anchorId="0CEF9637" wp14:editId="2B651D04">
            <wp:extent cx="5399405" cy="2105660"/>
            <wp:effectExtent l="0" t="0" r="0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CDFD" w14:textId="1EE68B82" w:rsidR="00AF18F5" w:rsidRPr="00B707FD" w:rsidRDefault="007829B8" w:rsidP="007829B8">
      <w:pPr>
        <w:pStyle w:val="a9"/>
        <w:jc w:val="left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      </w:t>
      </w:r>
      <w:bookmarkStart w:id="223" w:name="_Toc131462038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28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>ตัวอย่างข้อมูลและประเภทของข้อมูล</w:t>
      </w:r>
      <w:bookmarkEnd w:id="223"/>
    </w:p>
    <w:p w14:paraId="744752B2" w14:textId="77777777" w:rsidR="002F4111" w:rsidRPr="00B707FD" w:rsidRDefault="002F4111" w:rsidP="005D3E7C">
      <w:pPr>
        <w:rPr>
          <w:rFonts w:ascii="TH Sarabun New" w:hAnsi="TH Sarabun New" w:cs="TH Sarabun New"/>
          <w:cs/>
        </w:rPr>
      </w:pPr>
    </w:p>
    <w:p w14:paraId="29431D4A" w14:textId="02597864" w:rsidR="00812AB0" w:rsidRPr="00B707FD" w:rsidRDefault="00812AB0" w:rsidP="00812AB0">
      <w:pPr>
        <w:pStyle w:val="2"/>
        <w:rPr>
          <w:rFonts w:ascii="TH Sarabun New" w:hAnsi="TH Sarabun New" w:cs="TH Sarabun New"/>
        </w:rPr>
      </w:pPr>
      <w:bookmarkStart w:id="224" w:name="_Toc131078399"/>
      <w:r w:rsidRPr="00B707FD">
        <w:rPr>
          <w:rFonts w:ascii="TH Sarabun New" w:hAnsi="TH Sarabun New" w:cs="TH Sarabun New"/>
          <w:cs/>
        </w:rPr>
        <w:t>วัดประสิทธิภาพ</w:t>
      </w:r>
      <w:bookmarkEnd w:id="224"/>
    </w:p>
    <w:p w14:paraId="63653719" w14:textId="0910B60A" w:rsidR="009F3DBC" w:rsidRPr="00B707FD" w:rsidRDefault="007829B8" w:rsidP="002F4111">
      <w:pPr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1.</w:t>
      </w:r>
      <w:r w:rsidRPr="00B707FD">
        <w:rPr>
          <w:rFonts w:ascii="TH Sarabun New" w:hAnsi="TH Sarabun New" w:cs="TH Sarabun New"/>
          <w:cs/>
        </w:rPr>
        <w:t xml:space="preserve">การวัดประสิทธิภาพการ </w:t>
      </w:r>
      <w:r w:rsidRPr="00B707FD">
        <w:rPr>
          <w:rFonts w:ascii="TH Sarabun New" w:hAnsi="TH Sarabun New" w:cs="TH Sarabun New"/>
        </w:rPr>
        <w:t xml:space="preserve">Detect </w:t>
      </w:r>
      <w:r w:rsidRPr="00B707FD">
        <w:rPr>
          <w:rFonts w:ascii="TH Sarabun New" w:hAnsi="TH Sarabun New" w:cs="TH Sarabun New"/>
          <w:cs/>
        </w:rPr>
        <w:t xml:space="preserve">วัดด้วย </w:t>
      </w:r>
      <w:r w:rsidR="009F3DBC" w:rsidRPr="00B707FD">
        <w:rPr>
          <w:rFonts w:ascii="TH Sarabun New" w:hAnsi="TH Sarabun New" w:cs="TH Sarabun New"/>
        </w:rPr>
        <w:t>Mean Average Precision (</w:t>
      </w:r>
      <w:proofErr w:type="spellStart"/>
      <w:r w:rsidR="009F3DBC" w:rsidRPr="00B707FD">
        <w:rPr>
          <w:rFonts w:ascii="TH Sarabun New" w:hAnsi="TH Sarabun New" w:cs="TH Sarabun New"/>
        </w:rPr>
        <w:t>mAP</w:t>
      </w:r>
      <w:proofErr w:type="spellEnd"/>
      <w:r w:rsidR="009F3DBC" w:rsidRPr="00B707FD">
        <w:rPr>
          <w:rFonts w:ascii="TH Sarabun New" w:hAnsi="TH Sarabun New" w:cs="TH Sarabun New"/>
        </w:rPr>
        <w:t>)</w:t>
      </w:r>
    </w:p>
    <w:p w14:paraId="3CFFB783" w14:textId="1FAE2EFA" w:rsidR="009F3DBC" w:rsidRPr="00B707FD" w:rsidRDefault="009F3DBC" w:rsidP="002F4111">
      <w:pPr>
        <w:ind w:firstLine="720"/>
        <w:jc w:val="thaiDistribute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 xml:space="preserve">ค่าเฉลี่ยความแม่นยำเฉลี่ย </w:t>
      </w:r>
      <w:r w:rsidRPr="00B707FD">
        <w:rPr>
          <w:rFonts w:ascii="TH Sarabun New" w:hAnsi="TH Sarabun New" w:cs="TH Sarabun New"/>
        </w:rPr>
        <w:t xml:space="preserve">Mean Average </w:t>
      </w:r>
      <w:proofErr w:type="spellStart"/>
      <w:r w:rsidRPr="00B707FD">
        <w:rPr>
          <w:rFonts w:ascii="TH Sarabun New" w:hAnsi="TH Sarabun New" w:cs="TH Sarabun New"/>
        </w:rPr>
        <w:t>Precisio</w:t>
      </w:r>
      <w:proofErr w:type="spellEnd"/>
      <w:r w:rsidRPr="00B707FD">
        <w:rPr>
          <w:rFonts w:ascii="TH Sarabun New" w:hAnsi="TH Sarabun New" w:cs="TH Sarabun New"/>
          <w:cs/>
        </w:rPr>
        <w:t xml:space="preserve"> (</w:t>
      </w:r>
      <w:proofErr w:type="spellStart"/>
      <w:r w:rsidRPr="00B707FD">
        <w:rPr>
          <w:rFonts w:ascii="TH Sarabun New" w:hAnsi="TH Sarabun New" w:cs="TH Sarabun New"/>
        </w:rPr>
        <w:t>mAP</w:t>
      </w:r>
      <w:proofErr w:type="spellEnd"/>
      <w:r w:rsidRPr="00B707FD">
        <w:rPr>
          <w:rFonts w:ascii="TH Sarabun New" w:hAnsi="TH Sarabun New" w:cs="TH Sarabun New"/>
        </w:rPr>
        <w:t xml:space="preserve">) </w:t>
      </w:r>
      <w:r w:rsidRPr="00B707FD">
        <w:rPr>
          <w:rFonts w:ascii="TH Sarabun New" w:hAnsi="TH Sarabun New" w:cs="TH Sarabun New"/>
          <w:cs/>
        </w:rPr>
        <w:t xml:space="preserve">เป็นเมตริกที่ใช้ในการประเมินแบบจำลองการตรวจจับวัตถุ เช่น </w:t>
      </w:r>
      <w:r w:rsidRPr="00B707FD">
        <w:rPr>
          <w:rFonts w:ascii="TH Sarabun New" w:hAnsi="TH Sarabun New" w:cs="TH Sarabun New"/>
        </w:rPr>
        <w:t xml:space="preserve">Fast R-CNN, YOLO, Mask R-CNN </w:t>
      </w:r>
      <w:r w:rsidRPr="00B707FD">
        <w:rPr>
          <w:rFonts w:ascii="TH Sarabun New" w:hAnsi="TH Sarabun New" w:cs="TH Sarabun New"/>
          <w:cs/>
        </w:rPr>
        <w:t>เป็นต้น ค่าเฉลี่ยของค่าความแม่นยำเฉลี่ย (</w:t>
      </w:r>
      <w:r w:rsidRPr="00B707FD">
        <w:rPr>
          <w:rFonts w:ascii="TH Sarabun New" w:hAnsi="TH Sarabun New" w:cs="TH Sarabun New"/>
        </w:rPr>
        <w:t xml:space="preserve">AP) </w:t>
      </w:r>
      <w:r w:rsidRPr="00B707FD">
        <w:rPr>
          <w:rFonts w:ascii="TH Sarabun New" w:hAnsi="TH Sarabun New" w:cs="TH Sarabun New"/>
          <w:cs/>
        </w:rPr>
        <w:t xml:space="preserve">จะคำนวณจากค่าการเรียกคืนตั้งแต่ </w:t>
      </w:r>
      <w:r w:rsidRPr="00B707FD">
        <w:rPr>
          <w:rFonts w:ascii="TH Sarabun New" w:hAnsi="TH Sarabun New" w:cs="TH Sarabun New"/>
        </w:rPr>
        <w:t xml:space="preserve">0 </w:t>
      </w:r>
      <w:r w:rsidRPr="00B707FD">
        <w:rPr>
          <w:rFonts w:ascii="TH Sarabun New" w:hAnsi="TH Sarabun New" w:cs="TH Sarabun New"/>
          <w:cs/>
        </w:rPr>
        <w:t xml:space="preserve">ถึง </w:t>
      </w:r>
      <w:r w:rsidRPr="00B707FD">
        <w:rPr>
          <w:rFonts w:ascii="TH Sarabun New" w:hAnsi="TH Sarabun New" w:cs="TH Sarabun New"/>
        </w:rPr>
        <w:t xml:space="preserve">1 </w:t>
      </w:r>
      <w:proofErr w:type="spellStart"/>
      <w:r w:rsidRPr="00B707FD">
        <w:rPr>
          <w:rFonts w:ascii="TH Sarabun New" w:hAnsi="TH Sarabun New" w:cs="TH Sarabun New"/>
        </w:rPr>
        <w:t>mAP</w:t>
      </w:r>
      <w:proofErr w:type="spellEnd"/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cs/>
        </w:rPr>
        <w:t xml:space="preserve">คำนวณได้จากค่าดังนี้ </w:t>
      </w:r>
    </w:p>
    <w:p w14:paraId="784CF606" w14:textId="0B46D359" w:rsidR="00875D9B" w:rsidRPr="00B707FD" w:rsidRDefault="00875D9B" w:rsidP="002F4111">
      <w:pPr>
        <w:ind w:firstLine="720"/>
        <w:jc w:val="thaiDistribute"/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</w:pPr>
      <w:r w:rsidRPr="00B707FD">
        <w:rPr>
          <w:rFonts w:ascii="TH Sarabun New" w:hAnsi="TH Sarabun New" w:cs="TH Sarabun New"/>
        </w:rPr>
        <w:t xml:space="preserve">Confusion </w:t>
      </w:r>
      <w:proofErr w:type="gramStart"/>
      <w:r w:rsidRPr="00B707FD">
        <w:rPr>
          <w:rFonts w:ascii="TH Sarabun New" w:hAnsi="TH Sarabun New" w:cs="TH Sarabun New"/>
        </w:rPr>
        <w:t>Matrix</w:t>
      </w:r>
      <w:r w:rsidRPr="00B707FD">
        <w:rPr>
          <w:rFonts w:ascii="TH Sarabun New" w:hAnsi="TH Sarabun New" w:cs="TH Sarabun New"/>
          <w:cs/>
        </w:rPr>
        <w:t xml:space="preserve"> 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>ถือเป็นเครื่องมือสำคัญในการประเมินผลลัพธ์ของการทำนาย</w:t>
      </w:r>
      <w:proofErr w:type="gramEnd"/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 xml:space="preserve"> หรือ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 xml:space="preserve">Prediction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 xml:space="preserve">ที่ทำนายจาก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>Mode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 xml:space="preserve">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>l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>ที่เราสร้างขึ้น ใน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 xml:space="preserve">Machine learning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>โดยมีไอเดียจากการวัดว่า สิ่งที่เราคิด (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 xml:space="preserve">Model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>ทำนาย) กับ สิ่งที่เกิดขึ้นจริง มีสัดส่วนเป็นอย่างไร</w:t>
      </w:r>
    </w:p>
    <w:p w14:paraId="02F64E61" w14:textId="77777777" w:rsidR="00875D9B" w:rsidRPr="00B707FD" w:rsidRDefault="00875D9B" w:rsidP="00875D9B">
      <w:pPr>
        <w:keepNext/>
        <w:ind w:firstLine="720"/>
        <w:jc w:val="center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drawing>
          <wp:inline distT="0" distB="0" distL="0" distR="0" wp14:anchorId="118071CD" wp14:editId="7F9A41A6">
            <wp:extent cx="3316406" cy="2434163"/>
            <wp:effectExtent l="0" t="0" r="0" b="444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25722" cy="244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A270" w14:textId="5A23F42F" w:rsidR="00875D9B" w:rsidRPr="00B707FD" w:rsidRDefault="00875D9B" w:rsidP="00875D9B">
      <w:pPr>
        <w:pStyle w:val="a9"/>
        <w:rPr>
          <w:rFonts w:ascii="TH Sarabun New" w:hAnsi="TH Sarabun New" w:cs="TH Sarabun New"/>
        </w:rPr>
      </w:pPr>
      <w:bookmarkStart w:id="225" w:name="_Toc131462039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29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</w:rPr>
        <w:t xml:space="preserve"> </w:t>
      </w:r>
      <w:r w:rsidRPr="002F4111">
        <w:rPr>
          <w:rFonts w:ascii="TH Sarabun New" w:hAnsi="TH Sarabun New" w:cs="TH Sarabun New"/>
          <w:b w:val="0"/>
          <w:bCs w:val="0"/>
        </w:rPr>
        <w:t>Confusion Matrix</w:t>
      </w:r>
      <w:bookmarkEnd w:id="225"/>
      <w:r w:rsidRPr="00B707FD">
        <w:rPr>
          <w:rFonts w:ascii="TH Sarabun New" w:hAnsi="TH Sarabun New" w:cs="TH Sarabun New"/>
          <w:cs/>
        </w:rPr>
        <w:t xml:space="preserve">  </w:t>
      </w:r>
    </w:p>
    <w:p w14:paraId="46F0988C" w14:textId="77777777" w:rsidR="00875D9B" w:rsidRPr="00B707FD" w:rsidRDefault="00875D9B" w:rsidP="00875D9B">
      <w:pPr>
        <w:rPr>
          <w:rFonts w:ascii="TH Sarabun New" w:hAnsi="TH Sarabun New" w:cs="TH Sarabun New"/>
          <w:shd w:val="clear" w:color="auto" w:fill="FFFFFF"/>
        </w:rPr>
      </w:pPr>
    </w:p>
    <w:p w14:paraId="62D2DF58" w14:textId="24AFE73D" w:rsidR="00875D9B" w:rsidRPr="00B707FD" w:rsidRDefault="00875D9B" w:rsidP="00875D9B">
      <w:pPr>
        <w:rPr>
          <w:rFonts w:ascii="TH Sarabun New" w:hAnsi="TH Sarabun New" w:cs="TH Sarabun New"/>
          <w:shd w:val="clear" w:color="auto" w:fill="FFFFFF"/>
        </w:rPr>
      </w:pPr>
      <w:r w:rsidRPr="00B707FD">
        <w:rPr>
          <w:rFonts w:ascii="TH Sarabun New" w:hAnsi="TH Sarabun New" w:cs="TH Sarabun New"/>
          <w:shd w:val="clear" w:color="auto" w:fill="FFFFFF"/>
        </w:rPr>
        <w:t xml:space="preserve">True Positive (TP)= </w:t>
      </w:r>
      <w:r w:rsidRPr="00B707FD">
        <w:rPr>
          <w:rFonts w:ascii="TH Sarabun New" w:hAnsi="TH Sarabun New" w:cs="TH Sarabun New"/>
          <w:shd w:val="clear" w:color="auto" w:fill="FFFFFF"/>
          <w:cs/>
        </w:rPr>
        <w:t>สิ่งที่ทำนายตรงกับสิ่งที่เกิดขึ้นจริงในกรณีทำนายว่าจริงและสิ่งที่เกิดขึ้นก็คือ จริง</w:t>
      </w:r>
    </w:p>
    <w:p w14:paraId="4ECF2A2E" w14:textId="77777777" w:rsidR="00875D9B" w:rsidRPr="00B707FD" w:rsidRDefault="00875D9B" w:rsidP="00875D9B">
      <w:pPr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</w:pP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 xml:space="preserve">True Negative (TN)=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>สิ่งที่ทำนายตรงกับสิ่งที่เกิดขึ้น ในกรณี ทำนายว่า ไม่จริง และสิ่งที่เกิดขึ้น ก็คือ ไม่จริง</w:t>
      </w:r>
    </w:p>
    <w:p w14:paraId="7C92002C" w14:textId="77777777" w:rsidR="00875D9B" w:rsidRPr="00B707FD" w:rsidRDefault="00875D9B" w:rsidP="00875D9B">
      <w:p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 xml:space="preserve">False Positive (FP)=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>สิ่งที่ทำนายไม่ตรงกับสิ่งที่เกิดขึ้น คือทำนายว่า จริง แต่สิ่งที่เกิดขึ้น คือ ไม่จริง</w:t>
      </w:r>
    </w:p>
    <w:p w14:paraId="19C2DB56" w14:textId="7A9B1792" w:rsidR="009F3DBC" w:rsidRDefault="00875D9B" w:rsidP="007829B8">
      <w:p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 xml:space="preserve">False Negative (FN)=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>สิ่งที่ทำนายไม่ตรงกับที่เกิดขึ้นจริง คือทำนายว่าไม่จริง แต่สิ่งที่เกิดขึ้น คือ จริง</w:t>
      </w:r>
    </w:p>
    <w:p w14:paraId="2AE424DE" w14:textId="77777777" w:rsidR="002F4111" w:rsidRPr="00B707FD" w:rsidRDefault="002F4111" w:rsidP="007829B8">
      <w:pPr>
        <w:rPr>
          <w:rFonts w:ascii="TH Sarabun New" w:hAnsi="TH Sarabun New" w:cs="TH Sarabun New"/>
        </w:rPr>
      </w:pPr>
    </w:p>
    <w:p w14:paraId="44AE79F9" w14:textId="77777777" w:rsidR="00875D9B" w:rsidRPr="00B707FD" w:rsidRDefault="00875D9B" w:rsidP="00875D9B">
      <w:pPr>
        <w:ind w:firstLine="720"/>
        <w:rPr>
          <w:rFonts w:ascii="TH Sarabun New" w:hAnsi="TH Sarabun New" w:cs="TH Sarabun New"/>
          <w:color w:val="292929"/>
          <w:spacing w:val="-1"/>
          <w:sz w:val="30"/>
          <w:szCs w:val="30"/>
        </w:rPr>
      </w:pPr>
      <w:r w:rsidRPr="00B707FD">
        <w:rPr>
          <w:rFonts w:ascii="TH Sarabun New" w:hAnsi="TH Sarabun New" w:cs="TH Sarabun New"/>
        </w:rPr>
        <w:t>Intersection over Union(</w:t>
      </w:r>
      <w:proofErr w:type="spellStart"/>
      <w:r w:rsidRPr="00B707FD">
        <w:rPr>
          <w:rFonts w:ascii="TH Sarabun New" w:hAnsi="TH Sarabun New" w:cs="TH Sarabun New"/>
        </w:rPr>
        <w:t>IoU</w:t>
      </w:r>
      <w:proofErr w:type="spellEnd"/>
      <w:r w:rsidRPr="00B707FD">
        <w:rPr>
          <w:rFonts w:ascii="TH Sarabun New" w:hAnsi="TH Sarabun New" w:cs="TH Sarabun New"/>
        </w:rPr>
        <w:t xml:space="preserve">)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>เป็นวิธีทางสถิติที่ใช้วัดความสอดคล้องของข้อมูลสองชุด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 xml:space="preserve">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cs/>
        </w:rPr>
        <w:t xml:space="preserve">โดยมีข้อมูลสองเซ็ตคือ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</w:rPr>
        <w:t xml:space="preserve">P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cs/>
        </w:rPr>
        <w:t>ซึ่งแทนเซตของ</w:t>
      </w:r>
      <w:proofErr w:type="spellStart"/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cs/>
        </w:rPr>
        <w:t>พิกเซล</w:t>
      </w:r>
      <w:proofErr w:type="spellEnd"/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cs/>
        </w:rPr>
        <w:t xml:space="preserve">ในกรอบที่เครื่องเลือกมา และ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</w:rPr>
        <w:t xml:space="preserve">G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cs/>
        </w:rPr>
        <w:t>คือเซตของ</w:t>
      </w:r>
      <w:proofErr w:type="spellStart"/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cs/>
        </w:rPr>
        <w:t>พิกเซล</w:t>
      </w:r>
      <w:proofErr w:type="spellEnd"/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cs/>
        </w:rPr>
        <w:t xml:space="preserve">ในกรอบที่เป็นเฉลย (เรามักใช้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</w:rPr>
        <w:t xml:space="preserve">P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cs/>
        </w:rPr>
        <w:t xml:space="preserve">เพราะมันแทนคำว่า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</w:rPr>
        <w:t xml:space="preserve">Predicted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cs/>
        </w:rPr>
        <w:t xml:space="preserve">ส่วน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</w:rPr>
        <w:t xml:space="preserve">G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  <w:cs/>
        </w:rPr>
        <w:t xml:space="preserve">คือ </w:t>
      </w:r>
      <w:r w:rsidRPr="00B707FD">
        <w:rPr>
          <w:rFonts w:ascii="TH Sarabun New" w:hAnsi="TH Sarabun New" w:cs="TH Sarabun New"/>
          <w:color w:val="292929"/>
          <w:spacing w:val="-1"/>
          <w:sz w:val="30"/>
          <w:szCs w:val="30"/>
        </w:rPr>
        <w:t>Ground truth)</w:t>
      </w:r>
    </w:p>
    <w:p w14:paraId="145D3394" w14:textId="77777777" w:rsidR="00875D9B" w:rsidRPr="00B707FD" w:rsidRDefault="00875D9B" w:rsidP="00875D9B">
      <w:pPr>
        <w:keepNext/>
        <w:jc w:val="center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b/>
          <w:bCs/>
          <w:noProof/>
          <w:color w:val="292929"/>
          <w:spacing w:val="-1"/>
          <w:sz w:val="30"/>
          <w:szCs w:val="30"/>
          <w:shd w:val="clear" w:color="auto" w:fill="FFFFFF"/>
          <w:cs/>
        </w:rPr>
        <w:drawing>
          <wp:inline distT="0" distB="0" distL="0" distR="0" wp14:anchorId="36A657E2" wp14:editId="1DEDC6F0">
            <wp:extent cx="2961564" cy="910173"/>
            <wp:effectExtent l="0" t="0" r="0" b="4445"/>
            <wp:docPr id="30" name="รูปภาพ 30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86859" cy="91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688A" w14:textId="7AEEA5C0" w:rsidR="00875D9B" w:rsidRDefault="00875D9B" w:rsidP="00875D9B">
      <w:pPr>
        <w:pStyle w:val="a9"/>
        <w:rPr>
          <w:rFonts w:ascii="TH Sarabun New" w:hAnsi="TH Sarabun New" w:cs="TH Sarabun New"/>
        </w:rPr>
      </w:pPr>
      <w:bookmarkStart w:id="226" w:name="_Toc131462040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30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</w:rPr>
        <w:t xml:space="preserve"> </w:t>
      </w:r>
      <w:r w:rsidRPr="002F4111">
        <w:rPr>
          <w:rFonts w:ascii="TH Sarabun New" w:hAnsi="TH Sarabun New" w:cs="TH Sarabun New"/>
          <w:b w:val="0"/>
          <w:bCs w:val="0"/>
          <w:cs/>
        </w:rPr>
        <w:t xml:space="preserve">สมการหาค่า </w:t>
      </w:r>
      <w:r w:rsidRPr="002F4111">
        <w:rPr>
          <w:rFonts w:ascii="TH Sarabun New" w:hAnsi="TH Sarabun New" w:cs="TH Sarabun New"/>
          <w:b w:val="0"/>
          <w:bCs w:val="0"/>
        </w:rPr>
        <w:t>IoU</w:t>
      </w:r>
      <w:bookmarkEnd w:id="226"/>
    </w:p>
    <w:p w14:paraId="45F5718A" w14:textId="77777777" w:rsidR="002F4111" w:rsidRPr="002F4111" w:rsidRDefault="002F4111" w:rsidP="002F4111"/>
    <w:p w14:paraId="1AF1F0BA" w14:textId="77777777" w:rsidR="00B707FD" w:rsidRPr="00B707FD" w:rsidRDefault="00B707FD" w:rsidP="00B707FD">
      <w:pPr>
        <w:keepNext/>
        <w:jc w:val="center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drawing>
          <wp:inline distT="0" distB="0" distL="0" distR="0" wp14:anchorId="04267E75" wp14:editId="709A6D2A">
            <wp:extent cx="3862316" cy="3279539"/>
            <wp:effectExtent l="0" t="0" r="508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68838" cy="328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D328" w14:textId="4BFF69D9" w:rsidR="00B707FD" w:rsidRDefault="00B707FD" w:rsidP="00B707FD">
      <w:pPr>
        <w:pStyle w:val="a9"/>
        <w:rPr>
          <w:rFonts w:ascii="TH Sarabun New" w:hAnsi="TH Sarabun New" w:cs="TH Sarabun New"/>
        </w:rPr>
      </w:pPr>
      <w:bookmarkStart w:id="227" w:name="_Toc131462041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31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</w:rPr>
        <w:t xml:space="preserve"> </w:t>
      </w:r>
      <w:r w:rsidRPr="002F4111">
        <w:rPr>
          <w:rFonts w:ascii="TH Sarabun New" w:hAnsi="TH Sarabun New" w:cs="TH Sarabun New"/>
          <w:b w:val="0"/>
          <w:bCs w:val="0"/>
          <w:cs/>
        </w:rPr>
        <w:t xml:space="preserve">ตัวอย่างการหาค่า </w:t>
      </w:r>
      <w:r w:rsidRPr="002F4111">
        <w:rPr>
          <w:rFonts w:ascii="TH Sarabun New" w:hAnsi="TH Sarabun New" w:cs="TH Sarabun New"/>
          <w:b w:val="0"/>
          <w:bCs w:val="0"/>
        </w:rPr>
        <w:t>IoU</w:t>
      </w:r>
      <w:bookmarkEnd w:id="227"/>
    </w:p>
    <w:p w14:paraId="5EEC4464" w14:textId="77777777" w:rsidR="002F4111" w:rsidRPr="002F4111" w:rsidRDefault="002F4111" w:rsidP="002F4111"/>
    <w:p w14:paraId="5098EFDD" w14:textId="263A0B9E" w:rsidR="00B707FD" w:rsidRPr="005379E3" w:rsidRDefault="00B707FD" w:rsidP="00B707FD">
      <w:pPr>
        <w:rPr>
          <w:rFonts w:ascii="TH Sarabun New" w:hAnsi="TH Sarabun New" w:cs="TH Sarabun New"/>
          <w:shd w:val="clear" w:color="auto" w:fill="FFFFFF"/>
        </w:rPr>
      </w:pPr>
      <w:r w:rsidRPr="005379E3">
        <w:rPr>
          <w:rFonts w:ascii="TH Sarabun New" w:hAnsi="TH Sarabun New" w:cs="TH Sarabun New"/>
          <w:shd w:val="clear" w:color="auto" w:fill="FFFFFF"/>
          <w:cs/>
        </w:rPr>
        <w:t xml:space="preserve">โดยภาพ </w:t>
      </w:r>
      <w:r w:rsidRPr="005379E3">
        <w:rPr>
          <w:rFonts w:ascii="TH Sarabun New" w:hAnsi="TH Sarabun New" w:cs="TH Sarabun New"/>
          <w:shd w:val="clear" w:color="auto" w:fill="FFFFFF"/>
        </w:rPr>
        <w:t xml:space="preserve">P </w:t>
      </w:r>
      <w:r w:rsidRPr="005379E3">
        <w:rPr>
          <w:rFonts w:ascii="TH Sarabun New" w:hAnsi="TH Sarabun New" w:cs="TH Sarabun New"/>
          <w:shd w:val="clear" w:color="auto" w:fill="FFFFFF"/>
          <w:cs/>
        </w:rPr>
        <w:t>คือ ภาพ</w:t>
      </w:r>
      <w:r w:rsidR="009B6206" w:rsidRPr="005379E3">
        <w:rPr>
          <w:rFonts w:ascii="TH Sarabun New" w:hAnsi="TH Sarabun New" w:cs="TH Sarabun New"/>
        </w:rPr>
        <w:t xml:space="preserve"> Matrix</w:t>
      </w:r>
      <w:r w:rsidR="009B6206" w:rsidRPr="005379E3">
        <w:rPr>
          <w:rFonts w:ascii="TH Sarabun New" w:hAnsi="TH Sarabun New" w:cs="TH Sarabun New"/>
          <w:cs/>
        </w:rPr>
        <w:t xml:space="preserve"> </w:t>
      </w:r>
      <w:r w:rsidRPr="005379E3">
        <w:rPr>
          <w:rFonts w:ascii="TH Sarabun New" w:hAnsi="TH Sarabun New" w:cs="TH Sarabun New"/>
          <w:shd w:val="clear" w:color="auto" w:fill="FFFFFF"/>
          <w:cs/>
        </w:rPr>
        <w:t xml:space="preserve">แรก และภาพ </w:t>
      </w:r>
      <w:r w:rsidRPr="005379E3">
        <w:rPr>
          <w:rFonts w:ascii="TH Sarabun New" w:hAnsi="TH Sarabun New" w:cs="TH Sarabun New"/>
          <w:shd w:val="clear" w:color="auto" w:fill="FFFFFF"/>
        </w:rPr>
        <w:t xml:space="preserve">G </w:t>
      </w:r>
      <w:r w:rsidRPr="005379E3">
        <w:rPr>
          <w:rFonts w:ascii="TH Sarabun New" w:hAnsi="TH Sarabun New" w:cs="TH Sarabun New"/>
          <w:shd w:val="clear" w:color="auto" w:fill="FFFFFF"/>
          <w:cs/>
        </w:rPr>
        <w:t>คือ ภาพ</w:t>
      </w:r>
      <w:r w:rsidR="009B6206" w:rsidRPr="005379E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9B6206" w:rsidRPr="005379E3">
        <w:rPr>
          <w:rFonts w:ascii="TH Sarabun New" w:hAnsi="TH Sarabun New" w:cs="TH Sarabun New"/>
        </w:rPr>
        <w:t>Matrix</w:t>
      </w:r>
      <w:r w:rsidR="009B6206" w:rsidRPr="005379E3">
        <w:rPr>
          <w:rFonts w:ascii="TH Sarabun New" w:hAnsi="TH Sarabun New" w:cs="TH Sarabun New"/>
          <w:cs/>
        </w:rPr>
        <w:t xml:space="preserve"> </w:t>
      </w:r>
      <w:r w:rsidRPr="005379E3">
        <w:rPr>
          <w:rFonts w:ascii="TH Sarabun New" w:hAnsi="TH Sarabun New" w:cs="TH Sarabun New"/>
          <w:shd w:val="clear" w:color="auto" w:fill="FFFFFF"/>
          <w:cs/>
        </w:rPr>
        <w:t xml:space="preserve">ที่สอง </w:t>
      </w:r>
      <w:r w:rsidR="009B6206" w:rsidRPr="005379E3">
        <w:rPr>
          <w:rFonts w:ascii="TH Sarabun New" w:hAnsi="TH Sarabun New" w:cs="TH Sarabun New"/>
          <w:shd w:val="clear" w:color="auto" w:fill="FFFFFF"/>
          <w:cs/>
        </w:rPr>
        <w:t>และใน</w:t>
      </w:r>
      <w:r w:rsidRPr="005379E3">
        <w:rPr>
          <w:rFonts w:ascii="TH Sarabun New" w:hAnsi="TH Sarabun New" w:cs="TH Sarabun New"/>
          <w:shd w:val="clear" w:color="auto" w:fill="FFFFFF"/>
          <w:cs/>
        </w:rPr>
        <w:t xml:space="preserve">ภาพ </w:t>
      </w:r>
      <w:r w:rsidRPr="005379E3">
        <w:rPr>
          <w:rFonts w:ascii="TH Sarabun New" w:hAnsi="TH Sarabun New" w:cs="TH Sarabun New"/>
          <w:shd w:val="clear" w:color="auto" w:fill="FFFFFF"/>
        </w:rPr>
        <w:t xml:space="preserve">P </w:t>
      </w:r>
      <w:r w:rsidRPr="005379E3">
        <w:rPr>
          <w:rFonts w:ascii="TH Sarabun New" w:hAnsi="TH Sarabun New" w:cs="TH Sarabun New"/>
          <w:color w:val="202122"/>
          <w:shd w:val="clear" w:color="auto" w:fill="FFFFFF"/>
        </w:rPr>
        <w:t>union</w:t>
      </w:r>
      <w:r w:rsidRPr="005379E3">
        <w:rPr>
          <w:rFonts w:ascii="TH Sarabun New" w:hAnsi="TH Sarabun New" w:cs="TH Sarabun New"/>
          <w:shd w:val="clear" w:color="auto" w:fill="FFFFFF"/>
        </w:rPr>
        <w:t xml:space="preserve"> G</w:t>
      </w:r>
      <w:r w:rsidRPr="005379E3">
        <w:rPr>
          <w:rFonts w:ascii="TH Sarabun New" w:hAnsi="TH Sarabun New" w:cs="TH Sarabun New"/>
          <w:shd w:val="clear" w:color="auto" w:fill="FFFFFF"/>
          <w:cs/>
        </w:rPr>
        <w:t xml:space="preserve"> คือสีเทา</w:t>
      </w:r>
      <w:r w:rsidRPr="005379E3">
        <w:rPr>
          <w:rFonts w:ascii="TH Sarabun New" w:hAnsi="TH Sarabun New" w:cs="TH Sarabun New"/>
          <w:shd w:val="clear" w:color="auto" w:fill="FFFFFF"/>
        </w:rPr>
        <w:t xml:space="preserve"> </w:t>
      </w:r>
      <w:r w:rsidRPr="005379E3">
        <w:rPr>
          <w:rFonts w:ascii="TH Sarabun New" w:hAnsi="TH Sarabun New" w:cs="TH Sarabun New"/>
          <w:shd w:val="clear" w:color="auto" w:fill="FFFFFF"/>
          <w:cs/>
        </w:rPr>
        <w:t xml:space="preserve">ส่วน </w:t>
      </w:r>
      <w:r w:rsidR="009B6206" w:rsidRPr="005379E3">
        <w:rPr>
          <w:rFonts w:ascii="TH Sarabun New" w:hAnsi="TH Sarabun New" w:cs="TH Sarabun New"/>
          <w:shd w:val="clear" w:color="auto" w:fill="FFFFFF"/>
        </w:rPr>
        <w:t xml:space="preserve"> P </w:t>
      </w:r>
      <w:r w:rsidRPr="005379E3">
        <w:rPr>
          <w:rFonts w:ascii="TH Sarabun New" w:hAnsi="TH Sarabun New" w:cs="TH Sarabun New"/>
          <w:color w:val="202122"/>
          <w:shd w:val="clear" w:color="auto" w:fill="FFFFFF"/>
        </w:rPr>
        <w:t>intersection</w:t>
      </w:r>
      <w:r w:rsidRPr="005379E3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9B6206" w:rsidRPr="005379E3">
        <w:rPr>
          <w:rFonts w:ascii="TH Sarabun New" w:hAnsi="TH Sarabun New" w:cs="TH Sarabun New"/>
          <w:shd w:val="clear" w:color="auto" w:fill="FFFFFF"/>
        </w:rPr>
        <w:t xml:space="preserve">G </w:t>
      </w:r>
      <w:r w:rsidR="009B6206" w:rsidRPr="005379E3">
        <w:rPr>
          <w:rFonts w:ascii="TH Sarabun New" w:hAnsi="TH Sarabun New" w:cs="TH Sarabun New"/>
          <w:shd w:val="clear" w:color="auto" w:fill="FFFFFF"/>
          <w:cs/>
        </w:rPr>
        <w:t xml:space="preserve">คือสีเขียว </w:t>
      </w:r>
      <w:r w:rsidRPr="005379E3">
        <w:rPr>
          <w:rFonts w:ascii="TH Sarabun New" w:hAnsi="TH Sarabun New" w:cs="TH Sarabun New"/>
          <w:shd w:val="clear" w:color="auto" w:fill="FFFFFF"/>
          <w:cs/>
        </w:rPr>
        <w:t>สีเหลืองคือทายเกิน สีแดงคือทายขาด</w:t>
      </w:r>
    </w:p>
    <w:p w14:paraId="50772CA6" w14:textId="68CEEBFE" w:rsidR="00B707FD" w:rsidRPr="005379E3" w:rsidRDefault="00B707FD" w:rsidP="00B707FD">
      <w:pPr>
        <w:rPr>
          <w:rFonts w:ascii="TH Sarabun New" w:hAnsi="TH Sarabun New" w:cs="TH Sarabun New"/>
          <w:color w:val="292929"/>
          <w:spacing w:val="-1"/>
          <w:shd w:val="clear" w:color="auto" w:fill="FFFFFF"/>
          <w:cs/>
        </w:rPr>
      </w:pPr>
      <w:r w:rsidRPr="005379E3">
        <w:rPr>
          <w:rFonts w:ascii="TH Sarabun New" w:hAnsi="TH Sarabun New" w:cs="TH Sarabun New"/>
          <w:color w:val="292929"/>
          <w:spacing w:val="-1"/>
          <w:shd w:val="clear" w:color="auto" w:fill="FFFFFF"/>
          <w:cs/>
        </w:rPr>
        <w:lastRenderedPageBreak/>
        <w:t xml:space="preserve">รวมทุกสีคือยูเนียนในที่นี้ค่า </w:t>
      </w:r>
      <w:proofErr w:type="spellStart"/>
      <w:r w:rsidRPr="005379E3">
        <w:rPr>
          <w:rFonts w:ascii="TH Sarabun New" w:hAnsi="TH Sarabun New" w:cs="TH Sarabun New"/>
          <w:color w:val="292929"/>
          <w:spacing w:val="-1"/>
          <w:shd w:val="clear" w:color="auto" w:fill="FFFFFF"/>
        </w:rPr>
        <w:t>IoU</w:t>
      </w:r>
      <w:proofErr w:type="spellEnd"/>
      <w:r w:rsidRPr="005379E3">
        <w:rPr>
          <w:rFonts w:ascii="TH Sarabun New" w:hAnsi="TH Sarabun New" w:cs="TH Sarabun New"/>
          <w:color w:val="292929"/>
          <w:spacing w:val="-1"/>
          <w:shd w:val="clear" w:color="auto" w:fill="FFFFFF"/>
          <w:cs/>
        </w:rPr>
        <w:t xml:space="preserve"> </w:t>
      </w:r>
      <w:r w:rsidRPr="005379E3">
        <w:rPr>
          <w:rFonts w:ascii="TH Sarabun New" w:hAnsi="TH Sarabun New" w:cs="TH Sarabun New"/>
          <w:color w:val="292929"/>
          <w:spacing w:val="-1"/>
          <w:shd w:val="clear" w:color="auto" w:fill="FFFFFF"/>
        </w:rPr>
        <w:t>(P, G) = 22/31</w:t>
      </w:r>
      <w:r w:rsidR="009B6206" w:rsidRPr="005379E3">
        <w:rPr>
          <w:rFonts w:ascii="TH Sarabun New" w:hAnsi="TH Sarabun New" w:cs="TH Sarabun New"/>
          <w:color w:val="292929"/>
          <w:spacing w:val="-1"/>
          <w:shd w:val="clear" w:color="auto" w:fill="FFFFFF"/>
        </w:rPr>
        <w:t xml:space="preserve"> </w:t>
      </w:r>
      <w:r w:rsidRPr="005379E3">
        <w:rPr>
          <w:rFonts w:ascii="TH Sarabun New" w:hAnsi="TH Sarabun New" w:cs="TH Sarabun New"/>
          <w:color w:val="292929"/>
          <w:spacing w:val="-1"/>
          <w:shd w:val="clear" w:color="auto" w:fill="FFFFFF"/>
          <w:cs/>
        </w:rPr>
        <w:t xml:space="preserve">จุดตัดบนยูเนียนบ่งชี้การซ้อนทับของพิกัดกล่องขอบเขตที่คาดการณ์ไว้กับกล่องความจริงพื้น </w:t>
      </w:r>
      <w:proofErr w:type="spellStart"/>
      <w:r w:rsidRPr="005379E3">
        <w:rPr>
          <w:rFonts w:ascii="TH Sarabun New" w:hAnsi="TH Sarabun New" w:cs="TH Sarabun New"/>
          <w:color w:val="292929"/>
          <w:spacing w:val="-1"/>
          <w:shd w:val="clear" w:color="auto" w:fill="FFFFFF"/>
        </w:rPr>
        <w:t>IoU</w:t>
      </w:r>
      <w:proofErr w:type="spellEnd"/>
      <w:r w:rsidRPr="005379E3">
        <w:rPr>
          <w:rFonts w:ascii="TH Sarabun New" w:hAnsi="TH Sarabun New" w:cs="TH Sarabun New"/>
          <w:color w:val="292929"/>
          <w:spacing w:val="-1"/>
          <w:shd w:val="clear" w:color="auto" w:fill="FFFFFF"/>
        </w:rPr>
        <w:t xml:space="preserve"> </w:t>
      </w:r>
      <w:r w:rsidRPr="005379E3">
        <w:rPr>
          <w:rFonts w:ascii="TH Sarabun New" w:hAnsi="TH Sarabun New" w:cs="TH Sarabun New"/>
          <w:color w:val="292929"/>
          <w:spacing w:val="-1"/>
          <w:shd w:val="clear" w:color="auto" w:fill="FFFFFF"/>
          <w:cs/>
        </w:rPr>
        <w:t>ที่สูงขึ้นบ่งชี้ว่าพิกัดกล่องขอบเขตที่คาดการณ์ไว้ใกล้เคียงกับพิกัดกล่อง</w:t>
      </w:r>
      <w:r w:rsidR="00E854FC">
        <w:rPr>
          <w:rFonts w:ascii="TH Sarabun New" w:hAnsi="TH Sarabun New" w:cs="TH Sarabun New" w:hint="cs"/>
          <w:color w:val="292929"/>
          <w:spacing w:val="-1"/>
          <w:shd w:val="clear" w:color="auto" w:fill="FFFFFF"/>
          <w:cs/>
        </w:rPr>
        <w:t>ของผลเฉลย</w:t>
      </w:r>
    </w:p>
    <w:p w14:paraId="6AF433CD" w14:textId="77777777" w:rsidR="009B6206" w:rsidRDefault="009B6206" w:rsidP="009B6206">
      <w:pPr>
        <w:keepNext/>
        <w:jc w:val="center"/>
      </w:pPr>
      <w:r w:rsidRPr="00AC2415">
        <w:rPr>
          <w:noProof/>
          <w:color w:val="292929"/>
          <w:spacing w:val="-1"/>
          <w:shd w:val="clear" w:color="auto" w:fill="FFFFFF"/>
        </w:rPr>
        <w:drawing>
          <wp:inline distT="0" distB="0" distL="0" distR="0" wp14:anchorId="06E67489" wp14:editId="7A080621">
            <wp:extent cx="3344262" cy="2756848"/>
            <wp:effectExtent l="0" t="0" r="8890" b="5715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56367" cy="276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6626" w14:textId="2EF77394" w:rsidR="009B6206" w:rsidRDefault="00BD1FAC" w:rsidP="00BD1FAC">
      <w:pPr>
        <w:pStyle w:val="a9"/>
        <w:jc w:val="left"/>
        <w:rPr>
          <w:color w:val="292929"/>
          <w:spacing w:val="-1"/>
          <w:shd w:val="clear" w:color="auto" w:fill="FFFFFF"/>
        </w:rPr>
      </w:pPr>
      <w:r>
        <w:rPr>
          <w:rFonts w:hint="cs"/>
          <w:cs/>
        </w:rPr>
        <w:t xml:space="preserve">         </w:t>
      </w:r>
      <w:bookmarkStart w:id="228" w:name="_Toc131462042"/>
      <w:r w:rsidR="009B6206">
        <w:rPr>
          <w:cs/>
        </w:rPr>
        <w:t xml:space="preserve">ภาพประกอบที่  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STYLEREF </w:instrText>
      </w:r>
      <w:r w:rsidR="00DB3462">
        <w:rPr>
          <w:cs/>
        </w:rPr>
        <w:instrText xml:space="preserve">1 </w:instrText>
      </w:r>
      <w:r w:rsidR="00DB3462">
        <w:instrText>\s</w:instrText>
      </w:r>
      <w:r w:rsidR="00DB3462">
        <w:rPr>
          <w:cs/>
        </w:rPr>
        <w:instrText xml:space="preserve"> </w:instrText>
      </w:r>
      <w:r w:rsidR="00DB3462">
        <w:rPr>
          <w:cs/>
        </w:rPr>
        <w:fldChar w:fldCharType="separate"/>
      </w:r>
      <w:r w:rsidR="00DB3462">
        <w:rPr>
          <w:cs/>
        </w:rPr>
        <w:t>3</w:t>
      </w:r>
      <w:r w:rsidR="00DB3462">
        <w:rPr>
          <w:cs/>
        </w:rPr>
        <w:fldChar w:fldCharType="end"/>
      </w:r>
      <w:r w:rsidR="00DB3462">
        <w:rPr>
          <w:cs/>
        </w:rPr>
        <w:t>.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SEQ </w:instrText>
      </w:r>
      <w:r w:rsidR="00DB3462">
        <w:rPr>
          <w:cs/>
        </w:rPr>
        <w:instrText>ภาพประกอบที่</w:instrText>
      </w:r>
      <w:r w:rsidR="00DB3462">
        <w:instrText xml:space="preserve">_ \* ARABIC \s </w:instrText>
      </w:r>
      <w:r w:rsidR="00DB3462">
        <w:rPr>
          <w:cs/>
        </w:rPr>
        <w:instrText xml:space="preserve">1 </w:instrText>
      </w:r>
      <w:r w:rsidR="00DB3462">
        <w:rPr>
          <w:cs/>
        </w:rPr>
        <w:fldChar w:fldCharType="separate"/>
      </w:r>
      <w:r w:rsidR="00DB3462">
        <w:rPr>
          <w:cs/>
        </w:rPr>
        <w:t>32</w:t>
      </w:r>
      <w:r w:rsidR="00DB3462">
        <w:rPr>
          <w:cs/>
        </w:rPr>
        <w:fldChar w:fldCharType="end"/>
      </w:r>
      <w:r w:rsidR="009B6206">
        <w:t xml:space="preserve"> </w:t>
      </w:r>
      <w:r w:rsidR="009B6206" w:rsidRPr="002F4111">
        <w:rPr>
          <w:b w:val="0"/>
          <w:bCs w:val="0"/>
        </w:rPr>
        <w:t xml:space="preserve">Predicted box </w:t>
      </w:r>
      <w:r w:rsidR="009B6206" w:rsidRPr="002F4111">
        <w:rPr>
          <w:rFonts w:hint="cs"/>
          <w:b w:val="0"/>
          <w:bCs w:val="0"/>
          <w:cs/>
        </w:rPr>
        <w:t xml:space="preserve">และ </w:t>
      </w:r>
      <w:r w:rsidR="009B6206" w:rsidRPr="002F4111">
        <w:rPr>
          <w:b w:val="0"/>
          <w:bCs w:val="0"/>
        </w:rPr>
        <w:t>Ground truth box</w:t>
      </w:r>
      <w:bookmarkEnd w:id="228"/>
    </w:p>
    <w:p w14:paraId="18E94C06" w14:textId="29088EF7" w:rsidR="009B6206" w:rsidRDefault="009B6206">
      <w:pPr>
        <w:rPr>
          <w:color w:val="292929"/>
          <w:spacing w:val="-1"/>
          <w:shd w:val="clear" w:color="auto" w:fill="FFFFFF"/>
        </w:rPr>
      </w:pPr>
    </w:p>
    <w:p w14:paraId="18A2ED85" w14:textId="64BE2FCC" w:rsidR="009B6206" w:rsidRPr="00FA52E7" w:rsidRDefault="00BD1FAC" w:rsidP="00BD1FAC">
      <w:pPr>
        <w:ind w:firstLine="720"/>
      </w:pPr>
      <w:bookmarkStart w:id="229" w:name="_Hlk130993985"/>
      <w:r w:rsidRPr="00AC2415">
        <w:rPr>
          <w:rFonts w:hint="cs"/>
        </w:rPr>
        <w:t>Precision</w:t>
      </w:r>
      <w:r>
        <w:t xml:space="preserve"> </w:t>
      </w:r>
      <w:r>
        <w:rPr>
          <w:rFonts w:hint="cs"/>
          <w:cs/>
        </w:rPr>
        <w:t xml:space="preserve">คือ </w:t>
      </w:r>
      <w:proofErr w:type="gramStart"/>
      <w:r>
        <w:rPr>
          <w:rFonts w:hint="cs"/>
          <w:cs/>
        </w:rPr>
        <w:t>ค่า</w:t>
      </w:r>
      <w:r w:rsidR="009B6206" w:rsidRPr="00AC2415">
        <w:rPr>
          <w:rFonts w:hint="cs"/>
          <w:color w:val="292929"/>
          <w:spacing w:val="-1"/>
          <w:shd w:val="clear" w:color="auto" w:fill="FFFFFF"/>
          <w:cs/>
        </w:rPr>
        <w:t>ความแม่นยำจะวัดว่าคุณสามารถค้นหาผล</w:t>
      </w:r>
      <w:r w:rsidR="009B6206">
        <w:rPr>
          <w:color w:val="292929"/>
          <w:spacing w:val="-1"/>
          <w:shd w:val="clear" w:color="auto" w:fill="FFFFFF"/>
        </w:rPr>
        <w:t xml:space="preserve">  6</w:t>
      </w:r>
      <w:proofErr w:type="gramEnd"/>
      <w:r w:rsidR="00CE70D4">
        <w:rPr>
          <w:color w:val="292929"/>
          <w:spacing w:val="-1"/>
          <w:shd w:val="clear" w:color="auto" w:fill="FFFFFF"/>
        </w:rPr>
        <w:t xml:space="preserve"> </w:t>
      </w:r>
      <w:r w:rsidR="009B6206" w:rsidRPr="00AC2415">
        <w:rPr>
          <w:rFonts w:hint="cs"/>
          <w:color w:val="292929"/>
          <w:spacing w:val="-1"/>
          <w:shd w:val="clear" w:color="auto" w:fill="FFFFFF"/>
          <w:cs/>
        </w:rPr>
        <w:t>บวกที่แท้จริง</w:t>
      </w:r>
      <w:r w:rsidR="009B6206" w:rsidRPr="00AC2415">
        <w:rPr>
          <w:color w:val="292929"/>
          <w:spacing w:val="-1"/>
          <w:shd w:val="clear" w:color="auto" w:fill="FFFFFF"/>
          <w:cs/>
        </w:rPr>
        <w:t xml:space="preserve"> (</w:t>
      </w:r>
      <w:r w:rsidR="009B6206" w:rsidRPr="00AC2415">
        <w:rPr>
          <w:color w:val="292929"/>
          <w:spacing w:val="-1"/>
          <w:shd w:val="clear" w:color="auto" w:fill="FFFFFF"/>
        </w:rPr>
        <w:t xml:space="preserve">TP) </w:t>
      </w:r>
      <w:r w:rsidR="009B6206" w:rsidRPr="00AC2415">
        <w:rPr>
          <w:rFonts w:hint="cs"/>
          <w:color w:val="292929"/>
          <w:spacing w:val="-1"/>
          <w:shd w:val="clear" w:color="auto" w:fill="FFFFFF"/>
          <w:cs/>
        </w:rPr>
        <w:t>จากการคาดการณ์เชิงบวกทั้งหมดได้ดีเพียงใด</w:t>
      </w:r>
      <w:r w:rsidR="009B6206" w:rsidRPr="00AC2415">
        <w:rPr>
          <w:color w:val="292929"/>
          <w:spacing w:val="-1"/>
          <w:shd w:val="clear" w:color="auto" w:fill="FFFFFF"/>
          <w:cs/>
        </w:rPr>
        <w:t xml:space="preserve"> (</w:t>
      </w:r>
      <w:r w:rsidR="009B6206" w:rsidRPr="00AC2415">
        <w:rPr>
          <w:color w:val="292929"/>
          <w:spacing w:val="-1"/>
          <w:shd w:val="clear" w:color="auto" w:fill="FFFFFF"/>
        </w:rPr>
        <w:t>TP+FP)</w:t>
      </w:r>
    </w:p>
    <w:bookmarkEnd w:id="229"/>
    <w:p w14:paraId="215AD898" w14:textId="77777777" w:rsidR="009B6206" w:rsidRDefault="009B6206" w:rsidP="009B6206">
      <w:pPr>
        <w:keepNext/>
        <w:ind w:firstLine="720"/>
        <w:jc w:val="center"/>
      </w:pPr>
      <w:r w:rsidRPr="00335791">
        <w:rPr>
          <w:noProof/>
          <w:color w:val="292929"/>
          <w:spacing w:val="-1"/>
          <w:shd w:val="clear" w:color="auto" w:fill="FFFFFF"/>
        </w:rPr>
        <w:drawing>
          <wp:inline distT="0" distB="0" distL="0" distR="0" wp14:anchorId="793EF1E5" wp14:editId="26868C34">
            <wp:extent cx="1916582" cy="601180"/>
            <wp:effectExtent l="0" t="0" r="7620" b="889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43918" cy="60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0" w:name="_Hlk130994036"/>
    </w:p>
    <w:p w14:paraId="3D7EB8C5" w14:textId="0135F67F" w:rsidR="009B6206" w:rsidRPr="00335791" w:rsidRDefault="009B6206" w:rsidP="009B6206">
      <w:pPr>
        <w:pStyle w:val="a9"/>
        <w:rPr>
          <w:color w:val="292929"/>
          <w:spacing w:val="-1"/>
          <w:shd w:val="clear" w:color="auto" w:fill="FFFFFF"/>
        </w:rPr>
      </w:pPr>
      <w:bookmarkStart w:id="231" w:name="_Toc131462043"/>
      <w:r>
        <w:rPr>
          <w:cs/>
        </w:rPr>
        <w:t xml:space="preserve">ภาพประกอบที่  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STYLEREF </w:instrText>
      </w:r>
      <w:r w:rsidR="00DB3462">
        <w:rPr>
          <w:cs/>
        </w:rPr>
        <w:instrText xml:space="preserve">1 </w:instrText>
      </w:r>
      <w:r w:rsidR="00DB3462">
        <w:instrText>\s</w:instrText>
      </w:r>
      <w:r w:rsidR="00DB3462">
        <w:rPr>
          <w:cs/>
        </w:rPr>
        <w:instrText xml:space="preserve"> </w:instrText>
      </w:r>
      <w:r w:rsidR="00DB3462">
        <w:rPr>
          <w:cs/>
        </w:rPr>
        <w:fldChar w:fldCharType="separate"/>
      </w:r>
      <w:r w:rsidR="00DB3462">
        <w:rPr>
          <w:cs/>
        </w:rPr>
        <w:t>3</w:t>
      </w:r>
      <w:r w:rsidR="00DB3462">
        <w:rPr>
          <w:cs/>
        </w:rPr>
        <w:fldChar w:fldCharType="end"/>
      </w:r>
      <w:r w:rsidR="00DB3462">
        <w:rPr>
          <w:cs/>
        </w:rPr>
        <w:t>.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SEQ </w:instrText>
      </w:r>
      <w:r w:rsidR="00DB3462">
        <w:rPr>
          <w:cs/>
        </w:rPr>
        <w:instrText>ภาพประกอบที่</w:instrText>
      </w:r>
      <w:r w:rsidR="00DB3462">
        <w:instrText xml:space="preserve">_ \* ARABIC \s </w:instrText>
      </w:r>
      <w:r w:rsidR="00DB3462">
        <w:rPr>
          <w:cs/>
        </w:rPr>
        <w:instrText xml:space="preserve">1 </w:instrText>
      </w:r>
      <w:r w:rsidR="00DB3462">
        <w:rPr>
          <w:cs/>
        </w:rPr>
        <w:fldChar w:fldCharType="separate"/>
      </w:r>
      <w:r w:rsidR="00DB3462">
        <w:rPr>
          <w:cs/>
        </w:rPr>
        <w:t>33</w:t>
      </w:r>
      <w:r w:rsidR="00DB3462">
        <w:rPr>
          <w:cs/>
        </w:rPr>
        <w:fldChar w:fldCharType="end"/>
      </w:r>
      <w:r>
        <w:t xml:space="preserve"> </w:t>
      </w:r>
      <w:r w:rsidRPr="002F4111">
        <w:rPr>
          <w:rFonts w:hint="cs"/>
          <w:b w:val="0"/>
          <w:bCs w:val="0"/>
          <w:cs/>
        </w:rPr>
        <w:t xml:space="preserve">การหาค่า </w:t>
      </w:r>
      <w:r w:rsidRPr="002F4111">
        <w:rPr>
          <w:b w:val="0"/>
          <w:bCs w:val="0"/>
        </w:rPr>
        <w:t>Precision</w:t>
      </w:r>
      <w:bookmarkEnd w:id="231"/>
    </w:p>
    <w:p w14:paraId="418332E9" w14:textId="77777777" w:rsidR="009B6206" w:rsidRDefault="009B6206" w:rsidP="009B6206">
      <w:pPr>
        <w:ind w:firstLine="720"/>
        <w:rPr>
          <w:color w:val="000000" w:themeColor="text1"/>
          <w:spacing w:val="-1"/>
          <w:shd w:val="clear" w:color="auto" w:fill="FFFFFF"/>
        </w:rPr>
      </w:pPr>
      <w:r w:rsidRPr="00BF3BF4">
        <w:rPr>
          <w:rFonts w:hint="cs"/>
          <w:color w:val="000000" w:themeColor="text1"/>
        </w:rPr>
        <w:t xml:space="preserve">Recall </w:t>
      </w:r>
      <w:r w:rsidRPr="00BF3BF4">
        <w:rPr>
          <w:rFonts w:hint="cs"/>
          <w:color w:val="000000" w:themeColor="text1"/>
          <w:cs/>
        </w:rPr>
        <w:t xml:space="preserve">คือ </w:t>
      </w:r>
      <w:r w:rsidRPr="00BF3BF4">
        <w:rPr>
          <w:rFonts w:hint="cs"/>
          <w:color w:val="000000" w:themeColor="text1"/>
          <w:spacing w:val="-1"/>
          <w:shd w:val="clear" w:color="auto" w:fill="FFFFFF"/>
          <w:cs/>
        </w:rPr>
        <w:t xml:space="preserve">จำนวนที่ทายถูกต่อจำนวนของ </w:t>
      </w:r>
      <w:proofErr w:type="spellStart"/>
      <w:r w:rsidRPr="00BF3BF4">
        <w:rPr>
          <w:rFonts w:hint="cs"/>
          <w:color w:val="000000" w:themeColor="text1"/>
          <w:spacing w:val="-1"/>
          <w:shd w:val="clear" w:color="auto" w:fill="FFFFFF"/>
        </w:rPr>
        <w:t>GroundTruth</w:t>
      </w:r>
      <w:proofErr w:type="spellEnd"/>
      <w:r w:rsidRPr="00BF3BF4">
        <w:rPr>
          <w:rFonts w:hint="cs"/>
          <w:color w:val="000000" w:themeColor="text1"/>
          <w:spacing w:val="-1"/>
          <w:shd w:val="clear" w:color="auto" w:fill="FFFFFF"/>
        </w:rPr>
        <w:t xml:space="preserve"> </w:t>
      </w:r>
      <w:proofErr w:type="gramStart"/>
      <w:r w:rsidRPr="00BF3BF4">
        <w:rPr>
          <w:rFonts w:hint="cs"/>
          <w:color w:val="000000" w:themeColor="text1"/>
          <w:spacing w:val="-1"/>
          <w:shd w:val="clear" w:color="auto" w:fill="FFFFFF"/>
          <w:cs/>
        </w:rPr>
        <w:t>ทั้งหมด  ตัวอย่าง</w:t>
      </w:r>
      <w:proofErr w:type="gramEnd"/>
      <w:r w:rsidRPr="00BF3BF4">
        <w:rPr>
          <w:rFonts w:hint="cs"/>
          <w:color w:val="000000" w:themeColor="text1"/>
          <w:spacing w:val="-1"/>
          <w:shd w:val="clear" w:color="auto" w:fill="FFFFFF"/>
          <w:cs/>
        </w:rPr>
        <w:t xml:space="preserve"> </w:t>
      </w:r>
      <w:r w:rsidRPr="00BF3BF4">
        <w:rPr>
          <w:rFonts w:hint="cs"/>
          <w:color w:val="000000" w:themeColor="text1"/>
          <w:spacing w:val="-1"/>
          <w:shd w:val="clear" w:color="auto" w:fill="FFFFFF"/>
        </w:rPr>
        <w:t xml:space="preserve">Model </w:t>
      </w:r>
      <w:r w:rsidRPr="00BF3BF4">
        <w:rPr>
          <w:rFonts w:hint="cs"/>
          <w:color w:val="000000" w:themeColor="text1"/>
          <w:spacing w:val="-1"/>
          <w:shd w:val="clear" w:color="auto" w:fill="FFFFFF"/>
          <w:cs/>
        </w:rPr>
        <w:t xml:space="preserve">เราทายมาเป็นลักษณะนี้ เราจะให้ </w:t>
      </w:r>
      <w:r w:rsidRPr="00BF3BF4">
        <w:rPr>
          <w:rFonts w:hint="cs"/>
          <w:color w:val="000000" w:themeColor="text1"/>
          <w:spacing w:val="-1"/>
          <w:shd w:val="clear" w:color="auto" w:fill="FFFFFF"/>
        </w:rPr>
        <w:t xml:space="preserve">Model </w:t>
      </w:r>
      <w:r w:rsidRPr="00BF3BF4">
        <w:rPr>
          <w:rFonts w:hint="cs"/>
          <w:color w:val="000000" w:themeColor="text1"/>
          <w:spacing w:val="-1"/>
          <w:shd w:val="clear" w:color="auto" w:fill="FFFFFF"/>
          <w:cs/>
        </w:rPr>
        <w:t xml:space="preserve">เราทายเฉพาะแค่ </w:t>
      </w:r>
      <w:r>
        <w:rPr>
          <w:rFonts w:hint="cs"/>
          <w:color w:val="000000" w:themeColor="text1"/>
          <w:spacing w:val="-1"/>
          <w:shd w:val="clear" w:color="auto" w:fill="FFFFFF"/>
          <w:cs/>
        </w:rPr>
        <w:t xml:space="preserve">กรอบข้อความ </w:t>
      </w:r>
      <w:r w:rsidRPr="00BF3BF4">
        <w:rPr>
          <w:rFonts w:hint="cs"/>
          <w:color w:val="000000" w:themeColor="text1"/>
          <w:spacing w:val="-1"/>
          <w:shd w:val="clear" w:color="auto" w:fill="FFFFFF"/>
          <w:cs/>
        </w:rPr>
        <w:t>หมายถึง เอาแต่</w:t>
      </w:r>
      <w:r>
        <w:rPr>
          <w:rFonts w:hint="cs"/>
          <w:color w:val="000000" w:themeColor="text1"/>
          <w:spacing w:val="-1"/>
          <w:shd w:val="clear" w:color="auto" w:fill="FFFFFF"/>
          <w:cs/>
        </w:rPr>
        <w:t xml:space="preserve">ข้อความ </w:t>
      </w:r>
      <w:r w:rsidRPr="00BF3BF4">
        <w:rPr>
          <w:rFonts w:hint="cs"/>
          <w:color w:val="000000" w:themeColor="text1"/>
          <w:spacing w:val="-1"/>
          <w:shd w:val="clear" w:color="auto" w:fill="FFFFFF"/>
          <w:cs/>
        </w:rPr>
        <w:t>มาให้เราเอาอย่างอื่นมาให้ถือว่าผิด</w:t>
      </w:r>
    </w:p>
    <w:p w14:paraId="6144EA36" w14:textId="3CA5A2D3" w:rsidR="009B6206" w:rsidRPr="00BF3BF4" w:rsidRDefault="009B6206" w:rsidP="009B6206">
      <w:pPr>
        <w:pStyle w:val="a9"/>
        <w:rPr>
          <w:color w:val="000000" w:themeColor="text1"/>
          <w:spacing w:val="-1"/>
          <w:shd w:val="clear" w:color="auto" w:fill="FFFFFF"/>
        </w:rPr>
      </w:pPr>
    </w:p>
    <w:bookmarkEnd w:id="230"/>
    <w:p w14:paraId="5E379D8C" w14:textId="77777777" w:rsidR="00CA36C8" w:rsidRDefault="009B6206" w:rsidP="00CA36C8">
      <w:pPr>
        <w:keepNext/>
        <w:jc w:val="center"/>
      </w:pPr>
      <w:r w:rsidRPr="00B22F39">
        <w:rPr>
          <w:noProof/>
          <w:color w:val="292929"/>
          <w:spacing w:val="-1"/>
          <w:sz w:val="30"/>
          <w:szCs w:val="30"/>
        </w:rPr>
        <w:lastRenderedPageBreak/>
        <w:drawing>
          <wp:inline distT="0" distB="0" distL="0" distR="0" wp14:anchorId="32537FC5" wp14:editId="3AC8C8D9">
            <wp:extent cx="3226003" cy="2449861"/>
            <wp:effectExtent l="0" t="0" r="0" b="7620"/>
            <wp:docPr id="48" name="รูปภาพ 48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 descr="รูปภาพประกอบด้วย แผนภาพ&#10;&#10;คำอธิบายที่สร้างโดยอัตโนมัติ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48963" cy="246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0418" w14:textId="3370967E" w:rsidR="009B6206" w:rsidRDefault="00CA36C8" w:rsidP="00CA36C8">
      <w:pPr>
        <w:pStyle w:val="a9"/>
      </w:pPr>
      <w:bookmarkStart w:id="232" w:name="_Toc131462044"/>
      <w:r>
        <w:rPr>
          <w:cs/>
        </w:rPr>
        <w:t xml:space="preserve">ภาพประกอบที่  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STYLEREF </w:instrText>
      </w:r>
      <w:r w:rsidR="00DB3462">
        <w:rPr>
          <w:cs/>
        </w:rPr>
        <w:instrText xml:space="preserve">1 </w:instrText>
      </w:r>
      <w:r w:rsidR="00DB3462">
        <w:instrText>\s</w:instrText>
      </w:r>
      <w:r w:rsidR="00DB3462">
        <w:rPr>
          <w:cs/>
        </w:rPr>
        <w:instrText xml:space="preserve"> </w:instrText>
      </w:r>
      <w:r w:rsidR="00DB3462">
        <w:rPr>
          <w:cs/>
        </w:rPr>
        <w:fldChar w:fldCharType="separate"/>
      </w:r>
      <w:r w:rsidR="00DB3462">
        <w:rPr>
          <w:cs/>
        </w:rPr>
        <w:t>3</w:t>
      </w:r>
      <w:r w:rsidR="00DB3462">
        <w:rPr>
          <w:cs/>
        </w:rPr>
        <w:fldChar w:fldCharType="end"/>
      </w:r>
      <w:r w:rsidR="00DB3462">
        <w:rPr>
          <w:cs/>
        </w:rPr>
        <w:t>.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SEQ </w:instrText>
      </w:r>
      <w:r w:rsidR="00DB3462">
        <w:rPr>
          <w:cs/>
        </w:rPr>
        <w:instrText>ภาพประกอบที่</w:instrText>
      </w:r>
      <w:r w:rsidR="00DB3462">
        <w:instrText xml:space="preserve">_ \* ARABIC \s </w:instrText>
      </w:r>
      <w:r w:rsidR="00DB3462">
        <w:rPr>
          <w:cs/>
        </w:rPr>
        <w:instrText xml:space="preserve">1 </w:instrText>
      </w:r>
      <w:r w:rsidR="00DB3462">
        <w:rPr>
          <w:cs/>
        </w:rPr>
        <w:fldChar w:fldCharType="separate"/>
      </w:r>
      <w:r w:rsidR="00DB3462">
        <w:rPr>
          <w:cs/>
        </w:rPr>
        <w:t>34</w:t>
      </w:r>
      <w:r w:rsidR="00DB3462">
        <w:rPr>
          <w:cs/>
        </w:rPr>
        <w:fldChar w:fldCharType="end"/>
      </w:r>
      <w:r w:rsidRPr="00202012">
        <w:rPr>
          <w:b w:val="0"/>
          <w:bCs w:val="0"/>
        </w:rPr>
        <w:t xml:space="preserve"> </w:t>
      </w:r>
      <w:r w:rsidRPr="00202012">
        <w:rPr>
          <w:rFonts w:hint="cs"/>
          <w:b w:val="0"/>
          <w:bCs w:val="0"/>
          <w:cs/>
        </w:rPr>
        <w:t>ตัวอย่างผลลัพท์ในการทำนาย</w:t>
      </w:r>
      <w:bookmarkEnd w:id="232"/>
    </w:p>
    <w:p w14:paraId="3C398F46" w14:textId="77777777" w:rsidR="00202012" w:rsidRDefault="00202012" w:rsidP="00202012">
      <w:pPr>
        <w:keepNext/>
        <w:ind w:firstLine="720"/>
        <w:jc w:val="center"/>
      </w:pPr>
      <w:r w:rsidRPr="00335791">
        <w:rPr>
          <w:noProof/>
          <w:color w:val="000000" w:themeColor="text1"/>
          <w:spacing w:val="-1"/>
          <w:shd w:val="clear" w:color="auto" w:fill="FFFFFF"/>
        </w:rPr>
        <w:drawing>
          <wp:inline distT="0" distB="0" distL="0" distR="0" wp14:anchorId="5F6E8B33" wp14:editId="1546F963">
            <wp:extent cx="1558138" cy="468907"/>
            <wp:effectExtent l="0" t="0" r="4445" b="762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89216" cy="47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3335" w14:textId="12A87365" w:rsidR="00202012" w:rsidRPr="002F4111" w:rsidRDefault="00202012" w:rsidP="002F4111">
      <w:pPr>
        <w:pStyle w:val="a9"/>
        <w:rPr>
          <w:color w:val="292929"/>
          <w:spacing w:val="-1"/>
          <w:shd w:val="clear" w:color="auto" w:fill="FFFFFF"/>
          <w:cs/>
        </w:rPr>
      </w:pPr>
      <w:bookmarkStart w:id="233" w:name="_Toc131462045"/>
      <w:r>
        <w:rPr>
          <w:cs/>
        </w:rPr>
        <w:t xml:space="preserve">ภาพประกอบที่  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STYLEREF </w:instrText>
      </w:r>
      <w:r w:rsidR="00DB3462">
        <w:rPr>
          <w:cs/>
        </w:rPr>
        <w:instrText xml:space="preserve">1 </w:instrText>
      </w:r>
      <w:r w:rsidR="00DB3462">
        <w:instrText>\s</w:instrText>
      </w:r>
      <w:r w:rsidR="00DB3462">
        <w:rPr>
          <w:cs/>
        </w:rPr>
        <w:instrText xml:space="preserve"> </w:instrText>
      </w:r>
      <w:r w:rsidR="00DB3462">
        <w:rPr>
          <w:cs/>
        </w:rPr>
        <w:fldChar w:fldCharType="separate"/>
      </w:r>
      <w:r w:rsidR="00DB3462">
        <w:rPr>
          <w:cs/>
        </w:rPr>
        <w:t>3</w:t>
      </w:r>
      <w:r w:rsidR="00DB3462">
        <w:rPr>
          <w:cs/>
        </w:rPr>
        <w:fldChar w:fldCharType="end"/>
      </w:r>
      <w:r w:rsidR="00DB3462">
        <w:rPr>
          <w:cs/>
        </w:rPr>
        <w:t>.</w:t>
      </w:r>
      <w:r w:rsidR="00DB3462">
        <w:rPr>
          <w:cs/>
        </w:rPr>
        <w:fldChar w:fldCharType="begin"/>
      </w:r>
      <w:r w:rsidR="00DB3462">
        <w:rPr>
          <w:cs/>
        </w:rPr>
        <w:instrText xml:space="preserve"> </w:instrText>
      </w:r>
      <w:r w:rsidR="00DB3462">
        <w:instrText xml:space="preserve">SEQ </w:instrText>
      </w:r>
      <w:r w:rsidR="00DB3462">
        <w:rPr>
          <w:cs/>
        </w:rPr>
        <w:instrText>ภาพประกอบที่</w:instrText>
      </w:r>
      <w:r w:rsidR="00DB3462">
        <w:instrText xml:space="preserve">_ \* ARABIC \s </w:instrText>
      </w:r>
      <w:r w:rsidR="00DB3462">
        <w:rPr>
          <w:cs/>
        </w:rPr>
        <w:instrText xml:space="preserve">1 </w:instrText>
      </w:r>
      <w:r w:rsidR="00DB3462">
        <w:rPr>
          <w:cs/>
        </w:rPr>
        <w:fldChar w:fldCharType="separate"/>
      </w:r>
      <w:r w:rsidR="00DB3462">
        <w:rPr>
          <w:cs/>
        </w:rPr>
        <w:t>35</w:t>
      </w:r>
      <w:r w:rsidR="00DB3462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202012">
        <w:rPr>
          <w:rFonts w:hint="cs"/>
          <w:b w:val="0"/>
          <w:bCs w:val="0"/>
          <w:cs/>
        </w:rPr>
        <w:t xml:space="preserve">การหาค่า </w:t>
      </w:r>
      <w:r w:rsidRPr="00202012">
        <w:rPr>
          <w:b w:val="0"/>
          <w:bCs w:val="0"/>
        </w:rPr>
        <w:t>recall</w:t>
      </w:r>
      <w:bookmarkEnd w:id="233"/>
    </w:p>
    <w:p w14:paraId="3B0CE877" w14:textId="7F2584B1" w:rsidR="009B6206" w:rsidRPr="002F4111" w:rsidRDefault="009B6206" w:rsidP="002F4111">
      <w:pPr>
        <w:pStyle w:val="pw-post-body-paragraph"/>
        <w:shd w:val="clear" w:color="auto" w:fill="FFFFFF"/>
        <w:spacing w:before="480" w:beforeAutospacing="0" w:after="0" w:afterAutospacing="0" w:line="480" w:lineRule="atLeast"/>
        <w:ind w:firstLine="720"/>
        <w:rPr>
          <w:rFonts w:ascii="TH Sarabun New" w:hAnsi="TH Sarabun New" w:cs="TH Sarabun New"/>
          <w:color w:val="292929"/>
          <w:spacing w:val="-1"/>
          <w:sz w:val="32"/>
          <w:szCs w:val="32"/>
        </w:rPr>
      </w:pPr>
      <w:bookmarkStart w:id="234" w:name="_Hlk130994040"/>
      <w:r w:rsidRPr="005379E3">
        <w:rPr>
          <w:rFonts w:ascii="TH Sarabun New" w:hAnsi="TH Sarabun New" w:cs="TH Sarabun New"/>
          <w:color w:val="292929"/>
          <w:spacing w:val="-1"/>
          <w:sz w:val="32"/>
          <w:szCs w:val="32"/>
          <w:cs/>
        </w:rPr>
        <w:t xml:space="preserve">จาก </w:t>
      </w:r>
      <w:r w:rsidRPr="005379E3">
        <w:rPr>
          <w:rFonts w:ascii="TH Sarabun New" w:hAnsi="TH Sarabun New" w:cs="TH Sarabun New"/>
          <w:color w:val="292929"/>
          <w:spacing w:val="-1"/>
          <w:sz w:val="32"/>
          <w:szCs w:val="32"/>
        </w:rPr>
        <w:t xml:space="preserve">model </w:t>
      </w:r>
      <w:r w:rsidRPr="005379E3">
        <w:rPr>
          <w:rFonts w:ascii="TH Sarabun New" w:hAnsi="TH Sarabun New" w:cs="TH Sarabun New"/>
          <w:color w:val="292929"/>
          <w:spacing w:val="-1"/>
          <w:sz w:val="32"/>
          <w:szCs w:val="32"/>
          <w:cs/>
        </w:rPr>
        <w:t xml:space="preserve">ของเราทำการเลือกภาพมาให้เราดังภาพที่อยู่นอกกรอบ จะเห็นว่า ได้รูปกรอบข้อความ ได้มา </w:t>
      </w:r>
      <w:r w:rsidRPr="005379E3">
        <w:rPr>
          <w:rFonts w:ascii="TH Sarabun New" w:hAnsi="TH Sarabun New" w:cs="TH Sarabun New"/>
          <w:color w:val="292929"/>
          <w:spacing w:val="-1"/>
          <w:sz w:val="32"/>
          <w:szCs w:val="32"/>
        </w:rPr>
        <w:t xml:space="preserve">3 </w:t>
      </w:r>
      <w:r w:rsidRPr="005379E3">
        <w:rPr>
          <w:rFonts w:ascii="TH Sarabun New" w:hAnsi="TH Sarabun New" w:cs="TH Sarabun New"/>
          <w:color w:val="292929"/>
          <w:spacing w:val="-1"/>
          <w:sz w:val="32"/>
          <w:szCs w:val="32"/>
          <w:cs/>
        </w:rPr>
        <w:t>รูป ส่วน สี่เหลี่ยม</w:t>
      </w:r>
      <w:r w:rsidRPr="005379E3">
        <w:rPr>
          <w:rFonts w:ascii="TH Sarabun New" w:hAnsi="TH Sarabun New" w:cs="TH Sarabun New"/>
          <w:color w:val="292929"/>
          <w:spacing w:val="-1"/>
          <w:sz w:val="32"/>
          <w:szCs w:val="32"/>
        </w:rPr>
        <w:t xml:space="preserve"> </w:t>
      </w:r>
      <w:r w:rsidRPr="005379E3">
        <w:rPr>
          <w:rFonts w:ascii="TH Sarabun New" w:hAnsi="TH Sarabun New" w:cs="TH Sarabun New"/>
          <w:color w:val="292929"/>
          <w:spacing w:val="-1"/>
          <w:sz w:val="32"/>
          <w:szCs w:val="32"/>
          <w:cs/>
        </w:rPr>
        <w:t xml:space="preserve">รูป ลองคำนวน </w:t>
      </w:r>
      <w:r w:rsidRPr="005379E3">
        <w:rPr>
          <w:rFonts w:ascii="TH Sarabun New" w:hAnsi="TH Sarabun New" w:cs="TH Sarabun New"/>
          <w:color w:val="292929"/>
          <w:spacing w:val="-1"/>
          <w:sz w:val="32"/>
          <w:szCs w:val="32"/>
        </w:rPr>
        <w:t xml:space="preserve">Precision </w:t>
      </w:r>
      <w:r w:rsidRPr="005379E3">
        <w:rPr>
          <w:rFonts w:ascii="TH Sarabun New" w:hAnsi="TH Sarabun New" w:cs="TH Sarabun New"/>
          <w:color w:val="292929"/>
          <w:spacing w:val="-1"/>
          <w:sz w:val="32"/>
          <w:szCs w:val="32"/>
          <w:cs/>
        </w:rPr>
        <w:t xml:space="preserve">และ </w:t>
      </w:r>
      <w:r w:rsidRPr="005379E3">
        <w:rPr>
          <w:rFonts w:ascii="TH Sarabun New" w:hAnsi="TH Sarabun New" w:cs="TH Sarabun New"/>
          <w:color w:val="292929"/>
          <w:spacing w:val="-1"/>
          <w:sz w:val="32"/>
          <w:szCs w:val="32"/>
        </w:rPr>
        <w:t xml:space="preserve">Recall </w:t>
      </w:r>
      <w:r w:rsidRPr="005379E3">
        <w:rPr>
          <w:rFonts w:ascii="TH Sarabun New" w:hAnsi="TH Sarabun New" w:cs="TH Sarabun New"/>
          <w:color w:val="292929"/>
          <w:spacing w:val="-1"/>
          <w:sz w:val="32"/>
          <w:szCs w:val="32"/>
          <w:cs/>
        </w:rPr>
        <w:t xml:space="preserve">ดูจากตัวอย่างจะได้ </w:t>
      </w:r>
      <w:r w:rsidRPr="005379E3">
        <w:rPr>
          <w:rFonts w:ascii="TH Sarabun New" w:hAnsi="TH Sarabun New" w:cs="TH Sarabun New"/>
          <w:color w:val="292929"/>
          <w:spacing w:val="-1"/>
          <w:sz w:val="32"/>
          <w:szCs w:val="32"/>
        </w:rPr>
        <w:t xml:space="preserve">3 TP </w:t>
      </w:r>
      <w:r w:rsidRPr="005379E3">
        <w:rPr>
          <w:rFonts w:ascii="TH Sarabun New" w:hAnsi="TH Sarabun New" w:cs="TH Sarabun New"/>
          <w:color w:val="292929"/>
          <w:spacing w:val="-1"/>
          <w:sz w:val="32"/>
          <w:szCs w:val="32"/>
          <w:cs/>
        </w:rPr>
        <w:t xml:space="preserve">และ </w:t>
      </w:r>
      <w:r w:rsidRPr="005379E3">
        <w:rPr>
          <w:rFonts w:ascii="TH Sarabun New" w:hAnsi="TH Sarabun New" w:cs="TH Sarabun New"/>
          <w:color w:val="292929"/>
          <w:spacing w:val="-1"/>
          <w:sz w:val="32"/>
          <w:szCs w:val="32"/>
        </w:rPr>
        <w:t xml:space="preserve">1 FP </w:t>
      </w:r>
      <w:r w:rsidRPr="005379E3">
        <w:rPr>
          <w:rFonts w:ascii="TH Sarabun New" w:hAnsi="TH Sarabun New" w:cs="TH Sarabun New"/>
          <w:color w:val="292929"/>
          <w:spacing w:val="-1"/>
          <w:sz w:val="32"/>
          <w:szCs w:val="32"/>
          <w:cs/>
        </w:rPr>
        <w:t xml:space="preserve">ดังนั้น </w:t>
      </w:r>
      <w:r w:rsidRPr="005379E3">
        <w:rPr>
          <w:rFonts w:ascii="TH Sarabun New" w:hAnsi="TH Sarabun New" w:cs="TH Sarabun New"/>
          <w:color w:val="292929"/>
          <w:spacing w:val="-1"/>
          <w:sz w:val="32"/>
          <w:szCs w:val="32"/>
        </w:rPr>
        <w:t xml:space="preserve">precision </w:t>
      </w:r>
      <w:r w:rsidRPr="005379E3">
        <w:rPr>
          <w:rFonts w:ascii="TH Sarabun New" w:hAnsi="TH Sarabun New" w:cs="TH Sarabun New"/>
          <w:color w:val="292929"/>
          <w:spacing w:val="-1"/>
          <w:sz w:val="32"/>
          <w:szCs w:val="32"/>
          <w:cs/>
        </w:rPr>
        <w:t xml:space="preserve">คือ </w:t>
      </w:r>
      <w:r w:rsidRPr="005379E3">
        <w:rPr>
          <w:rFonts w:ascii="TH Sarabun New" w:hAnsi="TH Sarabun New" w:cs="TH Sarabun New"/>
          <w:color w:val="292929"/>
          <w:spacing w:val="-1"/>
          <w:sz w:val="32"/>
          <w:szCs w:val="32"/>
        </w:rPr>
        <w:t xml:space="preserve">3/4 = 0.75 </w:t>
      </w:r>
      <w:r w:rsidRPr="005379E3">
        <w:rPr>
          <w:rFonts w:ascii="TH Sarabun New" w:hAnsi="TH Sarabun New" w:cs="TH Sarabun New"/>
          <w:color w:val="292929"/>
          <w:spacing w:val="-1"/>
          <w:sz w:val="32"/>
          <w:szCs w:val="32"/>
          <w:cs/>
        </w:rPr>
        <w:t xml:space="preserve">และ </w:t>
      </w:r>
      <w:r w:rsidRPr="005379E3">
        <w:rPr>
          <w:rFonts w:ascii="TH Sarabun New" w:hAnsi="TH Sarabun New" w:cs="TH Sarabun New"/>
          <w:color w:val="292929"/>
          <w:spacing w:val="-1"/>
          <w:sz w:val="32"/>
          <w:szCs w:val="32"/>
        </w:rPr>
        <w:t xml:space="preserve">recall </w:t>
      </w:r>
      <w:r w:rsidRPr="005379E3">
        <w:rPr>
          <w:rFonts w:ascii="TH Sarabun New" w:hAnsi="TH Sarabun New" w:cs="TH Sarabun New"/>
          <w:color w:val="292929"/>
          <w:spacing w:val="-1"/>
          <w:sz w:val="32"/>
          <w:szCs w:val="32"/>
          <w:cs/>
        </w:rPr>
        <w:t xml:space="preserve">คือ </w:t>
      </w:r>
      <w:r w:rsidRPr="005379E3">
        <w:rPr>
          <w:rFonts w:ascii="TH Sarabun New" w:hAnsi="TH Sarabun New" w:cs="TH Sarabun New"/>
          <w:color w:val="292929"/>
          <w:spacing w:val="-1"/>
          <w:sz w:val="32"/>
          <w:szCs w:val="32"/>
        </w:rPr>
        <w:t>3/6 = 0.5</w:t>
      </w:r>
      <w:bookmarkEnd w:id="234"/>
    </w:p>
    <w:p w14:paraId="531198A2" w14:textId="55CD01E7" w:rsidR="009B6206" w:rsidRDefault="009B6206">
      <w:pPr>
        <w:rPr>
          <w:color w:val="292929"/>
          <w:spacing w:val="-1"/>
          <w:shd w:val="clear" w:color="auto" w:fill="FFFFFF"/>
        </w:rPr>
      </w:pPr>
    </w:p>
    <w:p w14:paraId="0532BCB2" w14:textId="20601EF4" w:rsidR="009B6206" w:rsidRDefault="002F4111" w:rsidP="002F4111">
      <w:pPr>
        <w:jc w:val="center"/>
        <w:rPr>
          <w:color w:val="292929"/>
          <w:spacing w:val="-1"/>
          <w:shd w:val="clear" w:color="auto" w:fill="FFFFFF"/>
        </w:rPr>
      </w:pPr>
      <w:r w:rsidRPr="00B707FD">
        <w:rPr>
          <w:rFonts w:ascii="TH Sarabun New" w:hAnsi="TH Sarabun New" w:cs="TH Sarabun New"/>
          <w:noProof/>
          <w:cs/>
        </w:rPr>
        <w:drawing>
          <wp:inline distT="0" distB="0" distL="0" distR="0" wp14:anchorId="229040D2" wp14:editId="19906F55">
            <wp:extent cx="3292669" cy="2545690"/>
            <wp:effectExtent l="0" t="0" r="3175" b="762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51282" cy="259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D07E" w14:textId="44DE45A3" w:rsidR="009B6206" w:rsidRPr="00B707FD" w:rsidRDefault="009B6206" w:rsidP="009B6206">
      <w:pPr>
        <w:keepNext/>
        <w:jc w:val="center"/>
        <w:rPr>
          <w:rFonts w:ascii="TH Sarabun New" w:hAnsi="TH Sarabun New" w:cs="TH Sarabun New"/>
        </w:rPr>
      </w:pPr>
    </w:p>
    <w:p w14:paraId="18C47AFA" w14:textId="161FD9C5" w:rsidR="00875D9B" w:rsidRPr="00B707FD" w:rsidRDefault="009B6206" w:rsidP="00202012">
      <w:pPr>
        <w:pStyle w:val="a9"/>
        <w:rPr>
          <w:rFonts w:ascii="TH Sarabun New" w:hAnsi="TH Sarabun New" w:cs="TH Sarabun New"/>
        </w:rPr>
      </w:pPr>
      <w:bookmarkStart w:id="235" w:name="_Toc131462046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36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 xml:space="preserve">กราฟการเปลี่ยนแปลงค่า </w:t>
      </w:r>
      <w:r w:rsidRPr="00B707FD">
        <w:rPr>
          <w:rFonts w:ascii="TH Sarabun New" w:hAnsi="TH Sarabun New" w:cs="TH Sarabun New"/>
          <w:b w:val="0"/>
          <w:bCs w:val="0"/>
        </w:rPr>
        <w:t>mAP</w:t>
      </w:r>
      <w:r w:rsidRPr="00B707FD">
        <w:rPr>
          <w:rFonts w:ascii="TH Sarabun New" w:hAnsi="TH Sarabun New" w:cs="TH Sarabun New"/>
          <w:b w:val="0"/>
          <w:bCs w:val="0"/>
          <w:cs/>
        </w:rPr>
        <w:t xml:space="preserve"> </w:t>
      </w:r>
      <w:r>
        <w:rPr>
          <w:rFonts w:ascii="TH Sarabun New" w:hAnsi="TH Sarabun New" w:cs="TH Sarabun New"/>
          <w:b w:val="0"/>
          <w:bCs w:val="0"/>
        </w:rPr>
        <w:t xml:space="preserve">precision </w:t>
      </w:r>
      <w:r>
        <w:rPr>
          <w:rFonts w:ascii="TH Sarabun New" w:hAnsi="TH Sarabun New" w:cs="TH Sarabun New" w:hint="cs"/>
          <w:b w:val="0"/>
          <w:bCs w:val="0"/>
          <w:cs/>
        </w:rPr>
        <w:t xml:space="preserve">และ </w:t>
      </w:r>
      <w:r>
        <w:rPr>
          <w:rFonts w:ascii="TH Sarabun New" w:hAnsi="TH Sarabun New" w:cs="TH Sarabun New"/>
          <w:b w:val="0"/>
          <w:bCs w:val="0"/>
        </w:rPr>
        <w:t xml:space="preserve">recall </w:t>
      </w:r>
      <w:r>
        <w:rPr>
          <w:rFonts w:ascii="TH Sarabun New" w:hAnsi="TH Sarabun New" w:cs="TH Sarabun New" w:hint="cs"/>
          <w:b w:val="0"/>
          <w:bCs w:val="0"/>
          <w:cs/>
        </w:rPr>
        <w:t xml:space="preserve">ของ </w:t>
      </w:r>
      <w:r>
        <w:rPr>
          <w:rFonts w:ascii="TH Sarabun New" w:hAnsi="TH Sarabun New" w:cs="TH Sarabun New"/>
          <w:b w:val="0"/>
          <w:bCs w:val="0"/>
        </w:rPr>
        <w:t>model</w:t>
      </w:r>
      <w:bookmarkEnd w:id="235"/>
      <w:r w:rsidR="00875D9B" w:rsidRPr="00B707FD">
        <w:rPr>
          <w:rFonts w:ascii="TH Sarabun New" w:hAnsi="TH Sarabun New" w:cs="TH Sarabun New"/>
        </w:rPr>
        <w:br w:type="page"/>
      </w:r>
    </w:p>
    <w:p w14:paraId="62DF3D64" w14:textId="3280F85B" w:rsidR="00812AB0" w:rsidRPr="00B707FD" w:rsidRDefault="007829B8" w:rsidP="001210D2">
      <w:p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lastRenderedPageBreak/>
        <w:t>2.</w:t>
      </w:r>
      <w:r w:rsidRPr="00B707FD">
        <w:rPr>
          <w:rFonts w:ascii="TH Sarabun New" w:hAnsi="TH Sarabun New" w:cs="TH Sarabun New"/>
          <w:cs/>
        </w:rPr>
        <w:t xml:space="preserve">การวัดประสิทธิภาพการ </w:t>
      </w:r>
      <w:r w:rsidRPr="00B707FD">
        <w:rPr>
          <w:rFonts w:ascii="TH Sarabun New" w:hAnsi="TH Sarabun New" w:cs="TH Sarabun New"/>
        </w:rPr>
        <w:t xml:space="preserve">OCR </w:t>
      </w:r>
      <w:r w:rsidRPr="00B707FD">
        <w:rPr>
          <w:rFonts w:ascii="TH Sarabun New" w:hAnsi="TH Sarabun New" w:cs="TH Sarabun New"/>
          <w:cs/>
        </w:rPr>
        <w:t xml:space="preserve">วัดด้วย </w:t>
      </w:r>
      <w:r w:rsidRPr="00B707FD">
        <w:rPr>
          <w:rFonts w:ascii="TH Sarabun New" w:hAnsi="TH Sarabun New" w:cs="TH Sarabun New"/>
        </w:rPr>
        <w:t>CER</w:t>
      </w:r>
      <w:r w:rsidR="001210D2" w:rsidRPr="00B707FD">
        <w:rPr>
          <w:rFonts w:ascii="TH Sarabun New" w:hAnsi="TH Sarabun New" w:cs="TH Sarabun New"/>
          <w:cs/>
        </w:rPr>
        <w:t>(</w:t>
      </w:r>
      <w:r w:rsidR="001210D2" w:rsidRPr="00B707FD">
        <w:rPr>
          <w:rFonts w:ascii="TH Sarabun New" w:hAnsi="TH Sarabun New" w:cs="TH Sarabun New"/>
        </w:rPr>
        <w:t> Character Error Rate</w:t>
      </w:r>
      <w:r w:rsidR="001210D2" w:rsidRPr="00B707FD">
        <w:rPr>
          <w:rFonts w:ascii="TH Sarabun New" w:hAnsi="TH Sarabun New" w:cs="TH Sarabun New"/>
          <w:cs/>
        </w:rPr>
        <w:t>)</w:t>
      </w:r>
    </w:p>
    <w:p w14:paraId="2B8185F7" w14:textId="6ABAB7AA" w:rsidR="008F71D1" w:rsidRPr="00B707FD" w:rsidRDefault="008F71D1" w:rsidP="008F71D1">
      <w:pPr>
        <w:ind w:firstLine="720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ค่า </w:t>
      </w:r>
      <w:r w:rsidRPr="00B707FD">
        <w:rPr>
          <w:rFonts w:ascii="TH Sarabun New" w:hAnsi="TH Sarabun New" w:cs="TH Sarabun New"/>
        </w:rPr>
        <w:t xml:space="preserve">CER </w:t>
      </w:r>
      <w:r w:rsidRPr="00B707FD">
        <w:rPr>
          <w:rFonts w:ascii="TH Sarabun New" w:hAnsi="TH Sarabun New" w:cs="TH Sarabun New"/>
          <w:cs/>
        </w:rPr>
        <w:t xml:space="preserve">จะวัดเป็นเปอร์เซ็นต์ สังเกตว่ายิ่งค่า </w:t>
      </w:r>
      <w:r w:rsidRPr="00B707FD">
        <w:rPr>
          <w:rFonts w:ascii="TH Sarabun New" w:hAnsi="TH Sarabun New" w:cs="TH Sarabun New"/>
        </w:rPr>
        <w:t xml:space="preserve">CER </w:t>
      </w:r>
      <w:r w:rsidRPr="00B707FD">
        <w:rPr>
          <w:rFonts w:ascii="TH Sarabun New" w:hAnsi="TH Sarabun New" w:cs="TH Sarabun New"/>
          <w:cs/>
        </w:rPr>
        <w:t xml:space="preserve">เยอะ ประสิทธิภาพของโมเดลก็จะยิ่งแย่ค่าความเหมาะสมของค่า </w:t>
      </w:r>
      <w:r w:rsidRPr="00B707FD">
        <w:rPr>
          <w:rFonts w:ascii="TH Sarabun New" w:hAnsi="TH Sarabun New" w:cs="TH Sarabun New"/>
        </w:rPr>
        <w:t xml:space="preserve">CER </w:t>
      </w:r>
      <w:r w:rsidRPr="00B707FD">
        <w:rPr>
          <w:rFonts w:ascii="TH Sarabun New" w:hAnsi="TH Sarabun New" w:cs="TH Sarabun New"/>
          <w:cs/>
        </w:rPr>
        <w:t xml:space="preserve">ที่เหมาะสมสำหรับงานที่กำหนดไว้คือค่า </w:t>
      </w:r>
      <w:r w:rsidRPr="00B707FD">
        <w:rPr>
          <w:rFonts w:ascii="TH Sarabun New" w:hAnsi="TH Sarabun New" w:cs="TH Sarabun New"/>
        </w:rPr>
        <w:t>CER</w:t>
      </w:r>
      <w:r w:rsidRPr="00B707FD">
        <w:rPr>
          <w:rFonts w:ascii="TH Sarabun New" w:hAnsi="TH Sarabun New" w:cs="TH Sarabun New"/>
          <w:cs/>
        </w:rPr>
        <w:t xml:space="preserve"> ต้อง น้อยกว่า </w:t>
      </w:r>
      <w:r w:rsidR="00923E99" w:rsidRPr="00B707FD">
        <w:rPr>
          <w:rFonts w:ascii="TH Sarabun New" w:hAnsi="TH Sarabun New" w:cs="TH Sarabun New"/>
          <w:cs/>
        </w:rPr>
        <w:t>10</w:t>
      </w:r>
      <w:r w:rsidRPr="00B707FD">
        <w:rPr>
          <w:rFonts w:ascii="TH Sarabun New" w:hAnsi="TH Sarabun New" w:cs="TH Sarabun New"/>
        </w:rPr>
        <w:t xml:space="preserve">% </w:t>
      </w:r>
    </w:p>
    <w:p w14:paraId="2F843B03" w14:textId="77A2E1C1" w:rsidR="008F71D1" w:rsidRPr="00B707FD" w:rsidRDefault="008F71D1" w:rsidP="008F71D1">
      <w:pPr>
        <w:rPr>
          <w:rFonts w:ascii="TH Sarabun New" w:hAnsi="TH Sarabun New" w:cs="TH Sarabun New"/>
          <w:cs/>
        </w:rPr>
      </w:pPr>
      <w:r w:rsidRPr="00B707FD">
        <w:rPr>
          <w:rFonts w:ascii="TH Sarabun New" w:hAnsi="TH Sarabun New" w:cs="TH Sarabun New"/>
          <w:cs/>
        </w:rPr>
        <w:t>โดยค่า</w:t>
      </w:r>
      <w:r w:rsidRPr="00B707FD">
        <w:rPr>
          <w:rFonts w:ascii="TH Sarabun New" w:hAnsi="TH Sarabun New" w:cs="TH Sarabun New"/>
        </w:rPr>
        <w:t xml:space="preserve"> CER </w:t>
      </w:r>
      <w:r w:rsidRPr="00B707FD">
        <w:rPr>
          <w:rFonts w:ascii="TH Sarabun New" w:hAnsi="TH Sarabun New" w:cs="TH Sarabun New"/>
          <w:cs/>
        </w:rPr>
        <w:t>สามารถหาค่าได้ดังนี้</w:t>
      </w:r>
    </w:p>
    <w:p w14:paraId="07ADBEFA" w14:textId="77777777" w:rsidR="008F71D1" w:rsidRPr="00B707FD" w:rsidRDefault="008F71D1" w:rsidP="001210D2">
      <w:pPr>
        <w:rPr>
          <w:rFonts w:ascii="TH Sarabun New" w:hAnsi="TH Sarabun New" w:cs="TH Sarabun New"/>
        </w:rPr>
      </w:pPr>
    </w:p>
    <w:p w14:paraId="043734E2" w14:textId="77777777" w:rsidR="00046044" w:rsidRPr="00B707FD" w:rsidRDefault="001210D2" w:rsidP="00046044">
      <w:pPr>
        <w:keepNext/>
        <w:jc w:val="center"/>
        <w:rPr>
          <w:rFonts w:ascii="TH Sarabun New" w:hAnsi="TH Sarabun New" w:cs="TH Sarabun New"/>
        </w:rPr>
      </w:pPr>
      <w:r w:rsidRPr="00B707FD">
        <w:rPr>
          <w:rFonts w:ascii="TH Sarabun New" w:eastAsia="Times New Roman" w:hAnsi="TH Sarabun New" w:cs="TH Sarabun New"/>
          <w:noProof/>
          <w:sz w:val="48"/>
          <w:szCs w:val="48"/>
          <w:cs/>
        </w:rPr>
        <w:drawing>
          <wp:inline distT="0" distB="0" distL="0" distR="0" wp14:anchorId="4DCF621A" wp14:editId="555DFE6C">
            <wp:extent cx="1682685" cy="463267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766046" cy="48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E67B" w14:textId="3364EDE7" w:rsidR="00B31B56" w:rsidRPr="00B707FD" w:rsidRDefault="00046044" w:rsidP="00046044">
      <w:pPr>
        <w:pStyle w:val="a9"/>
        <w:rPr>
          <w:rFonts w:ascii="TH Sarabun New" w:hAnsi="TH Sarabun New" w:cs="TH Sarabun New"/>
          <w:b w:val="0"/>
          <w:bCs w:val="0"/>
        </w:rPr>
      </w:pPr>
      <w:bookmarkStart w:id="236" w:name="_Toc131462047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37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 xml:space="preserve">สมการ </w:t>
      </w:r>
      <w:r w:rsidRPr="00B707FD">
        <w:rPr>
          <w:rFonts w:ascii="TH Sarabun New" w:hAnsi="TH Sarabun New" w:cs="TH Sarabun New"/>
          <w:b w:val="0"/>
          <w:bCs w:val="0"/>
        </w:rPr>
        <w:t>CER</w:t>
      </w:r>
      <w:bookmarkEnd w:id="236"/>
    </w:p>
    <w:p w14:paraId="368439C0" w14:textId="77777777" w:rsidR="00555AB4" w:rsidRPr="00B707FD" w:rsidRDefault="00555AB4" w:rsidP="00555AB4">
      <w:pPr>
        <w:rPr>
          <w:rFonts w:ascii="TH Sarabun New" w:hAnsi="TH Sarabun New" w:cs="TH Sarabun New"/>
        </w:rPr>
      </w:pPr>
    </w:p>
    <w:p w14:paraId="17FABE5C" w14:textId="54D55F92" w:rsidR="00B31B56" w:rsidRPr="00B707FD" w:rsidRDefault="00B31B56" w:rsidP="00B31B56">
      <w:p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I</w:t>
      </w:r>
      <w:r w:rsidRPr="00B707FD">
        <w:rPr>
          <w:rFonts w:ascii="TH Sarabun New" w:hAnsi="TH Sarabun New" w:cs="TH Sarabun New"/>
          <w:cs/>
        </w:rPr>
        <w:t xml:space="preserve"> (</w:t>
      </w:r>
      <w:bookmarkStart w:id="237" w:name="_Hlk130514597"/>
      <w:r w:rsidRPr="00B707FD">
        <w:rPr>
          <w:rFonts w:ascii="TH Sarabun New" w:hAnsi="TH Sarabun New" w:cs="TH Sarabun New"/>
        </w:rPr>
        <w:t>inserted words</w:t>
      </w:r>
      <w:bookmarkEnd w:id="237"/>
      <w:r w:rsidRPr="00B707FD">
        <w:rPr>
          <w:rFonts w:ascii="TH Sarabun New" w:hAnsi="TH Sarabun New" w:cs="TH Sarabun New"/>
        </w:rPr>
        <w:t xml:space="preserve">) </w:t>
      </w:r>
      <w:r w:rsidRPr="00B707FD">
        <w:rPr>
          <w:rFonts w:ascii="TH Sarabun New" w:hAnsi="TH Sarabun New" w:cs="TH Sarabun New"/>
          <w:cs/>
        </w:rPr>
        <w:t>คือ จำนวน</w:t>
      </w:r>
      <w:r w:rsidR="00923E99" w:rsidRPr="00B707FD">
        <w:rPr>
          <w:rFonts w:ascii="TH Sarabun New" w:hAnsi="TH Sarabun New" w:cs="TH Sarabun New"/>
          <w:cs/>
        </w:rPr>
        <w:t>ตัวอักษร</w:t>
      </w:r>
      <w:r w:rsidRPr="00B707FD">
        <w:rPr>
          <w:rFonts w:ascii="TH Sarabun New" w:hAnsi="TH Sarabun New" w:cs="TH Sarabun New"/>
          <w:cs/>
        </w:rPr>
        <w:t>ที่ถูกแทรกขึ้นมาจากข้อความเดิม</w:t>
      </w:r>
    </w:p>
    <w:p w14:paraId="5D6BBDAA" w14:textId="087A76F1" w:rsidR="00B31B56" w:rsidRPr="00B707FD" w:rsidRDefault="00B31B56" w:rsidP="008F71D1">
      <w:p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D</w:t>
      </w:r>
      <w:r w:rsidRPr="00B707FD">
        <w:rPr>
          <w:rFonts w:ascii="TH Sarabun New" w:hAnsi="TH Sarabun New" w:cs="TH Sarabun New"/>
          <w:cs/>
        </w:rPr>
        <w:t xml:space="preserve"> (</w:t>
      </w:r>
      <w:r w:rsidRPr="00B707FD">
        <w:rPr>
          <w:rFonts w:ascii="TH Sarabun New" w:hAnsi="TH Sarabun New" w:cs="TH Sarabun New"/>
        </w:rPr>
        <w:t>deleted words)</w:t>
      </w:r>
      <w:r w:rsidRPr="00B707FD">
        <w:rPr>
          <w:rFonts w:ascii="TH Sarabun New" w:hAnsi="TH Sarabun New" w:cs="TH Sarabun New"/>
          <w:cs/>
        </w:rPr>
        <w:t xml:space="preserve"> คือ จำนวน</w:t>
      </w:r>
      <w:r w:rsidR="00923E99" w:rsidRPr="00B707FD">
        <w:rPr>
          <w:rFonts w:ascii="TH Sarabun New" w:hAnsi="TH Sarabun New" w:cs="TH Sarabun New"/>
          <w:cs/>
        </w:rPr>
        <w:t>ตัวอักษร</w:t>
      </w:r>
      <w:r w:rsidRPr="00B707FD">
        <w:rPr>
          <w:rFonts w:ascii="TH Sarabun New" w:hAnsi="TH Sarabun New" w:cs="TH Sarabun New"/>
          <w:cs/>
        </w:rPr>
        <w:t>ที่หายไปจากข้อความเดิม</w:t>
      </w:r>
    </w:p>
    <w:p w14:paraId="3559B08D" w14:textId="00449936" w:rsidR="008F71D1" w:rsidRPr="00B707FD" w:rsidRDefault="008F71D1" w:rsidP="008F71D1">
      <w:p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S </w:t>
      </w:r>
      <w:r w:rsidRPr="00B707FD">
        <w:rPr>
          <w:rFonts w:ascii="TH Sarabun New" w:hAnsi="TH Sarabun New" w:cs="TH Sarabun New"/>
          <w:cs/>
        </w:rPr>
        <w:t>(</w:t>
      </w:r>
      <w:r w:rsidRPr="00B707FD">
        <w:rPr>
          <w:rFonts w:ascii="TH Sarabun New" w:hAnsi="TH Sarabun New" w:cs="TH Sarabun New"/>
        </w:rPr>
        <w:t xml:space="preserve">substituted words) </w:t>
      </w:r>
      <w:r w:rsidRPr="00B707FD">
        <w:rPr>
          <w:rFonts w:ascii="TH Sarabun New" w:hAnsi="TH Sarabun New" w:cs="TH Sarabun New"/>
          <w:cs/>
        </w:rPr>
        <w:t xml:space="preserve">คือ </w:t>
      </w:r>
      <w:r w:rsidR="00923E99" w:rsidRPr="00B707FD">
        <w:rPr>
          <w:rFonts w:ascii="TH Sarabun New" w:hAnsi="TH Sarabun New" w:cs="TH Sarabun New"/>
          <w:cs/>
        </w:rPr>
        <w:t>จำนวนตัวอักษร</w:t>
      </w:r>
      <w:r w:rsidRPr="00B707FD">
        <w:rPr>
          <w:rFonts w:ascii="TH Sarabun New" w:hAnsi="TH Sarabun New" w:cs="TH Sarabun New"/>
          <w:cs/>
        </w:rPr>
        <w:t>ที่ถูกแทนที่ไปจากคำเดิม</w:t>
      </w:r>
    </w:p>
    <w:p w14:paraId="11743B4D" w14:textId="3D1E1AA6" w:rsidR="00046044" w:rsidRPr="00B707FD" w:rsidRDefault="00046044" w:rsidP="008F71D1">
      <w:p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N </w:t>
      </w:r>
      <w:r w:rsidRPr="00B707FD">
        <w:rPr>
          <w:rFonts w:ascii="TH Sarabun New" w:hAnsi="TH Sarabun New" w:cs="TH Sarabun New"/>
          <w:cs/>
        </w:rPr>
        <w:t>คือ จำนวน</w:t>
      </w:r>
      <w:r w:rsidR="00923E99" w:rsidRPr="00B707FD">
        <w:rPr>
          <w:rFonts w:ascii="TH Sarabun New" w:hAnsi="TH Sarabun New" w:cs="TH Sarabun New"/>
          <w:cs/>
        </w:rPr>
        <w:t>ตัวอักษร</w:t>
      </w:r>
      <w:r w:rsidRPr="00B707FD">
        <w:rPr>
          <w:rFonts w:ascii="TH Sarabun New" w:hAnsi="TH Sarabun New" w:cs="TH Sarabun New"/>
          <w:cs/>
        </w:rPr>
        <w:t>ทั้งหมด</w:t>
      </w:r>
    </w:p>
    <w:p w14:paraId="0C1F74EA" w14:textId="77777777" w:rsidR="00046044" w:rsidRPr="00B707FD" w:rsidRDefault="00046044" w:rsidP="008F71D1">
      <w:pPr>
        <w:rPr>
          <w:rFonts w:ascii="TH Sarabun New" w:hAnsi="TH Sarabun New" w:cs="TH Sarabun New"/>
        </w:rPr>
      </w:pPr>
    </w:p>
    <w:p w14:paraId="4EFA2E32" w14:textId="77777777" w:rsidR="00046044" w:rsidRPr="00B707FD" w:rsidRDefault="00046044" w:rsidP="00046044">
      <w:pPr>
        <w:keepNext/>
        <w:jc w:val="center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drawing>
          <wp:inline distT="0" distB="0" distL="0" distR="0" wp14:anchorId="55A2F9ED" wp14:editId="4AED7DEC">
            <wp:extent cx="2398674" cy="556578"/>
            <wp:effectExtent l="0" t="0" r="1905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58867" cy="57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7AF8" w14:textId="63B8A8FB" w:rsidR="00046044" w:rsidRPr="00B707FD" w:rsidRDefault="00046044" w:rsidP="00046044">
      <w:pPr>
        <w:pStyle w:val="a9"/>
        <w:rPr>
          <w:rFonts w:ascii="TH Sarabun New" w:hAnsi="TH Sarabun New" w:cs="TH Sarabun New"/>
          <w:b w:val="0"/>
          <w:bCs w:val="0"/>
        </w:rPr>
      </w:pPr>
      <w:bookmarkStart w:id="238" w:name="_Toc131462048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38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  <w:cs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 xml:space="preserve">ตัวอย่างตัวแปรในสมการ </w:t>
      </w:r>
      <w:r w:rsidRPr="00B707FD">
        <w:rPr>
          <w:rFonts w:ascii="TH Sarabun New" w:hAnsi="TH Sarabun New" w:cs="TH Sarabun New"/>
          <w:b w:val="0"/>
          <w:bCs w:val="0"/>
        </w:rPr>
        <w:t>CER</w:t>
      </w:r>
      <w:bookmarkEnd w:id="238"/>
    </w:p>
    <w:p w14:paraId="594EAAD0" w14:textId="77777777" w:rsidR="0073363E" w:rsidRPr="00B707FD" w:rsidRDefault="0073363E" w:rsidP="0073363E">
      <w:pPr>
        <w:rPr>
          <w:rFonts w:ascii="TH Sarabun New" w:hAnsi="TH Sarabun New" w:cs="TH Sarabun New"/>
        </w:rPr>
      </w:pPr>
    </w:p>
    <w:p w14:paraId="21AE38E3" w14:textId="77777777" w:rsidR="00923E99" w:rsidRPr="00B707FD" w:rsidRDefault="00923E99" w:rsidP="00923E99">
      <w:pPr>
        <w:keepNext/>
        <w:jc w:val="center"/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noProof/>
        </w:rPr>
        <w:drawing>
          <wp:inline distT="0" distB="0" distL="0" distR="0" wp14:anchorId="303BA3BF" wp14:editId="5BD75BD0">
            <wp:extent cx="2260524" cy="562007"/>
            <wp:effectExtent l="0" t="0" r="6985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18801" cy="57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BCF6" w14:textId="2143E501" w:rsidR="00923E99" w:rsidRPr="00B707FD" w:rsidRDefault="00923E99" w:rsidP="00923E99">
      <w:pPr>
        <w:pStyle w:val="a9"/>
        <w:rPr>
          <w:rFonts w:ascii="TH Sarabun New" w:hAnsi="TH Sarabun New" w:cs="TH Sarabun New"/>
        </w:rPr>
      </w:pPr>
      <w:bookmarkStart w:id="239" w:name="_Ref130515620"/>
      <w:bookmarkStart w:id="240" w:name="_Toc131462049"/>
      <w:r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STYLEREF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</w:rPr>
        <w:instrText>\s</w:instrText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</w:t>
      </w:r>
      <w:r w:rsidR="00DB3462">
        <w:rPr>
          <w:rFonts w:ascii="TH Sarabun New" w:hAnsi="TH Sarabun New" w:cs="TH Sarabun New"/>
          <w:cs/>
        </w:rPr>
        <w:fldChar w:fldCharType="end"/>
      </w:r>
      <w:r w:rsidR="00DB3462">
        <w:rPr>
          <w:rFonts w:ascii="TH Sarabun New" w:hAnsi="TH Sarabun New" w:cs="TH Sarabun New"/>
          <w:cs/>
        </w:rPr>
        <w:t>.</w:t>
      </w:r>
      <w:r w:rsidR="00DB3462">
        <w:rPr>
          <w:rFonts w:ascii="TH Sarabun New" w:hAnsi="TH Sarabun New" w:cs="TH Sarabun New"/>
          <w:cs/>
        </w:rPr>
        <w:fldChar w:fldCharType="begin"/>
      </w:r>
      <w:r w:rsidR="00DB3462">
        <w:rPr>
          <w:rFonts w:ascii="TH Sarabun New" w:hAnsi="TH Sarabun New" w:cs="TH Sarabun New"/>
          <w:cs/>
        </w:rPr>
        <w:instrText xml:space="preserve"> </w:instrText>
      </w:r>
      <w:r w:rsidR="00DB3462">
        <w:rPr>
          <w:rFonts w:ascii="TH Sarabun New" w:hAnsi="TH Sarabun New" w:cs="TH Sarabun New"/>
        </w:rPr>
        <w:instrText xml:space="preserve">SEQ </w:instrText>
      </w:r>
      <w:r w:rsidR="00DB3462">
        <w:rPr>
          <w:rFonts w:ascii="TH Sarabun New" w:hAnsi="TH Sarabun New" w:cs="TH Sarabun New"/>
          <w:cs/>
        </w:rPr>
        <w:instrText>ภาพประกอบที่</w:instrText>
      </w:r>
      <w:r w:rsidR="00DB3462">
        <w:rPr>
          <w:rFonts w:ascii="TH Sarabun New" w:hAnsi="TH Sarabun New" w:cs="TH Sarabun New"/>
        </w:rPr>
        <w:instrText xml:space="preserve">_ \* ARABIC \s </w:instrText>
      </w:r>
      <w:r w:rsidR="00DB3462">
        <w:rPr>
          <w:rFonts w:ascii="TH Sarabun New" w:hAnsi="TH Sarabun New" w:cs="TH Sarabun New"/>
          <w:cs/>
        </w:rPr>
        <w:instrText xml:space="preserve">1 </w:instrText>
      </w:r>
      <w:r w:rsidR="00DB3462">
        <w:rPr>
          <w:rFonts w:ascii="TH Sarabun New" w:hAnsi="TH Sarabun New" w:cs="TH Sarabun New"/>
          <w:cs/>
        </w:rPr>
        <w:fldChar w:fldCharType="separate"/>
      </w:r>
      <w:r w:rsidR="00DB3462">
        <w:rPr>
          <w:rFonts w:ascii="TH Sarabun New" w:hAnsi="TH Sarabun New" w:cs="TH Sarabun New"/>
          <w:cs/>
        </w:rPr>
        <w:t>39</w:t>
      </w:r>
      <w:r w:rsidR="00DB3462">
        <w:rPr>
          <w:rFonts w:ascii="TH Sarabun New" w:hAnsi="TH Sarabun New" w:cs="TH Sarabun New"/>
          <w:cs/>
        </w:rPr>
        <w:fldChar w:fldCharType="end"/>
      </w:r>
      <w:r w:rsidRPr="00B707FD">
        <w:rPr>
          <w:rFonts w:ascii="TH Sarabun New" w:hAnsi="TH Sarabun New" w:cs="TH Sarabun New"/>
        </w:rPr>
        <w:t xml:space="preserve"> </w:t>
      </w:r>
      <w:r w:rsidRPr="00B707FD">
        <w:rPr>
          <w:rFonts w:ascii="TH Sarabun New" w:hAnsi="TH Sarabun New" w:cs="TH Sarabun New"/>
          <w:b w:val="0"/>
          <w:bCs w:val="0"/>
          <w:cs/>
        </w:rPr>
        <w:t xml:space="preserve">ตัวอย่างการหาค่า </w:t>
      </w:r>
      <w:r w:rsidRPr="00B707FD">
        <w:rPr>
          <w:rFonts w:ascii="TH Sarabun New" w:hAnsi="TH Sarabun New" w:cs="TH Sarabun New"/>
          <w:b w:val="0"/>
          <w:bCs w:val="0"/>
        </w:rPr>
        <w:t>CER</w:t>
      </w:r>
      <w:bookmarkEnd w:id="239"/>
      <w:bookmarkEnd w:id="240"/>
    </w:p>
    <w:p w14:paraId="002EAADA" w14:textId="77777777" w:rsidR="00923E99" w:rsidRPr="00B707FD" w:rsidRDefault="00923E99" w:rsidP="00923E99">
      <w:pPr>
        <w:jc w:val="center"/>
        <w:rPr>
          <w:rFonts w:ascii="TH Sarabun New" w:hAnsi="TH Sarabun New" w:cs="TH Sarabun New"/>
        </w:rPr>
      </w:pPr>
    </w:p>
    <w:p w14:paraId="334583AE" w14:textId="28E3BB9A" w:rsidR="00923E99" w:rsidRPr="00B707FD" w:rsidRDefault="00923E99" w:rsidP="00742545">
      <w:pPr>
        <w:ind w:firstLine="720"/>
        <w:rPr>
          <w:rStyle w:val="affd"/>
          <w:rFonts w:ascii="TH Sarabun New" w:hAnsi="TH Sarabun New" w:cs="TH Sarabun New"/>
          <w:i w:val="0"/>
          <w:iCs w:val="0"/>
          <w:cs/>
        </w:rPr>
      </w:pPr>
      <w:r w:rsidRPr="00B707FD">
        <w:rPr>
          <w:rStyle w:val="affd"/>
          <w:rFonts w:ascii="TH Sarabun New" w:hAnsi="TH Sarabun New" w:cs="TH Sarabun New"/>
          <w:i w:val="0"/>
          <w:iCs w:val="0"/>
          <w:cs/>
        </w:rPr>
        <w:t xml:space="preserve">จาก </w:t>
      </w:r>
      <w:r w:rsidRPr="00B707FD">
        <w:rPr>
          <w:rStyle w:val="affd"/>
          <w:rFonts w:ascii="TH Sarabun New" w:hAnsi="TH Sarabun New" w:cs="TH Sarabun New"/>
          <w:i w:val="0"/>
          <w:iCs w:val="0"/>
          <w:cs/>
        </w:rPr>
        <w:fldChar w:fldCharType="begin"/>
      </w:r>
      <w:r w:rsidRPr="00B707FD">
        <w:rPr>
          <w:rStyle w:val="affd"/>
          <w:rFonts w:ascii="TH Sarabun New" w:hAnsi="TH Sarabun New" w:cs="TH Sarabun New"/>
          <w:i w:val="0"/>
          <w:iCs w:val="0"/>
          <w:cs/>
        </w:rPr>
        <w:instrText xml:space="preserve"> </w:instrText>
      </w:r>
      <w:r w:rsidRPr="00B707FD">
        <w:rPr>
          <w:rStyle w:val="affd"/>
          <w:rFonts w:ascii="TH Sarabun New" w:hAnsi="TH Sarabun New" w:cs="TH Sarabun New"/>
          <w:i w:val="0"/>
          <w:iCs w:val="0"/>
        </w:rPr>
        <w:instrText>REF _Ref</w:instrText>
      </w:r>
      <w:r w:rsidRPr="00B707FD">
        <w:rPr>
          <w:rStyle w:val="affd"/>
          <w:rFonts w:ascii="TH Sarabun New" w:hAnsi="TH Sarabun New" w:cs="TH Sarabun New"/>
          <w:i w:val="0"/>
          <w:iCs w:val="0"/>
          <w:cs/>
        </w:rPr>
        <w:instrText xml:space="preserve">130515620 </w:instrText>
      </w:r>
      <w:r w:rsidRPr="00B707FD">
        <w:rPr>
          <w:rStyle w:val="affd"/>
          <w:rFonts w:ascii="TH Sarabun New" w:hAnsi="TH Sarabun New" w:cs="TH Sarabun New"/>
          <w:i w:val="0"/>
          <w:iCs w:val="0"/>
        </w:rPr>
        <w:instrText>\h</w:instrText>
      </w:r>
      <w:r w:rsidRPr="00B707FD">
        <w:rPr>
          <w:rStyle w:val="affd"/>
          <w:rFonts w:ascii="TH Sarabun New" w:hAnsi="TH Sarabun New" w:cs="TH Sarabun New"/>
          <w:i w:val="0"/>
          <w:iCs w:val="0"/>
          <w:cs/>
        </w:rPr>
        <w:instrText xml:space="preserve"> </w:instrText>
      </w:r>
      <w:r w:rsidR="007E7008" w:rsidRPr="00B707FD">
        <w:rPr>
          <w:rStyle w:val="affd"/>
          <w:rFonts w:ascii="TH Sarabun New" w:hAnsi="TH Sarabun New" w:cs="TH Sarabun New"/>
          <w:i w:val="0"/>
          <w:iCs w:val="0"/>
        </w:rPr>
        <w:instrText xml:space="preserve"> \* MERGEFORMAT </w:instrText>
      </w:r>
      <w:r w:rsidRPr="00B707FD">
        <w:rPr>
          <w:rStyle w:val="affd"/>
          <w:rFonts w:ascii="TH Sarabun New" w:hAnsi="TH Sarabun New" w:cs="TH Sarabun New"/>
          <w:i w:val="0"/>
          <w:iCs w:val="0"/>
          <w:cs/>
        </w:rPr>
      </w:r>
      <w:r w:rsidRPr="00B707FD">
        <w:rPr>
          <w:rStyle w:val="affd"/>
          <w:rFonts w:ascii="TH Sarabun New" w:hAnsi="TH Sarabun New" w:cs="TH Sarabun New"/>
          <w:i w:val="0"/>
          <w:iCs w:val="0"/>
          <w:cs/>
        </w:rPr>
        <w:fldChar w:fldCharType="separate"/>
      </w:r>
      <w:r w:rsidR="00E02568" w:rsidRPr="00B707FD">
        <w:rPr>
          <w:rFonts w:ascii="TH Sarabun New" w:hAnsi="TH Sarabun New" w:cs="TH Sarabun New"/>
          <w:cs/>
        </w:rPr>
        <w:t xml:space="preserve">ภาพประกอบที่  </w:t>
      </w:r>
      <w:r w:rsidR="00E02568">
        <w:rPr>
          <w:rFonts w:ascii="TH Sarabun New" w:hAnsi="TH Sarabun New" w:cs="TH Sarabun New"/>
          <w:noProof/>
          <w:cs/>
        </w:rPr>
        <w:t>3.39</w:t>
      </w:r>
      <w:r w:rsidR="00E02568" w:rsidRPr="00B707FD">
        <w:rPr>
          <w:rFonts w:ascii="TH Sarabun New" w:hAnsi="TH Sarabun New" w:cs="TH Sarabun New"/>
        </w:rPr>
        <w:t xml:space="preserve"> </w:t>
      </w:r>
      <w:r w:rsidR="00E02568" w:rsidRPr="00B707FD">
        <w:rPr>
          <w:rFonts w:ascii="TH Sarabun New" w:hAnsi="TH Sarabun New" w:cs="TH Sarabun New"/>
          <w:cs/>
        </w:rPr>
        <w:t xml:space="preserve">ตัวอย่างการหาค่า </w:t>
      </w:r>
      <w:r w:rsidR="00E02568" w:rsidRPr="00B707FD">
        <w:rPr>
          <w:rFonts w:ascii="TH Sarabun New" w:hAnsi="TH Sarabun New" w:cs="TH Sarabun New"/>
        </w:rPr>
        <w:t>CER</w:t>
      </w:r>
      <w:r w:rsidRPr="00B707FD">
        <w:rPr>
          <w:rStyle w:val="affd"/>
          <w:rFonts w:ascii="TH Sarabun New" w:hAnsi="TH Sarabun New" w:cs="TH Sarabun New"/>
          <w:i w:val="0"/>
          <w:iCs w:val="0"/>
          <w:cs/>
        </w:rPr>
        <w:fldChar w:fldCharType="end"/>
      </w:r>
      <w:r w:rsidRPr="00B707FD">
        <w:rPr>
          <w:rStyle w:val="affd"/>
          <w:rFonts w:ascii="TH Sarabun New" w:hAnsi="TH Sarabun New" w:cs="TH Sarabun New"/>
          <w:i w:val="0"/>
          <w:iCs w:val="0"/>
          <w:cs/>
        </w:rPr>
        <w:t xml:space="preserve"> เมื่อนำค่าจากผล</w:t>
      </w:r>
      <w:proofErr w:type="spellStart"/>
      <w:r w:rsidRPr="00B707FD">
        <w:rPr>
          <w:rStyle w:val="affd"/>
          <w:rFonts w:ascii="TH Sarabun New" w:hAnsi="TH Sarabun New" w:cs="TH Sarabun New"/>
          <w:i w:val="0"/>
          <w:iCs w:val="0"/>
          <w:cs/>
        </w:rPr>
        <w:t>ลัพท์</w:t>
      </w:r>
      <w:proofErr w:type="spellEnd"/>
      <w:r w:rsidRPr="00B707FD">
        <w:rPr>
          <w:rStyle w:val="affd"/>
          <w:rFonts w:ascii="TH Sarabun New" w:hAnsi="TH Sarabun New" w:cs="TH Sarabun New"/>
          <w:i w:val="0"/>
          <w:iCs w:val="0"/>
          <w:cs/>
        </w:rPr>
        <w:t xml:space="preserve">จากการ </w:t>
      </w:r>
      <w:r w:rsidRPr="00B707FD">
        <w:rPr>
          <w:rStyle w:val="affd"/>
          <w:rFonts w:ascii="TH Sarabun New" w:hAnsi="TH Sarabun New" w:cs="TH Sarabun New"/>
          <w:i w:val="0"/>
          <w:iCs w:val="0"/>
        </w:rPr>
        <w:t xml:space="preserve">OCR </w:t>
      </w:r>
      <w:r w:rsidRPr="00B707FD">
        <w:rPr>
          <w:rStyle w:val="affd"/>
          <w:rFonts w:ascii="TH Sarabun New" w:hAnsi="TH Sarabun New" w:cs="TH Sarabun New"/>
          <w:i w:val="0"/>
          <w:iCs w:val="0"/>
          <w:cs/>
        </w:rPr>
        <w:t>มา</w:t>
      </w:r>
      <w:r w:rsidR="001B63EC" w:rsidRPr="00B707FD">
        <w:rPr>
          <w:rStyle w:val="affd"/>
          <w:rFonts w:ascii="TH Sarabun New" w:hAnsi="TH Sarabun New" w:cs="TH Sarabun New"/>
          <w:i w:val="0"/>
          <w:iCs w:val="0"/>
          <w:cs/>
        </w:rPr>
        <w:t xml:space="preserve">แทนค่าในตัวแปรทั้ง </w:t>
      </w:r>
      <w:r w:rsidR="001B63EC" w:rsidRPr="00B707FD">
        <w:rPr>
          <w:rStyle w:val="affd"/>
          <w:rFonts w:ascii="TH Sarabun New" w:hAnsi="TH Sarabun New" w:cs="TH Sarabun New"/>
          <w:i w:val="0"/>
          <w:iCs w:val="0"/>
        </w:rPr>
        <w:t xml:space="preserve">4 </w:t>
      </w:r>
      <w:r w:rsidR="001B63EC" w:rsidRPr="00B707FD">
        <w:rPr>
          <w:rStyle w:val="affd"/>
          <w:rFonts w:ascii="TH Sarabun New" w:hAnsi="TH Sarabun New" w:cs="TH Sarabun New"/>
          <w:i w:val="0"/>
          <w:iCs w:val="0"/>
          <w:cs/>
        </w:rPr>
        <w:t>จะมีผล</w:t>
      </w:r>
      <w:proofErr w:type="spellStart"/>
      <w:r w:rsidR="001B63EC" w:rsidRPr="00B707FD">
        <w:rPr>
          <w:rStyle w:val="affd"/>
          <w:rFonts w:ascii="TH Sarabun New" w:hAnsi="TH Sarabun New" w:cs="TH Sarabun New"/>
          <w:i w:val="0"/>
          <w:iCs w:val="0"/>
          <w:cs/>
        </w:rPr>
        <w:t>ลัพท์</w:t>
      </w:r>
      <w:proofErr w:type="spellEnd"/>
      <w:r w:rsidR="001B63EC" w:rsidRPr="00B707FD">
        <w:rPr>
          <w:rStyle w:val="affd"/>
          <w:rFonts w:ascii="TH Sarabun New" w:hAnsi="TH Sarabun New" w:cs="TH Sarabun New"/>
          <w:i w:val="0"/>
          <w:iCs w:val="0"/>
          <w:cs/>
        </w:rPr>
        <w:t>ดังนี้</w:t>
      </w:r>
    </w:p>
    <w:p w14:paraId="330EEC3F" w14:textId="7A2C4030" w:rsidR="00923E99" w:rsidRPr="00B707FD" w:rsidRDefault="00923E99" w:rsidP="008F71D1">
      <w:pPr>
        <w:rPr>
          <w:rStyle w:val="affd"/>
          <w:rFonts w:ascii="TH Sarabun New" w:hAnsi="TH Sarabun New" w:cs="TH Sarabun New"/>
          <w:i w:val="0"/>
          <w:iCs w:val="0"/>
        </w:rPr>
      </w:pPr>
      <w:r w:rsidRPr="00B707FD">
        <w:rPr>
          <w:rFonts w:ascii="TH Sarabun New" w:hAnsi="TH Sarabun New" w:cs="TH Sarabun New"/>
        </w:rPr>
        <w:t xml:space="preserve">S </w:t>
      </w:r>
      <w:r w:rsidRPr="00B707FD">
        <w:rPr>
          <w:rFonts w:ascii="TH Sarabun New" w:hAnsi="TH Sarabun New" w:cs="TH Sarabun New"/>
          <w:cs/>
        </w:rPr>
        <w:t>(</w:t>
      </w:r>
      <w:r w:rsidRPr="00B707FD">
        <w:rPr>
          <w:rFonts w:ascii="TH Sarabun New" w:hAnsi="TH Sarabun New" w:cs="TH Sarabun New"/>
        </w:rPr>
        <w:t>substituted words)</w:t>
      </w:r>
      <w:r w:rsidRPr="00B707FD">
        <w:rPr>
          <w:rFonts w:ascii="TH Sarabun New" w:hAnsi="TH Sarabun New" w:cs="TH Sarabun New"/>
          <w:cs/>
        </w:rPr>
        <w:t xml:space="preserve"> จะมีค่าเท่ากับ 1</w:t>
      </w:r>
    </w:p>
    <w:p w14:paraId="73FA0706" w14:textId="49C506A2" w:rsidR="00923E99" w:rsidRPr="00B707FD" w:rsidRDefault="00923E99" w:rsidP="00923E99">
      <w:p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D</w:t>
      </w:r>
      <w:r w:rsidRPr="00B707FD">
        <w:rPr>
          <w:rFonts w:ascii="TH Sarabun New" w:hAnsi="TH Sarabun New" w:cs="TH Sarabun New"/>
          <w:cs/>
        </w:rPr>
        <w:t xml:space="preserve"> (</w:t>
      </w:r>
      <w:r w:rsidRPr="00B707FD">
        <w:rPr>
          <w:rFonts w:ascii="TH Sarabun New" w:hAnsi="TH Sarabun New" w:cs="TH Sarabun New"/>
        </w:rPr>
        <w:t>deleted words)</w:t>
      </w:r>
      <w:r w:rsidRPr="00B707FD">
        <w:rPr>
          <w:rFonts w:ascii="TH Sarabun New" w:hAnsi="TH Sarabun New" w:cs="TH Sarabun New"/>
          <w:cs/>
        </w:rPr>
        <w:t xml:space="preserve"> จะมีค่าเท่ากับ 1</w:t>
      </w:r>
    </w:p>
    <w:p w14:paraId="69A51124" w14:textId="1BAA8D59" w:rsidR="00B5746E" w:rsidRPr="00B707FD" w:rsidRDefault="00923E99" w:rsidP="008F71D1">
      <w:p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>I</w:t>
      </w:r>
      <w:r w:rsidRPr="00B707FD">
        <w:rPr>
          <w:rFonts w:ascii="TH Sarabun New" w:hAnsi="TH Sarabun New" w:cs="TH Sarabun New"/>
          <w:cs/>
        </w:rPr>
        <w:t xml:space="preserve"> (</w:t>
      </w:r>
      <w:r w:rsidRPr="00B707FD">
        <w:rPr>
          <w:rFonts w:ascii="TH Sarabun New" w:hAnsi="TH Sarabun New" w:cs="TH Sarabun New"/>
        </w:rPr>
        <w:t>inserted words)</w:t>
      </w:r>
      <w:r w:rsidRPr="00B707FD">
        <w:rPr>
          <w:rFonts w:ascii="TH Sarabun New" w:hAnsi="TH Sarabun New" w:cs="TH Sarabun New"/>
          <w:cs/>
        </w:rPr>
        <w:t xml:space="preserve"> จะมีค่าเท่ากับ 0 </w:t>
      </w:r>
    </w:p>
    <w:p w14:paraId="78FD5889" w14:textId="51957D9E" w:rsidR="001B63EC" w:rsidRPr="00B707FD" w:rsidRDefault="001B63EC" w:rsidP="008F71D1">
      <w:p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</w:rPr>
        <w:t xml:space="preserve">N </w:t>
      </w:r>
      <w:r w:rsidRPr="00B707FD">
        <w:rPr>
          <w:rFonts w:ascii="TH Sarabun New" w:hAnsi="TH Sarabun New" w:cs="TH Sarabun New"/>
          <w:cs/>
        </w:rPr>
        <w:t>จะมีค่าเท่ากับ</w:t>
      </w:r>
      <w:r w:rsidRPr="00B707FD">
        <w:rPr>
          <w:rFonts w:ascii="TH Sarabun New" w:hAnsi="TH Sarabun New" w:cs="TH Sarabun New"/>
        </w:rPr>
        <w:t xml:space="preserve"> 28</w:t>
      </w:r>
    </w:p>
    <w:p w14:paraId="6F010284" w14:textId="3212BB98" w:rsidR="001B63EC" w:rsidRPr="00B707FD" w:rsidRDefault="001B63EC" w:rsidP="008F71D1">
      <w:p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>เมื่อแทนค่าทั้งหมดลงในสมการ</w:t>
      </w:r>
      <w:r w:rsidRPr="00B707FD">
        <w:rPr>
          <w:rFonts w:ascii="TH Sarabun New" w:hAnsi="TH Sarabun New" w:cs="TH Sarabun New"/>
        </w:rPr>
        <w:t>CER=(S,D,I)/N</w:t>
      </w:r>
      <w:r w:rsidRPr="00B707FD">
        <w:rPr>
          <w:rFonts w:ascii="TH Sarabun New" w:hAnsi="TH Sarabun New" w:cs="TH Sarabun New"/>
          <w:cs/>
        </w:rPr>
        <w:t xml:space="preserve"> จะได้ </w:t>
      </w:r>
      <w:r w:rsidRPr="00B707FD">
        <w:rPr>
          <w:rFonts w:ascii="TH Sarabun New" w:hAnsi="TH Sarabun New" w:cs="TH Sarabun New"/>
        </w:rPr>
        <w:t>(1+1+0)/28= 0.07</w:t>
      </w:r>
    </w:p>
    <w:p w14:paraId="635DD3EE" w14:textId="07E9451A" w:rsidR="00B450F0" w:rsidRPr="00B707FD" w:rsidRDefault="001B63EC" w:rsidP="00E83431">
      <w:pPr>
        <w:rPr>
          <w:rFonts w:ascii="TH Sarabun New" w:hAnsi="TH Sarabun New" w:cs="TH Sarabun New"/>
        </w:rPr>
      </w:pPr>
      <w:r w:rsidRPr="00B707FD">
        <w:rPr>
          <w:rFonts w:ascii="TH Sarabun New" w:hAnsi="TH Sarabun New" w:cs="TH Sarabun New"/>
          <w:cs/>
        </w:rPr>
        <w:t xml:space="preserve">เมื่อนำมาคิดเป็นเปอร์เซ็นต์จะได้ค่า </w:t>
      </w:r>
      <w:r w:rsidRPr="00B707FD">
        <w:rPr>
          <w:rFonts w:ascii="TH Sarabun New" w:hAnsi="TH Sarabun New" w:cs="TH Sarabun New"/>
        </w:rPr>
        <w:t>CER = 7%</w:t>
      </w:r>
    </w:p>
    <w:p w14:paraId="2C74AD3F" w14:textId="77777777" w:rsidR="00484C42" w:rsidRPr="00B707FD" w:rsidRDefault="00484C42" w:rsidP="00065D04">
      <w:pPr>
        <w:jc w:val="thaiDistribute"/>
        <w:rPr>
          <w:rFonts w:ascii="TH Sarabun New" w:hAnsi="TH Sarabun New" w:cs="TH Sarabun New"/>
        </w:rPr>
        <w:sectPr w:rsidR="00484C42" w:rsidRPr="00B707FD" w:rsidSect="00C85B15">
          <w:headerReference w:type="first" r:id="rId85"/>
          <w:pgSz w:w="11906" w:h="16838"/>
          <w:pgMar w:top="1985" w:right="1418" w:bottom="1418" w:left="1985" w:header="1417" w:footer="720" w:gutter="0"/>
          <w:cols w:space="720"/>
          <w:titlePg/>
          <w:docGrid w:linePitch="435"/>
        </w:sectPr>
      </w:pPr>
    </w:p>
    <w:p w14:paraId="69205A0D" w14:textId="77777777" w:rsidR="003C255C" w:rsidRPr="00B707FD" w:rsidRDefault="003C255C" w:rsidP="00065D04">
      <w:pPr>
        <w:jc w:val="thaiDistribute"/>
        <w:rPr>
          <w:rFonts w:ascii="TH Sarabun New" w:hAnsi="TH Sarabun New" w:cs="TH Sarabun New"/>
        </w:rPr>
      </w:pPr>
    </w:p>
    <w:p w14:paraId="192B8515" w14:textId="120ACAEA" w:rsidR="003C255C" w:rsidRPr="00B707FD" w:rsidRDefault="005901D0" w:rsidP="005901D0">
      <w:pPr>
        <w:pStyle w:val="af2"/>
        <w:ind w:left="3600"/>
        <w:jc w:val="thaiDistribute"/>
        <w:rPr>
          <w:rFonts w:ascii="TH Sarabun New" w:hAnsi="TH Sarabun New" w:cs="TH Sarabun New"/>
        </w:rPr>
      </w:pPr>
      <w:bookmarkStart w:id="241" w:name="_Toc112109691"/>
      <w:r w:rsidRPr="00B707FD">
        <w:rPr>
          <w:rFonts w:ascii="TH Sarabun New" w:hAnsi="TH Sarabun New" w:cs="TH Sarabun New"/>
          <w:cs/>
        </w:rPr>
        <w:t xml:space="preserve">    </w:t>
      </w:r>
      <w:bookmarkStart w:id="242" w:name="_Toc131078400"/>
      <w:r w:rsidR="003A5E9D" w:rsidRPr="00B707FD">
        <w:rPr>
          <w:rFonts w:ascii="TH Sarabun New" w:hAnsi="TH Sarabun New" w:cs="TH Sarabun New"/>
          <w:cs/>
        </w:rPr>
        <w:t>อ้างอิง</w:t>
      </w:r>
      <w:bookmarkEnd w:id="241"/>
      <w:bookmarkEnd w:id="242"/>
    </w:p>
    <w:sdt>
      <w:sdtPr>
        <w:rPr>
          <w:rFonts w:ascii="TH Sarabun New" w:hAnsi="TH Sarabun New" w:cs="TH Sarabun New"/>
          <w:b/>
          <w:bCs/>
          <w:lang w:val="th-TH"/>
        </w:rPr>
        <w:id w:val="832722450"/>
        <w:docPartObj>
          <w:docPartGallery w:val="Bibliographies"/>
          <w:docPartUnique/>
        </w:docPartObj>
      </w:sdtPr>
      <w:sdtEndPr>
        <w:rPr>
          <w:b w:val="0"/>
          <w:bCs w:val="0"/>
          <w:lang w:val="en-US"/>
        </w:rPr>
      </w:sdtEndPr>
      <w:sdtContent>
        <w:sdt>
          <w:sdtPr>
            <w:rPr>
              <w:rFonts w:ascii="TH Sarabun New" w:hAnsi="TH Sarabun New" w:cs="TH Sarabun New"/>
              <w:b/>
              <w:bCs/>
            </w:rPr>
            <w:id w:val="-573587230"/>
            <w:bibliography/>
          </w:sdtPr>
          <w:sdtEndPr>
            <w:rPr>
              <w:b w:val="0"/>
              <w:bCs w:val="0"/>
            </w:rPr>
          </w:sdtEndPr>
          <w:sdtContent>
            <w:p w14:paraId="76502BB0" w14:textId="77777777" w:rsidR="009C4FFE" w:rsidRPr="00B707FD" w:rsidRDefault="00FB46B2" w:rsidP="00065D04">
              <w:pPr>
                <w:jc w:val="thaiDistribute"/>
                <w:rPr>
                  <w:rFonts w:ascii="TH Sarabun New" w:eastAsia="Batang" w:hAnsi="TH Sarabun New" w:cs="TH Sarabun New"/>
                  <w:noProof/>
                  <w:sz w:val="20"/>
                  <w:szCs w:val="20"/>
                </w:rPr>
              </w:pPr>
              <w:r w:rsidRPr="00B707FD">
                <w:rPr>
                  <w:rFonts w:ascii="TH Sarabun New" w:hAnsi="TH Sarabun New" w:cs="TH Sarabun New"/>
                </w:rPr>
                <w:fldChar w:fldCharType="begin"/>
              </w:r>
              <w:r w:rsidRPr="00B707FD">
                <w:rPr>
                  <w:rFonts w:ascii="TH Sarabun New" w:hAnsi="TH Sarabun New" w:cs="TH Sarabun New"/>
                </w:rPr>
                <w:instrText>BIBLIOGRAPHY</w:instrText>
              </w:r>
              <w:r w:rsidRPr="00B707FD">
                <w:rPr>
                  <w:rFonts w:ascii="TH Sarabun New" w:hAnsi="TH Sarabun New" w:cs="TH Sarabun New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7"/>
                <w:gridCol w:w="8186"/>
              </w:tblGrid>
              <w:tr w:rsidR="009C4FFE" w:rsidRPr="00B707FD" w14:paraId="514BE566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ACA3A6D" w14:textId="43823C4D" w:rsidR="009C4FFE" w:rsidRPr="00B707F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  <w:sz w:val="24"/>
                        <w:szCs w:val="24"/>
                      </w:rPr>
                    </w:pPr>
                    <w:r w:rsidRPr="00B707FD">
                      <w:rPr>
                        <w:rFonts w:ascii="TH Sarabun New" w:hAnsi="TH Sarabun New" w:cs="TH Sarabun New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3026C4" w14:textId="77777777" w:rsidR="009C4FFE" w:rsidRPr="00B707F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707FD">
                      <w:rPr>
                        <w:rFonts w:ascii="TH Sarabun New" w:hAnsi="TH Sarabun New" w:cs="TH Sarabun New"/>
                        <w:noProof/>
                      </w:rPr>
                      <w:t>Hizoka, "Flutter," [Online]. Available: https://shorturl.asia/zPKJZ. [Accessed 15 07 2022].</w:t>
                    </w:r>
                  </w:p>
                </w:tc>
              </w:tr>
              <w:tr w:rsidR="009C4FFE" w:rsidRPr="00B707FD" w14:paraId="5B624BC6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7AC5CBC" w14:textId="77777777" w:rsidR="009C4FFE" w:rsidRPr="00B707F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707FD">
                      <w:rPr>
                        <w:rFonts w:ascii="TH Sarabun New" w:hAnsi="TH Sarabun New" w:cs="TH Sarabun New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6E7A9A" w14:textId="77777777" w:rsidR="009C4FFE" w:rsidRPr="00B707F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707FD">
                      <w:rPr>
                        <w:rFonts w:ascii="TH Sarabun New" w:hAnsi="TH Sarabun New" w:cs="TH Sarabun New"/>
                        <w:noProof/>
                      </w:rPr>
                      <w:t>J. Saengow, "Firebase," [Online]. Available: https://shorturl.asia/g6H0J. [Accessed 07 16 2022].</w:t>
                    </w:r>
                  </w:p>
                </w:tc>
              </w:tr>
              <w:tr w:rsidR="009C4FFE" w:rsidRPr="00B707FD" w14:paraId="6F4AA2F7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501BEFF" w14:textId="77777777" w:rsidR="009C4FFE" w:rsidRPr="00B707F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707FD">
                      <w:rPr>
                        <w:rFonts w:ascii="TH Sarabun New" w:hAnsi="TH Sarabun New" w:cs="TH Sarabun New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F093533" w14:textId="77777777" w:rsidR="009C4FFE" w:rsidRPr="00B707F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707FD">
                      <w:rPr>
                        <w:rFonts w:ascii="TH Sarabun New" w:hAnsi="TH Sarabun New" w:cs="TH Sarabun New"/>
                        <w:noProof/>
                      </w:rPr>
                      <w:t>N. Jesadapatrakul, "Image Processing," [Online]. Available: https://shorturl.asia/4LirK. [Accessed 10 06 2022].</w:t>
                    </w:r>
                  </w:p>
                </w:tc>
              </w:tr>
              <w:tr w:rsidR="009C4FFE" w:rsidRPr="00B707FD" w14:paraId="28A68B76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D5ADBD6" w14:textId="77777777" w:rsidR="009C4FFE" w:rsidRPr="00B707F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707FD">
                      <w:rPr>
                        <w:rFonts w:ascii="TH Sarabun New" w:hAnsi="TH Sarabun New" w:cs="TH Sarabun New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1B06F31" w14:textId="77777777" w:rsidR="009C4FFE" w:rsidRPr="00B707F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707FD">
                      <w:rPr>
                        <w:rFonts w:ascii="TH Sarabun New" w:hAnsi="TH Sarabun New" w:cs="TH Sarabun New"/>
                        <w:noProof/>
                      </w:rPr>
                      <w:t>NUMKINGSTON, "Optical Character Recognition," [Online]. Available: https://shorturl.asia/nmq7h. [Accessed 12 07 2022].</w:t>
                    </w:r>
                  </w:p>
                </w:tc>
              </w:tr>
              <w:tr w:rsidR="009C4FFE" w:rsidRPr="00B707FD" w14:paraId="685A7541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40ED7C" w14:textId="77777777" w:rsidR="009C4FFE" w:rsidRPr="00B707F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707FD">
                      <w:rPr>
                        <w:rFonts w:ascii="TH Sarabun New" w:hAnsi="TH Sarabun New" w:cs="TH Sarabun New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DE369B1" w14:textId="77777777" w:rsidR="009C4FFE" w:rsidRPr="00B707F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707FD">
                      <w:rPr>
                        <w:rFonts w:ascii="TH Sarabun New" w:hAnsi="TH Sarabun New" w:cs="TH Sarabun New"/>
                        <w:noProof/>
                      </w:rPr>
                      <w:t>S. KANOKTIPSATHARPORN. [Online]. Available: https://shorturl.asia/twFLQ. [Accessed 14 07 2022].</w:t>
                    </w:r>
                  </w:p>
                </w:tc>
              </w:tr>
              <w:tr w:rsidR="009C4FFE" w:rsidRPr="00B707FD" w14:paraId="496F8A64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151232A" w14:textId="77777777" w:rsidR="009C4FFE" w:rsidRPr="00B707F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707FD">
                      <w:rPr>
                        <w:rFonts w:ascii="TH Sarabun New" w:hAnsi="TH Sarabun New" w:cs="TH Sarabun New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0BEF951" w14:textId="77777777" w:rsidR="009C4FFE" w:rsidRPr="00B707F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707FD">
                      <w:rPr>
                        <w:rFonts w:ascii="TH Sarabun New" w:hAnsi="TH Sarabun New" w:cs="TH Sarabun New"/>
                        <w:noProof/>
                      </w:rPr>
                      <w:t>S. D. R. G. a. A. F. J. Redmon, "ieeexplore," [Online]. Available: https://ieeexplore.ieee.org/document/7780460. [Accessed 14 07 2022].</w:t>
                    </w:r>
                  </w:p>
                </w:tc>
              </w:tr>
              <w:tr w:rsidR="009C4FFE" w:rsidRPr="00B707FD" w14:paraId="5AA87838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1D02BB" w14:textId="77777777" w:rsidR="009C4FFE" w:rsidRPr="00B707F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707FD">
                      <w:rPr>
                        <w:rFonts w:ascii="TH Sarabun New" w:hAnsi="TH Sarabun New" w:cs="TH Sarabun New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EFEA910" w14:textId="77777777" w:rsidR="009C4FFE" w:rsidRPr="00B707F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707FD">
                      <w:rPr>
                        <w:rFonts w:ascii="TH Sarabun New" w:hAnsi="TH Sarabun New" w:cs="TH Sarabun New"/>
                        <w:noProof/>
                      </w:rPr>
                      <w:t>H. Z. a. Z. N. F. Zhou, "Safety Helmet Detection Based on YOLOv5," [Online]. Available: https://ieeexplore.ieee.org/stamp/stamp.jsp?tp=&amp;arnumber=9362711. [Accessed 07 15 2022].</w:t>
                    </w:r>
                  </w:p>
                </w:tc>
              </w:tr>
              <w:tr w:rsidR="009C4FFE" w:rsidRPr="00B707FD" w14:paraId="41FA229F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C18D909" w14:textId="77777777" w:rsidR="009C4FFE" w:rsidRPr="00B707F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707FD">
                      <w:rPr>
                        <w:rFonts w:ascii="TH Sarabun New" w:hAnsi="TH Sarabun New" w:cs="TH Sarabun New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04AD5D5" w14:textId="77777777" w:rsidR="009C4FFE" w:rsidRPr="00B707F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707FD">
                      <w:rPr>
                        <w:rFonts w:ascii="TH Sarabun New" w:hAnsi="TH Sarabun New" w:cs="TH Sarabun New"/>
                        <w:noProof/>
                      </w:rPr>
                      <w:t>I. Kunakorntum, "medium," [Online]. Available: http://surl.li/ctfuc. [Accessed 15 07 2022].</w:t>
                    </w:r>
                  </w:p>
                </w:tc>
              </w:tr>
              <w:tr w:rsidR="009C4FFE" w:rsidRPr="00B707FD" w14:paraId="0FC4B0F7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40F0A39" w14:textId="77777777" w:rsidR="009C4FFE" w:rsidRPr="00B707F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707FD">
                      <w:rPr>
                        <w:rFonts w:ascii="TH Sarabun New" w:hAnsi="TH Sarabun New" w:cs="TH Sarabun New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0080C17" w14:textId="77777777" w:rsidR="009C4FFE" w:rsidRPr="00B707F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707FD">
                      <w:rPr>
                        <w:rFonts w:ascii="TH Sarabun New" w:hAnsi="TH Sarabun New" w:cs="TH Sarabun New"/>
                        <w:noProof/>
                      </w:rPr>
                      <w:t>E. BARRETT, "fortune," [Online]. Available: https://fortune.com/2018/10/28/in-china-facial-recognition-tech-is-watching-you/. [Accessed 14 07 2022].</w:t>
                    </w:r>
                  </w:p>
                </w:tc>
              </w:tr>
            </w:tbl>
            <w:p w14:paraId="07C5A8B5" w14:textId="77777777" w:rsidR="009C4FFE" w:rsidRPr="00B707FD" w:rsidRDefault="009C4FFE">
              <w:pPr>
                <w:divId w:val="423888126"/>
                <w:rPr>
                  <w:rFonts w:ascii="TH Sarabun New" w:eastAsia="Times New Roman" w:hAnsi="TH Sarabun New" w:cs="TH Sarabun New"/>
                  <w:noProof/>
                </w:rPr>
              </w:pPr>
            </w:p>
            <w:p w14:paraId="0CB88412" w14:textId="4ED54211" w:rsidR="00FB46B2" w:rsidRPr="00B707FD" w:rsidRDefault="00FB46B2" w:rsidP="00065D04">
              <w:pPr>
                <w:jc w:val="thaiDistribute"/>
                <w:rPr>
                  <w:rFonts w:ascii="TH Sarabun New" w:hAnsi="TH Sarabun New" w:cs="TH Sarabun New"/>
                </w:rPr>
              </w:pPr>
              <w:r w:rsidRPr="00B707FD">
                <w:rPr>
                  <w:rFonts w:ascii="TH Sarabun New" w:hAnsi="TH Sarabun New" w:cs="TH Sarabun New"/>
                  <w:b/>
                  <w:bCs/>
                </w:rPr>
                <w:fldChar w:fldCharType="end"/>
              </w:r>
            </w:p>
          </w:sdtContent>
        </w:sdt>
      </w:sdtContent>
    </w:sdt>
    <w:p w14:paraId="0F7B85E6" w14:textId="77777777" w:rsidR="001F53A1" w:rsidRPr="00B707FD" w:rsidRDefault="001F53A1" w:rsidP="00065D04">
      <w:pPr>
        <w:jc w:val="thaiDistribute"/>
        <w:rPr>
          <w:rFonts w:ascii="TH Sarabun New" w:hAnsi="TH Sarabun New" w:cs="TH Sarabun New"/>
        </w:rPr>
      </w:pPr>
    </w:p>
    <w:p w14:paraId="7430978E" w14:textId="77777777" w:rsidR="003A5E9D" w:rsidRPr="00B707FD" w:rsidRDefault="003A5E9D" w:rsidP="00065D04">
      <w:pPr>
        <w:jc w:val="thaiDistribute"/>
        <w:rPr>
          <w:rFonts w:ascii="TH Sarabun New" w:hAnsi="TH Sarabun New" w:cs="TH Sarabun New"/>
          <w:cs/>
        </w:rPr>
      </w:pPr>
    </w:p>
    <w:sectPr w:rsidR="003A5E9D" w:rsidRPr="00B707FD" w:rsidSect="0040584C">
      <w:headerReference w:type="default" r:id="rId86"/>
      <w:pgSz w:w="11906" w:h="16838" w:code="9"/>
      <w:pgMar w:top="1985" w:right="1418" w:bottom="1418" w:left="1985" w:header="1418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F474F6" w14:textId="77777777" w:rsidR="00DF2830" w:rsidRDefault="00DF2830" w:rsidP="005E1C80">
      <w:r>
        <w:separator/>
      </w:r>
    </w:p>
    <w:p w14:paraId="3238053E" w14:textId="77777777" w:rsidR="00DF2830" w:rsidRDefault="00DF2830" w:rsidP="005E1C80"/>
    <w:p w14:paraId="2A2DE960" w14:textId="77777777" w:rsidR="00DF2830" w:rsidRDefault="00DF2830" w:rsidP="005E1C80"/>
    <w:p w14:paraId="3E5ED726" w14:textId="77777777" w:rsidR="00DF2830" w:rsidRDefault="00DF2830" w:rsidP="005E1C80"/>
    <w:p w14:paraId="5770AD63" w14:textId="77777777" w:rsidR="00DF2830" w:rsidRDefault="00DF2830" w:rsidP="005E1C80"/>
    <w:p w14:paraId="18B88DFA" w14:textId="77777777" w:rsidR="00DF2830" w:rsidRDefault="00DF2830" w:rsidP="005E1C80"/>
    <w:p w14:paraId="7B2B6F95" w14:textId="77777777" w:rsidR="00DF2830" w:rsidRDefault="00DF2830" w:rsidP="005E1C80"/>
    <w:p w14:paraId="4C649712" w14:textId="77777777" w:rsidR="00DF2830" w:rsidRDefault="00DF2830" w:rsidP="005E1C80"/>
    <w:p w14:paraId="4A0475C4" w14:textId="77777777" w:rsidR="00DF2830" w:rsidRDefault="00DF2830" w:rsidP="005E1C80"/>
    <w:p w14:paraId="2826AD15" w14:textId="77777777" w:rsidR="00DF2830" w:rsidRDefault="00DF2830" w:rsidP="005E1C80"/>
    <w:p w14:paraId="6ECAC00A" w14:textId="77777777" w:rsidR="00DF2830" w:rsidRDefault="00DF2830" w:rsidP="005E1C80"/>
    <w:p w14:paraId="73362F6C" w14:textId="77777777" w:rsidR="00DF2830" w:rsidRDefault="00DF2830" w:rsidP="005E1C80"/>
    <w:p w14:paraId="00C642BE" w14:textId="77777777" w:rsidR="00DF2830" w:rsidRDefault="00DF2830" w:rsidP="005E1C80"/>
    <w:p w14:paraId="50FB13EB" w14:textId="77777777" w:rsidR="00DF2830" w:rsidRDefault="00DF2830" w:rsidP="005E1C80"/>
    <w:p w14:paraId="4B37EE3F" w14:textId="77777777" w:rsidR="00DF2830" w:rsidRDefault="00DF2830" w:rsidP="005E1C80"/>
    <w:p w14:paraId="3BBBBDF4" w14:textId="77777777" w:rsidR="00DF2830" w:rsidRDefault="00DF2830" w:rsidP="005E1C80"/>
    <w:p w14:paraId="2C731607" w14:textId="77777777" w:rsidR="00DF2830" w:rsidRDefault="00DF2830" w:rsidP="005E1C80"/>
    <w:p w14:paraId="5620E2F5" w14:textId="77777777" w:rsidR="00DF2830" w:rsidRDefault="00DF2830" w:rsidP="005E1C80"/>
    <w:p w14:paraId="46AFB7BB" w14:textId="77777777" w:rsidR="00DF2830" w:rsidRDefault="00DF2830" w:rsidP="005E1C80"/>
    <w:p w14:paraId="5E285BE5" w14:textId="77777777" w:rsidR="00DF2830" w:rsidRDefault="00DF2830" w:rsidP="005E1C80"/>
    <w:p w14:paraId="4D5A4DA9" w14:textId="77777777" w:rsidR="00DF2830" w:rsidRDefault="00DF2830" w:rsidP="005E1C80"/>
    <w:p w14:paraId="1C6234B2" w14:textId="77777777" w:rsidR="00DF2830" w:rsidRDefault="00DF2830" w:rsidP="005E1C80"/>
    <w:p w14:paraId="7E8C6481" w14:textId="77777777" w:rsidR="00DF2830" w:rsidRDefault="00DF2830" w:rsidP="005E1C80"/>
    <w:p w14:paraId="6AF8B2E1" w14:textId="77777777" w:rsidR="00DF2830" w:rsidRDefault="00DF2830" w:rsidP="005E1C80"/>
    <w:p w14:paraId="61F3520E" w14:textId="77777777" w:rsidR="00DF2830" w:rsidRDefault="00DF2830" w:rsidP="005E1C80"/>
    <w:p w14:paraId="4E9FC7B7" w14:textId="77777777" w:rsidR="00DF2830" w:rsidRDefault="00DF2830" w:rsidP="005E1C80"/>
    <w:p w14:paraId="62BD8F25" w14:textId="77777777" w:rsidR="00DF2830" w:rsidRDefault="00DF2830" w:rsidP="005E1C80"/>
    <w:p w14:paraId="1D296C37" w14:textId="77777777" w:rsidR="00DF2830" w:rsidRDefault="00DF2830" w:rsidP="005E1C80"/>
    <w:p w14:paraId="5929316D" w14:textId="77777777" w:rsidR="00DF2830" w:rsidRDefault="00DF2830" w:rsidP="005E1C80"/>
    <w:p w14:paraId="1C5A0C53" w14:textId="77777777" w:rsidR="00DF2830" w:rsidRDefault="00DF2830" w:rsidP="005E1C80"/>
    <w:p w14:paraId="45978AF1" w14:textId="77777777" w:rsidR="00DF2830" w:rsidRDefault="00DF2830" w:rsidP="005E1C80"/>
    <w:p w14:paraId="61BA21A1" w14:textId="77777777" w:rsidR="00DF2830" w:rsidRDefault="00DF2830" w:rsidP="005E1C80"/>
    <w:p w14:paraId="3CA914C6" w14:textId="77777777" w:rsidR="00DF2830" w:rsidRDefault="00DF2830" w:rsidP="005E1C80"/>
    <w:p w14:paraId="3D8ED05D" w14:textId="77777777" w:rsidR="00DF2830" w:rsidRDefault="00DF2830" w:rsidP="005E1C80"/>
    <w:p w14:paraId="2ADC50DC" w14:textId="77777777" w:rsidR="00DF2830" w:rsidRDefault="00DF2830" w:rsidP="005E1C80"/>
    <w:p w14:paraId="6116CFED" w14:textId="77777777" w:rsidR="00DF2830" w:rsidRDefault="00DF2830" w:rsidP="005E1C80"/>
    <w:p w14:paraId="4333A64B" w14:textId="77777777" w:rsidR="00DF2830" w:rsidRDefault="00DF2830" w:rsidP="005E1C80"/>
    <w:p w14:paraId="2F7F5401" w14:textId="77777777" w:rsidR="00DF2830" w:rsidRDefault="00DF2830" w:rsidP="005E1C80"/>
    <w:p w14:paraId="42C66C27" w14:textId="77777777" w:rsidR="00DF2830" w:rsidRDefault="00DF2830" w:rsidP="005E1C80"/>
    <w:p w14:paraId="512FDA13" w14:textId="77777777" w:rsidR="00DF2830" w:rsidRDefault="00DF2830" w:rsidP="005E1C80"/>
    <w:p w14:paraId="33CDF6CD" w14:textId="77777777" w:rsidR="00DF2830" w:rsidRDefault="00DF2830" w:rsidP="005E1C80"/>
    <w:p w14:paraId="7F81DF86" w14:textId="77777777" w:rsidR="00DF2830" w:rsidRDefault="00DF2830" w:rsidP="005E1C80"/>
    <w:p w14:paraId="34691BB4" w14:textId="77777777" w:rsidR="00DF2830" w:rsidRDefault="00DF2830" w:rsidP="005E1C80"/>
    <w:p w14:paraId="3F58A454" w14:textId="77777777" w:rsidR="00DF2830" w:rsidRDefault="00DF2830" w:rsidP="005E1C80"/>
    <w:p w14:paraId="46A4FF7C" w14:textId="77777777" w:rsidR="00DF2830" w:rsidRDefault="00DF2830" w:rsidP="005E1C80"/>
    <w:p w14:paraId="42EA1123" w14:textId="77777777" w:rsidR="00DF2830" w:rsidRDefault="00DF2830" w:rsidP="005E1C80"/>
    <w:p w14:paraId="28A0446F" w14:textId="77777777" w:rsidR="00DF2830" w:rsidRDefault="00DF2830" w:rsidP="005E1C80"/>
    <w:p w14:paraId="276E0C33" w14:textId="77777777" w:rsidR="00DF2830" w:rsidRDefault="00DF2830" w:rsidP="005E1C80"/>
    <w:p w14:paraId="43D6CB02" w14:textId="77777777" w:rsidR="00DF2830" w:rsidRDefault="00DF2830"/>
    <w:p w14:paraId="2236D456" w14:textId="77777777" w:rsidR="00DF2830" w:rsidRDefault="00DF2830" w:rsidP="001B58AF"/>
    <w:p w14:paraId="2C7C9B18" w14:textId="77777777" w:rsidR="00DF2830" w:rsidRDefault="00DF2830" w:rsidP="00D676B8"/>
    <w:p w14:paraId="4356B5DE" w14:textId="77777777" w:rsidR="00DF2830" w:rsidRDefault="00DF2830"/>
    <w:p w14:paraId="708BF0CB" w14:textId="77777777" w:rsidR="00DF2830" w:rsidRDefault="00DF2830"/>
    <w:p w14:paraId="43A19235" w14:textId="77777777" w:rsidR="00DF2830" w:rsidRDefault="00DF2830" w:rsidP="00390369"/>
    <w:p w14:paraId="2872DBD7" w14:textId="77777777" w:rsidR="00DF2830" w:rsidRDefault="00DF2830" w:rsidP="0080574D"/>
    <w:p w14:paraId="59687FC0" w14:textId="77777777" w:rsidR="00DF2830" w:rsidRDefault="00DF2830"/>
    <w:p w14:paraId="18F9CEE1" w14:textId="77777777" w:rsidR="00DF2830" w:rsidRDefault="00DF2830" w:rsidP="00DB4654"/>
    <w:p w14:paraId="42825751" w14:textId="77777777" w:rsidR="00DF2830" w:rsidRDefault="00DF2830" w:rsidP="000C6810"/>
    <w:p w14:paraId="1D5CA681" w14:textId="77777777" w:rsidR="00DF2830" w:rsidRDefault="00DF2830" w:rsidP="00D00496"/>
    <w:p w14:paraId="066C61CF" w14:textId="77777777" w:rsidR="00DF2830" w:rsidRDefault="00DF2830"/>
    <w:p w14:paraId="06F0E57F" w14:textId="77777777" w:rsidR="00DF2830" w:rsidRDefault="00DF2830"/>
    <w:p w14:paraId="62A0DB74" w14:textId="77777777" w:rsidR="00DF2830" w:rsidRDefault="00DF2830" w:rsidP="00F63459"/>
    <w:p w14:paraId="500FD252" w14:textId="77777777" w:rsidR="00DF2830" w:rsidRDefault="00DF2830"/>
    <w:p w14:paraId="0A04842F" w14:textId="77777777" w:rsidR="00DF2830" w:rsidRDefault="00DF2830"/>
    <w:p w14:paraId="6A4FC43B" w14:textId="77777777" w:rsidR="00DF2830" w:rsidRDefault="00DF2830"/>
    <w:p w14:paraId="1127FE60" w14:textId="77777777" w:rsidR="00DF2830" w:rsidRDefault="00DF2830"/>
    <w:p w14:paraId="465674C7" w14:textId="77777777" w:rsidR="00DF2830" w:rsidRDefault="00DF2830"/>
    <w:p w14:paraId="7DCAD034" w14:textId="77777777" w:rsidR="00DF2830" w:rsidRDefault="00DF2830" w:rsidP="003A0DAC"/>
    <w:p w14:paraId="68A259E4" w14:textId="77777777" w:rsidR="00DF2830" w:rsidRDefault="00DF2830" w:rsidP="001464F5"/>
    <w:p w14:paraId="375F7B89" w14:textId="77777777" w:rsidR="00DF2830" w:rsidRDefault="00DF2830" w:rsidP="001464F5"/>
    <w:p w14:paraId="65130C56" w14:textId="77777777" w:rsidR="00DF2830" w:rsidRDefault="00DF2830" w:rsidP="006773C2"/>
    <w:p w14:paraId="26CD29B8" w14:textId="77777777" w:rsidR="00DF2830" w:rsidRDefault="00DF2830" w:rsidP="00EB7558"/>
    <w:p w14:paraId="27C62F98" w14:textId="77777777" w:rsidR="00DF2830" w:rsidRDefault="00DF2830" w:rsidP="00992DCF"/>
    <w:p w14:paraId="791C9316" w14:textId="77777777" w:rsidR="00DF2830" w:rsidRDefault="00DF2830"/>
    <w:p w14:paraId="5843AE06" w14:textId="77777777" w:rsidR="00DF2830" w:rsidRDefault="00DF2830"/>
    <w:p w14:paraId="3777FFE9" w14:textId="77777777" w:rsidR="00DF2830" w:rsidRDefault="00DF2830"/>
    <w:p w14:paraId="11A15E6C" w14:textId="77777777" w:rsidR="00DF2830" w:rsidRDefault="00DF2830" w:rsidP="004362C8"/>
    <w:p w14:paraId="76B0015D" w14:textId="77777777" w:rsidR="00DF2830" w:rsidRDefault="00DF2830"/>
    <w:p w14:paraId="59314C76" w14:textId="77777777" w:rsidR="00DF2830" w:rsidRDefault="00DF2830"/>
    <w:p w14:paraId="534F387D" w14:textId="77777777" w:rsidR="00DF2830" w:rsidRDefault="00DF2830" w:rsidP="00BC0E62"/>
    <w:p w14:paraId="2136E349" w14:textId="77777777" w:rsidR="00DF2830" w:rsidRDefault="00DF2830" w:rsidP="00BC0E62"/>
    <w:p w14:paraId="51BA331F" w14:textId="77777777" w:rsidR="00DF2830" w:rsidRDefault="00DF2830" w:rsidP="00DA2491"/>
    <w:p w14:paraId="6F4810AA" w14:textId="77777777" w:rsidR="00DF2830" w:rsidRDefault="00DF2830" w:rsidP="00480971"/>
    <w:p w14:paraId="3AB432E2" w14:textId="77777777" w:rsidR="00DF2830" w:rsidRDefault="00DF2830"/>
    <w:p w14:paraId="2E10DBF3" w14:textId="77777777" w:rsidR="00DF2830" w:rsidRDefault="00DF2830" w:rsidP="00E362C0"/>
    <w:p w14:paraId="57D2B691" w14:textId="77777777" w:rsidR="00DF2830" w:rsidRDefault="00DF2830"/>
    <w:p w14:paraId="49B2C8D8" w14:textId="77777777" w:rsidR="00DF2830" w:rsidRDefault="00DF2830"/>
    <w:p w14:paraId="6ACFDD15" w14:textId="77777777" w:rsidR="00DF2830" w:rsidRDefault="00DF2830"/>
    <w:p w14:paraId="43616DEF" w14:textId="77777777" w:rsidR="00DF2830" w:rsidRDefault="00DF2830" w:rsidP="00FA6098"/>
    <w:p w14:paraId="0BC334AE" w14:textId="77777777" w:rsidR="00DF2830" w:rsidRDefault="00DF2830" w:rsidP="007A78E2"/>
    <w:p w14:paraId="5AC8BC4B" w14:textId="77777777" w:rsidR="00DF2830" w:rsidRDefault="00DF2830" w:rsidP="00EA31AC"/>
    <w:p w14:paraId="61EC7537" w14:textId="77777777" w:rsidR="00DF2830" w:rsidRDefault="00DF2830" w:rsidP="00EA31AC"/>
    <w:p w14:paraId="4759B55E" w14:textId="77777777" w:rsidR="00DF2830" w:rsidRDefault="00DF2830" w:rsidP="001042EB"/>
    <w:p w14:paraId="578FB0B0" w14:textId="77777777" w:rsidR="00DF2830" w:rsidRDefault="00DF2830" w:rsidP="001042EB"/>
    <w:p w14:paraId="3E7A2C1A" w14:textId="77777777" w:rsidR="00DF2830" w:rsidRDefault="00DF2830" w:rsidP="001042EB"/>
    <w:p w14:paraId="6FFAA4F4" w14:textId="77777777" w:rsidR="00DF2830" w:rsidRDefault="00DF2830"/>
    <w:p w14:paraId="7D9717BA" w14:textId="77777777" w:rsidR="00DF2830" w:rsidRDefault="00DF2830"/>
    <w:p w14:paraId="28763AC6" w14:textId="77777777" w:rsidR="00DF2830" w:rsidRDefault="00DF2830" w:rsidP="00FC22A3"/>
    <w:p w14:paraId="5AB98FAD" w14:textId="77777777" w:rsidR="00DF2830" w:rsidRDefault="00DF2830" w:rsidP="00FC22A3"/>
    <w:p w14:paraId="1BC9C035" w14:textId="77777777" w:rsidR="00DF2830" w:rsidRDefault="00DF2830" w:rsidP="00FC22A3"/>
    <w:p w14:paraId="25DF7B5C" w14:textId="77777777" w:rsidR="00DF2830" w:rsidRDefault="00DF2830" w:rsidP="00FC22A3"/>
    <w:p w14:paraId="098C448D" w14:textId="77777777" w:rsidR="00DF2830" w:rsidRDefault="00DF2830"/>
    <w:p w14:paraId="652E9DAD" w14:textId="77777777" w:rsidR="00DF2830" w:rsidRDefault="00DF2830"/>
    <w:p w14:paraId="4863E87D" w14:textId="77777777" w:rsidR="00DF2830" w:rsidRDefault="00DF2830"/>
    <w:p w14:paraId="3BDAD9CE" w14:textId="77777777" w:rsidR="00DF2830" w:rsidRDefault="00DF2830" w:rsidP="0020471E"/>
    <w:p w14:paraId="55E277DF" w14:textId="77777777" w:rsidR="00DF2830" w:rsidRDefault="00DF2830"/>
    <w:p w14:paraId="6C1D7D27" w14:textId="77777777" w:rsidR="00DF2830" w:rsidRDefault="00DF2830" w:rsidP="00A452FD"/>
    <w:p w14:paraId="42572486" w14:textId="77777777" w:rsidR="00DF2830" w:rsidRDefault="00DF2830"/>
    <w:p w14:paraId="2420FD20" w14:textId="77777777" w:rsidR="00DF2830" w:rsidRDefault="00DF2830"/>
    <w:p w14:paraId="209B834D" w14:textId="77777777" w:rsidR="00DF2830" w:rsidRDefault="00DF2830" w:rsidP="001E479A"/>
    <w:p w14:paraId="0908F02D" w14:textId="77777777" w:rsidR="00DF2830" w:rsidRDefault="00DF2830" w:rsidP="00956345"/>
    <w:p w14:paraId="36F2A199" w14:textId="77777777" w:rsidR="00DF2830" w:rsidRDefault="00DF2830" w:rsidP="00956345"/>
    <w:p w14:paraId="152E4DB7" w14:textId="77777777" w:rsidR="00DF2830" w:rsidRDefault="00DF2830" w:rsidP="00506F96"/>
    <w:p w14:paraId="2C6824DF" w14:textId="77777777" w:rsidR="00DF2830" w:rsidRDefault="00DF2830" w:rsidP="00506F96"/>
    <w:p w14:paraId="325B4C1D" w14:textId="77777777" w:rsidR="00DF2830" w:rsidRDefault="00DF2830" w:rsidP="003F0280"/>
    <w:p w14:paraId="7383CADA" w14:textId="77777777" w:rsidR="00DF2830" w:rsidRDefault="00DF2830" w:rsidP="00C42194"/>
    <w:p w14:paraId="2209F0A1" w14:textId="77777777" w:rsidR="00DF2830" w:rsidRDefault="00DF2830" w:rsidP="00CF3394"/>
    <w:p w14:paraId="72610576" w14:textId="77777777" w:rsidR="00DF2830" w:rsidRDefault="00DF2830" w:rsidP="00CF3394"/>
    <w:p w14:paraId="0F1B69D2" w14:textId="77777777" w:rsidR="00DF2830" w:rsidRDefault="00DF2830"/>
    <w:p w14:paraId="29B74AC6" w14:textId="77777777" w:rsidR="00DF2830" w:rsidRDefault="00DF2830" w:rsidP="00C30496"/>
    <w:p w14:paraId="77BC4B38" w14:textId="77777777" w:rsidR="00DF2830" w:rsidRDefault="00DF2830" w:rsidP="00C30496"/>
    <w:p w14:paraId="0D9E9384" w14:textId="77777777" w:rsidR="00DF2830" w:rsidRDefault="00DF2830" w:rsidP="008262A9"/>
    <w:p w14:paraId="178DDF49" w14:textId="77777777" w:rsidR="00DF2830" w:rsidRDefault="00DF2830" w:rsidP="008262A9"/>
    <w:p w14:paraId="38BBAD11" w14:textId="77777777" w:rsidR="00DF2830" w:rsidRDefault="00DF2830" w:rsidP="00E22D64"/>
    <w:p w14:paraId="12EB2BD6" w14:textId="77777777" w:rsidR="00DF2830" w:rsidRDefault="00DF2830" w:rsidP="00E307B3"/>
    <w:p w14:paraId="62FD6F3B" w14:textId="77777777" w:rsidR="00DF2830" w:rsidRDefault="00DF2830" w:rsidP="00DB1756"/>
    <w:p w14:paraId="2FA11702" w14:textId="77777777" w:rsidR="00DF2830" w:rsidRDefault="00DF2830" w:rsidP="00DB1756"/>
    <w:p w14:paraId="51FC62C5" w14:textId="77777777" w:rsidR="00DF2830" w:rsidRDefault="00DF2830" w:rsidP="00DB5BE7"/>
    <w:p w14:paraId="5A65FE80" w14:textId="77777777" w:rsidR="00DF2830" w:rsidRDefault="00DF2830" w:rsidP="000B173F"/>
    <w:p w14:paraId="15E153A9" w14:textId="77777777" w:rsidR="00DF2830" w:rsidRDefault="00DF2830"/>
  </w:endnote>
  <w:endnote w:type="continuationSeparator" w:id="0">
    <w:p w14:paraId="1601A86C" w14:textId="77777777" w:rsidR="00DF2830" w:rsidRDefault="00DF2830" w:rsidP="005E1C80">
      <w:r>
        <w:continuationSeparator/>
      </w:r>
    </w:p>
    <w:p w14:paraId="58A6F9B2" w14:textId="77777777" w:rsidR="00DF2830" w:rsidRDefault="00DF2830" w:rsidP="005E1C80"/>
    <w:p w14:paraId="18C60E4B" w14:textId="77777777" w:rsidR="00DF2830" w:rsidRDefault="00DF2830" w:rsidP="005E1C80"/>
    <w:p w14:paraId="011F1D21" w14:textId="77777777" w:rsidR="00DF2830" w:rsidRDefault="00DF2830" w:rsidP="005E1C80"/>
    <w:p w14:paraId="21AD3236" w14:textId="77777777" w:rsidR="00DF2830" w:rsidRDefault="00DF2830" w:rsidP="005E1C80"/>
    <w:p w14:paraId="0C6C1671" w14:textId="77777777" w:rsidR="00DF2830" w:rsidRDefault="00DF2830" w:rsidP="005E1C80"/>
    <w:p w14:paraId="29A59D58" w14:textId="77777777" w:rsidR="00DF2830" w:rsidRDefault="00DF2830" w:rsidP="005E1C80"/>
    <w:p w14:paraId="51920236" w14:textId="77777777" w:rsidR="00DF2830" w:rsidRDefault="00DF2830" w:rsidP="005E1C80"/>
    <w:p w14:paraId="696BAD84" w14:textId="77777777" w:rsidR="00DF2830" w:rsidRDefault="00DF2830" w:rsidP="005E1C80"/>
    <w:p w14:paraId="62EC85A8" w14:textId="77777777" w:rsidR="00DF2830" w:rsidRDefault="00DF2830" w:rsidP="005E1C80"/>
    <w:p w14:paraId="26D05CAB" w14:textId="77777777" w:rsidR="00DF2830" w:rsidRDefault="00DF2830" w:rsidP="005E1C80"/>
    <w:p w14:paraId="227FCF69" w14:textId="77777777" w:rsidR="00DF2830" w:rsidRDefault="00DF2830" w:rsidP="005E1C80"/>
    <w:p w14:paraId="1C44A6F8" w14:textId="77777777" w:rsidR="00DF2830" w:rsidRDefault="00DF2830" w:rsidP="005E1C80"/>
    <w:p w14:paraId="10C637F0" w14:textId="77777777" w:rsidR="00DF2830" w:rsidRDefault="00DF2830" w:rsidP="005E1C80"/>
    <w:p w14:paraId="1F5C9C60" w14:textId="77777777" w:rsidR="00DF2830" w:rsidRDefault="00DF2830" w:rsidP="005E1C80"/>
    <w:p w14:paraId="3EE7CC77" w14:textId="77777777" w:rsidR="00DF2830" w:rsidRDefault="00DF2830" w:rsidP="005E1C80"/>
    <w:p w14:paraId="5D9BD6E8" w14:textId="77777777" w:rsidR="00DF2830" w:rsidRDefault="00DF2830" w:rsidP="005E1C80"/>
    <w:p w14:paraId="3E906EC7" w14:textId="77777777" w:rsidR="00DF2830" w:rsidRDefault="00DF2830" w:rsidP="005E1C80"/>
    <w:p w14:paraId="45F6A2BB" w14:textId="77777777" w:rsidR="00DF2830" w:rsidRDefault="00DF2830" w:rsidP="005E1C80"/>
    <w:p w14:paraId="21CDC2FE" w14:textId="77777777" w:rsidR="00DF2830" w:rsidRDefault="00DF2830" w:rsidP="005E1C80"/>
    <w:p w14:paraId="6DBE42B1" w14:textId="77777777" w:rsidR="00DF2830" w:rsidRDefault="00DF2830" w:rsidP="005E1C80"/>
    <w:p w14:paraId="371177E3" w14:textId="77777777" w:rsidR="00DF2830" w:rsidRDefault="00DF2830" w:rsidP="005E1C80"/>
    <w:p w14:paraId="34311569" w14:textId="77777777" w:rsidR="00DF2830" w:rsidRDefault="00DF2830" w:rsidP="005E1C80"/>
    <w:p w14:paraId="5A0F1DBB" w14:textId="77777777" w:rsidR="00DF2830" w:rsidRDefault="00DF2830" w:rsidP="005E1C80"/>
    <w:p w14:paraId="10F47ECE" w14:textId="77777777" w:rsidR="00DF2830" w:rsidRDefault="00DF2830" w:rsidP="005E1C80"/>
    <w:p w14:paraId="0EB15F95" w14:textId="77777777" w:rsidR="00DF2830" w:rsidRDefault="00DF2830" w:rsidP="005E1C80"/>
    <w:p w14:paraId="45AC9A31" w14:textId="77777777" w:rsidR="00DF2830" w:rsidRDefault="00DF2830" w:rsidP="005E1C80"/>
    <w:p w14:paraId="09A41316" w14:textId="77777777" w:rsidR="00DF2830" w:rsidRDefault="00DF2830" w:rsidP="005E1C80"/>
    <w:p w14:paraId="767CD8D4" w14:textId="77777777" w:rsidR="00DF2830" w:rsidRDefault="00DF2830" w:rsidP="005E1C80"/>
    <w:p w14:paraId="2E9732CE" w14:textId="77777777" w:rsidR="00DF2830" w:rsidRDefault="00DF2830" w:rsidP="005E1C80"/>
    <w:p w14:paraId="7984D0FD" w14:textId="77777777" w:rsidR="00DF2830" w:rsidRDefault="00DF2830" w:rsidP="005E1C80"/>
    <w:p w14:paraId="7752770A" w14:textId="77777777" w:rsidR="00DF2830" w:rsidRDefault="00DF2830" w:rsidP="005E1C80"/>
    <w:p w14:paraId="31ADA1A9" w14:textId="77777777" w:rsidR="00DF2830" w:rsidRDefault="00DF2830" w:rsidP="005E1C80"/>
    <w:p w14:paraId="6D1FA0F1" w14:textId="77777777" w:rsidR="00DF2830" w:rsidRDefault="00DF2830" w:rsidP="005E1C80"/>
    <w:p w14:paraId="716E2181" w14:textId="77777777" w:rsidR="00DF2830" w:rsidRDefault="00DF2830" w:rsidP="005E1C80"/>
    <w:p w14:paraId="290837B1" w14:textId="77777777" w:rsidR="00DF2830" w:rsidRDefault="00DF2830" w:rsidP="005E1C80"/>
    <w:p w14:paraId="3B4D5572" w14:textId="77777777" w:rsidR="00DF2830" w:rsidRDefault="00DF2830" w:rsidP="005E1C80"/>
    <w:p w14:paraId="20D3CF95" w14:textId="77777777" w:rsidR="00DF2830" w:rsidRDefault="00DF2830" w:rsidP="005E1C80"/>
    <w:p w14:paraId="78CF4072" w14:textId="77777777" w:rsidR="00DF2830" w:rsidRDefault="00DF2830" w:rsidP="005E1C80"/>
    <w:p w14:paraId="41E853E5" w14:textId="77777777" w:rsidR="00DF2830" w:rsidRDefault="00DF2830" w:rsidP="005E1C80"/>
    <w:p w14:paraId="08E7430C" w14:textId="77777777" w:rsidR="00DF2830" w:rsidRDefault="00DF2830" w:rsidP="005E1C80"/>
    <w:p w14:paraId="2B03E872" w14:textId="77777777" w:rsidR="00DF2830" w:rsidRDefault="00DF2830" w:rsidP="005E1C80"/>
    <w:p w14:paraId="4FF92306" w14:textId="77777777" w:rsidR="00DF2830" w:rsidRDefault="00DF2830" w:rsidP="005E1C80"/>
    <w:p w14:paraId="23C16D35" w14:textId="77777777" w:rsidR="00DF2830" w:rsidRDefault="00DF2830" w:rsidP="005E1C80"/>
    <w:p w14:paraId="4E873D6E" w14:textId="77777777" w:rsidR="00DF2830" w:rsidRDefault="00DF2830" w:rsidP="005E1C80"/>
    <w:p w14:paraId="354C8120" w14:textId="77777777" w:rsidR="00DF2830" w:rsidRDefault="00DF2830" w:rsidP="005E1C80"/>
    <w:p w14:paraId="53026C22" w14:textId="77777777" w:rsidR="00DF2830" w:rsidRDefault="00DF2830" w:rsidP="005E1C80"/>
    <w:p w14:paraId="1EFB4772" w14:textId="77777777" w:rsidR="00DF2830" w:rsidRDefault="00DF2830" w:rsidP="005E1C80"/>
    <w:p w14:paraId="28F093E4" w14:textId="77777777" w:rsidR="00DF2830" w:rsidRDefault="00DF2830"/>
    <w:p w14:paraId="30666380" w14:textId="77777777" w:rsidR="00DF2830" w:rsidRDefault="00DF2830" w:rsidP="001B58AF"/>
    <w:p w14:paraId="6303FEE3" w14:textId="77777777" w:rsidR="00DF2830" w:rsidRDefault="00DF2830" w:rsidP="00D676B8"/>
    <w:p w14:paraId="2B563F0E" w14:textId="77777777" w:rsidR="00DF2830" w:rsidRDefault="00DF2830"/>
    <w:p w14:paraId="26BDC7D7" w14:textId="77777777" w:rsidR="00DF2830" w:rsidRDefault="00DF2830"/>
    <w:p w14:paraId="59A84F15" w14:textId="77777777" w:rsidR="00DF2830" w:rsidRDefault="00DF2830" w:rsidP="00390369"/>
    <w:p w14:paraId="28EEB983" w14:textId="77777777" w:rsidR="00DF2830" w:rsidRDefault="00DF2830" w:rsidP="0080574D"/>
    <w:p w14:paraId="694FAB1B" w14:textId="77777777" w:rsidR="00DF2830" w:rsidRDefault="00DF2830"/>
    <w:p w14:paraId="306426D1" w14:textId="77777777" w:rsidR="00DF2830" w:rsidRDefault="00DF2830" w:rsidP="00DB4654"/>
    <w:p w14:paraId="0D31EB02" w14:textId="77777777" w:rsidR="00DF2830" w:rsidRDefault="00DF2830" w:rsidP="000C6810"/>
    <w:p w14:paraId="4F115F5A" w14:textId="77777777" w:rsidR="00DF2830" w:rsidRDefault="00DF2830" w:rsidP="00D00496"/>
    <w:p w14:paraId="6883DF4D" w14:textId="77777777" w:rsidR="00DF2830" w:rsidRDefault="00DF2830"/>
    <w:p w14:paraId="261A847C" w14:textId="77777777" w:rsidR="00DF2830" w:rsidRDefault="00DF2830"/>
    <w:p w14:paraId="62595805" w14:textId="77777777" w:rsidR="00DF2830" w:rsidRDefault="00DF2830" w:rsidP="00F63459"/>
    <w:p w14:paraId="1892A2E4" w14:textId="77777777" w:rsidR="00DF2830" w:rsidRDefault="00DF2830"/>
    <w:p w14:paraId="4C7FCDF5" w14:textId="77777777" w:rsidR="00DF2830" w:rsidRDefault="00DF2830"/>
    <w:p w14:paraId="5E0D14A2" w14:textId="77777777" w:rsidR="00DF2830" w:rsidRDefault="00DF2830"/>
    <w:p w14:paraId="36DD6285" w14:textId="77777777" w:rsidR="00DF2830" w:rsidRDefault="00DF2830"/>
    <w:p w14:paraId="66194FB9" w14:textId="77777777" w:rsidR="00DF2830" w:rsidRDefault="00DF2830"/>
    <w:p w14:paraId="74144A04" w14:textId="77777777" w:rsidR="00DF2830" w:rsidRDefault="00DF2830" w:rsidP="003A0DAC"/>
    <w:p w14:paraId="4968652D" w14:textId="77777777" w:rsidR="00DF2830" w:rsidRDefault="00DF2830" w:rsidP="001464F5"/>
    <w:p w14:paraId="44FE5493" w14:textId="77777777" w:rsidR="00DF2830" w:rsidRDefault="00DF2830" w:rsidP="001464F5"/>
    <w:p w14:paraId="6BFF7473" w14:textId="77777777" w:rsidR="00DF2830" w:rsidRDefault="00DF2830" w:rsidP="006773C2"/>
    <w:p w14:paraId="422352F1" w14:textId="77777777" w:rsidR="00DF2830" w:rsidRDefault="00DF2830" w:rsidP="00EB7558"/>
    <w:p w14:paraId="6031C86E" w14:textId="77777777" w:rsidR="00DF2830" w:rsidRDefault="00DF2830" w:rsidP="00992DCF"/>
    <w:p w14:paraId="70E31ED7" w14:textId="77777777" w:rsidR="00DF2830" w:rsidRDefault="00DF2830"/>
    <w:p w14:paraId="54231A1C" w14:textId="77777777" w:rsidR="00DF2830" w:rsidRDefault="00DF2830"/>
    <w:p w14:paraId="61AD95B0" w14:textId="77777777" w:rsidR="00DF2830" w:rsidRDefault="00DF2830"/>
    <w:p w14:paraId="5B5461E5" w14:textId="77777777" w:rsidR="00DF2830" w:rsidRDefault="00DF2830" w:rsidP="004362C8"/>
    <w:p w14:paraId="4F3C69AE" w14:textId="77777777" w:rsidR="00DF2830" w:rsidRDefault="00DF2830"/>
    <w:p w14:paraId="5BAF09BB" w14:textId="77777777" w:rsidR="00DF2830" w:rsidRDefault="00DF2830"/>
    <w:p w14:paraId="65153CBF" w14:textId="77777777" w:rsidR="00DF2830" w:rsidRDefault="00DF2830" w:rsidP="00BC0E62"/>
    <w:p w14:paraId="7AC86837" w14:textId="77777777" w:rsidR="00DF2830" w:rsidRDefault="00DF2830" w:rsidP="00BC0E62"/>
    <w:p w14:paraId="7552F758" w14:textId="77777777" w:rsidR="00DF2830" w:rsidRDefault="00DF2830" w:rsidP="00DA2491"/>
    <w:p w14:paraId="0AE7E46E" w14:textId="77777777" w:rsidR="00DF2830" w:rsidRDefault="00DF2830" w:rsidP="00480971"/>
    <w:p w14:paraId="7D33145E" w14:textId="77777777" w:rsidR="00DF2830" w:rsidRDefault="00DF2830"/>
    <w:p w14:paraId="2BA15422" w14:textId="77777777" w:rsidR="00DF2830" w:rsidRDefault="00DF2830" w:rsidP="00E362C0"/>
    <w:p w14:paraId="67256B19" w14:textId="77777777" w:rsidR="00DF2830" w:rsidRDefault="00DF2830"/>
    <w:p w14:paraId="218A9A9D" w14:textId="77777777" w:rsidR="00DF2830" w:rsidRDefault="00DF2830"/>
    <w:p w14:paraId="5D5A4E87" w14:textId="77777777" w:rsidR="00DF2830" w:rsidRDefault="00DF2830"/>
    <w:p w14:paraId="6C83748C" w14:textId="77777777" w:rsidR="00DF2830" w:rsidRDefault="00DF2830" w:rsidP="00FA6098"/>
    <w:p w14:paraId="0A1B0118" w14:textId="77777777" w:rsidR="00DF2830" w:rsidRDefault="00DF2830" w:rsidP="007A78E2"/>
    <w:p w14:paraId="4905AE4A" w14:textId="77777777" w:rsidR="00DF2830" w:rsidRDefault="00DF2830" w:rsidP="00EA31AC"/>
    <w:p w14:paraId="79FC2C0A" w14:textId="77777777" w:rsidR="00DF2830" w:rsidRDefault="00DF2830" w:rsidP="00EA31AC"/>
    <w:p w14:paraId="5A326FB2" w14:textId="77777777" w:rsidR="00DF2830" w:rsidRDefault="00DF2830" w:rsidP="001042EB"/>
    <w:p w14:paraId="5BF3E770" w14:textId="77777777" w:rsidR="00DF2830" w:rsidRDefault="00DF2830" w:rsidP="001042EB"/>
    <w:p w14:paraId="3702A37B" w14:textId="77777777" w:rsidR="00DF2830" w:rsidRDefault="00DF2830" w:rsidP="001042EB"/>
    <w:p w14:paraId="7B467FD2" w14:textId="77777777" w:rsidR="00DF2830" w:rsidRDefault="00DF2830"/>
    <w:p w14:paraId="5AA288D5" w14:textId="77777777" w:rsidR="00DF2830" w:rsidRDefault="00DF2830"/>
    <w:p w14:paraId="286842CD" w14:textId="77777777" w:rsidR="00DF2830" w:rsidRDefault="00DF2830" w:rsidP="00FC22A3"/>
    <w:p w14:paraId="42D769C5" w14:textId="77777777" w:rsidR="00DF2830" w:rsidRDefault="00DF2830" w:rsidP="00FC22A3"/>
    <w:p w14:paraId="5D01865A" w14:textId="77777777" w:rsidR="00DF2830" w:rsidRDefault="00DF2830" w:rsidP="00FC22A3"/>
    <w:p w14:paraId="1E8C1818" w14:textId="77777777" w:rsidR="00DF2830" w:rsidRDefault="00DF2830" w:rsidP="00FC22A3"/>
    <w:p w14:paraId="7F850BAF" w14:textId="77777777" w:rsidR="00DF2830" w:rsidRDefault="00DF2830"/>
    <w:p w14:paraId="2E1E36E8" w14:textId="77777777" w:rsidR="00DF2830" w:rsidRDefault="00DF2830"/>
    <w:p w14:paraId="582D1F59" w14:textId="77777777" w:rsidR="00DF2830" w:rsidRDefault="00DF2830"/>
    <w:p w14:paraId="56187498" w14:textId="77777777" w:rsidR="00DF2830" w:rsidRDefault="00DF2830" w:rsidP="0020471E"/>
    <w:p w14:paraId="033DCE34" w14:textId="77777777" w:rsidR="00DF2830" w:rsidRDefault="00DF2830"/>
    <w:p w14:paraId="751C5257" w14:textId="77777777" w:rsidR="00DF2830" w:rsidRDefault="00DF2830" w:rsidP="00A452FD"/>
    <w:p w14:paraId="5A8FCF50" w14:textId="77777777" w:rsidR="00DF2830" w:rsidRDefault="00DF2830"/>
    <w:p w14:paraId="5A111CA2" w14:textId="77777777" w:rsidR="00DF2830" w:rsidRDefault="00DF2830"/>
    <w:p w14:paraId="5D845442" w14:textId="77777777" w:rsidR="00DF2830" w:rsidRDefault="00DF2830" w:rsidP="001E479A"/>
    <w:p w14:paraId="38A146E9" w14:textId="77777777" w:rsidR="00DF2830" w:rsidRDefault="00DF2830" w:rsidP="00956345"/>
    <w:p w14:paraId="1E2A37CE" w14:textId="77777777" w:rsidR="00DF2830" w:rsidRDefault="00DF2830" w:rsidP="00956345"/>
    <w:p w14:paraId="54ABA789" w14:textId="77777777" w:rsidR="00DF2830" w:rsidRDefault="00DF2830" w:rsidP="00506F96"/>
    <w:p w14:paraId="58471A78" w14:textId="77777777" w:rsidR="00DF2830" w:rsidRDefault="00DF2830" w:rsidP="00506F96"/>
    <w:p w14:paraId="3ACF566B" w14:textId="77777777" w:rsidR="00DF2830" w:rsidRDefault="00DF2830" w:rsidP="003F0280"/>
    <w:p w14:paraId="3F332522" w14:textId="77777777" w:rsidR="00DF2830" w:rsidRDefault="00DF2830" w:rsidP="00C42194"/>
    <w:p w14:paraId="28245029" w14:textId="77777777" w:rsidR="00DF2830" w:rsidRDefault="00DF2830" w:rsidP="00CF3394"/>
    <w:p w14:paraId="14240153" w14:textId="77777777" w:rsidR="00DF2830" w:rsidRDefault="00DF2830" w:rsidP="00CF3394"/>
    <w:p w14:paraId="44538B1E" w14:textId="77777777" w:rsidR="00DF2830" w:rsidRDefault="00DF2830"/>
    <w:p w14:paraId="540CE00E" w14:textId="77777777" w:rsidR="00DF2830" w:rsidRDefault="00DF2830" w:rsidP="00C30496"/>
    <w:p w14:paraId="0CFC50FB" w14:textId="77777777" w:rsidR="00DF2830" w:rsidRDefault="00DF2830" w:rsidP="00C30496"/>
    <w:p w14:paraId="46BB6322" w14:textId="77777777" w:rsidR="00DF2830" w:rsidRDefault="00DF2830" w:rsidP="008262A9"/>
    <w:p w14:paraId="1DD6E0CD" w14:textId="77777777" w:rsidR="00DF2830" w:rsidRDefault="00DF2830" w:rsidP="008262A9"/>
    <w:p w14:paraId="577ADCF5" w14:textId="77777777" w:rsidR="00DF2830" w:rsidRDefault="00DF2830" w:rsidP="00E22D64"/>
    <w:p w14:paraId="1F7B7D98" w14:textId="77777777" w:rsidR="00DF2830" w:rsidRDefault="00DF2830" w:rsidP="00E307B3"/>
    <w:p w14:paraId="5F8DFAD9" w14:textId="77777777" w:rsidR="00DF2830" w:rsidRDefault="00DF2830" w:rsidP="00DB1756"/>
    <w:p w14:paraId="64DD2D5F" w14:textId="77777777" w:rsidR="00DF2830" w:rsidRDefault="00DF2830" w:rsidP="00DB1756"/>
    <w:p w14:paraId="14228DD9" w14:textId="77777777" w:rsidR="00DF2830" w:rsidRDefault="00DF2830" w:rsidP="00DB5BE7"/>
    <w:p w14:paraId="0CA88CBC" w14:textId="77777777" w:rsidR="00DF2830" w:rsidRDefault="00DF2830" w:rsidP="000B173F"/>
    <w:p w14:paraId="392BC60A" w14:textId="77777777" w:rsidR="00DF2830" w:rsidRDefault="00DF2830"/>
  </w:endnote>
  <w:endnote w:type="continuationNotice" w:id="1">
    <w:p w14:paraId="7D34D45A" w14:textId="77777777" w:rsidR="00DF2830" w:rsidRDefault="00DF283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A2FFB856-1C92-4B7E-998F-5055FA653ECE}"/>
    <w:embedBold r:id="rId2" w:fontKey="{315883A7-F2D9-4BA6-986E-AE835463088D}"/>
    <w:embedItalic r:id="rId3" w:fontKey="{C46174C0-B38E-43DF-9057-D5D0EFA649B0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4" w:fontKey="{7118BC8D-462F-46C1-86E5-8B4534BFE0BB}"/>
    <w:embedBold r:id="rId5" w:fontKey="{F8A42777-8168-48B5-B893-75662EDA1EEC}"/>
    <w:embedItalic r:id="rId6" w:fontKey="{851105D6-888F-47B3-8127-00960BB03DBF}"/>
    <w:embedBoldItalic r:id="rId7" w:fontKey="{E243DC40-2069-403B-97FC-42267DF6FC3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0DCEA26E-EDF4-48EA-9371-6230AD5376E4}"/>
    <w:embedBoldItalic r:id="rId9" w:fontKey="{D5A47546-907E-4F2B-B12F-35A5AE84CCC1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0" w:fontKey="{4F6B9E78-103F-4615-A52C-7B403D4D1968}"/>
    <w:embedBold r:id="rId11" w:fontKey="{D023BA48-90E9-4020-A954-323A73675CA3}"/>
    <w:embedBoldItalic r:id="rId12" w:fontKey="{E546BDB6-78ED-4B94-842F-35F49D2BA6D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E5A4289D-35D3-4DD5-86C2-81B07331833C}"/>
    <w:embedItalic r:id="rId14" w:fontKey="{85005B93-2606-43FF-9D67-AC28EDEFF64C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5" w:fontKey="{D7018CD4-170C-42C0-977D-A01C1D8FF7DC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16" w:fontKey="{F5DF83EA-68E4-457A-923B-94BC5A971C1A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7" w:fontKey="{A9DAE240-46EC-452C-A313-21487C1C4AFF}"/>
    <w:embedBold r:id="rId18" w:fontKey="{DBA239B3-C952-4F67-819F-7E2AF6167BB5}"/>
    <w:embedItalic r:id="rId19" w:fontKey="{B5C97D7F-62EA-4F88-BDC0-37B7381D97A9}"/>
    <w:embedBoldItalic r:id="rId20" w:fontKey="{DF148B25-98DF-449D-8E45-E2EBB990DEF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773BA" w14:textId="77777777" w:rsidR="005B6B24" w:rsidRDefault="005B6B2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FC0AF8" w14:textId="77777777" w:rsidR="00C85B15" w:rsidRDefault="00C85B15" w:rsidP="00C85B15">
    <w:pPr>
      <w:pStyle w:val="ab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74EE52" w14:textId="77777777" w:rsidR="00DF2830" w:rsidRDefault="00DF2830" w:rsidP="005E1C80">
      <w:r>
        <w:separator/>
      </w:r>
    </w:p>
    <w:p w14:paraId="7EE7BA12" w14:textId="77777777" w:rsidR="00DF2830" w:rsidRDefault="00DF2830" w:rsidP="005E1C80"/>
    <w:p w14:paraId="1ADA2F2A" w14:textId="77777777" w:rsidR="00DF2830" w:rsidRDefault="00DF2830" w:rsidP="005E1C80"/>
    <w:p w14:paraId="3F502404" w14:textId="77777777" w:rsidR="00DF2830" w:rsidRDefault="00DF2830" w:rsidP="005E1C80"/>
    <w:p w14:paraId="00828B6B" w14:textId="77777777" w:rsidR="00DF2830" w:rsidRDefault="00DF2830" w:rsidP="005E1C80"/>
    <w:p w14:paraId="2B2B32CE" w14:textId="77777777" w:rsidR="00DF2830" w:rsidRDefault="00DF2830" w:rsidP="005E1C80"/>
    <w:p w14:paraId="3348E5C0" w14:textId="77777777" w:rsidR="00DF2830" w:rsidRDefault="00DF2830" w:rsidP="005E1C80"/>
    <w:p w14:paraId="0EA2BEB9" w14:textId="77777777" w:rsidR="00DF2830" w:rsidRDefault="00DF2830" w:rsidP="005E1C80"/>
    <w:p w14:paraId="147B7160" w14:textId="77777777" w:rsidR="00DF2830" w:rsidRDefault="00DF2830" w:rsidP="005E1C80"/>
    <w:p w14:paraId="5EB92782" w14:textId="77777777" w:rsidR="00DF2830" w:rsidRDefault="00DF2830" w:rsidP="005E1C80"/>
    <w:p w14:paraId="002D8E32" w14:textId="77777777" w:rsidR="00DF2830" w:rsidRDefault="00DF2830" w:rsidP="005E1C80"/>
    <w:p w14:paraId="6EB4B56E" w14:textId="77777777" w:rsidR="00DF2830" w:rsidRDefault="00DF2830" w:rsidP="005E1C80"/>
    <w:p w14:paraId="25A12FAE" w14:textId="77777777" w:rsidR="00DF2830" w:rsidRDefault="00DF2830" w:rsidP="005E1C80"/>
    <w:p w14:paraId="33AEEBAC" w14:textId="77777777" w:rsidR="00DF2830" w:rsidRDefault="00DF2830" w:rsidP="005E1C80"/>
    <w:p w14:paraId="5893E792" w14:textId="77777777" w:rsidR="00DF2830" w:rsidRDefault="00DF2830" w:rsidP="005E1C80"/>
    <w:p w14:paraId="3D27ADD2" w14:textId="77777777" w:rsidR="00DF2830" w:rsidRDefault="00DF2830" w:rsidP="005E1C80"/>
    <w:p w14:paraId="36442CB4" w14:textId="77777777" w:rsidR="00DF2830" w:rsidRDefault="00DF2830" w:rsidP="005E1C80"/>
    <w:p w14:paraId="7073BFF1" w14:textId="77777777" w:rsidR="00DF2830" w:rsidRDefault="00DF2830" w:rsidP="005E1C80"/>
    <w:p w14:paraId="2397767D" w14:textId="77777777" w:rsidR="00DF2830" w:rsidRDefault="00DF2830" w:rsidP="005E1C80"/>
    <w:p w14:paraId="04A96FA8" w14:textId="77777777" w:rsidR="00DF2830" w:rsidRDefault="00DF2830" w:rsidP="005E1C80"/>
    <w:p w14:paraId="732D3620" w14:textId="77777777" w:rsidR="00DF2830" w:rsidRDefault="00DF2830" w:rsidP="005E1C80"/>
    <w:p w14:paraId="28826F60" w14:textId="77777777" w:rsidR="00DF2830" w:rsidRDefault="00DF2830" w:rsidP="005E1C80"/>
    <w:p w14:paraId="2EF77232" w14:textId="77777777" w:rsidR="00DF2830" w:rsidRDefault="00DF2830" w:rsidP="005E1C80"/>
    <w:p w14:paraId="65E4A41B" w14:textId="77777777" w:rsidR="00DF2830" w:rsidRDefault="00DF2830" w:rsidP="005E1C80"/>
    <w:p w14:paraId="0F7885A4" w14:textId="77777777" w:rsidR="00DF2830" w:rsidRDefault="00DF2830" w:rsidP="005E1C80"/>
    <w:p w14:paraId="1DAB9249" w14:textId="77777777" w:rsidR="00DF2830" w:rsidRDefault="00DF2830" w:rsidP="005E1C80"/>
    <w:p w14:paraId="5A17CCB7" w14:textId="77777777" w:rsidR="00DF2830" w:rsidRDefault="00DF2830" w:rsidP="005E1C80"/>
    <w:p w14:paraId="5E156C49" w14:textId="77777777" w:rsidR="00DF2830" w:rsidRDefault="00DF2830" w:rsidP="005E1C80"/>
    <w:p w14:paraId="76E80442" w14:textId="77777777" w:rsidR="00DF2830" w:rsidRDefault="00DF2830" w:rsidP="005E1C80"/>
    <w:p w14:paraId="3DF84CB7" w14:textId="77777777" w:rsidR="00DF2830" w:rsidRDefault="00DF2830" w:rsidP="005E1C80"/>
    <w:p w14:paraId="79A3E251" w14:textId="77777777" w:rsidR="00DF2830" w:rsidRDefault="00DF2830" w:rsidP="005E1C80"/>
    <w:p w14:paraId="1F2E3577" w14:textId="77777777" w:rsidR="00DF2830" w:rsidRDefault="00DF2830" w:rsidP="005E1C80"/>
    <w:p w14:paraId="4AC5C968" w14:textId="77777777" w:rsidR="00DF2830" w:rsidRDefault="00DF2830" w:rsidP="005E1C80"/>
    <w:p w14:paraId="20CC76F2" w14:textId="77777777" w:rsidR="00DF2830" w:rsidRDefault="00DF2830" w:rsidP="005E1C80"/>
    <w:p w14:paraId="5EFBE56C" w14:textId="77777777" w:rsidR="00DF2830" w:rsidRDefault="00DF2830" w:rsidP="005E1C80"/>
    <w:p w14:paraId="009D5354" w14:textId="77777777" w:rsidR="00DF2830" w:rsidRDefault="00DF2830" w:rsidP="005E1C80"/>
    <w:p w14:paraId="2E9270FE" w14:textId="77777777" w:rsidR="00DF2830" w:rsidRDefault="00DF2830" w:rsidP="005E1C80"/>
    <w:p w14:paraId="430591F2" w14:textId="77777777" w:rsidR="00DF2830" w:rsidRDefault="00DF2830" w:rsidP="005E1C80"/>
    <w:p w14:paraId="47BCD5CE" w14:textId="77777777" w:rsidR="00DF2830" w:rsidRDefault="00DF2830" w:rsidP="005E1C80"/>
    <w:p w14:paraId="32631CC0" w14:textId="77777777" w:rsidR="00DF2830" w:rsidRDefault="00DF2830" w:rsidP="005E1C80"/>
    <w:p w14:paraId="1F52AE38" w14:textId="77777777" w:rsidR="00DF2830" w:rsidRDefault="00DF2830" w:rsidP="005E1C80"/>
    <w:p w14:paraId="41F26439" w14:textId="77777777" w:rsidR="00DF2830" w:rsidRDefault="00DF2830" w:rsidP="005E1C80"/>
    <w:p w14:paraId="0AFBBC4C" w14:textId="77777777" w:rsidR="00DF2830" w:rsidRDefault="00DF2830" w:rsidP="005E1C80"/>
    <w:p w14:paraId="76735E10" w14:textId="77777777" w:rsidR="00DF2830" w:rsidRDefault="00DF2830" w:rsidP="005E1C80"/>
    <w:p w14:paraId="42EC7D54" w14:textId="77777777" w:rsidR="00DF2830" w:rsidRDefault="00DF2830" w:rsidP="005E1C80"/>
    <w:p w14:paraId="0590E08D" w14:textId="77777777" w:rsidR="00DF2830" w:rsidRDefault="00DF2830" w:rsidP="005E1C80"/>
    <w:p w14:paraId="22033D51" w14:textId="77777777" w:rsidR="00DF2830" w:rsidRDefault="00DF2830" w:rsidP="005E1C80"/>
    <w:p w14:paraId="715419D3" w14:textId="77777777" w:rsidR="00DF2830" w:rsidRDefault="00DF2830" w:rsidP="005E1C80"/>
    <w:p w14:paraId="426FA5D8" w14:textId="77777777" w:rsidR="00DF2830" w:rsidRDefault="00DF2830"/>
    <w:p w14:paraId="503A226A" w14:textId="77777777" w:rsidR="00DF2830" w:rsidRDefault="00DF2830" w:rsidP="001B58AF"/>
    <w:p w14:paraId="61471944" w14:textId="77777777" w:rsidR="00DF2830" w:rsidRDefault="00DF2830" w:rsidP="00D676B8"/>
    <w:p w14:paraId="7FA140F5" w14:textId="77777777" w:rsidR="00DF2830" w:rsidRDefault="00DF2830"/>
    <w:p w14:paraId="6845EF7D" w14:textId="77777777" w:rsidR="00DF2830" w:rsidRDefault="00DF2830"/>
    <w:p w14:paraId="5E016B3F" w14:textId="77777777" w:rsidR="00DF2830" w:rsidRDefault="00DF2830" w:rsidP="00390369"/>
    <w:p w14:paraId="777C2BBF" w14:textId="77777777" w:rsidR="00DF2830" w:rsidRDefault="00DF2830" w:rsidP="0080574D"/>
    <w:p w14:paraId="71A732BF" w14:textId="77777777" w:rsidR="00DF2830" w:rsidRDefault="00DF2830"/>
    <w:p w14:paraId="3652CD09" w14:textId="77777777" w:rsidR="00DF2830" w:rsidRDefault="00DF2830" w:rsidP="00DB4654"/>
    <w:p w14:paraId="2190B1A8" w14:textId="77777777" w:rsidR="00DF2830" w:rsidRDefault="00DF2830" w:rsidP="000C6810"/>
    <w:p w14:paraId="46FC3646" w14:textId="77777777" w:rsidR="00DF2830" w:rsidRDefault="00DF2830" w:rsidP="00D00496"/>
    <w:p w14:paraId="54BAF6C4" w14:textId="77777777" w:rsidR="00DF2830" w:rsidRDefault="00DF2830"/>
    <w:p w14:paraId="2399A727" w14:textId="77777777" w:rsidR="00DF2830" w:rsidRDefault="00DF2830"/>
    <w:p w14:paraId="58AE56DD" w14:textId="77777777" w:rsidR="00DF2830" w:rsidRDefault="00DF2830" w:rsidP="00F63459"/>
    <w:p w14:paraId="33473201" w14:textId="77777777" w:rsidR="00DF2830" w:rsidRDefault="00DF2830"/>
    <w:p w14:paraId="4D562269" w14:textId="77777777" w:rsidR="00DF2830" w:rsidRDefault="00DF2830"/>
    <w:p w14:paraId="7C72EC02" w14:textId="77777777" w:rsidR="00DF2830" w:rsidRDefault="00DF2830"/>
    <w:p w14:paraId="5FD50F12" w14:textId="77777777" w:rsidR="00DF2830" w:rsidRDefault="00DF2830"/>
    <w:p w14:paraId="0BB0199B" w14:textId="77777777" w:rsidR="00DF2830" w:rsidRDefault="00DF2830"/>
    <w:p w14:paraId="7DD310A5" w14:textId="77777777" w:rsidR="00DF2830" w:rsidRDefault="00DF2830" w:rsidP="003A0DAC"/>
    <w:p w14:paraId="253272C5" w14:textId="77777777" w:rsidR="00DF2830" w:rsidRDefault="00DF2830" w:rsidP="001464F5"/>
    <w:p w14:paraId="1B69A78A" w14:textId="77777777" w:rsidR="00DF2830" w:rsidRDefault="00DF2830" w:rsidP="001464F5"/>
    <w:p w14:paraId="3F4D26E9" w14:textId="77777777" w:rsidR="00DF2830" w:rsidRDefault="00DF2830" w:rsidP="006773C2"/>
    <w:p w14:paraId="0DDA80F4" w14:textId="77777777" w:rsidR="00DF2830" w:rsidRDefault="00DF2830" w:rsidP="00EB7558"/>
    <w:p w14:paraId="1291CEFC" w14:textId="77777777" w:rsidR="00DF2830" w:rsidRDefault="00DF2830" w:rsidP="00992DCF"/>
    <w:p w14:paraId="7EBE51D1" w14:textId="77777777" w:rsidR="00DF2830" w:rsidRDefault="00DF2830"/>
    <w:p w14:paraId="6655A893" w14:textId="77777777" w:rsidR="00DF2830" w:rsidRDefault="00DF2830"/>
    <w:p w14:paraId="7F30EDBC" w14:textId="77777777" w:rsidR="00DF2830" w:rsidRDefault="00DF2830"/>
    <w:p w14:paraId="131D3970" w14:textId="77777777" w:rsidR="00DF2830" w:rsidRDefault="00DF2830" w:rsidP="004362C8"/>
    <w:p w14:paraId="63314624" w14:textId="77777777" w:rsidR="00DF2830" w:rsidRDefault="00DF2830"/>
    <w:p w14:paraId="745CC5B7" w14:textId="77777777" w:rsidR="00DF2830" w:rsidRDefault="00DF2830"/>
    <w:p w14:paraId="2619FA3D" w14:textId="77777777" w:rsidR="00DF2830" w:rsidRDefault="00DF2830" w:rsidP="00BC0E62"/>
    <w:p w14:paraId="4DA1BA45" w14:textId="77777777" w:rsidR="00DF2830" w:rsidRDefault="00DF2830" w:rsidP="00BC0E62"/>
    <w:p w14:paraId="5073C72D" w14:textId="77777777" w:rsidR="00DF2830" w:rsidRDefault="00DF2830" w:rsidP="00DA2491"/>
    <w:p w14:paraId="04ACE896" w14:textId="77777777" w:rsidR="00DF2830" w:rsidRDefault="00DF2830" w:rsidP="00480971"/>
    <w:p w14:paraId="786370CB" w14:textId="77777777" w:rsidR="00DF2830" w:rsidRDefault="00DF2830"/>
    <w:p w14:paraId="19EB25B1" w14:textId="77777777" w:rsidR="00DF2830" w:rsidRDefault="00DF2830" w:rsidP="00E362C0"/>
    <w:p w14:paraId="6D11BA36" w14:textId="77777777" w:rsidR="00DF2830" w:rsidRDefault="00DF2830"/>
    <w:p w14:paraId="5C218B53" w14:textId="77777777" w:rsidR="00DF2830" w:rsidRDefault="00DF2830"/>
    <w:p w14:paraId="0DEAC39A" w14:textId="77777777" w:rsidR="00DF2830" w:rsidRDefault="00DF2830"/>
    <w:p w14:paraId="025E9343" w14:textId="77777777" w:rsidR="00DF2830" w:rsidRDefault="00DF2830" w:rsidP="00FA6098"/>
    <w:p w14:paraId="01441A2E" w14:textId="77777777" w:rsidR="00DF2830" w:rsidRDefault="00DF2830" w:rsidP="007A78E2"/>
    <w:p w14:paraId="2CAD09F7" w14:textId="77777777" w:rsidR="00DF2830" w:rsidRDefault="00DF2830" w:rsidP="00EA31AC"/>
    <w:p w14:paraId="05641C80" w14:textId="77777777" w:rsidR="00DF2830" w:rsidRDefault="00DF2830" w:rsidP="00EA31AC"/>
    <w:p w14:paraId="6CA5FDAD" w14:textId="77777777" w:rsidR="00DF2830" w:rsidRDefault="00DF2830" w:rsidP="001042EB"/>
    <w:p w14:paraId="3701CD9F" w14:textId="77777777" w:rsidR="00DF2830" w:rsidRDefault="00DF2830" w:rsidP="001042EB"/>
    <w:p w14:paraId="5B3A210E" w14:textId="77777777" w:rsidR="00DF2830" w:rsidRDefault="00DF2830" w:rsidP="001042EB"/>
    <w:p w14:paraId="6012FD30" w14:textId="77777777" w:rsidR="00DF2830" w:rsidRDefault="00DF2830"/>
    <w:p w14:paraId="5387F1E1" w14:textId="77777777" w:rsidR="00DF2830" w:rsidRDefault="00DF2830"/>
    <w:p w14:paraId="21571D9B" w14:textId="77777777" w:rsidR="00DF2830" w:rsidRDefault="00DF2830" w:rsidP="00FC22A3"/>
    <w:p w14:paraId="2617871F" w14:textId="77777777" w:rsidR="00DF2830" w:rsidRDefault="00DF2830" w:rsidP="00FC22A3"/>
    <w:p w14:paraId="6FA7727F" w14:textId="77777777" w:rsidR="00DF2830" w:rsidRDefault="00DF2830" w:rsidP="00FC22A3"/>
    <w:p w14:paraId="05E061DC" w14:textId="77777777" w:rsidR="00DF2830" w:rsidRDefault="00DF2830" w:rsidP="00FC22A3"/>
    <w:p w14:paraId="0C16E1CF" w14:textId="77777777" w:rsidR="00DF2830" w:rsidRDefault="00DF2830"/>
    <w:p w14:paraId="64E16E1B" w14:textId="77777777" w:rsidR="00DF2830" w:rsidRDefault="00DF2830"/>
    <w:p w14:paraId="3749EC95" w14:textId="77777777" w:rsidR="00DF2830" w:rsidRDefault="00DF2830"/>
    <w:p w14:paraId="2A05E3C0" w14:textId="77777777" w:rsidR="00DF2830" w:rsidRDefault="00DF2830" w:rsidP="0020471E"/>
    <w:p w14:paraId="3EFF0B80" w14:textId="77777777" w:rsidR="00DF2830" w:rsidRDefault="00DF2830"/>
    <w:p w14:paraId="596903AB" w14:textId="77777777" w:rsidR="00DF2830" w:rsidRDefault="00DF2830" w:rsidP="00A452FD"/>
    <w:p w14:paraId="2CBE8C9E" w14:textId="77777777" w:rsidR="00DF2830" w:rsidRDefault="00DF2830"/>
    <w:p w14:paraId="2525468B" w14:textId="77777777" w:rsidR="00DF2830" w:rsidRDefault="00DF2830"/>
    <w:p w14:paraId="220FFE5E" w14:textId="77777777" w:rsidR="00DF2830" w:rsidRDefault="00DF2830" w:rsidP="001E479A"/>
    <w:p w14:paraId="5A9E14A5" w14:textId="77777777" w:rsidR="00DF2830" w:rsidRDefault="00DF2830" w:rsidP="00956345"/>
    <w:p w14:paraId="7D8AD621" w14:textId="77777777" w:rsidR="00DF2830" w:rsidRDefault="00DF2830" w:rsidP="00956345"/>
    <w:p w14:paraId="5245A82C" w14:textId="77777777" w:rsidR="00DF2830" w:rsidRDefault="00DF2830" w:rsidP="00506F96"/>
    <w:p w14:paraId="5551874F" w14:textId="77777777" w:rsidR="00DF2830" w:rsidRDefault="00DF2830" w:rsidP="00506F96"/>
    <w:p w14:paraId="33C0CE0C" w14:textId="77777777" w:rsidR="00DF2830" w:rsidRDefault="00DF2830" w:rsidP="003F0280"/>
    <w:p w14:paraId="06AD6EDD" w14:textId="77777777" w:rsidR="00DF2830" w:rsidRDefault="00DF2830" w:rsidP="00C42194"/>
    <w:p w14:paraId="4682D938" w14:textId="77777777" w:rsidR="00DF2830" w:rsidRDefault="00DF2830" w:rsidP="00CF3394"/>
    <w:p w14:paraId="24D41761" w14:textId="77777777" w:rsidR="00DF2830" w:rsidRDefault="00DF2830" w:rsidP="00CF3394"/>
    <w:p w14:paraId="7791BC80" w14:textId="77777777" w:rsidR="00DF2830" w:rsidRDefault="00DF2830"/>
    <w:p w14:paraId="2CF979A8" w14:textId="77777777" w:rsidR="00DF2830" w:rsidRDefault="00DF2830" w:rsidP="00C30496"/>
    <w:p w14:paraId="79BCDEF2" w14:textId="77777777" w:rsidR="00DF2830" w:rsidRDefault="00DF2830" w:rsidP="00C30496"/>
    <w:p w14:paraId="5DC1DD9A" w14:textId="77777777" w:rsidR="00DF2830" w:rsidRDefault="00DF2830" w:rsidP="008262A9"/>
    <w:p w14:paraId="715F482A" w14:textId="77777777" w:rsidR="00DF2830" w:rsidRDefault="00DF2830" w:rsidP="008262A9"/>
    <w:p w14:paraId="6F6070AF" w14:textId="77777777" w:rsidR="00DF2830" w:rsidRDefault="00DF2830" w:rsidP="00E22D64"/>
    <w:p w14:paraId="61CFEC79" w14:textId="77777777" w:rsidR="00DF2830" w:rsidRDefault="00DF2830" w:rsidP="00E307B3"/>
    <w:p w14:paraId="00AFC463" w14:textId="77777777" w:rsidR="00DF2830" w:rsidRDefault="00DF2830" w:rsidP="00DB1756"/>
    <w:p w14:paraId="720DC90D" w14:textId="77777777" w:rsidR="00DF2830" w:rsidRDefault="00DF2830" w:rsidP="00DB1756"/>
    <w:p w14:paraId="15E6F5AE" w14:textId="77777777" w:rsidR="00DF2830" w:rsidRDefault="00DF2830" w:rsidP="00DB5BE7"/>
    <w:p w14:paraId="586BE043" w14:textId="77777777" w:rsidR="00DF2830" w:rsidRDefault="00DF2830" w:rsidP="000B173F"/>
    <w:p w14:paraId="3D875231" w14:textId="77777777" w:rsidR="00DF2830" w:rsidRDefault="00DF2830"/>
  </w:footnote>
  <w:footnote w:type="continuationSeparator" w:id="0">
    <w:p w14:paraId="5420648B" w14:textId="77777777" w:rsidR="00DF2830" w:rsidRDefault="00DF2830" w:rsidP="005E1C80">
      <w:r>
        <w:continuationSeparator/>
      </w:r>
    </w:p>
    <w:p w14:paraId="79BE166A" w14:textId="77777777" w:rsidR="00DF2830" w:rsidRDefault="00DF2830" w:rsidP="005E1C80"/>
    <w:p w14:paraId="0C6ECC42" w14:textId="77777777" w:rsidR="00DF2830" w:rsidRDefault="00DF2830" w:rsidP="005E1C80"/>
    <w:p w14:paraId="119EBB3F" w14:textId="77777777" w:rsidR="00DF2830" w:rsidRDefault="00DF2830" w:rsidP="005E1C80"/>
    <w:p w14:paraId="11822D5E" w14:textId="77777777" w:rsidR="00DF2830" w:rsidRDefault="00DF2830" w:rsidP="005E1C80"/>
    <w:p w14:paraId="4A131B95" w14:textId="77777777" w:rsidR="00DF2830" w:rsidRDefault="00DF2830" w:rsidP="005E1C80"/>
    <w:p w14:paraId="5A15F1F4" w14:textId="77777777" w:rsidR="00DF2830" w:rsidRDefault="00DF2830" w:rsidP="005E1C80"/>
    <w:p w14:paraId="16EFFAC8" w14:textId="77777777" w:rsidR="00DF2830" w:rsidRDefault="00DF2830" w:rsidP="005E1C80"/>
    <w:p w14:paraId="0F7475AB" w14:textId="77777777" w:rsidR="00DF2830" w:rsidRDefault="00DF2830" w:rsidP="005E1C80"/>
    <w:p w14:paraId="01D2DEA4" w14:textId="77777777" w:rsidR="00DF2830" w:rsidRDefault="00DF2830" w:rsidP="005E1C80"/>
    <w:p w14:paraId="11B3F1ED" w14:textId="77777777" w:rsidR="00DF2830" w:rsidRDefault="00DF2830" w:rsidP="005E1C80"/>
    <w:p w14:paraId="3F54DB5B" w14:textId="77777777" w:rsidR="00DF2830" w:rsidRDefault="00DF2830" w:rsidP="005E1C80"/>
    <w:p w14:paraId="356FFCC3" w14:textId="77777777" w:rsidR="00DF2830" w:rsidRDefault="00DF2830" w:rsidP="005E1C80"/>
    <w:p w14:paraId="2440A25A" w14:textId="77777777" w:rsidR="00DF2830" w:rsidRDefault="00DF2830" w:rsidP="005E1C80"/>
    <w:p w14:paraId="5EA1248B" w14:textId="77777777" w:rsidR="00DF2830" w:rsidRDefault="00DF2830" w:rsidP="005E1C80"/>
    <w:p w14:paraId="6703DE22" w14:textId="77777777" w:rsidR="00DF2830" w:rsidRDefault="00DF2830" w:rsidP="005E1C80"/>
    <w:p w14:paraId="1A6D9EF0" w14:textId="77777777" w:rsidR="00DF2830" w:rsidRDefault="00DF2830" w:rsidP="005E1C80"/>
    <w:p w14:paraId="7A7715D4" w14:textId="77777777" w:rsidR="00DF2830" w:rsidRDefault="00DF2830" w:rsidP="005E1C80"/>
    <w:p w14:paraId="458D7282" w14:textId="77777777" w:rsidR="00DF2830" w:rsidRDefault="00DF2830" w:rsidP="005E1C80"/>
    <w:p w14:paraId="5E6EAEE1" w14:textId="77777777" w:rsidR="00DF2830" w:rsidRDefault="00DF2830" w:rsidP="005E1C80"/>
    <w:p w14:paraId="5737DCC8" w14:textId="77777777" w:rsidR="00DF2830" w:rsidRDefault="00DF2830" w:rsidP="005E1C80"/>
    <w:p w14:paraId="151DC5D7" w14:textId="77777777" w:rsidR="00DF2830" w:rsidRDefault="00DF2830" w:rsidP="005E1C80"/>
    <w:p w14:paraId="323B9323" w14:textId="77777777" w:rsidR="00DF2830" w:rsidRDefault="00DF2830" w:rsidP="005E1C80"/>
    <w:p w14:paraId="32886AE0" w14:textId="77777777" w:rsidR="00DF2830" w:rsidRDefault="00DF2830" w:rsidP="005E1C80"/>
    <w:p w14:paraId="3678DFF4" w14:textId="77777777" w:rsidR="00DF2830" w:rsidRDefault="00DF2830" w:rsidP="005E1C80"/>
    <w:p w14:paraId="56345F8B" w14:textId="77777777" w:rsidR="00DF2830" w:rsidRDefault="00DF2830" w:rsidP="005E1C80"/>
    <w:p w14:paraId="32423169" w14:textId="77777777" w:rsidR="00DF2830" w:rsidRDefault="00DF2830" w:rsidP="005E1C80"/>
    <w:p w14:paraId="306E61C9" w14:textId="77777777" w:rsidR="00DF2830" w:rsidRDefault="00DF2830" w:rsidP="005E1C80"/>
    <w:p w14:paraId="15AA314A" w14:textId="77777777" w:rsidR="00DF2830" w:rsidRDefault="00DF2830" w:rsidP="005E1C80"/>
    <w:p w14:paraId="3D31B27C" w14:textId="77777777" w:rsidR="00DF2830" w:rsidRDefault="00DF2830" w:rsidP="005E1C80"/>
    <w:p w14:paraId="36990747" w14:textId="77777777" w:rsidR="00DF2830" w:rsidRDefault="00DF2830" w:rsidP="005E1C80"/>
    <w:p w14:paraId="27B90C88" w14:textId="77777777" w:rsidR="00DF2830" w:rsidRDefault="00DF2830" w:rsidP="005E1C80"/>
    <w:p w14:paraId="012279CD" w14:textId="77777777" w:rsidR="00DF2830" w:rsidRDefault="00DF2830" w:rsidP="005E1C80"/>
    <w:p w14:paraId="22A77063" w14:textId="77777777" w:rsidR="00DF2830" w:rsidRDefault="00DF2830" w:rsidP="005E1C80"/>
    <w:p w14:paraId="0C8F4150" w14:textId="77777777" w:rsidR="00DF2830" w:rsidRDefault="00DF2830" w:rsidP="005E1C80"/>
    <w:p w14:paraId="6EC953A4" w14:textId="77777777" w:rsidR="00DF2830" w:rsidRDefault="00DF2830" w:rsidP="005E1C80"/>
    <w:p w14:paraId="3C9ABE44" w14:textId="77777777" w:rsidR="00DF2830" w:rsidRDefault="00DF2830" w:rsidP="005E1C80"/>
    <w:p w14:paraId="1782065B" w14:textId="77777777" w:rsidR="00DF2830" w:rsidRDefault="00DF2830" w:rsidP="005E1C80"/>
    <w:p w14:paraId="723A87C1" w14:textId="77777777" w:rsidR="00DF2830" w:rsidRDefault="00DF2830" w:rsidP="005E1C80"/>
    <w:p w14:paraId="4A76E7E1" w14:textId="77777777" w:rsidR="00DF2830" w:rsidRDefault="00DF2830" w:rsidP="005E1C80"/>
    <w:p w14:paraId="4EAA8AD0" w14:textId="77777777" w:rsidR="00DF2830" w:rsidRDefault="00DF2830" w:rsidP="005E1C80"/>
    <w:p w14:paraId="7F9C32DD" w14:textId="77777777" w:rsidR="00DF2830" w:rsidRDefault="00DF2830" w:rsidP="005E1C80"/>
    <w:p w14:paraId="2658384E" w14:textId="77777777" w:rsidR="00DF2830" w:rsidRDefault="00DF2830" w:rsidP="005E1C80"/>
    <w:p w14:paraId="2174D118" w14:textId="77777777" w:rsidR="00DF2830" w:rsidRDefault="00DF2830" w:rsidP="005E1C80"/>
    <w:p w14:paraId="19864782" w14:textId="77777777" w:rsidR="00DF2830" w:rsidRDefault="00DF2830" w:rsidP="005E1C80"/>
    <w:p w14:paraId="4F720C22" w14:textId="77777777" w:rsidR="00DF2830" w:rsidRDefault="00DF2830" w:rsidP="005E1C80"/>
    <w:p w14:paraId="6548603F" w14:textId="77777777" w:rsidR="00DF2830" w:rsidRDefault="00DF2830" w:rsidP="005E1C80"/>
    <w:p w14:paraId="24A1404F" w14:textId="77777777" w:rsidR="00DF2830" w:rsidRDefault="00DF2830" w:rsidP="005E1C80"/>
    <w:p w14:paraId="592CCDFF" w14:textId="77777777" w:rsidR="00DF2830" w:rsidRDefault="00DF2830"/>
    <w:p w14:paraId="26E78B6D" w14:textId="77777777" w:rsidR="00DF2830" w:rsidRDefault="00DF2830" w:rsidP="001B58AF"/>
    <w:p w14:paraId="1BDC9BA2" w14:textId="77777777" w:rsidR="00DF2830" w:rsidRDefault="00DF2830" w:rsidP="00D676B8"/>
    <w:p w14:paraId="794B50D1" w14:textId="77777777" w:rsidR="00DF2830" w:rsidRDefault="00DF2830"/>
    <w:p w14:paraId="59686041" w14:textId="77777777" w:rsidR="00DF2830" w:rsidRDefault="00DF2830"/>
    <w:p w14:paraId="1441810C" w14:textId="77777777" w:rsidR="00DF2830" w:rsidRDefault="00DF2830" w:rsidP="00390369"/>
    <w:p w14:paraId="30005E43" w14:textId="77777777" w:rsidR="00DF2830" w:rsidRDefault="00DF2830" w:rsidP="0080574D"/>
    <w:p w14:paraId="192CECF6" w14:textId="77777777" w:rsidR="00DF2830" w:rsidRDefault="00DF2830"/>
    <w:p w14:paraId="6B8B4AD1" w14:textId="77777777" w:rsidR="00DF2830" w:rsidRDefault="00DF2830" w:rsidP="00DB4654"/>
    <w:p w14:paraId="59C22FA2" w14:textId="77777777" w:rsidR="00DF2830" w:rsidRDefault="00DF2830" w:rsidP="000C6810"/>
    <w:p w14:paraId="09AA2F80" w14:textId="77777777" w:rsidR="00DF2830" w:rsidRDefault="00DF2830" w:rsidP="00D00496"/>
    <w:p w14:paraId="60ECE637" w14:textId="77777777" w:rsidR="00DF2830" w:rsidRDefault="00DF2830"/>
    <w:p w14:paraId="7B48A5F7" w14:textId="77777777" w:rsidR="00DF2830" w:rsidRDefault="00DF2830"/>
    <w:p w14:paraId="2D13FAB4" w14:textId="77777777" w:rsidR="00DF2830" w:rsidRDefault="00DF2830" w:rsidP="00F63459"/>
    <w:p w14:paraId="72859C89" w14:textId="77777777" w:rsidR="00DF2830" w:rsidRDefault="00DF2830"/>
    <w:p w14:paraId="0AD3291C" w14:textId="77777777" w:rsidR="00DF2830" w:rsidRDefault="00DF2830"/>
    <w:p w14:paraId="61DCDC07" w14:textId="77777777" w:rsidR="00DF2830" w:rsidRDefault="00DF2830"/>
    <w:p w14:paraId="70F1F5F8" w14:textId="77777777" w:rsidR="00DF2830" w:rsidRDefault="00DF2830"/>
    <w:p w14:paraId="0D762DD9" w14:textId="77777777" w:rsidR="00DF2830" w:rsidRDefault="00DF2830"/>
    <w:p w14:paraId="09C98FF6" w14:textId="77777777" w:rsidR="00DF2830" w:rsidRDefault="00DF2830" w:rsidP="003A0DAC"/>
    <w:p w14:paraId="14A497B4" w14:textId="77777777" w:rsidR="00DF2830" w:rsidRDefault="00DF2830" w:rsidP="001464F5"/>
    <w:p w14:paraId="095C84DF" w14:textId="77777777" w:rsidR="00DF2830" w:rsidRDefault="00DF2830" w:rsidP="001464F5"/>
    <w:p w14:paraId="3D62267E" w14:textId="77777777" w:rsidR="00DF2830" w:rsidRDefault="00DF2830" w:rsidP="006773C2"/>
    <w:p w14:paraId="796B948C" w14:textId="77777777" w:rsidR="00DF2830" w:rsidRDefault="00DF2830" w:rsidP="00EB7558"/>
    <w:p w14:paraId="2F2ECAD4" w14:textId="77777777" w:rsidR="00DF2830" w:rsidRDefault="00DF2830" w:rsidP="00992DCF"/>
    <w:p w14:paraId="3127E62E" w14:textId="77777777" w:rsidR="00DF2830" w:rsidRDefault="00DF2830"/>
    <w:p w14:paraId="62B65145" w14:textId="77777777" w:rsidR="00DF2830" w:rsidRDefault="00DF2830"/>
    <w:p w14:paraId="0758A6C0" w14:textId="77777777" w:rsidR="00DF2830" w:rsidRDefault="00DF2830"/>
    <w:p w14:paraId="6F01CFB1" w14:textId="77777777" w:rsidR="00DF2830" w:rsidRDefault="00DF2830" w:rsidP="004362C8"/>
    <w:p w14:paraId="33899F21" w14:textId="77777777" w:rsidR="00DF2830" w:rsidRDefault="00DF2830"/>
    <w:p w14:paraId="41AA8922" w14:textId="77777777" w:rsidR="00DF2830" w:rsidRDefault="00DF2830"/>
    <w:p w14:paraId="465BB684" w14:textId="77777777" w:rsidR="00DF2830" w:rsidRDefault="00DF2830" w:rsidP="00BC0E62"/>
    <w:p w14:paraId="4775C5A3" w14:textId="77777777" w:rsidR="00DF2830" w:rsidRDefault="00DF2830" w:rsidP="00BC0E62"/>
    <w:p w14:paraId="0C2BD656" w14:textId="77777777" w:rsidR="00DF2830" w:rsidRDefault="00DF2830" w:rsidP="00DA2491"/>
    <w:p w14:paraId="08CA45BC" w14:textId="77777777" w:rsidR="00DF2830" w:rsidRDefault="00DF2830" w:rsidP="00480971"/>
    <w:p w14:paraId="52E20261" w14:textId="77777777" w:rsidR="00DF2830" w:rsidRDefault="00DF2830"/>
    <w:p w14:paraId="43822F36" w14:textId="77777777" w:rsidR="00DF2830" w:rsidRDefault="00DF2830" w:rsidP="00E362C0"/>
    <w:p w14:paraId="7459FAA3" w14:textId="77777777" w:rsidR="00DF2830" w:rsidRDefault="00DF2830"/>
    <w:p w14:paraId="3AF13F1E" w14:textId="77777777" w:rsidR="00DF2830" w:rsidRDefault="00DF2830"/>
    <w:p w14:paraId="540F3E22" w14:textId="77777777" w:rsidR="00DF2830" w:rsidRDefault="00DF2830"/>
    <w:p w14:paraId="67CF8F31" w14:textId="77777777" w:rsidR="00DF2830" w:rsidRDefault="00DF2830" w:rsidP="00FA6098"/>
    <w:p w14:paraId="20B539C6" w14:textId="77777777" w:rsidR="00DF2830" w:rsidRDefault="00DF2830" w:rsidP="007A78E2"/>
    <w:p w14:paraId="637614C7" w14:textId="77777777" w:rsidR="00DF2830" w:rsidRDefault="00DF2830" w:rsidP="00EA31AC"/>
    <w:p w14:paraId="44080ACE" w14:textId="77777777" w:rsidR="00DF2830" w:rsidRDefault="00DF2830" w:rsidP="00EA31AC"/>
    <w:p w14:paraId="03936BFD" w14:textId="77777777" w:rsidR="00DF2830" w:rsidRDefault="00DF2830" w:rsidP="001042EB"/>
    <w:p w14:paraId="49A272A5" w14:textId="77777777" w:rsidR="00DF2830" w:rsidRDefault="00DF2830" w:rsidP="001042EB"/>
    <w:p w14:paraId="78150472" w14:textId="77777777" w:rsidR="00DF2830" w:rsidRDefault="00DF2830" w:rsidP="001042EB"/>
    <w:p w14:paraId="595887D1" w14:textId="77777777" w:rsidR="00DF2830" w:rsidRDefault="00DF2830"/>
    <w:p w14:paraId="345F4740" w14:textId="77777777" w:rsidR="00DF2830" w:rsidRDefault="00DF2830"/>
    <w:p w14:paraId="463D326C" w14:textId="77777777" w:rsidR="00DF2830" w:rsidRDefault="00DF2830" w:rsidP="00FC22A3"/>
    <w:p w14:paraId="34C440B6" w14:textId="77777777" w:rsidR="00DF2830" w:rsidRDefault="00DF2830" w:rsidP="00FC22A3"/>
    <w:p w14:paraId="67F35A09" w14:textId="77777777" w:rsidR="00DF2830" w:rsidRDefault="00DF2830" w:rsidP="00FC22A3"/>
    <w:p w14:paraId="7DD1F5E4" w14:textId="77777777" w:rsidR="00DF2830" w:rsidRDefault="00DF2830" w:rsidP="00FC22A3"/>
    <w:p w14:paraId="7AD317DF" w14:textId="77777777" w:rsidR="00DF2830" w:rsidRDefault="00DF2830"/>
    <w:p w14:paraId="0F47C385" w14:textId="77777777" w:rsidR="00DF2830" w:rsidRDefault="00DF2830"/>
    <w:p w14:paraId="4F248262" w14:textId="77777777" w:rsidR="00DF2830" w:rsidRDefault="00DF2830"/>
    <w:p w14:paraId="46AAC4DD" w14:textId="77777777" w:rsidR="00DF2830" w:rsidRDefault="00DF2830" w:rsidP="0020471E"/>
    <w:p w14:paraId="204F3545" w14:textId="77777777" w:rsidR="00DF2830" w:rsidRDefault="00DF2830"/>
    <w:p w14:paraId="19BB4986" w14:textId="77777777" w:rsidR="00DF2830" w:rsidRDefault="00DF2830" w:rsidP="00A452FD"/>
    <w:p w14:paraId="410048A9" w14:textId="77777777" w:rsidR="00DF2830" w:rsidRDefault="00DF2830"/>
    <w:p w14:paraId="42F050F6" w14:textId="77777777" w:rsidR="00DF2830" w:rsidRDefault="00DF2830"/>
    <w:p w14:paraId="185ED7D8" w14:textId="77777777" w:rsidR="00DF2830" w:rsidRDefault="00DF2830" w:rsidP="001E479A"/>
    <w:p w14:paraId="098B3138" w14:textId="77777777" w:rsidR="00DF2830" w:rsidRDefault="00DF2830" w:rsidP="00956345"/>
    <w:p w14:paraId="3BEBEA37" w14:textId="77777777" w:rsidR="00DF2830" w:rsidRDefault="00DF2830" w:rsidP="00956345"/>
    <w:p w14:paraId="648514A6" w14:textId="77777777" w:rsidR="00DF2830" w:rsidRDefault="00DF2830" w:rsidP="00506F96"/>
    <w:p w14:paraId="607607E2" w14:textId="77777777" w:rsidR="00DF2830" w:rsidRDefault="00DF2830" w:rsidP="00506F96"/>
    <w:p w14:paraId="2B19524D" w14:textId="77777777" w:rsidR="00DF2830" w:rsidRDefault="00DF2830" w:rsidP="003F0280"/>
    <w:p w14:paraId="05772EB7" w14:textId="77777777" w:rsidR="00DF2830" w:rsidRDefault="00DF2830" w:rsidP="00C42194"/>
    <w:p w14:paraId="4847D4AF" w14:textId="77777777" w:rsidR="00DF2830" w:rsidRDefault="00DF2830" w:rsidP="00CF3394"/>
    <w:p w14:paraId="06B70BE1" w14:textId="77777777" w:rsidR="00DF2830" w:rsidRDefault="00DF2830" w:rsidP="00CF3394"/>
    <w:p w14:paraId="374F6319" w14:textId="77777777" w:rsidR="00DF2830" w:rsidRDefault="00DF2830"/>
    <w:p w14:paraId="7B997DEF" w14:textId="77777777" w:rsidR="00DF2830" w:rsidRDefault="00DF2830" w:rsidP="00C30496"/>
    <w:p w14:paraId="4A814172" w14:textId="77777777" w:rsidR="00DF2830" w:rsidRDefault="00DF2830" w:rsidP="00C30496"/>
    <w:p w14:paraId="5BB8838F" w14:textId="77777777" w:rsidR="00DF2830" w:rsidRDefault="00DF2830" w:rsidP="008262A9"/>
    <w:p w14:paraId="509BFA49" w14:textId="77777777" w:rsidR="00DF2830" w:rsidRDefault="00DF2830" w:rsidP="008262A9"/>
    <w:p w14:paraId="0ADDAD98" w14:textId="77777777" w:rsidR="00DF2830" w:rsidRDefault="00DF2830" w:rsidP="00E22D64"/>
    <w:p w14:paraId="75596959" w14:textId="77777777" w:rsidR="00DF2830" w:rsidRDefault="00DF2830" w:rsidP="00E307B3"/>
    <w:p w14:paraId="022B5FF7" w14:textId="77777777" w:rsidR="00DF2830" w:rsidRDefault="00DF2830" w:rsidP="00DB1756"/>
    <w:p w14:paraId="550D381B" w14:textId="77777777" w:rsidR="00DF2830" w:rsidRDefault="00DF2830" w:rsidP="00DB1756"/>
    <w:p w14:paraId="772E588C" w14:textId="77777777" w:rsidR="00DF2830" w:rsidRDefault="00DF2830" w:rsidP="00DB5BE7"/>
    <w:p w14:paraId="4807E38D" w14:textId="77777777" w:rsidR="00DF2830" w:rsidRDefault="00DF2830" w:rsidP="000B173F"/>
    <w:p w14:paraId="71B17941" w14:textId="77777777" w:rsidR="00DF2830" w:rsidRDefault="00DF2830"/>
  </w:footnote>
  <w:footnote w:type="continuationNotice" w:id="1">
    <w:p w14:paraId="5FB4A117" w14:textId="77777777" w:rsidR="00DF2830" w:rsidRDefault="00DF2830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320C53" w14:textId="77777777" w:rsidR="005B6B24" w:rsidRDefault="005B6B24" w:rsidP="008848D9">
    <w:pPr>
      <w:pStyle w:val="ad"/>
      <w:ind w:firstLine="8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34F4A">
      <w:rPr>
        <w:noProof/>
        <w:cs/>
      </w:rPr>
      <w:t>ง</w:t>
    </w:r>
    <w:r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643967" w14:textId="77777777" w:rsidR="005B6B24" w:rsidRPr="00BD0E0C" w:rsidRDefault="005B6B24" w:rsidP="00B20993">
    <w:pPr>
      <w:ind w:left="7920"/>
    </w:pPr>
    <w:r>
      <w:fldChar w:fldCharType="begin"/>
    </w:r>
    <w:r>
      <w:instrText xml:space="preserve"> PAGE   \* MERGEFORMAT </w:instrText>
    </w:r>
    <w:r>
      <w:fldChar w:fldCharType="separate"/>
    </w:r>
    <w:r w:rsidR="00934F4A">
      <w:rPr>
        <w:noProof/>
      </w:rPr>
      <w:t>2</w:t>
    </w:r>
    <w:r>
      <w:rPr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8C1794" w14:textId="77777777" w:rsidR="005B6B24" w:rsidRDefault="005B6B24" w:rsidP="008848D9">
    <w:pPr>
      <w:pStyle w:val="ad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A2A43" w14:textId="77777777" w:rsidR="00C85B15" w:rsidRDefault="00C85B15" w:rsidP="008848D9">
    <w:pPr>
      <w:pStyle w:val="ad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818515" w14:textId="77777777" w:rsidR="005B6B24" w:rsidRDefault="005B6B24" w:rsidP="00CD1F9B">
    <w:pPr>
      <w:pStyle w:val="ad"/>
      <w:ind w:firstLine="851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66176"/>
    <w:multiLevelType w:val="multilevel"/>
    <w:tmpl w:val="1752E5C8"/>
    <w:lvl w:ilvl="0">
      <w:start w:val="1"/>
      <w:numFmt w:val="decimal"/>
      <w:pStyle w:val="25CM"/>
      <w:lvlText w:val="(%1)"/>
      <w:lvlJc w:val="left"/>
      <w:pPr>
        <w:ind w:left="1778" w:hanging="360"/>
      </w:pPr>
      <w:rPr>
        <w:rFonts w:hint="default"/>
        <w:sz w:val="32"/>
        <w:szCs w:val="32"/>
        <w:lang w:bidi="th-TH"/>
      </w:rPr>
    </w:lvl>
    <w:lvl w:ilvl="1">
      <w:start w:val="1"/>
      <w:numFmt w:val="decimal"/>
      <w:suff w:val="space"/>
      <w:lvlText w:val="%1.%2"/>
      <w:lvlJc w:val="left"/>
      <w:pPr>
        <w:ind w:left="0" w:firstLine="1701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985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54"/>
        </w:tabs>
        <w:ind w:left="365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374"/>
        </w:tabs>
        <w:ind w:left="437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094"/>
        </w:tabs>
        <w:ind w:left="509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814"/>
        </w:tabs>
        <w:ind w:left="581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534"/>
        </w:tabs>
        <w:ind w:left="653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54"/>
        </w:tabs>
        <w:ind w:left="7254" w:hanging="180"/>
      </w:pPr>
      <w:rPr>
        <w:rFonts w:hint="default"/>
      </w:rPr>
    </w:lvl>
  </w:abstractNum>
  <w:abstractNum w:abstractNumId="1" w15:restartNumberingAfterBreak="0">
    <w:nsid w:val="110D407F"/>
    <w:multiLevelType w:val="hybridMultilevel"/>
    <w:tmpl w:val="69E05404"/>
    <w:lvl w:ilvl="0" w:tplc="1DD244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EC2FCE"/>
    <w:multiLevelType w:val="multilevel"/>
    <w:tmpl w:val="6838B732"/>
    <w:lvl w:ilvl="0">
      <w:start w:val="1"/>
      <w:numFmt w:val="decimal"/>
      <w:pStyle w:val="3CM"/>
      <w:suff w:val="space"/>
      <w:lvlText w:val="%1."/>
      <w:lvlJc w:val="left"/>
      <w:pPr>
        <w:ind w:left="0" w:firstLine="1701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2268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suff w:val="space"/>
      <w:lvlText w:val="%4)"/>
      <w:lvlJc w:val="left"/>
      <w:pPr>
        <w:ind w:left="928" w:firstLine="773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4">
      <w:start w:val="1"/>
      <w:numFmt w:val="decimal"/>
      <w:suff w:val="space"/>
      <w:lvlText w:val="%1.%2.%3.%4.%5"/>
      <w:lvlJc w:val="left"/>
      <w:pPr>
        <w:ind w:left="28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24"/>
        </w:tabs>
        <w:ind w:left="338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244"/>
        </w:tabs>
        <w:ind w:left="38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04"/>
        </w:tabs>
        <w:ind w:left="438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324"/>
        </w:tabs>
        <w:ind w:left="4964" w:hanging="1440"/>
      </w:pPr>
      <w:rPr>
        <w:rFonts w:hint="default"/>
      </w:rPr>
    </w:lvl>
  </w:abstractNum>
  <w:abstractNum w:abstractNumId="3" w15:restartNumberingAfterBreak="0">
    <w:nsid w:val="1EEE4E8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6ED7C01"/>
    <w:multiLevelType w:val="hybridMultilevel"/>
    <w:tmpl w:val="13620B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72602D"/>
    <w:multiLevelType w:val="multilevel"/>
    <w:tmpl w:val="3FD2D1E4"/>
    <w:lvl w:ilvl="0">
      <w:start w:val="1"/>
      <w:numFmt w:val="thaiLetters"/>
      <w:pStyle w:val="9"/>
      <w:suff w:val="nothing"/>
      <w:lvlText w:val="ภาคผนวก %1"/>
      <w:lvlJc w:val="left"/>
      <w:pPr>
        <w:ind w:left="0" w:firstLine="0"/>
      </w:pPr>
      <w:rPr>
        <w:rFonts w:ascii="Angsana New" w:hAnsi="Angsana New" w:cs="Angsana New" w:hint="default"/>
        <w:b/>
        <w:bCs/>
        <w:i w:val="0"/>
        <w:iCs w:val="0"/>
        <w:sz w:val="36"/>
        <w:szCs w:val="36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345E3E94"/>
    <w:multiLevelType w:val="multilevel"/>
    <w:tmpl w:val="0C86C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A730664"/>
    <w:multiLevelType w:val="hybridMultilevel"/>
    <w:tmpl w:val="F3FE1DC8"/>
    <w:lvl w:ilvl="0" w:tplc="12C6AD40">
      <w:start w:val="7"/>
      <w:numFmt w:val="bullet"/>
      <w:lvlText w:val="-"/>
      <w:lvlJc w:val="left"/>
      <w:pPr>
        <w:ind w:left="32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8" w15:restartNumberingAfterBreak="0">
    <w:nsid w:val="44ED738B"/>
    <w:multiLevelType w:val="multilevel"/>
    <w:tmpl w:val="8EE8C206"/>
    <w:lvl w:ilvl="0">
      <w:start w:val="1"/>
      <w:numFmt w:val="decimal"/>
      <w:pStyle w:val="15"/>
      <w:suff w:val="space"/>
      <w:lvlText w:val="%1."/>
      <w:lvlJc w:val="left"/>
      <w:pPr>
        <w:ind w:left="0" w:firstLine="851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13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418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1701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  <w:rPr>
        <w:rFonts w:hint="default"/>
      </w:rPr>
    </w:lvl>
  </w:abstractNum>
  <w:abstractNum w:abstractNumId="9" w15:restartNumberingAfterBreak="0">
    <w:nsid w:val="46A4508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4B4F67B4"/>
    <w:multiLevelType w:val="multilevel"/>
    <w:tmpl w:val="586A35BE"/>
    <w:lvl w:ilvl="0">
      <w:start w:val="1"/>
      <w:numFmt w:val="decimal"/>
      <w:pStyle w:val="35CM"/>
      <w:suff w:val="space"/>
      <w:lvlText w:val="%1.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2268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suff w:val="space"/>
      <w:lvlText w:val="%4)"/>
      <w:lvlJc w:val="left"/>
      <w:pPr>
        <w:ind w:left="928" w:firstLine="773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4">
      <w:start w:val="1"/>
      <w:numFmt w:val="decimal"/>
      <w:suff w:val="space"/>
      <w:lvlText w:val="%1.%2.%3.%4.%5"/>
      <w:lvlJc w:val="left"/>
      <w:pPr>
        <w:ind w:left="28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24"/>
        </w:tabs>
        <w:ind w:left="338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244"/>
        </w:tabs>
        <w:ind w:left="38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04"/>
        </w:tabs>
        <w:ind w:left="438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324"/>
        </w:tabs>
        <w:ind w:left="4964" w:hanging="1440"/>
      </w:pPr>
      <w:rPr>
        <w:rFonts w:hint="default"/>
      </w:rPr>
    </w:lvl>
  </w:abstractNum>
  <w:abstractNum w:abstractNumId="11" w15:restartNumberingAfterBreak="0">
    <w:nsid w:val="4D35337B"/>
    <w:multiLevelType w:val="multilevel"/>
    <w:tmpl w:val="58040BD6"/>
    <w:lvl w:ilvl="0">
      <w:start w:val="1"/>
      <w:numFmt w:val="decimal"/>
      <w:pStyle w:val="1"/>
      <w:suff w:val="nothing"/>
      <w:lvlText w:val="บทที่ %1"/>
      <w:lvlJc w:val="left"/>
      <w:rPr>
        <w:rFonts w:ascii="TH SarabunPSK" w:hAnsi="TH SarabunPSK" w:cs="TH SarabunPSK"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36"/>
        <w:szCs w:val="36"/>
        <w:u w:val="none"/>
        <w:vertAlign w:val="baseline"/>
        <w:em w:val="none"/>
      </w:rPr>
    </w:lvl>
    <w:lvl w:ilvl="1">
      <w:start w:val="1"/>
      <w:numFmt w:val="decimal"/>
      <w:pStyle w:val="2"/>
      <w:suff w:val="space"/>
      <w:lvlText w:val="%1.%2"/>
      <w:lvlJc w:val="left"/>
      <w:pPr>
        <w:ind w:left="180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142" w:firstLine="113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141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4DB01193"/>
    <w:multiLevelType w:val="multilevel"/>
    <w:tmpl w:val="E61415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EDB5DA2"/>
    <w:multiLevelType w:val="multilevel"/>
    <w:tmpl w:val="0409001F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57523B11"/>
    <w:multiLevelType w:val="hybridMultilevel"/>
    <w:tmpl w:val="7AF6A348"/>
    <w:lvl w:ilvl="0" w:tplc="58E25EE4">
      <w:start w:val="1"/>
      <w:numFmt w:val="decimal"/>
      <w:lvlText w:val="2.2.%1."/>
      <w:lvlJc w:val="left"/>
      <w:pPr>
        <w:ind w:left="144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7EC3CB3"/>
    <w:multiLevelType w:val="multilevel"/>
    <w:tmpl w:val="C8945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333678A"/>
    <w:multiLevelType w:val="hybridMultilevel"/>
    <w:tmpl w:val="E74E31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79F0AAF"/>
    <w:multiLevelType w:val="hybridMultilevel"/>
    <w:tmpl w:val="09729DCE"/>
    <w:lvl w:ilvl="0" w:tplc="9D2ABDFC">
      <w:numFmt w:val="decimal"/>
      <w:lvlText w:val=""/>
      <w:lvlJc w:val="left"/>
    </w:lvl>
    <w:lvl w:ilvl="1" w:tplc="04090019">
      <w:numFmt w:val="decimal"/>
      <w:lvlText w:val=""/>
      <w:lvlJc w:val="left"/>
    </w:lvl>
    <w:lvl w:ilvl="2" w:tplc="0409001B">
      <w:numFmt w:val="decimal"/>
      <w:lvlText w:val=""/>
      <w:lvlJc w:val="left"/>
    </w:lvl>
    <w:lvl w:ilvl="3" w:tplc="0409000F">
      <w:numFmt w:val="decimal"/>
      <w:lvlText w:val=""/>
      <w:lvlJc w:val="left"/>
    </w:lvl>
    <w:lvl w:ilvl="4" w:tplc="04090019">
      <w:numFmt w:val="decimal"/>
      <w:lvlText w:val=""/>
      <w:lvlJc w:val="left"/>
    </w:lvl>
    <w:lvl w:ilvl="5" w:tplc="0409001B">
      <w:numFmt w:val="decimal"/>
      <w:lvlText w:val=""/>
      <w:lvlJc w:val="left"/>
    </w:lvl>
    <w:lvl w:ilvl="6" w:tplc="0409000F">
      <w:numFmt w:val="decimal"/>
      <w:lvlText w:val=""/>
      <w:lvlJc w:val="left"/>
    </w:lvl>
    <w:lvl w:ilvl="7" w:tplc="04090019">
      <w:numFmt w:val="decimal"/>
      <w:lvlText w:val=""/>
      <w:lvlJc w:val="left"/>
    </w:lvl>
    <w:lvl w:ilvl="8" w:tplc="0409001B">
      <w:numFmt w:val="decimal"/>
      <w:lvlText w:val=""/>
      <w:lvlJc w:val="left"/>
    </w:lvl>
  </w:abstractNum>
  <w:abstractNum w:abstractNumId="18" w15:restartNumberingAfterBreak="0">
    <w:nsid w:val="68717D58"/>
    <w:multiLevelType w:val="multilevel"/>
    <w:tmpl w:val="EF649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9702E49"/>
    <w:multiLevelType w:val="multilevel"/>
    <w:tmpl w:val="75C44DBE"/>
    <w:lvl w:ilvl="0">
      <w:start w:val="1"/>
      <w:numFmt w:val="decimal"/>
      <w:pStyle w:val="2CM"/>
      <w:lvlText w:val="%1)"/>
      <w:lvlJc w:val="left"/>
      <w:pPr>
        <w:ind w:left="1494" w:hanging="360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418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701"/>
      </w:pPr>
      <w:rPr>
        <w:rFonts w:hint="default"/>
      </w:rPr>
    </w:lvl>
    <w:lvl w:ilvl="3">
      <w:start w:val="1"/>
      <w:numFmt w:val="decimal"/>
      <w:lvlText w:val="%3.%4"/>
      <w:lvlJc w:val="left"/>
      <w:pPr>
        <w:tabs>
          <w:tab w:val="num" w:pos="2552"/>
        </w:tabs>
        <w:ind w:left="0" w:firstLine="1985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658"/>
        </w:tabs>
        <w:ind w:left="46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378"/>
        </w:tabs>
        <w:ind w:left="53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098"/>
        </w:tabs>
        <w:ind w:left="60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818"/>
        </w:tabs>
        <w:ind w:left="68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538"/>
        </w:tabs>
        <w:ind w:left="7538" w:hanging="180"/>
      </w:pPr>
      <w:rPr>
        <w:rFonts w:hint="default"/>
      </w:rPr>
    </w:lvl>
  </w:abstractNum>
  <w:abstractNum w:abstractNumId="20" w15:restartNumberingAfterBreak="0">
    <w:nsid w:val="69FA7736"/>
    <w:multiLevelType w:val="multilevel"/>
    <w:tmpl w:val="2D824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FD04FE9"/>
    <w:multiLevelType w:val="multilevel"/>
    <w:tmpl w:val="D0D295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52920208">
    <w:abstractNumId w:val="11"/>
  </w:num>
  <w:num w:numId="2" w16cid:durableId="1228609007">
    <w:abstractNumId w:val="5"/>
  </w:num>
  <w:num w:numId="3" w16cid:durableId="795877094">
    <w:abstractNumId w:val="8"/>
  </w:num>
  <w:num w:numId="4" w16cid:durableId="870990741">
    <w:abstractNumId w:val="0"/>
  </w:num>
  <w:num w:numId="5" w16cid:durableId="486555382">
    <w:abstractNumId w:val="19"/>
  </w:num>
  <w:num w:numId="6" w16cid:durableId="752817436">
    <w:abstractNumId w:val="10"/>
  </w:num>
  <w:num w:numId="7" w16cid:durableId="397173840">
    <w:abstractNumId w:val="2"/>
  </w:num>
  <w:num w:numId="8" w16cid:durableId="180377119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877042151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00265523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514137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2631029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72459845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51397173">
    <w:abstractNumId w:val="4"/>
  </w:num>
  <w:num w:numId="15" w16cid:durableId="259417862">
    <w:abstractNumId w:val="16"/>
  </w:num>
  <w:num w:numId="16" w16cid:durableId="181895406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083994705">
    <w:abstractNumId w:val="14"/>
  </w:num>
  <w:num w:numId="18" w16cid:durableId="2063629803">
    <w:abstractNumId w:val="13"/>
  </w:num>
  <w:num w:numId="19" w16cid:durableId="662122843">
    <w:abstractNumId w:val="17"/>
  </w:num>
  <w:num w:numId="20" w16cid:durableId="127941497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20834538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629584179">
    <w:abstractNumId w:val="3"/>
  </w:num>
  <w:num w:numId="23" w16cid:durableId="1523161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00474617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57582023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0016322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4525010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82898106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31387494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6902827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51507680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50885992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62373313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65222564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28674371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36170972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3913477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7696782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384987358">
    <w:abstractNumId w:val="7"/>
  </w:num>
  <w:num w:numId="40" w16cid:durableId="1350374169">
    <w:abstractNumId w:val="6"/>
  </w:num>
  <w:num w:numId="41" w16cid:durableId="2082826309">
    <w:abstractNumId w:val="9"/>
  </w:num>
  <w:num w:numId="42" w16cid:durableId="612859485">
    <w:abstractNumId w:val="20"/>
  </w:num>
  <w:num w:numId="43" w16cid:durableId="535699279">
    <w:abstractNumId w:val="21"/>
  </w:num>
  <w:num w:numId="44" w16cid:durableId="1602563228">
    <w:abstractNumId w:val="12"/>
  </w:num>
  <w:num w:numId="45" w16cid:durableId="1533808766">
    <w:abstractNumId w:val="1"/>
  </w:num>
  <w:num w:numId="46" w16cid:durableId="492111006">
    <w:abstractNumId w:val="15"/>
  </w:num>
  <w:num w:numId="47" w16cid:durableId="2136631179">
    <w:abstractNumId w:val="1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embedTrueTypeFonts/>
  <w:proofState w:spelling="clean" w:grammar="clean"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VancouverMSU-Update&lt;/Style&gt;&lt;LeftDelim&gt;{&lt;/LeftDelim&gt;&lt;RightDelim&gt;}&lt;/RightDelim&gt;&lt;FontName&gt;Angsana New&lt;/FontName&gt;&lt;FontSize&gt;16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ssl.enl&lt;/item&gt;&lt;/Libraries&gt;&lt;/ENLibraries&gt;"/>
  </w:docVars>
  <w:rsids>
    <w:rsidRoot w:val="005103A9"/>
    <w:rsid w:val="00000620"/>
    <w:rsid w:val="00001263"/>
    <w:rsid w:val="00001408"/>
    <w:rsid w:val="00001601"/>
    <w:rsid w:val="000030E5"/>
    <w:rsid w:val="00003324"/>
    <w:rsid w:val="0000422B"/>
    <w:rsid w:val="000042E6"/>
    <w:rsid w:val="00004572"/>
    <w:rsid w:val="000049FA"/>
    <w:rsid w:val="0000671E"/>
    <w:rsid w:val="000076EA"/>
    <w:rsid w:val="00007871"/>
    <w:rsid w:val="000100B4"/>
    <w:rsid w:val="00010808"/>
    <w:rsid w:val="00011993"/>
    <w:rsid w:val="00011CD3"/>
    <w:rsid w:val="00012074"/>
    <w:rsid w:val="000143D6"/>
    <w:rsid w:val="00015137"/>
    <w:rsid w:val="000157D8"/>
    <w:rsid w:val="00015D3A"/>
    <w:rsid w:val="00015FB3"/>
    <w:rsid w:val="00017188"/>
    <w:rsid w:val="00017ACF"/>
    <w:rsid w:val="000202D1"/>
    <w:rsid w:val="00020CC3"/>
    <w:rsid w:val="00020EB7"/>
    <w:rsid w:val="000212EA"/>
    <w:rsid w:val="000216F3"/>
    <w:rsid w:val="00022157"/>
    <w:rsid w:val="000232AC"/>
    <w:rsid w:val="000236BB"/>
    <w:rsid w:val="000255A5"/>
    <w:rsid w:val="0002581C"/>
    <w:rsid w:val="00026B59"/>
    <w:rsid w:val="00026B95"/>
    <w:rsid w:val="000272A6"/>
    <w:rsid w:val="00027D56"/>
    <w:rsid w:val="00030FBC"/>
    <w:rsid w:val="00031017"/>
    <w:rsid w:val="00031C33"/>
    <w:rsid w:val="000321F7"/>
    <w:rsid w:val="0003251F"/>
    <w:rsid w:val="00033278"/>
    <w:rsid w:val="0003511D"/>
    <w:rsid w:val="00035B1C"/>
    <w:rsid w:val="000361EA"/>
    <w:rsid w:val="00037108"/>
    <w:rsid w:val="0003729B"/>
    <w:rsid w:val="00037775"/>
    <w:rsid w:val="000379D2"/>
    <w:rsid w:val="00037E70"/>
    <w:rsid w:val="000405BF"/>
    <w:rsid w:val="00041BEC"/>
    <w:rsid w:val="00042147"/>
    <w:rsid w:val="00042E8A"/>
    <w:rsid w:val="0004325D"/>
    <w:rsid w:val="000440DC"/>
    <w:rsid w:val="00044A7D"/>
    <w:rsid w:val="00044C17"/>
    <w:rsid w:val="000451B6"/>
    <w:rsid w:val="000457C7"/>
    <w:rsid w:val="00046044"/>
    <w:rsid w:val="00046CBB"/>
    <w:rsid w:val="00047E9B"/>
    <w:rsid w:val="0005024C"/>
    <w:rsid w:val="00051082"/>
    <w:rsid w:val="00051CD6"/>
    <w:rsid w:val="0005228E"/>
    <w:rsid w:val="00052F58"/>
    <w:rsid w:val="00053309"/>
    <w:rsid w:val="00054883"/>
    <w:rsid w:val="000557DC"/>
    <w:rsid w:val="00056534"/>
    <w:rsid w:val="00057533"/>
    <w:rsid w:val="00057BEC"/>
    <w:rsid w:val="00060037"/>
    <w:rsid w:val="000606B2"/>
    <w:rsid w:val="00060F87"/>
    <w:rsid w:val="000614DD"/>
    <w:rsid w:val="00061735"/>
    <w:rsid w:val="00061C56"/>
    <w:rsid w:val="0006296B"/>
    <w:rsid w:val="0006327F"/>
    <w:rsid w:val="00063F18"/>
    <w:rsid w:val="0006494D"/>
    <w:rsid w:val="00064971"/>
    <w:rsid w:val="00064DD0"/>
    <w:rsid w:val="00065D04"/>
    <w:rsid w:val="00065E38"/>
    <w:rsid w:val="00066AF4"/>
    <w:rsid w:val="00066D2C"/>
    <w:rsid w:val="00066FA7"/>
    <w:rsid w:val="00067328"/>
    <w:rsid w:val="00070E22"/>
    <w:rsid w:val="000711D4"/>
    <w:rsid w:val="00071ED1"/>
    <w:rsid w:val="00072168"/>
    <w:rsid w:val="00072A93"/>
    <w:rsid w:val="00073E89"/>
    <w:rsid w:val="00074AB1"/>
    <w:rsid w:val="000755E5"/>
    <w:rsid w:val="00076BDC"/>
    <w:rsid w:val="0007702A"/>
    <w:rsid w:val="00080803"/>
    <w:rsid w:val="000808A5"/>
    <w:rsid w:val="000822F7"/>
    <w:rsid w:val="00082372"/>
    <w:rsid w:val="000825B7"/>
    <w:rsid w:val="00082846"/>
    <w:rsid w:val="000847BA"/>
    <w:rsid w:val="00084DDD"/>
    <w:rsid w:val="000852A2"/>
    <w:rsid w:val="0008642B"/>
    <w:rsid w:val="00086652"/>
    <w:rsid w:val="00086B7F"/>
    <w:rsid w:val="00086CA3"/>
    <w:rsid w:val="00086D05"/>
    <w:rsid w:val="00086F80"/>
    <w:rsid w:val="0008711E"/>
    <w:rsid w:val="0008750B"/>
    <w:rsid w:val="00087600"/>
    <w:rsid w:val="0008777D"/>
    <w:rsid w:val="00090293"/>
    <w:rsid w:val="000911F3"/>
    <w:rsid w:val="00091EA0"/>
    <w:rsid w:val="000920CE"/>
    <w:rsid w:val="00092573"/>
    <w:rsid w:val="00092B51"/>
    <w:rsid w:val="000931BA"/>
    <w:rsid w:val="0009417E"/>
    <w:rsid w:val="000947FE"/>
    <w:rsid w:val="00097665"/>
    <w:rsid w:val="00097E7F"/>
    <w:rsid w:val="000A002C"/>
    <w:rsid w:val="000A02CC"/>
    <w:rsid w:val="000A06CE"/>
    <w:rsid w:val="000A2731"/>
    <w:rsid w:val="000A2B11"/>
    <w:rsid w:val="000A2C59"/>
    <w:rsid w:val="000A5928"/>
    <w:rsid w:val="000A6855"/>
    <w:rsid w:val="000A70E4"/>
    <w:rsid w:val="000A7A82"/>
    <w:rsid w:val="000B173F"/>
    <w:rsid w:val="000B1C99"/>
    <w:rsid w:val="000B1EB8"/>
    <w:rsid w:val="000B1F6A"/>
    <w:rsid w:val="000B3B3C"/>
    <w:rsid w:val="000B3ED0"/>
    <w:rsid w:val="000B43DC"/>
    <w:rsid w:val="000B4539"/>
    <w:rsid w:val="000B46B1"/>
    <w:rsid w:val="000B4BFB"/>
    <w:rsid w:val="000B5376"/>
    <w:rsid w:val="000B5561"/>
    <w:rsid w:val="000B60FB"/>
    <w:rsid w:val="000B62DC"/>
    <w:rsid w:val="000B7664"/>
    <w:rsid w:val="000B77D6"/>
    <w:rsid w:val="000C071A"/>
    <w:rsid w:val="000C0971"/>
    <w:rsid w:val="000C1169"/>
    <w:rsid w:val="000C1C8D"/>
    <w:rsid w:val="000C2C68"/>
    <w:rsid w:val="000C325F"/>
    <w:rsid w:val="000C3C3E"/>
    <w:rsid w:val="000C4DAD"/>
    <w:rsid w:val="000C4E4A"/>
    <w:rsid w:val="000C4E63"/>
    <w:rsid w:val="000C6475"/>
    <w:rsid w:val="000C6810"/>
    <w:rsid w:val="000C691D"/>
    <w:rsid w:val="000D02F1"/>
    <w:rsid w:val="000D0766"/>
    <w:rsid w:val="000D0F07"/>
    <w:rsid w:val="000D10C7"/>
    <w:rsid w:val="000D112F"/>
    <w:rsid w:val="000D1335"/>
    <w:rsid w:val="000D15F6"/>
    <w:rsid w:val="000D1B69"/>
    <w:rsid w:val="000D1CF9"/>
    <w:rsid w:val="000D3513"/>
    <w:rsid w:val="000D3A3A"/>
    <w:rsid w:val="000D49B8"/>
    <w:rsid w:val="000D50DB"/>
    <w:rsid w:val="000D540E"/>
    <w:rsid w:val="000D76E9"/>
    <w:rsid w:val="000E1162"/>
    <w:rsid w:val="000E17A4"/>
    <w:rsid w:val="000E1992"/>
    <w:rsid w:val="000E1DF4"/>
    <w:rsid w:val="000E2AC9"/>
    <w:rsid w:val="000E3961"/>
    <w:rsid w:val="000E3D03"/>
    <w:rsid w:val="000E48DB"/>
    <w:rsid w:val="000E4DC7"/>
    <w:rsid w:val="000E5509"/>
    <w:rsid w:val="000E6547"/>
    <w:rsid w:val="000E6C13"/>
    <w:rsid w:val="000E6D49"/>
    <w:rsid w:val="000E6E86"/>
    <w:rsid w:val="000F0A45"/>
    <w:rsid w:val="000F1518"/>
    <w:rsid w:val="000F23BD"/>
    <w:rsid w:val="000F2C84"/>
    <w:rsid w:val="000F467F"/>
    <w:rsid w:val="000F4EA3"/>
    <w:rsid w:val="000F571D"/>
    <w:rsid w:val="000F59D4"/>
    <w:rsid w:val="000F5D7E"/>
    <w:rsid w:val="000F6232"/>
    <w:rsid w:val="000F6525"/>
    <w:rsid w:val="000F703C"/>
    <w:rsid w:val="001001A4"/>
    <w:rsid w:val="00102406"/>
    <w:rsid w:val="00102FBF"/>
    <w:rsid w:val="00103192"/>
    <w:rsid w:val="00103232"/>
    <w:rsid w:val="00103997"/>
    <w:rsid w:val="0010416E"/>
    <w:rsid w:val="001042EB"/>
    <w:rsid w:val="00104E76"/>
    <w:rsid w:val="0010548D"/>
    <w:rsid w:val="001056BE"/>
    <w:rsid w:val="0010597A"/>
    <w:rsid w:val="0010684F"/>
    <w:rsid w:val="00106ADE"/>
    <w:rsid w:val="00106D6F"/>
    <w:rsid w:val="00106F49"/>
    <w:rsid w:val="0010707F"/>
    <w:rsid w:val="00107728"/>
    <w:rsid w:val="001115F9"/>
    <w:rsid w:val="00111B83"/>
    <w:rsid w:val="001127C6"/>
    <w:rsid w:val="0011470A"/>
    <w:rsid w:val="001148FC"/>
    <w:rsid w:val="00114DC3"/>
    <w:rsid w:val="00115161"/>
    <w:rsid w:val="0011565A"/>
    <w:rsid w:val="001170F8"/>
    <w:rsid w:val="00117A21"/>
    <w:rsid w:val="00117BAB"/>
    <w:rsid w:val="00117E9B"/>
    <w:rsid w:val="00120447"/>
    <w:rsid w:val="00120FF6"/>
    <w:rsid w:val="001210D2"/>
    <w:rsid w:val="0012195F"/>
    <w:rsid w:val="00121BC4"/>
    <w:rsid w:val="00121D6F"/>
    <w:rsid w:val="00121F41"/>
    <w:rsid w:val="00122FF9"/>
    <w:rsid w:val="0012501A"/>
    <w:rsid w:val="001250E1"/>
    <w:rsid w:val="0012523E"/>
    <w:rsid w:val="00125665"/>
    <w:rsid w:val="00125E40"/>
    <w:rsid w:val="001266C1"/>
    <w:rsid w:val="00127168"/>
    <w:rsid w:val="00127527"/>
    <w:rsid w:val="001300CF"/>
    <w:rsid w:val="00130CE4"/>
    <w:rsid w:val="001318CD"/>
    <w:rsid w:val="001318E8"/>
    <w:rsid w:val="0013238C"/>
    <w:rsid w:val="00132925"/>
    <w:rsid w:val="001329E1"/>
    <w:rsid w:val="001331E8"/>
    <w:rsid w:val="00133BF9"/>
    <w:rsid w:val="00133CFC"/>
    <w:rsid w:val="00134219"/>
    <w:rsid w:val="0013432C"/>
    <w:rsid w:val="0013576D"/>
    <w:rsid w:val="0013796B"/>
    <w:rsid w:val="00137E85"/>
    <w:rsid w:val="00140027"/>
    <w:rsid w:val="0014010C"/>
    <w:rsid w:val="001406AE"/>
    <w:rsid w:val="0014148B"/>
    <w:rsid w:val="00141992"/>
    <w:rsid w:val="00141CC8"/>
    <w:rsid w:val="0014327F"/>
    <w:rsid w:val="00143979"/>
    <w:rsid w:val="0014477F"/>
    <w:rsid w:val="001464F5"/>
    <w:rsid w:val="0014655E"/>
    <w:rsid w:val="00146E7C"/>
    <w:rsid w:val="00147687"/>
    <w:rsid w:val="00147FAD"/>
    <w:rsid w:val="001524D5"/>
    <w:rsid w:val="00153C82"/>
    <w:rsid w:val="001544F0"/>
    <w:rsid w:val="00154926"/>
    <w:rsid w:val="001550B3"/>
    <w:rsid w:val="0015569B"/>
    <w:rsid w:val="001557F1"/>
    <w:rsid w:val="00155819"/>
    <w:rsid w:val="00156DFB"/>
    <w:rsid w:val="00157A6C"/>
    <w:rsid w:val="00160A58"/>
    <w:rsid w:val="001618A5"/>
    <w:rsid w:val="00163AB8"/>
    <w:rsid w:val="00163C91"/>
    <w:rsid w:val="00163CB5"/>
    <w:rsid w:val="001648C1"/>
    <w:rsid w:val="001655C4"/>
    <w:rsid w:val="00166EFC"/>
    <w:rsid w:val="00167165"/>
    <w:rsid w:val="00167DBF"/>
    <w:rsid w:val="0017093B"/>
    <w:rsid w:val="0017123E"/>
    <w:rsid w:val="0017234B"/>
    <w:rsid w:val="00172A25"/>
    <w:rsid w:val="00172CD5"/>
    <w:rsid w:val="001735E8"/>
    <w:rsid w:val="001738A2"/>
    <w:rsid w:val="00174399"/>
    <w:rsid w:val="001764BC"/>
    <w:rsid w:val="00176570"/>
    <w:rsid w:val="00180E58"/>
    <w:rsid w:val="001810A1"/>
    <w:rsid w:val="00181DE9"/>
    <w:rsid w:val="00181FEA"/>
    <w:rsid w:val="00183A5D"/>
    <w:rsid w:val="00183D40"/>
    <w:rsid w:val="001843F4"/>
    <w:rsid w:val="00186DE4"/>
    <w:rsid w:val="00186EFA"/>
    <w:rsid w:val="00187204"/>
    <w:rsid w:val="001872DB"/>
    <w:rsid w:val="00187950"/>
    <w:rsid w:val="00187A8F"/>
    <w:rsid w:val="00187CD3"/>
    <w:rsid w:val="00190A70"/>
    <w:rsid w:val="0019241D"/>
    <w:rsid w:val="0019287A"/>
    <w:rsid w:val="00192B75"/>
    <w:rsid w:val="00192F04"/>
    <w:rsid w:val="00193B07"/>
    <w:rsid w:val="001956D2"/>
    <w:rsid w:val="00195B12"/>
    <w:rsid w:val="00195E20"/>
    <w:rsid w:val="001962D8"/>
    <w:rsid w:val="001965DE"/>
    <w:rsid w:val="00197A65"/>
    <w:rsid w:val="001A0418"/>
    <w:rsid w:val="001A074D"/>
    <w:rsid w:val="001A093B"/>
    <w:rsid w:val="001A0E4F"/>
    <w:rsid w:val="001A23ED"/>
    <w:rsid w:val="001A2517"/>
    <w:rsid w:val="001A30E7"/>
    <w:rsid w:val="001A3C84"/>
    <w:rsid w:val="001A4562"/>
    <w:rsid w:val="001A4D01"/>
    <w:rsid w:val="001A56A3"/>
    <w:rsid w:val="001A6138"/>
    <w:rsid w:val="001A6166"/>
    <w:rsid w:val="001A65AB"/>
    <w:rsid w:val="001A711C"/>
    <w:rsid w:val="001B01FB"/>
    <w:rsid w:val="001B0C6D"/>
    <w:rsid w:val="001B3200"/>
    <w:rsid w:val="001B3C10"/>
    <w:rsid w:val="001B3E25"/>
    <w:rsid w:val="001B457D"/>
    <w:rsid w:val="001B468C"/>
    <w:rsid w:val="001B4CB5"/>
    <w:rsid w:val="001B58AF"/>
    <w:rsid w:val="001B5929"/>
    <w:rsid w:val="001B63EC"/>
    <w:rsid w:val="001B6576"/>
    <w:rsid w:val="001C014C"/>
    <w:rsid w:val="001C0C99"/>
    <w:rsid w:val="001C13F7"/>
    <w:rsid w:val="001C1E1A"/>
    <w:rsid w:val="001C26C9"/>
    <w:rsid w:val="001C2708"/>
    <w:rsid w:val="001C386B"/>
    <w:rsid w:val="001C459C"/>
    <w:rsid w:val="001C4C1B"/>
    <w:rsid w:val="001C528A"/>
    <w:rsid w:val="001C5679"/>
    <w:rsid w:val="001C5BCB"/>
    <w:rsid w:val="001C5EF4"/>
    <w:rsid w:val="001C737A"/>
    <w:rsid w:val="001C7384"/>
    <w:rsid w:val="001C7857"/>
    <w:rsid w:val="001D0CB1"/>
    <w:rsid w:val="001D1356"/>
    <w:rsid w:val="001D23A1"/>
    <w:rsid w:val="001D2EDE"/>
    <w:rsid w:val="001D3E63"/>
    <w:rsid w:val="001D4CB7"/>
    <w:rsid w:val="001D60DD"/>
    <w:rsid w:val="001D63BB"/>
    <w:rsid w:val="001D6407"/>
    <w:rsid w:val="001D79EA"/>
    <w:rsid w:val="001D7F3F"/>
    <w:rsid w:val="001E2087"/>
    <w:rsid w:val="001E2C42"/>
    <w:rsid w:val="001E3197"/>
    <w:rsid w:val="001E425B"/>
    <w:rsid w:val="001E479A"/>
    <w:rsid w:val="001E4987"/>
    <w:rsid w:val="001F06FB"/>
    <w:rsid w:val="001F2382"/>
    <w:rsid w:val="001F24A4"/>
    <w:rsid w:val="001F2DFD"/>
    <w:rsid w:val="001F347D"/>
    <w:rsid w:val="001F4EC8"/>
    <w:rsid w:val="001F53A1"/>
    <w:rsid w:val="001F5569"/>
    <w:rsid w:val="001F5CE1"/>
    <w:rsid w:val="001F7C6E"/>
    <w:rsid w:val="00200219"/>
    <w:rsid w:val="0020033D"/>
    <w:rsid w:val="002007CA"/>
    <w:rsid w:val="00200C4E"/>
    <w:rsid w:val="00200DBD"/>
    <w:rsid w:val="00201323"/>
    <w:rsid w:val="002015AD"/>
    <w:rsid w:val="002019E4"/>
    <w:rsid w:val="00202012"/>
    <w:rsid w:val="00202165"/>
    <w:rsid w:val="002035BE"/>
    <w:rsid w:val="00203F67"/>
    <w:rsid w:val="0020464C"/>
    <w:rsid w:val="0020471E"/>
    <w:rsid w:val="00204B58"/>
    <w:rsid w:val="00205485"/>
    <w:rsid w:val="002055EF"/>
    <w:rsid w:val="002078CC"/>
    <w:rsid w:val="00211B21"/>
    <w:rsid w:val="0021337D"/>
    <w:rsid w:val="002137FF"/>
    <w:rsid w:val="00213A9D"/>
    <w:rsid w:val="002141CC"/>
    <w:rsid w:val="00214335"/>
    <w:rsid w:val="00214384"/>
    <w:rsid w:val="00215287"/>
    <w:rsid w:val="00215BCF"/>
    <w:rsid w:val="00216EF3"/>
    <w:rsid w:val="00217D10"/>
    <w:rsid w:val="00220ADB"/>
    <w:rsid w:val="002213CC"/>
    <w:rsid w:val="0022150E"/>
    <w:rsid w:val="00223368"/>
    <w:rsid w:val="00223B00"/>
    <w:rsid w:val="00224BC9"/>
    <w:rsid w:val="00225226"/>
    <w:rsid w:val="002252DA"/>
    <w:rsid w:val="002258AE"/>
    <w:rsid w:val="002259F7"/>
    <w:rsid w:val="00226146"/>
    <w:rsid w:val="00227163"/>
    <w:rsid w:val="00227D4E"/>
    <w:rsid w:val="00230211"/>
    <w:rsid w:val="00232B59"/>
    <w:rsid w:val="00232B9C"/>
    <w:rsid w:val="00233C35"/>
    <w:rsid w:val="00233CE3"/>
    <w:rsid w:val="00234E97"/>
    <w:rsid w:val="002357C0"/>
    <w:rsid w:val="00235930"/>
    <w:rsid w:val="00236061"/>
    <w:rsid w:val="002362A5"/>
    <w:rsid w:val="00236EB0"/>
    <w:rsid w:val="0023755C"/>
    <w:rsid w:val="00240670"/>
    <w:rsid w:val="00242AC2"/>
    <w:rsid w:val="0024368C"/>
    <w:rsid w:val="00244E8F"/>
    <w:rsid w:val="0024527F"/>
    <w:rsid w:val="002455FC"/>
    <w:rsid w:val="00245809"/>
    <w:rsid w:val="00245B72"/>
    <w:rsid w:val="00245EFF"/>
    <w:rsid w:val="00246333"/>
    <w:rsid w:val="0024702F"/>
    <w:rsid w:val="00250188"/>
    <w:rsid w:val="0025058A"/>
    <w:rsid w:val="00250C07"/>
    <w:rsid w:val="00250EB1"/>
    <w:rsid w:val="00250F2C"/>
    <w:rsid w:val="0025222D"/>
    <w:rsid w:val="0025399B"/>
    <w:rsid w:val="00253A24"/>
    <w:rsid w:val="00254B12"/>
    <w:rsid w:val="0025672B"/>
    <w:rsid w:val="00256F5D"/>
    <w:rsid w:val="00257484"/>
    <w:rsid w:val="0025790F"/>
    <w:rsid w:val="0026034A"/>
    <w:rsid w:val="00260591"/>
    <w:rsid w:val="00260F6D"/>
    <w:rsid w:val="00261659"/>
    <w:rsid w:val="00261A7E"/>
    <w:rsid w:val="002623B4"/>
    <w:rsid w:val="002634C8"/>
    <w:rsid w:val="00264CFB"/>
    <w:rsid w:val="0026547E"/>
    <w:rsid w:val="00265843"/>
    <w:rsid w:val="002663A8"/>
    <w:rsid w:val="002665C5"/>
    <w:rsid w:val="00270808"/>
    <w:rsid w:val="00271D67"/>
    <w:rsid w:val="002722DA"/>
    <w:rsid w:val="00272655"/>
    <w:rsid w:val="002727DF"/>
    <w:rsid w:val="00272F88"/>
    <w:rsid w:val="00273E14"/>
    <w:rsid w:val="00274F58"/>
    <w:rsid w:val="00275507"/>
    <w:rsid w:val="002758CF"/>
    <w:rsid w:val="00275DB2"/>
    <w:rsid w:val="0027682D"/>
    <w:rsid w:val="00276DA6"/>
    <w:rsid w:val="00280B09"/>
    <w:rsid w:val="00281432"/>
    <w:rsid w:val="00281F26"/>
    <w:rsid w:val="00281F9C"/>
    <w:rsid w:val="002829F1"/>
    <w:rsid w:val="0028308A"/>
    <w:rsid w:val="00284F7D"/>
    <w:rsid w:val="00286316"/>
    <w:rsid w:val="0029088E"/>
    <w:rsid w:val="0029110D"/>
    <w:rsid w:val="00291173"/>
    <w:rsid w:val="00291500"/>
    <w:rsid w:val="00291D50"/>
    <w:rsid w:val="00291E50"/>
    <w:rsid w:val="00291EE6"/>
    <w:rsid w:val="00292165"/>
    <w:rsid w:val="00292BBD"/>
    <w:rsid w:val="00292BC2"/>
    <w:rsid w:val="0029345F"/>
    <w:rsid w:val="002940EC"/>
    <w:rsid w:val="00294B0C"/>
    <w:rsid w:val="00295376"/>
    <w:rsid w:val="002955B6"/>
    <w:rsid w:val="00295AD0"/>
    <w:rsid w:val="00296437"/>
    <w:rsid w:val="00296BA1"/>
    <w:rsid w:val="00297C74"/>
    <w:rsid w:val="00297D7E"/>
    <w:rsid w:val="002A0A19"/>
    <w:rsid w:val="002A0D46"/>
    <w:rsid w:val="002A0DDC"/>
    <w:rsid w:val="002A0E4F"/>
    <w:rsid w:val="002A1764"/>
    <w:rsid w:val="002A3001"/>
    <w:rsid w:val="002A32E3"/>
    <w:rsid w:val="002A4149"/>
    <w:rsid w:val="002A4757"/>
    <w:rsid w:val="002A4FB7"/>
    <w:rsid w:val="002A50B8"/>
    <w:rsid w:val="002A5933"/>
    <w:rsid w:val="002A59D2"/>
    <w:rsid w:val="002A7498"/>
    <w:rsid w:val="002A7D1D"/>
    <w:rsid w:val="002A7E45"/>
    <w:rsid w:val="002B067E"/>
    <w:rsid w:val="002B1912"/>
    <w:rsid w:val="002B1B40"/>
    <w:rsid w:val="002B1B8F"/>
    <w:rsid w:val="002B34E4"/>
    <w:rsid w:val="002B34F3"/>
    <w:rsid w:val="002B549F"/>
    <w:rsid w:val="002B6F90"/>
    <w:rsid w:val="002B79CF"/>
    <w:rsid w:val="002C00AC"/>
    <w:rsid w:val="002C0143"/>
    <w:rsid w:val="002C0586"/>
    <w:rsid w:val="002C1B3C"/>
    <w:rsid w:val="002C2189"/>
    <w:rsid w:val="002C2356"/>
    <w:rsid w:val="002C31B4"/>
    <w:rsid w:val="002C331A"/>
    <w:rsid w:val="002C3587"/>
    <w:rsid w:val="002C3C6F"/>
    <w:rsid w:val="002C3E3E"/>
    <w:rsid w:val="002C404B"/>
    <w:rsid w:val="002C4CF1"/>
    <w:rsid w:val="002C4DC1"/>
    <w:rsid w:val="002C5865"/>
    <w:rsid w:val="002C5E9F"/>
    <w:rsid w:val="002C74E5"/>
    <w:rsid w:val="002D2171"/>
    <w:rsid w:val="002D21F3"/>
    <w:rsid w:val="002D313E"/>
    <w:rsid w:val="002D3A61"/>
    <w:rsid w:val="002D3F61"/>
    <w:rsid w:val="002D4605"/>
    <w:rsid w:val="002D52A3"/>
    <w:rsid w:val="002D5B4F"/>
    <w:rsid w:val="002D6F74"/>
    <w:rsid w:val="002D7CBF"/>
    <w:rsid w:val="002E1156"/>
    <w:rsid w:val="002E2AC3"/>
    <w:rsid w:val="002E2D5E"/>
    <w:rsid w:val="002E31F7"/>
    <w:rsid w:val="002E4283"/>
    <w:rsid w:val="002E4836"/>
    <w:rsid w:val="002E49E9"/>
    <w:rsid w:val="002E540F"/>
    <w:rsid w:val="002E5B08"/>
    <w:rsid w:val="002E5E06"/>
    <w:rsid w:val="002E616E"/>
    <w:rsid w:val="002E6428"/>
    <w:rsid w:val="002E6937"/>
    <w:rsid w:val="002E71EC"/>
    <w:rsid w:val="002E72FC"/>
    <w:rsid w:val="002F3254"/>
    <w:rsid w:val="002F3373"/>
    <w:rsid w:val="002F3452"/>
    <w:rsid w:val="002F4111"/>
    <w:rsid w:val="002F4218"/>
    <w:rsid w:val="002F53BE"/>
    <w:rsid w:val="002F5F16"/>
    <w:rsid w:val="002F6753"/>
    <w:rsid w:val="002F6849"/>
    <w:rsid w:val="002F6B17"/>
    <w:rsid w:val="002F6C98"/>
    <w:rsid w:val="002F70AE"/>
    <w:rsid w:val="002F7197"/>
    <w:rsid w:val="00301632"/>
    <w:rsid w:val="003021D3"/>
    <w:rsid w:val="00302437"/>
    <w:rsid w:val="00303087"/>
    <w:rsid w:val="00304C6C"/>
    <w:rsid w:val="0030506E"/>
    <w:rsid w:val="00305437"/>
    <w:rsid w:val="00305FC2"/>
    <w:rsid w:val="003065B9"/>
    <w:rsid w:val="00306BA9"/>
    <w:rsid w:val="00306C87"/>
    <w:rsid w:val="003073BA"/>
    <w:rsid w:val="00307740"/>
    <w:rsid w:val="00307B0F"/>
    <w:rsid w:val="00310029"/>
    <w:rsid w:val="00311A06"/>
    <w:rsid w:val="003125A3"/>
    <w:rsid w:val="00313A3C"/>
    <w:rsid w:val="00314819"/>
    <w:rsid w:val="00314904"/>
    <w:rsid w:val="003150EB"/>
    <w:rsid w:val="00315FC1"/>
    <w:rsid w:val="00316441"/>
    <w:rsid w:val="00316459"/>
    <w:rsid w:val="003164BF"/>
    <w:rsid w:val="00316657"/>
    <w:rsid w:val="00317556"/>
    <w:rsid w:val="0031796A"/>
    <w:rsid w:val="00317B41"/>
    <w:rsid w:val="0032270D"/>
    <w:rsid w:val="003232BF"/>
    <w:rsid w:val="00324DE1"/>
    <w:rsid w:val="0032520F"/>
    <w:rsid w:val="003261C6"/>
    <w:rsid w:val="00326C2B"/>
    <w:rsid w:val="003275E3"/>
    <w:rsid w:val="003277AC"/>
    <w:rsid w:val="00327C56"/>
    <w:rsid w:val="00327DE8"/>
    <w:rsid w:val="00327E37"/>
    <w:rsid w:val="003308AB"/>
    <w:rsid w:val="003309E5"/>
    <w:rsid w:val="00332F75"/>
    <w:rsid w:val="00333105"/>
    <w:rsid w:val="003334AF"/>
    <w:rsid w:val="00333A1F"/>
    <w:rsid w:val="00336C0C"/>
    <w:rsid w:val="00340097"/>
    <w:rsid w:val="00340FC7"/>
    <w:rsid w:val="00341746"/>
    <w:rsid w:val="00341E47"/>
    <w:rsid w:val="00341F53"/>
    <w:rsid w:val="00342BBA"/>
    <w:rsid w:val="00343171"/>
    <w:rsid w:val="003437FE"/>
    <w:rsid w:val="00343A3B"/>
    <w:rsid w:val="003442E4"/>
    <w:rsid w:val="003446BD"/>
    <w:rsid w:val="00344C6A"/>
    <w:rsid w:val="00345A09"/>
    <w:rsid w:val="00345E46"/>
    <w:rsid w:val="00346038"/>
    <w:rsid w:val="00347149"/>
    <w:rsid w:val="00347B42"/>
    <w:rsid w:val="003507D6"/>
    <w:rsid w:val="00350F40"/>
    <w:rsid w:val="0035127C"/>
    <w:rsid w:val="00352DC4"/>
    <w:rsid w:val="0035336B"/>
    <w:rsid w:val="003533DC"/>
    <w:rsid w:val="0035380D"/>
    <w:rsid w:val="00353DD9"/>
    <w:rsid w:val="003559A9"/>
    <w:rsid w:val="00357F60"/>
    <w:rsid w:val="00360170"/>
    <w:rsid w:val="0036064F"/>
    <w:rsid w:val="00360A99"/>
    <w:rsid w:val="00361D3F"/>
    <w:rsid w:val="00361DDB"/>
    <w:rsid w:val="00362948"/>
    <w:rsid w:val="003629C5"/>
    <w:rsid w:val="00363D95"/>
    <w:rsid w:val="0036411E"/>
    <w:rsid w:val="00364D8D"/>
    <w:rsid w:val="00365753"/>
    <w:rsid w:val="0036592B"/>
    <w:rsid w:val="00367660"/>
    <w:rsid w:val="00367BF5"/>
    <w:rsid w:val="00370533"/>
    <w:rsid w:val="00370DE5"/>
    <w:rsid w:val="00370EFF"/>
    <w:rsid w:val="0037123C"/>
    <w:rsid w:val="00371D46"/>
    <w:rsid w:val="00373156"/>
    <w:rsid w:val="00373C0E"/>
    <w:rsid w:val="00373E63"/>
    <w:rsid w:val="00374C20"/>
    <w:rsid w:val="003754E1"/>
    <w:rsid w:val="00375957"/>
    <w:rsid w:val="00380603"/>
    <w:rsid w:val="00381552"/>
    <w:rsid w:val="00382015"/>
    <w:rsid w:val="00383068"/>
    <w:rsid w:val="0038316A"/>
    <w:rsid w:val="00383255"/>
    <w:rsid w:val="00383E25"/>
    <w:rsid w:val="003852AB"/>
    <w:rsid w:val="00385E6F"/>
    <w:rsid w:val="00385F4E"/>
    <w:rsid w:val="0038675A"/>
    <w:rsid w:val="00386D4F"/>
    <w:rsid w:val="003877E9"/>
    <w:rsid w:val="00387B61"/>
    <w:rsid w:val="00390369"/>
    <w:rsid w:val="0039087F"/>
    <w:rsid w:val="00390886"/>
    <w:rsid w:val="00390F2B"/>
    <w:rsid w:val="00391532"/>
    <w:rsid w:val="00392043"/>
    <w:rsid w:val="00393FA2"/>
    <w:rsid w:val="003946F2"/>
    <w:rsid w:val="00396CA4"/>
    <w:rsid w:val="00396FCB"/>
    <w:rsid w:val="00397C1C"/>
    <w:rsid w:val="00397DC3"/>
    <w:rsid w:val="003A0160"/>
    <w:rsid w:val="003A0448"/>
    <w:rsid w:val="003A0B39"/>
    <w:rsid w:val="003A0DAC"/>
    <w:rsid w:val="003A2B62"/>
    <w:rsid w:val="003A2CFC"/>
    <w:rsid w:val="003A3774"/>
    <w:rsid w:val="003A37BC"/>
    <w:rsid w:val="003A4762"/>
    <w:rsid w:val="003A4B07"/>
    <w:rsid w:val="003A5E9D"/>
    <w:rsid w:val="003A6965"/>
    <w:rsid w:val="003A70EF"/>
    <w:rsid w:val="003B024E"/>
    <w:rsid w:val="003B1086"/>
    <w:rsid w:val="003B1717"/>
    <w:rsid w:val="003B184B"/>
    <w:rsid w:val="003B21E1"/>
    <w:rsid w:val="003B35BD"/>
    <w:rsid w:val="003B4E28"/>
    <w:rsid w:val="003B545F"/>
    <w:rsid w:val="003B79AD"/>
    <w:rsid w:val="003C0030"/>
    <w:rsid w:val="003C06F1"/>
    <w:rsid w:val="003C0762"/>
    <w:rsid w:val="003C0CE0"/>
    <w:rsid w:val="003C12D6"/>
    <w:rsid w:val="003C205F"/>
    <w:rsid w:val="003C23A5"/>
    <w:rsid w:val="003C255C"/>
    <w:rsid w:val="003C2C30"/>
    <w:rsid w:val="003C3763"/>
    <w:rsid w:val="003C453D"/>
    <w:rsid w:val="003C4709"/>
    <w:rsid w:val="003C4786"/>
    <w:rsid w:val="003C5F28"/>
    <w:rsid w:val="003C6FAB"/>
    <w:rsid w:val="003C6FD2"/>
    <w:rsid w:val="003C728D"/>
    <w:rsid w:val="003C7304"/>
    <w:rsid w:val="003C7DF3"/>
    <w:rsid w:val="003D00DC"/>
    <w:rsid w:val="003D03D5"/>
    <w:rsid w:val="003D0892"/>
    <w:rsid w:val="003D09B3"/>
    <w:rsid w:val="003D1EBF"/>
    <w:rsid w:val="003D2818"/>
    <w:rsid w:val="003D299D"/>
    <w:rsid w:val="003D388D"/>
    <w:rsid w:val="003D5753"/>
    <w:rsid w:val="003D690F"/>
    <w:rsid w:val="003D694C"/>
    <w:rsid w:val="003D69FF"/>
    <w:rsid w:val="003D7564"/>
    <w:rsid w:val="003E0159"/>
    <w:rsid w:val="003E1E30"/>
    <w:rsid w:val="003E2E0A"/>
    <w:rsid w:val="003E32A8"/>
    <w:rsid w:val="003E6BE3"/>
    <w:rsid w:val="003E73A1"/>
    <w:rsid w:val="003E752C"/>
    <w:rsid w:val="003E7EAD"/>
    <w:rsid w:val="003F0280"/>
    <w:rsid w:val="003F1DDD"/>
    <w:rsid w:val="003F20E8"/>
    <w:rsid w:val="003F2EF2"/>
    <w:rsid w:val="003F3C1C"/>
    <w:rsid w:val="003F44B5"/>
    <w:rsid w:val="003F46FA"/>
    <w:rsid w:val="003F4B2B"/>
    <w:rsid w:val="003F50B6"/>
    <w:rsid w:val="003F5233"/>
    <w:rsid w:val="003F6F86"/>
    <w:rsid w:val="003F6FCC"/>
    <w:rsid w:val="004010BC"/>
    <w:rsid w:val="00401544"/>
    <w:rsid w:val="00401E60"/>
    <w:rsid w:val="004027C6"/>
    <w:rsid w:val="0040345A"/>
    <w:rsid w:val="00405811"/>
    <w:rsid w:val="0040584C"/>
    <w:rsid w:val="00406C4B"/>
    <w:rsid w:val="0040775B"/>
    <w:rsid w:val="0041266B"/>
    <w:rsid w:val="0041335E"/>
    <w:rsid w:val="00414A0E"/>
    <w:rsid w:val="00414DA9"/>
    <w:rsid w:val="00415350"/>
    <w:rsid w:val="00415B7A"/>
    <w:rsid w:val="00415DE5"/>
    <w:rsid w:val="00415F30"/>
    <w:rsid w:val="00417052"/>
    <w:rsid w:val="0041707B"/>
    <w:rsid w:val="00417178"/>
    <w:rsid w:val="00417317"/>
    <w:rsid w:val="00417D5B"/>
    <w:rsid w:val="00417DE5"/>
    <w:rsid w:val="004211D3"/>
    <w:rsid w:val="00422476"/>
    <w:rsid w:val="0042260D"/>
    <w:rsid w:val="00422C00"/>
    <w:rsid w:val="00422F63"/>
    <w:rsid w:val="00423099"/>
    <w:rsid w:val="00424534"/>
    <w:rsid w:val="00426575"/>
    <w:rsid w:val="00427148"/>
    <w:rsid w:val="0043012B"/>
    <w:rsid w:val="00430CEA"/>
    <w:rsid w:val="004315B6"/>
    <w:rsid w:val="004316A7"/>
    <w:rsid w:val="004320A3"/>
    <w:rsid w:val="004325E5"/>
    <w:rsid w:val="00432C1D"/>
    <w:rsid w:val="00433507"/>
    <w:rsid w:val="004337FD"/>
    <w:rsid w:val="00433964"/>
    <w:rsid w:val="00433CA2"/>
    <w:rsid w:val="00433CB7"/>
    <w:rsid w:val="0043430B"/>
    <w:rsid w:val="00434A4D"/>
    <w:rsid w:val="00435102"/>
    <w:rsid w:val="004351B0"/>
    <w:rsid w:val="004362C1"/>
    <w:rsid w:val="004362C8"/>
    <w:rsid w:val="004362E5"/>
    <w:rsid w:val="00437AD1"/>
    <w:rsid w:val="0044091A"/>
    <w:rsid w:val="00440CEE"/>
    <w:rsid w:val="00441E18"/>
    <w:rsid w:val="00442F48"/>
    <w:rsid w:val="00444176"/>
    <w:rsid w:val="00444BD6"/>
    <w:rsid w:val="00444FEF"/>
    <w:rsid w:val="004455DC"/>
    <w:rsid w:val="00445999"/>
    <w:rsid w:val="00445E6B"/>
    <w:rsid w:val="00446663"/>
    <w:rsid w:val="004476D1"/>
    <w:rsid w:val="0044772B"/>
    <w:rsid w:val="004501B5"/>
    <w:rsid w:val="0045086C"/>
    <w:rsid w:val="004516AE"/>
    <w:rsid w:val="004519A7"/>
    <w:rsid w:val="004522B6"/>
    <w:rsid w:val="004524C0"/>
    <w:rsid w:val="0045397F"/>
    <w:rsid w:val="00453E2D"/>
    <w:rsid w:val="004557FB"/>
    <w:rsid w:val="00455BD1"/>
    <w:rsid w:val="00455CF9"/>
    <w:rsid w:val="004561CB"/>
    <w:rsid w:val="00456DD3"/>
    <w:rsid w:val="00456F45"/>
    <w:rsid w:val="004602AE"/>
    <w:rsid w:val="00460329"/>
    <w:rsid w:val="00461F16"/>
    <w:rsid w:val="004626A0"/>
    <w:rsid w:val="00462D46"/>
    <w:rsid w:val="00463C4E"/>
    <w:rsid w:val="0046403C"/>
    <w:rsid w:val="0046425F"/>
    <w:rsid w:val="00464457"/>
    <w:rsid w:val="00464466"/>
    <w:rsid w:val="0046482F"/>
    <w:rsid w:val="0046506D"/>
    <w:rsid w:val="0046585B"/>
    <w:rsid w:val="00465E07"/>
    <w:rsid w:val="004663B9"/>
    <w:rsid w:val="00466581"/>
    <w:rsid w:val="004668DE"/>
    <w:rsid w:val="00467FD8"/>
    <w:rsid w:val="00473748"/>
    <w:rsid w:val="00473910"/>
    <w:rsid w:val="00473BAC"/>
    <w:rsid w:val="00473FB0"/>
    <w:rsid w:val="004748AA"/>
    <w:rsid w:val="00475490"/>
    <w:rsid w:val="00476F34"/>
    <w:rsid w:val="00477A2B"/>
    <w:rsid w:val="00477B89"/>
    <w:rsid w:val="00480971"/>
    <w:rsid w:val="00481FCB"/>
    <w:rsid w:val="00482E8E"/>
    <w:rsid w:val="0048342A"/>
    <w:rsid w:val="0048354C"/>
    <w:rsid w:val="004844D0"/>
    <w:rsid w:val="00484C42"/>
    <w:rsid w:val="004855A8"/>
    <w:rsid w:val="0048610E"/>
    <w:rsid w:val="00486995"/>
    <w:rsid w:val="00487250"/>
    <w:rsid w:val="0049199C"/>
    <w:rsid w:val="0049233C"/>
    <w:rsid w:val="00492BD5"/>
    <w:rsid w:val="004940E9"/>
    <w:rsid w:val="00494A45"/>
    <w:rsid w:val="00494D81"/>
    <w:rsid w:val="00495C1D"/>
    <w:rsid w:val="00496232"/>
    <w:rsid w:val="00496747"/>
    <w:rsid w:val="004969FD"/>
    <w:rsid w:val="004977E0"/>
    <w:rsid w:val="00497A33"/>
    <w:rsid w:val="004A050F"/>
    <w:rsid w:val="004A08A9"/>
    <w:rsid w:val="004A0DD9"/>
    <w:rsid w:val="004A12E4"/>
    <w:rsid w:val="004A1B7E"/>
    <w:rsid w:val="004A1C26"/>
    <w:rsid w:val="004A1C73"/>
    <w:rsid w:val="004A21D9"/>
    <w:rsid w:val="004A24EA"/>
    <w:rsid w:val="004A250B"/>
    <w:rsid w:val="004A2DE8"/>
    <w:rsid w:val="004A33B8"/>
    <w:rsid w:val="004A45C0"/>
    <w:rsid w:val="004A5901"/>
    <w:rsid w:val="004A5D56"/>
    <w:rsid w:val="004A6C27"/>
    <w:rsid w:val="004A7DFD"/>
    <w:rsid w:val="004B06DC"/>
    <w:rsid w:val="004B2907"/>
    <w:rsid w:val="004B41A8"/>
    <w:rsid w:val="004B5759"/>
    <w:rsid w:val="004B620C"/>
    <w:rsid w:val="004B7331"/>
    <w:rsid w:val="004B7C1A"/>
    <w:rsid w:val="004C0E7B"/>
    <w:rsid w:val="004C161F"/>
    <w:rsid w:val="004C4CBC"/>
    <w:rsid w:val="004C4D7C"/>
    <w:rsid w:val="004C58D3"/>
    <w:rsid w:val="004C6328"/>
    <w:rsid w:val="004C7FD2"/>
    <w:rsid w:val="004C7FD3"/>
    <w:rsid w:val="004D003B"/>
    <w:rsid w:val="004D0F68"/>
    <w:rsid w:val="004D1143"/>
    <w:rsid w:val="004D1364"/>
    <w:rsid w:val="004D1C51"/>
    <w:rsid w:val="004D1F6C"/>
    <w:rsid w:val="004D2110"/>
    <w:rsid w:val="004D2638"/>
    <w:rsid w:val="004D3081"/>
    <w:rsid w:val="004D3BC0"/>
    <w:rsid w:val="004D3F27"/>
    <w:rsid w:val="004D4D74"/>
    <w:rsid w:val="004D6223"/>
    <w:rsid w:val="004D77AF"/>
    <w:rsid w:val="004D77C7"/>
    <w:rsid w:val="004D7888"/>
    <w:rsid w:val="004D7A4B"/>
    <w:rsid w:val="004D7E71"/>
    <w:rsid w:val="004D7E85"/>
    <w:rsid w:val="004E0D7F"/>
    <w:rsid w:val="004E1A86"/>
    <w:rsid w:val="004E1DF5"/>
    <w:rsid w:val="004E1F63"/>
    <w:rsid w:val="004E27D9"/>
    <w:rsid w:val="004E3327"/>
    <w:rsid w:val="004E37B0"/>
    <w:rsid w:val="004E3822"/>
    <w:rsid w:val="004E3B27"/>
    <w:rsid w:val="004E4403"/>
    <w:rsid w:val="004E48B5"/>
    <w:rsid w:val="004E4F7B"/>
    <w:rsid w:val="004E699E"/>
    <w:rsid w:val="004E72BF"/>
    <w:rsid w:val="004E7631"/>
    <w:rsid w:val="004E7C66"/>
    <w:rsid w:val="004E7EA8"/>
    <w:rsid w:val="004F30DD"/>
    <w:rsid w:val="004F3CBF"/>
    <w:rsid w:val="004F49D6"/>
    <w:rsid w:val="004F5D34"/>
    <w:rsid w:val="004F5F3B"/>
    <w:rsid w:val="004F6225"/>
    <w:rsid w:val="005010CE"/>
    <w:rsid w:val="005011D6"/>
    <w:rsid w:val="00502318"/>
    <w:rsid w:val="005044C4"/>
    <w:rsid w:val="00504A8C"/>
    <w:rsid w:val="00504DB3"/>
    <w:rsid w:val="005054D8"/>
    <w:rsid w:val="00505D2C"/>
    <w:rsid w:val="00505DB5"/>
    <w:rsid w:val="00506636"/>
    <w:rsid w:val="00506B57"/>
    <w:rsid w:val="00506F96"/>
    <w:rsid w:val="005103A9"/>
    <w:rsid w:val="00511BB2"/>
    <w:rsid w:val="00512630"/>
    <w:rsid w:val="0051263D"/>
    <w:rsid w:val="00512ADE"/>
    <w:rsid w:val="00513340"/>
    <w:rsid w:val="00514B88"/>
    <w:rsid w:val="00516CBC"/>
    <w:rsid w:val="0051784A"/>
    <w:rsid w:val="00520492"/>
    <w:rsid w:val="00520A1F"/>
    <w:rsid w:val="0052105D"/>
    <w:rsid w:val="0052118C"/>
    <w:rsid w:val="0052281B"/>
    <w:rsid w:val="00522B49"/>
    <w:rsid w:val="00524CC3"/>
    <w:rsid w:val="00526B67"/>
    <w:rsid w:val="005277B3"/>
    <w:rsid w:val="00530161"/>
    <w:rsid w:val="0053075D"/>
    <w:rsid w:val="00530E76"/>
    <w:rsid w:val="005328F0"/>
    <w:rsid w:val="00533240"/>
    <w:rsid w:val="0053469D"/>
    <w:rsid w:val="00534E02"/>
    <w:rsid w:val="005351B7"/>
    <w:rsid w:val="005363D2"/>
    <w:rsid w:val="005379E3"/>
    <w:rsid w:val="00540DAB"/>
    <w:rsid w:val="00541DED"/>
    <w:rsid w:val="00542063"/>
    <w:rsid w:val="0054228C"/>
    <w:rsid w:val="00542532"/>
    <w:rsid w:val="0054290B"/>
    <w:rsid w:val="00543518"/>
    <w:rsid w:val="00543D6D"/>
    <w:rsid w:val="00543EEA"/>
    <w:rsid w:val="00544117"/>
    <w:rsid w:val="00544FEC"/>
    <w:rsid w:val="005453D8"/>
    <w:rsid w:val="00545450"/>
    <w:rsid w:val="005455E2"/>
    <w:rsid w:val="005462AC"/>
    <w:rsid w:val="0054689B"/>
    <w:rsid w:val="005501DC"/>
    <w:rsid w:val="00550FB4"/>
    <w:rsid w:val="005523CF"/>
    <w:rsid w:val="00553A4F"/>
    <w:rsid w:val="00553A54"/>
    <w:rsid w:val="00553F74"/>
    <w:rsid w:val="00555AB4"/>
    <w:rsid w:val="00556E90"/>
    <w:rsid w:val="00560B13"/>
    <w:rsid w:val="00561782"/>
    <w:rsid w:val="00561ADB"/>
    <w:rsid w:val="00561FC1"/>
    <w:rsid w:val="00563FB5"/>
    <w:rsid w:val="005644B5"/>
    <w:rsid w:val="00564FEF"/>
    <w:rsid w:val="005663FC"/>
    <w:rsid w:val="00566864"/>
    <w:rsid w:val="005671CA"/>
    <w:rsid w:val="00567C40"/>
    <w:rsid w:val="005701FD"/>
    <w:rsid w:val="00570A77"/>
    <w:rsid w:val="00571455"/>
    <w:rsid w:val="00571511"/>
    <w:rsid w:val="00571B1D"/>
    <w:rsid w:val="00571FD1"/>
    <w:rsid w:val="00572276"/>
    <w:rsid w:val="005734B6"/>
    <w:rsid w:val="00573C36"/>
    <w:rsid w:val="005746CC"/>
    <w:rsid w:val="00574E35"/>
    <w:rsid w:val="005767F7"/>
    <w:rsid w:val="00576FF0"/>
    <w:rsid w:val="00580393"/>
    <w:rsid w:val="00580C28"/>
    <w:rsid w:val="0058183A"/>
    <w:rsid w:val="005819F8"/>
    <w:rsid w:val="00582550"/>
    <w:rsid w:val="005825FF"/>
    <w:rsid w:val="00582890"/>
    <w:rsid w:val="0058362F"/>
    <w:rsid w:val="00583CA7"/>
    <w:rsid w:val="00584B3A"/>
    <w:rsid w:val="00584BA6"/>
    <w:rsid w:val="005855CA"/>
    <w:rsid w:val="00585887"/>
    <w:rsid w:val="005874F3"/>
    <w:rsid w:val="005901D0"/>
    <w:rsid w:val="00590800"/>
    <w:rsid w:val="005926CE"/>
    <w:rsid w:val="00592E34"/>
    <w:rsid w:val="0059396D"/>
    <w:rsid w:val="00594C1B"/>
    <w:rsid w:val="00594F85"/>
    <w:rsid w:val="00595286"/>
    <w:rsid w:val="0059572C"/>
    <w:rsid w:val="005959B4"/>
    <w:rsid w:val="00596963"/>
    <w:rsid w:val="00596AA2"/>
    <w:rsid w:val="00597878"/>
    <w:rsid w:val="005A0C1A"/>
    <w:rsid w:val="005A16C8"/>
    <w:rsid w:val="005A27FF"/>
    <w:rsid w:val="005A29A1"/>
    <w:rsid w:val="005A34BA"/>
    <w:rsid w:val="005A43C6"/>
    <w:rsid w:val="005A45E8"/>
    <w:rsid w:val="005A6556"/>
    <w:rsid w:val="005A6A7D"/>
    <w:rsid w:val="005A713C"/>
    <w:rsid w:val="005A71BC"/>
    <w:rsid w:val="005A7839"/>
    <w:rsid w:val="005A79BE"/>
    <w:rsid w:val="005B079C"/>
    <w:rsid w:val="005B0BA1"/>
    <w:rsid w:val="005B19DC"/>
    <w:rsid w:val="005B206F"/>
    <w:rsid w:val="005B2D0C"/>
    <w:rsid w:val="005B310A"/>
    <w:rsid w:val="005B476C"/>
    <w:rsid w:val="005B49A1"/>
    <w:rsid w:val="005B5BB6"/>
    <w:rsid w:val="005B5D99"/>
    <w:rsid w:val="005B6B24"/>
    <w:rsid w:val="005B6B65"/>
    <w:rsid w:val="005B7EF6"/>
    <w:rsid w:val="005C06CA"/>
    <w:rsid w:val="005C0956"/>
    <w:rsid w:val="005C139D"/>
    <w:rsid w:val="005C25DE"/>
    <w:rsid w:val="005C28FB"/>
    <w:rsid w:val="005C2AFB"/>
    <w:rsid w:val="005C323E"/>
    <w:rsid w:val="005C3D70"/>
    <w:rsid w:val="005C4203"/>
    <w:rsid w:val="005C5682"/>
    <w:rsid w:val="005C57AD"/>
    <w:rsid w:val="005C5F90"/>
    <w:rsid w:val="005C6207"/>
    <w:rsid w:val="005C662E"/>
    <w:rsid w:val="005C7332"/>
    <w:rsid w:val="005D0D55"/>
    <w:rsid w:val="005D1CC9"/>
    <w:rsid w:val="005D1F07"/>
    <w:rsid w:val="005D25C9"/>
    <w:rsid w:val="005D2CAA"/>
    <w:rsid w:val="005D3989"/>
    <w:rsid w:val="005D3E7C"/>
    <w:rsid w:val="005D4171"/>
    <w:rsid w:val="005D4888"/>
    <w:rsid w:val="005D51EC"/>
    <w:rsid w:val="005D54F0"/>
    <w:rsid w:val="005D5B85"/>
    <w:rsid w:val="005D6540"/>
    <w:rsid w:val="005E0361"/>
    <w:rsid w:val="005E0584"/>
    <w:rsid w:val="005E0CFE"/>
    <w:rsid w:val="005E11A0"/>
    <w:rsid w:val="005E1C80"/>
    <w:rsid w:val="005E1D3C"/>
    <w:rsid w:val="005E1E5D"/>
    <w:rsid w:val="005E30C8"/>
    <w:rsid w:val="005E38AD"/>
    <w:rsid w:val="005E43AA"/>
    <w:rsid w:val="005E5C0D"/>
    <w:rsid w:val="005F0FBD"/>
    <w:rsid w:val="005F28D8"/>
    <w:rsid w:val="005F3764"/>
    <w:rsid w:val="005F3C81"/>
    <w:rsid w:val="005F4784"/>
    <w:rsid w:val="005F5DB3"/>
    <w:rsid w:val="005F618D"/>
    <w:rsid w:val="005F63DA"/>
    <w:rsid w:val="005F78A1"/>
    <w:rsid w:val="005F78E7"/>
    <w:rsid w:val="0060046D"/>
    <w:rsid w:val="006016DA"/>
    <w:rsid w:val="00602405"/>
    <w:rsid w:val="00603111"/>
    <w:rsid w:val="00603CF0"/>
    <w:rsid w:val="0060466F"/>
    <w:rsid w:val="00605200"/>
    <w:rsid w:val="00606457"/>
    <w:rsid w:val="006069D4"/>
    <w:rsid w:val="00606A47"/>
    <w:rsid w:val="0060772A"/>
    <w:rsid w:val="006079A9"/>
    <w:rsid w:val="00607A98"/>
    <w:rsid w:val="00611DAF"/>
    <w:rsid w:val="00611F4C"/>
    <w:rsid w:val="006122C5"/>
    <w:rsid w:val="0061359C"/>
    <w:rsid w:val="00614A49"/>
    <w:rsid w:val="00615803"/>
    <w:rsid w:val="00616848"/>
    <w:rsid w:val="006176F4"/>
    <w:rsid w:val="00617B52"/>
    <w:rsid w:val="006207E7"/>
    <w:rsid w:val="0062172F"/>
    <w:rsid w:val="00621E7B"/>
    <w:rsid w:val="0062214E"/>
    <w:rsid w:val="006229CD"/>
    <w:rsid w:val="00622D92"/>
    <w:rsid w:val="00623116"/>
    <w:rsid w:val="006233CB"/>
    <w:rsid w:val="006239C1"/>
    <w:rsid w:val="00624062"/>
    <w:rsid w:val="00624094"/>
    <w:rsid w:val="006270A9"/>
    <w:rsid w:val="0063022C"/>
    <w:rsid w:val="0063094A"/>
    <w:rsid w:val="00633A5F"/>
    <w:rsid w:val="006340B6"/>
    <w:rsid w:val="006344BB"/>
    <w:rsid w:val="00635A94"/>
    <w:rsid w:val="006363BC"/>
    <w:rsid w:val="006366BA"/>
    <w:rsid w:val="00636B46"/>
    <w:rsid w:val="00640028"/>
    <w:rsid w:val="00640260"/>
    <w:rsid w:val="006406E9"/>
    <w:rsid w:val="00640F3E"/>
    <w:rsid w:val="0064113D"/>
    <w:rsid w:val="00641721"/>
    <w:rsid w:val="006423F1"/>
    <w:rsid w:val="006427EC"/>
    <w:rsid w:val="006428D3"/>
    <w:rsid w:val="00644A70"/>
    <w:rsid w:val="00644FF2"/>
    <w:rsid w:val="00646BAC"/>
    <w:rsid w:val="00647DCC"/>
    <w:rsid w:val="00647FB6"/>
    <w:rsid w:val="00650666"/>
    <w:rsid w:val="00651451"/>
    <w:rsid w:val="00651981"/>
    <w:rsid w:val="00651E30"/>
    <w:rsid w:val="0065317D"/>
    <w:rsid w:val="0065570F"/>
    <w:rsid w:val="00656BB4"/>
    <w:rsid w:val="006606C3"/>
    <w:rsid w:val="0066074E"/>
    <w:rsid w:val="00661A4B"/>
    <w:rsid w:val="00662826"/>
    <w:rsid w:val="00662F15"/>
    <w:rsid w:val="006640E4"/>
    <w:rsid w:val="006643B5"/>
    <w:rsid w:val="006646C5"/>
    <w:rsid w:val="0066580E"/>
    <w:rsid w:val="00665A51"/>
    <w:rsid w:val="00665AFE"/>
    <w:rsid w:val="00665F34"/>
    <w:rsid w:val="006669A0"/>
    <w:rsid w:val="00666B52"/>
    <w:rsid w:val="006672BD"/>
    <w:rsid w:val="00670118"/>
    <w:rsid w:val="00670CCE"/>
    <w:rsid w:val="00671ACC"/>
    <w:rsid w:val="00671E4F"/>
    <w:rsid w:val="00672485"/>
    <w:rsid w:val="0067256F"/>
    <w:rsid w:val="00673911"/>
    <w:rsid w:val="00673D6D"/>
    <w:rsid w:val="00674ACE"/>
    <w:rsid w:val="00675729"/>
    <w:rsid w:val="00676A46"/>
    <w:rsid w:val="006773C2"/>
    <w:rsid w:val="00680961"/>
    <w:rsid w:val="006818CA"/>
    <w:rsid w:val="00681F6C"/>
    <w:rsid w:val="00682D92"/>
    <w:rsid w:val="006830B2"/>
    <w:rsid w:val="00683488"/>
    <w:rsid w:val="00685092"/>
    <w:rsid w:val="00687781"/>
    <w:rsid w:val="00687828"/>
    <w:rsid w:val="00691A35"/>
    <w:rsid w:val="00692279"/>
    <w:rsid w:val="0069314B"/>
    <w:rsid w:val="00693BD9"/>
    <w:rsid w:val="00695D09"/>
    <w:rsid w:val="006968B2"/>
    <w:rsid w:val="006977FC"/>
    <w:rsid w:val="006A00A7"/>
    <w:rsid w:val="006A0BF0"/>
    <w:rsid w:val="006A0C9E"/>
    <w:rsid w:val="006A23C5"/>
    <w:rsid w:val="006A2D84"/>
    <w:rsid w:val="006A3E7D"/>
    <w:rsid w:val="006A6708"/>
    <w:rsid w:val="006A6A74"/>
    <w:rsid w:val="006A6E58"/>
    <w:rsid w:val="006A6EE8"/>
    <w:rsid w:val="006A75D5"/>
    <w:rsid w:val="006B0F30"/>
    <w:rsid w:val="006B16E6"/>
    <w:rsid w:val="006B28B6"/>
    <w:rsid w:val="006B3837"/>
    <w:rsid w:val="006B3FD3"/>
    <w:rsid w:val="006B4A51"/>
    <w:rsid w:val="006B510C"/>
    <w:rsid w:val="006B61BF"/>
    <w:rsid w:val="006B6A6D"/>
    <w:rsid w:val="006B6B6A"/>
    <w:rsid w:val="006C09E8"/>
    <w:rsid w:val="006C0F34"/>
    <w:rsid w:val="006C1D50"/>
    <w:rsid w:val="006C1F7C"/>
    <w:rsid w:val="006C26D4"/>
    <w:rsid w:val="006C2D25"/>
    <w:rsid w:val="006C3AA0"/>
    <w:rsid w:val="006C3BC3"/>
    <w:rsid w:val="006C4750"/>
    <w:rsid w:val="006C4AB5"/>
    <w:rsid w:val="006C4B82"/>
    <w:rsid w:val="006C4FEF"/>
    <w:rsid w:val="006C5249"/>
    <w:rsid w:val="006C5EC7"/>
    <w:rsid w:val="006C61EF"/>
    <w:rsid w:val="006C6B59"/>
    <w:rsid w:val="006C6C83"/>
    <w:rsid w:val="006C6F41"/>
    <w:rsid w:val="006C7AEA"/>
    <w:rsid w:val="006C7B36"/>
    <w:rsid w:val="006D0259"/>
    <w:rsid w:val="006D08A4"/>
    <w:rsid w:val="006D0A9A"/>
    <w:rsid w:val="006D1645"/>
    <w:rsid w:val="006D1A8A"/>
    <w:rsid w:val="006D2FF1"/>
    <w:rsid w:val="006D3C51"/>
    <w:rsid w:val="006D4BA8"/>
    <w:rsid w:val="006D51B1"/>
    <w:rsid w:val="006D681F"/>
    <w:rsid w:val="006D73DF"/>
    <w:rsid w:val="006D7637"/>
    <w:rsid w:val="006D7EDF"/>
    <w:rsid w:val="006E0E72"/>
    <w:rsid w:val="006E217F"/>
    <w:rsid w:val="006E364F"/>
    <w:rsid w:val="006E37D1"/>
    <w:rsid w:val="006E4390"/>
    <w:rsid w:val="006E43A8"/>
    <w:rsid w:val="006E6A68"/>
    <w:rsid w:val="006E76BC"/>
    <w:rsid w:val="006E78DD"/>
    <w:rsid w:val="006F01D5"/>
    <w:rsid w:val="006F19D4"/>
    <w:rsid w:val="006F243B"/>
    <w:rsid w:val="006F3A12"/>
    <w:rsid w:val="006F3BD0"/>
    <w:rsid w:val="006F3CA0"/>
    <w:rsid w:val="006F3DCB"/>
    <w:rsid w:val="006F41ED"/>
    <w:rsid w:val="006F4B70"/>
    <w:rsid w:val="006F53DF"/>
    <w:rsid w:val="006F609E"/>
    <w:rsid w:val="00700822"/>
    <w:rsid w:val="00701066"/>
    <w:rsid w:val="0070109B"/>
    <w:rsid w:val="00702CC2"/>
    <w:rsid w:val="00703E80"/>
    <w:rsid w:val="00705B84"/>
    <w:rsid w:val="00706041"/>
    <w:rsid w:val="00706B89"/>
    <w:rsid w:val="00707426"/>
    <w:rsid w:val="00710268"/>
    <w:rsid w:val="00711205"/>
    <w:rsid w:val="007116C0"/>
    <w:rsid w:val="0071182D"/>
    <w:rsid w:val="00712877"/>
    <w:rsid w:val="0071358F"/>
    <w:rsid w:val="00713F44"/>
    <w:rsid w:val="007142E4"/>
    <w:rsid w:val="00714A7D"/>
    <w:rsid w:val="00714C43"/>
    <w:rsid w:val="00716A3A"/>
    <w:rsid w:val="00720091"/>
    <w:rsid w:val="00720635"/>
    <w:rsid w:val="00720A8E"/>
    <w:rsid w:val="00722023"/>
    <w:rsid w:val="00722230"/>
    <w:rsid w:val="00722484"/>
    <w:rsid w:val="00722965"/>
    <w:rsid w:val="00722BE3"/>
    <w:rsid w:val="00722F4B"/>
    <w:rsid w:val="00723972"/>
    <w:rsid w:val="007242B8"/>
    <w:rsid w:val="00725475"/>
    <w:rsid w:val="00725EA2"/>
    <w:rsid w:val="007262CC"/>
    <w:rsid w:val="00727CFF"/>
    <w:rsid w:val="0073085B"/>
    <w:rsid w:val="00730C06"/>
    <w:rsid w:val="00731F0E"/>
    <w:rsid w:val="007322C2"/>
    <w:rsid w:val="00732336"/>
    <w:rsid w:val="007326B8"/>
    <w:rsid w:val="007327F1"/>
    <w:rsid w:val="00732B9D"/>
    <w:rsid w:val="0073363E"/>
    <w:rsid w:val="0073574F"/>
    <w:rsid w:val="00735792"/>
    <w:rsid w:val="0073703D"/>
    <w:rsid w:val="0073703F"/>
    <w:rsid w:val="00737AD6"/>
    <w:rsid w:val="0074126D"/>
    <w:rsid w:val="00741916"/>
    <w:rsid w:val="00741AF5"/>
    <w:rsid w:val="007422EE"/>
    <w:rsid w:val="00742422"/>
    <w:rsid w:val="00742545"/>
    <w:rsid w:val="00742F30"/>
    <w:rsid w:val="00744675"/>
    <w:rsid w:val="00744983"/>
    <w:rsid w:val="007450CB"/>
    <w:rsid w:val="0074544A"/>
    <w:rsid w:val="00745887"/>
    <w:rsid w:val="00745955"/>
    <w:rsid w:val="00745CCA"/>
    <w:rsid w:val="00745F10"/>
    <w:rsid w:val="007461EE"/>
    <w:rsid w:val="007465FF"/>
    <w:rsid w:val="00746A19"/>
    <w:rsid w:val="00746BAD"/>
    <w:rsid w:val="00746E25"/>
    <w:rsid w:val="00747C77"/>
    <w:rsid w:val="00747D25"/>
    <w:rsid w:val="0075056E"/>
    <w:rsid w:val="00750D91"/>
    <w:rsid w:val="00751512"/>
    <w:rsid w:val="00751DEF"/>
    <w:rsid w:val="0075351D"/>
    <w:rsid w:val="00754074"/>
    <w:rsid w:val="007540E9"/>
    <w:rsid w:val="00754984"/>
    <w:rsid w:val="00754D01"/>
    <w:rsid w:val="00754D7C"/>
    <w:rsid w:val="0075506F"/>
    <w:rsid w:val="007557FF"/>
    <w:rsid w:val="00755CCC"/>
    <w:rsid w:val="00755FA3"/>
    <w:rsid w:val="0075609F"/>
    <w:rsid w:val="00756178"/>
    <w:rsid w:val="00756EEC"/>
    <w:rsid w:val="0075728D"/>
    <w:rsid w:val="0075789B"/>
    <w:rsid w:val="00757A4A"/>
    <w:rsid w:val="00757DAC"/>
    <w:rsid w:val="00760B36"/>
    <w:rsid w:val="00760F26"/>
    <w:rsid w:val="00761350"/>
    <w:rsid w:val="00761536"/>
    <w:rsid w:val="00761774"/>
    <w:rsid w:val="00761CEA"/>
    <w:rsid w:val="00762F41"/>
    <w:rsid w:val="007631DC"/>
    <w:rsid w:val="00763437"/>
    <w:rsid w:val="00763C6F"/>
    <w:rsid w:val="00764722"/>
    <w:rsid w:val="00764FB5"/>
    <w:rsid w:val="00765E64"/>
    <w:rsid w:val="00766184"/>
    <w:rsid w:val="007671AD"/>
    <w:rsid w:val="007700C2"/>
    <w:rsid w:val="00770B62"/>
    <w:rsid w:val="00771043"/>
    <w:rsid w:val="00772377"/>
    <w:rsid w:val="00775DC5"/>
    <w:rsid w:val="007762B7"/>
    <w:rsid w:val="007809AD"/>
    <w:rsid w:val="00782415"/>
    <w:rsid w:val="007829B8"/>
    <w:rsid w:val="0078438A"/>
    <w:rsid w:val="00784BE9"/>
    <w:rsid w:val="007853CD"/>
    <w:rsid w:val="007857D5"/>
    <w:rsid w:val="007857FE"/>
    <w:rsid w:val="00786CEC"/>
    <w:rsid w:val="0078797B"/>
    <w:rsid w:val="00787E09"/>
    <w:rsid w:val="00790F9C"/>
    <w:rsid w:val="00791E61"/>
    <w:rsid w:val="00792EDB"/>
    <w:rsid w:val="00793001"/>
    <w:rsid w:val="007932BD"/>
    <w:rsid w:val="00794CA7"/>
    <w:rsid w:val="00796ED6"/>
    <w:rsid w:val="0079759B"/>
    <w:rsid w:val="007975AD"/>
    <w:rsid w:val="00797C33"/>
    <w:rsid w:val="007A14D1"/>
    <w:rsid w:val="007A17A4"/>
    <w:rsid w:val="007A269A"/>
    <w:rsid w:val="007A288D"/>
    <w:rsid w:val="007A3488"/>
    <w:rsid w:val="007A41E5"/>
    <w:rsid w:val="007A520F"/>
    <w:rsid w:val="007A5CC2"/>
    <w:rsid w:val="007A6FAF"/>
    <w:rsid w:val="007A7326"/>
    <w:rsid w:val="007A78E2"/>
    <w:rsid w:val="007A7B76"/>
    <w:rsid w:val="007B0106"/>
    <w:rsid w:val="007B0733"/>
    <w:rsid w:val="007B13E7"/>
    <w:rsid w:val="007B14BD"/>
    <w:rsid w:val="007B193C"/>
    <w:rsid w:val="007B2106"/>
    <w:rsid w:val="007B2919"/>
    <w:rsid w:val="007B2E68"/>
    <w:rsid w:val="007B308F"/>
    <w:rsid w:val="007B4A1D"/>
    <w:rsid w:val="007B4E99"/>
    <w:rsid w:val="007B57EB"/>
    <w:rsid w:val="007B5BB4"/>
    <w:rsid w:val="007B703B"/>
    <w:rsid w:val="007B7806"/>
    <w:rsid w:val="007C003C"/>
    <w:rsid w:val="007C0276"/>
    <w:rsid w:val="007C0576"/>
    <w:rsid w:val="007C1985"/>
    <w:rsid w:val="007C1FE6"/>
    <w:rsid w:val="007C2082"/>
    <w:rsid w:val="007C24C6"/>
    <w:rsid w:val="007C2549"/>
    <w:rsid w:val="007C2CFB"/>
    <w:rsid w:val="007C36D4"/>
    <w:rsid w:val="007C3955"/>
    <w:rsid w:val="007C39A0"/>
    <w:rsid w:val="007C3F71"/>
    <w:rsid w:val="007C401D"/>
    <w:rsid w:val="007C51EF"/>
    <w:rsid w:val="007C5CA1"/>
    <w:rsid w:val="007C68CD"/>
    <w:rsid w:val="007C73D8"/>
    <w:rsid w:val="007D0DC2"/>
    <w:rsid w:val="007D1463"/>
    <w:rsid w:val="007D17BA"/>
    <w:rsid w:val="007D196D"/>
    <w:rsid w:val="007D1DB8"/>
    <w:rsid w:val="007D3250"/>
    <w:rsid w:val="007D39F4"/>
    <w:rsid w:val="007D401F"/>
    <w:rsid w:val="007D435C"/>
    <w:rsid w:val="007D4A3B"/>
    <w:rsid w:val="007D5508"/>
    <w:rsid w:val="007D59D6"/>
    <w:rsid w:val="007D7856"/>
    <w:rsid w:val="007E05B3"/>
    <w:rsid w:val="007E0E6E"/>
    <w:rsid w:val="007E245F"/>
    <w:rsid w:val="007E3A19"/>
    <w:rsid w:val="007E3A1E"/>
    <w:rsid w:val="007E3BBD"/>
    <w:rsid w:val="007E3C92"/>
    <w:rsid w:val="007E3D11"/>
    <w:rsid w:val="007E6399"/>
    <w:rsid w:val="007E6CBC"/>
    <w:rsid w:val="007E7008"/>
    <w:rsid w:val="007E7210"/>
    <w:rsid w:val="007E7DD4"/>
    <w:rsid w:val="007F140B"/>
    <w:rsid w:val="007F1714"/>
    <w:rsid w:val="007F2E14"/>
    <w:rsid w:val="007F35DB"/>
    <w:rsid w:val="007F4325"/>
    <w:rsid w:val="007F4678"/>
    <w:rsid w:val="007F4C41"/>
    <w:rsid w:val="007F541D"/>
    <w:rsid w:val="007F558F"/>
    <w:rsid w:val="007F62BA"/>
    <w:rsid w:val="007F6E68"/>
    <w:rsid w:val="007F76F2"/>
    <w:rsid w:val="008012F4"/>
    <w:rsid w:val="00803526"/>
    <w:rsid w:val="0080471B"/>
    <w:rsid w:val="0080571F"/>
    <w:rsid w:val="0080574D"/>
    <w:rsid w:val="00805CA8"/>
    <w:rsid w:val="00806DAF"/>
    <w:rsid w:val="00807CDE"/>
    <w:rsid w:val="0081036A"/>
    <w:rsid w:val="008109F0"/>
    <w:rsid w:val="00810DD4"/>
    <w:rsid w:val="00810DED"/>
    <w:rsid w:val="00811B7C"/>
    <w:rsid w:val="00812AB0"/>
    <w:rsid w:val="0081313A"/>
    <w:rsid w:val="00813DD8"/>
    <w:rsid w:val="00814CA8"/>
    <w:rsid w:val="00815653"/>
    <w:rsid w:val="00816359"/>
    <w:rsid w:val="00816A28"/>
    <w:rsid w:val="00820F3C"/>
    <w:rsid w:val="0082103B"/>
    <w:rsid w:val="00821C05"/>
    <w:rsid w:val="00823C2B"/>
    <w:rsid w:val="0082475E"/>
    <w:rsid w:val="00826093"/>
    <w:rsid w:val="008262A9"/>
    <w:rsid w:val="00827094"/>
    <w:rsid w:val="00827E50"/>
    <w:rsid w:val="00833895"/>
    <w:rsid w:val="00834553"/>
    <w:rsid w:val="00835404"/>
    <w:rsid w:val="00835B56"/>
    <w:rsid w:val="00835D76"/>
    <w:rsid w:val="008361CF"/>
    <w:rsid w:val="0083672F"/>
    <w:rsid w:val="00836C53"/>
    <w:rsid w:val="008375DE"/>
    <w:rsid w:val="008377AF"/>
    <w:rsid w:val="00841945"/>
    <w:rsid w:val="00841BAB"/>
    <w:rsid w:val="00842489"/>
    <w:rsid w:val="00842531"/>
    <w:rsid w:val="0084259D"/>
    <w:rsid w:val="00842A9C"/>
    <w:rsid w:val="0084555C"/>
    <w:rsid w:val="00845C70"/>
    <w:rsid w:val="00846349"/>
    <w:rsid w:val="008463A7"/>
    <w:rsid w:val="008467A9"/>
    <w:rsid w:val="00846A11"/>
    <w:rsid w:val="008501D5"/>
    <w:rsid w:val="00850448"/>
    <w:rsid w:val="00851345"/>
    <w:rsid w:val="00852429"/>
    <w:rsid w:val="008530C7"/>
    <w:rsid w:val="0085343E"/>
    <w:rsid w:val="008536EE"/>
    <w:rsid w:val="00854D9E"/>
    <w:rsid w:val="00854F66"/>
    <w:rsid w:val="008552CE"/>
    <w:rsid w:val="008555CA"/>
    <w:rsid w:val="008557A1"/>
    <w:rsid w:val="008569DE"/>
    <w:rsid w:val="00856BA5"/>
    <w:rsid w:val="008609F9"/>
    <w:rsid w:val="00861FC4"/>
    <w:rsid w:val="00863B4D"/>
    <w:rsid w:val="00864007"/>
    <w:rsid w:val="00865703"/>
    <w:rsid w:val="00865EE8"/>
    <w:rsid w:val="00866A7A"/>
    <w:rsid w:val="00867095"/>
    <w:rsid w:val="00867435"/>
    <w:rsid w:val="00867500"/>
    <w:rsid w:val="00870BF6"/>
    <w:rsid w:val="00872E31"/>
    <w:rsid w:val="008734D1"/>
    <w:rsid w:val="00875A82"/>
    <w:rsid w:val="00875D9B"/>
    <w:rsid w:val="00875EBD"/>
    <w:rsid w:val="008840CB"/>
    <w:rsid w:val="008848D9"/>
    <w:rsid w:val="00884A9E"/>
    <w:rsid w:val="00886470"/>
    <w:rsid w:val="008869D0"/>
    <w:rsid w:val="00886B60"/>
    <w:rsid w:val="00887273"/>
    <w:rsid w:val="00890506"/>
    <w:rsid w:val="00891412"/>
    <w:rsid w:val="00891985"/>
    <w:rsid w:val="00891A37"/>
    <w:rsid w:val="00891ED9"/>
    <w:rsid w:val="0089204E"/>
    <w:rsid w:val="00892BCE"/>
    <w:rsid w:val="0089379F"/>
    <w:rsid w:val="00893CED"/>
    <w:rsid w:val="008943FF"/>
    <w:rsid w:val="00894D79"/>
    <w:rsid w:val="008950FD"/>
    <w:rsid w:val="008956F8"/>
    <w:rsid w:val="00895EE5"/>
    <w:rsid w:val="00896A4A"/>
    <w:rsid w:val="00896BB3"/>
    <w:rsid w:val="00897244"/>
    <w:rsid w:val="00897945"/>
    <w:rsid w:val="008A0576"/>
    <w:rsid w:val="008A1B75"/>
    <w:rsid w:val="008A3052"/>
    <w:rsid w:val="008A4F41"/>
    <w:rsid w:val="008A5E82"/>
    <w:rsid w:val="008A60FA"/>
    <w:rsid w:val="008A6488"/>
    <w:rsid w:val="008A69EA"/>
    <w:rsid w:val="008B0075"/>
    <w:rsid w:val="008B0AE9"/>
    <w:rsid w:val="008B15F8"/>
    <w:rsid w:val="008B1EB0"/>
    <w:rsid w:val="008B3CF9"/>
    <w:rsid w:val="008B4767"/>
    <w:rsid w:val="008B70D4"/>
    <w:rsid w:val="008B71CD"/>
    <w:rsid w:val="008B723D"/>
    <w:rsid w:val="008B7BC3"/>
    <w:rsid w:val="008C078F"/>
    <w:rsid w:val="008C1789"/>
    <w:rsid w:val="008C17BF"/>
    <w:rsid w:val="008C302A"/>
    <w:rsid w:val="008C3E37"/>
    <w:rsid w:val="008C4AEB"/>
    <w:rsid w:val="008C63F6"/>
    <w:rsid w:val="008C662A"/>
    <w:rsid w:val="008C67CE"/>
    <w:rsid w:val="008C7ADD"/>
    <w:rsid w:val="008D0E10"/>
    <w:rsid w:val="008D1461"/>
    <w:rsid w:val="008D2025"/>
    <w:rsid w:val="008D6564"/>
    <w:rsid w:val="008D6932"/>
    <w:rsid w:val="008D6CCB"/>
    <w:rsid w:val="008D6FC9"/>
    <w:rsid w:val="008D6FFF"/>
    <w:rsid w:val="008D7FAB"/>
    <w:rsid w:val="008E027E"/>
    <w:rsid w:val="008E06F9"/>
    <w:rsid w:val="008E161B"/>
    <w:rsid w:val="008E25C5"/>
    <w:rsid w:val="008E2E79"/>
    <w:rsid w:val="008E3CC5"/>
    <w:rsid w:val="008E3CCF"/>
    <w:rsid w:val="008E48A7"/>
    <w:rsid w:val="008E4A90"/>
    <w:rsid w:val="008E5A1E"/>
    <w:rsid w:val="008E5F7B"/>
    <w:rsid w:val="008E686B"/>
    <w:rsid w:val="008E7790"/>
    <w:rsid w:val="008E7937"/>
    <w:rsid w:val="008E7EE4"/>
    <w:rsid w:val="008F052B"/>
    <w:rsid w:val="008F0A27"/>
    <w:rsid w:val="008F0F6B"/>
    <w:rsid w:val="008F245B"/>
    <w:rsid w:val="008F291C"/>
    <w:rsid w:val="008F2964"/>
    <w:rsid w:val="008F3FD0"/>
    <w:rsid w:val="008F3FD3"/>
    <w:rsid w:val="008F40AE"/>
    <w:rsid w:val="008F40E4"/>
    <w:rsid w:val="008F48CF"/>
    <w:rsid w:val="008F4960"/>
    <w:rsid w:val="008F4F7B"/>
    <w:rsid w:val="008F4FEA"/>
    <w:rsid w:val="008F5A93"/>
    <w:rsid w:val="008F5EB6"/>
    <w:rsid w:val="008F6035"/>
    <w:rsid w:val="008F61DE"/>
    <w:rsid w:val="008F6E6A"/>
    <w:rsid w:val="008F70DE"/>
    <w:rsid w:val="008F71D1"/>
    <w:rsid w:val="00903710"/>
    <w:rsid w:val="009040A4"/>
    <w:rsid w:val="0090522A"/>
    <w:rsid w:val="00905F12"/>
    <w:rsid w:val="00906702"/>
    <w:rsid w:val="00906C00"/>
    <w:rsid w:val="00906D79"/>
    <w:rsid w:val="0090755E"/>
    <w:rsid w:val="00907753"/>
    <w:rsid w:val="009106C6"/>
    <w:rsid w:val="0091093C"/>
    <w:rsid w:val="00910B3E"/>
    <w:rsid w:val="009114EB"/>
    <w:rsid w:val="00911AAA"/>
    <w:rsid w:val="00911BD4"/>
    <w:rsid w:val="00912A75"/>
    <w:rsid w:val="00913423"/>
    <w:rsid w:val="00913443"/>
    <w:rsid w:val="00913B7E"/>
    <w:rsid w:val="00914C56"/>
    <w:rsid w:val="00915260"/>
    <w:rsid w:val="00915A52"/>
    <w:rsid w:val="00916297"/>
    <w:rsid w:val="00916B2B"/>
    <w:rsid w:val="00920A55"/>
    <w:rsid w:val="00920DF8"/>
    <w:rsid w:val="00920F0C"/>
    <w:rsid w:val="00921C2B"/>
    <w:rsid w:val="009226A3"/>
    <w:rsid w:val="009226D2"/>
    <w:rsid w:val="009228A7"/>
    <w:rsid w:val="00923E99"/>
    <w:rsid w:val="0092442A"/>
    <w:rsid w:val="00925383"/>
    <w:rsid w:val="00926428"/>
    <w:rsid w:val="0092727C"/>
    <w:rsid w:val="0092744C"/>
    <w:rsid w:val="00930944"/>
    <w:rsid w:val="00930D24"/>
    <w:rsid w:val="00931163"/>
    <w:rsid w:val="00932FEC"/>
    <w:rsid w:val="0093316F"/>
    <w:rsid w:val="00933C86"/>
    <w:rsid w:val="00933E8C"/>
    <w:rsid w:val="0093496C"/>
    <w:rsid w:val="00934F4A"/>
    <w:rsid w:val="00936B40"/>
    <w:rsid w:val="0093795A"/>
    <w:rsid w:val="0094014E"/>
    <w:rsid w:val="0094061D"/>
    <w:rsid w:val="0094092E"/>
    <w:rsid w:val="00940C9D"/>
    <w:rsid w:val="00940D89"/>
    <w:rsid w:val="009417BB"/>
    <w:rsid w:val="00941973"/>
    <w:rsid w:val="00941A85"/>
    <w:rsid w:val="00941DD1"/>
    <w:rsid w:val="009421D5"/>
    <w:rsid w:val="009423A6"/>
    <w:rsid w:val="009427C0"/>
    <w:rsid w:val="009431B1"/>
    <w:rsid w:val="00943A21"/>
    <w:rsid w:val="00943EE6"/>
    <w:rsid w:val="00944847"/>
    <w:rsid w:val="00944D2F"/>
    <w:rsid w:val="009478D3"/>
    <w:rsid w:val="0095098E"/>
    <w:rsid w:val="00951F7E"/>
    <w:rsid w:val="00954A24"/>
    <w:rsid w:val="009550BB"/>
    <w:rsid w:val="00955E02"/>
    <w:rsid w:val="0095607B"/>
    <w:rsid w:val="00956345"/>
    <w:rsid w:val="00956626"/>
    <w:rsid w:val="00956C2E"/>
    <w:rsid w:val="00956D11"/>
    <w:rsid w:val="00957423"/>
    <w:rsid w:val="00960097"/>
    <w:rsid w:val="009604E0"/>
    <w:rsid w:val="009615F5"/>
    <w:rsid w:val="00961713"/>
    <w:rsid w:val="00961F19"/>
    <w:rsid w:val="0096301F"/>
    <w:rsid w:val="00963281"/>
    <w:rsid w:val="0096451F"/>
    <w:rsid w:val="0096494F"/>
    <w:rsid w:val="00964BE5"/>
    <w:rsid w:val="00965366"/>
    <w:rsid w:val="00965535"/>
    <w:rsid w:val="00965AC9"/>
    <w:rsid w:val="009670E3"/>
    <w:rsid w:val="00967315"/>
    <w:rsid w:val="00967632"/>
    <w:rsid w:val="0096792B"/>
    <w:rsid w:val="009701DA"/>
    <w:rsid w:val="00970241"/>
    <w:rsid w:val="00970422"/>
    <w:rsid w:val="00971558"/>
    <w:rsid w:val="00972810"/>
    <w:rsid w:val="00973316"/>
    <w:rsid w:val="00973757"/>
    <w:rsid w:val="00974729"/>
    <w:rsid w:val="00974941"/>
    <w:rsid w:val="00975274"/>
    <w:rsid w:val="0097613C"/>
    <w:rsid w:val="00977976"/>
    <w:rsid w:val="00980050"/>
    <w:rsid w:val="00981521"/>
    <w:rsid w:val="00982159"/>
    <w:rsid w:val="0098279C"/>
    <w:rsid w:val="00983E64"/>
    <w:rsid w:val="0098485E"/>
    <w:rsid w:val="00984960"/>
    <w:rsid w:val="009853AA"/>
    <w:rsid w:val="009868D4"/>
    <w:rsid w:val="00987057"/>
    <w:rsid w:val="00987348"/>
    <w:rsid w:val="00987B4C"/>
    <w:rsid w:val="00987B95"/>
    <w:rsid w:val="00987FE8"/>
    <w:rsid w:val="00990BC7"/>
    <w:rsid w:val="00990C2C"/>
    <w:rsid w:val="009913FA"/>
    <w:rsid w:val="0099299E"/>
    <w:rsid w:val="00992DCF"/>
    <w:rsid w:val="009936CE"/>
    <w:rsid w:val="009937BB"/>
    <w:rsid w:val="009938EF"/>
    <w:rsid w:val="00994160"/>
    <w:rsid w:val="00995558"/>
    <w:rsid w:val="00997168"/>
    <w:rsid w:val="009971B1"/>
    <w:rsid w:val="00997786"/>
    <w:rsid w:val="00997848"/>
    <w:rsid w:val="009A0043"/>
    <w:rsid w:val="009A0DB0"/>
    <w:rsid w:val="009A1FC6"/>
    <w:rsid w:val="009A298E"/>
    <w:rsid w:val="009A2AB7"/>
    <w:rsid w:val="009A3544"/>
    <w:rsid w:val="009A3574"/>
    <w:rsid w:val="009A5990"/>
    <w:rsid w:val="009A64D8"/>
    <w:rsid w:val="009A785B"/>
    <w:rsid w:val="009A79FB"/>
    <w:rsid w:val="009B03CA"/>
    <w:rsid w:val="009B1D82"/>
    <w:rsid w:val="009B3D74"/>
    <w:rsid w:val="009B452C"/>
    <w:rsid w:val="009B48F8"/>
    <w:rsid w:val="009B5632"/>
    <w:rsid w:val="009B599C"/>
    <w:rsid w:val="009B6206"/>
    <w:rsid w:val="009B6D18"/>
    <w:rsid w:val="009B7196"/>
    <w:rsid w:val="009C016E"/>
    <w:rsid w:val="009C0507"/>
    <w:rsid w:val="009C0B1A"/>
    <w:rsid w:val="009C1441"/>
    <w:rsid w:val="009C1A11"/>
    <w:rsid w:val="009C1C5E"/>
    <w:rsid w:val="009C2209"/>
    <w:rsid w:val="009C2644"/>
    <w:rsid w:val="009C2F3B"/>
    <w:rsid w:val="009C4422"/>
    <w:rsid w:val="009C44ED"/>
    <w:rsid w:val="009C4D45"/>
    <w:rsid w:val="009C4FFE"/>
    <w:rsid w:val="009C6835"/>
    <w:rsid w:val="009C6971"/>
    <w:rsid w:val="009D200C"/>
    <w:rsid w:val="009D25A7"/>
    <w:rsid w:val="009D38B1"/>
    <w:rsid w:val="009D3FDE"/>
    <w:rsid w:val="009D50DB"/>
    <w:rsid w:val="009D525D"/>
    <w:rsid w:val="009D56E4"/>
    <w:rsid w:val="009E0B34"/>
    <w:rsid w:val="009E1363"/>
    <w:rsid w:val="009E1A77"/>
    <w:rsid w:val="009E1EEC"/>
    <w:rsid w:val="009E24DE"/>
    <w:rsid w:val="009E2A1A"/>
    <w:rsid w:val="009E2B24"/>
    <w:rsid w:val="009E3A91"/>
    <w:rsid w:val="009E3BBB"/>
    <w:rsid w:val="009E3D7F"/>
    <w:rsid w:val="009E453A"/>
    <w:rsid w:val="009E49BF"/>
    <w:rsid w:val="009E4FAC"/>
    <w:rsid w:val="009E55BA"/>
    <w:rsid w:val="009E62BC"/>
    <w:rsid w:val="009E6EB4"/>
    <w:rsid w:val="009E7063"/>
    <w:rsid w:val="009E757A"/>
    <w:rsid w:val="009E7B62"/>
    <w:rsid w:val="009F07BF"/>
    <w:rsid w:val="009F1A5E"/>
    <w:rsid w:val="009F2413"/>
    <w:rsid w:val="009F2ECD"/>
    <w:rsid w:val="009F3504"/>
    <w:rsid w:val="009F3A18"/>
    <w:rsid w:val="009F3DBC"/>
    <w:rsid w:val="009F3ECD"/>
    <w:rsid w:val="009F5FD4"/>
    <w:rsid w:val="009F69F6"/>
    <w:rsid w:val="009F71D2"/>
    <w:rsid w:val="009F751B"/>
    <w:rsid w:val="00A00528"/>
    <w:rsid w:val="00A00E28"/>
    <w:rsid w:val="00A00F11"/>
    <w:rsid w:val="00A01104"/>
    <w:rsid w:val="00A01D03"/>
    <w:rsid w:val="00A0265D"/>
    <w:rsid w:val="00A02F97"/>
    <w:rsid w:val="00A03305"/>
    <w:rsid w:val="00A04A46"/>
    <w:rsid w:val="00A04B8E"/>
    <w:rsid w:val="00A06ACA"/>
    <w:rsid w:val="00A06AFA"/>
    <w:rsid w:val="00A07601"/>
    <w:rsid w:val="00A115DC"/>
    <w:rsid w:val="00A11DBA"/>
    <w:rsid w:val="00A12C8D"/>
    <w:rsid w:val="00A12DFF"/>
    <w:rsid w:val="00A14B2E"/>
    <w:rsid w:val="00A14E4B"/>
    <w:rsid w:val="00A154D7"/>
    <w:rsid w:val="00A15767"/>
    <w:rsid w:val="00A1617B"/>
    <w:rsid w:val="00A168AD"/>
    <w:rsid w:val="00A1735D"/>
    <w:rsid w:val="00A20360"/>
    <w:rsid w:val="00A2132E"/>
    <w:rsid w:val="00A213EB"/>
    <w:rsid w:val="00A21684"/>
    <w:rsid w:val="00A21CC9"/>
    <w:rsid w:val="00A21F9E"/>
    <w:rsid w:val="00A22B14"/>
    <w:rsid w:val="00A23456"/>
    <w:rsid w:val="00A23624"/>
    <w:rsid w:val="00A24010"/>
    <w:rsid w:val="00A2473F"/>
    <w:rsid w:val="00A25270"/>
    <w:rsid w:val="00A2568A"/>
    <w:rsid w:val="00A260B8"/>
    <w:rsid w:val="00A260F7"/>
    <w:rsid w:val="00A26F63"/>
    <w:rsid w:val="00A27336"/>
    <w:rsid w:val="00A27B15"/>
    <w:rsid w:val="00A302E4"/>
    <w:rsid w:val="00A30307"/>
    <w:rsid w:val="00A31A3D"/>
    <w:rsid w:val="00A326F8"/>
    <w:rsid w:val="00A34A62"/>
    <w:rsid w:val="00A3546A"/>
    <w:rsid w:val="00A36778"/>
    <w:rsid w:val="00A36C18"/>
    <w:rsid w:val="00A36CC3"/>
    <w:rsid w:val="00A371A5"/>
    <w:rsid w:val="00A37605"/>
    <w:rsid w:val="00A377DE"/>
    <w:rsid w:val="00A40093"/>
    <w:rsid w:val="00A407A7"/>
    <w:rsid w:val="00A41137"/>
    <w:rsid w:val="00A4167F"/>
    <w:rsid w:val="00A4197D"/>
    <w:rsid w:val="00A41AC3"/>
    <w:rsid w:val="00A41CED"/>
    <w:rsid w:val="00A425D7"/>
    <w:rsid w:val="00A4293A"/>
    <w:rsid w:val="00A436DC"/>
    <w:rsid w:val="00A43C75"/>
    <w:rsid w:val="00A440C1"/>
    <w:rsid w:val="00A45225"/>
    <w:rsid w:val="00A452FD"/>
    <w:rsid w:val="00A45812"/>
    <w:rsid w:val="00A4634D"/>
    <w:rsid w:val="00A46418"/>
    <w:rsid w:val="00A47B32"/>
    <w:rsid w:val="00A51A86"/>
    <w:rsid w:val="00A52154"/>
    <w:rsid w:val="00A527F9"/>
    <w:rsid w:val="00A527FC"/>
    <w:rsid w:val="00A52EC6"/>
    <w:rsid w:val="00A545C5"/>
    <w:rsid w:val="00A54631"/>
    <w:rsid w:val="00A55200"/>
    <w:rsid w:val="00A56996"/>
    <w:rsid w:val="00A56A9C"/>
    <w:rsid w:val="00A5736F"/>
    <w:rsid w:val="00A57791"/>
    <w:rsid w:val="00A57A88"/>
    <w:rsid w:val="00A57EDC"/>
    <w:rsid w:val="00A6215C"/>
    <w:rsid w:val="00A62346"/>
    <w:rsid w:val="00A632DB"/>
    <w:rsid w:val="00A64530"/>
    <w:rsid w:val="00A654F3"/>
    <w:rsid w:val="00A65E14"/>
    <w:rsid w:val="00A66472"/>
    <w:rsid w:val="00A67794"/>
    <w:rsid w:val="00A71250"/>
    <w:rsid w:val="00A7153D"/>
    <w:rsid w:val="00A71BC8"/>
    <w:rsid w:val="00A71EB8"/>
    <w:rsid w:val="00A72431"/>
    <w:rsid w:val="00A72638"/>
    <w:rsid w:val="00A72CD6"/>
    <w:rsid w:val="00A73145"/>
    <w:rsid w:val="00A73523"/>
    <w:rsid w:val="00A74537"/>
    <w:rsid w:val="00A76078"/>
    <w:rsid w:val="00A76410"/>
    <w:rsid w:val="00A778D7"/>
    <w:rsid w:val="00A77F8F"/>
    <w:rsid w:val="00A800A8"/>
    <w:rsid w:val="00A800FA"/>
    <w:rsid w:val="00A8069D"/>
    <w:rsid w:val="00A80EC4"/>
    <w:rsid w:val="00A81296"/>
    <w:rsid w:val="00A8224E"/>
    <w:rsid w:val="00A82BA1"/>
    <w:rsid w:val="00A82E8C"/>
    <w:rsid w:val="00A83B8F"/>
    <w:rsid w:val="00A84A47"/>
    <w:rsid w:val="00A85D7F"/>
    <w:rsid w:val="00A86846"/>
    <w:rsid w:val="00A873B3"/>
    <w:rsid w:val="00A8768F"/>
    <w:rsid w:val="00A87AA6"/>
    <w:rsid w:val="00A90565"/>
    <w:rsid w:val="00A90C01"/>
    <w:rsid w:val="00A90C82"/>
    <w:rsid w:val="00A911EB"/>
    <w:rsid w:val="00A91325"/>
    <w:rsid w:val="00A91729"/>
    <w:rsid w:val="00A91920"/>
    <w:rsid w:val="00A92839"/>
    <w:rsid w:val="00A92DED"/>
    <w:rsid w:val="00A92E73"/>
    <w:rsid w:val="00A92F1F"/>
    <w:rsid w:val="00A93897"/>
    <w:rsid w:val="00A972CC"/>
    <w:rsid w:val="00A97381"/>
    <w:rsid w:val="00A974EC"/>
    <w:rsid w:val="00A97B4C"/>
    <w:rsid w:val="00AA10B6"/>
    <w:rsid w:val="00AA270F"/>
    <w:rsid w:val="00AA5936"/>
    <w:rsid w:val="00AA5AAD"/>
    <w:rsid w:val="00AA7CE8"/>
    <w:rsid w:val="00AB01A6"/>
    <w:rsid w:val="00AB021E"/>
    <w:rsid w:val="00AB1B26"/>
    <w:rsid w:val="00AB1E63"/>
    <w:rsid w:val="00AB2A53"/>
    <w:rsid w:val="00AB408F"/>
    <w:rsid w:val="00AB4489"/>
    <w:rsid w:val="00AB5544"/>
    <w:rsid w:val="00AB55C8"/>
    <w:rsid w:val="00AB68E9"/>
    <w:rsid w:val="00AC0A9E"/>
    <w:rsid w:val="00AC0D7D"/>
    <w:rsid w:val="00AC12D5"/>
    <w:rsid w:val="00AC2D40"/>
    <w:rsid w:val="00AC32B9"/>
    <w:rsid w:val="00AC3470"/>
    <w:rsid w:val="00AC4BDA"/>
    <w:rsid w:val="00AC4E62"/>
    <w:rsid w:val="00AC4F1D"/>
    <w:rsid w:val="00AC666F"/>
    <w:rsid w:val="00AC79CD"/>
    <w:rsid w:val="00AC7F85"/>
    <w:rsid w:val="00AD0118"/>
    <w:rsid w:val="00AD1200"/>
    <w:rsid w:val="00AD245C"/>
    <w:rsid w:val="00AD278C"/>
    <w:rsid w:val="00AD3A76"/>
    <w:rsid w:val="00AD49AC"/>
    <w:rsid w:val="00AD4E60"/>
    <w:rsid w:val="00AD547F"/>
    <w:rsid w:val="00AD5ED5"/>
    <w:rsid w:val="00AD5F02"/>
    <w:rsid w:val="00AD65D6"/>
    <w:rsid w:val="00AD6C52"/>
    <w:rsid w:val="00AD79DF"/>
    <w:rsid w:val="00AE0629"/>
    <w:rsid w:val="00AE15AA"/>
    <w:rsid w:val="00AE1B17"/>
    <w:rsid w:val="00AE284A"/>
    <w:rsid w:val="00AE4F75"/>
    <w:rsid w:val="00AE5545"/>
    <w:rsid w:val="00AE559D"/>
    <w:rsid w:val="00AE6AA2"/>
    <w:rsid w:val="00AF0B28"/>
    <w:rsid w:val="00AF11C4"/>
    <w:rsid w:val="00AF18F5"/>
    <w:rsid w:val="00AF253B"/>
    <w:rsid w:val="00AF309B"/>
    <w:rsid w:val="00AF328F"/>
    <w:rsid w:val="00AF452C"/>
    <w:rsid w:val="00AF5406"/>
    <w:rsid w:val="00AF71CE"/>
    <w:rsid w:val="00AF71EE"/>
    <w:rsid w:val="00B00934"/>
    <w:rsid w:val="00B00EA4"/>
    <w:rsid w:val="00B01766"/>
    <w:rsid w:val="00B02F6A"/>
    <w:rsid w:val="00B03B51"/>
    <w:rsid w:val="00B044E1"/>
    <w:rsid w:val="00B071C5"/>
    <w:rsid w:val="00B071FD"/>
    <w:rsid w:val="00B07AE2"/>
    <w:rsid w:val="00B11B56"/>
    <w:rsid w:val="00B1216B"/>
    <w:rsid w:val="00B12471"/>
    <w:rsid w:val="00B12703"/>
    <w:rsid w:val="00B12E8D"/>
    <w:rsid w:val="00B132B9"/>
    <w:rsid w:val="00B14052"/>
    <w:rsid w:val="00B15886"/>
    <w:rsid w:val="00B200BC"/>
    <w:rsid w:val="00B20993"/>
    <w:rsid w:val="00B22504"/>
    <w:rsid w:val="00B228BF"/>
    <w:rsid w:val="00B22F19"/>
    <w:rsid w:val="00B23304"/>
    <w:rsid w:val="00B23332"/>
    <w:rsid w:val="00B238B2"/>
    <w:rsid w:val="00B23F33"/>
    <w:rsid w:val="00B248D7"/>
    <w:rsid w:val="00B256D7"/>
    <w:rsid w:val="00B262CF"/>
    <w:rsid w:val="00B26E13"/>
    <w:rsid w:val="00B275BB"/>
    <w:rsid w:val="00B2768C"/>
    <w:rsid w:val="00B2778E"/>
    <w:rsid w:val="00B27828"/>
    <w:rsid w:val="00B27D96"/>
    <w:rsid w:val="00B319E7"/>
    <w:rsid w:val="00B31B56"/>
    <w:rsid w:val="00B33B0B"/>
    <w:rsid w:val="00B346E1"/>
    <w:rsid w:val="00B35F8F"/>
    <w:rsid w:val="00B36AC1"/>
    <w:rsid w:val="00B40028"/>
    <w:rsid w:val="00B40228"/>
    <w:rsid w:val="00B403AE"/>
    <w:rsid w:val="00B40D20"/>
    <w:rsid w:val="00B428EF"/>
    <w:rsid w:val="00B435A2"/>
    <w:rsid w:val="00B4422E"/>
    <w:rsid w:val="00B450F0"/>
    <w:rsid w:val="00B45580"/>
    <w:rsid w:val="00B458D6"/>
    <w:rsid w:val="00B45E8F"/>
    <w:rsid w:val="00B46ACD"/>
    <w:rsid w:val="00B46F55"/>
    <w:rsid w:val="00B4779C"/>
    <w:rsid w:val="00B51A99"/>
    <w:rsid w:val="00B52565"/>
    <w:rsid w:val="00B53390"/>
    <w:rsid w:val="00B5364A"/>
    <w:rsid w:val="00B53F71"/>
    <w:rsid w:val="00B54F20"/>
    <w:rsid w:val="00B551C6"/>
    <w:rsid w:val="00B56CC8"/>
    <w:rsid w:val="00B56E9C"/>
    <w:rsid w:val="00B5746E"/>
    <w:rsid w:val="00B578ED"/>
    <w:rsid w:val="00B57AA7"/>
    <w:rsid w:val="00B57C39"/>
    <w:rsid w:val="00B57CAC"/>
    <w:rsid w:val="00B57D05"/>
    <w:rsid w:val="00B60076"/>
    <w:rsid w:val="00B604E6"/>
    <w:rsid w:val="00B6061A"/>
    <w:rsid w:val="00B60F3F"/>
    <w:rsid w:val="00B60F9B"/>
    <w:rsid w:val="00B618BE"/>
    <w:rsid w:val="00B61BF1"/>
    <w:rsid w:val="00B61D97"/>
    <w:rsid w:val="00B61F35"/>
    <w:rsid w:val="00B626C1"/>
    <w:rsid w:val="00B62B32"/>
    <w:rsid w:val="00B633DE"/>
    <w:rsid w:val="00B63E57"/>
    <w:rsid w:val="00B646EC"/>
    <w:rsid w:val="00B64717"/>
    <w:rsid w:val="00B65601"/>
    <w:rsid w:val="00B672FF"/>
    <w:rsid w:val="00B706C5"/>
    <w:rsid w:val="00B707FD"/>
    <w:rsid w:val="00B70A51"/>
    <w:rsid w:val="00B716FE"/>
    <w:rsid w:val="00B71758"/>
    <w:rsid w:val="00B72DBC"/>
    <w:rsid w:val="00B73210"/>
    <w:rsid w:val="00B7420F"/>
    <w:rsid w:val="00B74CDB"/>
    <w:rsid w:val="00B76A6A"/>
    <w:rsid w:val="00B77320"/>
    <w:rsid w:val="00B805C3"/>
    <w:rsid w:val="00B80E0B"/>
    <w:rsid w:val="00B82D68"/>
    <w:rsid w:val="00B82E15"/>
    <w:rsid w:val="00B82E6B"/>
    <w:rsid w:val="00B839AF"/>
    <w:rsid w:val="00B849E7"/>
    <w:rsid w:val="00B84AFA"/>
    <w:rsid w:val="00B85661"/>
    <w:rsid w:val="00B86474"/>
    <w:rsid w:val="00B86D40"/>
    <w:rsid w:val="00B87280"/>
    <w:rsid w:val="00B8756B"/>
    <w:rsid w:val="00B902A7"/>
    <w:rsid w:val="00B9032D"/>
    <w:rsid w:val="00B908BC"/>
    <w:rsid w:val="00B910DB"/>
    <w:rsid w:val="00B9158B"/>
    <w:rsid w:val="00B935E7"/>
    <w:rsid w:val="00B97A6A"/>
    <w:rsid w:val="00BA02AC"/>
    <w:rsid w:val="00BA1DEA"/>
    <w:rsid w:val="00BA2E1E"/>
    <w:rsid w:val="00BA3264"/>
    <w:rsid w:val="00BA3E90"/>
    <w:rsid w:val="00BA43BF"/>
    <w:rsid w:val="00BA4B86"/>
    <w:rsid w:val="00BA5C0E"/>
    <w:rsid w:val="00BA5EAD"/>
    <w:rsid w:val="00BA6E64"/>
    <w:rsid w:val="00BA7184"/>
    <w:rsid w:val="00BA7D2C"/>
    <w:rsid w:val="00BA7E6B"/>
    <w:rsid w:val="00BB0755"/>
    <w:rsid w:val="00BB1528"/>
    <w:rsid w:val="00BB37C8"/>
    <w:rsid w:val="00BB3A7A"/>
    <w:rsid w:val="00BB50FB"/>
    <w:rsid w:val="00BB529F"/>
    <w:rsid w:val="00BB581E"/>
    <w:rsid w:val="00BB5D8D"/>
    <w:rsid w:val="00BB5FF6"/>
    <w:rsid w:val="00BB6EDD"/>
    <w:rsid w:val="00BB72DC"/>
    <w:rsid w:val="00BB7F70"/>
    <w:rsid w:val="00BC0683"/>
    <w:rsid w:val="00BC0E62"/>
    <w:rsid w:val="00BC151D"/>
    <w:rsid w:val="00BC195B"/>
    <w:rsid w:val="00BC1E92"/>
    <w:rsid w:val="00BC2C2B"/>
    <w:rsid w:val="00BC30F1"/>
    <w:rsid w:val="00BC359D"/>
    <w:rsid w:val="00BC395E"/>
    <w:rsid w:val="00BC39B8"/>
    <w:rsid w:val="00BC3DFE"/>
    <w:rsid w:val="00BC40BD"/>
    <w:rsid w:val="00BC41A8"/>
    <w:rsid w:val="00BC5AD1"/>
    <w:rsid w:val="00BC5CE2"/>
    <w:rsid w:val="00BC5E43"/>
    <w:rsid w:val="00BC63D5"/>
    <w:rsid w:val="00BD00C4"/>
    <w:rsid w:val="00BD04D2"/>
    <w:rsid w:val="00BD0A4E"/>
    <w:rsid w:val="00BD189C"/>
    <w:rsid w:val="00BD1FAC"/>
    <w:rsid w:val="00BD3CEB"/>
    <w:rsid w:val="00BD5A26"/>
    <w:rsid w:val="00BD6382"/>
    <w:rsid w:val="00BD6797"/>
    <w:rsid w:val="00BD76BD"/>
    <w:rsid w:val="00BD7E93"/>
    <w:rsid w:val="00BE0105"/>
    <w:rsid w:val="00BE08BB"/>
    <w:rsid w:val="00BE1828"/>
    <w:rsid w:val="00BE2D67"/>
    <w:rsid w:val="00BE40D7"/>
    <w:rsid w:val="00BE4E14"/>
    <w:rsid w:val="00BE579E"/>
    <w:rsid w:val="00BE63F7"/>
    <w:rsid w:val="00BE644D"/>
    <w:rsid w:val="00BE6929"/>
    <w:rsid w:val="00BE6936"/>
    <w:rsid w:val="00BE6992"/>
    <w:rsid w:val="00BE6FF8"/>
    <w:rsid w:val="00BF19FA"/>
    <w:rsid w:val="00BF21AE"/>
    <w:rsid w:val="00BF46F8"/>
    <w:rsid w:val="00BF4824"/>
    <w:rsid w:val="00BF4D37"/>
    <w:rsid w:val="00BF4F64"/>
    <w:rsid w:val="00BF5B5A"/>
    <w:rsid w:val="00BF78D5"/>
    <w:rsid w:val="00C00F4F"/>
    <w:rsid w:val="00C0194F"/>
    <w:rsid w:val="00C01C55"/>
    <w:rsid w:val="00C01F64"/>
    <w:rsid w:val="00C02033"/>
    <w:rsid w:val="00C0485C"/>
    <w:rsid w:val="00C04B75"/>
    <w:rsid w:val="00C0506C"/>
    <w:rsid w:val="00C051BA"/>
    <w:rsid w:val="00C052C1"/>
    <w:rsid w:val="00C105C3"/>
    <w:rsid w:val="00C10F76"/>
    <w:rsid w:val="00C11049"/>
    <w:rsid w:val="00C12056"/>
    <w:rsid w:val="00C128ED"/>
    <w:rsid w:val="00C13073"/>
    <w:rsid w:val="00C1357A"/>
    <w:rsid w:val="00C14528"/>
    <w:rsid w:val="00C14545"/>
    <w:rsid w:val="00C14EE5"/>
    <w:rsid w:val="00C15F53"/>
    <w:rsid w:val="00C16786"/>
    <w:rsid w:val="00C16D28"/>
    <w:rsid w:val="00C17B1F"/>
    <w:rsid w:val="00C22B62"/>
    <w:rsid w:val="00C22E7C"/>
    <w:rsid w:val="00C22F31"/>
    <w:rsid w:val="00C23021"/>
    <w:rsid w:val="00C238A6"/>
    <w:rsid w:val="00C23DB0"/>
    <w:rsid w:val="00C24C4F"/>
    <w:rsid w:val="00C24C98"/>
    <w:rsid w:val="00C254CE"/>
    <w:rsid w:val="00C259BD"/>
    <w:rsid w:val="00C26FF5"/>
    <w:rsid w:val="00C30496"/>
    <w:rsid w:val="00C30FD1"/>
    <w:rsid w:val="00C317F2"/>
    <w:rsid w:val="00C3270E"/>
    <w:rsid w:val="00C33BD8"/>
    <w:rsid w:val="00C33C17"/>
    <w:rsid w:val="00C347BF"/>
    <w:rsid w:val="00C34977"/>
    <w:rsid w:val="00C34A51"/>
    <w:rsid w:val="00C36C71"/>
    <w:rsid w:val="00C40051"/>
    <w:rsid w:val="00C40EBB"/>
    <w:rsid w:val="00C41368"/>
    <w:rsid w:val="00C42194"/>
    <w:rsid w:val="00C42DF1"/>
    <w:rsid w:val="00C43794"/>
    <w:rsid w:val="00C43A79"/>
    <w:rsid w:val="00C43CF6"/>
    <w:rsid w:val="00C4693C"/>
    <w:rsid w:val="00C46B57"/>
    <w:rsid w:val="00C4772F"/>
    <w:rsid w:val="00C47AE2"/>
    <w:rsid w:val="00C47BED"/>
    <w:rsid w:val="00C47E7F"/>
    <w:rsid w:val="00C515BA"/>
    <w:rsid w:val="00C516A5"/>
    <w:rsid w:val="00C51820"/>
    <w:rsid w:val="00C51C5E"/>
    <w:rsid w:val="00C53387"/>
    <w:rsid w:val="00C53D59"/>
    <w:rsid w:val="00C54AFC"/>
    <w:rsid w:val="00C54CC7"/>
    <w:rsid w:val="00C552F8"/>
    <w:rsid w:val="00C55540"/>
    <w:rsid w:val="00C615AF"/>
    <w:rsid w:val="00C615CB"/>
    <w:rsid w:val="00C618D6"/>
    <w:rsid w:val="00C61C6F"/>
    <w:rsid w:val="00C6252B"/>
    <w:rsid w:val="00C62AFE"/>
    <w:rsid w:val="00C62EA2"/>
    <w:rsid w:val="00C631CB"/>
    <w:rsid w:val="00C634B5"/>
    <w:rsid w:val="00C64937"/>
    <w:rsid w:val="00C65F36"/>
    <w:rsid w:val="00C66021"/>
    <w:rsid w:val="00C66B7E"/>
    <w:rsid w:val="00C7154D"/>
    <w:rsid w:val="00C723F9"/>
    <w:rsid w:val="00C72BF6"/>
    <w:rsid w:val="00C74D9A"/>
    <w:rsid w:val="00C75901"/>
    <w:rsid w:val="00C75F1E"/>
    <w:rsid w:val="00C761DC"/>
    <w:rsid w:val="00C80ED1"/>
    <w:rsid w:val="00C82039"/>
    <w:rsid w:val="00C825EB"/>
    <w:rsid w:val="00C828A5"/>
    <w:rsid w:val="00C83E1A"/>
    <w:rsid w:val="00C84392"/>
    <w:rsid w:val="00C8479C"/>
    <w:rsid w:val="00C84B33"/>
    <w:rsid w:val="00C85B15"/>
    <w:rsid w:val="00C86B52"/>
    <w:rsid w:val="00C86F5D"/>
    <w:rsid w:val="00C91E1D"/>
    <w:rsid w:val="00C92611"/>
    <w:rsid w:val="00C93019"/>
    <w:rsid w:val="00C95444"/>
    <w:rsid w:val="00C962C6"/>
    <w:rsid w:val="00CA021F"/>
    <w:rsid w:val="00CA0424"/>
    <w:rsid w:val="00CA0E5B"/>
    <w:rsid w:val="00CA1407"/>
    <w:rsid w:val="00CA19ED"/>
    <w:rsid w:val="00CA2306"/>
    <w:rsid w:val="00CA2666"/>
    <w:rsid w:val="00CA3466"/>
    <w:rsid w:val="00CA36C8"/>
    <w:rsid w:val="00CA3A29"/>
    <w:rsid w:val="00CA5E43"/>
    <w:rsid w:val="00CA629C"/>
    <w:rsid w:val="00CA695C"/>
    <w:rsid w:val="00CA6C49"/>
    <w:rsid w:val="00CA6D74"/>
    <w:rsid w:val="00CA72AF"/>
    <w:rsid w:val="00CA7875"/>
    <w:rsid w:val="00CB1299"/>
    <w:rsid w:val="00CB2FB7"/>
    <w:rsid w:val="00CB3608"/>
    <w:rsid w:val="00CB3A73"/>
    <w:rsid w:val="00CB483C"/>
    <w:rsid w:val="00CB49C4"/>
    <w:rsid w:val="00CB4D7A"/>
    <w:rsid w:val="00CB4F1B"/>
    <w:rsid w:val="00CB5491"/>
    <w:rsid w:val="00CB5D13"/>
    <w:rsid w:val="00CB6896"/>
    <w:rsid w:val="00CB7281"/>
    <w:rsid w:val="00CB7432"/>
    <w:rsid w:val="00CB7869"/>
    <w:rsid w:val="00CC02EA"/>
    <w:rsid w:val="00CC07CF"/>
    <w:rsid w:val="00CC0D88"/>
    <w:rsid w:val="00CC1D3D"/>
    <w:rsid w:val="00CC284F"/>
    <w:rsid w:val="00CC2F39"/>
    <w:rsid w:val="00CC3568"/>
    <w:rsid w:val="00CC3DA5"/>
    <w:rsid w:val="00CC419E"/>
    <w:rsid w:val="00CC462D"/>
    <w:rsid w:val="00CC57C1"/>
    <w:rsid w:val="00CC5BCD"/>
    <w:rsid w:val="00CC5C23"/>
    <w:rsid w:val="00CC625D"/>
    <w:rsid w:val="00CC6CC1"/>
    <w:rsid w:val="00CC6D06"/>
    <w:rsid w:val="00CC7BA3"/>
    <w:rsid w:val="00CC7BD7"/>
    <w:rsid w:val="00CD051F"/>
    <w:rsid w:val="00CD0582"/>
    <w:rsid w:val="00CD08A5"/>
    <w:rsid w:val="00CD0B82"/>
    <w:rsid w:val="00CD0CAD"/>
    <w:rsid w:val="00CD14E2"/>
    <w:rsid w:val="00CD1F9B"/>
    <w:rsid w:val="00CD2648"/>
    <w:rsid w:val="00CD274F"/>
    <w:rsid w:val="00CD31FC"/>
    <w:rsid w:val="00CD3E96"/>
    <w:rsid w:val="00CD47DE"/>
    <w:rsid w:val="00CD4BBC"/>
    <w:rsid w:val="00CD4EC0"/>
    <w:rsid w:val="00CD512D"/>
    <w:rsid w:val="00CD5D50"/>
    <w:rsid w:val="00CD7516"/>
    <w:rsid w:val="00CD755E"/>
    <w:rsid w:val="00CE0349"/>
    <w:rsid w:val="00CE174C"/>
    <w:rsid w:val="00CE19CD"/>
    <w:rsid w:val="00CE22D3"/>
    <w:rsid w:val="00CE331C"/>
    <w:rsid w:val="00CE34D2"/>
    <w:rsid w:val="00CE4A3B"/>
    <w:rsid w:val="00CE4DD3"/>
    <w:rsid w:val="00CE5E07"/>
    <w:rsid w:val="00CE67CA"/>
    <w:rsid w:val="00CE6B81"/>
    <w:rsid w:val="00CE70D4"/>
    <w:rsid w:val="00CE73D4"/>
    <w:rsid w:val="00CE76FD"/>
    <w:rsid w:val="00CF01DE"/>
    <w:rsid w:val="00CF0A8C"/>
    <w:rsid w:val="00CF1AEE"/>
    <w:rsid w:val="00CF225D"/>
    <w:rsid w:val="00CF2D5F"/>
    <w:rsid w:val="00CF2DB2"/>
    <w:rsid w:val="00CF3394"/>
    <w:rsid w:val="00CF3608"/>
    <w:rsid w:val="00CF4DFB"/>
    <w:rsid w:val="00CF611C"/>
    <w:rsid w:val="00CF6E0F"/>
    <w:rsid w:val="00CF6E6A"/>
    <w:rsid w:val="00CF7017"/>
    <w:rsid w:val="00CF7E2B"/>
    <w:rsid w:val="00D0008B"/>
    <w:rsid w:val="00D00496"/>
    <w:rsid w:val="00D01127"/>
    <w:rsid w:val="00D01845"/>
    <w:rsid w:val="00D01A6D"/>
    <w:rsid w:val="00D027A7"/>
    <w:rsid w:val="00D0292B"/>
    <w:rsid w:val="00D02A49"/>
    <w:rsid w:val="00D03912"/>
    <w:rsid w:val="00D03E70"/>
    <w:rsid w:val="00D042D2"/>
    <w:rsid w:val="00D043B6"/>
    <w:rsid w:val="00D04B43"/>
    <w:rsid w:val="00D04F78"/>
    <w:rsid w:val="00D05643"/>
    <w:rsid w:val="00D05F64"/>
    <w:rsid w:val="00D06B4A"/>
    <w:rsid w:val="00D073FC"/>
    <w:rsid w:val="00D075A9"/>
    <w:rsid w:val="00D107AE"/>
    <w:rsid w:val="00D11910"/>
    <w:rsid w:val="00D125A6"/>
    <w:rsid w:val="00D137B0"/>
    <w:rsid w:val="00D15147"/>
    <w:rsid w:val="00D15326"/>
    <w:rsid w:val="00D15C13"/>
    <w:rsid w:val="00D160DF"/>
    <w:rsid w:val="00D16E01"/>
    <w:rsid w:val="00D17B59"/>
    <w:rsid w:val="00D20570"/>
    <w:rsid w:val="00D21B06"/>
    <w:rsid w:val="00D21B3B"/>
    <w:rsid w:val="00D228CC"/>
    <w:rsid w:val="00D22A98"/>
    <w:rsid w:val="00D230A4"/>
    <w:rsid w:val="00D23361"/>
    <w:rsid w:val="00D24311"/>
    <w:rsid w:val="00D256FA"/>
    <w:rsid w:val="00D2581D"/>
    <w:rsid w:val="00D258D2"/>
    <w:rsid w:val="00D2599E"/>
    <w:rsid w:val="00D265CE"/>
    <w:rsid w:val="00D26D7A"/>
    <w:rsid w:val="00D27C02"/>
    <w:rsid w:val="00D30664"/>
    <w:rsid w:val="00D30C01"/>
    <w:rsid w:val="00D3193B"/>
    <w:rsid w:val="00D32DC7"/>
    <w:rsid w:val="00D331D5"/>
    <w:rsid w:val="00D33506"/>
    <w:rsid w:val="00D3438C"/>
    <w:rsid w:val="00D34CD7"/>
    <w:rsid w:val="00D35068"/>
    <w:rsid w:val="00D351B7"/>
    <w:rsid w:val="00D352BE"/>
    <w:rsid w:val="00D35399"/>
    <w:rsid w:val="00D3595D"/>
    <w:rsid w:val="00D362FF"/>
    <w:rsid w:val="00D375B8"/>
    <w:rsid w:val="00D37BCF"/>
    <w:rsid w:val="00D4009C"/>
    <w:rsid w:val="00D40CA0"/>
    <w:rsid w:val="00D4119A"/>
    <w:rsid w:val="00D42539"/>
    <w:rsid w:val="00D42CBF"/>
    <w:rsid w:val="00D435D2"/>
    <w:rsid w:val="00D43F6A"/>
    <w:rsid w:val="00D4536E"/>
    <w:rsid w:val="00D4558E"/>
    <w:rsid w:val="00D45FB8"/>
    <w:rsid w:val="00D462E8"/>
    <w:rsid w:val="00D468C0"/>
    <w:rsid w:val="00D47311"/>
    <w:rsid w:val="00D511C6"/>
    <w:rsid w:val="00D513BE"/>
    <w:rsid w:val="00D5149F"/>
    <w:rsid w:val="00D515BE"/>
    <w:rsid w:val="00D51F5E"/>
    <w:rsid w:val="00D52114"/>
    <w:rsid w:val="00D53214"/>
    <w:rsid w:val="00D53548"/>
    <w:rsid w:val="00D53A5A"/>
    <w:rsid w:val="00D5404B"/>
    <w:rsid w:val="00D543F5"/>
    <w:rsid w:val="00D545BB"/>
    <w:rsid w:val="00D5543D"/>
    <w:rsid w:val="00D56226"/>
    <w:rsid w:val="00D60602"/>
    <w:rsid w:val="00D60658"/>
    <w:rsid w:val="00D60A37"/>
    <w:rsid w:val="00D60F58"/>
    <w:rsid w:val="00D61403"/>
    <w:rsid w:val="00D61D38"/>
    <w:rsid w:val="00D62A89"/>
    <w:rsid w:val="00D63B5B"/>
    <w:rsid w:val="00D6503A"/>
    <w:rsid w:val="00D65482"/>
    <w:rsid w:val="00D66E22"/>
    <w:rsid w:val="00D676B8"/>
    <w:rsid w:val="00D67BB7"/>
    <w:rsid w:val="00D70050"/>
    <w:rsid w:val="00D7036B"/>
    <w:rsid w:val="00D70531"/>
    <w:rsid w:val="00D705A4"/>
    <w:rsid w:val="00D7132A"/>
    <w:rsid w:val="00D71845"/>
    <w:rsid w:val="00D719FF"/>
    <w:rsid w:val="00D71B17"/>
    <w:rsid w:val="00D73C6D"/>
    <w:rsid w:val="00D73DFE"/>
    <w:rsid w:val="00D746B2"/>
    <w:rsid w:val="00D747F0"/>
    <w:rsid w:val="00D75F6A"/>
    <w:rsid w:val="00D761EB"/>
    <w:rsid w:val="00D7650A"/>
    <w:rsid w:val="00D7679A"/>
    <w:rsid w:val="00D767D2"/>
    <w:rsid w:val="00D77C6B"/>
    <w:rsid w:val="00D8013F"/>
    <w:rsid w:val="00D8041B"/>
    <w:rsid w:val="00D811D3"/>
    <w:rsid w:val="00D818D1"/>
    <w:rsid w:val="00D81B59"/>
    <w:rsid w:val="00D82CEB"/>
    <w:rsid w:val="00D83301"/>
    <w:rsid w:val="00D83456"/>
    <w:rsid w:val="00D8361C"/>
    <w:rsid w:val="00D84194"/>
    <w:rsid w:val="00D844E9"/>
    <w:rsid w:val="00D85A7A"/>
    <w:rsid w:val="00D85D0D"/>
    <w:rsid w:val="00D86322"/>
    <w:rsid w:val="00D86BB1"/>
    <w:rsid w:val="00D874AA"/>
    <w:rsid w:val="00D87D71"/>
    <w:rsid w:val="00D9016A"/>
    <w:rsid w:val="00D919A3"/>
    <w:rsid w:val="00D928B0"/>
    <w:rsid w:val="00D932ED"/>
    <w:rsid w:val="00D940C6"/>
    <w:rsid w:val="00D94128"/>
    <w:rsid w:val="00D94A08"/>
    <w:rsid w:val="00D955AB"/>
    <w:rsid w:val="00D9605B"/>
    <w:rsid w:val="00D97CB9"/>
    <w:rsid w:val="00D97E9B"/>
    <w:rsid w:val="00DA1C30"/>
    <w:rsid w:val="00DA2491"/>
    <w:rsid w:val="00DA293C"/>
    <w:rsid w:val="00DA2CB6"/>
    <w:rsid w:val="00DA3A8E"/>
    <w:rsid w:val="00DA44D0"/>
    <w:rsid w:val="00DA4D67"/>
    <w:rsid w:val="00DA4FD0"/>
    <w:rsid w:val="00DA5831"/>
    <w:rsid w:val="00DA5C12"/>
    <w:rsid w:val="00DA6180"/>
    <w:rsid w:val="00DA708B"/>
    <w:rsid w:val="00DA7AEC"/>
    <w:rsid w:val="00DB041F"/>
    <w:rsid w:val="00DB140A"/>
    <w:rsid w:val="00DB14F3"/>
    <w:rsid w:val="00DB1756"/>
    <w:rsid w:val="00DB1CFB"/>
    <w:rsid w:val="00DB23EF"/>
    <w:rsid w:val="00DB33EF"/>
    <w:rsid w:val="00DB3462"/>
    <w:rsid w:val="00DB35B8"/>
    <w:rsid w:val="00DB44CD"/>
    <w:rsid w:val="00DB4593"/>
    <w:rsid w:val="00DB4654"/>
    <w:rsid w:val="00DB4B6E"/>
    <w:rsid w:val="00DB4E03"/>
    <w:rsid w:val="00DB5035"/>
    <w:rsid w:val="00DB518B"/>
    <w:rsid w:val="00DB5235"/>
    <w:rsid w:val="00DB59D6"/>
    <w:rsid w:val="00DB5BE7"/>
    <w:rsid w:val="00DB5E73"/>
    <w:rsid w:val="00DB70C0"/>
    <w:rsid w:val="00DB7FEC"/>
    <w:rsid w:val="00DC176A"/>
    <w:rsid w:val="00DC1B24"/>
    <w:rsid w:val="00DC1CC6"/>
    <w:rsid w:val="00DC2141"/>
    <w:rsid w:val="00DC2F33"/>
    <w:rsid w:val="00DC35AA"/>
    <w:rsid w:val="00DC3F6F"/>
    <w:rsid w:val="00DC44B5"/>
    <w:rsid w:val="00DC4799"/>
    <w:rsid w:val="00DC4A30"/>
    <w:rsid w:val="00DC4C30"/>
    <w:rsid w:val="00DC583E"/>
    <w:rsid w:val="00DC5EC3"/>
    <w:rsid w:val="00DC616B"/>
    <w:rsid w:val="00DC62CB"/>
    <w:rsid w:val="00DC67C5"/>
    <w:rsid w:val="00DC709E"/>
    <w:rsid w:val="00DC7A58"/>
    <w:rsid w:val="00DC7D77"/>
    <w:rsid w:val="00DD05E3"/>
    <w:rsid w:val="00DD06E3"/>
    <w:rsid w:val="00DD295E"/>
    <w:rsid w:val="00DD2BB7"/>
    <w:rsid w:val="00DD4E1A"/>
    <w:rsid w:val="00DD5BF1"/>
    <w:rsid w:val="00DD5CE3"/>
    <w:rsid w:val="00DD5CF5"/>
    <w:rsid w:val="00DD601F"/>
    <w:rsid w:val="00DD703A"/>
    <w:rsid w:val="00DE1893"/>
    <w:rsid w:val="00DE49BF"/>
    <w:rsid w:val="00DE4BE4"/>
    <w:rsid w:val="00DE4EC2"/>
    <w:rsid w:val="00DE559F"/>
    <w:rsid w:val="00DE5C00"/>
    <w:rsid w:val="00DE7625"/>
    <w:rsid w:val="00DF02BB"/>
    <w:rsid w:val="00DF02C9"/>
    <w:rsid w:val="00DF0765"/>
    <w:rsid w:val="00DF2830"/>
    <w:rsid w:val="00DF2AC2"/>
    <w:rsid w:val="00DF2BBC"/>
    <w:rsid w:val="00DF3356"/>
    <w:rsid w:val="00DF3FB6"/>
    <w:rsid w:val="00DF45F3"/>
    <w:rsid w:val="00DF4A1A"/>
    <w:rsid w:val="00DF5FEA"/>
    <w:rsid w:val="00DF63A6"/>
    <w:rsid w:val="00DF6D24"/>
    <w:rsid w:val="00DF6E51"/>
    <w:rsid w:val="00DF7CC2"/>
    <w:rsid w:val="00DF7E0C"/>
    <w:rsid w:val="00E015AB"/>
    <w:rsid w:val="00E02038"/>
    <w:rsid w:val="00E02568"/>
    <w:rsid w:val="00E0257A"/>
    <w:rsid w:val="00E02913"/>
    <w:rsid w:val="00E02DB4"/>
    <w:rsid w:val="00E03050"/>
    <w:rsid w:val="00E030CE"/>
    <w:rsid w:val="00E038DD"/>
    <w:rsid w:val="00E04D7C"/>
    <w:rsid w:val="00E0663D"/>
    <w:rsid w:val="00E066C5"/>
    <w:rsid w:val="00E06894"/>
    <w:rsid w:val="00E07EF8"/>
    <w:rsid w:val="00E10791"/>
    <w:rsid w:val="00E10B48"/>
    <w:rsid w:val="00E11202"/>
    <w:rsid w:val="00E11B3E"/>
    <w:rsid w:val="00E13285"/>
    <w:rsid w:val="00E13DBF"/>
    <w:rsid w:val="00E1462B"/>
    <w:rsid w:val="00E14A78"/>
    <w:rsid w:val="00E14DDF"/>
    <w:rsid w:val="00E14E39"/>
    <w:rsid w:val="00E17579"/>
    <w:rsid w:val="00E200CA"/>
    <w:rsid w:val="00E2096A"/>
    <w:rsid w:val="00E20A26"/>
    <w:rsid w:val="00E211B9"/>
    <w:rsid w:val="00E219BB"/>
    <w:rsid w:val="00E222D3"/>
    <w:rsid w:val="00E22695"/>
    <w:rsid w:val="00E22D64"/>
    <w:rsid w:val="00E22F8D"/>
    <w:rsid w:val="00E22FD7"/>
    <w:rsid w:val="00E235CB"/>
    <w:rsid w:val="00E236D3"/>
    <w:rsid w:val="00E24839"/>
    <w:rsid w:val="00E25941"/>
    <w:rsid w:val="00E25C34"/>
    <w:rsid w:val="00E25C94"/>
    <w:rsid w:val="00E263C7"/>
    <w:rsid w:val="00E26883"/>
    <w:rsid w:val="00E273F8"/>
    <w:rsid w:val="00E27493"/>
    <w:rsid w:val="00E307B3"/>
    <w:rsid w:val="00E31113"/>
    <w:rsid w:val="00E315A9"/>
    <w:rsid w:val="00E318F7"/>
    <w:rsid w:val="00E32974"/>
    <w:rsid w:val="00E331C0"/>
    <w:rsid w:val="00E33672"/>
    <w:rsid w:val="00E33B99"/>
    <w:rsid w:val="00E33EB7"/>
    <w:rsid w:val="00E3499E"/>
    <w:rsid w:val="00E362C0"/>
    <w:rsid w:val="00E37A27"/>
    <w:rsid w:val="00E40897"/>
    <w:rsid w:val="00E415C1"/>
    <w:rsid w:val="00E420F3"/>
    <w:rsid w:val="00E42217"/>
    <w:rsid w:val="00E43E32"/>
    <w:rsid w:val="00E44417"/>
    <w:rsid w:val="00E44BFA"/>
    <w:rsid w:val="00E4501A"/>
    <w:rsid w:val="00E45743"/>
    <w:rsid w:val="00E46109"/>
    <w:rsid w:val="00E46759"/>
    <w:rsid w:val="00E468AE"/>
    <w:rsid w:val="00E471FB"/>
    <w:rsid w:val="00E4795C"/>
    <w:rsid w:val="00E479D8"/>
    <w:rsid w:val="00E47E20"/>
    <w:rsid w:val="00E47FD4"/>
    <w:rsid w:val="00E504C4"/>
    <w:rsid w:val="00E508D0"/>
    <w:rsid w:val="00E5091F"/>
    <w:rsid w:val="00E50ABF"/>
    <w:rsid w:val="00E50ADB"/>
    <w:rsid w:val="00E52968"/>
    <w:rsid w:val="00E53088"/>
    <w:rsid w:val="00E53E09"/>
    <w:rsid w:val="00E55644"/>
    <w:rsid w:val="00E56FB3"/>
    <w:rsid w:val="00E56FC8"/>
    <w:rsid w:val="00E56FE2"/>
    <w:rsid w:val="00E570E7"/>
    <w:rsid w:val="00E601BC"/>
    <w:rsid w:val="00E60C92"/>
    <w:rsid w:val="00E6148A"/>
    <w:rsid w:val="00E62187"/>
    <w:rsid w:val="00E6232B"/>
    <w:rsid w:val="00E624A5"/>
    <w:rsid w:val="00E632CD"/>
    <w:rsid w:val="00E6333B"/>
    <w:rsid w:val="00E64A55"/>
    <w:rsid w:val="00E64E33"/>
    <w:rsid w:val="00E653EC"/>
    <w:rsid w:val="00E66B56"/>
    <w:rsid w:val="00E66BB3"/>
    <w:rsid w:val="00E67637"/>
    <w:rsid w:val="00E704AF"/>
    <w:rsid w:val="00E70884"/>
    <w:rsid w:val="00E718CA"/>
    <w:rsid w:val="00E718F9"/>
    <w:rsid w:val="00E7192D"/>
    <w:rsid w:val="00E7295D"/>
    <w:rsid w:val="00E72A87"/>
    <w:rsid w:val="00E73133"/>
    <w:rsid w:val="00E7334C"/>
    <w:rsid w:val="00E733C6"/>
    <w:rsid w:val="00E74240"/>
    <w:rsid w:val="00E7787F"/>
    <w:rsid w:val="00E778D7"/>
    <w:rsid w:val="00E7794D"/>
    <w:rsid w:val="00E805E8"/>
    <w:rsid w:val="00E80AD4"/>
    <w:rsid w:val="00E81088"/>
    <w:rsid w:val="00E82D10"/>
    <w:rsid w:val="00E83431"/>
    <w:rsid w:val="00E84391"/>
    <w:rsid w:val="00E852AD"/>
    <w:rsid w:val="00E854FC"/>
    <w:rsid w:val="00E85646"/>
    <w:rsid w:val="00E857FA"/>
    <w:rsid w:val="00E85C69"/>
    <w:rsid w:val="00E864CD"/>
    <w:rsid w:val="00E86608"/>
    <w:rsid w:val="00E86E07"/>
    <w:rsid w:val="00E87991"/>
    <w:rsid w:val="00E87B7D"/>
    <w:rsid w:val="00E87FDF"/>
    <w:rsid w:val="00E912F7"/>
    <w:rsid w:val="00E914A8"/>
    <w:rsid w:val="00E91507"/>
    <w:rsid w:val="00E91F52"/>
    <w:rsid w:val="00E92135"/>
    <w:rsid w:val="00E921FE"/>
    <w:rsid w:val="00E93969"/>
    <w:rsid w:val="00E93B5D"/>
    <w:rsid w:val="00E942ED"/>
    <w:rsid w:val="00E948C6"/>
    <w:rsid w:val="00E9558E"/>
    <w:rsid w:val="00E955B8"/>
    <w:rsid w:val="00E95975"/>
    <w:rsid w:val="00E95E4F"/>
    <w:rsid w:val="00E97F37"/>
    <w:rsid w:val="00EA12A6"/>
    <w:rsid w:val="00EA1457"/>
    <w:rsid w:val="00EA1BEC"/>
    <w:rsid w:val="00EA203A"/>
    <w:rsid w:val="00EA2269"/>
    <w:rsid w:val="00EA2299"/>
    <w:rsid w:val="00EA2B92"/>
    <w:rsid w:val="00EA31AC"/>
    <w:rsid w:val="00EA454A"/>
    <w:rsid w:val="00EA46F8"/>
    <w:rsid w:val="00EA50DF"/>
    <w:rsid w:val="00EA6C2C"/>
    <w:rsid w:val="00EA714A"/>
    <w:rsid w:val="00EA75F9"/>
    <w:rsid w:val="00EB0869"/>
    <w:rsid w:val="00EB12AD"/>
    <w:rsid w:val="00EB1377"/>
    <w:rsid w:val="00EB2D85"/>
    <w:rsid w:val="00EB5375"/>
    <w:rsid w:val="00EB5592"/>
    <w:rsid w:val="00EB5CA9"/>
    <w:rsid w:val="00EB5D03"/>
    <w:rsid w:val="00EB7069"/>
    <w:rsid w:val="00EB7558"/>
    <w:rsid w:val="00EB7654"/>
    <w:rsid w:val="00EC197D"/>
    <w:rsid w:val="00EC2A25"/>
    <w:rsid w:val="00EC2AD3"/>
    <w:rsid w:val="00EC312C"/>
    <w:rsid w:val="00EC48A5"/>
    <w:rsid w:val="00EC4E78"/>
    <w:rsid w:val="00EC634D"/>
    <w:rsid w:val="00ED0A9F"/>
    <w:rsid w:val="00ED0CFC"/>
    <w:rsid w:val="00ED1AB0"/>
    <w:rsid w:val="00ED23E6"/>
    <w:rsid w:val="00ED2FFB"/>
    <w:rsid w:val="00ED4344"/>
    <w:rsid w:val="00ED7E0A"/>
    <w:rsid w:val="00ED7FEE"/>
    <w:rsid w:val="00EE06FB"/>
    <w:rsid w:val="00EE0C89"/>
    <w:rsid w:val="00EE150D"/>
    <w:rsid w:val="00EE1531"/>
    <w:rsid w:val="00EE17CD"/>
    <w:rsid w:val="00EE1E3F"/>
    <w:rsid w:val="00EE289B"/>
    <w:rsid w:val="00EE426F"/>
    <w:rsid w:val="00EE47D6"/>
    <w:rsid w:val="00EE56F3"/>
    <w:rsid w:val="00EE5B4A"/>
    <w:rsid w:val="00EE6A59"/>
    <w:rsid w:val="00EF0212"/>
    <w:rsid w:val="00EF1705"/>
    <w:rsid w:val="00EF2374"/>
    <w:rsid w:val="00EF2D7E"/>
    <w:rsid w:val="00EF37DA"/>
    <w:rsid w:val="00EF3C51"/>
    <w:rsid w:val="00EF3ECF"/>
    <w:rsid w:val="00EF3F73"/>
    <w:rsid w:val="00EF46DE"/>
    <w:rsid w:val="00EF5194"/>
    <w:rsid w:val="00EF7329"/>
    <w:rsid w:val="00EF7BE4"/>
    <w:rsid w:val="00F01F14"/>
    <w:rsid w:val="00F02446"/>
    <w:rsid w:val="00F02629"/>
    <w:rsid w:val="00F02694"/>
    <w:rsid w:val="00F0461C"/>
    <w:rsid w:val="00F0593E"/>
    <w:rsid w:val="00F05C89"/>
    <w:rsid w:val="00F07C97"/>
    <w:rsid w:val="00F103F9"/>
    <w:rsid w:val="00F10491"/>
    <w:rsid w:val="00F10896"/>
    <w:rsid w:val="00F10CA0"/>
    <w:rsid w:val="00F1105A"/>
    <w:rsid w:val="00F112C7"/>
    <w:rsid w:val="00F11AC8"/>
    <w:rsid w:val="00F11D4F"/>
    <w:rsid w:val="00F127CE"/>
    <w:rsid w:val="00F13F17"/>
    <w:rsid w:val="00F15442"/>
    <w:rsid w:val="00F15651"/>
    <w:rsid w:val="00F16047"/>
    <w:rsid w:val="00F2019E"/>
    <w:rsid w:val="00F21146"/>
    <w:rsid w:val="00F2118A"/>
    <w:rsid w:val="00F216A6"/>
    <w:rsid w:val="00F218F6"/>
    <w:rsid w:val="00F23799"/>
    <w:rsid w:val="00F23AA8"/>
    <w:rsid w:val="00F24A24"/>
    <w:rsid w:val="00F24CF6"/>
    <w:rsid w:val="00F257C0"/>
    <w:rsid w:val="00F26099"/>
    <w:rsid w:val="00F2655A"/>
    <w:rsid w:val="00F27395"/>
    <w:rsid w:val="00F276FF"/>
    <w:rsid w:val="00F27FDB"/>
    <w:rsid w:val="00F31402"/>
    <w:rsid w:val="00F31669"/>
    <w:rsid w:val="00F31D54"/>
    <w:rsid w:val="00F322B7"/>
    <w:rsid w:val="00F34A9C"/>
    <w:rsid w:val="00F35006"/>
    <w:rsid w:val="00F353F3"/>
    <w:rsid w:val="00F365EA"/>
    <w:rsid w:val="00F3665F"/>
    <w:rsid w:val="00F367A3"/>
    <w:rsid w:val="00F36953"/>
    <w:rsid w:val="00F36BEA"/>
    <w:rsid w:val="00F36C4A"/>
    <w:rsid w:val="00F37474"/>
    <w:rsid w:val="00F37EF3"/>
    <w:rsid w:val="00F37EF6"/>
    <w:rsid w:val="00F4117F"/>
    <w:rsid w:val="00F41F0A"/>
    <w:rsid w:val="00F43D2A"/>
    <w:rsid w:val="00F44A70"/>
    <w:rsid w:val="00F44FBF"/>
    <w:rsid w:val="00F456C4"/>
    <w:rsid w:val="00F45A6C"/>
    <w:rsid w:val="00F46637"/>
    <w:rsid w:val="00F4787A"/>
    <w:rsid w:val="00F479B7"/>
    <w:rsid w:val="00F47A76"/>
    <w:rsid w:val="00F51179"/>
    <w:rsid w:val="00F5247C"/>
    <w:rsid w:val="00F52A60"/>
    <w:rsid w:val="00F52C96"/>
    <w:rsid w:val="00F53267"/>
    <w:rsid w:val="00F53338"/>
    <w:rsid w:val="00F536F8"/>
    <w:rsid w:val="00F54875"/>
    <w:rsid w:val="00F553AC"/>
    <w:rsid w:val="00F56455"/>
    <w:rsid w:val="00F57794"/>
    <w:rsid w:val="00F61A26"/>
    <w:rsid w:val="00F61B76"/>
    <w:rsid w:val="00F62679"/>
    <w:rsid w:val="00F62706"/>
    <w:rsid w:val="00F63459"/>
    <w:rsid w:val="00F64231"/>
    <w:rsid w:val="00F652CC"/>
    <w:rsid w:val="00F65FA1"/>
    <w:rsid w:val="00F6633C"/>
    <w:rsid w:val="00F678FA"/>
    <w:rsid w:val="00F7026D"/>
    <w:rsid w:val="00F71E53"/>
    <w:rsid w:val="00F726E5"/>
    <w:rsid w:val="00F72D7B"/>
    <w:rsid w:val="00F739CE"/>
    <w:rsid w:val="00F74269"/>
    <w:rsid w:val="00F74D9D"/>
    <w:rsid w:val="00F753FA"/>
    <w:rsid w:val="00F76742"/>
    <w:rsid w:val="00F77D03"/>
    <w:rsid w:val="00F80362"/>
    <w:rsid w:val="00F80721"/>
    <w:rsid w:val="00F80BE1"/>
    <w:rsid w:val="00F815A0"/>
    <w:rsid w:val="00F85727"/>
    <w:rsid w:val="00F857B8"/>
    <w:rsid w:val="00F85872"/>
    <w:rsid w:val="00F868B7"/>
    <w:rsid w:val="00F8707C"/>
    <w:rsid w:val="00F87417"/>
    <w:rsid w:val="00F8759F"/>
    <w:rsid w:val="00F87FD0"/>
    <w:rsid w:val="00F9062F"/>
    <w:rsid w:val="00F90DDD"/>
    <w:rsid w:val="00F911FE"/>
    <w:rsid w:val="00F91687"/>
    <w:rsid w:val="00F91972"/>
    <w:rsid w:val="00F91B3C"/>
    <w:rsid w:val="00F9245B"/>
    <w:rsid w:val="00F925EF"/>
    <w:rsid w:val="00F93695"/>
    <w:rsid w:val="00F93AF5"/>
    <w:rsid w:val="00F94A1A"/>
    <w:rsid w:val="00F94B17"/>
    <w:rsid w:val="00F95F1D"/>
    <w:rsid w:val="00F96402"/>
    <w:rsid w:val="00F9764A"/>
    <w:rsid w:val="00F97A43"/>
    <w:rsid w:val="00F97DC5"/>
    <w:rsid w:val="00FA0FC5"/>
    <w:rsid w:val="00FA12CC"/>
    <w:rsid w:val="00FA2BC6"/>
    <w:rsid w:val="00FA2E5C"/>
    <w:rsid w:val="00FA40F9"/>
    <w:rsid w:val="00FA4630"/>
    <w:rsid w:val="00FA6098"/>
    <w:rsid w:val="00FA6534"/>
    <w:rsid w:val="00FA6F9D"/>
    <w:rsid w:val="00FA75FB"/>
    <w:rsid w:val="00FB0751"/>
    <w:rsid w:val="00FB0A9E"/>
    <w:rsid w:val="00FB1035"/>
    <w:rsid w:val="00FB162C"/>
    <w:rsid w:val="00FB2292"/>
    <w:rsid w:val="00FB2834"/>
    <w:rsid w:val="00FB2A0C"/>
    <w:rsid w:val="00FB30DE"/>
    <w:rsid w:val="00FB3168"/>
    <w:rsid w:val="00FB36A3"/>
    <w:rsid w:val="00FB38F0"/>
    <w:rsid w:val="00FB3C29"/>
    <w:rsid w:val="00FB4077"/>
    <w:rsid w:val="00FB46B2"/>
    <w:rsid w:val="00FB493F"/>
    <w:rsid w:val="00FB51B6"/>
    <w:rsid w:val="00FB5F21"/>
    <w:rsid w:val="00FB6349"/>
    <w:rsid w:val="00FB68A0"/>
    <w:rsid w:val="00FB6FA2"/>
    <w:rsid w:val="00FB75B2"/>
    <w:rsid w:val="00FC0386"/>
    <w:rsid w:val="00FC143A"/>
    <w:rsid w:val="00FC1590"/>
    <w:rsid w:val="00FC19DE"/>
    <w:rsid w:val="00FC22A3"/>
    <w:rsid w:val="00FC29BE"/>
    <w:rsid w:val="00FC2C34"/>
    <w:rsid w:val="00FC3FD9"/>
    <w:rsid w:val="00FC428B"/>
    <w:rsid w:val="00FC44DB"/>
    <w:rsid w:val="00FC607F"/>
    <w:rsid w:val="00FC634C"/>
    <w:rsid w:val="00FC67C5"/>
    <w:rsid w:val="00FC7840"/>
    <w:rsid w:val="00FD02C1"/>
    <w:rsid w:val="00FD126C"/>
    <w:rsid w:val="00FD1641"/>
    <w:rsid w:val="00FD29DD"/>
    <w:rsid w:val="00FD2F97"/>
    <w:rsid w:val="00FD41D6"/>
    <w:rsid w:val="00FD4C0C"/>
    <w:rsid w:val="00FD538D"/>
    <w:rsid w:val="00FD5672"/>
    <w:rsid w:val="00FD585B"/>
    <w:rsid w:val="00FD5871"/>
    <w:rsid w:val="00FD5DAD"/>
    <w:rsid w:val="00FD5F54"/>
    <w:rsid w:val="00FE0751"/>
    <w:rsid w:val="00FE0D2C"/>
    <w:rsid w:val="00FE2062"/>
    <w:rsid w:val="00FE3747"/>
    <w:rsid w:val="00FE3C45"/>
    <w:rsid w:val="00FE47B5"/>
    <w:rsid w:val="00FE517F"/>
    <w:rsid w:val="00FE66CD"/>
    <w:rsid w:val="00FE6AFA"/>
    <w:rsid w:val="00FE6D30"/>
    <w:rsid w:val="00FE7C03"/>
    <w:rsid w:val="00FE7E5F"/>
    <w:rsid w:val="00FF0137"/>
    <w:rsid w:val="00FF04A9"/>
    <w:rsid w:val="00FF0EB1"/>
    <w:rsid w:val="00FF1047"/>
    <w:rsid w:val="00FF16E6"/>
    <w:rsid w:val="00FF282C"/>
    <w:rsid w:val="00FF31FA"/>
    <w:rsid w:val="00FF32B7"/>
    <w:rsid w:val="00FF35FD"/>
    <w:rsid w:val="00FF57A8"/>
    <w:rsid w:val="00FF633E"/>
    <w:rsid w:val="00FF6C60"/>
    <w:rsid w:val="00FF6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525720"/>
  <w15:docId w15:val="{10E03227-4FF4-43B7-83C4-75E845EA6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ngsana New" w:eastAsia="Batang" w:hAnsi="Angsana New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218F6"/>
    <w:rPr>
      <w:rFonts w:ascii="TH SarabunPSK" w:eastAsia="TH SarabunPSK" w:hAnsi="TH SarabunPSK" w:cs="TH SarabunPSK"/>
      <w:sz w:val="32"/>
      <w:szCs w:val="32"/>
    </w:rPr>
  </w:style>
  <w:style w:type="paragraph" w:styleId="1">
    <w:name w:val="heading 1"/>
    <w:basedOn w:val="a"/>
    <w:next w:val="a"/>
    <w:link w:val="10"/>
    <w:uiPriority w:val="9"/>
    <w:qFormat/>
    <w:rsid w:val="00F218F6"/>
    <w:pPr>
      <w:keepNext/>
      <w:numPr>
        <w:numId w:val="1"/>
      </w:numPr>
      <w:spacing w:after="240" w:line="360" w:lineRule="auto"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0"/>
    <w:uiPriority w:val="9"/>
    <w:qFormat/>
    <w:rsid w:val="00F218F6"/>
    <w:pPr>
      <w:keepNext/>
      <w:numPr>
        <w:ilvl w:val="1"/>
        <w:numId w:val="1"/>
      </w:numPr>
      <w:tabs>
        <w:tab w:val="left" w:pos="3119"/>
        <w:tab w:val="left" w:pos="3402"/>
        <w:tab w:val="left" w:pos="3686"/>
        <w:tab w:val="left" w:pos="3969"/>
        <w:tab w:val="left" w:pos="4253"/>
        <w:tab w:val="left" w:pos="4536"/>
        <w:tab w:val="left" w:pos="4820"/>
      </w:tabs>
      <w:spacing w:before="240" w:after="240"/>
      <w:outlineLvl w:val="1"/>
    </w:pPr>
    <w:rPr>
      <w:b/>
      <w:bCs/>
    </w:rPr>
  </w:style>
  <w:style w:type="paragraph" w:styleId="3">
    <w:name w:val="heading 3"/>
    <w:basedOn w:val="a"/>
    <w:next w:val="a"/>
    <w:link w:val="30"/>
    <w:uiPriority w:val="9"/>
    <w:qFormat/>
    <w:rsid w:val="00F218F6"/>
    <w:pPr>
      <w:keepNext/>
      <w:numPr>
        <w:ilvl w:val="2"/>
        <w:numId w:val="1"/>
      </w:numPr>
      <w:spacing w:before="240" w:after="240"/>
      <w:outlineLvl w:val="2"/>
    </w:pPr>
    <w:rPr>
      <w:snapToGrid w:val="0"/>
    </w:rPr>
  </w:style>
  <w:style w:type="paragraph" w:styleId="4">
    <w:name w:val="heading 4"/>
    <w:basedOn w:val="a"/>
    <w:next w:val="a"/>
    <w:link w:val="40"/>
    <w:uiPriority w:val="9"/>
    <w:qFormat/>
    <w:rsid w:val="00F218F6"/>
    <w:pPr>
      <w:keepNext/>
      <w:numPr>
        <w:ilvl w:val="3"/>
        <w:numId w:val="1"/>
      </w:numPr>
      <w:ind w:left="0"/>
      <w:outlineLvl w:val="3"/>
    </w:pPr>
  </w:style>
  <w:style w:type="paragraph" w:styleId="5">
    <w:name w:val="heading 5"/>
    <w:basedOn w:val="a"/>
    <w:next w:val="a"/>
    <w:link w:val="50"/>
    <w:uiPriority w:val="9"/>
    <w:unhideWhenUsed/>
    <w:qFormat/>
    <w:rsid w:val="00F218F6"/>
    <w:pPr>
      <w:spacing w:before="240" w:after="60"/>
      <w:outlineLvl w:val="4"/>
    </w:pPr>
    <w:rPr>
      <w:rFonts w:ascii="Calibri" w:eastAsia="Times New Roman" w:hAnsi="Calibri" w:cs="Cordia New"/>
      <w:b/>
      <w:bCs/>
      <w:i/>
      <w:iCs/>
      <w:sz w:val="26"/>
      <w:szCs w:val="33"/>
    </w:rPr>
  </w:style>
  <w:style w:type="paragraph" w:styleId="6">
    <w:name w:val="heading 6"/>
    <w:basedOn w:val="a"/>
    <w:next w:val="a"/>
    <w:link w:val="60"/>
    <w:uiPriority w:val="9"/>
    <w:unhideWhenUsed/>
    <w:qFormat/>
    <w:rsid w:val="00F218F6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218F6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218F6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paragraph" w:styleId="9">
    <w:name w:val="heading 9"/>
    <w:aliases w:val="ปกภาคผนวก"/>
    <w:basedOn w:val="1"/>
    <w:next w:val="2"/>
    <w:link w:val="90"/>
    <w:uiPriority w:val="9"/>
    <w:qFormat/>
    <w:rsid w:val="00F218F6"/>
    <w:pPr>
      <w:numPr>
        <w:numId w:val="2"/>
      </w:numPr>
      <w:spacing w:before="6000" w:after="60"/>
      <w:outlineLvl w:val="8"/>
    </w:pPr>
    <w:rPr>
      <w:rFonts w:eastAsia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F218F6"/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a3">
    <w:name w:val="ภาพประกอบ"/>
    <w:basedOn w:val="a"/>
    <w:link w:val="a4"/>
    <w:rsid w:val="00F218F6"/>
    <w:pPr>
      <w:jc w:val="center"/>
    </w:pPr>
  </w:style>
  <w:style w:type="paragraph" w:customStyle="1" w:styleId="35">
    <w:name w:val="เนื้อหา 3.5"/>
    <w:basedOn w:val="a"/>
    <w:qFormat/>
    <w:rsid w:val="00F218F6"/>
    <w:pPr>
      <w:ind w:firstLine="1985"/>
    </w:pPr>
  </w:style>
  <w:style w:type="paragraph" w:customStyle="1" w:styleId="a5">
    <w:name w:val="ภาคผนวก หัวข้อหลัก"/>
    <w:rsid w:val="00F218F6"/>
    <w:pPr>
      <w:spacing w:line="480" w:lineRule="auto"/>
      <w:jc w:val="center"/>
    </w:pPr>
    <w:rPr>
      <w:rFonts w:eastAsia="Angsana New"/>
      <w:b/>
      <w:bCs/>
      <w:sz w:val="36"/>
      <w:szCs w:val="36"/>
    </w:rPr>
  </w:style>
  <w:style w:type="paragraph" w:customStyle="1" w:styleId="150">
    <w:name w:val="เนื้อหา 1.5"/>
    <w:basedOn w:val="a"/>
    <w:rsid w:val="00F218F6"/>
    <w:pPr>
      <w:spacing w:after="120"/>
      <w:ind w:firstLine="851"/>
    </w:pPr>
  </w:style>
  <w:style w:type="paragraph" w:customStyle="1" w:styleId="3CM">
    <w:name w:val="ลำดับ 3 CM"/>
    <w:basedOn w:val="a"/>
    <w:link w:val="3CM0"/>
    <w:rsid w:val="00F218F6"/>
    <w:pPr>
      <w:numPr>
        <w:numId w:val="7"/>
      </w:numPr>
    </w:pPr>
  </w:style>
  <w:style w:type="paragraph" w:styleId="a6">
    <w:name w:val="Balloon Text"/>
    <w:basedOn w:val="a"/>
    <w:link w:val="a7"/>
    <w:rsid w:val="00F218F6"/>
    <w:rPr>
      <w:rFonts w:ascii="Tahoma" w:hAnsi="Tahoma" w:cs="Angsana New"/>
      <w:sz w:val="16"/>
      <w:szCs w:val="20"/>
    </w:rPr>
  </w:style>
  <w:style w:type="character" w:customStyle="1" w:styleId="a7">
    <w:name w:val="ข้อความบอลลูน อักขระ"/>
    <w:basedOn w:val="a0"/>
    <w:link w:val="a6"/>
    <w:rsid w:val="00F218F6"/>
    <w:rPr>
      <w:rFonts w:ascii="Tahoma" w:eastAsia="TH SarabunPSK" w:hAnsi="Tahoma"/>
      <w:sz w:val="16"/>
    </w:rPr>
  </w:style>
  <w:style w:type="paragraph" w:customStyle="1" w:styleId="21">
    <w:name w:val="เนื้อหา 2"/>
    <w:basedOn w:val="a"/>
    <w:rsid w:val="00F218F6"/>
    <w:pPr>
      <w:ind w:firstLine="1134"/>
    </w:pPr>
  </w:style>
  <w:style w:type="table" w:styleId="a8">
    <w:name w:val="Table Grid"/>
    <w:basedOn w:val="a1"/>
    <w:uiPriority w:val="59"/>
    <w:rsid w:val="00F218F6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caption"/>
    <w:basedOn w:val="a"/>
    <w:next w:val="a"/>
    <w:link w:val="aa"/>
    <w:autoRedefine/>
    <w:qFormat/>
    <w:rsid w:val="005901D0"/>
    <w:pPr>
      <w:spacing w:before="240"/>
      <w:ind w:firstLine="720"/>
      <w:jc w:val="center"/>
    </w:pPr>
    <w:rPr>
      <w:b/>
      <w:bCs/>
      <w:noProof/>
    </w:rPr>
  </w:style>
  <w:style w:type="paragraph" w:customStyle="1" w:styleId="25">
    <w:name w:val="เนื้อหา 2.5"/>
    <w:basedOn w:val="a"/>
    <w:rsid w:val="00F218F6"/>
    <w:pPr>
      <w:ind w:firstLine="1418"/>
    </w:pPr>
  </w:style>
  <w:style w:type="paragraph" w:styleId="ab">
    <w:name w:val="footer"/>
    <w:basedOn w:val="a"/>
    <w:link w:val="ac"/>
    <w:uiPriority w:val="99"/>
    <w:rsid w:val="00F218F6"/>
    <w:pPr>
      <w:tabs>
        <w:tab w:val="center" w:pos="4153"/>
        <w:tab w:val="right" w:pos="8306"/>
      </w:tabs>
    </w:pPr>
    <w:rPr>
      <w:szCs w:val="37"/>
    </w:rPr>
  </w:style>
  <w:style w:type="paragraph" w:styleId="ad">
    <w:name w:val="header"/>
    <w:basedOn w:val="a"/>
    <w:link w:val="ae"/>
    <w:uiPriority w:val="99"/>
    <w:rsid w:val="00F218F6"/>
    <w:pPr>
      <w:tabs>
        <w:tab w:val="center" w:pos="4153"/>
        <w:tab w:val="right" w:pos="8306"/>
      </w:tabs>
    </w:pPr>
  </w:style>
  <w:style w:type="paragraph" w:styleId="af">
    <w:name w:val="table of figures"/>
    <w:basedOn w:val="a"/>
    <w:next w:val="a"/>
    <w:autoRedefine/>
    <w:uiPriority w:val="99"/>
    <w:rsid w:val="00F218F6"/>
    <w:pPr>
      <w:tabs>
        <w:tab w:val="right" w:leader="dot" w:pos="8493"/>
      </w:tabs>
      <w:ind w:left="851" w:hanging="851"/>
    </w:pPr>
    <w:rPr>
      <w:noProof/>
    </w:rPr>
  </w:style>
  <w:style w:type="table" w:styleId="71">
    <w:name w:val="Table Grid 7"/>
    <w:basedOn w:val="a1"/>
    <w:rsid w:val="00F218F6"/>
    <w:rPr>
      <w:rFonts w:ascii="Cordia New" w:eastAsia="Cordia New" w:hAnsi="Cordia New"/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af0">
    <w:name w:val="TOC Heading"/>
    <w:basedOn w:val="1"/>
    <w:next w:val="a"/>
    <w:uiPriority w:val="39"/>
    <w:unhideWhenUsed/>
    <w:qFormat/>
    <w:rsid w:val="00F218F6"/>
    <w:pPr>
      <w:keepLines/>
      <w:spacing w:before="480" w:line="276" w:lineRule="auto"/>
      <w:outlineLvl w:val="9"/>
    </w:pPr>
    <w:rPr>
      <w:rFonts w:ascii="Cambria" w:eastAsia="Times New Roman" w:hAnsi="Cambria"/>
      <w:b w:val="0"/>
      <w:bCs w:val="0"/>
      <w:color w:val="365F91"/>
      <w:sz w:val="28"/>
      <w:szCs w:val="28"/>
      <w:lang w:bidi="ar-SA"/>
    </w:rPr>
  </w:style>
  <w:style w:type="table" w:styleId="af1">
    <w:name w:val="Table Professional"/>
    <w:basedOn w:val="a1"/>
    <w:rsid w:val="00F218F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22">
    <w:name w:val="toc 2"/>
    <w:basedOn w:val="a"/>
    <w:next w:val="a"/>
    <w:autoRedefine/>
    <w:uiPriority w:val="39"/>
    <w:rsid w:val="00F218F6"/>
    <w:pPr>
      <w:tabs>
        <w:tab w:val="right" w:leader="dot" w:pos="8493"/>
      </w:tabs>
      <w:ind w:left="568" w:hanging="284"/>
    </w:pPr>
  </w:style>
  <w:style w:type="paragraph" w:styleId="11">
    <w:name w:val="toc 1"/>
    <w:basedOn w:val="a"/>
    <w:next w:val="a"/>
    <w:autoRedefine/>
    <w:uiPriority w:val="39"/>
    <w:rsid w:val="00F218F6"/>
    <w:pPr>
      <w:tabs>
        <w:tab w:val="right" w:leader="dot" w:pos="8493"/>
      </w:tabs>
      <w:spacing w:before="120" w:after="120"/>
      <w:jc w:val="right"/>
    </w:pPr>
  </w:style>
  <w:style w:type="paragraph" w:customStyle="1" w:styleId="2CM">
    <w:name w:val="ลำดับ 2 CM"/>
    <w:basedOn w:val="a"/>
    <w:next w:val="a"/>
    <w:rsid w:val="00F218F6"/>
    <w:pPr>
      <w:numPr>
        <w:numId w:val="10"/>
      </w:numPr>
      <w:tabs>
        <w:tab w:val="left" w:pos="3119"/>
        <w:tab w:val="left" w:pos="3402"/>
      </w:tabs>
    </w:pPr>
  </w:style>
  <w:style w:type="paragraph" w:customStyle="1" w:styleId="25CM">
    <w:name w:val="ลำดับ 2.5 CM"/>
    <w:basedOn w:val="2CM"/>
    <w:rsid w:val="00F218F6"/>
    <w:pPr>
      <w:numPr>
        <w:numId w:val="11"/>
      </w:numPr>
    </w:pPr>
  </w:style>
  <w:style w:type="paragraph" w:customStyle="1" w:styleId="af2">
    <w:name w:val="หัวเรื่องหลัก(ไม่มีเลขที่)"/>
    <w:rsid w:val="00F218F6"/>
    <w:pPr>
      <w:spacing w:after="240"/>
      <w:jc w:val="center"/>
    </w:pPr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15">
    <w:name w:val="ลำดับ 1.5"/>
    <w:basedOn w:val="a"/>
    <w:rsid w:val="00F218F6"/>
    <w:pPr>
      <w:numPr>
        <w:numId w:val="8"/>
      </w:numPr>
    </w:pPr>
  </w:style>
  <w:style w:type="character" w:customStyle="1" w:styleId="3CM0">
    <w:name w:val="ลำดับ 3 CM อักขระ อักขระ"/>
    <w:basedOn w:val="a0"/>
    <w:link w:val="3CM"/>
    <w:rsid w:val="00F218F6"/>
    <w:rPr>
      <w:rFonts w:ascii="TH SarabunPSK" w:eastAsia="TH SarabunPSK" w:hAnsi="TH SarabunPSK" w:cs="TH SarabunPSK"/>
      <w:sz w:val="32"/>
      <w:szCs w:val="32"/>
    </w:rPr>
  </w:style>
  <w:style w:type="paragraph" w:customStyle="1" w:styleId="af3">
    <w:name w:val="ภาคผวนก หัวข้อรอง"/>
    <w:rsid w:val="00F218F6"/>
    <w:pPr>
      <w:spacing w:line="480" w:lineRule="auto"/>
    </w:pPr>
    <w:rPr>
      <w:rFonts w:eastAsia="Angsana New"/>
      <w:b/>
      <w:bCs/>
      <w:sz w:val="32"/>
      <w:szCs w:val="32"/>
    </w:rPr>
  </w:style>
  <w:style w:type="paragraph" w:customStyle="1" w:styleId="12">
    <w:name w:val="บรรณานุกรม1"/>
    <w:basedOn w:val="a"/>
    <w:rsid w:val="00F218F6"/>
    <w:pPr>
      <w:wordWrap w:val="0"/>
      <w:ind w:left="851" w:hanging="851"/>
      <w:textboxTightWrap w:val="allLines"/>
    </w:pPr>
  </w:style>
  <w:style w:type="paragraph" w:styleId="31">
    <w:name w:val="toc 3"/>
    <w:basedOn w:val="a"/>
    <w:next w:val="a"/>
    <w:autoRedefine/>
    <w:uiPriority w:val="39"/>
    <w:rsid w:val="00F218F6"/>
    <w:pPr>
      <w:ind w:left="851" w:hanging="284"/>
    </w:pPr>
  </w:style>
  <w:style w:type="paragraph" w:styleId="41">
    <w:name w:val="toc 4"/>
    <w:basedOn w:val="a"/>
    <w:next w:val="a"/>
    <w:autoRedefine/>
    <w:rsid w:val="00F218F6"/>
    <w:pPr>
      <w:ind w:left="960"/>
    </w:pPr>
    <w:rPr>
      <w:rFonts w:ascii="Times New Roman" w:hAnsi="Times New Roman"/>
      <w:sz w:val="18"/>
      <w:szCs w:val="21"/>
    </w:rPr>
  </w:style>
  <w:style w:type="paragraph" w:customStyle="1" w:styleId="af4">
    <w:name w:val="คำอธิบายเฉพาะ"/>
    <w:basedOn w:val="a9"/>
    <w:rsid w:val="00F218F6"/>
    <w:rPr>
      <w:rFonts w:eastAsia="Angsana New"/>
    </w:rPr>
  </w:style>
  <w:style w:type="character" w:customStyle="1" w:styleId="ae">
    <w:name w:val="หัวกระดาษ อักขระ"/>
    <w:basedOn w:val="a0"/>
    <w:link w:val="ad"/>
    <w:uiPriority w:val="99"/>
    <w:rsid w:val="00F218F6"/>
    <w:rPr>
      <w:rFonts w:ascii="TH SarabunPSK" w:eastAsia="TH SarabunPSK" w:hAnsi="TH SarabunPSK" w:cs="TH SarabunPSK"/>
      <w:sz w:val="32"/>
      <w:szCs w:val="32"/>
    </w:rPr>
  </w:style>
  <w:style w:type="paragraph" w:customStyle="1" w:styleId="af5">
    <w:name w:val="คำอธิบายเฉพาะชิดซ้าย"/>
    <w:basedOn w:val="af4"/>
    <w:rsid w:val="00F218F6"/>
    <w:pPr>
      <w:ind w:left="851" w:hanging="851"/>
    </w:pPr>
  </w:style>
  <w:style w:type="character" w:styleId="af6">
    <w:name w:val="page number"/>
    <w:basedOn w:val="a0"/>
    <w:rsid w:val="00F218F6"/>
    <w:rPr>
      <w:rFonts w:cs="Angsana New"/>
      <w:szCs w:val="32"/>
    </w:rPr>
  </w:style>
  <w:style w:type="paragraph" w:styleId="51">
    <w:name w:val="toc 5"/>
    <w:basedOn w:val="a"/>
    <w:next w:val="a"/>
    <w:autoRedefine/>
    <w:rsid w:val="00F218F6"/>
    <w:pPr>
      <w:ind w:left="1280"/>
    </w:pPr>
    <w:rPr>
      <w:rFonts w:ascii="Times New Roman" w:hAnsi="Times New Roman"/>
      <w:sz w:val="18"/>
      <w:szCs w:val="21"/>
    </w:rPr>
  </w:style>
  <w:style w:type="paragraph" w:styleId="61">
    <w:name w:val="toc 6"/>
    <w:basedOn w:val="a"/>
    <w:next w:val="a"/>
    <w:autoRedefine/>
    <w:rsid w:val="00F218F6"/>
    <w:pPr>
      <w:ind w:left="1600"/>
    </w:pPr>
    <w:rPr>
      <w:rFonts w:ascii="Times New Roman" w:hAnsi="Times New Roman"/>
      <w:sz w:val="18"/>
      <w:szCs w:val="21"/>
    </w:rPr>
  </w:style>
  <w:style w:type="paragraph" w:styleId="72">
    <w:name w:val="toc 7"/>
    <w:basedOn w:val="a"/>
    <w:next w:val="a"/>
    <w:autoRedefine/>
    <w:rsid w:val="00F218F6"/>
    <w:pPr>
      <w:ind w:left="1920"/>
    </w:pPr>
    <w:rPr>
      <w:rFonts w:ascii="Times New Roman" w:hAnsi="Times New Roman"/>
      <w:sz w:val="18"/>
      <w:szCs w:val="21"/>
    </w:rPr>
  </w:style>
  <w:style w:type="paragraph" w:styleId="81">
    <w:name w:val="toc 8"/>
    <w:basedOn w:val="a"/>
    <w:next w:val="a"/>
    <w:autoRedefine/>
    <w:rsid w:val="00F218F6"/>
    <w:pPr>
      <w:ind w:left="2240"/>
    </w:pPr>
    <w:rPr>
      <w:rFonts w:ascii="Times New Roman" w:hAnsi="Times New Roman"/>
      <w:sz w:val="18"/>
      <w:szCs w:val="21"/>
    </w:rPr>
  </w:style>
  <w:style w:type="paragraph" w:styleId="91">
    <w:name w:val="toc 9"/>
    <w:basedOn w:val="a"/>
    <w:next w:val="a"/>
    <w:autoRedefine/>
    <w:rsid w:val="00F218F6"/>
    <w:pPr>
      <w:ind w:left="2560"/>
    </w:pPr>
    <w:rPr>
      <w:rFonts w:ascii="Times New Roman" w:hAnsi="Times New Roman"/>
      <w:sz w:val="18"/>
      <w:szCs w:val="21"/>
    </w:rPr>
  </w:style>
  <w:style w:type="paragraph" w:customStyle="1" w:styleId="af7">
    <w:name w:val="ตัวหนา กึ่งกลาง"/>
    <w:basedOn w:val="a"/>
    <w:rsid w:val="00F218F6"/>
    <w:pPr>
      <w:jc w:val="center"/>
    </w:pPr>
    <w:rPr>
      <w:rFonts w:eastAsia="Angsana New"/>
      <w:b/>
      <w:bCs/>
    </w:rPr>
  </w:style>
  <w:style w:type="paragraph" w:customStyle="1" w:styleId="af8">
    <w:name w:val="ตัวหนา"/>
    <w:basedOn w:val="a"/>
    <w:rsid w:val="00F218F6"/>
    <w:rPr>
      <w:rFonts w:eastAsia="Angsana New"/>
      <w:b/>
      <w:bCs/>
    </w:rPr>
  </w:style>
  <w:style w:type="paragraph" w:customStyle="1" w:styleId="af9">
    <w:name w:val="หัวเรื่องหลัก(ไม่แทรกในสารบัญ)"/>
    <w:rsid w:val="00F218F6"/>
    <w:pPr>
      <w:spacing w:after="440"/>
      <w:jc w:val="center"/>
    </w:pPr>
    <w:rPr>
      <w:rFonts w:eastAsia="Angsana New"/>
      <w:b/>
      <w:bCs/>
      <w:sz w:val="32"/>
      <w:szCs w:val="36"/>
    </w:rPr>
  </w:style>
  <w:style w:type="character" w:customStyle="1" w:styleId="90">
    <w:name w:val="หัวเรื่อง 9 อักขระ"/>
    <w:aliases w:val="ปกภาคผนวก อักขระ"/>
    <w:basedOn w:val="a0"/>
    <w:link w:val="9"/>
    <w:uiPriority w:val="9"/>
    <w:rsid w:val="00F218F6"/>
    <w:rPr>
      <w:rFonts w:ascii="TH SarabunPSK" w:eastAsia="Times New Roman" w:hAnsi="TH SarabunPSK" w:cs="TH SarabunPSK"/>
      <w:b/>
      <w:bCs/>
      <w:sz w:val="32"/>
      <w:szCs w:val="32"/>
    </w:rPr>
  </w:style>
  <w:style w:type="table" w:customStyle="1" w:styleId="Style1">
    <w:name w:val="Style1"/>
    <w:basedOn w:val="a1"/>
    <w:rsid w:val="00F218F6"/>
    <w:tblPr/>
    <w:tblStylePr w:type="firstRow">
      <w:rPr>
        <w:rFonts w:ascii="Angsana New" w:hAnsi="Angsana New" w:cs="Angsana New"/>
        <w:b/>
        <w:bCs/>
        <w:i w:val="0"/>
        <w:iCs w:val="0"/>
        <w:sz w:val="32"/>
        <w:szCs w:val="32"/>
      </w:rPr>
    </w:tblStylePr>
  </w:style>
  <w:style w:type="paragraph" w:customStyle="1" w:styleId="afa">
    <w:name w:val="ชื่อเรื่องบทคัดย่อ"/>
    <w:basedOn w:val="a"/>
    <w:rsid w:val="00F218F6"/>
    <w:pPr>
      <w:ind w:left="1701" w:hanging="1701"/>
    </w:pPr>
    <w:rPr>
      <w:rFonts w:eastAsia="Angsana New"/>
    </w:rPr>
  </w:style>
  <w:style w:type="paragraph" w:customStyle="1" w:styleId="afb">
    <w:name w:val="สมการ"/>
    <w:basedOn w:val="a9"/>
    <w:rsid w:val="00F218F6"/>
    <w:pPr>
      <w:spacing w:before="0"/>
      <w:ind w:right="1134"/>
      <w:jc w:val="right"/>
    </w:pPr>
    <w:rPr>
      <w:rFonts w:eastAsia="Angsana New"/>
    </w:rPr>
  </w:style>
  <w:style w:type="paragraph" w:customStyle="1" w:styleId="32">
    <w:name w:val="ภาคผนวกหัวเรื่อง 3"/>
    <w:autoRedefine/>
    <w:qFormat/>
    <w:rsid w:val="00F218F6"/>
    <w:pPr>
      <w:ind w:firstLine="851"/>
    </w:pPr>
    <w:rPr>
      <w:rFonts w:eastAsia="Cordia New"/>
      <w:snapToGrid w:val="0"/>
      <w:sz w:val="32"/>
      <w:szCs w:val="32"/>
    </w:rPr>
  </w:style>
  <w:style w:type="character" w:customStyle="1" w:styleId="50">
    <w:name w:val="หัวเรื่อง 5 อักขระ"/>
    <w:basedOn w:val="a0"/>
    <w:link w:val="5"/>
    <w:uiPriority w:val="9"/>
    <w:rsid w:val="00F218F6"/>
    <w:rPr>
      <w:rFonts w:ascii="Calibri" w:eastAsia="Times New Roman" w:hAnsi="Calibri" w:cs="Cordia New"/>
      <w:b/>
      <w:bCs/>
      <w:i/>
      <w:iCs/>
      <w:sz w:val="26"/>
      <w:szCs w:val="33"/>
    </w:rPr>
  </w:style>
  <w:style w:type="character" w:customStyle="1" w:styleId="40">
    <w:name w:val="หัวเรื่อง 4 อักขระ"/>
    <w:basedOn w:val="a0"/>
    <w:link w:val="4"/>
    <w:uiPriority w:val="9"/>
    <w:rsid w:val="00F218F6"/>
    <w:rPr>
      <w:rFonts w:ascii="TH SarabunPSK" w:eastAsia="TH SarabunPSK" w:hAnsi="TH SarabunPSK" w:cs="TH SarabunPSK"/>
      <w:sz w:val="32"/>
      <w:szCs w:val="32"/>
    </w:rPr>
  </w:style>
  <w:style w:type="character" w:customStyle="1" w:styleId="30">
    <w:name w:val="หัวเรื่อง 3 อักขระ"/>
    <w:basedOn w:val="a0"/>
    <w:link w:val="3"/>
    <w:uiPriority w:val="9"/>
    <w:rsid w:val="00F218F6"/>
    <w:rPr>
      <w:rFonts w:ascii="TH SarabunPSK" w:eastAsia="TH SarabunPSK" w:hAnsi="TH SarabunPSK" w:cs="TH SarabunPSK"/>
      <w:snapToGrid w:val="0"/>
      <w:sz w:val="32"/>
      <w:szCs w:val="32"/>
    </w:rPr>
  </w:style>
  <w:style w:type="paragraph" w:customStyle="1" w:styleId="35CM">
    <w:name w:val="ลำดับ 3.5 CM"/>
    <w:basedOn w:val="3CM"/>
    <w:link w:val="35CMChar"/>
    <w:autoRedefine/>
    <w:qFormat/>
    <w:rsid w:val="00F218F6"/>
    <w:pPr>
      <w:numPr>
        <w:numId w:val="6"/>
      </w:numPr>
    </w:pPr>
  </w:style>
  <w:style w:type="character" w:customStyle="1" w:styleId="35CMChar">
    <w:name w:val="ลำดับ 3.5 CM Char"/>
    <w:basedOn w:val="3CM0"/>
    <w:link w:val="35CM"/>
    <w:rsid w:val="00F218F6"/>
    <w:rPr>
      <w:rFonts w:ascii="TH SarabunPSK" w:eastAsia="TH SarabunPSK" w:hAnsi="TH SarabunPSK" w:cs="TH SarabunPSK"/>
      <w:sz w:val="32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rsid w:val="00F218F6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ac">
    <w:name w:val="ท้ายกระดาษ อักขระ"/>
    <w:basedOn w:val="a0"/>
    <w:link w:val="ab"/>
    <w:uiPriority w:val="99"/>
    <w:rsid w:val="00F218F6"/>
    <w:rPr>
      <w:rFonts w:ascii="TH SarabunPSK" w:eastAsia="TH SarabunPSK" w:hAnsi="TH SarabunPSK" w:cs="TH SarabunPSK"/>
      <w:sz w:val="32"/>
      <w:szCs w:val="37"/>
    </w:rPr>
  </w:style>
  <w:style w:type="paragraph" w:customStyle="1" w:styleId="afc">
    <w:name w:val="หน้าสารบัญ"/>
    <w:next w:val="a"/>
    <w:rsid w:val="00F218F6"/>
    <w:pPr>
      <w:jc w:val="right"/>
    </w:pPr>
    <w:rPr>
      <w:rFonts w:eastAsia="Cordia New"/>
      <w:b/>
      <w:bCs/>
      <w:sz w:val="32"/>
      <w:szCs w:val="32"/>
    </w:rPr>
  </w:style>
  <w:style w:type="paragraph" w:customStyle="1" w:styleId="33">
    <w:name w:val="เนื้อหา 3"/>
    <w:basedOn w:val="a"/>
    <w:autoRedefine/>
    <w:qFormat/>
    <w:rsid w:val="00F218F6"/>
    <w:pPr>
      <w:ind w:firstLine="1701"/>
    </w:pPr>
  </w:style>
  <w:style w:type="character" w:customStyle="1" w:styleId="60">
    <w:name w:val="หัวเรื่อง 6 อักขระ"/>
    <w:basedOn w:val="a0"/>
    <w:link w:val="6"/>
    <w:uiPriority w:val="9"/>
    <w:rsid w:val="00F218F6"/>
    <w:rPr>
      <w:rFonts w:asciiTheme="majorHAnsi" w:eastAsiaTheme="majorEastAsia" w:hAnsiTheme="majorHAnsi" w:cstheme="majorBidi"/>
      <w:i/>
      <w:iCs/>
      <w:color w:val="243F60" w:themeColor="accent1" w:themeShade="7F"/>
      <w:sz w:val="32"/>
      <w:szCs w:val="32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F218F6"/>
    <w:rPr>
      <w:rFonts w:asciiTheme="majorHAnsi" w:eastAsiaTheme="majorEastAsia" w:hAnsiTheme="majorHAnsi" w:cstheme="majorBidi"/>
      <w:i/>
      <w:iCs/>
      <w:color w:val="404040" w:themeColor="text1" w:themeTint="BF"/>
      <w:sz w:val="32"/>
      <w:szCs w:val="32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F218F6"/>
    <w:rPr>
      <w:rFonts w:asciiTheme="majorHAnsi" w:eastAsiaTheme="majorEastAsia" w:hAnsiTheme="majorHAnsi" w:cstheme="majorBidi"/>
      <w:color w:val="404040" w:themeColor="text1" w:themeTint="BF"/>
      <w:szCs w:val="25"/>
    </w:rPr>
  </w:style>
  <w:style w:type="paragraph" w:styleId="afd">
    <w:name w:val="Title"/>
    <w:basedOn w:val="a"/>
    <w:next w:val="a"/>
    <w:link w:val="afe"/>
    <w:qFormat/>
    <w:rsid w:val="00F218F6"/>
    <w:pPr>
      <w:spacing w:after="360"/>
      <w:contextualSpacing/>
      <w:jc w:val="center"/>
    </w:pPr>
    <w:rPr>
      <w:rFonts w:eastAsiaTheme="majorEastAsia"/>
      <w:b/>
      <w:bCs/>
      <w:spacing w:val="5"/>
      <w:kern w:val="28"/>
    </w:rPr>
  </w:style>
  <w:style w:type="character" w:customStyle="1" w:styleId="afe">
    <w:name w:val="ชื่อเรื่อง อักขระ"/>
    <w:basedOn w:val="a0"/>
    <w:link w:val="afd"/>
    <w:rsid w:val="00F218F6"/>
    <w:rPr>
      <w:rFonts w:ascii="TH SarabunPSK" w:eastAsiaTheme="majorEastAsia" w:hAnsi="TH SarabunPSK" w:cs="TH SarabunPSK"/>
      <w:b/>
      <w:bCs/>
      <w:spacing w:val="5"/>
      <w:kern w:val="28"/>
      <w:sz w:val="32"/>
      <w:szCs w:val="32"/>
    </w:rPr>
  </w:style>
  <w:style w:type="paragraph" w:customStyle="1" w:styleId="SubtitleCover">
    <w:name w:val="Subtitle Cover"/>
    <w:basedOn w:val="a"/>
    <w:next w:val="a"/>
    <w:rsid w:val="00F218F6"/>
    <w:pPr>
      <w:keepNext/>
      <w:tabs>
        <w:tab w:val="right" w:pos="8640"/>
      </w:tabs>
      <w:spacing w:after="560"/>
      <w:ind w:left="1800" w:right="1800"/>
      <w:jc w:val="center"/>
    </w:pPr>
    <w:rPr>
      <w:rFonts w:ascii="Garamond" w:eastAsia="Times New Roman" w:hAnsi="Garamond"/>
      <w:spacing w:val="-2"/>
      <w:sz w:val="24"/>
      <w:szCs w:val="24"/>
    </w:rPr>
  </w:style>
  <w:style w:type="paragraph" w:styleId="aff">
    <w:name w:val="Plain Text"/>
    <w:basedOn w:val="a"/>
    <w:link w:val="aff0"/>
    <w:rsid w:val="00F218F6"/>
  </w:style>
  <w:style w:type="character" w:customStyle="1" w:styleId="aff0">
    <w:name w:val="ข้อความธรรมดา อักขระ"/>
    <w:basedOn w:val="a0"/>
    <w:link w:val="aff"/>
    <w:rsid w:val="00F218F6"/>
    <w:rPr>
      <w:rFonts w:ascii="TH SarabunPSK" w:eastAsia="TH SarabunPSK" w:hAnsi="TH SarabunPSK" w:cs="TH SarabunPSK"/>
      <w:sz w:val="32"/>
      <w:szCs w:val="32"/>
    </w:rPr>
  </w:style>
  <w:style w:type="paragraph" w:customStyle="1" w:styleId="Reference">
    <w:name w:val="Reference"/>
    <w:basedOn w:val="a"/>
    <w:qFormat/>
    <w:rsid w:val="00F218F6"/>
    <w:pPr>
      <w:ind w:left="567" w:hanging="567"/>
    </w:pPr>
  </w:style>
  <w:style w:type="paragraph" w:customStyle="1" w:styleId="18pt">
    <w:name w:val="ปกตัวหน้า 18pt"/>
    <w:basedOn w:val="a"/>
    <w:rsid w:val="00F218F6"/>
    <w:pPr>
      <w:jc w:val="center"/>
    </w:pPr>
    <w:rPr>
      <w:rFonts w:eastAsia="Times New Roman"/>
      <w:b/>
      <w:bCs/>
      <w:sz w:val="36"/>
      <w:szCs w:val="36"/>
    </w:rPr>
  </w:style>
  <w:style w:type="paragraph" w:styleId="aff1">
    <w:name w:val="List Paragraph"/>
    <w:basedOn w:val="a"/>
    <w:link w:val="aff2"/>
    <w:uiPriority w:val="34"/>
    <w:qFormat/>
    <w:rsid w:val="00F218F6"/>
    <w:pPr>
      <w:ind w:left="720"/>
      <w:contextualSpacing/>
    </w:pPr>
    <w:rPr>
      <w:rFonts w:cs="Angsana New"/>
      <w:szCs w:val="40"/>
    </w:rPr>
  </w:style>
  <w:style w:type="character" w:styleId="aff3">
    <w:name w:val="Intense Emphasis"/>
    <w:basedOn w:val="a0"/>
    <w:uiPriority w:val="21"/>
    <w:qFormat/>
    <w:rsid w:val="00F218F6"/>
    <w:rPr>
      <w:i/>
      <w:iCs/>
      <w:color w:val="4F81BD" w:themeColor="accent1"/>
    </w:rPr>
  </w:style>
  <w:style w:type="character" w:customStyle="1" w:styleId="aff2">
    <w:name w:val="ย่อหน้ารายการ อักขระ"/>
    <w:basedOn w:val="a0"/>
    <w:link w:val="aff1"/>
    <w:uiPriority w:val="34"/>
    <w:rsid w:val="00F218F6"/>
    <w:rPr>
      <w:rFonts w:ascii="TH SarabunPSK" w:eastAsia="TH SarabunPSK" w:hAnsi="TH SarabunPSK"/>
      <w:sz w:val="32"/>
      <w:szCs w:val="40"/>
    </w:rPr>
  </w:style>
  <w:style w:type="paragraph" w:styleId="23">
    <w:name w:val="Body Text 2"/>
    <w:basedOn w:val="a"/>
    <w:link w:val="24"/>
    <w:rsid w:val="00F218F6"/>
    <w:pPr>
      <w:jc w:val="center"/>
    </w:pPr>
    <w:rPr>
      <w:rFonts w:ascii="Times New Roman" w:eastAsia="Cordia New" w:hAnsi="Times New Roman" w:cs="Cordia New"/>
      <w:b/>
      <w:bCs/>
    </w:rPr>
  </w:style>
  <w:style w:type="character" w:customStyle="1" w:styleId="24">
    <w:name w:val="เนื้อความ 2 อักขระ"/>
    <w:basedOn w:val="a0"/>
    <w:link w:val="23"/>
    <w:rsid w:val="00F218F6"/>
    <w:rPr>
      <w:rFonts w:ascii="Times New Roman" w:eastAsia="Cordia New" w:hAnsi="Times New Roman" w:cs="Cordia New"/>
      <w:b/>
      <w:bCs/>
      <w:sz w:val="32"/>
      <w:szCs w:val="32"/>
    </w:rPr>
  </w:style>
  <w:style w:type="character" w:styleId="aff4">
    <w:name w:val="annotation reference"/>
    <w:basedOn w:val="a0"/>
    <w:semiHidden/>
    <w:unhideWhenUsed/>
    <w:rsid w:val="00F218F6"/>
    <w:rPr>
      <w:sz w:val="16"/>
      <w:szCs w:val="18"/>
    </w:rPr>
  </w:style>
  <w:style w:type="paragraph" w:styleId="aff5">
    <w:name w:val="annotation text"/>
    <w:basedOn w:val="a"/>
    <w:link w:val="aff6"/>
    <w:semiHidden/>
    <w:unhideWhenUsed/>
    <w:rsid w:val="00F218F6"/>
    <w:rPr>
      <w:rFonts w:cs="Angsana New"/>
      <w:sz w:val="20"/>
      <w:szCs w:val="25"/>
    </w:rPr>
  </w:style>
  <w:style w:type="character" w:customStyle="1" w:styleId="aff6">
    <w:name w:val="ข้อความข้อคิดเห็น อักขระ"/>
    <w:basedOn w:val="a0"/>
    <w:link w:val="aff5"/>
    <w:semiHidden/>
    <w:rsid w:val="00F218F6"/>
    <w:rPr>
      <w:rFonts w:ascii="TH SarabunPSK" w:eastAsia="TH SarabunPSK" w:hAnsi="TH SarabunPSK"/>
      <w:szCs w:val="25"/>
    </w:rPr>
  </w:style>
  <w:style w:type="paragraph" w:styleId="aff7">
    <w:name w:val="annotation subject"/>
    <w:basedOn w:val="aff5"/>
    <w:next w:val="aff5"/>
    <w:link w:val="aff8"/>
    <w:semiHidden/>
    <w:unhideWhenUsed/>
    <w:rsid w:val="00F218F6"/>
    <w:rPr>
      <w:b/>
      <w:bCs/>
    </w:rPr>
  </w:style>
  <w:style w:type="character" w:customStyle="1" w:styleId="aff8">
    <w:name w:val="ชื่อเรื่องของข้อคิดเห็น อักขระ"/>
    <w:basedOn w:val="aff6"/>
    <w:link w:val="aff7"/>
    <w:semiHidden/>
    <w:rsid w:val="00F218F6"/>
    <w:rPr>
      <w:rFonts w:ascii="TH SarabunPSK" w:eastAsia="TH SarabunPSK" w:hAnsi="TH SarabunPSK"/>
      <w:b/>
      <w:bCs/>
      <w:szCs w:val="25"/>
    </w:rPr>
  </w:style>
  <w:style w:type="paragraph" w:customStyle="1" w:styleId="Style2">
    <w:name w:val="Style2"/>
    <w:basedOn w:val="a9"/>
    <w:link w:val="Style2Char"/>
    <w:qFormat/>
    <w:rsid w:val="00F218F6"/>
    <w:rPr>
      <w:b w:val="0"/>
      <w:bCs w:val="0"/>
    </w:rPr>
  </w:style>
  <w:style w:type="paragraph" w:customStyle="1" w:styleId="Style3">
    <w:name w:val="Style3"/>
    <w:basedOn w:val="a9"/>
    <w:link w:val="Style3Char"/>
    <w:qFormat/>
    <w:rsid w:val="00F218F6"/>
    <w:rPr>
      <w:b w:val="0"/>
      <w:bCs w:val="0"/>
    </w:rPr>
  </w:style>
  <w:style w:type="character" w:customStyle="1" w:styleId="aa">
    <w:name w:val="คำอธิบายภาพ อักขระ"/>
    <w:basedOn w:val="a0"/>
    <w:link w:val="a9"/>
    <w:rsid w:val="005901D0"/>
    <w:rPr>
      <w:rFonts w:ascii="TH SarabunPSK" w:eastAsia="TH SarabunPSK" w:hAnsi="TH SarabunPSK" w:cs="TH SarabunPSK"/>
      <w:b/>
      <w:bCs/>
      <w:noProof/>
      <w:sz w:val="32"/>
      <w:szCs w:val="32"/>
    </w:rPr>
  </w:style>
  <w:style w:type="character" w:customStyle="1" w:styleId="Style2Char">
    <w:name w:val="Style2 Char"/>
    <w:basedOn w:val="aa"/>
    <w:link w:val="Style2"/>
    <w:rsid w:val="00F218F6"/>
    <w:rPr>
      <w:rFonts w:ascii="TH SarabunPSK" w:eastAsia="TH SarabunPSK" w:hAnsi="TH SarabunPSK" w:cs="TH SarabunPSK"/>
      <w:b w:val="0"/>
      <w:bCs w:val="0"/>
      <w:noProof/>
      <w:sz w:val="32"/>
      <w:szCs w:val="32"/>
    </w:rPr>
  </w:style>
  <w:style w:type="character" w:customStyle="1" w:styleId="Style3Char">
    <w:name w:val="Style3 Char"/>
    <w:basedOn w:val="aa"/>
    <w:link w:val="Style3"/>
    <w:rsid w:val="00F218F6"/>
    <w:rPr>
      <w:rFonts w:ascii="TH SarabunPSK" w:eastAsia="TH SarabunPSK" w:hAnsi="TH SarabunPSK" w:cs="TH SarabunPSK"/>
      <w:b w:val="0"/>
      <w:bCs w:val="0"/>
      <w:noProof/>
      <w:sz w:val="32"/>
      <w:szCs w:val="32"/>
    </w:rPr>
  </w:style>
  <w:style w:type="paragraph" w:customStyle="1" w:styleId="TableName">
    <w:name w:val="TableName"/>
    <w:basedOn w:val="Style2"/>
    <w:link w:val="TableNameChar"/>
    <w:qFormat/>
    <w:rsid w:val="00F218F6"/>
  </w:style>
  <w:style w:type="paragraph" w:customStyle="1" w:styleId="FigureName">
    <w:name w:val="FigureName"/>
    <w:basedOn w:val="a9"/>
    <w:link w:val="FigureNameChar"/>
    <w:qFormat/>
    <w:rsid w:val="00F218F6"/>
  </w:style>
  <w:style w:type="character" w:customStyle="1" w:styleId="TableNameChar">
    <w:name w:val="TableName Char"/>
    <w:basedOn w:val="Style2Char"/>
    <w:link w:val="TableName"/>
    <w:rsid w:val="00F218F6"/>
    <w:rPr>
      <w:rFonts w:ascii="TH SarabunPSK" w:eastAsia="TH SarabunPSK" w:hAnsi="TH SarabunPSK" w:cs="TH SarabunPSK"/>
      <w:b w:val="0"/>
      <w:bCs w:val="0"/>
      <w:noProof/>
      <w:sz w:val="32"/>
      <w:szCs w:val="32"/>
    </w:rPr>
  </w:style>
  <w:style w:type="character" w:customStyle="1" w:styleId="FigureNameChar">
    <w:name w:val="FigureName Char"/>
    <w:basedOn w:val="aa"/>
    <w:link w:val="FigureName"/>
    <w:rsid w:val="00F218F6"/>
    <w:rPr>
      <w:rFonts w:ascii="TH SarabunPSK" w:eastAsia="TH SarabunPSK" w:hAnsi="TH SarabunPSK" w:cs="TH SarabunPSK"/>
      <w:b/>
      <w:bCs/>
      <w:noProof/>
      <w:sz w:val="32"/>
      <w:szCs w:val="32"/>
    </w:rPr>
  </w:style>
  <w:style w:type="character" w:styleId="aff9">
    <w:name w:val="Strong"/>
    <w:basedOn w:val="a0"/>
    <w:uiPriority w:val="22"/>
    <w:qFormat/>
    <w:rsid w:val="005103A9"/>
    <w:rPr>
      <w:b/>
      <w:bCs/>
    </w:rPr>
  </w:style>
  <w:style w:type="character" w:styleId="affa">
    <w:name w:val="Hyperlink"/>
    <w:basedOn w:val="a0"/>
    <w:uiPriority w:val="99"/>
    <w:unhideWhenUsed/>
    <w:rsid w:val="001C5EF4"/>
    <w:rPr>
      <w:color w:val="0000FF" w:themeColor="hyperlink"/>
      <w:u w:val="single"/>
    </w:rPr>
  </w:style>
  <w:style w:type="paragraph" w:styleId="affb">
    <w:name w:val="Body Text"/>
    <w:basedOn w:val="a"/>
    <w:link w:val="affc"/>
    <w:semiHidden/>
    <w:unhideWhenUsed/>
    <w:rsid w:val="004748AA"/>
    <w:pPr>
      <w:spacing w:after="120"/>
    </w:pPr>
    <w:rPr>
      <w:rFonts w:cs="Angsana New"/>
      <w:szCs w:val="40"/>
    </w:rPr>
  </w:style>
  <w:style w:type="character" w:customStyle="1" w:styleId="affc">
    <w:name w:val="เนื้อความ อักขระ"/>
    <w:basedOn w:val="a0"/>
    <w:link w:val="affb"/>
    <w:semiHidden/>
    <w:rsid w:val="004748AA"/>
    <w:rPr>
      <w:rFonts w:ascii="TH SarabunPSK" w:eastAsia="TH SarabunPSK" w:hAnsi="TH SarabunPSK"/>
      <w:sz w:val="32"/>
      <w:szCs w:val="40"/>
    </w:rPr>
  </w:style>
  <w:style w:type="character" w:customStyle="1" w:styleId="Heading1Char">
    <w:name w:val="Heading 1 Char"/>
    <w:basedOn w:val="a0"/>
    <w:uiPriority w:val="9"/>
    <w:rsid w:val="00DD2BB7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BalloonTextChar">
    <w:name w:val="Balloon Text Char"/>
    <w:basedOn w:val="a0"/>
    <w:rsid w:val="00DD2BB7"/>
    <w:rPr>
      <w:rFonts w:ascii="Tahoma" w:eastAsia="TH SarabunPSK" w:hAnsi="Tahoma"/>
      <w:sz w:val="16"/>
    </w:rPr>
  </w:style>
  <w:style w:type="character" w:customStyle="1" w:styleId="HeaderChar">
    <w:name w:val="Header Char"/>
    <w:basedOn w:val="a0"/>
    <w:uiPriority w:val="99"/>
    <w:rsid w:val="00DD2BB7"/>
    <w:rPr>
      <w:rFonts w:ascii="TH SarabunPSK" w:eastAsia="TH SarabunPSK" w:hAnsi="TH SarabunPSK" w:cs="TH SarabunPSK"/>
      <w:sz w:val="32"/>
      <w:szCs w:val="32"/>
    </w:rPr>
  </w:style>
  <w:style w:type="character" w:customStyle="1" w:styleId="Heading9Char">
    <w:name w:val="Heading 9 Char"/>
    <w:aliases w:val="ปกภาคผนวก Char"/>
    <w:basedOn w:val="a0"/>
    <w:uiPriority w:val="9"/>
    <w:rsid w:val="00DD2BB7"/>
    <w:rPr>
      <w:rFonts w:ascii="TH SarabunPSK" w:eastAsia="Times New Roman" w:hAnsi="TH SarabunPSK" w:cs="TH SarabunPSK"/>
      <w:b/>
      <w:bCs/>
      <w:sz w:val="32"/>
      <w:szCs w:val="32"/>
    </w:rPr>
  </w:style>
  <w:style w:type="character" w:customStyle="1" w:styleId="Heading5Char">
    <w:name w:val="Heading 5 Char"/>
    <w:basedOn w:val="a0"/>
    <w:uiPriority w:val="9"/>
    <w:rsid w:val="00DD2BB7"/>
    <w:rPr>
      <w:rFonts w:ascii="Calibri" w:eastAsia="Times New Roman" w:hAnsi="Calibri" w:cs="Cordia New"/>
      <w:b/>
      <w:bCs/>
      <w:i/>
      <w:iCs/>
      <w:sz w:val="26"/>
      <w:szCs w:val="33"/>
    </w:rPr>
  </w:style>
  <w:style w:type="character" w:customStyle="1" w:styleId="Heading4Char">
    <w:name w:val="Heading 4 Char"/>
    <w:basedOn w:val="a0"/>
    <w:uiPriority w:val="9"/>
    <w:rsid w:val="00DD2BB7"/>
    <w:rPr>
      <w:rFonts w:ascii="TH SarabunPSK" w:eastAsia="TH SarabunPSK" w:hAnsi="TH SarabunPSK" w:cs="TH SarabunPSK"/>
      <w:sz w:val="32"/>
      <w:szCs w:val="32"/>
    </w:rPr>
  </w:style>
  <w:style w:type="character" w:customStyle="1" w:styleId="Heading3Char">
    <w:name w:val="Heading 3 Char"/>
    <w:basedOn w:val="a0"/>
    <w:uiPriority w:val="9"/>
    <w:rsid w:val="00DD2BB7"/>
    <w:rPr>
      <w:rFonts w:ascii="TH SarabunPSK" w:eastAsia="TH SarabunPSK" w:hAnsi="TH SarabunPSK" w:cs="TH SarabunPSK"/>
      <w:snapToGrid w:val="0"/>
      <w:sz w:val="32"/>
      <w:szCs w:val="32"/>
    </w:rPr>
  </w:style>
  <w:style w:type="character" w:customStyle="1" w:styleId="Heading2Char">
    <w:name w:val="Heading 2 Char"/>
    <w:basedOn w:val="a0"/>
    <w:uiPriority w:val="9"/>
    <w:rsid w:val="00DD2BB7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FooterChar">
    <w:name w:val="Footer Char"/>
    <w:basedOn w:val="a0"/>
    <w:uiPriority w:val="99"/>
    <w:rsid w:val="00DD2BB7"/>
    <w:rPr>
      <w:rFonts w:ascii="TH SarabunPSK" w:eastAsia="TH SarabunPSK" w:hAnsi="TH SarabunPSK" w:cs="TH SarabunPSK"/>
      <w:sz w:val="32"/>
      <w:szCs w:val="37"/>
    </w:rPr>
  </w:style>
  <w:style w:type="character" w:customStyle="1" w:styleId="Heading6Char">
    <w:name w:val="Heading 6 Char"/>
    <w:basedOn w:val="a0"/>
    <w:uiPriority w:val="9"/>
    <w:rsid w:val="00DD2BB7"/>
    <w:rPr>
      <w:rFonts w:asciiTheme="majorHAnsi" w:eastAsiaTheme="majorEastAsia" w:hAnsiTheme="majorHAnsi" w:cstheme="majorBidi"/>
      <w:i/>
      <w:iCs/>
      <w:color w:val="243F60" w:themeColor="accent1" w:themeShade="7F"/>
      <w:sz w:val="32"/>
      <w:szCs w:val="32"/>
    </w:rPr>
  </w:style>
  <w:style w:type="character" w:customStyle="1" w:styleId="Heading7Char">
    <w:name w:val="Heading 7 Char"/>
    <w:basedOn w:val="a0"/>
    <w:uiPriority w:val="9"/>
    <w:semiHidden/>
    <w:rsid w:val="00DD2BB7"/>
    <w:rPr>
      <w:rFonts w:asciiTheme="majorHAnsi" w:eastAsiaTheme="majorEastAsia" w:hAnsiTheme="majorHAnsi" w:cstheme="majorBidi"/>
      <w:i/>
      <w:iCs/>
      <w:color w:val="404040" w:themeColor="text1" w:themeTint="BF"/>
      <w:sz w:val="32"/>
      <w:szCs w:val="32"/>
    </w:rPr>
  </w:style>
  <w:style w:type="character" w:customStyle="1" w:styleId="Heading8Char">
    <w:name w:val="Heading 8 Char"/>
    <w:basedOn w:val="a0"/>
    <w:uiPriority w:val="9"/>
    <w:semiHidden/>
    <w:rsid w:val="00DD2BB7"/>
    <w:rPr>
      <w:rFonts w:asciiTheme="majorHAnsi" w:eastAsiaTheme="majorEastAsia" w:hAnsiTheme="majorHAnsi" w:cstheme="majorBidi"/>
      <w:color w:val="404040" w:themeColor="text1" w:themeTint="BF"/>
      <w:szCs w:val="25"/>
    </w:rPr>
  </w:style>
  <w:style w:type="character" w:customStyle="1" w:styleId="TitleChar">
    <w:name w:val="Title Char"/>
    <w:basedOn w:val="a0"/>
    <w:rsid w:val="00DD2BB7"/>
    <w:rPr>
      <w:rFonts w:ascii="TH SarabunPSK" w:eastAsiaTheme="majorEastAsia" w:hAnsi="TH SarabunPSK" w:cs="TH SarabunPSK"/>
      <w:b/>
      <w:bCs/>
      <w:spacing w:val="5"/>
      <w:kern w:val="28"/>
      <w:sz w:val="32"/>
      <w:szCs w:val="32"/>
    </w:rPr>
  </w:style>
  <w:style w:type="character" w:customStyle="1" w:styleId="PlainTextChar">
    <w:name w:val="Plain Text Char"/>
    <w:basedOn w:val="a0"/>
    <w:rsid w:val="00DD2BB7"/>
    <w:rPr>
      <w:rFonts w:ascii="TH SarabunPSK" w:eastAsia="TH SarabunPSK" w:hAnsi="TH SarabunPSK" w:cs="TH SarabunPSK"/>
      <w:sz w:val="32"/>
      <w:szCs w:val="32"/>
    </w:rPr>
  </w:style>
  <w:style w:type="character" w:customStyle="1" w:styleId="ListParagraphChar">
    <w:name w:val="List Paragraph Char"/>
    <w:basedOn w:val="a0"/>
    <w:uiPriority w:val="34"/>
    <w:rsid w:val="00DD2BB7"/>
    <w:rPr>
      <w:rFonts w:ascii="TH SarabunPSK" w:eastAsia="TH SarabunPSK" w:hAnsi="TH SarabunPSK"/>
      <w:sz w:val="32"/>
      <w:szCs w:val="40"/>
    </w:rPr>
  </w:style>
  <w:style w:type="character" w:customStyle="1" w:styleId="BodyText2Char">
    <w:name w:val="Body Text 2 Char"/>
    <w:basedOn w:val="a0"/>
    <w:rsid w:val="00DD2BB7"/>
    <w:rPr>
      <w:rFonts w:ascii="Times New Roman" w:eastAsia="Cordia New" w:hAnsi="Times New Roman" w:cs="Cordia New"/>
      <w:b/>
      <w:bCs/>
      <w:sz w:val="32"/>
      <w:szCs w:val="32"/>
    </w:rPr>
  </w:style>
  <w:style w:type="character" w:customStyle="1" w:styleId="CommentTextChar">
    <w:name w:val="Comment Text Char"/>
    <w:basedOn w:val="a0"/>
    <w:semiHidden/>
    <w:rsid w:val="00DD2BB7"/>
    <w:rPr>
      <w:rFonts w:ascii="TH SarabunPSK" w:eastAsia="TH SarabunPSK" w:hAnsi="TH SarabunPSK"/>
      <w:szCs w:val="25"/>
    </w:rPr>
  </w:style>
  <w:style w:type="character" w:customStyle="1" w:styleId="CommentSubjectChar">
    <w:name w:val="Comment Subject Char"/>
    <w:basedOn w:val="CommentTextChar"/>
    <w:semiHidden/>
    <w:rsid w:val="00DD2BB7"/>
    <w:rPr>
      <w:rFonts w:ascii="TH SarabunPSK" w:eastAsia="TH SarabunPSK" w:hAnsi="TH SarabunPSK"/>
      <w:b/>
      <w:bCs/>
      <w:szCs w:val="25"/>
    </w:rPr>
  </w:style>
  <w:style w:type="character" w:customStyle="1" w:styleId="CaptionChar">
    <w:name w:val="Caption Char"/>
    <w:basedOn w:val="a0"/>
    <w:rsid w:val="00DD2BB7"/>
    <w:rPr>
      <w:rFonts w:ascii="TH SarabunPSK" w:eastAsia="TH SarabunPSK" w:hAnsi="TH SarabunPSK" w:cs="TH SarabunPSK"/>
      <w:noProof/>
      <w:sz w:val="32"/>
      <w:szCs w:val="32"/>
    </w:rPr>
  </w:style>
  <w:style w:type="character" w:styleId="affd">
    <w:name w:val="Emphasis"/>
    <w:basedOn w:val="a0"/>
    <w:qFormat/>
    <w:rsid w:val="00B5746E"/>
    <w:rPr>
      <w:i/>
      <w:iCs/>
    </w:rPr>
  </w:style>
  <w:style w:type="paragraph" w:styleId="affe">
    <w:name w:val="Bibliography"/>
    <w:basedOn w:val="a"/>
    <w:next w:val="a"/>
    <w:uiPriority w:val="37"/>
    <w:unhideWhenUsed/>
    <w:rsid w:val="001F53A1"/>
    <w:rPr>
      <w:rFonts w:cs="Angsana New"/>
      <w:szCs w:val="40"/>
    </w:rPr>
  </w:style>
  <w:style w:type="paragraph" w:customStyle="1" w:styleId="messagelistitem-zz7v6g">
    <w:name w:val="messagelistitem-zz7v6g"/>
    <w:basedOn w:val="a"/>
    <w:rsid w:val="0034603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afff">
    <w:name w:val="รูปภาพประกอบ"/>
    <w:basedOn w:val="a3"/>
    <w:link w:val="afff0"/>
    <w:qFormat/>
    <w:rsid w:val="00302437"/>
    <w:pPr>
      <w:keepNext/>
    </w:pPr>
    <w:rPr>
      <w:bCs/>
    </w:rPr>
  </w:style>
  <w:style w:type="character" w:customStyle="1" w:styleId="a4">
    <w:name w:val="ภาพประกอบ อักขระ"/>
    <w:basedOn w:val="a0"/>
    <w:link w:val="a3"/>
    <w:rsid w:val="00302437"/>
    <w:rPr>
      <w:rFonts w:ascii="TH SarabunPSK" w:eastAsia="TH SarabunPSK" w:hAnsi="TH SarabunPSK" w:cs="TH SarabunPSK"/>
      <w:sz w:val="32"/>
      <w:szCs w:val="32"/>
    </w:rPr>
  </w:style>
  <w:style w:type="character" w:customStyle="1" w:styleId="afff0">
    <w:name w:val="รูปภาพประกอบ อักขระ"/>
    <w:basedOn w:val="a4"/>
    <w:link w:val="afff"/>
    <w:rsid w:val="00302437"/>
    <w:rPr>
      <w:rFonts w:ascii="TH SarabunPSK" w:eastAsia="TH SarabunPSK" w:hAnsi="TH SarabunPSK" w:cs="TH SarabunPSK"/>
      <w:bCs/>
      <w:sz w:val="32"/>
      <w:szCs w:val="32"/>
    </w:rPr>
  </w:style>
  <w:style w:type="paragraph" w:styleId="afff1">
    <w:name w:val="No Spacing"/>
    <w:uiPriority w:val="1"/>
    <w:qFormat/>
    <w:rsid w:val="005E1D3C"/>
    <w:rPr>
      <w:rFonts w:ascii="TH SarabunPSK" w:eastAsia="TH SarabunPSK" w:hAnsi="TH SarabunPSK"/>
      <w:sz w:val="32"/>
      <w:szCs w:val="40"/>
    </w:rPr>
  </w:style>
  <w:style w:type="paragraph" w:customStyle="1" w:styleId="afff2">
    <w:name w:val="สไตล์ รูปภาพประกอบ + ตัวหนา"/>
    <w:basedOn w:val="afff"/>
    <w:rsid w:val="00E331C0"/>
    <w:rPr>
      <w:bCs w:val="0"/>
    </w:rPr>
  </w:style>
  <w:style w:type="paragraph" w:customStyle="1" w:styleId="lz">
    <w:name w:val="lz"/>
    <w:basedOn w:val="a"/>
    <w:rsid w:val="00D42CB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5D3E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5D3E7C"/>
    <w:rPr>
      <w:rFonts w:ascii="Courier New" w:eastAsia="Times New Roman" w:hAnsi="Courier New" w:cs="Courier New"/>
    </w:rPr>
  </w:style>
  <w:style w:type="character" w:customStyle="1" w:styleId="kwd">
    <w:name w:val="kwd"/>
    <w:basedOn w:val="a0"/>
    <w:rsid w:val="005D3E7C"/>
  </w:style>
  <w:style w:type="character" w:customStyle="1" w:styleId="pln">
    <w:name w:val="pln"/>
    <w:basedOn w:val="a0"/>
    <w:rsid w:val="005D3E7C"/>
  </w:style>
  <w:style w:type="character" w:customStyle="1" w:styleId="str">
    <w:name w:val="str"/>
    <w:basedOn w:val="a0"/>
    <w:rsid w:val="005D3E7C"/>
  </w:style>
  <w:style w:type="character" w:customStyle="1" w:styleId="pun">
    <w:name w:val="pun"/>
    <w:basedOn w:val="a0"/>
    <w:rsid w:val="005D3E7C"/>
  </w:style>
  <w:style w:type="character" w:customStyle="1" w:styleId="typ">
    <w:name w:val="typ"/>
    <w:basedOn w:val="a0"/>
    <w:rsid w:val="005D3E7C"/>
  </w:style>
  <w:style w:type="paragraph" w:styleId="afff3">
    <w:name w:val="Normal (Web)"/>
    <w:basedOn w:val="a"/>
    <w:uiPriority w:val="99"/>
    <w:semiHidden/>
    <w:unhideWhenUsed/>
    <w:rsid w:val="008F71D1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8F71D1"/>
    <w:rPr>
      <w:rFonts w:ascii="Courier New" w:eastAsia="Times New Roman" w:hAnsi="Courier New" w:cs="Courier New"/>
      <w:sz w:val="20"/>
      <w:szCs w:val="20"/>
    </w:rPr>
  </w:style>
  <w:style w:type="paragraph" w:customStyle="1" w:styleId="pw-post-body-paragraph">
    <w:name w:val="pw-post-body-paragraph"/>
    <w:basedOn w:val="a"/>
    <w:rsid w:val="009B6206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mo">
    <w:name w:val="mo"/>
    <w:basedOn w:val="a0"/>
    <w:rsid w:val="004226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32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34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5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24377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1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6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1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0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1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06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5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1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5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74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9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05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60666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79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0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8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9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4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5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1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5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97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6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97183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74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8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7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0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4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8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8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4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9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64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1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10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6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2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82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0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12863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06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5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yperlink" Target="file:///D:\seneir\pro1.docx" TargetMode="External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84" Type="http://schemas.openxmlformats.org/officeDocument/2006/relationships/image" Target="media/image60.png"/><Relationship Id="rId16" Type="http://schemas.openxmlformats.org/officeDocument/2006/relationships/hyperlink" Target="file:///D:\seneir\pro1.docx" TargetMode="External"/><Relationship Id="rId11" Type="http://schemas.openxmlformats.org/officeDocument/2006/relationships/image" Target="media/image1.png"/><Relationship Id="rId32" Type="http://schemas.openxmlformats.org/officeDocument/2006/relationships/image" Target="media/image14.png"/><Relationship Id="rId37" Type="http://schemas.openxmlformats.org/officeDocument/2006/relationships/hyperlink" Target="https://firebase.google.com/products/crashlytics" TargetMode="External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5" Type="http://schemas.openxmlformats.org/officeDocument/2006/relationships/numbering" Target="numbering.xml"/><Relationship Id="rId19" Type="http://schemas.openxmlformats.org/officeDocument/2006/relationships/hyperlink" Target="file:///D:\seneir\pro1.docx" TargetMode="External"/><Relationship Id="rId14" Type="http://schemas.openxmlformats.org/officeDocument/2006/relationships/header" Target="header1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header" Target="header3.xml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image" Target="media/image32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77" Type="http://schemas.openxmlformats.org/officeDocument/2006/relationships/image" Target="media/image53.png"/><Relationship Id="rId8" Type="http://schemas.openxmlformats.org/officeDocument/2006/relationships/webSettings" Target="webSettings.xml"/><Relationship Id="rId51" Type="http://schemas.openxmlformats.org/officeDocument/2006/relationships/image" Target="media/image27.png"/><Relationship Id="rId72" Type="http://schemas.openxmlformats.org/officeDocument/2006/relationships/image" Target="media/image48.png"/><Relationship Id="rId80" Type="http://schemas.openxmlformats.org/officeDocument/2006/relationships/image" Target="media/image56.png"/><Relationship Id="rId85" Type="http://schemas.openxmlformats.org/officeDocument/2006/relationships/header" Target="header4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file:///D:\seneir\pro1.docx" TargetMode="External"/><Relationship Id="rId25" Type="http://schemas.openxmlformats.org/officeDocument/2006/relationships/image" Target="media/image7.png"/><Relationship Id="rId33" Type="http://schemas.openxmlformats.org/officeDocument/2006/relationships/header" Target="header2.xml"/><Relationship Id="rId38" Type="http://schemas.openxmlformats.org/officeDocument/2006/relationships/image" Target="media/image16.jpeg"/><Relationship Id="rId46" Type="http://schemas.openxmlformats.org/officeDocument/2006/relationships/image" Target="media/image22.png"/><Relationship Id="rId59" Type="http://schemas.openxmlformats.org/officeDocument/2006/relationships/image" Target="media/image35.png"/><Relationship Id="rId67" Type="http://schemas.openxmlformats.org/officeDocument/2006/relationships/image" Target="media/image43.png"/><Relationship Id="rId20" Type="http://schemas.openxmlformats.org/officeDocument/2006/relationships/hyperlink" Target="file:///D:\seneir\pro1.docx" TargetMode="External"/><Relationship Id="rId41" Type="http://schemas.openxmlformats.org/officeDocument/2006/relationships/hyperlink" Target="https://www.bualabs.com/archives/19/machine-learning-%e0%b8%84%e0%b8%b7%e0%b8%ad%e0%b8%ad%e0%b8%b0%e0%b9%84%e0%b8%a3-%e0%b8%84%e0%b8%a7%e0%b8%b2%e0%b8%a1%e0%b8%ab%e0%b8%a1%e0%b8%b2%e0%b8%a2%e0%b8%82%e0%b8%ad%e0%b8%87-machine-learning/" TargetMode="External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83" Type="http://schemas.openxmlformats.org/officeDocument/2006/relationships/image" Target="media/image59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1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5.png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header" Target="header5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hyperlink" Target="file:///D:\seneir\pro1.docx" TargetMode="External"/><Relationship Id="rId39" Type="http://schemas.openxmlformats.org/officeDocument/2006/relationships/hyperlink" Target="https://tips.thaiware.com/1598.html" TargetMode="External"/><Relationship Id="rId34" Type="http://schemas.openxmlformats.org/officeDocument/2006/relationships/footer" Target="footer2.xml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6" Type="http://schemas.openxmlformats.org/officeDocument/2006/relationships/image" Target="media/image52.png"/><Relationship Id="rId7" Type="http://schemas.openxmlformats.org/officeDocument/2006/relationships/settings" Target="settings.xml"/><Relationship Id="rId71" Type="http://schemas.openxmlformats.org/officeDocument/2006/relationships/image" Target="media/image47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17.png"/><Relationship Id="rId45" Type="http://schemas.openxmlformats.org/officeDocument/2006/relationships/image" Target="media/image21.png"/><Relationship Id="rId66" Type="http://schemas.openxmlformats.org/officeDocument/2006/relationships/image" Target="media/image42.png"/><Relationship Id="rId87" Type="http://schemas.openxmlformats.org/officeDocument/2006/relationships/fontTable" Target="fontTable.xml"/><Relationship Id="rId61" Type="http://schemas.openxmlformats.org/officeDocument/2006/relationships/image" Target="media/image37.png"/><Relationship Id="rId82" Type="http://schemas.openxmlformats.org/officeDocument/2006/relationships/image" Target="media/image5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Downloads\template_2018-09-29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เอกสาร" ma:contentTypeID="0x010100A78DEDC38160F14381E9248D1F47D5F0" ma:contentTypeVersion="2" ma:contentTypeDescription="สร้างเอกสารใหม่" ma:contentTypeScope="" ma:versionID="8a555449b3eaf6a9ad168b7b8fdecf6d">
  <xsd:schema xmlns:xsd="http://www.w3.org/2001/XMLSchema" xmlns:xs="http://www.w3.org/2001/XMLSchema" xmlns:p="http://schemas.microsoft.com/office/2006/metadata/properties" xmlns:ns3="f9b41c6a-7331-418c-8433-b72e5a25eeb6" targetNamespace="http://schemas.microsoft.com/office/2006/metadata/properties" ma:root="true" ma:fieldsID="5fcd61e95013b61f9eec7a14fcd83b87" ns3:_="">
    <xsd:import namespace="f9b41c6a-7331-418c-8433-b72e5a25eeb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b41c6a-7331-418c-8433-b72e5a25eeb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ชนิดเนื้อหา"/>
        <xsd:element ref="dc:title" minOccurs="0" maxOccurs="1" ma:index="4" ma:displayName="ชื่อเรื่อง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Hiz151</b:Tag>
    <b:SourceType>InternetSite</b:SourceType>
    <b:Guid>{9E305BFA-FF74-47F3-9D2E-8D0C20A4676D}</b:Guid>
    <b:LCID>en-US</b:LCID>
    <b:Author>
      <b:Author>
        <b:NameList>
          <b:Person>
            <b:Last>Hizoka</b:Last>
          </b:Person>
        </b:NameList>
      </b:Author>
    </b:Author>
    <b:YearAccessed>2022</b:YearAccessed>
    <b:MonthAccessed>07</b:MonthAccessed>
    <b:DayAccessed>15</b:DayAccessed>
    <b:URL>https://shorturl.asia/zPKJZ</b:URL>
    <b:Title>Flutter</b:Title>
    <b:RefOrder>1</b:RefOrder>
  </b:Source>
  <b:Source>
    <b:Tag>Jed22</b:Tag>
    <b:SourceType>InternetSite</b:SourceType>
    <b:Guid>{484C93A2-F226-4B85-AFB2-48F1EB3181F3}</b:Guid>
    <b:LCID>en-US</b:LCID>
    <b:Author>
      <b:Author>
        <b:NameList>
          <b:Person>
            <b:Last>Saengow</b:Last>
            <b:First>Jedsada</b:First>
          </b:Person>
        </b:NameList>
      </b:Author>
    </b:Author>
    <b:Title>Firebase</b:Title>
    <b:YearAccessed>2022</b:YearAccessed>
    <b:MonthAccessed>16</b:MonthAccessed>
    <b:DayAccessed>07</b:DayAccessed>
    <b:URL>https://shorturl.asia/g6H0J</b:URL>
    <b:RefOrder>2</b:RefOrder>
  </b:Source>
  <b:Source>
    <b:Tag>Nav22</b:Tag>
    <b:SourceType>InternetSite</b:SourceType>
    <b:Guid>{13550401-4EF6-4B23-B0D0-E99FDD503637}</b:Guid>
    <b:Author>
      <b:Author>
        <b:NameList>
          <b:Person>
            <b:Last>Jesadapatrakul</b:Last>
            <b:First>Navapat</b:First>
          </b:Person>
        </b:NameList>
      </b:Author>
    </b:Author>
    <b:Title>Image Processing</b:Title>
    <b:YearAccessed>2022</b:YearAccessed>
    <b:MonthAccessed>06</b:MonthAccessed>
    <b:DayAccessed>10</b:DayAccessed>
    <b:URL>https://shorturl.asia/4LirK</b:URL>
    <b:LCID>en-US</b:LCID>
    <b:RefOrder>3</b:RefOrder>
  </b:Source>
  <b:Source>
    <b:Tag>NUM22</b:Tag>
    <b:SourceType>InternetSite</b:SourceType>
    <b:Guid>{16072A20-E8C4-4433-8EDA-89FD5A0A22E7}</b:Guid>
    <b:LCID>en-US</b:LCID>
    <b:Author>
      <b:Author>
        <b:NameList>
          <b:Person>
            <b:Last>NUMKINGSTON</b:Last>
          </b:Person>
        </b:NameList>
      </b:Author>
    </b:Author>
    <b:YearAccessed>2022</b:YearAccessed>
    <b:MonthAccessed>07</b:MonthAccessed>
    <b:DayAccessed>12</b:DayAccessed>
    <b:URL>https://shorturl.asia/nmq7h</b:URL>
    <b:Title>Optical Character Recognition</b:Title>
    <b:RefOrder>4</b:RefOrder>
  </b:Source>
  <b:Source>
    <b:Tag>SUR22</b:Tag>
    <b:SourceType>InternetSite</b:SourceType>
    <b:Guid>{82E9B274-418D-4562-828A-88B05BF7F4FB}</b:Guid>
    <b:Author>
      <b:Author>
        <b:NameList>
          <b:Person>
            <b:Last>KANOKTIPSATHARPORN</b:Last>
            <b:First>SURAPONG</b:First>
          </b:Person>
        </b:NameList>
      </b:Author>
    </b:Author>
    <b:YearAccessed>2022</b:YearAccessed>
    <b:MonthAccessed>07</b:MonthAccessed>
    <b:DayAccessed>14</b:DayAccessed>
    <b:URL>https://shorturl.asia/twFLQ</b:URL>
    <b:LCID>en-US</b:LCID>
    <b:RefOrder>5</b:RefOrder>
  </b:Source>
  <b:Source>
    <b:Tag>JRe22</b:Tag>
    <b:SourceType>InternetSite</b:SourceType>
    <b:Guid>{1C88C1E8-DBB8-41C6-9FFA-661239A1084C}</b:Guid>
    <b:Title>ieeexplore</b:Title>
    <b:Author>
      <b:Author>
        <b:NameList>
          <b:Person>
            <b:Last>J. Redmon</b:Last>
            <b:First>S.</b:First>
            <b:Middle>Divvala, R. Girshick and A. Farhadi</b:Middle>
          </b:Person>
        </b:NameList>
      </b:Author>
    </b:Author>
    <b:YearAccessed>2022</b:YearAccessed>
    <b:MonthAccessed>07</b:MonthAccessed>
    <b:DayAccessed>14</b:DayAccessed>
    <b:URL>https://ieeexplore.ieee.org/document/7780460</b:URL>
    <b:LCID>en-US</b:LCID>
    <b:RefOrder>6</b:RefOrder>
  </b:Source>
  <b:Source>
    <b:Tag>FZh22</b:Tag>
    <b:SourceType>InternetSite</b:SourceType>
    <b:Guid>{F58ED05A-DB9A-457D-BBB3-69D6E239D1DB}</b:Guid>
    <b:Author>
      <b:Author>
        <b:NameList>
          <b:Person>
            <b:Last>F. Zhou</b:Last>
            <b:First>H.</b:First>
            <b:Middle>Zhao and Z. Nie</b:Middle>
          </b:Person>
        </b:NameList>
      </b:Author>
    </b:Author>
    <b:Title>Safety Helmet Detection Based on YOLOv5</b:Title>
    <b:YearAccessed>2022</b:YearAccessed>
    <b:MonthAccessed>15</b:MonthAccessed>
    <b:DayAccessed>07</b:DayAccessed>
    <b:URL>https://ieeexplore.ieee.org/stamp/stamp.jsp?tp=&amp;arnumber=9362711</b:URL>
    <b:LCID>en-US</b:LCID>
    <b:RefOrder>7</b:RefOrder>
  </b:Source>
  <b:Source>
    <b:Tag>Int22</b:Tag>
    <b:SourceType>InternetSite</b:SourceType>
    <b:Guid>{33AD3B1E-D653-4AFE-87A2-4F929D6FC73A}</b:Guid>
    <b:Author>
      <b:Author>
        <b:NameList>
          <b:Person>
            <b:Last>Kunakorntum</b:Last>
            <b:First>Intouch</b:First>
          </b:Person>
        </b:NameList>
      </b:Author>
    </b:Author>
    <b:Title>medium</b:Title>
    <b:YearAccessed>2022</b:YearAccessed>
    <b:MonthAccessed>07</b:MonthAccessed>
    <b:DayAccessed>15</b:DayAccessed>
    <b:URL>http://surl.li/ctfuc</b:URL>
    <b:LCID>en-US</b:LCID>
    <b:RefOrder>8</b:RefOrder>
  </b:Source>
  <b:Source>
    <b:Tag>EAM22</b:Tag>
    <b:SourceType>InternetSite</b:SourceType>
    <b:Guid>{2AD901DE-BF7C-4BA4-9598-C2713E2537C7}</b:Guid>
    <b:LCID>en-US</b:LCID>
    <b:Author>
      <b:Author>
        <b:NameList>
          <b:Person>
            <b:Last>BARRETT</b:Last>
            <b:First>EAMON</b:First>
          </b:Person>
        </b:NameList>
      </b:Author>
    </b:Author>
    <b:Title>fortune</b:Title>
    <b:YearAccessed>2022</b:YearAccessed>
    <b:MonthAccessed>07</b:MonthAccessed>
    <b:DayAccessed>14</b:DayAccessed>
    <b:URL>https://fortune.com/2018/10/28/in-china-facial-recognition-tech-is-watching-you/</b:URL>
    <b:RefOrder>9</b:RefOrder>
  </b:Source>
</b:Sourc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DC5B100-2189-484E-A865-87B490A4DA6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9b41c6a-7331-418c-8433-b72e5a25eeb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90DB312-D7CE-4AA0-AFE3-7E0A1EF702D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5FCD91B-9846-4819-A92F-28C507A6CB3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62123AA-B91F-4C53-9048-6C723E65B71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template_2018-09-29.dotx</Template>
  <TotalTime>1435</TotalTime>
  <Pages>59</Pages>
  <Words>9072</Words>
  <Characters>51715</Characters>
  <Application>Microsoft Office Word</Application>
  <DocSecurity>0</DocSecurity>
  <Lines>430</Lines>
  <Paragraphs>121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บทที่ 1</vt:lpstr>
      <vt:lpstr>บทที่ 1</vt:lpstr>
    </vt:vector>
  </TitlesOfParts>
  <Company/>
  <LinksUpToDate>false</LinksUpToDate>
  <CharactersWithSpaces>60666</CharactersWithSpaces>
  <SharedDoc>false</SharedDoc>
  <HLinks>
    <vt:vector size="156" baseType="variant">
      <vt:variant>
        <vt:i4>1835075</vt:i4>
      </vt:variant>
      <vt:variant>
        <vt:i4>262</vt:i4>
      </vt:variant>
      <vt:variant>
        <vt:i4>0</vt:i4>
      </vt:variant>
      <vt:variant>
        <vt:i4>5</vt:i4>
      </vt:variant>
      <vt:variant>
        <vt:lpwstr>https://firebase.google.com/products/crashlytics</vt:lpwstr>
      </vt:variant>
      <vt:variant>
        <vt:lpwstr/>
      </vt:variant>
      <vt:variant>
        <vt:i4>1179696</vt:i4>
      </vt:variant>
      <vt:variant>
        <vt:i4>208</vt:i4>
      </vt:variant>
      <vt:variant>
        <vt:i4>0</vt:i4>
      </vt:variant>
      <vt:variant>
        <vt:i4>5</vt:i4>
      </vt:variant>
      <vt:variant>
        <vt:lpwstr/>
      </vt:variant>
      <vt:variant>
        <vt:lpwstr>_Toc112101347</vt:lpwstr>
      </vt:variant>
      <vt:variant>
        <vt:i4>1179696</vt:i4>
      </vt:variant>
      <vt:variant>
        <vt:i4>202</vt:i4>
      </vt:variant>
      <vt:variant>
        <vt:i4>0</vt:i4>
      </vt:variant>
      <vt:variant>
        <vt:i4>5</vt:i4>
      </vt:variant>
      <vt:variant>
        <vt:lpwstr/>
      </vt:variant>
      <vt:variant>
        <vt:lpwstr>_Toc112101346</vt:lpwstr>
      </vt:variant>
      <vt:variant>
        <vt:i4>1179696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_Toc112101345</vt:lpwstr>
      </vt:variant>
      <vt:variant>
        <vt:i4>1179696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_Toc112101344</vt:lpwstr>
      </vt:variant>
      <vt:variant>
        <vt:i4>1179696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_Toc112101343</vt:lpwstr>
      </vt:variant>
      <vt:variant>
        <vt:i4>1179696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_Toc112101342</vt:lpwstr>
      </vt:variant>
      <vt:variant>
        <vt:i4>1179696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_Toc112101341</vt:lpwstr>
      </vt:variant>
      <vt:variant>
        <vt:i4>1179696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_Toc112101340</vt:lpwstr>
      </vt:variant>
      <vt:variant>
        <vt:i4>1376304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_Toc112101339</vt:lpwstr>
      </vt:variant>
      <vt:variant>
        <vt:i4>1376304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_Toc112101338</vt:lpwstr>
      </vt:variant>
      <vt:variant>
        <vt:i4>1376304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_Toc112101337</vt:lpwstr>
      </vt:variant>
      <vt:variant>
        <vt:i4>1376304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_Toc112101336</vt:lpwstr>
      </vt:variant>
      <vt:variant>
        <vt:i4>1376304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_Toc112101335</vt:lpwstr>
      </vt:variant>
      <vt:variant>
        <vt:i4>1376304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_Toc112101334</vt:lpwstr>
      </vt:variant>
      <vt:variant>
        <vt:i4>1376304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_Toc112101333</vt:lpwstr>
      </vt:variant>
      <vt:variant>
        <vt:i4>1376304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_Toc112101332</vt:lpwstr>
      </vt:variant>
      <vt:variant>
        <vt:i4>1376304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_Toc112101331</vt:lpwstr>
      </vt:variant>
      <vt:variant>
        <vt:i4>1376304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_Toc112101330</vt:lpwstr>
      </vt:variant>
      <vt:variant>
        <vt:i4>1310768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_Toc112101329</vt:lpwstr>
      </vt:variant>
      <vt:variant>
        <vt:i4>1310768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_Toc112101328</vt:lpwstr>
      </vt:variant>
      <vt:variant>
        <vt:i4>1310768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_Toc112101327</vt:lpwstr>
      </vt:variant>
      <vt:variant>
        <vt:i4>1310768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_Toc112101326</vt:lpwstr>
      </vt:variant>
      <vt:variant>
        <vt:i4>1310768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_Toc112101325</vt:lpwstr>
      </vt:variant>
      <vt:variant>
        <vt:i4>1310768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_Toc112101324</vt:lpwstr>
      </vt:variant>
      <vt:variant>
        <vt:i4>1310768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_Toc112101323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บทที่ 1</dc:title>
  <dc:subject/>
  <dc:creator>ROG STRIX</dc:creator>
  <cp:keywords/>
  <dc:description/>
  <cp:lastModifiedBy>กฤตเมธ  บัวสิงห์</cp:lastModifiedBy>
  <cp:revision>43</cp:revision>
  <cp:lastPrinted>2023-04-04T01:10:00Z</cp:lastPrinted>
  <dcterms:created xsi:type="dcterms:W3CDTF">2023-03-21T06:10:00Z</dcterms:created>
  <dcterms:modified xsi:type="dcterms:W3CDTF">2023-04-07T08:16:00Z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0x010100A78DEDC38160F14381E9248D1F47D5F0</vt:lpwstr>
  </property>
</Properties>
</file>