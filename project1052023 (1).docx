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E33EB7" w:rsidRDefault="00C24C98" w:rsidP="00065D04">
      <w:pPr>
        <w:pStyle w:val="afd"/>
        <w:jc w:val="thaiDistribute"/>
      </w:pPr>
      <w:r w:rsidRPr="00E33EB7">
        <w:rPr>
          <w:rFonts w:hint="cs"/>
          <w:noProof/>
        </w:rPr>
        <w:drawing>
          <wp:anchor distT="0" distB="0" distL="114300" distR="114300" simplePos="0" relativeHeight="2516515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E33EB7">
        <w:rPr>
          <w:rFonts w:hint="cs"/>
        </w:rPr>
        <w:tab/>
      </w:r>
    </w:p>
    <w:p w14:paraId="7CA66441" w14:textId="77777777" w:rsidR="00D66E22" w:rsidRPr="00E33EB7" w:rsidRDefault="00D66E22" w:rsidP="00065D04">
      <w:pPr>
        <w:pStyle w:val="afd"/>
        <w:jc w:val="thaiDistribute"/>
      </w:pPr>
    </w:p>
    <w:p w14:paraId="16610C6C" w14:textId="77777777" w:rsidR="00D66E22" w:rsidRPr="00E33EB7" w:rsidRDefault="00D66E22" w:rsidP="00065D04">
      <w:pPr>
        <w:pStyle w:val="afd"/>
        <w:jc w:val="thaiDistribute"/>
      </w:pPr>
    </w:p>
    <w:p w14:paraId="242659FC" w14:textId="77777777" w:rsidR="00D66E22" w:rsidRPr="00E33EB7" w:rsidRDefault="00D66E22" w:rsidP="00065D04">
      <w:pPr>
        <w:pStyle w:val="afd"/>
        <w:jc w:val="thaiDistribute"/>
      </w:pPr>
    </w:p>
    <w:p w14:paraId="6E56EEB6" w14:textId="77777777" w:rsidR="00D66E22" w:rsidRPr="00E33EB7" w:rsidRDefault="00D66E22" w:rsidP="003277AC">
      <w:pPr>
        <w:pStyle w:val="afd"/>
        <w:rPr>
          <w:sz w:val="40"/>
          <w:szCs w:val="40"/>
        </w:rPr>
      </w:pPr>
    </w:p>
    <w:p w14:paraId="1883A8A3" w14:textId="77777777" w:rsidR="00291D50" w:rsidRPr="00E33EB7" w:rsidRDefault="00291D50" w:rsidP="003277AC">
      <w:pPr>
        <w:pStyle w:val="afd"/>
        <w:rPr>
          <w:sz w:val="40"/>
          <w:szCs w:val="40"/>
        </w:rPr>
      </w:pPr>
      <w:r w:rsidRPr="00E33EB7">
        <w:rPr>
          <w:rFonts w:hint="cs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E33EB7" w:rsidRDefault="00291D50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53DD578" w14:textId="77777777" w:rsidR="00D66E22" w:rsidRPr="00E33EB7" w:rsidRDefault="00D66E22" w:rsidP="003277AC">
      <w:pPr>
        <w:pStyle w:val="afd"/>
        <w:spacing w:after="0"/>
        <w:rPr>
          <w:sz w:val="40"/>
          <w:szCs w:val="40"/>
        </w:rPr>
      </w:pPr>
    </w:p>
    <w:p w14:paraId="20333756" w14:textId="77777777" w:rsidR="00D66E22" w:rsidRPr="00E33EB7" w:rsidRDefault="00D66E22" w:rsidP="003277AC">
      <w:pPr>
        <w:jc w:val="center"/>
      </w:pPr>
    </w:p>
    <w:p w14:paraId="67DE9071" w14:textId="77777777" w:rsidR="00D66E22" w:rsidRPr="00E33EB7" w:rsidRDefault="00D66E22" w:rsidP="003277AC">
      <w:pPr>
        <w:pStyle w:val="afd"/>
      </w:pPr>
    </w:p>
    <w:p w14:paraId="605833B6" w14:textId="77777777" w:rsidR="00D66E22" w:rsidRPr="00E33EB7" w:rsidRDefault="00D66E22" w:rsidP="003277AC">
      <w:pPr>
        <w:pStyle w:val="afd"/>
      </w:pPr>
    </w:p>
    <w:p w14:paraId="32C4C634" w14:textId="77777777" w:rsidR="00D66E22" w:rsidRPr="00E33EB7" w:rsidRDefault="00D66E22" w:rsidP="003277AC">
      <w:pPr>
        <w:jc w:val="center"/>
      </w:pPr>
    </w:p>
    <w:p w14:paraId="41F480BF" w14:textId="77777777" w:rsidR="0010416E" w:rsidRPr="00E33EB7" w:rsidRDefault="0010416E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E33EB7" w:rsidRDefault="00DE4BE4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72695104" w14:textId="4FAB3104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E33EB7" w:rsidRDefault="00D66E22" w:rsidP="00065D04">
      <w:pPr>
        <w:jc w:val="thaiDistribute"/>
      </w:pPr>
    </w:p>
    <w:p w14:paraId="661F6DCE" w14:textId="77777777" w:rsidR="00D66E22" w:rsidRPr="00E33EB7" w:rsidRDefault="00D66E22" w:rsidP="00065D04">
      <w:pPr>
        <w:jc w:val="thaiDistribute"/>
      </w:pPr>
    </w:p>
    <w:p w14:paraId="5EC46694" w14:textId="77777777" w:rsidR="00D66E22" w:rsidRPr="00E33EB7" w:rsidRDefault="00D66E22" w:rsidP="00065D04">
      <w:pPr>
        <w:jc w:val="thaiDistribute"/>
      </w:pPr>
    </w:p>
    <w:p w14:paraId="2FA02770" w14:textId="77777777" w:rsidR="00D66E22" w:rsidRPr="00E33EB7" w:rsidRDefault="00D66E22" w:rsidP="00065D04">
      <w:pPr>
        <w:jc w:val="thaiDistribute"/>
      </w:pPr>
    </w:p>
    <w:p w14:paraId="2E15CE34" w14:textId="77777777" w:rsidR="00D66E22" w:rsidRPr="00E33EB7" w:rsidRDefault="00D66E22" w:rsidP="00065D04">
      <w:pPr>
        <w:jc w:val="thaiDistribute"/>
      </w:pPr>
    </w:p>
    <w:p w14:paraId="1594648E" w14:textId="77777777" w:rsidR="00D66E22" w:rsidRPr="00E33EB7" w:rsidRDefault="00D66E22" w:rsidP="003277AC">
      <w:pPr>
        <w:jc w:val="center"/>
      </w:pPr>
    </w:p>
    <w:p w14:paraId="78E24FE2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3754E1" w:rsidRPr="00E33EB7">
        <w:rPr>
          <w:rFonts w:hint="cs"/>
          <w:cs/>
        </w:rPr>
        <w:t>วิทยาศาส</w:t>
      </w:r>
      <w:r w:rsidR="007857FE" w:rsidRPr="00E33EB7">
        <w:rPr>
          <w:rFonts w:hint="cs"/>
          <w:cs/>
        </w:rPr>
        <w:t>ตร</w:t>
      </w:r>
      <w:r w:rsidR="003754E1" w:rsidRPr="00E33EB7">
        <w:rPr>
          <w:rFonts w:hint="cs"/>
          <w:cs/>
        </w:rPr>
        <w:t>บัณฑิ</w:t>
      </w:r>
      <w:r w:rsidR="00DE4BE4" w:rsidRPr="00E33EB7">
        <w:rPr>
          <w:rFonts w:hint="cs"/>
          <w:cs/>
        </w:rPr>
        <w:t>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3754E1" w:rsidRPr="00E33EB7">
        <w:rPr>
          <w:rFonts w:hint="cs"/>
          <w:cs/>
        </w:rPr>
        <w:t>วิ</w:t>
      </w:r>
      <w:r w:rsidR="00DE4BE4" w:rsidRPr="00E33EB7">
        <w:rPr>
          <w:rFonts w:hint="cs"/>
          <w:cs/>
        </w:rPr>
        <w:t>ทยาการคอมพิวเตอร์</w:t>
      </w:r>
    </w:p>
    <w:p w14:paraId="5DD9FD4F" w14:textId="2335C6B8" w:rsidR="00D66E22" w:rsidRPr="00E33EB7" w:rsidRDefault="00CA695C" w:rsidP="003277AC">
      <w:pPr>
        <w:pStyle w:val="18pt"/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ED79904" w14:textId="77777777" w:rsidR="00B706C5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0015F5B7" w14:textId="77777777" w:rsidR="00B706C5" w:rsidRPr="00E33EB7" w:rsidRDefault="00B706C5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E33EB7" w:rsidRDefault="00D66E22" w:rsidP="003277AC">
      <w:pPr>
        <w:pStyle w:val="afd"/>
        <w:rPr>
          <w:sz w:val="40"/>
          <w:szCs w:val="40"/>
        </w:rPr>
      </w:pPr>
      <w:r w:rsidRPr="00E33EB7">
        <w:rPr>
          <w:rFonts w:hint="cs"/>
          <w:cs/>
        </w:rPr>
        <w:br w:type="page"/>
      </w:r>
      <w:r w:rsidR="00455BD1" w:rsidRPr="00E33EB7">
        <w:rPr>
          <w:rFonts w:hint="cs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E33EB7" w:rsidRDefault="00455BD1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4F9586B" w14:textId="0D38302C" w:rsidR="00D66E22" w:rsidRPr="00E33EB7" w:rsidRDefault="00D66E22" w:rsidP="003277AC">
      <w:pPr>
        <w:pStyle w:val="afd"/>
        <w:spacing w:after="0"/>
      </w:pPr>
    </w:p>
    <w:p w14:paraId="5CC1C607" w14:textId="77777777" w:rsidR="00D66E22" w:rsidRPr="00E33EB7" w:rsidRDefault="00D66E22" w:rsidP="00065D04">
      <w:pPr>
        <w:pStyle w:val="afd"/>
        <w:jc w:val="thaiDistribute"/>
      </w:pPr>
    </w:p>
    <w:p w14:paraId="10D6ED7C" w14:textId="77777777" w:rsidR="00D66E22" w:rsidRPr="00E33EB7" w:rsidRDefault="00D66E22" w:rsidP="00065D04">
      <w:pPr>
        <w:pStyle w:val="afd"/>
        <w:jc w:val="thaiDistribute"/>
      </w:pPr>
    </w:p>
    <w:p w14:paraId="206179F4" w14:textId="77777777" w:rsidR="00D66E22" w:rsidRPr="00E33EB7" w:rsidRDefault="00D66E22" w:rsidP="00065D04">
      <w:pPr>
        <w:jc w:val="thaiDistribute"/>
      </w:pPr>
    </w:p>
    <w:p w14:paraId="56903931" w14:textId="77777777" w:rsidR="00892BCE" w:rsidRPr="00E33EB7" w:rsidRDefault="00892BCE" w:rsidP="00065D04">
      <w:pPr>
        <w:jc w:val="thaiDistribute"/>
      </w:pPr>
    </w:p>
    <w:p w14:paraId="75EEE570" w14:textId="77777777" w:rsidR="00D66E22" w:rsidRPr="00E33EB7" w:rsidRDefault="00D66E22" w:rsidP="00065D04">
      <w:pPr>
        <w:pStyle w:val="afd"/>
        <w:jc w:val="thaiDistribute"/>
      </w:pPr>
    </w:p>
    <w:p w14:paraId="68E4F551" w14:textId="77777777" w:rsidR="00D66E22" w:rsidRPr="00E33EB7" w:rsidRDefault="00D66E22" w:rsidP="003277AC">
      <w:pPr>
        <w:pStyle w:val="afd"/>
      </w:pPr>
    </w:p>
    <w:p w14:paraId="32A4198A" w14:textId="77777777" w:rsidR="00D66E22" w:rsidRPr="00E33EB7" w:rsidRDefault="00D66E22" w:rsidP="003277AC">
      <w:pPr>
        <w:pStyle w:val="afd"/>
      </w:pPr>
    </w:p>
    <w:p w14:paraId="5C74994D" w14:textId="77777777" w:rsidR="0006296B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</w:t>
      </w:r>
      <w:r w:rsidR="0073085B" w:rsidRPr="00E33EB7">
        <w:rPr>
          <w:rFonts w:hint="cs"/>
          <w:sz w:val="36"/>
          <w:szCs w:val="36"/>
          <w:cs/>
        </w:rPr>
        <w:t>งาน</w:t>
      </w:r>
      <w:r w:rsidRPr="00E33EB7">
        <w:rPr>
          <w:rFonts w:hint="cs"/>
          <w:sz w:val="36"/>
          <w:szCs w:val="36"/>
          <w:cs/>
        </w:rPr>
        <w:t>ปริญญานิพนธ์</w:t>
      </w:r>
    </w:p>
    <w:p w14:paraId="0029F478" w14:textId="77777777" w:rsidR="00D66E22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5CD6F281" w14:textId="27193978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E33EB7" w:rsidRDefault="00D66E22" w:rsidP="00065D04">
      <w:pPr>
        <w:pStyle w:val="18pt"/>
        <w:jc w:val="thaiDistribute"/>
      </w:pPr>
    </w:p>
    <w:p w14:paraId="35877A4A" w14:textId="77777777" w:rsidR="00D66E22" w:rsidRPr="00E33EB7" w:rsidRDefault="00D66E22" w:rsidP="00065D04">
      <w:pPr>
        <w:pStyle w:val="18pt"/>
        <w:jc w:val="thaiDistribute"/>
      </w:pPr>
    </w:p>
    <w:p w14:paraId="296B3C48" w14:textId="77777777" w:rsidR="00D66E22" w:rsidRPr="00E33EB7" w:rsidRDefault="00D66E22" w:rsidP="00065D04">
      <w:pPr>
        <w:pStyle w:val="18pt"/>
        <w:jc w:val="thaiDistribute"/>
      </w:pPr>
    </w:p>
    <w:p w14:paraId="11F45001" w14:textId="77777777" w:rsidR="00D66E22" w:rsidRPr="00E33EB7" w:rsidRDefault="00D66E22" w:rsidP="00065D04">
      <w:pPr>
        <w:pStyle w:val="18pt"/>
        <w:jc w:val="thaiDistribute"/>
      </w:pPr>
    </w:p>
    <w:p w14:paraId="64ADF287" w14:textId="77777777" w:rsidR="00D66E22" w:rsidRPr="00E33EB7" w:rsidRDefault="00D66E22" w:rsidP="00065D04">
      <w:pPr>
        <w:pStyle w:val="18pt"/>
        <w:jc w:val="thaiDistribute"/>
      </w:pPr>
    </w:p>
    <w:p w14:paraId="003E1FC8" w14:textId="77777777" w:rsidR="00D66E22" w:rsidRPr="00E33EB7" w:rsidRDefault="00D66E22" w:rsidP="00065D04">
      <w:pPr>
        <w:pStyle w:val="18pt"/>
        <w:jc w:val="thaiDistribute"/>
      </w:pPr>
    </w:p>
    <w:p w14:paraId="6A55DCFF" w14:textId="77777777" w:rsidR="00D66E22" w:rsidRPr="00E33EB7" w:rsidRDefault="00D66E22" w:rsidP="00065D04">
      <w:pPr>
        <w:pStyle w:val="18pt"/>
        <w:jc w:val="thaiDistribute"/>
      </w:pPr>
    </w:p>
    <w:p w14:paraId="7B0C1C52" w14:textId="77777777" w:rsidR="00484C42" w:rsidRPr="00E33EB7" w:rsidRDefault="00484C42" w:rsidP="00065D04">
      <w:pPr>
        <w:pStyle w:val="18pt"/>
        <w:jc w:val="thaiDistribute"/>
      </w:pPr>
    </w:p>
    <w:p w14:paraId="1AA75D6B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504DB3" w:rsidRPr="00E33EB7">
        <w:rPr>
          <w:rFonts w:hint="cs"/>
          <w:cs/>
        </w:rPr>
        <w:t>วิทยาศาสตรบัณฑิต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504DB3" w:rsidRPr="00E33EB7">
        <w:rPr>
          <w:rFonts w:hint="cs"/>
          <w:cs/>
        </w:rPr>
        <w:t>วิทยาการคอมพิวเตอร์</w:t>
      </w:r>
    </w:p>
    <w:p w14:paraId="19B9EB0A" w14:textId="72D2B391" w:rsidR="00D66E22" w:rsidRPr="00E33EB7" w:rsidRDefault="00CA695C" w:rsidP="003277AC">
      <w:pPr>
        <w:pStyle w:val="18pt"/>
        <w:rPr>
          <w:cs/>
        </w:rPr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C7AA0F3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577D343C" w14:textId="77777777" w:rsidR="00892BCE" w:rsidRPr="00E33EB7" w:rsidRDefault="00892BCE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E33EB7" w:rsidRDefault="007E05B3" w:rsidP="003277AC">
      <w:pPr>
        <w:spacing w:after="120"/>
        <w:ind w:firstLine="851"/>
        <w:jc w:val="center"/>
        <w:rPr>
          <w:rFonts w:eastAsia="Times New Roman"/>
          <w:color w:val="000000"/>
          <w:lang w:eastAsia="zh-CN"/>
        </w:rPr>
      </w:pPr>
      <w:r w:rsidRPr="00E33EB7">
        <w:rPr>
          <w:rFonts w:hint="cs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E33EB7" w:rsidRDefault="007E05B3" w:rsidP="00065D04">
      <w:pPr>
        <w:spacing w:after="120"/>
        <w:jc w:val="thaiDistribute"/>
        <w:rPr>
          <w:rFonts w:eastAsia="Times New Roman"/>
          <w:color w:val="000000"/>
          <w:lang w:eastAsia="zh-CN"/>
        </w:rPr>
      </w:pPr>
    </w:p>
    <w:p w14:paraId="530FFE24" w14:textId="77777777" w:rsidR="007E05B3" w:rsidRPr="00E33EB7" w:rsidRDefault="007E05B3" w:rsidP="00065D04">
      <w:pPr>
        <w:spacing w:after="120"/>
        <w:ind w:firstLine="851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E33EB7">
        <w:rPr>
          <w:rFonts w:eastAsia="Times New Roman" w:hint="cs"/>
          <w:color w:val="000000"/>
          <w:lang w:eastAsia="zh-CN"/>
        </w:rPr>
        <w:t xml:space="preserve"> </w:t>
      </w:r>
      <w:r w:rsidRPr="00E33EB7">
        <w:rPr>
          <w:rFonts w:eastAsia="Times New Roman" w:hint="cs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E33EB7">
        <w:rPr>
          <w:rFonts w:eastAsia="Times New Roman" w:hint="cs"/>
          <w:color w:val="000000"/>
          <w:lang w:eastAsia="zh-CN"/>
        </w:rPr>
        <w:t> </w:t>
      </w:r>
    </w:p>
    <w:p w14:paraId="27959B53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31747660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>      </w:t>
      </w: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E33EB7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57C318D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8BF617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E33EB7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768E5C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A2E57C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E33EB7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hint="cs"/>
                <w:noProof/>
                <w:cs/>
              </w:rPr>
              <w:drawing>
                <wp:anchor distT="0" distB="0" distL="114300" distR="114300" simplePos="0" relativeHeight="251652608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ดร.พัฒนพงษ์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00C7FE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4B7B5166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ab/>
      </w:r>
      <w:r w:rsidRPr="00E33EB7">
        <w:rPr>
          <w:rFonts w:eastAsia="Times New Roman" w:hint="cs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เป็นส่วนหนึ่งของการศึกษาตามหลักสูตรปริญญาวิทยาศาสตรบัณฑิต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4"/>
      </w:tblGrid>
      <w:tr w:rsidR="007E05B3" w:rsidRPr="00E33EB7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168FAF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พฤกษะศรี)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3CCBE86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อ้วนศรีเมือง)</w:t>
            </w:r>
          </w:p>
        </w:tc>
      </w:tr>
      <w:tr w:rsidR="007E05B3" w:rsidRPr="00E33EB7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วันที่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เดือน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E33EB7" w:rsidRDefault="00484C42" w:rsidP="00065D04">
      <w:pPr>
        <w:jc w:val="thaiDistribute"/>
        <w:sectPr w:rsidR="00484C42" w:rsidRPr="00E33EB7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2EF63DB4" w14:textId="77777777" w:rsidR="00203F67" w:rsidRPr="00E33EB7" w:rsidRDefault="00203F67" w:rsidP="00065D04">
      <w:pPr>
        <w:tabs>
          <w:tab w:val="left" w:pos="839"/>
        </w:tabs>
        <w:jc w:val="thaiDistribute"/>
      </w:pPr>
    </w:p>
    <w:p w14:paraId="0D39B998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0" w:name="_Toc112109658"/>
      <w:bookmarkStart w:id="1" w:name="_Toc113308717"/>
      <w:r w:rsidRPr="00E33EB7">
        <w:rPr>
          <w:rFonts w:hint="cs"/>
          <w:sz w:val="36"/>
          <w:szCs w:val="36"/>
          <w:cs/>
        </w:rPr>
        <w:t>สารบัญ</w:t>
      </w:r>
      <w:bookmarkEnd w:id="0"/>
      <w:bookmarkEnd w:id="1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A91BF94" w14:textId="5E595DAA" w:rsidR="00D66E22" w:rsidRPr="00E33EB7" w:rsidRDefault="00D66E22" w:rsidP="00D94A08">
      <w:pPr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="00D94A08" w:rsidRPr="00E33EB7">
        <w:rPr>
          <w:rFonts w:hint="cs"/>
          <w:b/>
          <w:bCs/>
        </w:rPr>
        <w:tab/>
      </w:r>
      <w:r w:rsidRPr="00E33EB7">
        <w:rPr>
          <w:rFonts w:hint="cs"/>
          <w:b/>
          <w:bCs/>
          <w:cs/>
        </w:rPr>
        <w:t>หน้า</w:t>
      </w:r>
    </w:p>
    <w:p w14:paraId="32A1FEFD" w14:textId="2ABBD58A" w:rsidR="00813DD8" w:rsidRDefault="0008750B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TOC \o "1-3" \h \z \t "</w:instrText>
      </w:r>
      <w:r w:rsidRPr="00E33EB7">
        <w:rPr>
          <w:rFonts w:hint="cs"/>
          <w:cs/>
        </w:rPr>
        <w:instrText>หัวเรื่องหลัก(ไม่มีเลขที่)</w:instrText>
      </w:r>
      <w:r w:rsidRPr="00E33EB7">
        <w:rPr>
          <w:rFonts w:hint="cs"/>
        </w:rPr>
        <w:instrText xml:space="preserve">,1" </w:instrText>
      </w:r>
      <w:r w:rsidRPr="00E33EB7">
        <w:rPr>
          <w:rFonts w:hint="cs"/>
        </w:rPr>
        <w:fldChar w:fldCharType="separate"/>
      </w:r>
      <w:hyperlink w:anchor="_Toc113308717" w:history="1">
        <w:r w:rsidR="00813DD8" w:rsidRPr="000C0DE0">
          <w:rPr>
            <w:rStyle w:val="affa"/>
            <w:rFonts w:hint="cs"/>
            <w:cs/>
          </w:rPr>
          <w:t>สารบัญ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_Toc113308717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ก</w:t>
        </w:r>
        <w:r w:rsidR="00813DD8">
          <w:rPr>
            <w:webHidden/>
          </w:rPr>
          <w:fldChar w:fldCharType="end"/>
        </w:r>
      </w:hyperlink>
    </w:p>
    <w:p w14:paraId="0BBFF004" w14:textId="4EF41B57" w:rsidR="00813DD8" w:rsidRDefault="00F77D03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8" w:history="1">
        <w:r w:rsidR="00813DD8" w:rsidRPr="000C0DE0">
          <w:rPr>
            <w:rStyle w:val="affa"/>
            <w:rFonts w:hint="cs"/>
            <w:cs/>
          </w:rPr>
          <w:t>สารบัญตาราง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_Toc113308718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ค</w:t>
        </w:r>
        <w:r w:rsidR="00813DD8">
          <w:rPr>
            <w:webHidden/>
          </w:rPr>
          <w:fldChar w:fldCharType="end"/>
        </w:r>
      </w:hyperlink>
    </w:p>
    <w:p w14:paraId="5D6778D8" w14:textId="60FE552A" w:rsidR="00813DD8" w:rsidRDefault="00F77D03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9" w:history="1">
        <w:r w:rsidR="00813DD8" w:rsidRPr="000C0DE0">
          <w:rPr>
            <w:rStyle w:val="affa"/>
            <w:rFonts w:hint="cs"/>
            <w:cs/>
          </w:rPr>
          <w:t>สารบัญรูปภาพ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ง</w:t>
        </w:r>
        <w:r w:rsidR="00813DD8">
          <w:rPr>
            <w:webHidden/>
          </w:rPr>
          <w:fldChar w:fldCharType="end"/>
        </w:r>
      </w:hyperlink>
    </w:p>
    <w:p w14:paraId="6593DF2E" w14:textId="14321D04" w:rsidR="00813DD8" w:rsidRDefault="00F77D03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20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1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บทนำ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_Toc113308720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</w:t>
        </w:r>
        <w:r w:rsidR="00813DD8">
          <w:rPr>
            <w:webHidden/>
          </w:rPr>
          <w:fldChar w:fldCharType="end"/>
        </w:r>
      </w:hyperlink>
    </w:p>
    <w:p w14:paraId="74E5CEA9" w14:textId="5049C03A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1" w:history="1">
        <w:r w:rsidR="00813DD8" w:rsidRPr="000C0DE0">
          <w:rPr>
            <w:rStyle w:val="affa"/>
            <w:noProof/>
          </w:rPr>
          <w:t>1.1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หลักการและเหตุผล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2F361944" w14:textId="5A9011C5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2" w:history="1">
        <w:r w:rsidR="00813DD8" w:rsidRPr="000C0DE0">
          <w:rPr>
            <w:rStyle w:val="affa"/>
            <w:noProof/>
          </w:rPr>
          <w:t>1.2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วัตถุประสงค์ของโครงงาน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49740086" w14:textId="4A1A83CA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3" w:history="1">
        <w:r w:rsidR="00813DD8" w:rsidRPr="000C0DE0">
          <w:rPr>
            <w:rStyle w:val="affa"/>
            <w:noProof/>
          </w:rPr>
          <w:t>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ขอบเขตของโครงงาน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0244DEB7" w14:textId="2579A104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4" w:history="1">
        <w:r w:rsidR="00813DD8" w:rsidRPr="000C0DE0">
          <w:rPr>
            <w:rStyle w:val="affa"/>
            <w:noProof/>
          </w:rPr>
          <w:t>1.3.1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ผู้ใช้งาน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Mobile Application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</w:t>
        </w:r>
        <w:r w:rsidR="00813DD8">
          <w:rPr>
            <w:noProof/>
            <w:webHidden/>
          </w:rPr>
          <w:fldChar w:fldCharType="end"/>
        </w:r>
      </w:hyperlink>
    </w:p>
    <w:p w14:paraId="2720B147" w14:textId="389EA1D7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5" w:history="1">
        <w:r w:rsidR="00813DD8" w:rsidRPr="000C0DE0">
          <w:rPr>
            <w:rStyle w:val="affa"/>
            <w:noProof/>
          </w:rPr>
          <w:t>1.3.2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ผู้ดูแลระบบ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Desktop Application</w:t>
        </w:r>
        <w:r w:rsidR="00813DD8" w:rsidRPr="000C0DE0">
          <w:rPr>
            <w:rStyle w:val="affa"/>
            <w:bCs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ที่พัฒนาด้วย</w:t>
        </w:r>
        <w:r w:rsidR="00813DD8" w:rsidRPr="000C0DE0">
          <w:rPr>
            <w:rStyle w:val="affa"/>
            <w:bCs/>
            <w:noProof/>
            <w:cs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Python</w:t>
        </w:r>
        <w:r w:rsidR="00813DD8" w:rsidRPr="000C0DE0">
          <w:rPr>
            <w:rStyle w:val="affa"/>
            <w:bCs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2C3DBD60" w14:textId="484122F4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6" w:history="1">
        <w:r w:rsidR="00813DD8" w:rsidRPr="000C0DE0">
          <w:rPr>
            <w:rStyle w:val="affa"/>
            <w:noProof/>
          </w:rPr>
          <w:t>1.3.3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ระบบพัฒนาเป็น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Module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ด้วย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Python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5796C86A" w14:textId="2FBA6880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7" w:history="1">
        <w:r w:rsidR="00813DD8" w:rsidRPr="000C0DE0">
          <w:rPr>
            <w:rStyle w:val="affa"/>
            <w:noProof/>
          </w:rPr>
          <w:t>1.4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ภาพรวมของระบบ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4E9381B8" w14:textId="55C55134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8" w:history="1">
        <w:r w:rsidR="00813DD8" w:rsidRPr="000C0DE0">
          <w:rPr>
            <w:rStyle w:val="affa"/>
            <w:rFonts w:hint="cs"/>
            <w:noProof/>
            <w:cs/>
          </w:rPr>
          <w:t>จากภาพรวมระบบจะการทำงานดังนี้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0BE44950" w14:textId="4B99E07A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9" w:history="1">
        <w:r w:rsidR="00813DD8" w:rsidRPr="000C0DE0">
          <w:rPr>
            <w:rStyle w:val="affa"/>
            <w:noProof/>
          </w:rPr>
          <w:t>1.5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ประโยชน์ที่คาดว่าจะได้รับ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_Toc113308729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FDD30E4" w14:textId="2590527A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0" w:history="1">
        <w:r w:rsidR="00813DD8" w:rsidRPr="000C0DE0">
          <w:rPr>
            <w:rStyle w:val="affa"/>
            <w:noProof/>
          </w:rPr>
          <w:t>1.5.1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ช่วยให้ผู้ใช้งานที่เป็นผู้ค้าขายมีช่องทางการขายสินค้ามากขึ้น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73A988D2" w14:textId="0F6355E1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1" w:history="1">
        <w:r w:rsidR="00813DD8" w:rsidRPr="000C0DE0">
          <w:rPr>
            <w:rStyle w:val="affa"/>
            <w:noProof/>
            <w:cs/>
          </w:rPr>
          <w:t xml:space="preserve">1.5.2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ช่วยให้ผู้ใช้งานที่เป็นลูกค้ามีความสะดวกมากขึ้น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9F2D301" w14:textId="5E78E254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2" w:history="1">
        <w:r w:rsidR="00813DD8" w:rsidRPr="000C0DE0">
          <w:rPr>
            <w:rStyle w:val="affa"/>
            <w:noProof/>
          </w:rPr>
          <w:t>1.6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อุปกรณ์และเครื่องมือที่ใช้ในการดำเนินงาน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0395AACE" w14:textId="5838E07C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3" w:history="1">
        <w:r w:rsidR="00813DD8" w:rsidRPr="000C0DE0">
          <w:rPr>
            <w:rStyle w:val="affa"/>
            <w:noProof/>
          </w:rPr>
          <w:t>1.6.1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ฮาร์ดแวร์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1FC6415B" w14:textId="33B2A604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4" w:history="1">
        <w:r w:rsidR="00813DD8" w:rsidRPr="000C0DE0">
          <w:rPr>
            <w:rStyle w:val="affa"/>
            <w:noProof/>
          </w:rPr>
          <w:t>1.6.2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ซอฟต์แวร์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13C61375" w14:textId="649530C2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5" w:history="1">
        <w:r w:rsidR="00813DD8" w:rsidRPr="000C0DE0">
          <w:rPr>
            <w:rStyle w:val="affa"/>
            <w:noProof/>
          </w:rPr>
          <w:t>1.7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แผนการดำเนินงาน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30E5295A" w14:textId="2FE1B2BE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6" w:history="1">
        <w:r w:rsidR="00813DD8" w:rsidRPr="000C0DE0">
          <w:rPr>
            <w:rStyle w:val="affa"/>
            <w:noProof/>
          </w:rPr>
          <w:t>1.8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ตัวอย่างโปรแกรม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62701DDC" w14:textId="7F5625D9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7" w:history="1">
        <w:r w:rsidR="00813DD8" w:rsidRPr="000C0DE0">
          <w:rPr>
            <w:rStyle w:val="affa"/>
            <w:noProof/>
          </w:rPr>
          <w:t>1.8.1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แอปพลิเคชั่นบนอุปกรณ์ไร้สายแบบเคลื่อนที่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02367BA9" w14:textId="55CCAE22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8" w:history="1">
        <w:r w:rsidR="00813DD8" w:rsidRPr="000C0DE0">
          <w:rPr>
            <w:rStyle w:val="affa"/>
            <w:noProof/>
          </w:rPr>
          <w:t>1.8.2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แอปพลิเคชั่นบนคอมพิวเตอร์สำหรับผู้ดูแลระบบ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13</w:t>
        </w:r>
        <w:r w:rsidR="00813DD8">
          <w:rPr>
            <w:noProof/>
            <w:webHidden/>
          </w:rPr>
          <w:fldChar w:fldCharType="end"/>
        </w:r>
      </w:hyperlink>
    </w:p>
    <w:p w14:paraId="7F32A3BC" w14:textId="45C0C27F" w:rsidR="00813DD8" w:rsidRDefault="00F77D03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39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2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ทฤษฎีและงานวิจัยที่เกี่ยวข้อง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_Toc113308739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16</w:t>
        </w:r>
        <w:r w:rsidR="00813DD8">
          <w:rPr>
            <w:webHidden/>
          </w:rPr>
          <w:fldChar w:fldCharType="end"/>
        </w:r>
      </w:hyperlink>
    </w:p>
    <w:p w14:paraId="54C05CFB" w14:textId="157DFAA0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0" w:history="1">
        <w:r w:rsidR="00813DD8" w:rsidRPr="000C0DE0">
          <w:rPr>
            <w:rStyle w:val="affa"/>
            <w:noProof/>
          </w:rPr>
          <w:t>2.1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ทฤษฎีที่เกี่ยวข้อง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72BBF980" w14:textId="71BBA644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1" w:history="1">
        <w:r w:rsidR="00813DD8" w:rsidRPr="000C0DE0">
          <w:rPr>
            <w:rStyle w:val="affa"/>
            <w:noProof/>
          </w:rPr>
          <w:t>2.1.1 Flutter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305F880E" w14:textId="4B3ED846" w:rsidR="00813DD8" w:rsidRDefault="00F77D03">
      <w:pPr>
        <w:pStyle w:val="31"/>
        <w:tabs>
          <w:tab w:val="right" w:leader="dot" w:pos="8493"/>
        </w:tabs>
        <w:rPr>
          <w:rStyle w:val="affa"/>
          <w:noProof/>
        </w:rPr>
      </w:pPr>
      <w:hyperlink w:anchor="_Toc113308742" w:history="1">
        <w:r w:rsidR="00813DD8" w:rsidRPr="000C0DE0">
          <w:rPr>
            <w:rStyle w:val="affa"/>
            <w:bCs/>
            <w:noProof/>
          </w:rPr>
          <w:t>2.1.2 Firebase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17</w:t>
        </w:r>
        <w:r w:rsidR="00813DD8">
          <w:rPr>
            <w:noProof/>
            <w:webHidden/>
          </w:rPr>
          <w:fldChar w:fldCharType="end"/>
        </w:r>
      </w:hyperlink>
    </w:p>
    <w:p w14:paraId="0DA420B6" w14:textId="77777777" w:rsidR="00813DD8" w:rsidRPr="00E33EB7" w:rsidRDefault="00813DD8" w:rsidP="00813DD8">
      <w:pPr>
        <w:pStyle w:val="af2"/>
        <w:rPr>
          <w:noProof/>
          <w:sz w:val="36"/>
          <w:szCs w:val="36"/>
        </w:rPr>
      </w:pPr>
      <w:r w:rsidRPr="00E33EB7">
        <w:rPr>
          <w:rFonts w:hint="cs"/>
          <w:noProof/>
          <w:sz w:val="36"/>
          <w:szCs w:val="36"/>
          <w:cs/>
        </w:rPr>
        <w:t>สารบัญ</w:t>
      </w:r>
      <w:r w:rsidRPr="00E33EB7">
        <w:rPr>
          <w:rFonts w:hint="cs"/>
          <w:noProof/>
          <w:sz w:val="36"/>
          <w:szCs w:val="36"/>
        </w:rPr>
        <w:t>(</w:t>
      </w:r>
      <w:r w:rsidRPr="00E33EB7">
        <w:rPr>
          <w:rFonts w:hint="cs"/>
          <w:noProof/>
          <w:sz w:val="36"/>
          <w:szCs w:val="36"/>
          <w:cs/>
        </w:rPr>
        <w:t>ต่อ</w:t>
      </w:r>
      <w:r w:rsidRPr="00E33EB7">
        <w:rPr>
          <w:rFonts w:hint="cs"/>
          <w:noProof/>
          <w:sz w:val="36"/>
          <w:szCs w:val="36"/>
        </w:rPr>
        <w:t>)</w:t>
      </w:r>
    </w:p>
    <w:p w14:paraId="44FBDEEE" w14:textId="35D4F2C4" w:rsidR="00813DD8" w:rsidRPr="00813DD8" w:rsidRDefault="00813DD8" w:rsidP="00813DD8">
      <w:pPr>
        <w:ind w:left="7200" w:firstLine="567"/>
        <w:jc w:val="thaiDistribute"/>
        <w:rPr>
          <w:noProof/>
          <w:sz w:val="36"/>
          <w:szCs w:val="36"/>
        </w:rPr>
      </w:pPr>
      <w:r w:rsidRPr="00E33EB7">
        <w:rPr>
          <w:rFonts w:hint="cs"/>
          <w:b/>
          <w:bCs/>
          <w:noProof/>
          <w:cs/>
        </w:rPr>
        <w:t>หน้า</w:t>
      </w:r>
    </w:p>
    <w:p w14:paraId="5BF351EF" w14:textId="2DC0A638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3" w:history="1">
        <w:r w:rsidR="00813DD8" w:rsidRPr="000C0DE0">
          <w:rPr>
            <w:rStyle w:val="affa"/>
            <w:noProof/>
          </w:rPr>
          <w:t>2.1.3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การประมวลผลภาพ</w:t>
        </w:r>
        <w:r w:rsidR="00813DD8" w:rsidRPr="000C0DE0">
          <w:rPr>
            <w:rStyle w:val="affa"/>
            <w:noProof/>
            <w:cs/>
          </w:rPr>
          <w:t xml:space="preserve"> (</w:t>
        </w:r>
        <w:r w:rsidR="00813DD8" w:rsidRPr="000C0DE0">
          <w:rPr>
            <w:rStyle w:val="affa"/>
            <w:noProof/>
          </w:rPr>
          <w:t>Image Processing)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19</w:t>
        </w:r>
        <w:r w:rsidR="00813DD8">
          <w:rPr>
            <w:noProof/>
            <w:webHidden/>
          </w:rPr>
          <w:fldChar w:fldCharType="end"/>
        </w:r>
      </w:hyperlink>
    </w:p>
    <w:p w14:paraId="209B174A" w14:textId="5C022679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4" w:history="1">
        <w:r w:rsidR="00813DD8" w:rsidRPr="000C0DE0">
          <w:rPr>
            <w:rStyle w:val="affa"/>
            <w:noProof/>
          </w:rPr>
          <w:t xml:space="preserve">2.1.4 OCR </w:t>
        </w:r>
        <w:r w:rsidR="00813DD8" w:rsidRPr="000C0DE0">
          <w:rPr>
            <w:rStyle w:val="affa"/>
            <w:rFonts w:hint="cs"/>
            <w:noProof/>
            <w:cs/>
          </w:rPr>
          <w:t>หรือ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Optical Character Recognition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21</w:t>
        </w:r>
        <w:r w:rsidR="00813DD8">
          <w:rPr>
            <w:noProof/>
            <w:webHidden/>
          </w:rPr>
          <w:fldChar w:fldCharType="end"/>
        </w:r>
      </w:hyperlink>
    </w:p>
    <w:p w14:paraId="78D94713" w14:textId="67B777BE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5" w:history="1">
        <w:r w:rsidR="00813DD8" w:rsidRPr="000C0DE0">
          <w:rPr>
            <w:rStyle w:val="affa"/>
            <w:noProof/>
          </w:rPr>
          <w:t>2.1.1 Object Detection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28891E6" w14:textId="282860A0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6" w:history="1">
        <w:r w:rsidR="00813DD8" w:rsidRPr="000C0DE0">
          <w:rPr>
            <w:rStyle w:val="affa"/>
            <w:noProof/>
          </w:rPr>
          <w:t>2.1.1 YOLO (You Only Look Once)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0C51F0E9" w14:textId="1F025D8E" w:rsidR="00813DD8" w:rsidRDefault="00F77D03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7" w:history="1">
        <w:r w:rsidR="00813DD8" w:rsidRPr="000C0DE0">
          <w:rPr>
            <w:rStyle w:val="affa"/>
            <w:noProof/>
          </w:rPr>
          <w:t>2.2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ระบบงานที่เกี่ยวข้อง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3E93D1A4" w14:textId="331E883C" w:rsidR="00813DD8" w:rsidRDefault="00F77D03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8" w:history="1">
        <w:r w:rsidR="00813DD8" w:rsidRPr="000C0DE0">
          <w:rPr>
            <w:rStyle w:val="affa"/>
            <w:noProof/>
          </w:rPr>
          <w:t>2.2.1 Safety Helmet Detection Based on YOLOv5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7DE66DB" w14:textId="2D1BB6E0" w:rsidR="00813DD8" w:rsidRPr="00813DD8" w:rsidRDefault="00F77D03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49" w:history="1">
        <w:r w:rsidR="00813DD8" w:rsidRPr="00813DD8">
          <w:rPr>
            <w:rStyle w:val="affa"/>
            <w:rFonts w:hint="cs"/>
            <w:cs/>
          </w:rPr>
          <w:t>อ้างอิง</w:t>
        </w:r>
        <w:r w:rsidR="00813DD8" w:rsidRPr="00813DD8">
          <w:rPr>
            <w:webHidden/>
          </w:rPr>
          <w:tab/>
        </w:r>
        <w:r w:rsidR="00813DD8" w:rsidRPr="00813DD8">
          <w:rPr>
            <w:webHidden/>
          </w:rPr>
          <w:fldChar w:fldCharType="begin"/>
        </w:r>
        <w:r w:rsidR="00813DD8" w:rsidRPr="00813DD8">
          <w:rPr>
            <w:webHidden/>
          </w:rPr>
          <w:instrText xml:space="preserve"> PAGEREF _Toc113308749 \h </w:instrText>
        </w:r>
        <w:r w:rsidR="00813DD8" w:rsidRPr="00813DD8">
          <w:rPr>
            <w:webHidden/>
          </w:rPr>
        </w:r>
        <w:r w:rsidR="00813DD8" w:rsidRPr="00813DD8">
          <w:rPr>
            <w:webHidden/>
          </w:rPr>
          <w:fldChar w:fldCharType="separate"/>
        </w:r>
        <w:r w:rsidR="00813DD8" w:rsidRPr="00813DD8">
          <w:rPr>
            <w:webHidden/>
            <w:cs/>
          </w:rPr>
          <w:t>26</w:t>
        </w:r>
        <w:r w:rsidR="00813DD8" w:rsidRPr="00813DD8">
          <w:rPr>
            <w:webHidden/>
          </w:rPr>
          <w:fldChar w:fldCharType="end"/>
        </w:r>
      </w:hyperlink>
    </w:p>
    <w:p w14:paraId="22CF8A12" w14:textId="3A1CB713" w:rsidR="00BE6992" w:rsidRPr="00E33EB7" w:rsidRDefault="0008750B" w:rsidP="00065D04">
      <w:pPr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473AFB10" w14:textId="3CBE752C" w:rsidR="00BE6992" w:rsidRPr="00E33EB7" w:rsidRDefault="00BE6992" w:rsidP="00065D04">
      <w:pPr>
        <w:jc w:val="thaiDistribute"/>
        <w:rPr>
          <w:b/>
          <w:bCs/>
        </w:rPr>
      </w:pPr>
    </w:p>
    <w:p w14:paraId="71A1E316" w14:textId="77777777" w:rsidR="00BE6992" w:rsidRPr="00E33EB7" w:rsidRDefault="00BE6992" w:rsidP="00065D04">
      <w:pPr>
        <w:jc w:val="thaiDistribute"/>
        <w:rPr>
          <w:b/>
          <w:bCs/>
        </w:rPr>
      </w:pPr>
    </w:p>
    <w:p w14:paraId="46531514" w14:textId="10F13C90" w:rsidR="00D66E22" w:rsidRPr="00E33EB7" w:rsidRDefault="00D66E22" w:rsidP="00065D04">
      <w:pPr>
        <w:jc w:val="thaiDistribute"/>
      </w:pPr>
    </w:p>
    <w:p w14:paraId="7C5C6A4B" w14:textId="77777777" w:rsidR="007C5CA1" w:rsidRPr="00E33EB7" w:rsidRDefault="007C5CA1" w:rsidP="00065D04">
      <w:pPr>
        <w:jc w:val="thaiDistribute"/>
      </w:pPr>
    </w:p>
    <w:p w14:paraId="0066AAC6" w14:textId="77777777" w:rsidR="008848D9" w:rsidRPr="00E33EB7" w:rsidRDefault="008848D9" w:rsidP="00065D04">
      <w:pPr>
        <w:jc w:val="thaiDistribute"/>
      </w:pPr>
    </w:p>
    <w:p w14:paraId="2D89D129" w14:textId="77777777" w:rsidR="008848D9" w:rsidRPr="00E33EB7" w:rsidRDefault="008848D9" w:rsidP="00065D04">
      <w:pPr>
        <w:jc w:val="thaiDistribute"/>
        <w:rPr>
          <w:cs/>
        </w:rPr>
        <w:sectPr w:rsidR="008848D9" w:rsidRPr="00E33EB7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2" w:name="_Toc112109659"/>
      <w:bookmarkStart w:id="3" w:name="_Toc113308718"/>
      <w:r w:rsidRPr="00E33EB7">
        <w:rPr>
          <w:rFonts w:hint="cs"/>
          <w:sz w:val="36"/>
          <w:szCs w:val="36"/>
          <w:cs/>
        </w:rPr>
        <w:lastRenderedPageBreak/>
        <w:t>สารบัญตาราง</w:t>
      </w:r>
      <w:bookmarkEnd w:id="2"/>
      <w:bookmarkEnd w:id="3"/>
      <w:r w:rsidRPr="00E33EB7">
        <w:rPr>
          <w:rFonts w:hint="cs"/>
          <w:sz w:val="36"/>
          <w:szCs w:val="36"/>
        </w:rPr>
        <w:t xml:space="preserve"> 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77352D2" w14:textId="385D0272" w:rsidR="00D66E22" w:rsidRPr="00E33EB7" w:rsidRDefault="00D66E22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  <w:t xml:space="preserve">    </w:t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Pr="00E33EB7">
        <w:rPr>
          <w:rFonts w:hint="cs"/>
          <w:b/>
          <w:bCs/>
          <w:cs/>
        </w:rPr>
        <w:t>หน้า</w:t>
      </w:r>
    </w:p>
    <w:p w14:paraId="30A70BF8" w14:textId="0BDA6E70" w:rsidR="00281432" w:rsidRPr="00E33EB7" w:rsidRDefault="00EB5375" w:rsidP="00065D04">
      <w:pPr>
        <w:pStyle w:val="af"/>
        <w:jc w:val="thaiDistribute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ตารางที่ " </w:instrText>
      </w:r>
      <w:r w:rsidRPr="00E33EB7">
        <w:rPr>
          <w:rFonts w:hint="cs"/>
          <w:cs/>
        </w:rPr>
        <w:fldChar w:fldCharType="separate"/>
      </w:r>
      <w:hyperlink w:anchor="_Toc112973879" w:history="1">
        <w:r w:rsidR="00281432" w:rsidRPr="00E33EB7">
          <w:rPr>
            <w:rStyle w:val="affa"/>
            <w:rFonts w:hint="cs"/>
            <w:b/>
            <w:bCs/>
            <w:cs/>
          </w:rPr>
          <w:t xml:space="preserve">ตารางที่  </w:t>
        </w:r>
        <w:r w:rsidR="00281432" w:rsidRPr="00E33EB7">
          <w:rPr>
            <w:rStyle w:val="affa"/>
            <w:rFonts w:hint="cs"/>
            <w:b/>
            <w:bCs/>
          </w:rPr>
          <w:t>1</w:t>
        </w:r>
        <w:r w:rsidR="00281432" w:rsidRPr="00E33EB7">
          <w:rPr>
            <w:rStyle w:val="affa"/>
            <w:rFonts w:hint="cs"/>
          </w:rPr>
          <w:t xml:space="preserve"> </w:t>
        </w:r>
        <w:r w:rsidR="00281432" w:rsidRPr="00E33EB7">
          <w:rPr>
            <w:rStyle w:val="affa"/>
            <w:rFonts w:hint="cs"/>
            <w:cs/>
          </w:rPr>
          <w:t>แผนการดำเนินงาน</w:t>
        </w:r>
        <w:r w:rsidR="00281432" w:rsidRPr="00E33EB7">
          <w:rPr>
            <w:rFonts w:hint="cs"/>
            <w:webHidden/>
          </w:rPr>
          <w:tab/>
        </w:r>
        <w:r w:rsidR="00281432" w:rsidRPr="00E33EB7">
          <w:rPr>
            <w:rFonts w:hint="cs"/>
            <w:webHidden/>
          </w:rPr>
          <w:fldChar w:fldCharType="begin"/>
        </w:r>
        <w:r w:rsidR="00281432" w:rsidRPr="00E33EB7">
          <w:rPr>
            <w:rFonts w:hint="cs"/>
            <w:webHidden/>
          </w:rPr>
          <w:instrText xml:space="preserve"> PAGEREF _Toc112973879 \h </w:instrText>
        </w:r>
        <w:r w:rsidR="00281432" w:rsidRPr="00E33EB7">
          <w:rPr>
            <w:rFonts w:hint="cs"/>
            <w:webHidden/>
          </w:rPr>
        </w:r>
        <w:r w:rsidR="00281432" w:rsidRPr="00E33EB7">
          <w:rPr>
            <w:rFonts w:hint="cs"/>
            <w:webHidden/>
          </w:rPr>
          <w:fldChar w:fldCharType="separate"/>
        </w:r>
        <w:r w:rsidR="00192B75">
          <w:rPr>
            <w:webHidden/>
            <w:cs/>
          </w:rPr>
          <w:t>7</w:t>
        </w:r>
        <w:r w:rsidR="00281432" w:rsidRPr="00E33EB7">
          <w:rPr>
            <w:rFonts w:hint="cs"/>
            <w:webHidden/>
          </w:rPr>
          <w:fldChar w:fldCharType="end"/>
        </w:r>
      </w:hyperlink>
    </w:p>
    <w:p w14:paraId="1E3D27D2" w14:textId="1382E3EA" w:rsidR="0008750B" w:rsidRPr="00E33EB7" w:rsidRDefault="00EB5375" w:rsidP="00065D04">
      <w:pPr>
        <w:tabs>
          <w:tab w:val="left" w:pos="851"/>
          <w:tab w:val="left" w:pos="1134"/>
          <w:tab w:val="left" w:pos="1418"/>
          <w:tab w:val="left" w:pos="1701"/>
        </w:tabs>
        <w:jc w:val="thaiDistribute"/>
        <w:rPr>
          <w:cs/>
        </w:rPr>
      </w:pPr>
      <w:r w:rsidRPr="00E33EB7">
        <w:rPr>
          <w:rFonts w:hint="cs"/>
          <w:cs/>
        </w:rPr>
        <w:fldChar w:fldCharType="end"/>
      </w:r>
    </w:p>
    <w:p w14:paraId="1EA904D2" w14:textId="77777777" w:rsidR="0008750B" w:rsidRPr="00E33EB7" w:rsidRDefault="0008750B" w:rsidP="00065D04">
      <w:pPr>
        <w:jc w:val="thaiDistribute"/>
        <w:rPr>
          <w:noProof/>
        </w:rPr>
      </w:pPr>
      <w:r w:rsidRPr="00E33EB7">
        <w:rPr>
          <w:rFonts w:hint="cs"/>
          <w:cs/>
        </w:rPr>
        <w:br w:type="page"/>
      </w: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ภาพประกอบที่" </w:instrText>
      </w:r>
      <w:r w:rsidRPr="00E33EB7">
        <w:rPr>
          <w:rFonts w:hint="cs"/>
          <w:cs/>
        </w:rPr>
        <w:fldChar w:fldCharType="separate"/>
      </w:r>
    </w:p>
    <w:p w14:paraId="25224680" w14:textId="78653F58" w:rsidR="0008750B" w:rsidRPr="00E33EB7" w:rsidRDefault="0008750B" w:rsidP="00D94A08">
      <w:pPr>
        <w:pStyle w:val="af2"/>
        <w:rPr>
          <w:sz w:val="36"/>
          <w:szCs w:val="36"/>
        </w:rPr>
      </w:pPr>
      <w:r w:rsidRPr="00E33EB7">
        <w:rPr>
          <w:rFonts w:hint="cs"/>
          <w:cs/>
        </w:rPr>
        <w:lastRenderedPageBreak/>
        <w:fldChar w:fldCharType="end"/>
      </w:r>
      <w:bookmarkStart w:id="4" w:name="_Toc113308719"/>
      <w:r w:rsidRPr="00E33EB7">
        <w:rPr>
          <w:rFonts w:hint="cs"/>
          <w:sz w:val="36"/>
          <w:szCs w:val="36"/>
          <w:cs/>
        </w:rPr>
        <w:t>สารบัญรูปภาพ</w:t>
      </w:r>
      <w:bookmarkEnd w:id="4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2EF758F8" w14:textId="27A2050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</w:t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  <w:cs/>
        </w:rPr>
        <w:t>หน้า</w:t>
      </w:r>
    </w:p>
    <w:p w14:paraId="4962FB2C" w14:textId="49C73C4C" w:rsidR="00D94A08" w:rsidRPr="00E33EB7" w:rsidRDefault="0008750B">
      <w:pPr>
        <w:pStyle w:val="af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b/>
          <w:bCs/>
        </w:rPr>
        <w:fldChar w:fldCharType="begin"/>
      </w:r>
      <w:r w:rsidRPr="00E33EB7">
        <w:rPr>
          <w:rFonts w:hint="cs"/>
          <w:b/>
          <w:bCs/>
        </w:rPr>
        <w:instrText xml:space="preserve"> TOC \h \z \c "</w:instrText>
      </w:r>
      <w:r w:rsidRPr="00E33EB7">
        <w:rPr>
          <w:rFonts w:hint="cs"/>
          <w:b/>
          <w:bCs/>
          <w:cs/>
        </w:rPr>
        <w:instrText>ภาพประกอบที่"</w:instrText>
      </w:r>
      <w:r w:rsidRPr="00E33EB7">
        <w:rPr>
          <w:rFonts w:hint="cs"/>
          <w:b/>
          <w:bCs/>
        </w:rPr>
        <w:instrText xml:space="preserve"> </w:instrText>
      </w:r>
      <w:r w:rsidRPr="00E33EB7">
        <w:rPr>
          <w:rFonts w:hint="cs"/>
          <w:b/>
          <w:bCs/>
        </w:rPr>
        <w:fldChar w:fldCharType="separate"/>
      </w:r>
      <w:hyperlink w:anchor="_Toc113109244" w:history="1">
        <w:r w:rsidR="00D94A08" w:rsidRPr="00E33EB7">
          <w:rPr>
            <w:rStyle w:val="affa"/>
            <w:rFonts w:hint="cs"/>
            <w:bCs/>
            <w:cs/>
          </w:rPr>
          <w:t>ภาพประกอบที่ 1.1</w:t>
        </w:r>
        <w:r w:rsidR="00D94A08" w:rsidRPr="00E33EB7">
          <w:rPr>
            <w:rStyle w:val="affa"/>
            <w:rFonts w:hint="cs"/>
            <w:cs/>
          </w:rPr>
          <w:t xml:space="preserve"> ตัวอย่างข้อมูลที่นำมาแยก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54A9163" w14:textId="7B876E9A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5" w:history="1">
        <w:r w:rsidR="00D94A08" w:rsidRPr="00E33EB7">
          <w:rPr>
            <w:rStyle w:val="affa"/>
            <w:rFonts w:hint="cs"/>
            <w:bCs/>
            <w:cs/>
          </w:rPr>
          <w:t>ภาพประกอบที่ 1.2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ภาพรวมของระบบ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8B86AF7" w14:textId="7F240844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6" w:history="1">
        <w:r w:rsidR="00D94A08" w:rsidRPr="00E33EB7">
          <w:rPr>
            <w:rStyle w:val="affa"/>
            <w:rFonts w:hint="cs"/>
            <w:bCs/>
            <w:cs/>
          </w:rPr>
          <w:t>ภาพประกอบที่ 1.3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หน้าแรกของโปรแกรม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8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5EC6410" w14:textId="526DF09F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7" w:history="1">
        <w:r w:rsidR="00D94A08" w:rsidRPr="00E33EB7">
          <w:rPr>
            <w:rStyle w:val="affa"/>
            <w:rFonts w:hint="cs"/>
            <w:bCs/>
            <w:cs/>
          </w:rPr>
          <w:t>ภาพประกอบที่ 1.4</w:t>
        </w:r>
        <w:r w:rsidR="00D94A08" w:rsidRPr="00E33EB7">
          <w:rPr>
            <w:rStyle w:val="affa"/>
            <w:rFonts w:hint="cs"/>
            <w:cs/>
          </w:rPr>
          <w:t xml:space="preserve"> หน้าล็อกอินเข้าสู่ระบบ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9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38C7ADF4" w14:textId="16218343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8" w:history="1">
        <w:r w:rsidR="00D94A08" w:rsidRPr="00E33EB7">
          <w:rPr>
            <w:rStyle w:val="affa"/>
            <w:rFonts w:hint="cs"/>
            <w:bCs/>
            <w:cs/>
          </w:rPr>
          <w:t>ภาพประกอบที่ 1.5</w:t>
        </w:r>
        <w:r w:rsidR="00D94A08" w:rsidRPr="00E33EB7">
          <w:rPr>
            <w:rStyle w:val="affa"/>
            <w:rFonts w:hint="cs"/>
            <w:cs/>
          </w:rPr>
          <w:t xml:space="preserve"> หน้าหลักของแอปพลิเคชั่น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F6931F2" w14:textId="2D4309A8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9" w:history="1">
        <w:r w:rsidR="00D94A08" w:rsidRPr="00E33EB7">
          <w:rPr>
            <w:rStyle w:val="affa"/>
            <w:rFonts w:hint="cs"/>
            <w:bCs/>
            <w:cs/>
          </w:rPr>
          <w:t>ภาพประกอบที่ 1.6</w:t>
        </w:r>
        <w:r w:rsidR="00D94A08" w:rsidRPr="00E33EB7">
          <w:rPr>
            <w:rStyle w:val="affa"/>
            <w:rFonts w:hint="cs"/>
            <w:cs/>
          </w:rPr>
          <w:t xml:space="preserve"> หน้าค้นหาสินค้า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1ADF59E" w14:textId="46DFE052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0" w:history="1">
        <w:r w:rsidR="00D94A08" w:rsidRPr="00E33EB7">
          <w:rPr>
            <w:rStyle w:val="affa"/>
            <w:rFonts w:hint="cs"/>
            <w:bCs/>
            <w:cs/>
          </w:rPr>
          <w:t>ภาพประกอบที่ 1.7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หน้ารายละเอียดสินค้า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12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9B48D08" w14:textId="2E58DB63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16" w:anchor="_Toc113109251" w:history="1">
        <w:r w:rsidR="00D94A08" w:rsidRPr="00E33EB7">
          <w:rPr>
            <w:rStyle w:val="affa"/>
            <w:rFonts w:hint="cs"/>
            <w:bCs/>
            <w:cs/>
          </w:rPr>
          <w:t>ภาพประกอบที่ 1.8</w:t>
        </w:r>
        <w:r w:rsidR="00D94A08" w:rsidRPr="00E33EB7">
          <w:rPr>
            <w:rStyle w:val="affa"/>
            <w:rFonts w:hint="cs"/>
            <w:cs/>
          </w:rPr>
          <w:t xml:space="preserve"> หน้าแรกโปรแกรม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E93558E" w14:textId="2854D8B0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17" w:anchor="_Toc113109252" w:history="1">
        <w:r w:rsidR="00D94A08" w:rsidRPr="00E33EB7">
          <w:rPr>
            <w:rStyle w:val="affa"/>
            <w:rFonts w:hint="cs"/>
            <w:bCs/>
            <w:cs/>
          </w:rPr>
          <w:t>ภาพประกอบที่ 1.9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หน้าเลือกพื้นที่ภาพหน้าจอ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_Toc113109252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054606C6" w14:textId="377518F3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3" w:history="1">
        <w:r w:rsidR="00D94A08" w:rsidRPr="00E33EB7">
          <w:rPr>
            <w:rStyle w:val="affa"/>
            <w:rFonts w:hint="cs"/>
            <w:bCs/>
            <w:cs/>
          </w:rPr>
          <w:t>ภาพประกอบที่ 1.10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หน้าผลลัพธ์ในการถ่ายภาพหน้าจอ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_Toc113109253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A7E99C4" w14:textId="2FDDDF6A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4" w:history="1">
        <w:r w:rsidR="00D94A08" w:rsidRPr="00E33EB7">
          <w:rPr>
            <w:rStyle w:val="affa"/>
            <w:rFonts w:hint="cs"/>
            <w:bCs/>
            <w:cs/>
          </w:rPr>
          <w:t>ภาพประกอบที่ 1.11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หน้ารายระเอียดข้อมูล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5DDEB1E" w14:textId="11C4BB38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5" w:history="1">
        <w:r w:rsidR="00D94A08" w:rsidRPr="00E33EB7">
          <w:rPr>
            <w:rStyle w:val="affa"/>
            <w:rFonts w:hint="cs"/>
            <w:bCs/>
            <w:cs/>
          </w:rPr>
          <w:t>ภาพประกอบที่ 2.1</w:t>
        </w:r>
        <w:r w:rsidR="00D94A08" w:rsidRPr="00E33EB7">
          <w:rPr>
            <w:rStyle w:val="affa"/>
            <w:rFonts w:hint="cs"/>
            <w:cs/>
          </w:rPr>
          <w:t xml:space="preserve"> ตัวอย่างโครงสร้าง </w:t>
        </w:r>
        <w:r w:rsidR="00D94A08" w:rsidRPr="00E33EB7">
          <w:rPr>
            <w:rStyle w:val="affa"/>
            <w:rFonts w:hint="cs"/>
          </w:rPr>
          <w:t>Flutter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16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D919B7C" w14:textId="1B380A09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6" w:history="1">
        <w:r w:rsidR="00D94A08" w:rsidRPr="00E33EB7">
          <w:rPr>
            <w:rStyle w:val="affa"/>
            <w:rFonts w:hint="cs"/>
            <w:bCs/>
            <w:cs/>
          </w:rPr>
          <w:t>ภาพประกอบที่ 2.2</w:t>
        </w:r>
        <w:r w:rsidR="00D94A08" w:rsidRPr="00E33EB7">
          <w:rPr>
            <w:rStyle w:val="affa"/>
            <w:rFonts w:hint="cs"/>
            <w:cs/>
          </w:rPr>
          <w:t xml:space="preserve"> การตรวจจับและประมวลผลใบหน้าจากภาพ </w:t>
        </w:r>
        <w:r w:rsidR="00D94A08" w:rsidRPr="00E33EB7">
          <w:rPr>
            <w:rStyle w:val="affa"/>
            <w:rFonts w:hint="cs"/>
            <w:bCs/>
          </w:rPr>
          <w:t>[4]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606F016" w14:textId="5FE2554B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7" w:history="1">
        <w:r w:rsidR="00D94A08" w:rsidRPr="00E33EB7">
          <w:rPr>
            <w:rStyle w:val="affa"/>
            <w:rFonts w:hint="cs"/>
            <w:bCs/>
            <w:cs/>
          </w:rPr>
          <w:t>ภาพประกอบที่ 2.3</w:t>
        </w:r>
        <w:r w:rsidR="00D94A08" w:rsidRPr="00E33EB7">
          <w:rPr>
            <w:rStyle w:val="affa"/>
            <w:rFonts w:hint="cs"/>
            <w:cs/>
          </w:rPr>
          <w:t xml:space="preserve"> ขบวนการการทำงานของ </w:t>
        </w:r>
        <w:r w:rsidR="00D94A08" w:rsidRPr="00E33EB7">
          <w:rPr>
            <w:rStyle w:val="affa"/>
            <w:rFonts w:hint="cs"/>
            <w:bCs/>
          </w:rPr>
          <w:t>Optical Character Recognition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3356890" w14:textId="2C1AE2DA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18" w:anchor="_Toc113109258" w:history="1">
        <w:r w:rsidR="00D94A08" w:rsidRPr="00E33EB7">
          <w:rPr>
            <w:rStyle w:val="affa"/>
            <w:rFonts w:hint="cs"/>
            <w:bCs/>
            <w:cs/>
          </w:rPr>
          <w:t>ภาพประกอบที่ 2.4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ภาพการตรวจจับหมวกนิรภัยของคนงาน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[8]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2F93DB9" w14:textId="7667FD85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19" w:anchor="_Toc113109259" w:history="1">
        <w:r w:rsidR="00D94A08" w:rsidRPr="00E33EB7">
          <w:rPr>
            <w:rStyle w:val="affa"/>
            <w:rFonts w:hint="cs"/>
            <w:bCs/>
            <w:cs/>
          </w:rPr>
          <w:t>ภาพประกอบที่ 2.5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การแบ่งช่องของรูปภาพออกเป็น </w:t>
        </w:r>
        <w:r w:rsidR="00D94A08" w:rsidRPr="00E33EB7">
          <w:rPr>
            <w:rStyle w:val="affa"/>
            <w:rFonts w:hint="cs"/>
            <w:bCs/>
          </w:rPr>
          <w:t>grid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EC19AC6" w14:textId="6C0DA2A5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20" w:anchor="_Toc113109260" w:history="1">
        <w:r w:rsidR="00D94A08" w:rsidRPr="00E33EB7">
          <w:rPr>
            <w:rStyle w:val="affa"/>
            <w:rFonts w:hint="cs"/>
            <w:bCs/>
            <w:cs/>
          </w:rPr>
          <w:t>ภาพประกอบที่ 2.6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ภาพของเทคนิค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Anchor Box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45BA373" w14:textId="07E592C7" w:rsidR="00D94A08" w:rsidRPr="00E33EB7" w:rsidRDefault="00F77D03">
      <w:pPr>
        <w:pStyle w:val="af"/>
        <w:rPr>
          <w:rFonts w:eastAsiaTheme="minorEastAsia"/>
          <w:sz w:val="22"/>
          <w:szCs w:val="28"/>
          <w:lang w:eastAsia="zh-CN"/>
        </w:rPr>
      </w:pPr>
      <w:hyperlink r:id="rId21" w:anchor="_Toc113109261" w:history="1">
        <w:r w:rsidR="00D94A08" w:rsidRPr="00E33EB7">
          <w:rPr>
            <w:rStyle w:val="affa"/>
            <w:rFonts w:hint="cs"/>
            <w:bCs/>
            <w:cs/>
          </w:rPr>
          <w:t>ภาพประกอบที่ 2.7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การทำงานของขบวนการ </w:t>
        </w:r>
        <w:r w:rsidR="00D94A08" w:rsidRPr="00E33EB7">
          <w:rPr>
            <w:rStyle w:val="affa"/>
            <w:rFonts w:hint="cs"/>
          </w:rPr>
          <w:t>IOU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</w:rPr>
          <w:t>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204D9E6C" w14:textId="2A9A66F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7FD015C9" w14:textId="621CEBF9" w:rsidR="0008750B" w:rsidRPr="00E33EB7" w:rsidRDefault="0008750B" w:rsidP="00065D04">
      <w:pPr>
        <w:jc w:val="thaiDistribute"/>
      </w:pPr>
    </w:p>
    <w:p w14:paraId="3909A2A7" w14:textId="0533E2A7" w:rsidR="0008750B" w:rsidRPr="00E33EB7" w:rsidRDefault="0008750B" w:rsidP="00065D04">
      <w:pPr>
        <w:jc w:val="thaiDistribute"/>
      </w:pPr>
    </w:p>
    <w:p w14:paraId="328ACE3A" w14:textId="77777777" w:rsidR="0008750B" w:rsidRPr="00E33EB7" w:rsidRDefault="0008750B" w:rsidP="00065D04">
      <w:pPr>
        <w:jc w:val="thaiDistribute"/>
        <w:rPr>
          <w:cs/>
        </w:rPr>
      </w:pPr>
    </w:p>
    <w:p w14:paraId="1F96BB88" w14:textId="2028A0A2" w:rsidR="00D66E22" w:rsidRPr="00E33EB7" w:rsidRDefault="00D66E22" w:rsidP="00065D04">
      <w:pPr>
        <w:jc w:val="thaiDistribute"/>
        <w:sectPr w:rsidR="00D66E22" w:rsidRPr="00E33EB7" w:rsidSect="0040584C">
          <w:headerReference w:type="default" r:id="rId22"/>
          <w:footerReference w:type="default" r:id="rId2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57CFBF6" w14:textId="77777777" w:rsidR="00D66E22" w:rsidRPr="00E33EB7" w:rsidRDefault="00D0008B" w:rsidP="00D94A08">
      <w:pPr>
        <w:pStyle w:val="1"/>
      </w:pPr>
      <w:r w:rsidRPr="00E33EB7">
        <w:rPr>
          <w:rFonts w:hint="cs"/>
        </w:rPr>
        <w:lastRenderedPageBreak/>
        <w:br/>
      </w:r>
      <w:bookmarkStart w:id="5" w:name="_Toc112109661"/>
      <w:bookmarkStart w:id="6" w:name="_Toc113308720"/>
      <w:bookmarkStart w:id="7" w:name="_Ref124944654"/>
      <w:r w:rsidR="00D66E22" w:rsidRPr="00E33EB7">
        <w:rPr>
          <w:rFonts w:hint="cs"/>
          <w:cs/>
        </w:rPr>
        <w:t>บทนำ</w:t>
      </w:r>
      <w:bookmarkEnd w:id="5"/>
      <w:bookmarkEnd w:id="6"/>
      <w:bookmarkEnd w:id="7"/>
    </w:p>
    <w:p w14:paraId="06DAEFE0" w14:textId="77777777" w:rsidR="00D66E22" w:rsidRPr="00E33EB7" w:rsidRDefault="00D66E22" w:rsidP="00065D04">
      <w:pPr>
        <w:pStyle w:val="2"/>
        <w:jc w:val="thaiDistribute"/>
      </w:pPr>
      <w:bookmarkStart w:id="8" w:name="_Toc112109662"/>
      <w:bookmarkStart w:id="9" w:name="_Toc113308721"/>
      <w:r w:rsidRPr="00E33EB7">
        <w:rPr>
          <w:rFonts w:hint="cs"/>
          <w:cs/>
        </w:rPr>
        <w:t>หลักการและเหตุผล</w:t>
      </w:r>
      <w:bookmarkEnd w:id="8"/>
      <w:bookmarkEnd w:id="9"/>
    </w:p>
    <w:p w14:paraId="635617F5" w14:textId="5A45CFE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>ปัจจุบันเทคโนโลยีอิเล็กทรอนิกส์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มีความสําคัญในการดํารงชีวิตของผู้คนในปัจจุบันมากขึ้น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E33EB7">
        <w:rPr>
          <w:rStyle w:val="aff9"/>
          <w:rFonts w:hint="cs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  <w:cs/>
        </w:rPr>
        <w:t>ปัญญาประดิษฐ์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</w:rPr>
        <w:t>  (AI : Artificial Intelligence)</w:t>
      </w:r>
      <w:r w:rsidRPr="00E33EB7">
        <w:rPr>
          <w:rFonts w:hint="cs"/>
        </w:rPr>
        <w:t xml:space="preserve">  </w:t>
      </w:r>
      <w:r w:rsidRPr="00E33EB7">
        <w:rPr>
          <w:rFonts w:hint="cs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E33EB7">
        <w:rPr>
          <w:rFonts w:hint="cs"/>
        </w:rPr>
        <w:t xml:space="preserve">AI </w:t>
      </w:r>
      <w:r w:rsidRPr="00E33EB7">
        <w:rPr>
          <w:rFonts w:hint="cs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ชั่นรวมสินค้าไลฟ์สดขึ้นมาเพื่อแก้ไขปัญหาดังกล่าว</w:t>
      </w:r>
    </w:p>
    <w:p w14:paraId="69BD0E8F" w14:textId="77777777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 xml:space="preserve">ดังนั้นเพื่อให้เกิดความสะดวกสบายพวกเราจึงได้พัฒนาแอปพลิเคชั่นเพื่อตอบโจทย์การใช้งานของแม่ค้าและลูกค้า ก็คือแอปพลิชั่นรวมสินค้าไลฟ์สดซึ่งจะทำการรวมเอาสินค้าต่างๆในไลฟ์สดของแม่ค้าแต่ละคนมารวมไว้ในแอปพลิเคชั่นเดียว  โดยการใช้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ในการตรวจจับข้อมูลสินค้าในไลฟ์สด และนำข้อมูลมาเก็บในฐานข้อมูลและนำไปแสดงผลในแอปพลิเคชั่น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E33EB7" w:rsidRDefault="00D66E22" w:rsidP="00065D04">
      <w:pPr>
        <w:pStyle w:val="2"/>
        <w:jc w:val="thaiDistribute"/>
      </w:pPr>
      <w:bookmarkStart w:id="10" w:name="_Toc112109663"/>
      <w:bookmarkStart w:id="11" w:name="_Toc113308722"/>
      <w:r w:rsidRPr="00E33EB7">
        <w:rPr>
          <w:rFonts w:hint="cs"/>
          <w:cs/>
        </w:rPr>
        <w:t>วัตถุประสงค์ของ</w:t>
      </w:r>
      <w:r w:rsidR="00CA3466" w:rsidRPr="00E33EB7">
        <w:rPr>
          <w:rFonts w:hint="cs"/>
          <w:cs/>
        </w:rPr>
        <w:t>โครงงาน</w:t>
      </w:r>
      <w:bookmarkEnd w:id="10"/>
      <w:bookmarkEnd w:id="11"/>
    </w:p>
    <w:p w14:paraId="5F708CCA" w14:textId="1E184563" w:rsidR="00D66E22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สร้างแอปพลิชั่นที่สามารถใช้ </w:t>
      </w:r>
      <w:r w:rsidRPr="00E33EB7">
        <w:rPr>
          <w:rFonts w:hint="cs"/>
        </w:rPr>
        <w:t>AI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ในการตรวจสอบและดึงข้อมูลของสินค้าในไลฟ์สดขายของเข้ามาในแอปพลิชั่นได้</w:t>
      </w:r>
      <w:r w:rsidR="00D66E22" w:rsidRPr="00E33EB7">
        <w:rPr>
          <w:rFonts w:hint="cs"/>
        </w:rPr>
        <w:tab/>
      </w:r>
    </w:p>
    <w:p w14:paraId="7BD61991" w14:textId="77777777" w:rsidR="00D66E22" w:rsidRPr="00E33EB7" w:rsidRDefault="006F3DCB" w:rsidP="00065D04">
      <w:pPr>
        <w:pStyle w:val="2"/>
        <w:jc w:val="thaiDistribute"/>
      </w:pPr>
      <w:bookmarkStart w:id="12" w:name="_Toc112109664"/>
      <w:bookmarkStart w:id="13" w:name="_Toc113308723"/>
      <w:r w:rsidRPr="00E33EB7">
        <w:rPr>
          <w:rFonts w:hint="cs"/>
          <w:cs/>
        </w:rPr>
        <w:t>ขอบเขตของโครงงาน</w:t>
      </w:r>
      <w:bookmarkEnd w:id="12"/>
      <w:bookmarkEnd w:id="13"/>
    </w:p>
    <w:p w14:paraId="0DDF1DBA" w14:textId="771F207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โครงงานแอปพลิชั่นรวมสินค้าไลฟ์สดทำงานบนระบบปฏิบัติการ </w:t>
      </w:r>
      <w:r w:rsidRPr="00E33EB7">
        <w:rPr>
          <w:rFonts w:hint="cs"/>
        </w:rPr>
        <w:t xml:space="preserve">android </w:t>
      </w:r>
      <w:r w:rsidRPr="00E33EB7">
        <w:rPr>
          <w:rFonts w:hint="cs"/>
          <w:cs/>
        </w:rPr>
        <w:t xml:space="preserve">แบ่งการทํางานของระบบออกเป็น 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ส่วน ประกอบไปด้วย</w:t>
      </w:r>
    </w:p>
    <w:p w14:paraId="002DE5C1" w14:textId="7BD3D348" w:rsidR="005103A9" w:rsidRPr="00E33EB7" w:rsidRDefault="005103A9" w:rsidP="00065D04">
      <w:pPr>
        <w:ind w:firstLine="720"/>
        <w:jc w:val="thaiDistribute"/>
      </w:pPr>
    </w:p>
    <w:p w14:paraId="085D7DE0" w14:textId="05B2C0E3" w:rsidR="005103A9" w:rsidRPr="00E33EB7" w:rsidRDefault="005103A9" w:rsidP="00065D04">
      <w:pPr>
        <w:ind w:firstLine="720"/>
        <w:jc w:val="thaiDistribute"/>
      </w:pPr>
    </w:p>
    <w:p w14:paraId="64A64533" w14:textId="77777777" w:rsidR="005103A9" w:rsidRPr="00E33EB7" w:rsidRDefault="005103A9" w:rsidP="00065D04">
      <w:pPr>
        <w:pStyle w:val="3"/>
        <w:jc w:val="thaiDistribute"/>
      </w:pPr>
      <w:bookmarkStart w:id="14" w:name="_Toc109332118"/>
      <w:bookmarkStart w:id="15" w:name="_Toc109333657"/>
      <w:bookmarkStart w:id="16" w:name="_Toc109335729"/>
      <w:bookmarkStart w:id="17" w:name="_Toc112061391"/>
      <w:bookmarkStart w:id="18" w:name="_Toc112109665"/>
      <w:bookmarkStart w:id="19" w:name="_Toc113308724"/>
      <w:r w:rsidRPr="00E33EB7">
        <w:rPr>
          <w:rFonts w:hint="cs"/>
          <w:cs/>
        </w:rPr>
        <w:t>ผู้ใช้งาน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ใช้งานผ่าน </w:t>
      </w:r>
      <w:r w:rsidRPr="00E33EB7">
        <w:rPr>
          <w:rFonts w:hint="cs"/>
          <w:bCs/>
        </w:rPr>
        <w:t>Mobile Application</w:t>
      </w:r>
      <w:r w:rsidRPr="00E33EB7">
        <w:rPr>
          <w:rFonts w:hint="cs"/>
        </w:rPr>
        <w:t>)</w:t>
      </w:r>
      <w:bookmarkEnd w:id="14"/>
      <w:bookmarkEnd w:id="15"/>
      <w:bookmarkEnd w:id="16"/>
      <w:bookmarkEnd w:id="17"/>
      <w:bookmarkEnd w:id="18"/>
      <w:bookmarkEnd w:id="19"/>
    </w:p>
    <w:p w14:paraId="1CD2C4E0" w14:textId="3788D45B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 xml:space="preserve">ผู้ใช้งานสามารถเข้าสู่ระบบผ่าน </w:t>
      </w:r>
      <w:r w:rsidRPr="00E33EB7">
        <w:rPr>
          <w:rFonts w:hint="cs"/>
          <w:iCs/>
        </w:rPr>
        <w:t>Facebook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ได้</w:t>
      </w:r>
    </w:p>
    <w:p w14:paraId="27B624C1" w14:textId="5A88FCFC" w:rsidR="00CF01DE" w:rsidRPr="00E33EB7" w:rsidRDefault="00DB4B6E" w:rsidP="00545450">
      <w:pPr>
        <w:pStyle w:val="35CM"/>
      </w:pPr>
      <w:r w:rsidRPr="00E33EB7">
        <w:rPr>
          <w:rFonts w:hint="cs"/>
          <w:cs/>
        </w:rPr>
        <w:t>ผู้ใช้งานสามารถดูสถานะการไลฟ์สดของร้านแต่ละร้าน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>ได้</w:t>
      </w:r>
      <w:r w:rsidR="00B2778E" w:rsidRPr="00E33EB7">
        <w:rPr>
          <w:rFonts w:hint="cs"/>
          <w:cs/>
        </w:rPr>
        <w:t xml:space="preserve"> ประกอบด้วย </w:t>
      </w:r>
    </w:p>
    <w:p w14:paraId="7B5EDD30" w14:textId="75371EC6" w:rsidR="00CF01D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B2778E" w:rsidRPr="00E33EB7">
        <w:rPr>
          <w:rFonts w:hint="cs"/>
          <w:cs/>
        </w:rPr>
        <w:t xml:space="preserve">สถานะ </w:t>
      </w:r>
      <w:r w:rsidR="00B2778E" w:rsidRPr="00E33EB7">
        <w:rPr>
          <w:rFonts w:hint="cs"/>
        </w:rPr>
        <w:t xml:space="preserve">online </w:t>
      </w:r>
      <w:r w:rsidR="006A23C5" w:rsidRPr="00E33EB7">
        <w:rPr>
          <w:rFonts w:hint="cs"/>
        </w:rPr>
        <w:t xml:space="preserve">/ </w:t>
      </w:r>
      <w:r w:rsidRPr="00E33EB7">
        <w:rPr>
          <w:rFonts w:hint="cs"/>
        </w:rPr>
        <w:t>offline</w:t>
      </w:r>
    </w:p>
    <w:p w14:paraId="118A8183" w14:textId="385EC84D" w:rsidR="00DB4B6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lastRenderedPageBreak/>
        <w:t>-</w:t>
      </w:r>
      <w:r w:rsidRPr="00E33EB7">
        <w:rPr>
          <w:rFonts w:hint="cs"/>
          <w:cs/>
        </w:rPr>
        <w:t xml:space="preserve">  </w:t>
      </w:r>
      <w:r w:rsidR="009E2A1A" w:rsidRPr="00E33EB7">
        <w:rPr>
          <w:rFonts w:hint="cs"/>
          <w:cs/>
        </w:rPr>
        <w:t xml:space="preserve">รูปภาพในการไลฟ์สด ถ้าสถานะ </w:t>
      </w:r>
      <w:r w:rsidR="009E2A1A" w:rsidRPr="00E33EB7">
        <w:rPr>
          <w:rFonts w:hint="cs"/>
        </w:rPr>
        <w:t xml:space="preserve">online </w:t>
      </w:r>
      <w:r w:rsidR="009E2A1A" w:rsidRPr="00E33EB7">
        <w:rPr>
          <w:rFonts w:hint="cs"/>
          <w:cs/>
        </w:rPr>
        <w:t xml:space="preserve"> รูปจะเป็นสีปกติ และถ้าเป็นสถานะ </w:t>
      </w:r>
      <w:r w:rsidR="009E2A1A" w:rsidRPr="00E33EB7">
        <w:rPr>
          <w:rFonts w:hint="cs"/>
        </w:rPr>
        <w:t xml:space="preserve">offline </w:t>
      </w:r>
      <w:r w:rsidR="00275507" w:rsidRPr="00E33EB7">
        <w:rPr>
          <w:rFonts w:hint="cs"/>
          <w:cs/>
        </w:rPr>
        <w:t>รูป</w:t>
      </w:r>
      <w:r w:rsidR="009E2A1A" w:rsidRPr="00E33EB7">
        <w:rPr>
          <w:rFonts w:hint="cs"/>
          <w:cs/>
        </w:rPr>
        <w:t>จะเป็นรูปภาพขาวดำ</w:t>
      </w:r>
    </w:p>
    <w:p w14:paraId="5271E74A" w14:textId="5916B8C3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ผู้ใช้งานสามารถดู</w:t>
      </w:r>
      <w:r w:rsidR="002A4FB7" w:rsidRPr="00E33EB7">
        <w:rPr>
          <w:rFonts w:hint="cs"/>
          <w:cs/>
        </w:rPr>
        <w:t>รายการ</w:t>
      </w:r>
      <w:r w:rsidR="00DB4B6E" w:rsidRPr="00E33EB7">
        <w:rPr>
          <w:rFonts w:hint="cs"/>
          <w:cs/>
        </w:rPr>
        <w:t>ของสินค้า</w:t>
      </w:r>
      <w:r w:rsidR="0012523E" w:rsidRPr="00E33EB7">
        <w:rPr>
          <w:rFonts w:hint="cs"/>
          <w:cs/>
        </w:rPr>
        <w:t>ที่แสดงสินค้าของทุกร้าน</w:t>
      </w:r>
      <w:r w:rsidR="001E2087" w:rsidRPr="00E33EB7">
        <w:rPr>
          <w:rFonts w:hint="cs"/>
          <w:cs/>
        </w:rPr>
        <w:t>ที่มีสถานนะ</w:t>
      </w:r>
      <w:r w:rsidR="001E2087" w:rsidRPr="00E33EB7">
        <w:rPr>
          <w:rFonts w:hint="cs"/>
        </w:rPr>
        <w:t xml:space="preserve"> online </w:t>
      </w:r>
      <w:r w:rsidR="00F94A1A" w:rsidRPr="00E33EB7">
        <w:rPr>
          <w:rFonts w:hint="cs"/>
          <w:cs/>
        </w:rPr>
        <w:t xml:space="preserve">ทุกร้าน </w:t>
      </w:r>
      <w:r w:rsidR="00CB3608" w:rsidRPr="00E33EB7">
        <w:rPr>
          <w:rFonts w:hint="cs"/>
          <w:cs/>
        </w:rPr>
        <w:t>ใน</w:t>
      </w:r>
      <w:r w:rsidR="00CB3608" w:rsidRPr="00E33EB7">
        <w:rPr>
          <w:rFonts w:hint="cs"/>
          <w:bCs/>
        </w:rPr>
        <w:t xml:space="preserve"> Mobile Application</w:t>
      </w:r>
      <w:r w:rsidR="00CB360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ได้</w:t>
      </w:r>
      <w:r w:rsidR="0094061D" w:rsidRPr="00E33EB7">
        <w:rPr>
          <w:rFonts w:hint="cs"/>
          <w:cs/>
        </w:rPr>
        <w:t xml:space="preserve"> </w:t>
      </w:r>
      <w:r w:rsidR="00CB3608" w:rsidRPr="00E33EB7">
        <w:rPr>
          <w:rFonts w:hint="cs"/>
          <w:cs/>
        </w:rPr>
        <w:t>โดย</w:t>
      </w:r>
      <w:r w:rsidR="00417178" w:rsidRPr="00E33EB7">
        <w:rPr>
          <w:rFonts w:hint="cs"/>
          <w:cs/>
        </w:rPr>
        <w:t>รายการที่ปรากฏในไลฟ์สด</w:t>
      </w:r>
      <w:r w:rsidR="00EA46F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ประกอบไปด้วย</w:t>
      </w:r>
    </w:p>
    <w:p w14:paraId="54FE637E" w14:textId="01172DE0" w:rsidR="0095098E" w:rsidRPr="00E33EB7" w:rsidRDefault="0095098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>ชื่อร้าน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ab/>
      </w:r>
    </w:p>
    <w:p w14:paraId="3A1A2FA5" w14:textId="0B976ADE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รหัสสินค้า</w:t>
      </w:r>
      <w:r w:rsidR="00CB3608" w:rsidRPr="00E33EB7">
        <w:rPr>
          <w:rFonts w:hint="cs"/>
        </w:rPr>
        <w:t xml:space="preserve"> </w:t>
      </w:r>
    </w:p>
    <w:p w14:paraId="05721C9A" w14:textId="4AEB90AD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="009E453A" w:rsidRPr="00E33EB7">
        <w:rPr>
          <w:rFonts w:hint="cs"/>
          <w:cs/>
        </w:rPr>
        <w:t xml:space="preserve">ชื่อสินค้า </w:t>
      </w:r>
    </w:p>
    <w:p w14:paraId="22974E08" w14:textId="7147941B" w:rsidR="00E9150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ราคาสินค้า</w:t>
      </w:r>
      <w:r w:rsidR="00CB3608" w:rsidRPr="00E33EB7">
        <w:rPr>
          <w:rFonts w:hint="cs"/>
        </w:rPr>
        <w:t xml:space="preserve"> </w:t>
      </w:r>
    </w:p>
    <w:p w14:paraId="6209D6AE" w14:textId="3A428826" w:rsidR="009913FA" w:rsidRPr="00E33EB7" w:rsidRDefault="004D2110" w:rsidP="00545450">
      <w:pPr>
        <w:pStyle w:val="35CM"/>
        <w:numPr>
          <w:ilvl w:val="0"/>
          <w:numId w:val="0"/>
        </w:numPr>
        <w:ind w:left="2880"/>
        <w:rPr>
          <w:cs/>
        </w:rPr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6177133B" w14:textId="61D33948" w:rsidR="00EF1705" w:rsidRPr="00E33EB7" w:rsidRDefault="00EF1705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ปีรันย่า บิวตี้ ช๊อป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น</w:t>
      </w:r>
      <w:r w:rsidRPr="00E33EB7">
        <w:rPr>
          <w:rFonts w:hint="cs"/>
        </w:rPr>
        <w:t xml:space="preserve">39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ดีท๊อกญี่ปุ่น คือชื่อสินค้า </w:t>
      </w:r>
      <w:r w:rsidRPr="00E33EB7">
        <w:rPr>
          <w:rFonts w:hint="cs"/>
        </w:rPr>
        <w:t xml:space="preserve">,39 </w:t>
      </w:r>
      <w:r w:rsidRPr="00E33EB7">
        <w:rPr>
          <w:rFonts w:hint="cs"/>
          <w:cs/>
        </w:rPr>
        <w:t>คือราคาสินค้า</w:t>
      </w:r>
      <w:r w:rsidR="004D2110">
        <w:t xml:space="preserve">,16/07/2022 16:30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336B38FA" w14:textId="0FCF55DB" w:rsidR="005103A9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ผู้ใช้งานสามารถเลือก</w:t>
      </w:r>
      <w:r w:rsidR="0049233C" w:rsidRPr="00E33EB7">
        <w:rPr>
          <w:rFonts w:hint="cs"/>
          <w:cs/>
        </w:rPr>
        <w:t>ที่</w:t>
      </w:r>
      <w:r w:rsidRPr="00E33EB7">
        <w:rPr>
          <w:rFonts w:hint="cs"/>
          <w:cs/>
        </w:rPr>
        <w:t>สินค้าเพื่อ</w:t>
      </w:r>
      <w:r w:rsidR="0049233C" w:rsidRPr="00E33EB7">
        <w:rPr>
          <w:rFonts w:hint="cs"/>
          <w:cs/>
        </w:rPr>
        <w:t>ดูรายละเอียดเพิ่มเติมได้</w:t>
      </w:r>
      <w:r w:rsidR="000E4DC7" w:rsidRPr="00E33EB7">
        <w:rPr>
          <w:rFonts w:hint="cs"/>
          <w:cs/>
        </w:rPr>
        <w:t>โดยรายการที่ปรากฏในไลฟ์สด</w:t>
      </w:r>
      <w:r w:rsidR="0094061D" w:rsidRPr="00E33EB7">
        <w:rPr>
          <w:rFonts w:hint="cs"/>
          <w:i/>
          <w:cs/>
        </w:rPr>
        <w:t>ประกอบด้วย</w:t>
      </w:r>
    </w:p>
    <w:p w14:paraId="417CA19F" w14:textId="201D7027" w:rsidR="00E91507" w:rsidRPr="00E33EB7" w:rsidRDefault="00E91507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           </w:t>
      </w:r>
      <w:r w:rsidRPr="00E33EB7">
        <w:rPr>
          <w:rFonts w:hint="cs"/>
        </w:rPr>
        <w:t xml:space="preserve"> -   </w:t>
      </w:r>
      <w:r w:rsidRPr="00E33EB7">
        <w:rPr>
          <w:rFonts w:hint="cs"/>
          <w:cs/>
        </w:rPr>
        <w:t>ชื่อร้านค้า</w:t>
      </w:r>
      <w:r w:rsidR="000E4DC7" w:rsidRPr="00E33EB7">
        <w:rPr>
          <w:rFonts w:hint="cs"/>
          <w:cs/>
        </w:rPr>
        <w:t xml:space="preserve"> </w:t>
      </w:r>
    </w:p>
    <w:p w14:paraId="552BE5CB" w14:textId="2464477C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</w:t>
      </w:r>
      <w:r w:rsidR="000E4DC7" w:rsidRPr="00E33EB7">
        <w:rPr>
          <w:rFonts w:hint="cs"/>
          <w:cs/>
        </w:rPr>
        <w:t xml:space="preserve"> </w:t>
      </w:r>
    </w:p>
    <w:p w14:paraId="101B8354" w14:textId="3617262E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0A89D42F" w14:textId="31208D27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649DB80F" w14:textId="1ED7FA22" w:rsidR="002A4F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5EA39DFA" w14:textId="071D41A1" w:rsidR="004D2110" w:rsidRPr="00E33EB7" w:rsidRDefault="004D2110" w:rsidP="004D2110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5A23E81" w14:textId="27A7BB5F" w:rsidR="00EF1705" w:rsidRPr="00E33EB7" w:rsidRDefault="00EF1705" w:rsidP="00065D04">
      <w:pPr>
        <w:jc w:val="thaiDistribute"/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Aoom shop live v2</w:t>
      </w:r>
      <w:r w:rsidRPr="00E33EB7">
        <w:rPr>
          <w:rFonts w:hint="cs"/>
          <w:cs/>
        </w:rPr>
        <w:t xml:space="preserve">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อ</w:t>
      </w:r>
      <w:r w:rsidRPr="00E33EB7">
        <w:rPr>
          <w:rFonts w:hint="cs"/>
        </w:rPr>
        <w:t xml:space="preserve">7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สครับ ขมิ้น คือชื่อสินค้า 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  <w:r w:rsidR="006B4A51">
        <w:t>,</w:t>
      </w:r>
      <w:r w:rsidR="004D2110">
        <w:t xml:space="preserve">14/06/2022 12:30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455B3E49" w14:textId="31833FE1" w:rsidR="002A4FB7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2A4FB7" w:rsidRPr="00E33EB7">
        <w:rPr>
          <w:rFonts w:hint="cs"/>
          <w:cs/>
        </w:rPr>
        <w:t xml:space="preserve">ผู้ใช้งานสามารถกดปุ่ม </w:t>
      </w:r>
      <w:r w:rsidR="002A4FB7" w:rsidRPr="00E33EB7">
        <w:rPr>
          <w:rFonts w:hint="cs"/>
        </w:rPr>
        <w:t>“chat”</w:t>
      </w:r>
      <w:r w:rsidR="002A4FB7" w:rsidRPr="00E33EB7">
        <w:rPr>
          <w:rFonts w:hint="cs"/>
          <w:cs/>
        </w:rPr>
        <w:t>ในหน้ารายละเอียด</w:t>
      </w:r>
      <w:r w:rsidR="00827094" w:rsidRPr="00E33EB7">
        <w:rPr>
          <w:rFonts w:hint="cs"/>
          <w:cs/>
        </w:rPr>
        <w:t>สินค้าเพื่อลิ้งไปยังแชท ของร้านค้าได้</w:t>
      </w:r>
    </w:p>
    <w:p w14:paraId="468388B9" w14:textId="1E717253" w:rsidR="00DB4B6E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827094" w:rsidRPr="00E33EB7">
        <w:rPr>
          <w:rFonts w:hint="cs"/>
          <w:cs/>
        </w:rPr>
        <w:t xml:space="preserve">ผู้ใช้งานสามารถกดปุ่ม </w:t>
      </w:r>
      <w:r w:rsidR="00827094" w:rsidRPr="00E33EB7">
        <w:rPr>
          <w:rFonts w:hint="cs"/>
        </w:rPr>
        <w:t>“buy”</w:t>
      </w:r>
      <w:r w:rsidR="00827094"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</w:t>
      </w:r>
      <w:r w:rsidR="00A654F3" w:rsidRPr="00E33EB7">
        <w:rPr>
          <w:rFonts w:hint="cs"/>
          <w:cs/>
        </w:rPr>
        <w:t xml:space="preserve">รหัสสินค้า ชื่อสินค้า ราคาสินค้า </w:t>
      </w:r>
      <w:r w:rsidR="00827094" w:rsidRPr="00E33EB7">
        <w:rPr>
          <w:rFonts w:hint="cs"/>
          <w:cs/>
        </w:rPr>
        <w:t>ส่งไปให้ร้านค้าอัตโนมัติ</w:t>
      </w:r>
    </w:p>
    <w:p w14:paraId="692777F2" w14:textId="084D31E7" w:rsidR="00EF1705" w:rsidRPr="00E33EB7" w:rsidRDefault="00EF1705" w:rsidP="00E624A5">
      <w:pPr>
        <w:pStyle w:val="35CM"/>
      </w:pPr>
      <w:r w:rsidRPr="00E33EB7">
        <w:rPr>
          <w:rFonts w:hint="cs"/>
          <w:cs/>
        </w:rPr>
        <w:t>ผู้ใช้งานสามารถค้นหาสินค้าจากชื่อสินค้าหรือชื่อร้านค้าได้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ชื่อสินค้า </w:t>
      </w:r>
    </w:p>
    <w:p w14:paraId="44BBE381" w14:textId="27C8A28C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ชื่อร้านค้า </w:t>
      </w:r>
    </w:p>
    <w:p w14:paraId="013BAB4E" w14:textId="4D06206A" w:rsidR="00EF170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7)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 Aoom shop live v2</w:t>
      </w:r>
      <w:r w:rsidRPr="00E33EB7">
        <w:rPr>
          <w:rFonts w:hint="cs"/>
          <w:cs/>
        </w:rPr>
        <w:t xml:space="preserve"> คือชื่อร้าน</w:t>
      </w:r>
    </w:p>
    <w:p w14:paraId="17E246BF" w14:textId="691D71C9" w:rsidR="00065D04" w:rsidRPr="00E33EB7" w:rsidRDefault="000C3C3E" w:rsidP="00545450">
      <w:pPr>
        <w:pStyle w:val="35CM"/>
      </w:pPr>
      <w:r w:rsidRPr="00E33EB7">
        <w:rPr>
          <w:rFonts w:hint="cs"/>
          <w:cs/>
        </w:rPr>
        <w:t xml:space="preserve">เมื่อร้านค้ามีสถานะ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 xml:space="preserve">ผู้ใช้จะไม่สามารถมองเห็นสินค้าของร้านค้าที่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20" w:name="_Toc109332122"/>
      <w:bookmarkStart w:id="21" w:name="_Toc109333658"/>
      <w:bookmarkStart w:id="22" w:name="_Toc109335730"/>
      <w:bookmarkStart w:id="23" w:name="_Toc112061392"/>
      <w:bookmarkStart w:id="24" w:name="_Toc112109666"/>
    </w:p>
    <w:p w14:paraId="444F9577" w14:textId="120F5932" w:rsidR="005103A9" w:rsidRPr="00E33EB7" w:rsidRDefault="005103A9" w:rsidP="00065D04">
      <w:pPr>
        <w:pStyle w:val="3"/>
        <w:jc w:val="thaiDistribute"/>
      </w:pPr>
      <w:bookmarkStart w:id="25" w:name="_Toc113308725"/>
      <w:r w:rsidRPr="00E33EB7">
        <w:rPr>
          <w:rFonts w:hint="cs"/>
          <w:cs/>
        </w:rPr>
        <w:t xml:space="preserve">ผู้ดูแลระบบ </w:t>
      </w:r>
      <w:r w:rsidRPr="00E33EB7">
        <w:rPr>
          <w:rFonts w:hint="cs"/>
        </w:rPr>
        <w:t>(</w:t>
      </w:r>
      <w:r w:rsidRPr="00E33EB7">
        <w:rPr>
          <w:rFonts w:hint="cs"/>
          <w:cs/>
        </w:rPr>
        <w:t>ใช้งานผ่าน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bCs/>
          <w:iCs/>
        </w:rPr>
        <w:t>Desktop Application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  <w:bCs/>
          <w:cs/>
        </w:rPr>
        <w:t xml:space="preserve"> </w:t>
      </w:r>
      <w:r w:rsidRPr="00E33EB7">
        <w:rPr>
          <w:rFonts w:hint="cs"/>
          <w:bCs/>
          <w:iCs/>
        </w:rPr>
        <w:t>Python</w:t>
      </w:r>
      <w:r w:rsidRPr="00E33EB7">
        <w:rPr>
          <w:rFonts w:hint="cs"/>
          <w:bCs/>
        </w:rPr>
        <w:t>)</w:t>
      </w:r>
      <w:bookmarkEnd w:id="20"/>
      <w:bookmarkEnd w:id="21"/>
      <w:bookmarkEnd w:id="22"/>
      <w:bookmarkEnd w:id="23"/>
      <w:bookmarkEnd w:id="24"/>
      <w:bookmarkEnd w:id="25"/>
    </w:p>
    <w:p w14:paraId="170AB81B" w14:textId="77777777" w:rsidR="00BB5D8D" w:rsidRPr="00E33EB7" w:rsidRDefault="00C317F2" w:rsidP="00545450">
      <w:pPr>
        <w:pStyle w:val="35CM"/>
        <w:numPr>
          <w:ilvl w:val="0"/>
          <w:numId w:val="20"/>
        </w:numPr>
      </w:pPr>
      <w:bookmarkStart w:id="26" w:name="_Toc109332123"/>
      <w:r w:rsidRPr="00E33EB7">
        <w:rPr>
          <w:rFonts w:hint="cs"/>
          <w:cs/>
        </w:rPr>
        <w:t>ผู้ดูแลระบบสามารถเลือกร้านค้าที่ไลฟ์สดได้</w:t>
      </w:r>
      <w:r w:rsidRPr="00E33EB7">
        <w:rPr>
          <w:rFonts w:hint="cs"/>
          <w:iCs/>
        </w:rPr>
        <w:t xml:space="preserve"> 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  <w:bookmarkEnd w:id="26"/>
    </w:p>
    <w:p w14:paraId="538F653F" w14:textId="04733D7F" w:rsidR="00C317F2" w:rsidRPr="00E33EB7" w:rsidRDefault="00C317F2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>ของฝากใต้ขายส่งราคาถูก</w:t>
      </w:r>
    </w:p>
    <w:p w14:paraId="3F2BFD60" w14:textId="28571F77" w:rsidR="00C317F2" w:rsidRPr="00E33EB7" w:rsidRDefault="00C317F2" w:rsidP="00065D04">
      <w:pPr>
        <w:pStyle w:val="33"/>
        <w:ind w:left="2880" w:firstLine="0"/>
        <w:jc w:val="thaiDistribute"/>
        <w:rPr>
          <w:i/>
        </w:rPr>
      </w:pPr>
      <w:bookmarkStart w:id="27" w:name="_Toc109332125"/>
      <w:r w:rsidRPr="00E33EB7">
        <w:rPr>
          <w:rFonts w:hint="cs"/>
        </w:rPr>
        <w:lastRenderedPageBreak/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>ร้านปีรันย่า บิวตี้ ช๊อป</w:t>
      </w:r>
      <w:bookmarkEnd w:id="27"/>
    </w:p>
    <w:p w14:paraId="15A41D66" w14:textId="5771F599" w:rsidR="00C317F2" w:rsidRPr="00E33EB7" w:rsidRDefault="00C317F2" w:rsidP="00065D04">
      <w:pPr>
        <w:pStyle w:val="33"/>
        <w:ind w:left="2880" w:firstLine="0"/>
        <w:jc w:val="thaiDistribute"/>
      </w:pPr>
      <w:bookmarkStart w:id="28" w:name="_Toc109332126"/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bookmarkEnd w:id="28"/>
      <w:r w:rsidR="00D15326" w:rsidRPr="00E33EB7">
        <w:rPr>
          <w:rFonts w:hint="cs"/>
        </w:rPr>
        <w:t xml:space="preserve"> Aoom shop live v2</w:t>
      </w:r>
    </w:p>
    <w:p w14:paraId="35C63F1A" w14:textId="4ADEFC56" w:rsidR="00D352BE" w:rsidRPr="00E33EB7" w:rsidRDefault="00D352BE" w:rsidP="00545450">
      <w:pPr>
        <w:pStyle w:val="35CM"/>
      </w:pPr>
      <w:r w:rsidRPr="00E33EB7">
        <w:rPr>
          <w:rFonts w:hint="cs"/>
          <w:cs/>
        </w:rPr>
        <w:t>ผู้ดูแลระบบสามารถ</w:t>
      </w:r>
      <w:r w:rsidR="00292BC2" w:rsidRPr="00E33EB7">
        <w:rPr>
          <w:rFonts w:hint="cs"/>
          <w:cs/>
        </w:rPr>
        <w:t>หยุด</w:t>
      </w:r>
      <w:r w:rsidRPr="00E33EB7">
        <w:rPr>
          <w:rFonts w:hint="cs"/>
          <w:cs/>
        </w:rPr>
        <w:t>ร้านค้า</w:t>
      </w:r>
      <w:r w:rsidR="00B2778E" w:rsidRPr="00E33EB7">
        <w:rPr>
          <w:rFonts w:hint="cs"/>
          <w:cs/>
        </w:rPr>
        <w:t>ที่</w:t>
      </w:r>
      <w:r w:rsidR="00505D2C" w:rsidRPr="00E33EB7">
        <w:rPr>
          <w:rFonts w:hint="cs"/>
          <w:cs/>
        </w:rPr>
        <w:t>กำลัง</w:t>
      </w:r>
      <w:r w:rsidR="00292BC2" w:rsidRPr="00E33EB7">
        <w:rPr>
          <w:rFonts w:hint="cs"/>
          <w:cs/>
        </w:rPr>
        <w:t>ประมวลผล</w:t>
      </w:r>
      <w:r w:rsidR="00B2778E" w:rsidRPr="00E33EB7">
        <w:rPr>
          <w:rFonts w:hint="cs"/>
          <w:cs/>
        </w:rPr>
        <w:t>ในระบบ</w:t>
      </w:r>
      <w:r w:rsidR="000C3C3E" w:rsidRPr="00E33EB7">
        <w:rPr>
          <w:rFonts w:hint="cs"/>
          <w:cs/>
        </w:rPr>
        <w:t>และแจ้งเตือนไปยัง</w:t>
      </w:r>
      <w:r w:rsidR="000C3C3E" w:rsidRPr="00E33EB7">
        <w:rPr>
          <w:rFonts w:hint="cs"/>
          <w:bCs/>
        </w:rPr>
        <w:t xml:space="preserve"> Application</w:t>
      </w:r>
      <w:r w:rsidR="000C3C3E" w:rsidRPr="00E33EB7">
        <w:rPr>
          <w:rFonts w:hint="cs"/>
          <w:cs/>
        </w:rPr>
        <w:t xml:space="preserve"> ของผู้ใช้งานได้ </w:t>
      </w:r>
    </w:p>
    <w:p w14:paraId="678358F7" w14:textId="07B006A4" w:rsidR="002E4836" w:rsidRPr="00E33EB7" w:rsidRDefault="002E4836" w:rsidP="00545450">
      <w:pPr>
        <w:pStyle w:val="35CM"/>
      </w:pPr>
      <w:r w:rsidRPr="00E33EB7">
        <w:rPr>
          <w:rFonts w:hint="cs"/>
          <w:cs/>
        </w:rPr>
        <w:t>ผู้ดูแลระบบสามารถดูข้อมูลรายการสินค้า ของแต่ละร้านค้า</w:t>
      </w:r>
      <w:r w:rsidR="00B61BF1" w:rsidRPr="00E33EB7">
        <w:rPr>
          <w:rFonts w:hint="cs"/>
          <w:cs/>
        </w:rPr>
        <w:t>ได้ ประกอบด้วย</w:t>
      </w:r>
    </w:p>
    <w:p w14:paraId="08540C1F" w14:textId="2F19B135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1B61AA66" w14:textId="01838F36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360DA9A0" w14:textId="29FBF30B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41A7B48E" w14:textId="29A31D8A" w:rsidR="00AC12D5" w:rsidRPr="00E33EB7" w:rsidRDefault="00AC12D5" w:rsidP="00545450">
      <w:pPr>
        <w:pStyle w:val="35CM"/>
        <w:numPr>
          <w:ilvl w:val="0"/>
          <w:numId w:val="0"/>
        </w:numPr>
        <w:rPr>
          <w:cs/>
        </w:rPr>
      </w:pPr>
      <w:r w:rsidRPr="00E33EB7">
        <w:rPr>
          <w:rFonts w:hint="cs"/>
          <w:cs/>
        </w:rPr>
        <w:t>ตัวอย่าง เช่น อ</w:t>
      </w:r>
      <w:r w:rsidRPr="00E33EB7">
        <w:rPr>
          <w:rFonts w:hint="cs"/>
        </w:rPr>
        <w:t xml:space="preserve">61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8)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</w:p>
    <w:p w14:paraId="0EFE8CD2" w14:textId="6E12375E" w:rsidR="00512ADE" w:rsidRPr="00E33EB7" w:rsidRDefault="00512ADE" w:rsidP="00065D04">
      <w:pPr>
        <w:pStyle w:val="3"/>
        <w:jc w:val="thaiDistribute"/>
      </w:pPr>
      <w:bookmarkStart w:id="29" w:name="_Toc109332127"/>
      <w:bookmarkStart w:id="30" w:name="_Toc109333659"/>
      <w:bookmarkStart w:id="31" w:name="_Toc109335731"/>
      <w:bookmarkStart w:id="32" w:name="_Toc112061393"/>
      <w:bookmarkStart w:id="33" w:name="_Toc112109667"/>
      <w:bookmarkStart w:id="34" w:name="_Toc113308726"/>
      <w:r w:rsidRPr="00E33EB7">
        <w:rPr>
          <w:rFonts w:hint="cs"/>
          <w:cs/>
        </w:rPr>
        <w:t>ระบบ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ระบบพัฒนาเป็น </w:t>
      </w:r>
      <w:r w:rsidRPr="00E33EB7">
        <w:rPr>
          <w:rFonts w:hint="cs"/>
          <w:bCs/>
        </w:rPr>
        <w:t>Module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ด้วย </w:t>
      </w:r>
      <w:r w:rsidRPr="00E33EB7">
        <w:rPr>
          <w:rFonts w:hint="cs"/>
          <w:bCs/>
        </w:rPr>
        <w:t>Python</w:t>
      </w:r>
      <w:r w:rsidRPr="00E33EB7">
        <w:rPr>
          <w:rFonts w:hint="cs"/>
        </w:rPr>
        <w:t>)</w:t>
      </w:r>
      <w:bookmarkEnd w:id="29"/>
      <w:bookmarkEnd w:id="30"/>
      <w:bookmarkEnd w:id="31"/>
      <w:bookmarkEnd w:id="32"/>
      <w:bookmarkEnd w:id="33"/>
      <w:bookmarkEnd w:id="34"/>
    </w:p>
    <w:p w14:paraId="4CA74B42" w14:textId="094422EA" w:rsidR="00512ADE" w:rsidRPr="00E33EB7" w:rsidRDefault="00E3499E" w:rsidP="00545450">
      <w:pPr>
        <w:pStyle w:val="35CM"/>
        <w:numPr>
          <w:ilvl w:val="0"/>
          <w:numId w:val="21"/>
        </w:numPr>
      </w:pPr>
      <w:r w:rsidRPr="00E33EB7">
        <w:rPr>
          <w:rFonts w:hint="cs"/>
          <w:cs/>
        </w:rPr>
        <w:t>ระบบ</w:t>
      </w:r>
      <w:r w:rsidR="00512ADE" w:rsidRPr="00E33EB7">
        <w:rPr>
          <w:rFonts w:hint="cs"/>
          <w:cs/>
        </w:rPr>
        <w:t>สามารถ</w:t>
      </w:r>
      <w:r w:rsidRPr="00E33EB7">
        <w:rPr>
          <w:rFonts w:hint="cs"/>
          <w:cs/>
        </w:rPr>
        <w:t>จับ</w:t>
      </w:r>
      <w:r w:rsidR="00512ADE" w:rsidRPr="00E33EB7">
        <w:rPr>
          <w:rFonts w:hint="cs"/>
          <w:cs/>
        </w:rPr>
        <w:t>ภาพหน้าจอไลฟ์สดได้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iCs/>
        </w:rPr>
        <w:t>3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cs/>
        </w:rPr>
        <w:t>ร้านค้ามีร้านค้า</w:t>
      </w:r>
    </w:p>
    <w:p w14:paraId="28D638FD" w14:textId="2F286913" w:rsidR="00E3499E" w:rsidRPr="00852429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  <w:i/>
        </w:rPr>
      </w:pPr>
      <w:r w:rsidRPr="00E33EB7">
        <w:rPr>
          <w:rFonts w:hint="cs"/>
        </w:rPr>
        <w:t xml:space="preserve">                         -  </w:t>
      </w:r>
      <w:r w:rsidR="00852429" w:rsidRPr="00852429">
        <w:t>FIRST SHOP V2</w:t>
      </w:r>
    </w:p>
    <w:p w14:paraId="551CB811" w14:textId="64B0FDB9" w:rsidR="00852429" w:rsidRDefault="00E3499E" w:rsidP="00852429">
      <w:pPr>
        <w:rPr>
          <w:rFonts w:eastAsia="Times New Roman" w:cs="Noto Sans"/>
          <w:sz w:val="24"/>
          <w:szCs w:val="24"/>
        </w:rPr>
      </w:pPr>
      <w:bookmarkStart w:id="35" w:name="_Toc109332130"/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</w:t>
      </w:r>
      <w:r w:rsidR="00852429">
        <w:rPr>
          <w:cs/>
        </w:rPr>
        <w:tab/>
      </w:r>
      <w:r w:rsidR="00852429">
        <w:rPr>
          <w:cs/>
        </w:rPr>
        <w:tab/>
      </w:r>
      <w:r w:rsidRPr="00E33EB7">
        <w:rPr>
          <w:rFonts w:hint="cs"/>
        </w:rPr>
        <w:t xml:space="preserve"> </w:t>
      </w:r>
      <w:r w:rsidR="00852429">
        <w:rPr>
          <w:cs/>
        </w:rPr>
        <w:tab/>
      </w:r>
      <w:r w:rsidRPr="00E33EB7">
        <w:rPr>
          <w:rFonts w:hint="cs"/>
        </w:rPr>
        <w:t xml:space="preserve">-  </w:t>
      </w:r>
      <w:bookmarkEnd w:id="35"/>
      <w:r w:rsidR="00852429" w:rsidRPr="00852429">
        <w:rPr>
          <w:rFonts w:ascii="TH Sarabun New" w:hAnsi="TH Sarabun New" w:cs="TH Sarabun New"/>
        </w:rPr>
        <w:t xml:space="preserve">KANYA SHOP </w:t>
      </w:r>
      <w:r w:rsidR="00852429" w:rsidRPr="00852429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E33EB7" w:rsidRDefault="00E3499E" w:rsidP="00852429">
      <w:pPr>
        <w:pStyle w:val="4"/>
        <w:numPr>
          <w:ilvl w:val="0"/>
          <w:numId w:val="0"/>
        </w:numPr>
        <w:ind w:left="2064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-  </w:t>
      </w:r>
      <w:r w:rsidR="00852429" w:rsidRPr="00852429">
        <w:rPr>
          <w:cs/>
        </w:rPr>
        <w:t>มหัศจรรย์"วันของ</w:t>
      </w:r>
      <w:r w:rsidR="00852429" w:rsidRPr="00852429">
        <w:t>AuuM</w:t>
      </w:r>
    </w:p>
    <w:p w14:paraId="7C2A6080" w14:textId="4A4A3EDD" w:rsidR="00E3499E" w:rsidRPr="00E33EB7" w:rsidRDefault="00E3499E" w:rsidP="00D04F78">
      <w:pPr>
        <w:pStyle w:val="35CM"/>
        <w:numPr>
          <w:ilvl w:val="0"/>
          <w:numId w:val="21"/>
        </w:numPr>
        <w:jc w:val="thaiDistribute"/>
      </w:pPr>
      <w:r w:rsidRPr="00E33EB7">
        <w:rPr>
          <w:rFonts w:hint="cs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E33EB7">
        <w:rPr>
          <w:rFonts w:hint="cs"/>
          <w:cs/>
        </w:rPr>
        <w:t xml:space="preserve">ะนำไปแสดงในแต่พื้นที่แสดงผลแต่ละพื้นที่ใน </w:t>
      </w:r>
      <w:r w:rsidR="00B228BF" w:rsidRPr="00E33EB7">
        <w:rPr>
          <w:rFonts w:hint="cs"/>
          <w:bCs/>
          <w:iCs/>
        </w:rPr>
        <w:t>Desktop Application</w:t>
      </w:r>
      <w:r w:rsidR="00B228BF" w:rsidRPr="00E33EB7">
        <w:rPr>
          <w:rFonts w:hint="cs"/>
          <w:bCs/>
          <w:iCs/>
          <w:cs/>
        </w:rPr>
        <w:t xml:space="preserve"> </w:t>
      </w:r>
      <w:r w:rsidR="00B228BF" w:rsidRPr="00E33EB7">
        <w:rPr>
          <w:rFonts w:hint="cs"/>
          <w:b/>
          <w:i/>
          <w:cs/>
        </w:rPr>
        <w:t>ของผู้ดูแลระบบ</w:t>
      </w:r>
      <w:r w:rsidR="00B228BF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iCs/>
        </w:rPr>
        <w:t>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</w:p>
    <w:p w14:paraId="48D48368" w14:textId="77777777" w:rsidR="00E3499E" w:rsidRPr="00E33EB7" w:rsidRDefault="00E3499E" w:rsidP="00065D04">
      <w:pPr>
        <w:pStyle w:val="4"/>
        <w:numPr>
          <w:ilvl w:val="0"/>
          <w:numId w:val="0"/>
        </w:numPr>
        <w:ind w:left="1746" w:firstLine="1134"/>
        <w:jc w:val="thaiDistribute"/>
        <w:rPr>
          <w:i/>
        </w:rPr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ของฝากใต้ขายส่งราคาถูก</w:t>
      </w:r>
    </w:p>
    <w:p w14:paraId="1BC2177B" w14:textId="77777777" w:rsidR="00E3499E" w:rsidRPr="00E33EB7" w:rsidRDefault="00E3499E" w:rsidP="00065D04">
      <w:pPr>
        <w:pStyle w:val="4"/>
        <w:numPr>
          <w:ilvl w:val="0"/>
          <w:numId w:val="0"/>
        </w:numPr>
        <w:ind w:left="2064"/>
        <w:jc w:val="thaiDistribute"/>
        <w:rPr>
          <w:i/>
        </w:rPr>
      </w:pPr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 -  </w:t>
      </w:r>
      <w:r w:rsidRPr="00E33EB7">
        <w:rPr>
          <w:rFonts w:hint="cs"/>
          <w:cs/>
        </w:rPr>
        <w:t>ร้านปีรันย่า บิวตี้ ช๊อป</w:t>
      </w:r>
    </w:p>
    <w:p w14:paraId="19A0CC91" w14:textId="7971CDB0" w:rsidR="00E3499E" w:rsidRPr="00E33EB7" w:rsidRDefault="00E3499E" w:rsidP="00065D04">
      <w:pPr>
        <w:pStyle w:val="33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          -  Aoom shop live v2</w:t>
      </w:r>
    </w:p>
    <w:p w14:paraId="2657EB19" w14:textId="1A833583" w:rsidR="00512ADE" w:rsidRPr="00E33EB7" w:rsidRDefault="00512ADE" w:rsidP="00545450">
      <w:pPr>
        <w:pStyle w:val="35CM"/>
      </w:pPr>
      <w:r w:rsidRPr="00E33EB7">
        <w:rPr>
          <w:rFonts w:hint="cs"/>
          <w:cs/>
        </w:rPr>
        <w:t>ระบบสามารถตรวจจับกรอบของตัวอักษร</w:t>
      </w:r>
      <w:r w:rsidR="00CF3608" w:rsidRPr="00E33EB7">
        <w:rPr>
          <w:rFonts w:hint="cs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E33EB7">
        <w:rPr>
          <w:rFonts w:hint="cs"/>
          <w:cs/>
        </w:rPr>
        <w:t>จากไลฟ์สดได้</w:t>
      </w:r>
      <w:r w:rsidRPr="00E33EB7">
        <w:rPr>
          <w:rFonts w:hint="cs"/>
          <w:cs/>
        </w:rPr>
        <w:t>โดยที่ขนาดไม่เล็กเกินไป</w:t>
      </w:r>
    </w:p>
    <w:p w14:paraId="15E2F7C6" w14:textId="1E84BECA" w:rsidR="00512ADE" w:rsidRPr="00E33EB7" w:rsidRDefault="00512ADE" w:rsidP="00545450">
      <w:pPr>
        <w:pStyle w:val="35CM"/>
        <w:rPr>
          <w:i/>
        </w:rPr>
      </w:pPr>
      <w:bookmarkStart w:id="36" w:name="_Toc109332133"/>
      <w:r w:rsidRPr="00E33EB7">
        <w:rPr>
          <w:rFonts w:hint="cs"/>
          <w:cs/>
        </w:rPr>
        <w:t>ระบบสามารถตัดบรรทัดของข้อมูลในกรอบที่ตรวจจับมาได้</w:t>
      </w:r>
      <w:bookmarkEnd w:id="36"/>
    </w:p>
    <w:p w14:paraId="3A71A958" w14:textId="77777777" w:rsidR="00065D04" w:rsidRPr="00E33EB7" w:rsidRDefault="00CF3608" w:rsidP="00545450">
      <w:pPr>
        <w:pStyle w:val="35CM"/>
        <w:rPr>
          <w:i/>
        </w:rPr>
      </w:pPr>
      <w:r w:rsidRPr="00E33EB7">
        <w:rPr>
          <w:rFonts w:hint="cs"/>
          <w:cs/>
        </w:rPr>
        <w:t xml:space="preserve">ระบบลบข้อมูลสินค้าของร้านค้าที่มีสถานะ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37" w:name="_Toc109332134"/>
    </w:p>
    <w:p w14:paraId="3CE43A57" w14:textId="33D2D63D" w:rsidR="00415DE5" w:rsidRPr="00E33EB7" w:rsidRDefault="00512ADE" w:rsidP="00545450">
      <w:pPr>
        <w:pStyle w:val="35CM"/>
        <w:rPr>
          <w:i/>
        </w:rPr>
      </w:pPr>
      <w:r w:rsidRPr="00E33EB7">
        <w:rPr>
          <w:rFonts w:hint="cs"/>
          <w:cs/>
        </w:rPr>
        <w:t>ระบบสามารถแยก</w:t>
      </w:r>
      <w:r w:rsidR="00415DE5" w:rsidRPr="00E33EB7">
        <w:rPr>
          <w:rFonts w:hint="cs"/>
          <w:cs/>
        </w:rPr>
        <w:t>ข้อมูลที่แปลงจากภาพเป็นตัวอักษร</w:t>
      </w:r>
      <w:r w:rsidR="0081036A" w:rsidRPr="00E33EB7">
        <w:rPr>
          <w:rFonts w:hint="cs"/>
          <w:cs/>
        </w:rPr>
        <w:t>ได้โดยรายการที่ปรากฏในไลฟ์สด</w:t>
      </w:r>
      <w:r w:rsidR="0081036A" w:rsidRPr="00E33EB7">
        <w:rPr>
          <w:rFonts w:hint="cs"/>
        </w:rPr>
        <w:t xml:space="preserve"> </w:t>
      </w:r>
      <w:r w:rsidR="00415DE5" w:rsidRPr="00E33EB7">
        <w:rPr>
          <w:rFonts w:hint="cs"/>
          <w:i/>
          <w:cs/>
        </w:rPr>
        <w:t>ประกอบด้วย</w:t>
      </w:r>
    </w:p>
    <w:p w14:paraId="171165C3" w14:textId="7883B346" w:rsidR="00415DE5" w:rsidRPr="00E33EB7" w:rsidRDefault="00512ADE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</w:t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</w:rPr>
        <w:t>-</w:t>
      </w:r>
      <w:r w:rsidR="00415DE5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รหัสสินค้า </w:t>
      </w:r>
    </w:p>
    <w:p w14:paraId="29360ED1" w14:textId="515CD3E2" w:rsidR="00415DE5" w:rsidRPr="00E33EB7" w:rsidRDefault="00415DE5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512ADE" w:rsidRPr="00E33EB7">
        <w:rPr>
          <w:rFonts w:hint="cs"/>
          <w:cs/>
        </w:rPr>
        <w:t xml:space="preserve">ชื่อสินค้า </w:t>
      </w:r>
    </w:p>
    <w:p w14:paraId="41E6CDAA" w14:textId="47FCEB79" w:rsidR="00AC12D5" w:rsidRPr="00E33EB7" w:rsidRDefault="00415DE5" w:rsidP="00545450">
      <w:pPr>
        <w:pStyle w:val="35CM"/>
        <w:numPr>
          <w:ilvl w:val="0"/>
          <w:numId w:val="0"/>
        </w:numPr>
        <w:ind w:left="2880"/>
        <w:rPr>
          <w:i/>
        </w:rPr>
      </w:pPr>
      <w:r w:rsidRPr="00E33EB7">
        <w:rPr>
          <w:rFonts w:hint="cs"/>
        </w:rPr>
        <w:t xml:space="preserve">-  </w:t>
      </w:r>
      <w:r w:rsidR="00512ADE" w:rsidRPr="00E33EB7">
        <w:rPr>
          <w:rFonts w:hint="cs"/>
          <w:cs/>
        </w:rPr>
        <w:t>ราคาสินค้า</w:t>
      </w:r>
      <w:bookmarkEnd w:id="37"/>
      <w:r w:rsidR="000E4DC7" w:rsidRPr="00E33EB7">
        <w:rPr>
          <w:rFonts w:hint="cs"/>
          <w:cs/>
        </w:rPr>
        <w:t xml:space="preserve"> </w:t>
      </w:r>
    </w:p>
    <w:p w14:paraId="0D1135F8" w14:textId="026C696A" w:rsidR="00AC12D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</w:t>
      </w:r>
      <w:r w:rsidR="00EA46F8" w:rsidRPr="00E33EB7">
        <w:rPr>
          <w:rFonts w:hint="cs"/>
          <w:cs/>
        </w:rPr>
        <w:t>ป</w:t>
      </w:r>
      <w:r w:rsidR="00EA46F8" w:rsidRPr="00E33EB7">
        <w:rPr>
          <w:rFonts w:hint="cs"/>
        </w:rPr>
        <w:t xml:space="preserve">29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 xml:space="preserve"> </w:t>
      </w:r>
      <w:r w:rsidR="00EA46F8" w:rsidRPr="00E33EB7">
        <w:rPr>
          <w:rFonts w:hint="cs"/>
          <w:cs/>
        </w:rPr>
        <w:t>ดีท็อกญี่ปุ่น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</w:t>
      </w:r>
      <w:r w:rsidR="00EA46F8" w:rsidRPr="00E33EB7">
        <w:rPr>
          <w:rFonts w:hint="cs"/>
          <w:szCs w:val="40"/>
        </w:rPr>
        <w:t>39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คือราคาสินค้า</w:t>
      </w:r>
    </w:p>
    <w:p w14:paraId="64213BD4" w14:textId="6663D9B6" w:rsidR="00302437" w:rsidRPr="00E33EB7" w:rsidRDefault="00647FB6" w:rsidP="00545450">
      <w:pPr>
        <w:pStyle w:val="afff"/>
      </w:pPr>
      <w:r>
        <w:t xml:space="preserve">            </w:t>
      </w:r>
      <w:r w:rsidR="00EA46F8" w:rsidRPr="00E33EB7">
        <w:rPr>
          <w:rFonts w:hint="cs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ADC" w14:textId="4F431FA8" w:rsidR="00065D04" w:rsidRPr="00E33EB7" w:rsidRDefault="00302437" w:rsidP="00111B83">
      <w:pPr>
        <w:pStyle w:val="a9"/>
        <w:rPr>
          <w:cs/>
        </w:rPr>
      </w:pPr>
      <w:bookmarkStart w:id="38" w:name="_Toc113109244"/>
      <w:r w:rsidRPr="00647FB6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Pr="00E33EB7">
        <w:rPr>
          <w:rFonts w:hint="cs"/>
          <w:cs/>
        </w:rPr>
        <w:t xml:space="preserve"> ตัวอย่างข้อมูลที่นำมาแยก</w:t>
      </w:r>
      <w:bookmarkEnd w:id="38"/>
    </w:p>
    <w:p w14:paraId="4E999D64" w14:textId="313F3C0B" w:rsidR="00512ADE" w:rsidRPr="00E33EB7" w:rsidRDefault="00512ADE" w:rsidP="00545450">
      <w:pPr>
        <w:pStyle w:val="35CM"/>
        <w:rPr>
          <w:i/>
        </w:rPr>
      </w:pPr>
      <w:bookmarkStart w:id="39" w:name="_Toc109332135"/>
      <w:r w:rsidRPr="00E33EB7">
        <w:rPr>
          <w:rFonts w:hint="cs"/>
          <w:cs/>
        </w:rPr>
        <w:lastRenderedPageBreak/>
        <w:t>ระบบสามารถนำข้อมูลไปจัดเก็บในฐานข้อมูลได้</w:t>
      </w:r>
      <w:bookmarkEnd w:id="39"/>
      <w:r w:rsidR="0081036A" w:rsidRPr="00E33EB7">
        <w:rPr>
          <w:rFonts w:hint="cs"/>
          <w:cs/>
        </w:rPr>
        <w:t>โดยรายการที่ปรากฏในไลฟ์สด</w:t>
      </w:r>
      <w:r w:rsidR="001D60DD" w:rsidRPr="00E33EB7">
        <w:rPr>
          <w:rFonts w:hint="cs"/>
          <w:i/>
          <w:cs/>
        </w:rPr>
        <w:t>ประกอบด้วย</w:t>
      </w:r>
    </w:p>
    <w:p w14:paraId="766363E2" w14:textId="256B07B3" w:rsidR="0094061D" w:rsidRPr="00E33EB7" w:rsidRDefault="0094061D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ชื่อร้านค้า </w:t>
      </w:r>
    </w:p>
    <w:p w14:paraId="2FB0F1F1" w14:textId="161330E7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323E73C2" w14:textId="7947BD58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20EBAA37" w14:textId="5037D859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7CECD08C" w14:textId="46FB17C2" w:rsidR="00104E76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29CB5122" w14:textId="30BB741D" w:rsidR="006B4A51" w:rsidRPr="00E33EB7" w:rsidRDefault="006B4A51" w:rsidP="006B4A51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3EB673A" w14:textId="1281D2C6" w:rsidR="00104E76" w:rsidRPr="00E33EB7" w:rsidRDefault="00104E76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ของฝากใต้ขายส่งราคาถูก คือชื่อร้าน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มม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เม็ดมะม่วงหัก คือชื่อสินค้า</w:t>
      </w:r>
      <w:r w:rsidRPr="00E33EB7">
        <w:rPr>
          <w:rFonts w:hint="cs"/>
        </w:rPr>
        <w:t>,89</w:t>
      </w:r>
      <w:r w:rsidRPr="00E33EB7">
        <w:rPr>
          <w:rFonts w:hint="cs"/>
          <w:cs/>
        </w:rPr>
        <w:t>บ คือราคาสินค้า</w:t>
      </w:r>
      <w:r w:rsidR="006B4A51">
        <w:t xml:space="preserve">,14/06/2022 14:30 </w:t>
      </w:r>
      <w:r w:rsidR="006B4A51">
        <w:rPr>
          <w:rFonts w:hint="cs"/>
          <w:cs/>
        </w:rPr>
        <w:t xml:space="preserve">คือ วันเวลาที่ </w:t>
      </w:r>
      <w:r w:rsidR="006B4A51">
        <w:t xml:space="preserve">capture </w:t>
      </w:r>
      <w:r w:rsidR="006B4A51">
        <w:rPr>
          <w:rFonts w:hint="cs"/>
          <w:cs/>
        </w:rPr>
        <w:t>รูปภาพ</w:t>
      </w:r>
    </w:p>
    <w:p w14:paraId="36A970DC" w14:textId="26A0EA33" w:rsidR="00392043" w:rsidRPr="00E33EB7" w:rsidRDefault="00512ADE" w:rsidP="00545450">
      <w:pPr>
        <w:pStyle w:val="35CM"/>
        <w:rPr>
          <w:i/>
        </w:rPr>
      </w:pPr>
      <w:bookmarkStart w:id="40" w:name="_Toc109332136"/>
      <w:r w:rsidRPr="00E33EB7">
        <w:rPr>
          <w:rFonts w:hint="cs"/>
          <w:cs/>
        </w:rPr>
        <w:t>ระบบจะทำงานแบบ</w:t>
      </w:r>
      <w:r w:rsidRPr="00E33EB7">
        <w:rPr>
          <w:rFonts w:hint="cs"/>
        </w:rPr>
        <w:t xml:space="preserve"> real-time</w:t>
      </w:r>
      <w:bookmarkEnd w:id="40"/>
      <w:r w:rsidR="00B2778E" w:rsidRPr="00E33EB7">
        <w:rPr>
          <w:rFonts w:hint="cs"/>
          <w:cs/>
        </w:rPr>
        <w:t xml:space="preserve"> เป็น </w:t>
      </w:r>
      <w:r w:rsidR="009868D4" w:rsidRPr="00E33EB7">
        <w:rPr>
          <w:rFonts w:hint="cs"/>
        </w:rPr>
        <w:t>D</w:t>
      </w:r>
      <w:r w:rsidR="00B2778E" w:rsidRPr="00E33EB7">
        <w:rPr>
          <w:rFonts w:hint="cs"/>
        </w:rPr>
        <w:t xml:space="preserve">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>Firebase</w:t>
      </w:r>
    </w:p>
    <w:p w14:paraId="526AB3C0" w14:textId="6A886520" w:rsidR="00545450" w:rsidRPr="00CC07CF" w:rsidRDefault="00545450" w:rsidP="00545450">
      <w:pPr>
        <w:pStyle w:val="35CM"/>
      </w:pPr>
      <w:r w:rsidRPr="00CC07CF">
        <w:rPr>
          <w:rFonts w:hint="cs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CC07CF">
        <w:rPr>
          <w:rFonts w:hint="cs"/>
        </w:rPr>
        <w:t xml:space="preserve">OCR(Optical Character Recognition) </w:t>
      </w:r>
      <w:r w:rsidRPr="00CC07CF">
        <w:rPr>
          <w:rFonts w:hint="cs"/>
          <w:cs/>
        </w:rPr>
        <w:t>โดยวัดด้วย</w:t>
      </w:r>
      <w:r w:rsidRPr="00CC07CF">
        <w:rPr>
          <w:rFonts w:hint="cs"/>
        </w:rPr>
        <w:t xml:space="preserve"> CER</w:t>
      </w:r>
    </w:p>
    <w:p w14:paraId="7FB0FDD1" w14:textId="56C1E5DD" w:rsidR="00545450" w:rsidRPr="00CC07CF" w:rsidRDefault="00545450" w:rsidP="00545450">
      <w:pPr>
        <w:pStyle w:val="35CM"/>
        <w:numPr>
          <w:ilvl w:val="0"/>
          <w:numId w:val="0"/>
        </w:numPr>
      </w:pPr>
      <w:r w:rsidRPr="00CC07CF">
        <w:rPr>
          <w:rFonts w:hint="cs"/>
        </w:rPr>
        <w:t>(character error rate)</w:t>
      </w:r>
    </w:p>
    <w:p w14:paraId="5EF386E2" w14:textId="179928AF" w:rsidR="00EF1705" w:rsidRPr="00CC07CF" w:rsidRDefault="00EF1705" w:rsidP="00545450">
      <w:pPr>
        <w:pStyle w:val="35CM"/>
      </w:pPr>
      <w:r w:rsidRPr="00CC07CF">
        <w:rPr>
          <w:rFonts w:hint="cs"/>
          <w:cs/>
        </w:rPr>
        <w:t>ระบบสามารถแจ้งเตือนผู้ใช้งานได้</w:t>
      </w:r>
      <w:r w:rsidR="00104E76" w:rsidRPr="00CC07CF">
        <w:rPr>
          <w:rFonts w:hint="cs"/>
          <w:cs/>
        </w:rPr>
        <w:t xml:space="preserve"> </w:t>
      </w:r>
      <w:r w:rsidRPr="00CC07CF">
        <w:rPr>
          <w:rFonts w:hint="cs"/>
          <w:cs/>
        </w:rPr>
        <w:t xml:space="preserve">เมื่อมีร้านค้าที่มีสถานะ </w:t>
      </w:r>
      <w:r w:rsidRPr="00CC07CF">
        <w:rPr>
          <w:rFonts w:hint="cs"/>
        </w:rPr>
        <w:t>online</w:t>
      </w:r>
    </w:p>
    <w:p w14:paraId="03BC02FA" w14:textId="292A8315" w:rsidR="00121F41" w:rsidRPr="00E33EB7" w:rsidRDefault="00B2778E" w:rsidP="00545450">
      <w:pPr>
        <w:pStyle w:val="35CM"/>
        <w:rPr>
          <w:bdr w:val="single" w:sz="4" w:space="0" w:color="auto"/>
        </w:rPr>
      </w:pPr>
      <w:r w:rsidRPr="00E33EB7">
        <w:rPr>
          <w:rFonts w:hint="cs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E33EB7">
        <w:rPr>
          <w:rFonts w:hint="cs"/>
          <w:cs/>
        </w:rPr>
        <w:t xml:space="preserve">และแจ้งเตือนไปยัง </w:t>
      </w:r>
      <w:r w:rsidR="00392043" w:rsidRPr="00E33EB7">
        <w:rPr>
          <w:rFonts w:hint="cs"/>
          <w:bCs/>
        </w:rPr>
        <w:t>Mobile Application</w:t>
      </w:r>
      <w:r w:rsidR="00392043" w:rsidRPr="00E33EB7">
        <w:rPr>
          <w:rFonts w:hint="cs"/>
          <w:cs/>
        </w:rPr>
        <w:t xml:space="preserve"> ผุ้ใช้งาน</w:t>
      </w:r>
      <w:r w:rsidRPr="00E33EB7">
        <w:rPr>
          <w:rFonts w:hint="cs"/>
          <w:cs/>
        </w:rPr>
        <w:t>ได้</w:t>
      </w:r>
      <w:r w:rsidR="00392043" w:rsidRPr="00E33EB7">
        <w:rPr>
          <w:rFonts w:hint="cs"/>
          <w:cs/>
        </w:rPr>
        <w:t xml:space="preserve"> </w:t>
      </w:r>
    </w:p>
    <w:p w14:paraId="286C61D7" w14:textId="45F45F9D" w:rsidR="006E76BC" w:rsidRPr="00E33EB7" w:rsidRDefault="006E76BC" w:rsidP="00545450">
      <w:pPr>
        <w:pStyle w:val="35CM"/>
      </w:pPr>
      <w:r w:rsidRPr="00E33EB7">
        <w:rPr>
          <w:rFonts w:hint="cs"/>
          <w:cs/>
        </w:rPr>
        <w:t>ระบบไม่สามารถ</w:t>
      </w:r>
      <w:r w:rsidR="00305FC2" w:rsidRPr="00E33EB7">
        <w:rPr>
          <w:rFonts w:hint="cs"/>
          <w:cs/>
        </w:rPr>
        <w:t>ตรวจจับไลฟ์สดที่ไม่มีกรอบข้อความได้</w:t>
      </w:r>
    </w:p>
    <w:p w14:paraId="70B9DAA2" w14:textId="4ABB8799" w:rsidR="005103A9" w:rsidRPr="00E33EB7" w:rsidRDefault="00305FC2" w:rsidP="00545450">
      <w:pPr>
        <w:pStyle w:val="35CM"/>
      </w:pPr>
      <w:r w:rsidRPr="00E33EB7">
        <w:rPr>
          <w:rFonts w:hint="cs"/>
          <w:cs/>
        </w:rPr>
        <w:t>ระบบไม่สามรถตรวจจับกรอบ</w:t>
      </w:r>
      <w:r w:rsidR="0012523E" w:rsidRPr="00E33EB7">
        <w:rPr>
          <w:rFonts w:hint="cs"/>
          <w:cs/>
        </w:rPr>
        <w:t>ตัวอักษร</w:t>
      </w:r>
      <w:r w:rsidRPr="00E33EB7">
        <w:rPr>
          <w:rFonts w:hint="cs"/>
          <w:cs/>
        </w:rPr>
        <w:t>และตัวอักษรที่มีสีเหมือนกันได้</w:t>
      </w:r>
    </w:p>
    <w:p w14:paraId="0D3C676D" w14:textId="36882B56" w:rsidR="005A71BC" w:rsidRPr="00E33EB7" w:rsidRDefault="000C1169" w:rsidP="00065D04">
      <w:pPr>
        <w:pStyle w:val="2"/>
        <w:jc w:val="thaiDistribute"/>
      </w:pPr>
      <w:bookmarkStart w:id="41" w:name="_Toc112109668"/>
      <w:bookmarkStart w:id="42" w:name="_Toc113308727"/>
      <w:r w:rsidRPr="00E33EB7">
        <w:rPr>
          <w:rFonts w:hint="cs"/>
          <w:cs/>
        </w:rPr>
        <w:lastRenderedPageBreak/>
        <w:t>ภาพรว</w:t>
      </w:r>
      <w:r w:rsidR="006F3DCB" w:rsidRPr="00E33EB7">
        <w:rPr>
          <w:rFonts w:hint="cs"/>
          <w:cs/>
        </w:rPr>
        <w:t>มของระบบ</w:t>
      </w:r>
      <w:bookmarkEnd w:id="41"/>
      <w:bookmarkEnd w:id="42"/>
    </w:p>
    <w:p w14:paraId="3C5FF203" w14:textId="78B03904" w:rsidR="00714C43" w:rsidRPr="00E33EB7" w:rsidRDefault="000457C7" w:rsidP="00065D04">
      <w:pPr>
        <w:keepNext/>
        <w:jc w:val="thaiDistribute"/>
        <w:rPr>
          <w:cs/>
        </w:rPr>
      </w:pPr>
      <w:r w:rsidRPr="00E33EB7">
        <w:rPr>
          <w:rFonts w:hint="cs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74C3" w14:textId="308EACF0" w:rsidR="00A87AA6" w:rsidRPr="00CC07CF" w:rsidRDefault="00CC07CF" w:rsidP="00111B83">
      <w:pPr>
        <w:pStyle w:val="a9"/>
      </w:pPr>
      <w:bookmarkStart w:id="43" w:name="_Toc112109692"/>
      <w:bookmarkStart w:id="44" w:name="_Toc112110093"/>
      <w:bookmarkStart w:id="45" w:name="_Toc113109245"/>
      <w:r>
        <w:rPr>
          <w:rFonts w:hint="cs"/>
          <w:cs/>
        </w:rPr>
        <w:t xml:space="preserve">       </w:t>
      </w:r>
      <w:r w:rsidR="00714C43" w:rsidRPr="00CC07CF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EB5375" w:rsidRPr="00CC07CF">
        <w:rPr>
          <w:rFonts w:hint="cs"/>
        </w:rPr>
        <w:t xml:space="preserve"> </w:t>
      </w:r>
      <w:r w:rsidR="00EB5375" w:rsidRPr="00CC07CF">
        <w:rPr>
          <w:rFonts w:hint="cs"/>
          <w:cs/>
        </w:rPr>
        <w:t>ภาพรวมของระบบ</w:t>
      </w:r>
      <w:bookmarkEnd w:id="43"/>
      <w:bookmarkEnd w:id="44"/>
      <w:bookmarkEnd w:id="45"/>
    </w:p>
    <w:p w14:paraId="6F4299BA" w14:textId="39CECE7C" w:rsidR="00A87AA6" w:rsidRPr="00E33EB7" w:rsidRDefault="00DF6D24" w:rsidP="00CC07CF">
      <w:pPr>
        <w:pStyle w:val="3"/>
        <w:numPr>
          <w:ilvl w:val="0"/>
          <w:numId w:val="0"/>
        </w:numPr>
      </w:pPr>
      <w:bookmarkStart w:id="46" w:name="_Toc112109669"/>
      <w:bookmarkStart w:id="47" w:name="_Toc113308728"/>
      <w:r w:rsidRPr="00E33EB7">
        <w:rPr>
          <w:rFonts w:hint="cs"/>
          <w:cs/>
        </w:rPr>
        <w:t>จากภาพรวมระบบ</w:t>
      </w:r>
      <w:bookmarkEnd w:id="46"/>
      <w:r w:rsidRPr="00E33EB7">
        <w:rPr>
          <w:rFonts w:hint="cs"/>
          <w:cs/>
        </w:rPr>
        <w:t>จะการทำงานดังนี้</w:t>
      </w:r>
      <w:bookmarkEnd w:id="47"/>
    </w:p>
    <w:p w14:paraId="48B89542" w14:textId="6E9350C1" w:rsidR="00B2778E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color w:val="DCDDDE"/>
          <w:shd w:val="clear" w:color="auto" w:fill="36393F"/>
        </w:rPr>
      </w:pPr>
      <w:r w:rsidRPr="00E33EB7">
        <w:rPr>
          <w:rFonts w:hint="cs"/>
        </w:rPr>
        <w:t>1.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ผู้ดูแลระบบต้องทำการเลือกร้านค้าที่ต้องการจำนวน </w:t>
      </w:r>
      <w:r w:rsidR="00B2778E" w:rsidRPr="00E33EB7">
        <w:rPr>
          <w:rFonts w:hint="cs"/>
        </w:rPr>
        <w:t xml:space="preserve">3 </w:t>
      </w:r>
      <w:r w:rsidR="00B2778E" w:rsidRPr="00E33EB7">
        <w:rPr>
          <w:rFonts w:hint="cs"/>
          <w:cs/>
        </w:rPr>
        <w:t xml:space="preserve">ร้านค้า ในโปรแกรมที่พัฒนาด้วย </w:t>
      </w:r>
      <w:r w:rsidR="00B2778E" w:rsidRPr="00E33EB7">
        <w:rPr>
          <w:rFonts w:hint="cs"/>
        </w:rPr>
        <w:t xml:space="preserve">python </w:t>
      </w:r>
      <w:r w:rsidR="00B2778E" w:rsidRPr="00E33EB7">
        <w:rPr>
          <w:rFonts w:hint="cs"/>
          <w:cs/>
        </w:rPr>
        <w:t>ที่ปุ่ม“</w:t>
      </w:r>
      <w:r w:rsidR="00B2778E" w:rsidRPr="00E33EB7">
        <w:rPr>
          <w:rFonts w:hint="cs"/>
        </w:rPr>
        <w:t>capture”</w:t>
      </w:r>
      <w:r w:rsidR="00B2778E" w:rsidRPr="00E33EB7">
        <w:rPr>
          <w:rFonts w:hint="cs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E33EB7">
        <w:rPr>
          <w:rFonts w:hint="cs"/>
        </w:rPr>
        <w:t xml:space="preserve">clear” </w:t>
      </w:r>
      <w:r w:rsidR="00B2778E" w:rsidRPr="00E33EB7">
        <w:rPr>
          <w:rFonts w:hint="cs"/>
          <w:cs/>
        </w:rPr>
        <w:t>เพื่อลบร้านค้าที่ต้องการได้</w:t>
      </w:r>
    </w:p>
    <w:p w14:paraId="699168E4" w14:textId="28B940FE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2.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E33EB7">
        <w:rPr>
          <w:rFonts w:hint="cs"/>
        </w:rPr>
        <w:t>Y</w:t>
      </w:r>
      <w:r w:rsidR="00B2778E" w:rsidRPr="00E33EB7">
        <w:rPr>
          <w:rFonts w:hint="cs"/>
        </w:rPr>
        <w:t xml:space="preserve">olov5 </w:t>
      </w:r>
      <w:r w:rsidR="00B2778E" w:rsidRPr="00E33EB7">
        <w:rPr>
          <w:rFonts w:hint="cs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E33EB7">
        <w:rPr>
          <w:rFonts w:hint="cs"/>
        </w:rPr>
        <w:t xml:space="preserve">pixel </w:t>
      </w:r>
      <w:r w:rsidR="00B2778E" w:rsidRPr="00E33EB7">
        <w:rPr>
          <w:rFonts w:hint="cs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  <w:cs/>
        </w:rPr>
      </w:pPr>
      <w:r w:rsidRPr="00E33EB7">
        <w:rPr>
          <w:rFonts w:hint="cs"/>
        </w:rPr>
        <w:t>3.</w:t>
      </w:r>
      <w:r w:rsidR="002035BE" w:rsidRPr="00E33EB7">
        <w:rPr>
          <w:rFonts w:hint="cs"/>
        </w:rPr>
        <w:t xml:space="preserve"> </w:t>
      </w:r>
      <w:r w:rsidR="00A87AA6" w:rsidRPr="00E33EB7">
        <w:rPr>
          <w:rFonts w:hint="cs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E33EB7">
        <w:rPr>
          <w:rFonts w:hint="cs"/>
          <w:noProof/>
        </w:rPr>
        <w:t xml:space="preserve"> </w:t>
      </w:r>
      <w:r w:rsidR="00A87AA6" w:rsidRPr="00E33EB7">
        <w:rPr>
          <w:rFonts w:hint="cs"/>
          <w:noProof/>
          <w:cs/>
        </w:rPr>
        <w:t>เป็นชุดข้อมูลที่ เป็นตัวอักษร</w:t>
      </w:r>
      <w:r w:rsidR="00B2778E" w:rsidRPr="00E33EB7">
        <w:rPr>
          <w:rFonts w:hint="cs"/>
          <w:noProof/>
          <w:cs/>
        </w:rPr>
        <w:t xml:space="preserve"> โดยใช้ </w:t>
      </w:r>
      <w:r w:rsidR="00B2778E" w:rsidRPr="00E33EB7">
        <w:rPr>
          <w:rFonts w:hint="cs"/>
        </w:rPr>
        <w:t xml:space="preserve">Tesseract </w:t>
      </w:r>
      <w:r w:rsidR="00B2778E" w:rsidRPr="00E33EB7">
        <w:rPr>
          <w:rFonts w:hint="cs"/>
          <w:cs/>
        </w:rPr>
        <w:t>ในการแปลง</w:t>
      </w:r>
    </w:p>
    <w:p w14:paraId="4D01940E" w14:textId="38D7B966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4.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E33EB7">
        <w:rPr>
          <w:rFonts w:hint="cs"/>
        </w:rPr>
        <w:t xml:space="preserve">Database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 xml:space="preserve">firebase </w:t>
      </w:r>
      <w:r w:rsidR="00B2778E" w:rsidRPr="00E33EB7">
        <w:rPr>
          <w:rFonts w:hint="cs"/>
          <w:cs/>
        </w:rPr>
        <w:t xml:space="preserve">ที่มีลักษณะการทำงานแบบ </w:t>
      </w:r>
      <w:r w:rsidR="00B2778E" w:rsidRPr="00E33EB7">
        <w:rPr>
          <w:rFonts w:hint="cs"/>
        </w:rPr>
        <w:t xml:space="preserve">real-time </w:t>
      </w:r>
      <w:r w:rsidR="00B2778E" w:rsidRPr="00E33EB7">
        <w:rPr>
          <w:rFonts w:hint="cs"/>
          <w:cs/>
        </w:rPr>
        <w:t xml:space="preserve">ผ่านตัว </w:t>
      </w:r>
      <w:r w:rsidR="00B2778E" w:rsidRPr="00E33EB7">
        <w:rPr>
          <w:rFonts w:hint="cs"/>
        </w:rPr>
        <w:t xml:space="preserve">server </w:t>
      </w:r>
      <w:r w:rsidR="00B2778E" w:rsidRPr="00E33EB7">
        <w:rPr>
          <w:rFonts w:hint="cs"/>
          <w:cs/>
        </w:rPr>
        <w:t>โดยข้อมูลที่ส่งไปจะมี</w:t>
      </w:r>
      <w:r w:rsidR="00B551C6" w:rsidRPr="00E33EB7">
        <w:rPr>
          <w:rFonts w:hint="cs"/>
          <w:cs/>
        </w:rPr>
        <w:t xml:space="preserve"> ชื่อร้านค้า</w:t>
      </w:r>
      <w:r w:rsidR="00B2778E" w:rsidRPr="00E33EB7">
        <w:rPr>
          <w:rFonts w:hint="cs"/>
          <w:cs/>
        </w:rPr>
        <w:t xml:space="preserve"> รหัสสินค้า ชื่อ</w:t>
      </w:r>
      <w:r w:rsidR="00B2778E" w:rsidRPr="00E33EB7">
        <w:rPr>
          <w:rFonts w:hint="cs"/>
          <w:cs/>
        </w:rPr>
        <w:lastRenderedPageBreak/>
        <w:t>สินค้า ราคาสินค้า</w:t>
      </w:r>
      <w:r w:rsidR="00B2778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>รูปภาพของไลฟ์สดที่ทำการบันทึกมา ตัวอย่างของข้อมูล</w:t>
      </w:r>
      <w:r w:rsidR="00B551C6" w:rsidRPr="00E33EB7">
        <w:rPr>
          <w:rFonts w:hint="cs"/>
          <w:cs/>
        </w:rPr>
        <w:t>ชื่อร้านค้า คือ ปีรันย่า บิวตี้ ช๊อป</w:t>
      </w:r>
      <w:r w:rsidR="00B2778E" w:rsidRPr="00E33EB7">
        <w:rPr>
          <w:rFonts w:hint="cs"/>
          <w:cs/>
        </w:rPr>
        <w:t xml:space="preserve"> รหัสสินค้าคือ ก</w:t>
      </w:r>
      <w:r w:rsidR="00B2778E" w:rsidRPr="00E33EB7">
        <w:rPr>
          <w:rFonts w:hint="cs"/>
        </w:rPr>
        <w:t>22</w:t>
      </w:r>
      <w:r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>ชื่อสินค้าคือ ดีทอกซ์ญี่ปุ่น</w:t>
      </w:r>
      <w:r w:rsidR="00B2778E"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 xml:space="preserve">ราคาสินค้าคือ </w:t>
      </w:r>
      <w:r w:rsidR="00B2778E" w:rsidRPr="00E33EB7">
        <w:rPr>
          <w:rFonts w:hint="cs"/>
        </w:rPr>
        <w:t xml:space="preserve">39 </w:t>
      </w:r>
      <w:r w:rsidR="00B2778E" w:rsidRPr="00E33EB7">
        <w:rPr>
          <w:rFonts w:hint="cs"/>
          <w:cs/>
        </w:rPr>
        <w:t>บาท เป็นต้น</w:t>
      </w:r>
    </w:p>
    <w:p w14:paraId="2A7C241E" w14:textId="1420B65A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b/>
          <w:i/>
          <w:noProof/>
          <w:cs/>
        </w:rPr>
      </w:pPr>
      <w:bookmarkStart w:id="48" w:name="_Toc112109670"/>
      <w:r w:rsidRPr="00E33EB7">
        <w:rPr>
          <w:rFonts w:hint="cs"/>
        </w:rPr>
        <w:t xml:space="preserve">5.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bCs/>
          <w:iCs/>
        </w:rPr>
        <w:t xml:space="preserve">Desktop Application </w:t>
      </w:r>
      <w:r w:rsidRPr="00E33EB7">
        <w:rPr>
          <w:rFonts w:hint="cs"/>
          <w:b/>
          <w:i/>
          <w:cs/>
        </w:rPr>
        <w:t>ของผู้ดูแลระบบ</w:t>
      </w:r>
    </w:p>
    <w:p w14:paraId="77824B51" w14:textId="133F679B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6.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noProof/>
        </w:rPr>
        <w:t>mobile</w:t>
      </w:r>
      <w:r w:rsidRPr="00E33EB7">
        <w:rPr>
          <w:rFonts w:hint="cs"/>
          <w:noProof/>
          <w:cs/>
        </w:rPr>
        <w:t xml:space="preserve"> </w:t>
      </w:r>
      <w:r w:rsidRPr="00E33EB7">
        <w:rPr>
          <w:rFonts w:hint="cs"/>
          <w:noProof/>
        </w:rPr>
        <w:t>application</w:t>
      </w:r>
      <w:r w:rsidRPr="00E33EB7">
        <w:rPr>
          <w:rFonts w:hint="cs"/>
          <w:cs/>
        </w:rPr>
        <w:t xml:space="preserve"> ของผู้ใช้งาน</w:t>
      </w:r>
    </w:p>
    <w:p w14:paraId="5C905A03" w14:textId="09116FD7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7. </w:t>
      </w:r>
      <w:r w:rsidRPr="00E33EB7">
        <w:rPr>
          <w:rFonts w:hint="cs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E33EB7">
        <w:rPr>
          <w:rFonts w:hint="cs"/>
          <w:noProof/>
        </w:rPr>
        <w:t xml:space="preserve">application </w:t>
      </w:r>
      <w:r w:rsidRPr="00E33EB7">
        <w:rPr>
          <w:rFonts w:hint="cs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</w:pPr>
      <w:r w:rsidRPr="00E33EB7">
        <w:rPr>
          <w:rFonts w:hint="cs"/>
        </w:rPr>
        <w:t xml:space="preserve">8. </w:t>
      </w:r>
      <w:r w:rsidRPr="00E33EB7">
        <w:rPr>
          <w:rFonts w:hint="cs"/>
          <w:noProof/>
          <w:cs/>
        </w:rPr>
        <w:t>เมื่อผู้ใช้งาน</w:t>
      </w:r>
      <w:r w:rsidRPr="00E33EB7">
        <w:rPr>
          <w:rFonts w:hint="cs"/>
          <w:cs/>
        </w:rPr>
        <w:t xml:space="preserve">กดปุ่ม </w:t>
      </w:r>
      <w:r w:rsidRPr="00E33EB7">
        <w:rPr>
          <w:rFonts w:hint="cs"/>
        </w:rPr>
        <w:t xml:space="preserve">“chat” </w:t>
      </w:r>
      <w:r w:rsidRPr="00E33EB7">
        <w:rPr>
          <w:rFonts w:hint="cs"/>
          <w:cs/>
        </w:rPr>
        <w:t xml:space="preserve">ในหน้ารายละเอียดสินค้าเพื่อลิ้งไปยังแชท ของร้านค้าและผู้ใช้งานสามารถกดปุ่ม </w:t>
      </w:r>
      <w:r w:rsidRPr="00E33EB7">
        <w:rPr>
          <w:rFonts w:hint="cs"/>
        </w:rPr>
        <w:t xml:space="preserve">“buy” </w:t>
      </w:r>
      <w:r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514D5D60" w:rsidR="006F3DCB" w:rsidRPr="00E33EB7" w:rsidRDefault="006F3DCB" w:rsidP="00065D04">
      <w:pPr>
        <w:pStyle w:val="2"/>
        <w:jc w:val="thaiDistribute"/>
      </w:pPr>
      <w:bookmarkStart w:id="49" w:name="_Toc113308729"/>
      <w:r w:rsidRPr="00E33EB7">
        <w:rPr>
          <w:rFonts w:hint="cs"/>
          <w:cs/>
        </w:rPr>
        <w:t>ประโยชน์ที่คาดว่าจะได้รับ</w:t>
      </w:r>
      <w:bookmarkEnd w:id="48"/>
      <w:bookmarkEnd w:id="49"/>
    </w:p>
    <w:p w14:paraId="459BA703" w14:textId="0F96CE44" w:rsidR="00DF45F3" w:rsidRPr="00E33EB7" w:rsidRDefault="00DF45F3" w:rsidP="00065D04">
      <w:pPr>
        <w:pStyle w:val="3"/>
        <w:jc w:val="thaiDistribute"/>
      </w:pPr>
      <w:bookmarkStart w:id="50" w:name="_Toc104033614"/>
      <w:bookmarkStart w:id="51" w:name="_Toc109332140"/>
      <w:bookmarkStart w:id="52" w:name="_Toc109333663"/>
      <w:bookmarkStart w:id="53" w:name="_Toc109335735"/>
      <w:bookmarkStart w:id="54" w:name="_Toc112109671"/>
      <w:bookmarkStart w:id="55" w:name="_Toc113308730"/>
      <w:r w:rsidRPr="00E33EB7">
        <w:rPr>
          <w:rFonts w:hint="cs"/>
          <w:cs/>
        </w:rPr>
        <w:t>ช่วยให้ผู้ใช้งานที่เป็นผู้ค้าขายมีช่องทางการขายสินค้ามากขึ้น</w:t>
      </w:r>
      <w:bookmarkEnd w:id="50"/>
      <w:bookmarkEnd w:id="51"/>
      <w:bookmarkEnd w:id="52"/>
      <w:bookmarkEnd w:id="53"/>
      <w:bookmarkEnd w:id="54"/>
      <w:bookmarkEnd w:id="55"/>
    </w:p>
    <w:p w14:paraId="321E8F58" w14:textId="3E434B56" w:rsidR="00E91507" w:rsidRPr="00E33EB7" w:rsidRDefault="00DF45F3" w:rsidP="00065D04">
      <w:pPr>
        <w:pStyle w:val="3"/>
        <w:jc w:val="thaiDistribute"/>
        <w:rPr>
          <w:cs/>
        </w:rPr>
      </w:pPr>
      <w:bookmarkStart w:id="56" w:name="_Toc104033615"/>
      <w:bookmarkStart w:id="57" w:name="_Toc109332141"/>
      <w:bookmarkStart w:id="58" w:name="_Toc109333664"/>
      <w:bookmarkStart w:id="59" w:name="_Toc109335736"/>
      <w:bookmarkStart w:id="60" w:name="_Toc112109672"/>
      <w:bookmarkStart w:id="61" w:name="_Toc113308731"/>
      <w:r w:rsidRPr="00E33EB7">
        <w:rPr>
          <w:rFonts w:hint="cs"/>
          <w:cs/>
        </w:rPr>
        <w:t>ช่วยให้ผู้ใช้งานที่เป็นลูกค้า</w:t>
      </w:r>
      <w:bookmarkEnd w:id="56"/>
      <w:bookmarkEnd w:id="57"/>
      <w:bookmarkEnd w:id="58"/>
      <w:bookmarkEnd w:id="59"/>
      <w:bookmarkEnd w:id="60"/>
      <w:r w:rsidR="00E91507" w:rsidRPr="00E33EB7">
        <w:rPr>
          <w:rFonts w:hint="cs"/>
          <w:cs/>
        </w:rPr>
        <w:t>มีความสะดวกมากขึ้น</w:t>
      </w:r>
      <w:bookmarkEnd w:id="61"/>
    </w:p>
    <w:p w14:paraId="50B734EB" w14:textId="51710C03" w:rsidR="000C1169" w:rsidRPr="00E33EB7" w:rsidRDefault="000C1169" w:rsidP="00065D04">
      <w:pPr>
        <w:pStyle w:val="2"/>
        <w:jc w:val="thaiDistribute"/>
      </w:pPr>
      <w:bookmarkStart w:id="62" w:name="_Toc112109673"/>
      <w:bookmarkStart w:id="63" w:name="_Toc113308732"/>
      <w:r w:rsidRPr="00E33EB7">
        <w:rPr>
          <w:rFonts w:hint="cs"/>
          <w:cs/>
        </w:rPr>
        <w:t>อุปกรณ์และเครื่องมือที่ใช้ในการดำเนินงาน</w:t>
      </w:r>
      <w:bookmarkEnd w:id="62"/>
      <w:bookmarkEnd w:id="63"/>
    </w:p>
    <w:p w14:paraId="44BD5AB1" w14:textId="161ECC07" w:rsidR="00DF45F3" w:rsidRPr="00E33EB7" w:rsidRDefault="00DF45F3" w:rsidP="00065D04">
      <w:pPr>
        <w:pStyle w:val="3"/>
        <w:jc w:val="thaiDistribute"/>
      </w:pPr>
      <w:bookmarkStart w:id="64" w:name="_Toc104033617"/>
      <w:bookmarkStart w:id="65" w:name="_Toc109332143"/>
      <w:bookmarkStart w:id="66" w:name="_Toc109333666"/>
      <w:bookmarkStart w:id="67" w:name="_Toc109335738"/>
      <w:bookmarkStart w:id="68" w:name="_Toc112061397"/>
      <w:bookmarkStart w:id="69" w:name="_Toc112109674"/>
      <w:bookmarkStart w:id="70" w:name="_Toc113308733"/>
      <w:r w:rsidRPr="00E33EB7">
        <w:rPr>
          <w:rFonts w:hint="cs"/>
          <w:cs/>
        </w:rPr>
        <w:t>ฮาร์ดแวร์</w:t>
      </w:r>
      <w:bookmarkEnd w:id="64"/>
      <w:bookmarkEnd w:id="65"/>
      <w:bookmarkEnd w:id="66"/>
      <w:bookmarkEnd w:id="67"/>
      <w:bookmarkEnd w:id="68"/>
      <w:bookmarkEnd w:id="69"/>
      <w:bookmarkEnd w:id="70"/>
    </w:p>
    <w:p w14:paraId="4803213D" w14:textId="77777777" w:rsidR="00DF45F3" w:rsidRPr="00E33EB7" w:rsidRDefault="00DF45F3" w:rsidP="00065D04">
      <w:pPr>
        <w:pStyle w:val="33"/>
        <w:jc w:val="thaiDistribute"/>
      </w:pPr>
      <w:r w:rsidRPr="00E33EB7">
        <w:rPr>
          <w:rFonts w:hint="cs"/>
          <w:cs/>
        </w:rPr>
        <w:t xml:space="preserve">คอมพิวเตอร์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>เครื่อง มีคุณสมบัติดังนี้</w:t>
      </w:r>
    </w:p>
    <w:p w14:paraId="3B1EFEF9" w14:textId="0A2A95DB" w:rsidR="00DF45F3" w:rsidRPr="00E33EB7" w:rsidRDefault="00DF45F3" w:rsidP="00545450">
      <w:pPr>
        <w:pStyle w:val="35CM"/>
        <w:numPr>
          <w:ilvl w:val="0"/>
          <w:numId w:val="25"/>
        </w:numPr>
      </w:pPr>
      <w:r w:rsidRPr="00E33EB7">
        <w:rPr>
          <w:rFonts w:hint="cs"/>
        </w:rPr>
        <w:t>Acer Nitro5</w:t>
      </w:r>
    </w:p>
    <w:p w14:paraId="2F2859D2" w14:textId="6DA1695B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3A0A8C14" w14:textId="6CDAA2D1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 xml:space="preserve">AMD Ryzen 5 3550H with Radeon Vega Mobile Gfx 2.10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GHz</w:t>
      </w:r>
    </w:p>
    <w:p w14:paraId="1AE8D042" w14:textId="33927FC6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(13.9 GB usable)</w:t>
      </w:r>
    </w:p>
    <w:p w14:paraId="708A2E0B" w14:textId="33DDF341" w:rsidR="00DF45F3" w:rsidRPr="00E33EB7" w:rsidRDefault="00DF45F3" w:rsidP="00545450">
      <w:pPr>
        <w:pStyle w:val="35CM"/>
      </w:pPr>
      <w:r w:rsidRPr="00E33EB7">
        <w:rPr>
          <w:rFonts w:hint="cs"/>
        </w:rPr>
        <w:t>ROG STRIX</w:t>
      </w:r>
    </w:p>
    <w:p w14:paraId="00155370" w14:textId="41964A5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4D2E917B" w14:textId="3DAF0F7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Intel(R) Core(TM) i7-9750H CPU @ 2.60GHz 2.59 GHz</w:t>
      </w:r>
    </w:p>
    <w:p w14:paraId="3685D9D9" w14:textId="7FF1784F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(15.9 GB usable)</w:t>
      </w:r>
    </w:p>
    <w:p w14:paraId="1041627C" w14:textId="30C3AF5E" w:rsidR="00DF45F3" w:rsidRPr="00E33EB7" w:rsidRDefault="00DF45F3" w:rsidP="00065D04">
      <w:pPr>
        <w:pStyle w:val="3"/>
        <w:jc w:val="thaiDistribute"/>
      </w:pPr>
      <w:bookmarkStart w:id="71" w:name="_Toc104033618"/>
      <w:bookmarkStart w:id="72" w:name="_Toc109332144"/>
      <w:bookmarkStart w:id="73" w:name="_Toc109333667"/>
      <w:bookmarkStart w:id="74" w:name="_Toc109335739"/>
      <w:bookmarkStart w:id="75" w:name="_Toc112061398"/>
      <w:bookmarkStart w:id="76" w:name="_Toc112109675"/>
      <w:bookmarkStart w:id="77" w:name="_Toc113308734"/>
      <w:r w:rsidRPr="00E33EB7">
        <w:rPr>
          <w:rFonts w:hint="cs"/>
          <w:cs/>
        </w:rPr>
        <w:t>ซอฟต์แวร์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42E03D07" w14:textId="6CCE0EBF" w:rsidR="00CA6C49" w:rsidRPr="00E33EB7" w:rsidRDefault="00CA6C49" w:rsidP="00545450">
      <w:pPr>
        <w:pStyle w:val="35CM"/>
        <w:numPr>
          <w:ilvl w:val="0"/>
          <w:numId w:val="35"/>
        </w:numPr>
      </w:pPr>
      <w:r w:rsidRPr="00E33EB7">
        <w:rPr>
          <w:rFonts w:hint="cs"/>
        </w:rPr>
        <w:t xml:space="preserve">Python </w:t>
      </w:r>
      <w:r w:rsidRPr="00E33EB7">
        <w:rPr>
          <w:rFonts w:hint="cs"/>
          <w:cs/>
        </w:rPr>
        <w:t>ใช้สำหรับการพัฒนาโปรแกรม</w:t>
      </w:r>
    </w:p>
    <w:p w14:paraId="2F9205DE" w14:textId="4C3989CD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Tesseract </w:t>
      </w:r>
      <w:r w:rsidRPr="00E33EB7">
        <w:rPr>
          <w:rFonts w:hint="cs"/>
          <w:cs/>
        </w:rPr>
        <w:t>ใช้สำหรับการประมวลผลภาพ</w:t>
      </w:r>
      <w:r w:rsidRPr="00E33EB7">
        <w:rPr>
          <w:rFonts w:hint="cs"/>
        </w:rPr>
        <w:t xml:space="preserve"> </w:t>
      </w:r>
    </w:p>
    <w:p w14:paraId="0FF7E4B3" w14:textId="3818B78A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firebase </w:t>
      </w:r>
      <w:r w:rsidRPr="00E33EB7">
        <w:rPr>
          <w:rFonts w:hint="cs"/>
          <w:cs/>
        </w:rPr>
        <w:t>ใช้เป็นฐานข้อมูลในการเก็บข้อมูลที่ใช้ระหว่างพัฒนาโปรแกรม</w:t>
      </w:r>
      <w:r w:rsidRPr="00E33EB7">
        <w:rPr>
          <w:rFonts w:hint="cs"/>
        </w:rPr>
        <w:t xml:space="preserve"> </w:t>
      </w:r>
    </w:p>
    <w:p w14:paraId="340D72B5" w14:textId="74A47961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Flutter </w:t>
      </w:r>
      <w:r w:rsidRPr="00E33EB7">
        <w:rPr>
          <w:rFonts w:hint="cs"/>
          <w:cs/>
        </w:rPr>
        <w:t xml:space="preserve">เป็น </w:t>
      </w:r>
      <w:r w:rsidRPr="00E33EB7">
        <w:rPr>
          <w:rFonts w:hint="cs"/>
        </w:rPr>
        <w:t xml:space="preserve">Framework </w:t>
      </w:r>
      <w:r w:rsidRPr="00E33EB7">
        <w:rPr>
          <w:rFonts w:hint="cs"/>
          <w:cs/>
        </w:rPr>
        <w:t>หลักสำหรับการพัฒนาแอปพลิเคชั่น</w:t>
      </w:r>
      <w:r w:rsidRPr="00E33EB7">
        <w:rPr>
          <w:rFonts w:hint="cs"/>
        </w:rPr>
        <w:t xml:space="preserve"> </w:t>
      </w:r>
    </w:p>
    <w:p w14:paraId="70CC27A0" w14:textId="52E64329" w:rsidR="00EB5375" w:rsidRPr="00E33EB7" w:rsidRDefault="00CA6C49" w:rsidP="00545450">
      <w:pPr>
        <w:pStyle w:val="35CM"/>
        <w:rPr>
          <w:cs/>
        </w:rPr>
      </w:pPr>
      <w:r w:rsidRPr="00E33EB7">
        <w:rPr>
          <w:rFonts w:hint="cs"/>
        </w:rPr>
        <w:t xml:space="preserve">Android Studio </w:t>
      </w:r>
      <w:r w:rsidRPr="00E33EB7">
        <w:rPr>
          <w:rFonts w:hint="cs"/>
          <w:cs/>
        </w:rPr>
        <w:t>ใช้สำหรับการสร้างแอปพลิเคชั่น</w:t>
      </w:r>
    </w:p>
    <w:p w14:paraId="2813AC42" w14:textId="75B466E5" w:rsidR="001C2708" w:rsidRPr="00E33EB7" w:rsidRDefault="001C2708" w:rsidP="00065D04">
      <w:pPr>
        <w:pStyle w:val="2"/>
        <w:jc w:val="thaiDistribute"/>
      </w:pPr>
      <w:bookmarkStart w:id="78" w:name="_Toc112109676"/>
      <w:bookmarkStart w:id="79" w:name="_Toc113308735"/>
      <w:r w:rsidRPr="00E33EB7">
        <w:rPr>
          <w:rFonts w:hint="cs"/>
          <w:cs/>
        </w:rPr>
        <w:lastRenderedPageBreak/>
        <w:t>แผนการดำเนินงาน</w:t>
      </w:r>
      <w:bookmarkEnd w:id="78"/>
      <w:bookmarkEnd w:id="79"/>
    </w:p>
    <w:p w14:paraId="0DD952FD" w14:textId="77777777" w:rsidR="00074AB1" w:rsidRPr="00E33EB7" w:rsidRDefault="001C5EF4" w:rsidP="00065D04">
      <w:pPr>
        <w:ind w:firstLine="397"/>
        <w:jc w:val="thaiDistribute"/>
      </w:pPr>
      <w:r w:rsidRPr="00E33EB7">
        <w:rPr>
          <w:rFonts w:hint="cs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E33EB7" w:rsidRDefault="001C5EF4" w:rsidP="00065D04">
      <w:pPr>
        <w:jc w:val="thaiDistribute"/>
      </w:pPr>
      <w:r w:rsidRPr="00E33EB7">
        <w:rPr>
          <w:rFonts w:hint="cs"/>
          <w:cs/>
        </w:rPr>
        <w:t>มหาวิทยาลัยมหาสารคาม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ระหว่างเดือน พ.ค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 xml:space="preserve">2565 </w:t>
      </w:r>
      <w:r w:rsidRPr="00E33EB7">
        <w:rPr>
          <w:rFonts w:hint="cs"/>
          <w:cs/>
        </w:rPr>
        <w:t>ถึง ก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พ. </w:t>
      </w:r>
      <w:r w:rsidRPr="00E33EB7">
        <w:rPr>
          <w:rFonts w:hint="cs"/>
        </w:rPr>
        <w:t>2566</w:t>
      </w:r>
      <w:r w:rsidRPr="00E33EB7">
        <w:rPr>
          <w:rFonts w:hint="cs"/>
          <w:cs/>
        </w:rPr>
        <w:t xml:space="preserve"> </w:t>
      </w:r>
    </w:p>
    <w:p w14:paraId="01BAEAA2" w14:textId="14A3852E" w:rsidR="00EB5375" w:rsidRPr="00E33EB7" w:rsidRDefault="00EB5375" w:rsidP="00662F15">
      <w:bookmarkStart w:id="80" w:name="_Toc112973879"/>
      <w:r w:rsidRPr="00E33EB7">
        <w:rPr>
          <w:rFonts w:hint="cs"/>
          <w:bCs/>
          <w:cs/>
        </w:rPr>
        <w:t xml:space="preserve">ตารางที่  </w:t>
      </w: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SEQ </w:instrText>
      </w:r>
      <w:r w:rsidRPr="00E33EB7">
        <w:rPr>
          <w:rFonts w:hint="cs"/>
          <w:cs/>
        </w:rPr>
        <w:instrText>ตารางที่</w:instrText>
      </w:r>
      <w:r w:rsidRPr="00E33EB7">
        <w:rPr>
          <w:rFonts w:hint="cs"/>
        </w:rPr>
        <w:instrText xml:space="preserve">_ \* ARABIC </w:instrText>
      </w:r>
      <w:r w:rsidRPr="00E33EB7">
        <w:rPr>
          <w:rFonts w:hint="cs"/>
        </w:rPr>
        <w:fldChar w:fldCharType="separate"/>
      </w:r>
      <w:r w:rsidR="00111B83">
        <w:rPr>
          <w:noProof/>
        </w:rPr>
        <w:t>1</w:t>
      </w:r>
      <w:r w:rsidRPr="00E33EB7">
        <w:rPr>
          <w:rFonts w:hint="cs"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แผนการดำเนินงาน</w:t>
      </w:r>
      <w:bookmarkEnd w:id="80"/>
    </w:p>
    <w:tbl>
      <w:tblPr>
        <w:tblW w:w="79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8"/>
        <w:gridCol w:w="614"/>
        <w:gridCol w:w="588"/>
        <w:gridCol w:w="554"/>
        <w:gridCol w:w="527"/>
        <w:gridCol w:w="668"/>
        <w:gridCol w:w="615"/>
        <w:gridCol w:w="703"/>
        <w:gridCol w:w="615"/>
        <w:gridCol w:w="615"/>
        <w:gridCol w:w="794"/>
      </w:tblGrid>
      <w:tr w:rsidR="001C5EF4" w:rsidRPr="00E33EB7" w14:paraId="014A3030" w14:textId="77777777" w:rsidTr="00065D04">
        <w:trPr>
          <w:trHeight w:val="634"/>
        </w:trPr>
        <w:tc>
          <w:tcPr>
            <w:tcW w:w="1618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  <w:p w14:paraId="7A9F992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293" w:type="dxa"/>
            <w:gridSpan w:val="10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37AC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เดือน</w:t>
            </w:r>
          </w:p>
        </w:tc>
      </w:tr>
      <w:tr w:rsidR="00F127CE" w:rsidRPr="00E33EB7" w14:paraId="16DD2809" w14:textId="77777777" w:rsidTr="00065D04">
        <w:trPr>
          <w:trHeight w:val="641"/>
        </w:trPr>
        <w:tc>
          <w:tcPr>
            <w:tcW w:w="16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</w:tc>
        <w:tc>
          <w:tcPr>
            <w:tcW w:w="61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พ.ค.</w:t>
            </w:r>
          </w:p>
        </w:tc>
        <w:tc>
          <w:tcPr>
            <w:tcW w:w="58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มิ.ย.</w:t>
            </w:r>
          </w:p>
        </w:tc>
        <w:tc>
          <w:tcPr>
            <w:tcW w:w="55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ก.ค.</w:t>
            </w: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ส.ค.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ต.ค.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ธ.ค.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ม.ค.</w:t>
            </w:r>
          </w:p>
        </w:tc>
        <w:tc>
          <w:tcPr>
            <w:tcW w:w="7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ก.พ.</w:t>
            </w:r>
          </w:p>
        </w:tc>
      </w:tr>
      <w:tr w:rsidR="00F127CE" w:rsidRPr="00E33EB7" w14:paraId="2C683586" w14:textId="77777777" w:rsidTr="00065D04">
        <w:trPr>
          <w:trHeight w:val="835"/>
        </w:trPr>
        <w:tc>
          <w:tcPr>
            <w:tcW w:w="1618" w:type="dxa"/>
            <w:vAlign w:val="center"/>
          </w:tcPr>
          <w:p w14:paraId="3D55A9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>1.</w:t>
            </w:r>
            <w:r w:rsidRPr="00E33EB7">
              <w:rPr>
                <w:rFonts w:hint="cs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14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88BD896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4DA26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2. </w:t>
            </w:r>
            <w:r w:rsidRPr="00E33EB7">
              <w:rPr>
                <w:rFonts w:hint="cs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2FF6832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1F1258F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1DEBE7D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E2A74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3DB6F3D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EB4E90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D5B8E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C8214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54EF97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51C548E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48A746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800AB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3. </w:t>
            </w:r>
            <w:r w:rsidRPr="00E33EB7">
              <w:rPr>
                <w:rFonts w:hint="cs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5CB523B6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2C27E8F1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122027A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69D79F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25E07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C4148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F7E9B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71B3B3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ABC880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0DBC1BF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F568B3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EA075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4. </w:t>
            </w:r>
            <w:r w:rsidRPr="00E33EB7">
              <w:rPr>
                <w:rFonts w:hint="cs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7CD3FFE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6C0D37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520CA51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4A25D7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  <w:p w14:paraId="28CCA83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4E5D9F6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8B8AA9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5F769A2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404EF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C5AB08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2E3416A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3B451DA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627A8C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5. </w:t>
            </w:r>
            <w:r w:rsidRPr="00E33EB7">
              <w:rPr>
                <w:rFonts w:hint="cs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4A83A8E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37F4478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31686E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0E5ED6B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675F86F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56C987D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0C6C78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84B3DF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9955B5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1DCEE7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B87190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7B4C1C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6. </w:t>
            </w:r>
            <w:r w:rsidRPr="00E33EB7">
              <w:rPr>
                <w:rFonts w:hint="cs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2C7AE83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022BD95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73E3B3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5971BD6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7B7C6A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F120FF3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2FAC91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0A01AC9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D479F0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FADD9B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4003DCB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8D7F49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7. </w:t>
            </w:r>
            <w:r w:rsidRPr="00E33EB7">
              <w:rPr>
                <w:rFonts w:hint="cs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6FCE1C0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5116A2C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C6F3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00E628D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8BAB2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4D5246E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87720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D253FD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90FB1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8DB3E2" w:themeFill="text2" w:themeFillTint="66"/>
          </w:tcPr>
          <w:p w14:paraId="4A17F434" w14:textId="77777777" w:rsidR="001C5EF4" w:rsidRPr="00E33EB7" w:rsidRDefault="001C5EF4" w:rsidP="00065D04">
            <w:pPr>
              <w:keepNext/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</w:tbl>
    <w:p w14:paraId="684F527C" w14:textId="77777777" w:rsidR="001C5EF4" w:rsidRPr="00E33EB7" w:rsidRDefault="001C5EF4" w:rsidP="00111B83">
      <w:pPr>
        <w:pStyle w:val="a9"/>
      </w:pPr>
      <w:r w:rsidRPr="00E33EB7">
        <w:rPr>
          <w:rFonts w:hint="cs"/>
        </w:rPr>
        <w:br w:type="page"/>
      </w:r>
    </w:p>
    <w:p w14:paraId="33982012" w14:textId="104C1B0B" w:rsidR="001C5EF4" w:rsidRPr="00E33EB7" w:rsidRDefault="001C5EF4" w:rsidP="00065D04">
      <w:pPr>
        <w:pStyle w:val="2"/>
        <w:jc w:val="thaiDistribute"/>
      </w:pPr>
      <w:bookmarkStart w:id="81" w:name="_Toc104033620"/>
      <w:bookmarkStart w:id="82" w:name="_Toc109332147"/>
      <w:bookmarkStart w:id="83" w:name="_Toc109333669"/>
      <w:bookmarkStart w:id="84" w:name="_Toc109335741"/>
      <w:bookmarkStart w:id="85" w:name="_Toc112061400"/>
      <w:bookmarkStart w:id="86" w:name="_Toc112109677"/>
      <w:bookmarkStart w:id="87" w:name="_Toc113308736"/>
      <w:r w:rsidRPr="00E33EB7">
        <w:rPr>
          <w:rFonts w:hint="cs"/>
          <w:cs/>
        </w:rPr>
        <w:lastRenderedPageBreak/>
        <w:t>ตัวอย่างโปรแกรม</w:t>
      </w:r>
      <w:bookmarkEnd w:id="81"/>
      <w:bookmarkEnd w:id="82"/>
      <w:bookmarkEnd w:id="83"/>
      <w:bookmarkEnd w:id="84"/>
      <w:bookmarkEnd w:id="85"/>
      <w:bookmarkEnd w:id="86"/>
      <w:bookmarkEnd w:id="87"/>
    </w:p>
    <w:p w14:paraId="7C7BEABE" w14:textId="14B58A87" w:rsidR="001C5EF4" w:rsidRPr="00E33EB7" w:rsidRDefault="001C5EF4" w:rsidP="00065D04">
      <w:pPr>
        <w:pStyle w:val="3"/>
        <w:jc w:val="thaiDistribute"/>
      </w:pPr>
      <w:bookmarkStart w:id="88" w:name="_Toc104033621"/>
      <w:bookmarkStart w:id="89" w:name="_Toc109332148"/>
      <w:bookmarkStart w:id="90" w:name="_Toc109333670"/>
      <w:bookmarkStart w:id="91" w:name="_Toc109335742"/>
      <w:bookmarkStart w:id="92" w:name="_Toc112061401"/>
      <w:bookmarkStart w:id="93" w:name="_Toc112109678"/>
      <w:bookmarkStart w:id="94" w:name="_Toc113308737"/>
      <w:r w:rsidRPr="00E33EB7">
        <w:rPr>
          <w:rFonts w:hint="cs"/>
          <w:cs/>
        </w:rPr>
        <w:t>แอปพลิเคชั่นบนอุปกรณ์ไร้สายแบบเคลื่อนที่</w:t>
      </w:r>
      <w:bookmarkEnd w:id="88"/>
      <w:bookmarkEnd w:id="89"/>
      <w:bookmarkEnd w:id="90"/>
      <w:bookmarkEnd w:id="91"/>
      <w:bookmarkEnd w:id="92"/>
      <w:bookmarkEnd w:id="93"/>
      <w:bookmarkEnd w:id="94"/>
    </w:p>
    <w:p w14:paraId="07FEA560" w14:textId="174B4F67" w:rsidR="00714C43" w:rsidRPr="00E33EB7" w:rsidRDefault="00244E8F" w:rsidP="00B86474">
      <w:pPr>
        <w:pStyle w:val="afff"/>
      </w:pPr>
      <w:r w:rsidRPr="00E33EB7">
        <w:rPr>
          <w:rFonts w:hint="cs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7A4" w14:textId="73C2CD66" w:rsidR="001C5EF4" w:rsidRPr="00E33EB7" w:rsidRDefault="00714C43" w:rsidP="00B86474">
      <w:pPr>
        <w:pStyle w:val="afff"/>
      </w:pPr>
      <w:bookmarkStart w:id="95" w:name="_Toc112109693"/>
      <w:bookmarkStart w:id="96" w:name="_Toc112110094"/>
      <w:bookmarkStart w:id="97" w:name="_Toc11310924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หน้าแรกของโปรแกรม</w:t>
      </w:r>
      <w:bookmarkEnd w:id="95"/>
      <w:bookmarkEnd w:id="96"/>
      <w:bookmarkEnd w:id="97"/>
    </w:p>
    <w:p w14:paraId="5F4383C4" w14:textId="77777777" w:rsidR="0025222D" w:rsidRPr="00E33EB7" w:rsidRDefault="0025222D" w:rsidP="0025222D"/>
    <w:p w14:paraId="26701B84" w14:textId="575B16ED" w:rsidR="00AE0629" w:rsidRPr="00E33EB7" w:rsidRDefault="00AE062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หน้าแรกของโปรแกรม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จะมีการรอโหลดข้อมูลจาก</w:t>
      </w:r>
      <w:r w:rsidRPr="00E33EB7">
        <w:rPr>
          <w:rFonts w:hint="cs"/>
        </w:rPr>
        <w:t xml:space="preserve"> Database </w:t>
      </w:r>
      <w:r w:rsidRPr="00E33EB7">
        <w:rPr>
          <w:rFonts w:hint="cs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E33EB7" w:rsidRDefault="00244E8F" w:rsidP="00111B83">
      <w:pPr>
        <w:pStyle w:val="a9"/>
      </w:pPr>
      <w:bookmarkStart w:id="98" w:name="_Toc112109694"/>
      <w:bookmarkStart w:id="99" w:name="_Toc112110095"/>
    </w:p>
    <w:p w14:paraId="0911C562" w14:textId="17B39D5F" w:rsidR="00244E8F" w:rsidRPr="00E33EB7" w:rsidRDefault="00244E8F" w:rsidP="00B86474">
      <w:pPr>
        <w:pStyle w:val="afff"/>
        <w:rPr>
          <w:noProof/>
        </w:rPr>
      </w:pPr>
      <w:r w:rsidRPr="00E33EB7">
        <w:rPr>
          <w:rFonts w:hint="cs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37C5" w14:textId="7878E1C4" w:rsidR="001C5EF4" w:rsidRPr="00E33EB7" w:rsidRDefault="00647FB6" w:rsidP="00B86474">
      <w:pPr>
        <w:pStyle w:val="afff"/>
      </w:pPr>
      <w:bookmarkStart w:id="100" w:name="_Toc113109247"/>
      <w:r>
        <w:t xml:space="preserve"> </w:t>
      </w:r>
      <w:r w:rsidR="00714C43" w:rsidRPr="00813DD8">
        <w:rPr>
          <w:rFonts w:hint="cs"/>
          <w:b/>
          <w:cs/>
        </w:rPr>
        <w:t xml:space="preserve">ภาพประกอบที่ 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STYLEREF </w:instrText>
      </w:r>
      <w:r w:rsidR="00111B83">
        <w:rPr>
          <w:b/>
          <w:cs/>
        </w:rPr>
        <w:instrText xml:space="preserve">1 </w:instrText>
      </w:r>
      <w:r w:rsidR="00111B83">
        <w:rPr>
          <w:b/>
        </w:rPr>
        <w:instrText>\s</w:instrText>
      </w:r>
      <w:r w:rsidR="00111B83">
        <w:rPr>
          <w:b/>
          <w:cs/>
        </w:rPr>
        <w:instrText xml:space="preserve">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1</w:t>
      </w:r>
      <w:r w:rsidR="00111B83">
        <w:rPr>
          <w:b/>
          <w:cs/>
        </w:rPr>
        <w:fldChar w:fldCharType="end"/>
      </w:r>
      <w:r w:rsidR="00111B83">
        <w:rPr>
          <w:b/>
          <w:cs/>
        </w:rPr>
        <w:t>.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SEQ </w:instrText>
      </w:r>
      <w:r w:rsidR="00111B83">
        <w:rPr>
          <w:b/>
          <w:cs/>
        </w:rPr>
        <w:instrText xml:space="preserve">ภาพประกอบที่ </w:instrText>
      </w:r>
      <w:r w:rsidR="00111B83">
        <w:rPr>
          <w:b/>
        </w:rPr>
        <w:instrText xml:space="preserve">\* ARABIC \s </w:instrText>
      </w:r>
      <w:r w:rsidR="00111B83">
        <w:rPr>
          <w:b/>
          <w:cs/>
        </w:rPr>
        <w:instrText xml:space="preserve">1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4</w:t>
      </w:r>
      <w:r w:rsidR="00111B83">
        <w:rPr>
          <w:b/>
          <w:cs/>
        </w:rPr>
        <w:fldChar w:fldCharType="end"/>
      </w:r>
      <w:r w:rsidR="00EB5375" w:rsidRPr="00E33EB7">
        <w:rPr>
          <w:rFonts w:hint="cs"/>
          <w:cs/>
        </w:rPr>
        <w:t xml:space="preserve"> </w:t>
      </w:r>
      <w:bookmarkEnd w:id="98"/>
      <w:bookmarkEnd w:id="99"/>
      <w:r w:rsidR="00FB38F0" w:rsidRPr="00E33EB7">
        <w:rPr>
          <w:rFonts w:hint="cs"/>
          <w:cs/>
        </w:rPr>
        <w:t>หน้าล็อกอินเข้าสู่ระบบ</w:t>
      </w:r>
      <w:bookmarkEnd w:id="100"/>
    </w:p>
    <w:p w14:paraId="20433445" w14:textId="77777777" w:rsidR="0025222D" w:rsidRPr="00E33EB7" w:rsidRDefault="0025222D" w:rsidP="0025222D"/>
    <w:p w14:paraId="3C0C005F" w14:textId="1BE5BB9C" w:rsidR="00AE0629" w:rsidRPr="00E33EB7" w:rsidRDefault="00AE0629" w:rsidP="00065D04">
      <w:pPr>
        <w:ind w:firstLine="720"/>
        <w:jc w:val="thaiDistribute"/>
      </w:pPr>
      <w:r w:rsidRPr="00E33EB7">
        <w:rPr>
          <w:rFonts w:hint="cs"/>
          <w:cs/>
        </w:rPr>
        <w:t>หน้าล็อกอินเข้าสู่ระบบ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 xml:space="preserve">จะมีปุ่ม </w:t>
      </w:r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 ปุ่ม </w:t>
      </w:r>
      <w:r w:rsidRPr="00E33EB7">
        <w:rPr>
          <w:rFonts w:hint="cs"/>
        </w:rPr>
        <w:t xml:space="preserve">“Conitnue with Facebook” </w:t>
      </w:r>
      <w:r w:rsidRPr="00E33EB7">
        <w:rPr>
          <w:rFonts w:hint="cs"/>
          <w:cs/>
        </w:rPr>
        <w:t>เพื่อเข้าสู่ระบบผ่านแอปพลิเคชั่นเฟสบุ๊คเมื่อเข้าสู่ระบบสำเร็จจะนำไปยังหน้าหลักของแอปพลิเคชั่น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“Exit”</w:t>
      </w:r>
      <w:r w:rsidRPr="00E33EB7">
        <w:rPr>
          <w:rFonts w:hint="cs"/>
          <w:cs/>
        </w:rPr>
        <w:t xml:space="preserve"> เพื่อออกจากแอปพลิเคชั่น</w:t>
      </w:r>
    </w:p>
    <w:p w14:paraId="12EA23CA" w14:textId="77777777" w:rsidR="00AE0629" w:rsidRPr="00E33EB7" w:rsidRDefault="00AE0629" w:rsidP="00065D04">
      <w:pPr>
        <w:jc w:val="thaiDistribute"/>
      </w:pPr>
    </w:p>
    <w:p w14:paraId="219E84B2" w14:textId="77777777" w:rsidR="00F0461C" w:rsidRPr="00E33EB7" w:rsidRDefault="00F0461C" w:rsidP="00065D04">
      <w:pPr>
        <w:jc w:val="thaiDistribute"/>
        <w:rPr>
          <w:cs/>
        </w:rPr>
      </w:pPr>
    </w:p>
    <w:p w14:paraId="6AF1FFB1" w14:textId="3B3765F9" w:rsidR="00714C43" w:rsidRPr="00E33EB7" w:rsidRDefault="001C5EF4" w:rsidP="00065D04">
      <w:pPr>
        <w:keepNext/>
        <w:jc w:val="thaiDistribute"/>
      </w:pPr>
      <w:r w:rsidRPr="00E33EB7">
        <w:rPr>
          <w:rFonts w:hint="cs"/>
          <w:cs/>
        </w:rPr>
        <w:br w:type="page"/>
      </w:r>
    </w:p>
    <w:p w14:paraId="541CD256" w14:textId="77777777" w:rsidR="00AE0629" w:rsidRPr="00E33EB7" w:rsidRDefault="00AE0629" w:rsidP="00111B83">
      <w:pPr>
        <w:pStyle w:val="a9"/>
      </w:pPr>
      <w:bookmarkStart w:id="101" w:name="_Toc112109695"/>
      <w:bookmarkStart w:id="102" w:name="_Toc112110096"/>
    </w:p>
    <w:p w14:paraId="28E19D64" w14:textId="3B6427C9" w:rsidR="001E3197" w:rsidRPr="0063022C" w:rsidRDefault="007C73D8" w:rsidP="0063022C">
      <w:pPr>
        <w:pStyle w:val="afff"/>
      </w:pPr>
      <w:r w:rsidRPr="0063022C">
        <w:rPr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B413" w14:textId="38343AD7" w:rsidR="001E3197" w:rsidRDefault="00714C43" w:rsidP="0063022C">
      <w:pPr>
        <w:jc w:val="center"/>
      </w:pPr>
      <w:bookmarkStart w:id="103" w:name="_Toc113109248"/>
      <w:r w:rsidRPr="0063022C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5</w:t>
        </w:r>
      </w:fldSimple>
      <w:r w:rsidR="00EB5375" w:rsidRPr="0063022C">
        <w:rPr>
          <w:rFonts w:hint="cs"/>
          <w:cs/>
        </w:rPr>
        <w:t xml:space="preserve"> หน้า</w:t>
      </w:r>
      <w:bookmarkEnd w:id="101"/>
      <w:bookmarkEnd w:id="102"/>
      <w:r w:rsidR="00F0461C" w:rsidRPr="0063022C">
        <w:rPr>
          <w:rFonts w:hint="cs"/>
          <w:cs/>
        </w:rPr>
        <w:t>หลักของแอปพลิเคชั่น</w:t>
      </w:r>
      <w:bookmarkEnd w:id="103"/>
    </w:p>
    <w:p w14:paraId="07666499" w14:textId="77777777" w:rsidR="00234E97" w:rsidRPr="0063022C" w:rsidRDefault="00234E97" w:rsidP="0063022C">
      <w:pPr>
        <w:jc w:val="center"/>
      </w:pPr>
    </w:p>
    <w:p w14:paraId="42884632" w14:textId="6B351291" w:rsidR="00346038" w:rsidRPr="005E1D3C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i/>
          <w:szCs w:val="32"/>
          <w:cs/>
        </w:rPr>
      </w:pP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หน้าหลักของแอปพลิเคชั่น จะมีปุ่ม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ค้นหา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กดเพื่อไปยังหน้าค้นหาสินค้า และ จะมีแถบ 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“</w:t>
      </w:r>
      <w:r w:rsidRPr="00234E97">
        <w:rPr>
          <w:rStyle w:val="FooterChar"/>
          <w:rFonts w:hint="cs"/>
        </w:rPr>
        <w:t>Live Status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และวันเวลาที่อัพเดทรูปภาพ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และจะ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มี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แถบ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234E97">
        <w:rPr>
          <w:rStyle w:val="FooterChar"/>
          <w:rFonts w:hint="cs"/>
        </w:rPr>
        <w:t>Shop Now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E33EB7" w:rsidRDefault="001C5EF4" w:rsidP="00065D04">
      <w:pPr>
        <w:jc w:val="thaiDistribute"/>
      </w:pPr>
    </w:p>
    <w:p w14:paraId="000BEFFE" w14:textId="0E4B6C76" w:rsidR="00244E8F" w:rsidRPr="00E33EB7" w:rsidRDefault="00244E8F" w:rsidP="00065D04">
      <w:pPr>
        <w:jc w:val="thaiDistribute"/>
        <w:rPr>
          <w:cs/>
        </w:rPr>
      </w:pPr>
    </w:p>
    <w:p w14:paraId="0E069D1E" w14:textId="7B846226" w:rsidR="00244E8F" w:rsidRPr="00E33EB7" w:rsidRDefault="00244E8F" w:rsidP="00065D04">
      <w:pPr>
        <w:jc w:val="thaiDistribute"/>
      </w:pPr>
    </w:p>
    <w:p w14:paraId="206B877B" w14:textId="373C82B2" w:rsidR="001E3197" w:rsidRPr="00E33EB7" w:rsidRDefault="00DC1CC6" w:rsidP="00CC07CF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7894" w14:textId="696A9C57" w:rsidR="001E3197" w:rsidRDefault="00714C43" w:rsidP="00111B83">
      <w:pPr>
        <w:pStyle w:val="a9"/>
      </w:pPr>
      <w:bookmarkStart w:id="104" w:name="_Toc112109696"/>
      <w:bookmarkStart w:id="105" w:name="_Toc112110097"/>
      <w:bookmarkStart w:id="106" w:name="_Toc113109249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6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หน</w:t>
      </w:r>
      <w:r w:rsidR="00F0461C" w:rsidRPr="00E33EB7">
        <w:rPr>
          <w:rFonts w:hint="cs"/>
          <w:cs/>
        </w:rPr>
        <w:t>้าค้นหา</w:t>
      </w:r>
      <w:r w:rsidR="00EB5375" w:rsidRPr="00E33EB7">
        <w:rPr>
          <w:rFonts w:hint="cs"/>
          <w:cs/>
        </w:rPr>
        <w:t>สินค้า</w:t>
      </w:r>
      <w:bookmarkEnd w:id="104"/>
      <w:bookmarkEnd w:id="105"/>
      <w:bookmarkEnd w:id="106"/>
    </w:p>
    <w:p w14:paraId="24D29EEF" w14:textId="77777777" w:rsidR="001E3197" w:rsidRPr="001E3197" w:rsidRDefault="001E3197" w:rsidP="001E3197"/>
    <w:p w14:paraId="6FB9871A" w14:textId="54D96FFB" w:rsidR="009936CE" w:rsidRPr="00E33EB7" w:rsidRDefault="007B13E7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  <w:t>หน้าค้นหาสินค้า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จะมีช่องเพื่อใส่ข้อมูลชื่อของสินค้า</w:t>
      </w:r>
      <w:r w:rsidR="00346038" w:rsidRPr="00E33EB7">
        <w:rPr>
          <w:rFonts w:hint="cs"/>
          <w:cs/>
        </w:rPr>
        <w:t>หรือชื่อร้านค้า</w:t>
      </w:r>
      <w:r w:rsidRPr="00E33EB7">
        <w:rPr>
          <w:rFonts w:hint="cs"/>
          <w:cs/>
        </w:rPr>
        <w:t>ที่ต้องการค้นหา</w:t>
      </w:r>
      <w:r w:rsidR="00B2778E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และเมื่อใส่ข้อมูลลงไปจะมี</w:t>
      </w:r>
      <w:r w:rsidR="00B2778E" w:rsidRPr="00E33EB7">
        <w:rPr>
          <w:rFonts w:hint="cs"/>
          <w:cs/>
        </w:rPr>
        <w:t>ส่วนใน</w:t>
      </w:r>
      <w:r w:rsidRPr="00E33EB7">
        <w:rPr>
          <w:rFonts w:hint="cs"/>
          <w:cs/>
        </w:rPr>
        <w:t>การแสดงผลลัพ</w:t>
      </w:r>
      <w:r w:rsidR="00B2778E" w:rsidRPr="00E33EB7">
        <w:rPr>
          <w:rFonts w:hint="cs"/>
          <w:cs/>
        </w:rPr>
        <w:t xml:space="preserve">ท์ </w:t>
      </w:r>
      <w:r w:rsidRPr="00E33EB7">
        <w:rPr>
          <w:rFonts w:hint="cs"/>
          <w:cs/>
        </w:rPr>
        <w:t>ของการค้นหา</w:t>
      </w:r>
      <w:r w:rsidR="009936CE" w:rsidRPr="00E33EB7">
        <w:rPr>
          <w:rFonts w:hint="cs"/>
          <w:cs/>
        </w:rPr>
        <w:t>เป็นรายการสินค้าขึ้นมา</w:t>
      </w:r>
      <w:r w:rsidR="00B2778E" w:rsidRPr="00E33EB7">
        <w:rPr>
          <w:rFonts w:hint="cs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E33EB7" w:rsidRDefault="009936CE" w:rsidP="00065D04">
      <w:pPr>
        <w:jc w:val="thaiDistribute"/>
        <w:rPr>
          <w:cs/>
        </w:rPr>
      </w:pPr>
      <w:r w:rsidRPr="00E33EB7">
        <w:rPr>
          <w:rFonts w:hint="cs"/>
          <w:cs/>
        </w:rPr>
        <w:br w:type="page"/>
      </w:r>
    </w:p>
    <w:p w14:paraId="7E7EA227" w14:textId="5CD0C989" w:rsidR="001E3197" w:rsidRPr="00E33EB7" w:rsidRDefault="007C73D8" w:rsidP="00813DD8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7FA4" w14:textId="34F2BCE9" w:rsidR="00647FB6" w:rsidRDefault="00F0461C" w:rsidP="00111B83">
      <w:pPr>
        <w:pStyle w:val="a9"/>
      </w:pPr>
      <w:bookmarkStart w:id="107" w:name="_Toc113109250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7</w:t>
      </w:r>
      <w:r w:rsidR="00111B83">
        <w:rPr>
          <w:cs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หน้ารายละเอียดสินค้า</w:t>
      </w:r>
      <w:bookmarkEnd w:id="107"/>
    </w:p>
    <w:p w14:paraId="5662DA4A" w14:textId="77777777" w:rsidR="00234E97" w:rsidRPr="00234E97" w:rsidRDefault="00234E97" w:rsidP="00234E97">
      <w:pPr>
        <w:ind w:firstLine="270"/>
      </w:pPr>
    </w:p>
    <w:p w14:paraId="423B4BBC" w14:textId="07620151" w:rsidR="00647FB6" w:rsidRPr="00E33EB7" w:rsidRDefault="00647FB6" w:rsidP="00234E97">
      <w:pPr>
        <w:ind w:firstLine="720"/>
        <w:rPr>
          <w:cs/>
        </w:rPr>
      </w:pPr>
      <w:r w:rsidRPr="00E33EB7">
        <w:rPr>
          <w:rFonts w:hint="cs"/>
          <w:cs/>
        </w:rPr>
        <w:t>หน้ารายละเอียดสินค้า จะแสดงรูปภาพที่แคปมาจากไลฟ์สดและ</w:t>
      </w:r>
      <w:r>
        <w:rPr>
          <w:rFonts w:hint="cs"/>
          <w:cs/>
        </w:rPr>
        <w:t>วันเวลาทอัพเดทรูปภาพและ</w:t>
      </w:r>
      <w:r w:rsidRPr="00E33EB7">
        <w:rPr>
          <w:rFonts w:hint="cs"/>
          <w:cs/>
        </w:rPr>
        <w:t xml:space="preserve">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“Chat”</w:t>
      </w:r>
      <w:r w:rsidRPr="00E33EB7">
        <w:rPr>
          <w:rFonts w:hint="cs"/>
          <w:cs/>
        </w:rPr>
        <w:t>เพื่อลิ้</w:t>
      </w:r>
      <w:r w:rsidR="00234E97">
        <w:rPr>
          <w:rFonts w:hint="cs"/>
          <w:cs/>
        </w:rPr>
        <w:t>ง</w:t>
      </w:r>
      <w:r w:rsidRPr="00E33EB7">
        <w:rPr>
          <w:rFonts w:hint="cs"/>
          <w:cs/>
        </w:rPr>
        <w:t>ไปยังแชทของร้านค้าและ</w:t>
      </w:r>
      <w:r w:rsidRPr="00E33EB7">
        <w:rPr>
          <w:rFonts w:hint="cs"/>
        </w:rPr>
        <w:t xml:space="preserve"> “Buy”</w:t>
      </w:r>
      <w:r w:rsidRPr="00E33EB7">
        <w:rPr>
          <w:rFonts w:hint="cs"/>
          <w:cs/>
        </w:rPr>
        <w:t>เพื่อลิ้งไปยังแชทของร้านค้าและนำข้อมูลสินค้าส่งไปอัตโนมัติ</w:t>
      </w:r>
    </w:p>
    <w:p w14:paraId="65ECA322" w14:textId="77777777" w:rsidR="00647FB6" w:rsidRPr="00647FB6" w:rsidRDefault="00647FB6" w:rsidP="00647FB6"/>
    <w:p w14:paraId="7A3CA4DA" w14:textId="77777777" w:rsidR="00647FB6" w:rsidRPr="00647FB6" w:rsidRDefault="00647FB6" w:rsidP="00647FB6"/>
    <w:p w14:paraId="191C1104" w14:textId="11374C44" w:rsidR="001C5EF4" w:rsidRPr="00E33EB7" w:rsidRDefault="001C5EF4" w:rsidP="00065D04">
      <w:pPr>
        <w:pStyle w:val="3"/>
        <w:jc w:val="thaiDistribute"/>
      </w:pPr>
      <w:bookmarkStart w:id="108" w:name="_Toc104033622"/>
      <w:bookmarkStart w:id="109" w:name="_Toc109332149"/>
      <w:bookmarkStart w:id="110" w:name="_Toc109333671"/>
      <w:bookmarkStart w:id="111" w:name="_Toc109335743"/>
      <w:bookmarkStart w:id="112" w:name="_Toc112061402"/>
      <w:bookmarkStart w:id="113" w:name="_Toc112109679"/>
      <w:bookmarkStart w:id="114" w:name="_Toc113308738"/>
      <w:r w:rsidRPr="00E33EB7">
        <w:rPr>
          <w:rFonts w:hint="cs"/>
          <w:cs/>
        </w:rPr>
        <w:lastRenderedPageBreak/>
        <w:t>แอปพลิเคชั่นบนคอมพิวเตอร์สำหรับผู้ดูแลระบบ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5C1B957A" w14:textId="706DA1C7" w:rsidR="001C5EF4" w:rsidRPr="00E33EB7" w:rsidRDefault="002B6F90" w:rsidP="00D94A08">
      <w:pPr>
        <w:jc w:val="center"/>
        <w:rPr>
          <w:noProof/>
        </w:rPr>
      </w:pPr>
      <w:r w:rsidRPr="00E33EB7">
        <w:rPr>
          <w:rFonts w:hint="cs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54F5" w14:textId="31115EBF" w:rsidR="001C5EF4" w:rsidRPr="00E33EB7" w:rsidRDefault="00640F3E" w:rsidP="00065D04">
      <w:pPr>
        <w:jc w:val="thaiDistribute"/>
      </w:pPr>
      <w:bookmarkStart w:id="115" w:name="_Toc112106434"/>
      <w:bookmarkEnd w:id="115"/>
      <w:r>
        <w:rPr>
          <w:noProof/>
        </w:rPr>
        <w:pict w14:anchorId="7A5C67D1">
          <v:shapetype id="_x0000_t202" coordsize="21600,21600" o:spt="202" path="m,l,21600r21600,l21600,xe">
            <v:stroke joinstyle="miter"/>
            <v:path gradientshapeok="t" o:connecttype="rect"/>
          </v:shapetype>
          <v:shape id="Text Box 22" o:spid="_x0000_s2055" type="#_x0000_t202" style="position:absolute;left:0;text-align:left;margin-left:0;margin-top:5.8pt;width:297.75pt;height:66.25pt;z-index:-251661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" stroked="f">
            <v:textbox style="mso-fit-shape-to-text:t" inset="0,0,0,0">
              <w:txbxContent>
                <w:p w14:paraId="5A7FB3D4" w14:textId="5526C715" w:rsidR="00714C43" w:rsidRDefault="00714C43" w:rsidP="00111B83">
                  <w:pPr>
                    <w:pStyle w:val="a9"/>
                    <w:rPr>
                      <w:snapToGrid w:val="0"/>
                    </w:rPr>
                  </w:pPr>
                  <w:bookmarkStart w:id="116" w:name="_Toc112109697"/>
                  <w:bookmarkStart w:id="117" w:name="_Toc112110098"/>
                  <w:bookmarkStart w:id="118" w:name="_Toc113109251"/>
                  <w:r w:rsidRPr="00813DD8">
                    <w:rPr>
                      <w:cs/>
                    </w:rPr>
                    <w:t xml:space="preserve">ภาพประกอบที่ 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STYLEREF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instrText>\s</w:instrText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1</w:t>
                  </w:r>
                  <w:r w:rsidR="00111B83">
                    <w:rPr>
                      <w:cs/>
                    </w:rPr>
                    <w:fldChar w:fldCharType="end"/>
                  </w:r>
                  <w:r w:rsidR="00111B83">
                    <w:rPr>
                      <w:cs/>
                    </w:rPr>
                    <w:t>.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SEQ </w:instrText>
                  </w:r>
                  <w:r w:rsidR="00111B83">
                    <w:rPr>
                      <w:cs/>
                    </w:rPr>
                    <w:instrText xml:space="preserve">ภาพประกอบที่ </w:instrText>
                  </w:r>
                  <w:r w:rsidR="00111B83">
                    <w:instrText xml:space="preserve">\* ARABIC \s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8</w:t>
                  </w:r>
                  <w:r w:rsidR="00111B83">
                    <w:rPr>
                      <w:cs/>
                    </w:rPr>
                    <w:fldChar w:fldCharType="end"/>
                  </w:r>
                  <w:r w:rsidR="00EB5375">
                    <w:rPr>
                      <w:rFonts w:hint="cs"/>
                      <w:cs/>
                    </w:rPr>
                    <w:t xml:space="preserve"> </w:t>
                  </w:r>
                  <w:r w:rsidR="00EB5375">
                    <w:rPr>
                      <w:cs/>
                    </w:rPr>
                    <w:t>หน้าแรกโป</w:t>
                  </w:r>
                  <w:r w:rsidR="00EB5375">
                    <w:rPr>
                      <w:rFonts w:hint="cs"/>
                      <w:cs/>
                    </w:rPr>
                    <w:t>ร</w:t>
                  </w:r>
                  <w:r w:rsidR="00EB5375" w:rsidRPr="00092986">
                    <w:rPr>
                      <w:cs/>
                    </w:rPr>
                    <w:t>แกรม</w:t>
                  </w:r>
                  <w:bookmarkEnd w:id="116"/>
                  <w:bookmarkEnd w:id="117"/>
                  <w:bookmarkEnd w:id="118"/>
                </w:p>
                <w:p w14:paraId="026E3A54" w14:textId="77777777" w:rsidR="00AE0629" w:rsidRPr="00AE0629" w:rsidRDefault="00AE0629" w:rsidP="00AE0629"/>
                <w:p w14:paraId="16F88954" w14:textId="77777777" w:rsidR="002B6F90" w:rsidRDefault="002B6F90"/>
              </w:txbxContent>
            </v:textbox>
            <w10:wrap anchorx="page"/>
          </v:shape>
        </w:pict>
      </w:r>
    </w:p>
    <w:p w14:paraId="719BFDF7" w14:textId="77777777" w:rsidR="001C5EF4" w:rsidRPr="00E33EB7" w:rsidRDefault="001C5EF4" w:rsidP="00065D04">
      <w:pPr>
        <w:jc w:val="thaiDistribute"/>
      </w:pPr>
    </w:p>
    <w:p w14:paraId="5A0E906F" w14:textId="77777777" w:rsidR="002B6F90" w:rsidRPr="00E33EB7" w:rsidRDefault="002B6F90" w:rsidP="00065D04">
      <w:pPr>
        <w:jc w:val="thaiDistribute"/>
      </w:pPr>
    </w:p>
    <w:p w14:paraId="436FE52A" w14:textId="137DA0F7" w:rsidR="00AE0629" w:rsidRPr="00E33EB7" w:rsidRDefault="002B6F90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</w:r>
      <w:r w:rsidR="00543EEA" w:rsidRPr="00E33EB7">
        <w:rPr>
          <w:rFonts w:hint="cs"/>
          <w:cs/>
        </w:rPr>
        <w:t>หน้าแรกโปรแกรม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 xml:space="preserve">มีพื้นที่ในการแสดงผลสำหรับสตรีม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 xml:space="preserve">ส่วน และ มีปุ่ม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capture”</w:t>
      </w:r>
      <w:r w:rsidR="00543EEA" w:rsidRPr="00E33EB7">
        <w:rPr>
          <w:rFonts w:hint="cs"/>
          <w:cs/>
        </w:rPr>
        <w:t>เพื่อเลือกครอบจากหน้าไลฟ์สดที่ต้องการนำมาประมวลผล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clear”</w:t>
      </w:r>
      <w:r w:rsidR="00543EEA" w:rsidRPr="00E33EB7">
        <w:rPr>
          <w:rFonts w:hint="cs"/>
          <w:cs/>
        </w:rPr>
        <w:t>เพื่อทำการลบสตรีมที่ต้องการยกเลิกประมวลผล และปุ่ม“</w:t>
      </w:r>
      <w:r w:rsidR="00543EEA" w:rsidRPr="00E33EB7">
        <w:rPr>
          <w:rFonts w:hint="cs"/>
        </w:rPr>
        <w:t>detail”</w:t>
      </w:r>
      <w:r w:rsidR="00543EEA" w:rsidRPr="00E33EB7">
        <w:rPr>
          <w:rFonts w:hint="cs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E33EB7">
        <w:rPr>
          <w:rFonts w:hint="cs"/>
        </w:rPr>
        <w:t xml:space="preserve">Popup </w:t>
      </w:r>
      <w:r w:rsidR="00543EEA" w:rsidRPr="00E33EB7">
        <w:rPr>
          <w:rFonts w:hint="cs"/>
          <w:cs/>
        </w:rPr>
        <w:t>ที่บริเวรหน้าจอ</w:t>
      </w:r>
    </w:p>
    <w:p w14:paraId="2403208E" w14:textId="77777777" w:rsidR="00AE0629" w:rsidRPr="00E33EB7" w:rsidRDefault="00AE0629" w:rsidP="00065D04">
      <w:pPr>
        <w:jc w:val="thaiDistribute"/>
      </w:pPr>
    </w:p>
    <w:p w14:paraId="77C31AB6" w14:textId="77777777" w:rsidR="00AE0629" w:rsidRPr="00E33EB7" w:rsidRDefault="00AE0629" w:rsidP="00065D04">
      <w:pPr>
        <w:jc w:val="thaiDistribute"/>
      </w:pPr>
    </w:p>
    <w:p w14:paraId="6CB9455D" w14:textId="77777777" w:rsidR="00AE0629" w:rsidRPr="00E33EB7" w:rsidRDefault="00AE0629" w:rsidP="00065D04">
      <w:pPr>
        <w:jc w:val="thaiDistribute"/>
      </w:pPr>
    </w:p>
    <w:p w14:paraId="0FB90B75" w14:textId="77777777" w:rsidR="00AE0629" w:rsidRPr="00E33EB7" w:rsidRDefault="00AE0629" w:rsidP="00065D04">
      <w:pPr>
        <w:jc w:val="thaiDistribute"/>
      </w:pPr>
    </w:p>
    <w:p w14:paraId="1B4E1745" w14:textId="7D343D0A" w:rsidR="007262CC" w:rsidRDefault="00F0461C" w:rsidP="00D94A0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B91" w14:textId="60DBF2A8" w:rsidR="001E3197" w:rsidRPr="00E33EB7" w:rsidRDefault="00640F3E" w:rsidP="00D94A08">
      <w:pPr>
        <w:jc w:val="center"/>
      </w:pPr>
      <w:r>
        <w:rPr>
          <w:noProof/>
        </w:rPr>
        <w:pict w14:anchorId="5DB1586A">
          <v:shape id="Text Box 21" o:spid="_x0000_s2054" type="#_x0000_t202" style="position:absolute;left:0;text-align:left;margin-left:0;margin-top:12.75pt;width:298.5pt;height:30.1pt;z-index:-251659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" stroked="f">
            <v:textbox style="mso-fit-shape-to-text:t" inset="0,0,0,0">
              <w:txbxContent>
                <w:p w14:paraId="44A4BF26" w14:textId="3E9C90A2" w:rsidR="00714C43" w:rsidRPr="00EC7216" w:rsidRDefault="00714C43" w:rsidP="00111B83">
                  <w:pPr>
                    <w:pStyle w:val="a9"/>
                  </w:pPr>
                  <w:bookmarkStart w:id="119" w:name="_Toc112109698"/>
                  <w:bookmarkStart w:id="120" w:name="_Toc112110099"/>
                  <w:bookmarkStart w:id="121" w:name="_Toc113109252"/>
                  <w:r w:rsidRPr="00813DD8">
                    <w:rPr>
                      <w:cs/>
                    </w:rPr>
                    <w:t xml:space="preserve">ภาพประกอบที่ 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STYLEREF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instrText>\s</w:instrText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1</w:t>
                  </w:r>
                  <w:r w:rsidR="00111B83">
                    <w:rPr>
                      <w:cs/>
                    </w:rPr>
                    <w:fldChar w:fldCharType="end"/>
                  </w:r>
                  <w:r w:rsidR="00111B83">
                    <w:rPr>
                      <w:cs/>
                    </w:rPr>
                    <w:t>.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SEQ </w:instrText>
                  </w:r>
                  <w:r w:rsidR="00111B83">
                    <w:rPr>
                      <w:cs/>
                    </w:rPr>
                    <w:instrText xml:space="preserve">ภาพประกอบที่ </w:instrText>
                  </w:r>
                  <w:r w:rsidR="00111B83">
                    <w:instrText xml:space="preserve">\* ARABIC \s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9</w:t>
                  </w:r>
                  <w:r w:rsidR="00111B83">
                    <w:rPr>
                      <w:cs/>
                    </w:rPr>
                    <w:fldChar w:fldCharType="end"/>
                  </w:r>
                  <w:r w:rsidR="00EB5375">
                    <w:t xml:space="preserve"> </w:t>
                  </w:r>
                  <w:r w:rsidR="00596963">
                    <w:rPr>
                      <w:rFonts w:hint="cs"/>
                      <w:cs/>
                    </w:rPr>
                    <w:t>หน้า</w:t>
                  </w:r>
                  <w:r w:rsidR="00EB5375">
                    <w:rPr>
                      <w:rFonts w:hint="cs"/>
                      <w:cs/>
                    </w:rPr>
                    <w:t>เลือกพื้นที่ภาพหน้าจ</w:t>
                  </w:r>
                  <w:r w:rsidR="00EB5375">
                    <w:rPr>
                      <w:cs/>
                    </w:rPr>
                    <w:t>อ</w:t>
                  </w:r>
                  <w:bookmarkEnd w:id="119"/>
                  <w:bookmarkEnd w:id="120"/>
                  <w:bookmarkEnd w:id="121"/>
                </w:p>
              </w:txbxContent>
            </v:textbox>
            <w10:wrap anchorx="margin"/>
          </v:shape>
        </w:pict>
      </w:r>
    </w:p>
    <w:p w14:paraId="20A8BBC1" w14:textId="27A78A4B" w:rsidR="007262CC" w:rsidRPr="00E33EB7" w:rsidRDefault="007262CC" w:rsidP="00065D04">
      <w:pPr>
        <w:jc w:val="thaiDistribute"/>
      </w:pPr>
    </w:p>
    <w:p w14:paraId="63A23A4D" w14:textId="5BC1CD99" w:rsidR="007262CC" w:rsidRPr="00E33EB7" w:rsidRDefault="007262CC" w:rsidP="00065D04">
      <w:pPr>
        <w:jc w:val="thaiDistribute"/>
      </w:pPr>
    </w:p>
    <w:p w14:paraId="6F149A81" w14:textId="28694036" w:rsidR="007262CC" w:rsidRPr="00E33EB7" w:rsidRDefault="00B2778E" w:rsidP="00813DD8">
      <w:pPr>
        <w:spacing w:after="200" w:line="276" w:lineRule="auto"/>
        <w:ind w:firstLine="720"/>
        <w:jc w:val="thaiDistribute"/>
      </w:pPr>
      <w:bookmarkStart w:id="122" w:name="_Toc112109699"/>
      <w:bookmarkStart w:id="123" w:name="_Toc112110100"/>
      <w:r w:rsidRPr="00E33EB7">
        <w:rPr>
          <w:rFonts w:hint="cs"/>
          <w:cs/>
        </w:rPr>
        <w:t>เมื่อกดปุ่ม</w:t>
      </w:r>
      <w:r w:rsidRPr="00E33EB7">
        <w:rPr>
          <w:rFonts w:hint="cs"/>
        </w:rPr>
        <w:t xml:space="preserve"> “capture”</w:t>
      </w:r>
      <w:r w:rsidRPr="00E33EB7">
        <w:rPr>
          <w:rFonts w:hint="cs"/>
          <w:cs/>
        </w:rPr>
        <w:t xml:space="preserve"> แล้วต้องลาก </w:t>
      </w:r>
      <w:r w:rsidRPr="00E33EB7">
        <w:rPr>
          <w:rFonts w:hint="cs"/>
        </w:rPr>
        <w:t xml:space="preserve">cursor </w:t>
      </w:r>
      <w:r w:rsidRPr="00E33EB7">
        <w:rPr>
          <w:rFonts w:hint="cs"/>
          <w:cs/>
        </w:rPr>
        <w:t>ครอบ</w:t>
      </w:r>
      <w:r w:rsidR="00596963" w:rsidRPr="00E33EB7">
        <w:rPr>
          <w:rFonts w:hint="cs"/>
          <w:cs/>
        </w:rPr>
        <w:t>พื้นที่ที่ต้องการ</w:t>
      </w:r>
      <w:r w:rsidRPr="00E33EB7">
        <w:rPr>
          <w:rFonts w:hint="cs"/>
          <w:cs/>
        </w:rPr>
        <w:t>สตรีม</w:t>
      </w:r>
      <w:r w:rsidR="00596963" w:rsidRPr="00E33EB7">
        <w:rPr>
          <w:rFonts w:hint="cs"/>
          <w:cs/>
        </w:rPr>
        <w:t>จากไลฟ์สดเพื่อนำไปประมวลผล</w:t>
      </w:r>
    </w:p>
    <w:p w14:paraId="6FB09D08" w14:textId="530FDFB3" w:rsidR="007262CC" w:rsidRPr="00E33EB7" w:rsidRDefault="00543EEA" w:rsidP="00813DD8">
      <w:pPr>
        <w:ind w:firstLine="720"/>
        <w:jc w:val="center"/>
        <w:rPr>
          <w:cs/>
        </w:rPr>
      </w:pPr>
      <w:r w:rsidRPr="00E33EB7">
        <w:rPr>
          <w:rFonts w:hint="cs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CC" w:rsidRPr="00E33EB7">
        <w:rPr>
          <w:rFonts w:hint="cs"/>
          <w:cs/>
        </w:rPr>
        <w:tab/>
      </w:r>
    </w:p>
    <w:p w14:paraId="385AFEA3" w14:textId="1F319639" w:rsidR="007262CC" w:rsidRPr="00E33EB7" w:rsidRDefault="00714C43" w:rsidP="00111B83">
      <w:pPr>
        <w:pStyle w:val="a9"/>
      </w:pPr>
      <w:bookmarkStart w:id="124" w:name="_Toc113109253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10</w:t>
      </w:r>
      <w:r w:rsidR="00111B83">
        <w:rPr>
          <w:cs/>
        </w:rPr>
        <w:fldChar w:fldCharType="end"/>
      </w:r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หน้าผลลัพธ์ในการถ่ายภาพหน้าจอ</w:t>
      </w:r>
      <w:bookmarkEnd w:id="122"/>
      <w:bookmarkEnd w:id="123"/>
      <w:bookmarkEnd w:id="124"/>
    </w:p>
    <w:p w14:paraId="2988138F" w14:textId="77777777" w:rsidR="002C5865" w:rsidRPr="00E33EB7" w:rsidRDefault="002C5865" w:rsidP="00065D04">
      <w:pPr>
        <w:jc w:val="thaiDistribute"/>
      </w:pPr>
    </w:p>
    <w:p w14:paraId="52FB7840" w14:textId="77777777" w:rsidR="007262CC" w:rsidRPr="00E33EB7" w:rsidRDefault="00596963" w:rsidP="00065D04">
      <w:pPr>
        <w:jc w:val="thaiDistribute"/>
      </w:pPr>
      <w:r w:rsidRPr="00E33EB7">
        <w:rPr>
          <w:rFonts w:hint="cs"/>
        </w:rPr>
        <w:tab/>
      </w:r>
      <w:r w:rsidR="00B80E0B" w:rsidRPr="00E33EB7">
        <w:rPr>
          <w:rFonts w:hint="cs"/>
          <w:cs/>
        </w:rPr>
        <w:t xml:space="preserve">ผลลัพธ์ในการถ่ายภาพหน้าจอ ของปุ่ม </w:t>
      </w:r>
      <w:r w:rsidR="00B80E0B" w:rsidRPr="00E33EB7">
        <w:rPr>
          <w:rFonts w:hint="cs"/>
        </w:rPr>
        <w:t>Capture</w:t>
      </w:r>
      <w:r w:rsidR="007262CC" w:rsidRPr="00E33EB7">
        <w:rPr>
          <w:rFonts w:hint="cs"/>
          <w:cs/>
        </w:rPr>
        <w:tab/>
      </w:r>
    </w:p>
    <w:p w14:paraId="2EE740E2" w14:textId="6500E132" w:rsidR="00543EEA" w:rsidRPr="00E33EB7" w:rsidRDefault="00543EEA" w:rsidP="00813DD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EB55" w14:textId="09539FFC" w:rsidR="002C5865" w:rsidRDefault="00813DD8" w:rsidP="00111B83">
      <w:pPr>
        <w:pStyle w:val="a9"/>
      </w:pPr>
      <w:bookmarkStart w:id="125" w:name="_Toc113109254"/>
      <w:r>
        <w:t xml:space="preserve">   </w:t>
      </w:r>
      <w:r w:rsidR="00543EEA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11</w:t>
      </w:r>
      <w:r w:rsidR="00111B83">
        <w:rPr>
          <w:cs/>
        </w:rPr>
        <w:fldChar w:fldCharType="end"/>
      </w:r>
      <w:r w:rsidR="00543EEA" w:rsidRPr="00E33EB7">
        <w:rPr>
          <w:rFonts w:hint="cs"/>
        </w:rPr>
        <w:t xml:space="preserve"> </w:t>
      </w:r>
      <w:r w:rsidR="00346038" w:rsidRPr="00E33EB7">
        <w:rPr>
          <w:rFonts w:hint="cs"/>
          <w:cs/>
        </w:rPr>
        <w:t>หน้ารายระเอียดข้อมูล</w:t>
      </w:r>
      <w:bookmarkEnd w:id="125"/>
    </w:p>
    <w:p w14:paraId="48D89924" w14:textId="77777777" w:rsidR="00813DD8" w:rsidRPr="00813DD8" w:rsidRDefault="00813DD8" w:rsidP="00813DD8"/>
    <w:p w14:paraId="05524BAC" w14:textId="5D138213" w:rsidR="00346038" w:rsidRPr="00E33EB7" w:rsidRDefault="00346038" w:rsidP="00065D04">
      <w:pPr>
        <w:ind w:firstLine="720"/>
        <w:jc w:val="thaiDistribute"/>
        <w:rPr>
          <w:rFonts w:eastAsia="Times New Roman"/>
          <w:sz w:val="24"/>
          <w:szCs w:val="24"/>
        </w:rPr>
      </w:pPr>
      <w:r w:rsidRPr="00E33EB7">
        <w:rPr>
          <w:rFonts w:hint="cs"/>
          <w:cs/>
        </w:rPr>
        <w:t>หน้ารายระเอียดข้อมูล เมื่อกดที่ปุ่ม "</w:t>
      </w:r>
      <w:r w:rsidRPr="00E33EB7">
        <w:rPr>
          <w:rFonts w:hint="cs"/>
        </w:rPr>
        <w:t xml:space="preserve">detail" </w:t>
      </w:r>
      <w:r w:rsidRPr="00E33EB7">
        <w:rPr>
          <w:rFonts w:hint="cs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E33EB7">
        <w:rPr>
          <w:rFonts w:hint="cs"/>
        </w:rPr>
        <w:t xml:space="preserve">Popup </w:t>
      </w:r>
      <w:r w:rsidRPr="00E33EB7">
        <w:rPr>
          <w:rFonts w:hint="cs"/>
          <w:cs/>
        </w:rPr>
        <w:t>ที่บริเวรหน้าจอ</w:t>
      </w:r>
    </w:p>
    <w:p w14:paraId="358413FD" w14:textId="412DB5E3" w:rsidR="00543EEA" w:rsidRPr="00E33EB7" w:rsidRDefault="00543EEA" w:rsidP="00065D04">
      <w:pPr>
        <w:jc w:val="thaiDistribute"/>
      </w:pPr>
    </w:p>
    <w:p w14:paraId="5A350E2E" w14:textId="77777777" w:rsidR="00346038" w:rsidRPr="00E33EB7" w:rsidRDefault="00346038" w:rsidP="00065D04">
      <w:pPr>
        <w:jc w:val="thaiDistribute"/>
      </w:pPr>
    </w:p>
    <w:p w14:paraId="2014915D" w14:textId="012977D8" w:rsidR="00543EEA" w:rsidRPr="00E33EB7" w:rsidRDefault="00543EEA" w:rsidP="00065D04">
      <w:pPr>
        <w:jc w:val="thaiDistribute"/>
        <w:sectPr w:rsidR="00543EEA" w:rsidRPr="00E33EB7" w:rsidSect="00C85B15">
          <w:headerReference w:type="default" r:id="rId35"/>
          <w:footerReference w:type="default" r:id="rId36"/>
          <w:headerReference w:type="first" r:id="rId37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E33EB7">
        <w:rPr>
          <w:rFonts w:hint="cs"/>
        </w:rPr>
        <w:br w:type="page"/>
      </w:r>
    </w:p>
    <w:p w14:paraId="1FE6F647" w14:textId="5AC5F5E8" w:rsidR="00D66E22" w:rsidRPr="00E33EB7" w:rsidRDefault="00484C42" w:rsidP="00545450">
      <w:pPr>
        <w:pStyle w:val="1"/>
      </w:pPr>
      <w:r w:rsidRPr="00E33EB7">
        <w:rPr>
          <w:rFonts w:hint="cs"/>
        </w:rPr>
        <w:lastRenderedPageBreak/>
        <w:br/>
      </w:r>
      <w:bookmarkStart w:id="126" w:name="_Toc112109680"/>
      <w:bookmarkStart w:id="127" w:name="_Toc113308739"/>
      <w:r w:rsidR="00D66E22" w:rsidRPr="00E33EB7">
        <w:rPr>
          <w:rFonts w:hint="cs"/>
          <w:cs/>
        </w:rPr>
        <w:t>ทฤษฎีและงานวิจัยที่เกี่ยวข้อง</w:t>
      </w:r>
      <w:bookmarkEnd w:id="126"/>
      <w:bookmarkEnd w:id="127"/>
      <w:r w:rsidR="00D66E22" w:rsidRPr="00E33EB7">
        <w:rPr>
          <w:rFonts w:hint="cs"/>
        </w:rPr>
        <w:t xml:space="preserve">    </w:t>
      </w:r>
    </w:p>
    <w:p w14:paraId="7A82D2CA" w14:textId="5007C326" w:rsidR="00D66E22" w:rsidRPr="00E33EB7" w:rsidRDefault="000C1169" w:rsidP="00065D04">
      <w:pPr>
        <w:pStyle w:val="2"/>
        <w:jc w:val="thaiDistribute"/>
      </w:pPr>
      <w:bookmarkStart w:id="128" w:name="_Toc112109681"/>
      <w:bookmarkStart w:id="129" w:name="_Toc113308740"/>
      <w:r w:rsidRPr="00E33EB7">
        <w:rPr>
          <w:rFonts w:hint="cs"/>
          <w:cs/>
        </w:rPr>
        <w:t>ทฤษฎีที่เกี่ยวข้อง</w:t>
      </w:r>
      <w:bookmarkEnd w:id="128"/>
      <w:bookmarkEnd w:id="129"/>
    </w:p>
    <w:p w14:paraId="78E38F84" w14:textId="77777777" w:rsidR="007F62BA" w:rsidRPr="00E33EB7" w:rsidRDefault="007262CC" w:rsidP="00065D04">
      <w:pPr>
        <w:pStyle w:val="3"/>
        <w:jc w:val="thaiDistribute"/>
      </w:pPr>
      <w:bookmarkStart w:id="130" w:name="_Toc109332152"/>
      <w:bookmarkStart w:id="131" w:name="_Toc109333674"/>
      <w:bookmarkStart w:id="132" w:name="_Toc109335746"/>
      <w:bookmarkStart w:id="133" w:name="_Toc112061405"/>
      <w:bookmarkStart w:id="134" w:name="_Toc112109682"/>
      <w:bookmarkStart w:id="135" w:name="_Toc113308741"/>
      <w:r w:rsidRPr="00E33EB7">
        <w:rPr>
          <w:rFonts w:hint="cs"/>
        </w:rPr>
        <w:t>Flutter</w:t>
      </w:r>
      <w:bookmarkEnd w:id="130"/>
      <w:bookmarkEnd w:id="131"/>
      <w:bookmarkEnd w:id="132"/>
      <w:bookmarkEnd w:id="133"/>
      <w:bookmarkEnd w:id="134"/>
      <w:bookmarkEnd w:id="135"/>
    </w:p>
    <w:p w14:paraId="54D66A96" w14:textId="25361329" w:rsidR="007262CC" w:rsidRPr="00E33EB7" w:rsidRDefault="007F62BA" w:rsidP="00065D04">
      <w:pPr>
        <w:jc w:val="thaiDistribute"/>
      </w:pPr>
      <w:r w:rsidRPr="00E33EB7">
        <w:rPr>
          <w:rFonts w:hint="cs"/>
        </w:rPr>
        <w:t xml:space="preserve">        </w:t>
      </w:r>
      <w:r w:rsidR="00C85B15" w:rsidRPr="00E33EB7">
        <w:rPr>
          <w:rFonts w:hint="cs"/>
          <w:cs/>
        </w:rPr>
        <w:tab/>
        <w:t xml:space="preserve">        </w:t>
      </w:r>
      <w:r w:rsidR="007262CC" w:rsidRPr="00E33EB7">
        <w:rPr>
          <w:rFonts w:hint="cs"/>
        </w:rPr>
        <w:t>Flutter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2127731905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Hiz</w:instrText>
          </w:r>
          <w:r w:rsidR="003F1DDD" w:rsidRPr="00E33EB7">
            <w:rPr>
              <w:rFonts w:hint="cs"/>
              <w:cs/>
            </w:rPr>
            <w:instrText xml:space="preserve">151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08750B" w:rsidRPr="00E33EB7">
            <w:rPr>
              <w:rFonts w:hint="cs"/>
              <w:noProof/>
            </w:rPr>
            <w:t>[1]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7262CC" w:rsidRPr="00E33EB7">
        <w:rPr>
          <w:rFonts w:hint="cs"/>
          <w:cs/>
        </w:rPr>
        <w:t xml:space="preserve"> คือ </w:t>
      </w:r>
      <w:r w:rsidR="007262CC" w:rsidRPr="00E33EB7">
        <w:rPr>
          <w:rFonts w:hint="cs"/>
        </w:rPr>
        <w:t xml:space="preserve">Framework </w:t>
      </w:r>
      <w:r w:rsidR="007262CC" w:rsidRPr="00E33EB7">
        <w:rPr>
          <w:rFonts w:hint="cs"/>
          <w:cs/>
        </w:rPr>
        <w:t xml:space="preserve">ที่ใช้สร้าง </w:t>
      </w:r>
      <w:r w:rsidR="007262CC" w:rsidRPr="00E33EB7">
        <w:rPr>
          <w:rFonts w:hint="cs"/>
        </w:rPr>
        <w:t xml:space="preserve">UI </w:t>
      </w:r>
      <w:r w:rsidR="007262CC" w:rsidRPr="00E33EB7">
        <w:rPr>
          <w:rFonts w:hint="cs"/>
          <w:cs/>
        </w:rPr>
        <w:t xml:space="preserve">สําหรับ </w:t>
      </w:r>
      <w:r w:rsidR="007262CC" w:rsidRPr="00E33EB7">
        <w:rPr>
          <w:rFonts w:hint="cs"/>
        </w:rPr>
        <w:t xml:space="preserve">mobile application </w:t>
      </w:r>
      <w:r w:rsidR="007262CC" w:rsidRPr="00E33EB7">
        <w:rPr>
          <w:rFonts w:hint="cs"/>
          <w:cs/>
        </w:rPr>
        <w:t xml:space="preserve">ที่สามารถทํางานได้ทั้ง </w:t>
      </w:r>
      <w:r w:rsidR="007262CC" w:rsidRPr="00E33EB7">
        <w:rPr>
          <w:rFonts w:hint="cs"/>
        </w:rPr>
        <w:t xml:space="preserve">IOS </w:t>
      </w:r>
      <w:r w:rsidR="007262CC" w:rsidRPr="00E33EB7">
        <w:rPr>
          <w:rFonts w:hint="cs"/>
          <w:cs/>
        </w:rPr>
        <w:t xml:space="preserve">และ </w:t>
      </w:r>
      <w:r w:rsidR="007262CC" w:rsidRPr="00E33EB7">
        <w:rPr>
          <w:rFonts w:hint="cs"/>
        </w:rPr>
        <w:t xml:space="preserve">Android </w:t>
      </w:r>
      <w:r w:rsidR="007262CC" w:rsidRPr="00E33EB7">
        <w:rPr>
          <w:rFonts w:hint="cs"/>
          <w:cs/>
        </w:rPr>
        <w:t xml:space="preserve">ในเวลาเดียวกันโดยที่ใช้ </w:t>
      </w:r>
      <w:r w:rsidR="007262CC" w:rsidRPr="00E33EB7">
        <w:rPr>
          <w:rFonts w:hint="cs"/>
        </w:rPr>
        <w:t xml:space="preserve">source code </w:t>
      </w:r>
      <w:r w:rsidR="007262CC" w:rsidRPr="00E33EB7">
        <w:rPr>
          <w:rFonts w:hint="cs"/>
          <w:cs/>
        </w:rPr>
        <w:t xml:space="preserve">ตัวเดียวกัน โดยภาษาที่ใช้ใน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>นั้นจะเป็นภาษา</w:t>
      </w:r>
      <w:r w:rsidR="007262CC" w:rsidRPr="00E33EB7">
        <w:rPr>
          <w:rFonts w:hint="cs"/>
        </w:rPr>
        <w:t xml:space="preserve"> dart </w:t>
      </w:r>
      <w:r w:rsidR="007262CC" w:rsidRPr="00E33EB7">
        <w:rPr>
          <w:rFonts w:hint="cs"/>
          <w:cs/>
        </w:rPr>
        <w:t xml:space="preserve">ซึ่งถูกพัฒนาโดย </w:t>
      </w:r>
      <w:r w:rsidR="007262CC" w:rsidRPr="00E33EB7">
        <w:rPr>
          <w:rFonts w:hint="cs"/>
        </w:rPr>
        <w:t xml:space="preserve">Google </w:t>
      </w:r>
      <w:r w:rsidR="007262CC" w:rsidRPr="00E33EB7">
        <w:rPr>
          <w:rFonts w:hint="cs"/>
          <w:cs/>
        </w:rPr>
        <w:t xml:space="preserve">และ ยังเป็น </w:t>
      </w:r>
      <w:r w:rsidR="007262CC" w:rsidRPr="00E33EB7">
        <w:rPr>
          <w:rFonts w:hint="cs"/>
        </w:rPr>
        <w:t xml:space="preserve">open source </w:t>
      </w:r>
      <w:r w:rsidR="007262CC" w:rsidRPr="00E33EB7">
        <w:rPr>
          <w:rFonts w:hint="cs"/>
          <w:cs/>
        </w:rPr>
        <w:t xml:space="preserve">ที่สามารถใช้งานได้ฟรี ตัวอย่าง </w:t>
      </w:r>
      <w:r w:rsidR="007262CC" w:rsidRPr="00E33EB7">
        <w:rPr>
          <w:rFonts w:hint="cs"/>
        </w:rPr>
        <w:t xml:space="preserve">syntax </w:t>
      </w:r>
      <w:r w:rsidR="007262CC" w:rsidRPr="00E33EB7">
        <w:rPr>
          <w:rFonts w:hint="cs"/>
          <w:cs/>
        </w:rPr>
        <w:t xml:space="preserve">ของภาษา </w:t>
      </w:r>
      <w:r w:rsidR="007262CC" w:rsidRPr="00E33EB7">
        <w:rPr>
          <w:rFonts w:hint="cs"/>
        </w:rPr>
        <w:t xml:space="preserve">dart </w:t>
      </w:r>
      <w:r w:rsidR="007262CC" w:rsidRPr="00E33EB7">
        <w:rPr>
          <w:rFonts w:hint="cs"/>
          <w:cs/>
        </w:rPr>
        <w:t xml:space="preserve">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 xml:space="preserve">ซึ่งจะมีความคล้ายกับภาษา </w:t>
      </w:r>
      <w:r w:rsidR="007262CC" w:rsidRPr="00E33EB7">
        <w:rPr>
          <w:rFonts w:hint="cs"/>
        </w:rPr>
        <w:t xml:space="preserve">Java </w:t>
      </w:r>
      <w:r w:rsidR="007262CC" w:rsidRPr="00E33EB7">
        <w:rPr>
          <w:rFonts w:hint="cs"/>
          <w:cs/>
        </w:rPr>
        <w:t>เนื่องจาก</w:t>
      </w:r>
    </w:p>
    <w:p w14:paraId="0D6B2424" w14:textId="41991657" w:rsidR="005D2CAA" w:rsidRPr="00E33EB7" w:rsidRDefault="005D2C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dart </w:t>
      </w:r>
      <w:r w:rsidRPr="00E33EB7">
        <w:rPr>
          <w:rFonts w:hint="cs"/>
          <w:cs/>
        </w:rPr>
        <w:t xml:space="preserve">เป็นภาษาที่รองรับ </w:t>
      </w:r>
      <w:r w:rsidRPr="00E33EB7">
        <w:rPr>
          <w:rFonts w:hint="cs"/>
        </w:rPr>
        <w:t xml:space="preserve">OOP </w:t>
      </w:r>
      <w:r w:rsidRPr="00E33EB7">
        <w:rPr>
          <w:rFonts w:hint="cs"/>
          <w:cs/>
        </w:rPr>
        <w:t>และมีแนวคิด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เช่นเดียวกับภาษา </w:t>
      </w:r>
      <w:r w:rsidRPr="00E33EB7">
        <w:rPr>
          <w:rFonts w:hint="cs"/>
        </w:rPr>
        <w:t>Java</w:t>
      </w:r>
    </w:p>
    <w:p w14:paraId="5B055359" w14:textId="2EED4D0E" w:rsidR="001E3197" w:rsidRDefault="00714C43" w:rsidP="001E3197">
      <w:pPr>
        <w:pStyle w:val="33"/>
        <w:keepNext/>
        <w:jc w:val="thaiDistribute"/>
      </w:pPr>
      <w:r w:rsidRPr="00E33EB7">
        <w:rPr>
          <w:rFonts w:hint="cs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5C7" w14:textId="77777777" w:rsidR="00234E97" w:rsidRPr="00E33EB7" w:rsidRDefault="00234E97" w:rsidP="001E3197">
      <w:pPr>
        <w:pStyle w:val="33"/>
        <w:keepNext/>
        <w:jc w:val="thaiDistribute"/>
      </w:pPr>
    </w:p>
    <w:p w14:paraId="45082398" w14:textId="4E5B705C" w:rsidR="00234E97" w:rsidRDefault="00813DD8" w:rsidP="00111B83">
      <w:pPr>
        <w:pStyle w:val="a9"/>
      </w:pPr>
      <w:bookmarkStart w:id="136" w:name="_Ref112108940"/>
      <w:bookmarkStart w:id="137" w:name="_Toc112109700"/>
      <w:bookmarkStart w:id="138" w:name="_Toc112110101"/>
      <w:bookmarkStart w:id="139" w:name="_Toc113109255"/>
      <w:r>
        <w:t xml:space="preserve">       </w:t>
      </w:r>
      <w:r w:rsidR="00714C43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ตัวอย่างโครงสร้าง </w:t>
      </w:r>
      <w:r w:rsidR="00EB5375" w:rsidRPr="00E33EB7">
        <w:rPr>
          <w:rFonts w:hint="cs"/>
        </w:rPr>
        <w:t>Flutter</w:t>
      </w:r>
      <w:bookmarkEnd w:id="136"/>
      <w:bookmarkEnd w:id="137"/>
      <w:bookmarkEnd w:id="138"/>
      <w:bookmarkEnd w:id="139"/>
    </w:p>
    <w:p w14:paraId="73DE36E8" w14:textId="77777777" w:rsidR="00234E97" w:rsidRPr="00234E97" w:rsidRDefault="00234E97" w:rsidP="00234E97">
      <w:pPr>
        <w:rPr>
          <w:cs/>
        </w:rPr>
      </w:pPr>
    </w:p>
    <w:p w14:paraId="4E1C5768" w14:textId="149FFA85" w:rsidR="005D2CAA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  </w:t>
      </w:r>
      <w:r w:rsidR="005D2CAA" w:rsidRPr="00E33EB7">
        <w:rPr>
          <w:rFonts w:hint="cs"/>
        </w:rPr>
        <w:t xml:space="preserve"> </w:t>
      </w:r>
      <w:r w:rsidR="005D2CAA" w:rsidRPr="00E33EB7">
        <w:rPr>
          <w:rFonts w:hint="cs"/>
          <w:cs/>
        </w:rPr>
        <w:t xml:space="preserve">ซึ่งหากสังเกตจาก </w:t>
      </w:r>
      <w:r w:rsidR="00EB5375" w:rsidRPr="00E33EB7">
        <w:rPr>
          <w:rFonts w:hint="cs"/>
          <w:cs/>
        </w:rPr>
        <w:fldChar w:fldCharType="begin"/>
      </w:r>
      <w:r w:rsidR="00EB5375" w:rsidRPr="00E33EB7">
        <w:rPr>
          <w:rFonts w:hint="cs"/>
          <w:cs/>
        </w:rPr>
        <w:instrText xml:space="preserve"> </w:instrText>
      </w:r>
      <w:r w:rsidR="00EB5375" w:rsidRPr="00E33EB7">
        <w:rPr>
          <w:rFonts w:hint="cs"/>
        </w:rPr>
        <w:instrText>REF _Ref</w:instrText>
      </w:r>
      <w:r w:rsidR="00EB5375" w:rsidRPr="00E33EB7">
        <w:rPr>
          <w:rFonts w:hint="cs"/>
          <w:cs/>
        </w:rPr>
        <w:instrText xml:space="preserve">112108940 </w:instrText>
      </w:r>
      <w:r w:rsidR="00EB5375" w:rsidRPr="00E33EB7">
        <w:rPr>
          <w:rFonts w:hint="cs"/>
        </w:rPr>
        <w:instrText>\h</w:instrText>
      </w:r>
      <w:r w:rsidR="00EB5375" w:rsidRPr="00E33EB7">
        <w:rPr>
          <w:rFonts w:hint="cs"/>
          <w:cs/>
        </w:rPr>
        <w:instrText xml:space="preserve"> </w:instrText>
      </w:r>
      <w:r w:rsidR="00302437" w:rsidRPr="00E33EB7">
        <w:rPr>
          <w:rFonts w:hint="cs"/>
        </w:rPr>
        <w:instrText xml:space="preserve"> \* MERGEFORMAT </w:instrText>
      </w:r>
      <w:r w:rsidR="00EB5375" w:rsidRPr="00E33EB7">
        <w:rPr>
          <w:rFonts w:hint="cs"/>
          <w:cs/>
        </w:rPr>
      </w:r>
      <w:r w:rsidR="00EB5375" w:rsidRPr="00E33EB7">
        <w:rPr>
          <w:rFonts w:hint="cs"/>
          <w:cs/>
        </w:rPr>
        <w:fldChar w:fldCharType="separate"/>
      </w:r>
      <w:r w:rsidR="00192B75" w:rsidRPr="00192B75">
        <w:rPr>
          <w:rFonts w:hint="cs"/>
          <w:b/>
          <w:bCs/>
          <w:cs/>
        </w:rPr>
        <w:t xml:space="preserve">ภาพประกอบที่ </w:t>
      </w:r>
      <w:r w:rsidR="00192B75" w:rsidRPr="00192B75">
        <w:rPr>
          <w:b/>
          <w:bCs/>
          <w:noProof/>
          <w:cs/>
        </w:rPr>
        <w:t>2</w:t>
      </w:r>
      <w:r w:rsidR="00192B75" w:rsidRPr="00192B75">
        <w:rPr>
          <w:rFonts w:hint="cs"/>
          <w:b/>
          <w:bCs/>
          <w:noProof/>
          <w:cs/>
        </w:rPr>
        <w:t>.</w:t>
      </w:r>
      <w:r w:rsidR="00192B75" w:rsidRPr="00192B75">
        <w:rPr>
          <w:b/>
          <w:bCs/>
          <w:noProof/>
          <w:cs/>
        </w:rPr>
        <w:t>1</w:t>
      </w:r>
      <w:r w:rsidR="00192B75" w:rsidRPr="00E33EB7">
        <w:rPr>
          <w:rFonts w:hint="cs"/>
          <w:cs/>
        </w:rPr>
        <w:t xml:space="preserve"> ตัวอย่างโครงสร้าง </w:t>
      </w:r>
      <w:r w:rsidR="00192B75" w:rsidRPr="00E33EB7">
        <w:rPr>
          <w:rFonts w:hint="cs"/>
        </w:rPr>
        <w:t>Flutter</w:t>
      </w:r>
      <w:r w:rsidR="00EB5375" w:rsidRPr="00E33EB7">
        <w:rPr>
          <w:rFonts w:hint="cs"/>
          <w:cs/>
        </w:rPr>
        <w:fldChar w:fldCharType="end"/>
      </w:r>
      <w:r w:rsidR="005D2CAA" w:rsidRPr="00E33EB7">
        <w:rPr>
          <w:rFonts w:hint="cs"/>
          <w:cs/>
        </w:rPr>
        <w:t xml:space="preserve">จะเห็นว่า </w:t>
      </w:r>
      <w:r w:rsidR="005D2CAA" w:rsidRPr="00E33EB7">
        <w:rPr>
          <w:rFonts w:hint="cs"/>
        </w:rPr>
        <w:t xml:space="preserve"> Flutter </w:t>
      </w:r>
      <w:r w:rsidR="005D2CAA" w:rsidRPr="00E33EB7">
        <w:rPr>
          <w:rFonts w:hint="cs"/>
          <w:cs/>
        </w:rPr>
        <w:t xml:space="preserve">นั้นจะมี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พื้นฐานมาให้ เพื่อทำให้การออกแบบ </w:t>
      </w:r>
      <w:r w:rsidR="005D2CAA" w:rsidRPr="00E33EB7">
        <w:rPr>
          <w:rFonts w:hint="cs"/>
        </w:rPr>
        <w:t>UI</w:t>
      </w:r>
      <w:r w:rsidRPr="00E33EB7">
        <w:rPr>
          <w:rFonts w:hint="cs"/>
          <w:cs/>
        </w:rPr>
        <w:t xml:space="preserve"> </w:t>
      </w:r>
      <w:r w:rsidR="005D2CAA" w:rsidRPr="00E33EB7">
        <w:rPr>
          <w:rFonts w:hint="cs"/>
          <w:cs/>
        </w:rPr>
        <w:t xml:space="preserve">มีความง่าย และสะดวกยิ่งขึ้น โดย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พื้นฐานของ </w:t>
      </w:r>
      <w:r w:rsidR="005D2CAA" w:rsidRPr="00E33EB7">
        <w:rPr>
          <w:rFonts w:hint="cs"/>
        </w:rPr>
        <w:t xml:space="preserve">Flutter </w:t>
      </w:r>
      <w:r w:rsidR="005D2CAA" w:rsidRPr="00E33EB7">
        <w:rPr>
          <w:rFonts w:hint="cs"/>
          <w:cs/>
        </w:rPr>
        <w:t xml:space="preserve">หลัก ๆ จะมีอยู่ </w:t>
      </w:r>
      <w:r w:rsidR="005D2CAA" w:rsidRPr="00E33EB7">
        <w:rPr>
          <w:rFonts w:hint="cs"/>
        </w:rPr>
        <w:t xml:space="preserve">2 </w:t>
      </w:r>
      <w:r w:rsidR="005D2CAA" w:rsidRPr="00E33EB7">
        <w:rPr>
          <w:rFonts w:hint="cs"/>
          <w:cs/>
        </w:rPr>
        <w:t xml:space="preserve">ชนิดคือ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และ </w:t>
      </w:r>
      <w:r w:rsidR="005D2CAA" w:rsidRPr="00E33EB7">
        <w:rPr>
          <w:rFonts w:hint="cs"/>
        </w:rPr>
        <w:t xml:space="preserve">StatefulWidget </w:t>
      </w:r>
      <w:r w:rsidR="005D2CAA" w:rsidRPr="00E33EB7">
        <w:rPr>
          <w:rFonts w:hint="cs"/>
          <w:cs/>
        </w:rPr>
        <w:t xml:space="preserve">โดยที่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E33EB7">
        <w:rPr>
          <w:rFonts w:hint="cs"/>
        </w:rPr>
        <w:t>,Icon</w:t>
      </w:r>
      <w:r w:rsidR="005D2CAA" w:rsidRPr="00E33EB7">
        <w:rPr>
          <w:rFonts w:hint="cs"/>
          <w:cs/>
        </w:rPr>
        <w:t xml:space="preserve">หรือรูปภาพที่ไม่มี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 xml:space="preserve">เข้ามาเกี่ยวข้องเป็นต้น ส่วน </w:t>
      </w:r>
      <w:r w:rsidR="005D2CAA" w:rsidRPr="00E33EB7">
        <w:rPr>
          <w:rFonts w:hint="cs"/>
        </w:rPr>
        <w:lastRenderedPageBreak/>
        <w:t xml:space="preserve">StatefulWidget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ที่มีการจัดการสถานการณ์ทำงานต่างๆหรือมีปุ่มที่มี</w:t>
      </w:r>
      <w:r w:rsidR="005D2CAA" w:rsidRPr="00E33EB7">
        <w:rPr>
          <w:rFonts w:hint="cs"/>
        </w:rPr>
        <w:t xml:space="preserve"> action</w:t>
      </w:r>
      <w:r w:rsidR="005D2CAA" w:rsidRPr="00E33EB7">
        <w:rPr>
          <w:rFonts w:hint="cs"/>
          <w:cs/>
        </w:rPr>
        <w:t xml:space="preserve">  เช่น การสร้าง </w:t>
      </w:r>
      <w:r w:rsidR="005D2CAA" w:rsidRPr="00E33EB7">
        <w:rPr>
          <w:rFonts w:hint="cs"/>
        </w:rPr>
        <w:t xml:space="preserve">Icon </w:t>
      </w:r>
      <w:r w:rsidR="005D2CAA" w:rsidRPr="00E33EB7">
        <w:rPr>
          <w:rFonts w:hint="cs"/>
          <w:cs/>
        </w:rPr>
        <w:t xml:space="preserve">ที่มีการใส่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>ให้สามารถขยับไปมาได้</w:t>
      </w:r>
      <w:r w:rsidR="005D2CAA" w:rsidRPr="00E33EB7">
        <w:rPr>
          <w:rFonts w:hint="cs"/>
        </w:rPr>
        <w:t xml:space="preserve">, </w:t>
      </w:r>
      <w:r w:rsidR="005D2CAA" w:rsidRPr="00E33EB7">
        <w:rPr>
          <w:rFonts w:hint="cs"/>
          <w:cs/>
        </w:rPr>
        <w:t xml:space="preserve">ปุ่มกดต่างๆ บนหน้า </w:t>
      </w:r>
      <w:r w:rsidR="005D2CAA" w:rsidRPr="00E33EB7">
        <w:rPr>
          <w:rFonts w:hint="cs"/>
        </w:rPr>
        <w:t xml:space="preserve">UI </w:t>
      </w:r>
      <w:r w:rsidR="005D2CAA" w:rsidRPr="00E33EB7">
        <w:rPr>
          <w:rFonts w:hint="cs"/>
          <w:cs/>
        </w:rPr>
        <w:t>เป็นต้น</w:t>
      </w:r>
    </w:p>
    <w:p w14:paraId="4F711578" w14:textId="091E8D7D" w:rsidR="004626A0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DF6E51" w:rsidRPr="00E33EB7">
        <w:rPr>
          <w:rFonts w:hint="cs"/>
          <w:cs/>
        </w:rPr>
        <w:t xml:space="preserve">   </w:t>
      </w:r>
      <w:r w:rsidR="004626A0" w:rsidRPr="00E33EB7">
        <w:rPr>
          <w:rFonts w:hint="cs"/>
          <w:cs/>
        </w:rPr>
        <w:t xml:space="preserve">จุดเด่นหลัก ๆ ของ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คือ ระบบ 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>โดยเมื่อมีการทดสอบ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การสร้าง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</w:t>
      </w:r>
      <w:r w:rsidR="004626A0" w:rsidRPr="00E33EB7">
        <w:rPr>
          <w:rFonts w:hint="cs"/>
        </w:rPr>
        <w:t xml:space="preserve">add features </w:t>
      </w:r>
      <w:r w:rsidR="004626A0" w:rsidRPr="00E33EB7">
        <w:rPr>
          <w:rFonts w:hint="cs"/>
          <w:cs/>
        </w:rPr>
        <w:t xml:space="preserve">หรือการกระทําต่าง ๆ กับ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จะต้องมีการ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เพื่อให้หน้า </w:t>
      </w:r>
      <w:r w:rsidR="004626A0" w:rsidRPr="00E33EB7">
        <w:rPr>
          <w:rFonts w:hint="cs"/>
        </w:rPr>
        <w:t xml:space="preserve">UI update </w:t>
      </w:r>
      <w:r w:rsidR="004626A0" w:rsidRPr="00E33EB7">
        <w:rPr>
          <w:rFonts w:hint="cs"/>
          <w:cs/>
        </w:rPr>
        <w:t>ซึ่งระบบ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 xml:space="preserve">จะเข้ามาช่วยในส่วนของการ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ให้เหลือเพียงเสี้ยววินาทีเท่านั้น ทําให้การพัฒนา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application </w:t>
      </w:r>
      <w:r w:rsidR="004626A0" w:rsidRPr="00E33EB7">
        <w:rPr>
          <w:rFonts w:hint="cs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E33EB7">
        <w:rPr>
          <w:rFonts w:hint="cs"/>
        </w:rPr>
        <w:t xml:space="preserve">Build-In </w:t>
      </w:r>
      <w:r w:rsidR="004626A0" w:rsidRPr="00E33EB7">
        <w:rPr>
          <w:rFonts w:hint="cs"/>
          <w:cs/>
        </w:rPr>
        <w:t xml:space="preserve">ที่ช่วยในการออกแบบ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ให้มีความสวยงามยิ่งขึ้นอย่าง </w:t>
      </w:r>
      <w:r w:rsidR="004626A0" w:rsidRPr="00E33EB7">
        <w:rPr>
          <w:rFonts w:hint="cs"/>
        </w:rPr>
        <w:t xml:space="preserve">Material Design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Cupertino (iOS-flavor), </w:t>
      </w:r>
      <w:r w:rsidR="004626A0" w:rsidRPr="00E33EB7">
        <w:rPr>
          <w:rFonts w:hint="cs"/>
          <w:cs/>
        </w:rPr>
        <w:t>มี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ที่ช่วยให้การทํา </w:t>
      </w:r>
      <w:r w:rsidR="004626A0" w:rsidRPr="00E33EB7">
        <w:rPr>
          <w:rFonts w:hint="cs"/>
        </w:rPr>
        <w:t xml:space="preserve">animation </w:t>
      </w:r>
      <w:r w:rsidR="004626A0" w:rsidRPr="00E33EB7">
        <w:rPr>
          <w:rFonts w:hint="cs"/>
          <w:cs/>
        </w:rPr>
        <w:t xml:space="preserve">ต่าง ๆ หรือ </w:t>
      </w:r>
      <w:r w:rsidR="004626A0" w:rsidRPr="00E33EB7">
        <w:rPr>
          <w:rFonts w:hint="cs"/>
        </w:rPr>
        <w:t xml:space="preserve">gesture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เป็นเรื่องง่ายยิ่งขึ้น และยังสามารถใช้งานร่วมกับ </w:t>
      </w:r>
      <w:r w:rsidR="004626A0" w:rsidRPr="00E33EB7">
        <w:rPr>
          <w:rFonts w:hint="cs"/>
        </w:rPr>
        <w:t xml:space="preserve">IDE </w:t>
      </w:r>
      <w:r w:rsidR="004626A0" w:rsidRPr="00E33EB7">
        <w:rPr>
          <w:rFonts w:hint="cs"/>
          <w:cs/>
        </w:rPr>
        <w:t xml:space="preserve">ที่กําลังเป็นที่นิยมอยู่ในปัจจุบันอย่าง </w:t>
      </w:r>
      <w:r w:rsidR="004626A0" w:rsidRPr="00E33EB7">
        <w:rPr>
          <w:rFonts w:hint="cs"/>
        </w:rPr>
        <w:t xml:space="preserve">VS Code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Android Studio </w:t>
      </w:r>
      <w:r w:rsidR="004626A0" w:rsidRPr="00E33EB7">
        <w:rPr>
          <w:rFonts w:hint="cs"/>
          <w:cs/>
        </w:rPr>
        <w:t>ได้</w:t>
      </w:r>
    </w:p>
    <w:p w14:paraId="0D2E9221" w14:textId="43FE4D92" w:rsidR="004626A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BA7E6B" w:rsidRPr="00E33EB7">
        <w:rPr>
          <w:rFonts w:hint="cs"/>
          <w:cs/>
        </w:rPr>
        <w:t xml:space="preserve">  </w:t>
      </w:r>
      <w:r w:rsidR="004626A0" w:rsidRPr="00E33EB7">
        <w:rPr>
          <w:rFonts w:hint="cs"/>
          <w:cs/>
        </w:rPr>
        <w:t xml:space="preserve">ข้อเสียหลัก ๆ คือ การใช้ภาษา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>ในการเขียน ซึ่งคนส่วนใหญ่อาจจะยังไม่คุ้นเคยกับ</w:t>
      </w:r>
      <w:r w:rsidR="004626A0" w:rsidRPr="00E33EB7">
        <w:rPr>
          <w:rFonts w:hint="cs"/>
        </w:rPr>
        <w:t xml:space="preserve">syntax </w:t>
      </w:r>
      <w:r w:rsidR="004626A0" w:rsidRPr="00E33EB7">
        <w:rPr>
          <w:rFonts w:hint="cs"/>
          <w:cs/>
        </w:rPr>
        <w:t xml:space="preserve">ของภาษา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 xml:space="preserve">ประกอบกับ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ยังเล็กเนื่องจาก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ยังเปิดตัวมาได้ไม่นานนักเมื่อเทียบกับ 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ตัวอื่น ๆ อย่าง </w:t>
      </w:r>
      <w:r w:rsidR="004626A0" w:rsidRPr="00E33EB7">
        <w:rPr>
          <w:rFonts w:hint="cs"/>
        </w:rPr>
        <w:t xml:space="preserve">React Native </w:t>
      </w:r>
      <w:r w:rsidR="004626A0" w:rsidRPr="00E33EB7">
        <w:rPr>
          <w:rFonts w:hint="cs"/>
          <w:cs/>
        </w:rPr>
        <w:t xml:space="preserve">ที่มี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ค่อนข้างใหญ่จึงทําให้ </w:t>
      </w:r>
      <w:r w:rsidR="004626A0" w:rsidRPr="00E33EB7">
        <w:rPr>
          <w:rFonts w:hint="cs"/>
        </w:rPr>
        <w:t xml:space="preserve">document </w:t>
      </w:r>
      <w:r w:rsidR="004626A0" w:rsidRPr="00E33EB7">
        <w:rPr>
          <w:rFonts w:hint="cs"/>
          <w:cs/>
        </w:rPr>
        <w:t>ต่าง ๆ ยังไม่เยอะเท่าที่ควร ทําให้เวลามีปัญหาเกี่ยวกับการใช้งานอาจจะต้องใช้เวลาในการหาวิธีแก้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E33EB7" w:rsidRDefault="004626A0" w:rsidP="00065D04">
      <w:pPr>
        <w:pStyle w:val="3"/>
        <w:jc w:val="thaiDistribute"/>
        <w:rPr>
          <w:bCs/>
        </w:rPr>
      </w:pPr>
      <w:bookmarkStart w:id="140" w:name="_Toc109332155"/>
      <w:bookmarkStart w:id="141" w:name="_Toc109333677"/>
      <w:bookmarkStart w:id="142" w:name="_Toc109335747"/>
      <w:bookmarkStart w:id="143" w:name="_Toc112061406"/>
      <w:bookmarkStart w:id="144" w:name="_Toc112109683"/>
      <w:bookmarkStart w:id="145" w:name="_Toc113308742"/>
      <w:r w:rsidRPr="00E33EB7">
        <w:rPr>
          <w:rFonts w:hint="cs"/>
          <w:bCs/>
        </w:rPr>
        <w:t>Firebase</w:t>
      </w:r>
      <w:bookmarkEnd w:id="140"/>
      <w:bookmarkEnd w:id="141"/>
      <w:bookmarkEnd w:id="142"/>
      <w:bookmarkEnd w:id="143"/>
      <w:bookmarkEnd w:id="144"/>
      <w:bookmarkEnd w:id="145"/>
    </w:p>
    <w:p w14:paraId="7DFEC83E" w14:textId="11FC382E" w:rsidR="004626A0" w:rsidRPr="00E33EB7" w:rsidRDefault="007F62BA" w:rsidP="00065D04">
      <w:pPr>
        <w:pStyle w:val="35"/>
        <w:ind w:firstLine="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</w:rPr>
        <w:tab/>
        <w:t xml:space="preserve">       </w:t>
      </w:r>
      <w:r w:rsidR="004626A0" w:rsidRPr="00E33EB7">
        <w:rPr>
          <w:rFonts w:hint="cs"/>
          <w:shd w:val="clear" w:color="auto" w:fill="FFFFFF"/>
          <w:cs/>
        </w:rPr>
        <w:t xml:space="preserve">เป็นหนึ่งในผลิตภัณฑ์ของ </w:t>
      </w:r>
      <w:r w:rsidR="004626A0" w:rsidRPr="00E33EB7">
        <w:rPr>
          <w:rFonts w:hint="cs"/>
          <w:shd w:val="clear" w:color="auto" w:fill="FFFFFF"/>
        </w:rPr>
        <w:t xml:space="preserve">Google </w:t>
      </w:r>
      <w:r w:rsidR="004626A0" w:rsidRPr="00E33EB7">
        <w:rPr>
          <w:rFonts w:hint="cs"/>
          <w:shd w:val="clear" w:color="auto" w:fill="FFFFFF"/>
          <w:cs/>
        </w:rPr>
        <w:t xml:space="preserve">โดย </w:t>
      </w:r>
      <w:r w:rsidR="004626A0" w:rsidRPr="00E33EB7">
        <w:rPr>
          <w:rFonts w:hint="cs"/>
          <w:shd w:val="clear" w:color="auto" w:fill="FFFFFF"/>
        </w:rPr>
        <w:t xml:space="preserve">Firebase </w:t>
      </w:r>
      <w:sdt>
        <w:sdtPr>
          <w:rPr>
            <w:rFonts w:hint="cs"/>
            <w:shd w:val="clear" w:color="auto" w:fill="FFFFFF"/>
            <w:cs/>
          </w:rPr>
          <w:id w:val="-1871915379"/>
          <w:citation/>
        </w:sdtPr>
        <w:sdtContent>
          <w:r w:rsidR="003F1DDD" w:rsidRPr="00E33EB7">
            <w:rPr>
              <w:rFonts w:hint="cs"/>
              <w:shd w:val="clear" w:color="auto" w:fill="FFFFFF"/>
              <w:cs/>
            </w:rPr>
            <w:fldChar w:fldCharType="begin"/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 </w:instrText>
          </w:r>
          <w:r w:rsidR="003F1DDD" w:rsidRPr="00E33EB7">
            <w:rPr>
              <w:rFonts w:hint="cs"/>
              <w:shd w:val="clear" w:color="auto" w:fill="FFFFFF"/>
            </w:rPr>
            <w:instrText>CITATION Jed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22 </w:instrText>
          </w:r>
          <w:r w:rsidR="003F1DDD" w:rsidRPr="00E33EB7">
            <w:rPr>
              <w:rFonts w:hint="cs"/>
              <w:shd w:val="clear" w:color="auto" w:fill="FFFFFF"/>
            </w:rPr>
            <w:instrText xml:space="preserve">\l 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1054 </w:instrTex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separate"/>
          </w:r>
          <w:r w:rsidR="00346038" w:rsidRPr="00E33EB7">
            <w:rPr>
              <w:rFonts w:hint="cs"/>
              <w:noProof/>
              <w:shd w:val="clear" w:color="auto" w:fill="FFFFFF"/>
            </w:rPr>
            <w:t>[2]</w: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end"/>
          </w:r>
        </w:sdtContent>
      </w:sdt>
      <w:r w:rsidR="004626A0" w:rsidRPr="00E33EB7">
        <w:rPr>
          <w:rFonts w:hint="cs"/>
          <w:shd w:val="clear" w:color="auto" w:fill="FFFFFF"/>
          <w:cs/>
        </w:rPr>
        <w:t xml:space="preserve">คือ </w:t>
      </w:r>
      <w:r w:rsidR="004626A0" w:rsidRPr="00E33EB7">
        <w:rPr>
          <w:rFonts w:hint="cs"/>
          <w:shd w:val="clear" w:color="auto" w:fill="FFFFFF"/>
        </w:rPr>
        <w:t xml:space="preserve">Platform </w:t>
      </w:r>
      <w:r w:rsidR="004626A0" w:rsidRPr="00E33EB7">
        <w:rPr>
          <w:rFonts w:hint="cs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E33EB7">
        <w:rPr>
          <w:rFonts w:hint="cs"/>
          <w:shd w:val="clear" w:color="auto" w:fill="FFFFFF"/>
        </w:rPr>
        <w:t xml:space="preserve"> </w:t>
      </w:r>
      <w:r w:rsidR="004626A0" w:rsidRPr="00E33EB7">
        <w:rPr>
          <w:rFonts w:hint="cs"/>
          <w:shd w:val="clear" w:color="auto" w:fill="FFFFFF"/>
          <w:cs/>
        </w:rPr>
        <w:t xml:space="preserve">ซึ่งทำให้สามารถ สร้าง </w:t>
      </w:r>
      <w:r w:rsidR="004626A0" w:rsidRPr="00E33EB7">
        <w:rPr>
          <w:rFonts w:hint="cs"/>
          <w:shd w:val="clear" w:color="auto" w:fill="FFFFFF"/>
        </w:rPr>
        <w:t xml:space="preserve">Mobile Application </w:t>
      </w:r>
      <w:r w:rsidR="004626A0" w:rsidRPr="00E33EB7">
        <w:rPr>
          <w:rFonts w:hint="cs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E33EB7">
        <w:rPr>
          <w:rFonts w:hint="cs"/>
          <w:shd w:val="clear" w:color="auto" w:fill="FFFFFF"/>
        </w:rPr>
        <w:t xml:space="preserve">Server side </w:t>
      </w:r>
      <w:r w:rsidR="004626A0" w:rsidRPr="00E33EB7">
        <w:rPr>
          <w:rFonts w:hint="cs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E33EB7">
        <w:rPr>
          <w:rFonts w:hint="cs"/>
        </w:rPr>
        <w:t xml:space="preserve"> </w:t>
      </w:r>
      <w:r w:rsidR="004626A0" w:rsidRPr="00E33EB7">
        <w:rPr>
          <w:rFonts w:hint="cs"/>
          <w:shd w:val="clear" w:color="auto" w:fill="FFFFFF"/>
        </w:rPr>
        <w:t xml:space="preserve">Firebase </w:t>
      </w:r>
      <w:r w:rsidR="004626A0" w:rsidRPr="00E33EB7">
        <w:rPr>
          <w:rFonts w:hint="cs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E33EB7" w:rsidRDefault="00C41368" w:rsidP="00545450">
      <w:pPr>
        <w:pStyle w:val="35CM"/>
        <w:numPr>
          <w:ilvl w:val="0"/>
          <w:numId w:val="0"/>
        </w:numPr>
        <w:ind w:left="720"/>
      </w:pPr>
      <w:r w:rsidRPr="00E33EB7">
        <w:rPr>
          <w:rFonts w:hint="cs"/>
          <w:cs/>
        </w:rPr>
        <w:t xml:space="preserve">      </w:t>
      </w:r>
      <w:r w:rsidR="00DF6E51" w:rsidRPr="00E33EB7">
        <w:rPr>
          <w:rFonts w:hint="cs"/>
          <w:cs/>
        </w:rPr>
        <w:t>1.)</w:t>
      </w:r>
      <w:r w:rsidR="00CB5D13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>Better Apps</w:t>
      </w:r>
    </w:p>
    <w:p w14:paraId="1682FCD0" w14:textId="53A32293" w:rsidR="00AB408F" w:rsidRPr="00E33EB7" w:rsidRDefault="00DF6E51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C41368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-  Cloud Firestore  </w:t>
      </w:r>
      <w:r w:rsidR="00AB408F" w:rsidRPr="00E33EB7">
        <w:rPr>
          <w:rFonts w:hint="cs"/>
          <w:cs/>
        </w:rPr>
        <w:t xml:space="preserve">จัดเก็บและซิงค์ข้อมูลระหว่างผู้ใช้และอุปกรณ์ในระดับโลกโดยใช้ฐานข้อมูล </w:t>
      </w:r>
      <w:r w:rsidR="00AB408F" w:rsidRPr="00E33EB7">
        <w:rPr>
          <w:rFonts w:hint="cs"/>
        </w:rPr>
        <w:t xml:space="preserve">NoSQL </w:t>
      </w:r>
      <w:r w:rsidR="00AB408F" w:rsidRPr="00E33EB7">
        <w:rPr>
          <w:rFonts w:hint="cs"/>
          <w:cs/>
        </w:rPr>
        <w:t xml:space="preserve">ที่โฮสต์บนคลาวด์ </w:t>
      </w:r>
      <w:r w:rsidR="00AB408F" w:rsidRPr="00E33EB7">
        <w:rPr>
          <w:rFonts w:hint="cs"/>
        </w:rPr>
        <w:t xml:space="preserve">Cloud Firestore </w:t>
      </w:r>
      <w:r w:rsidR="00AB408F" w:rsidRPr="00E33EB7">
        <w:rPr>
          <w:rFonts w:hint="cs"/>
          <w:cs/>
        </w:rPr>
        <w:t xml:space="preserve">ให้การซิงโครไนซ์แบบสดและการสนับสนุนออฟไลน์พร้อมกับการสืบค้นข้อมูลที่มีประสิทธิภาพ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="00AB408F" w:rsidRPr="00E33EB7">
        <w:rPr>
          <w:rFonts w:hint="cs"/>
        </w:rPr>
        <w:t xml:space="preserve">Firebase </w:t>
      </w:r>
      <w:r w:rsidR="00AB408F" w:rsidRPr="00E33EB7">
        <w:rPr>
          <w:rFonts w:hint="cs"/>
          <w:cs/>
        </w:rPr>
        <w:t>อื่นๆ ช่วยให้คุณสร้าง แอปแบบไร้เซิร์ฟเวอร์ได้อย่างแท้จริง</w:t>
      </w:r>
    </w:p>
    <w:p w14:paraId="2AACF096" w14:textId="270DC38A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       </w:t>
      </w:r>
      <w:r w:rsidR="00AB408F" w:rsidRPr="00E33EB7">
        <w:rPr>
          <w:rFonts w:hint="cs"/>
        </w:rPr>
        <w:t xml:space="preserve">- Authentication  </w:t>
      </w:r>
      <w:r w:rsidR="00AB408F" w:rsidRPr="00E33EB7">
        <w:rPr>
          <w:rFonts w:hint="cs"/>
          <w:cs/>
        </w:rPr>
        <w:t xml:space="preserve">จัดการผู้ใช้ของคุณด้วยวิธีที่ง่ายและปลอดภัย </w:t>
      </w:r>
      <w:r w:rsidR="00AB408F" w:rsidRPr="00E33EB7">
        <w:rPr>
          <w:rFonts w:hint="cs"/>
        </w:rPr>
        <w:t xml:space="preserve">Firebase Auth </w:t>
      </w:r>
      <w:r w:rsidR="00AB408F" w:rsidRPr="00E33EB7">
        <w:rPr>
          <w:rFonts w:hint="cs"/>
          <w:cs/>
        </w:rPr>
        <w:t>มีหลายวิธีในการตรวจสอบสิทธิ์รวมถึง</w:t>
      </w:r>
      <w:r w:rsidR="00AB408F" w:rsidRPr="00E33EB7">
        <w:rPr>
          <w:rFonts w:hint="cs"/>
        </w:rPr>
        <w:t>Email</w:t>
      </w:r>
      <w:r w:rsidR="00AB408F" w:rsidRPr="00E33EB7">
        <w:rPr>
          <w:rFonts w:hint="cs"/>
          <w:cs/>
        </w:rPr>
        <w:t>และ</w:t>
      </w:r>
      <w:r w:rsidR="00AB408F" w:rsidRPr="00E33EB7">
        <w:rPr>
          <w:rFonts w:hint="cs"/>
        </w:rPr>
        <w:t>password</w:t>
      </w:r>
      <w:r w:rsidR="00AB408F" w:rsidRPr="00E33EB7">
        <w:rPr>
          <w:rFonts w:hint="cs"/>
          <w:cs/>
        </w:rPr>
        <w:t xml:space="preserve">ผู้ให้บริการบุคคลที่สามเช่น </w:t>
      </w:r>
      <w:r w:rsidR="00AB408F" w:rsidRPr="00E33EB7">
        <w:rPr>
          <w:rFonts w:hint="cs"/>
        </w:rPr>
        <w:t xml:space="preserve">Google </w:t>
      </w:r>
      <w:r w:rsidR="00AB408F" w:rsidRPr="00E33EB7">
        <w:rPr>
          <w:rFonts w:hint="cs"/>
          <w:cs/>
        </w:rPr>
        <w:t xml:space="preserve">หรือ </w:t>
      </w:r>
      <w:r w:rsidR="00AB408F" w:rsidRPr="00E33EB7">
        <w:rPr>
          <w:rFonts w:hint="cs"/>
        </w:rPr>
        <w:t xml:space="preserve">Facebook </w:t>
      </w:r>
      <w:r w:rsidR="00AB408F" w:rsidRPr="00E33EB7">
        <w:rPr>
          <w:rFonts w:hint="cs"/>
          <w:cs/>
        </w:rPr>
        <w:t xml:space="preserve">และใช้ระบบบัญชีที่คุณมีอยู่โดยตรง สร้างอินเทอร์เฟซของคุณเองหรือใช้ประโยชน์จากโอเพ่นซอร์ส </w:t>
      </w:r>
      <w:r w:rsidR="00AB408F" w:rsidRPr="00E33EB7">
        <w:rPr>
          <w:rFonts w:hint="cs"/>
        </w:rPr>
        <w:t xml:space="preserve">UI </w:t>
      </w:r>
      <w:r w:rsidR="00AB408F" w:rsidRPr="00E33EB7">
        <w:rPr>
          <w:rFonts w:hint="cs"/>
          <w:cs/>
        </w:rPr>
        <w:t>ที่ปรับแต่งได้อย่างเต็มที่</w:t>
      </w:r>
    </w:p>
    <w:p w14:paraId="60B02A72" w14:textId="2EBE3579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AB408F" w:rsidRPr="00E33EB7">
        <w:rPr>
          <w:rFonts w:hint="cs"/>
        </w:rPr>
        <w:t xml:space="preserve">- Hosting  </w:t>
      </w:r>
      <w:r w:rsidR="00AB408F" w:rsidRPr="00E33EB7">
        <w:rPr>
          <w:rFonts w:hint="cs"/>
          <w:cs/>
        </w:rPr>
        <w:t xml:space="preserve">ลดความซับซ้อนของเว็บโฮสติ้งของคุณด้วยเครื่องมือที่สร้างขึ้นเฉพาะสำหรับเว็บแอปสมัยใหม่ เมื่อคุณอัปโหลดเนื้อหาเว็บของคุณเราจะส่งเนื้อหาเหล่านั้นไปยัง </w:t>
      </w:r>
      <w:r w:rsidR="00AB408F" w:rsidRPr="00E33EB7">
        <w:rPr>
          <w:rFonts w:hint="cs"/>
        </w:rPr>
        <w:t xml:space="preserve">CDN </w:t>
      </w:r>
      <w:r w:rsidR="00AB408F" w:rsidRPr="00E33EB7">
        <w:rPr>
          <w:rFonts w:hint="cs"/>
          <w:cs/>
        </w:rPr>
        <w:t xml:space="preserve">ทั่วโลกของเราโดยอัตโนมัติและมอบใบรับรอง </w:t>
      </w:r>
      <w:r w:rsidR="00AB408F" w:rsidRPr="00E33EB7">
        <w:rPr>
          <w:rFonts w:hint="cs"/>
        </w:rPr>
        <w:t xml:space="preserve">SSL </w:t>
      </w:r>
      <w:r w:rsidR="00AB408F" w:rsidRPr="00E33EB7">
        <w:rPr>
          <w:rFonts w:hint="cs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lastRenderedPageBreak/>
        <w:t xml:space="preserve">            </w:t>
      </w:r>
      <w:r w:rsidR="00AB408F" w:rsidRPr="00E33EB7">
        <w:rPr>
          <w:rFonts w:hint="cs"/>
        </w:rPr>
        <w:t>-</w:t>
      </w:r>
      <w:r w:rsidR="002F70AE" w:rsidRPr="00E33EB7">
        <w:rPr>
          <w:rFonts w:hint="cs"/>
        </w:rPr>
        <w:t xml:space="preserve"> Realtime Database  Realtime Database </w:t>
      </w:r>
      <w:r w:rsidR="002F70AE" w:rsidRPr="00E33EB7">
        <w:rPr>
          <w:rFonts w:hint="cs"/>
          <w:cs/>
        </w:rPr>
        <w:t xml:space="preserve">คือฐานข้อมูลดั้งเดิมของ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ต์แบบเรียลไทม์ เราขอแนะนำ </w:t>
      </w:r>
      <w:r w:rsidR="002F70AE" w:rsidRPr="00E33EB7">
        <w:rPr>
          <w:rFonts w:hint="cs"/>
        </w:rPr>
        <w:t xml:space="preserve">Cloud Firestore </w:t>
      </w:r>
      <w:r w:rsidR="002F70AE" w:rsidRPr="00E33EB7">
        <w:rPr>
          <w:rFonts w:hint="cs"/>
          <w:cs/>
        </w:rPr>
        <w:t xml:space="preserve">แทน </w:t>
      </w:r>
      <w:r w:rsidR="002F70AE" w:rsidRPr="00E33EB7">
        <w:rPr>
          <w:rFonts w:hint="cs"/>
        </w:rPr>
        <w:t xml:space="preserve">Realtime Database </w:t>
      </w:r>
      <w:r w:rsidR="002F70AE" w:rsidRPr="00E33EB7">
        <w:rPr>
          <w:rFonts w:hint="cs"/>
          <w:cs/>
        </w:rPr>
        <w:t>สำหรับนักพัฒนาส่วนใหญ่ที่เริ่มโปรเจ็กต์ใหม่</w:t>
      </w:r>
    </w:p>
    <w:p w14:paraId="08D72DED" w14:textId="60AB924F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46" w:name="_Toc109332157"/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Improve app quality</w:t>
      </w:r>
      <w:bookmarkEnd w:id="146"/>
    </w:p>
    <w:p w14:paraId="126C2DC8" w14:textId="4BBA72C3" w:rsidR="002F70AE" w:rsidRPr="00E33EB7" w:rsidRDefault="00C41368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</w:t>
      </w:r>
      <w:hyperlink r:id="rId39" w:tgtFrame="_blank" w:history="1">
        <w:r w:rsidR="002F70AE" w:rsidRPr="00E33EB7">
          <w:rPr>
            <w:rFonts w:hint="cs"/>
          </w:rPr>
          <w:t>Crashlytics</w:t>
        </w:r>
      </w:hyperlink>
      <w:r w:rsidR="002F70AE" w:rsidRPr="00E33EB7">
        <w:rPr>
          <w:rFonts w:hint="cs"/>
        </w:rPr>
        <w:t xml:space="preserve">  </w:t>
      </w:r>
      <w:r w:rsidR="002F70AE" w:rsidRPr="00E33EB7">
        <w:rPr>
          <w:rFonts w:hint="cs"/>
          <w:cs/>
        </w:rPr>
        <w:t xml:space="preserve"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แดชบอร์ด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เป็นตัวรายงานข้อขัดข้องหลักของ </w:t>
      </w:r>
      <w:r w:rsidR="002F70AE" w:rsidRPr="00E33EB7">
        <w:rPr>
          <w:rFonts w:hint="cs"/>
        </w:rPr>
        <w:t>Firebase</w:t>
      </w:r>
    </w:p>
    <w:p w14:paraId="42F1308F" w14:textId="10F72EB5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Performance Monitoring  </w:t>
      </w:r>
      <w:r w:rsidR="002F70AE" w:rsidRPr="00E33EB7">
        <w:rPr>
          <w:rFonts w:hint="cs"/>
          <w:cs/>
        </w:rPr>
        <w:t xml:space="preserve">วินิจฉัยปัญหาประสิทธิภาพของแอปที่เกิดขึ้นบนอุปกรณ์ของผู้ใช้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อยู่เหนือเวลาเริ่มต้นของแอปและตรวจสอบคำขอ </w:t>
      </w:r>
      <w:r w:rsidR="002F70AE" w:rsidRPr="00E33EB7">
        <w:rPr>
          <w:rFonts w:hint="cs"/>
        </w:rPr>
        <w:t xml:space="preserve">HTTP </w:t>
      </w:r>
      <w:r w:rsidR="002F70AE" w:rsidRPr="00E33EB7">
        <w:rPr>
          <w:rFonts w:hint="cs"/>
          <w:cs/>
        </w:rPr>
        <w:t>โดยไม่ต้องเขียนโค้ดใด ๆ</w:t>
      </w:r>
    </w:p>
    <w:p w14:paraId="06028777" w14:textId="081C2F84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Test Lab  </w:t>
      </w:r>
      <w:r w:rsidR="002F70AE" w:rsidRPr="00E33EB7">
        <w:rPr>
          <w:rFonts w:hint="cs"/>
          <w:cs/>
        </w:rPr>
        <w:t xml:space="preserve">เรียกใช้การทดสอบอัตโนมัติและกำหนดเองสำหรับแอปของคุณบนอุปกรณ์เสมือนและจริงที่โฮสต์โดย </w:t>
      </w:r>
      <w:r w:rsidR="002F70AE" w:rsidRPr="00E33EB7">
        <w:rPr>
          <w:rFonts w:hint="cs"/>
        </w:rPr>
        <w:t xml:space="preserve">Google </w:t>
      </w:r>
      <w:r w:rsidR="002F70AE" w:rsidRPr="00E33EB7">
        <w:rPr>
          <w:rFonts w:hint="cs"/>
          <w:cs/>
        </w:rPr>
        <w:t xml:space="preserve">ใช้ </w:t>
      </w:r>
      <w:r w:rsidR="002F70AE" w:rsidRPr="00E33EB7">
        <w:rPr>
          <w:rFonts w:hint="cs"/>
        </w:rPr>
        <w:t xml:space="preserve">Firebase Test Lab </w:t>
      </w:r>
      <w:r w:rsidR="002F70AE" w:rsidRPr="00E33EB7">
        <w:rPr>
          <w:rFonts w:hint="cs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47" w:name="_Toc109332158"/>
      <w:r w:rsidRPr="00E33EB7">
        <w:rPr>
          <w:rFonts w:hint="cs"/>
        </w:rPr>
        <w:t>3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Grow your business</w:t>
      </w:r>
      <w:bookmarkEnd w:id="147"/>
    </w:p>
    <w:p w14:paraId="47038B26" w14:textId="67FF5F28" w:rsidR="002F70AE" w:rsidRPr="00E33EB7" w:rsidRDefault="00C41368" w:rsidP="00065D04">
      <w:pPr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Google Analytics  </w:t>
      </w:r>
      <w:r w:rsidR="002F70AE" w:rsidRPr="00E33EB7">
        <w:rPr>
          <w:rFonts w:hint="cs"/>
          <w:cs/>
        </w:rPr>
        <w:t xml:space="preserve">วิเคราะห์คุณลักษณะและพฤติกรรมของผู้ใช้ในแดชบอร์ดเดียวเพื่อทำการตัดสินใจอย่างชาญฉลาดเกี่ยวกับแผนงานผลิตภัณฑ์ของคุณ รับข้อมูลเชิงลึกแบบเรียลไทม์จากรายงานหรือส่งออกข้อมูลเหตุการณ์ดิบไปยัง </w:t>
      </w:r>
      <w:r w:rsidR="002F70AE" w:rsidRPr="00E33EB7">
        <w:rPr>
          <w:rFonts w:hint="cs"/>
        </w:rPr>
        <w:t xml:space="preserve">Google BigQuery </w:t>
      </w:r>
      <w:r w:rsidR="002F70AE" w:rsidRPr="00E33EB7">
        <w:rPr>
          <w:rFonts w:hint="cs"/>
          <w:cs/>
        </w:rPr>
        <w:t>สำหรับการวิเคราะห์ที่กำหนดเอง</w:t>
      </w:r>
    </w:p>
    <w:p w14:paraId="6DFE125C" w14:textId="11B4A9BD" w:rsidR="002F70AE" w:rsidRPr="00E33EB7" w:rsidRDefault="00C41368" w:rsidP="00065D04">
      <w:pPr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Remote Config  </w:t>
      </w:r>
      <w:r w:rsidR="002F70AE" w:rsidRPr="00E33EB7">
        <w:rPr>
          <w:rFonts w:hint="cs"/>
          <w:cs/>
        </w:rPr>
        <w:t xml:space="preserve">กำหนดวิธีการแสดงผลแอปของคุณสำหรับผู้ใช้แต่ละคน เปลี่ยนรูปลักษณ์เปิดตัวฟีเจอร์ทีละน้อยเรียกใช้การทดสอบ </w:t>
      </w:r>
      <w:r w:rsidR="002F70AE" w:rsidRPr="00E33EB7">
        <w:rPr>
          <w:rFonts w:hint="cs"/>
        </w:rPr>
        <w:t xml:space="preserve">A / B </w:t>
      </w:r>
      <w:r w:rsidR="002F70AE" w:rsidRPr="00E33EB7">
        <w:rPr>
          <w:rFonts w:hint="cs"/>
          <w:cs/>
        </w:rPr>
        <w:t xml:space="preserve">ส่งมอบเนื้อหาที่กำหนดเองให้กับผู้ใช้บางรายหรือทำการอัปเดตอื่น ๆ โดยไม่ต้องปรับใช้เวอร์ชันใหม่ทั้งหมดนี้ทำได้จากคอนโซล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E33EB7" w:rsidRDefault="00313A3C" w:rsidP="00065D04">
      <w:pPr>
        <w:ind w:left="1758" w:firstLine="436"/>
        <w:jc w:val="thaiDistribute"/>
      </w:pPr>
    </w:p>
    <w:p w14:paraId="3AA2B8E3" w14:textId="77777777" w:rsidR="0094061D" w:rsidRPr="00E33EB7" w:rsidRDefault="00C41368" w:rsidP="00065D04">
      <w:pPr>
        <w:pStyle w:val="33"/>
        <w:ind w:firstLine="0"/>
        <w:jc w:val="thaiDistribute"/>
      </w:pPr>
      <w:r w:rsidRPr="00E33EB7">
        <w:rPr>
          <w:rFonts w:hint="cs"/>
          <w:cs/>
        </w:rPr>
        <w:t xml:space="preserve">                      </w:t>
      </w:r>
      <w:r w:rsidR="00313A3C" w:rsidRPr="00E33EB7">
        <w:rPr>
          <w:rFonts w:hint="cs"/>
        </w:rPr>
        <w:t xml:space="preserve">- </w:t>
      </w:r>
      <w:r w:rsidR="002F70AE" w:rsidRPr="00E33EB7">
        <w:rPr>
          <w:rFonts w:hint="cs"/>
        </w:rPr>
        <w:t xml:space="preserve">Cloud Messaging  </w:t>
      </w:r>
      <w:r w:rsidR="002F70AE" w:rsidRPr="00E33EB7">
        <w:rPr>
          <w:rFonts w:hint="cs"/>
          <w:cs/>
        </w:rPr>
        <w:t xml:space="preserve">ส่งข้อความและการแจ้งเตือนไปยังผู้ใช้ข้ามแพลตฟอร์มทั้ง </w:t>
      </w:r>
      <w:r w:rsidR="002F70AE" w:rsidRPr="00E33EB7">
        <w:rPr>
          <w:rFonts w:hint="cs"/>
        </w:rPr>
        <w:t xml:space="preserve">Android, iOS </w:t>
      </w:r>
      <w:r w:rsidR="002F70AE" w:rsidRPr="00E33EB7">
        <w:rPr>
          <w:rFonts w:hint="cs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E33EB7">
        <w:rPr>
          <w:rFonts w:hint="cs"/>
        </w:rPr>
        <w:t xml:space="preserve">Firebase Cloud Messaging (FCM) </w:t>
      </w:r>
      <w:r w:rsidR="002F70AE" w:rsidRPr="00E33EB7">
        <w:rPr>
          <w:rFonts w:hint="cs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48" w:name="_Toc112061407"/>
      <w:bookmarkStart w:id="149" w:name="_Toc112109684"/>
    </w:p>
    <w:p w14:paraId="5FD1E6A9" w14:textId="1D6B5B85" w:rsidR="007F62BA" w:rsidRPr="00E33EB7" w:rsidRDefault="00313A3C" w:rsidP="00065D04">
      <w:pPr>
        <w:pStyle w:val="3"/>
        <w:jc w:val="thaiDistribute"/>
      </w:pPr>
      <w:bookmarkStart w:id="150" w:name="_Toc113308743"/>
      <w:r w:rsidRPr="00E33EB7">
        <w:rPr>
          <w:rFonts w:hint="cs"/>
          <w:cs/>
        </w:rPr>
        <w:t>การประมวลผลภาพ (</w:t>
      </w:r>
      <w:r w:rsidRPr="00E33EB7">
        <w:rPr>
          <w:rFonts w:hint="cs"/>
        </w:rPr>
        <w:t>Image Processing)</w:t>
      </w:r>
      <w:bookmarkEnd w:id="148"/>
      <w:bookmarkEnd w:id="149"/>
      <w:bookmarkEnd w:id="150"/>
      <w:r w:rsidR="007F62BA" w:rsidRPr="00E33EB7">
        <w:rPr>
          <w:rFonts w:hint="cs"/>
        </w:rPr>
        <w:t xml:space="preserve"> </w:t>
      </w:r>
    </w:p>
    <w:p w14:paraId="2D5AAA66" w14:textId="73F08CC5" w:rsidR="00714C43" w:rsidRPr="00E33EB7" w:rsidRDefault="007F62BA" w:rsidP="00065D04">
      <w:pPr>
        <w:jc w:val="thaiDistribute"/>
      </w:pPr>
      <w:r w:rsidRPr="00E33EB7">
        <w:rPr>
          <w:rFonts w:hint="cs"/>
        </w:rPr>
        <w:t xml:space="preserve">       </w:t>
      </w:r>
      <w:r w:rsidR="00C85B15" w:rsidRPr="00E33EB7">
        <w:rPr>
          <w:rFonts w:hint="cs"/>
          <w:cs/>
        </w:rPr>
        <w:tab/>
        <w:t xml:space="preserve">       </w:t>
      </w:r>
      <w:r w:rsidR="00C33C17" w:rsidRPr="00E33EB7">
        <w:rPr>
          <w:rFonts w:hint="cs"/>
          <w:cs/>
        </w:rPr>
        <w:t>การประมวลผลภาพ (</w:t>
      </w:r>
      <w:r w:rsidR="00C33C17" w:rsidRPr="00E33EB7">
        <w:rPr>
          <w:rFonts w:hint="cs"/>
        </w:rPr>
        <w:t xml:space="preserve">Image Processing) </w:t>
      </w:r>
      <w:sdt>
        <w:sdtPr>
          <w:rPr>
            <w:rFonts w:hint="cs"/>
          </w:rPr>
          <w:id w:val="418459100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Nav22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[3]</w:t>
          </w:r>
          <w:r w:rsidR="003F1DDD" w:rsidRPr="00E33EB7">
            <w:rPr>
              <w:rFonts w:hint="cs"/>
            </w:rPr>
            <w:fldChar w:fldCharType="end"/>
          </w:r>
        </w:sdtContent>
      </w:sdt>
      <w:r w:rsidR="00C33C17" w:rsidRPr="00E33EB7">
        <w:rPr>
          <w:rFonts w:hint="cs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E33EB7">
        <w:rPr>
          <w:rFonts w:hint="cs"/>
        </w:rPr>
        <w:t xml:space="preserve"> </w:t>
      </w:r>
      <w:r w:rsidR="00C33C17" w:rsidRPr="00E33EB7">
        <w:rPr>
          <w:rFonts w:hint="cs"/>
          <w:cs/>
        </w:rPr>
        <w:t>คือ การท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ภาพวัตถุที่ได้ ไปวิเคราะห์หาข้อมูลเชิงปริมาณ เช่น ขนาด รูปร่าง และทิศทางการเคลื่อนของวัตถุในภาพ </w:t>
      </w:r>
      <w:r w:rsidR="00C33C17" w:rsidRPr="00E33EB7">
        <w:rPr>
          <w:rFonts w:hint="cs"/>
          <w:cs/>
        </w:rPr>
        <w:lastRenderedPageBreak/>
        <w:t>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E33EB7" w:rsidRDefault="00BC5AD1" w:rsidP="00545450">
      <w:pPr>
        <w:pStyle w:val="35CM"/>
        <w:numPr>
          <w:ilvl w:val="0"/>
          <w:numId w:val="34"/>
        </w:numPr>
      </w:pPr>
      <w:r w:rsidRPr="00E33EB7">
        <w:rPr>
          <w:rFonts w:hint="cs"/>
          <w:cs/>
        </w:rPr>
        <w:t>การรู้จำภาพ (</w:t>
      </w:r>
      <w:r w:rsidRPr="00E33EB7">
        <w:rPr>
          <w:rFonts w:hint="cs"/>
        </w:rPr>
        <w:t>Image Recognition)</w:t>
      </w:r>
    </w:p>
    <w:p w14:paraId="0959346B" w14:textId="5C64712C" w:rsidR="00FC159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FC1590" w:rsidRPr="00E33EB7">
        <w:rPr>
          <w:rFonts w:hint="cs"/>
          <w:cs/>
        </w:rPr>
        <w:t>การรู้จำภาพ (</w:t>
      </w:r>
      <w:r w:rsidR="00FC1590" w:rsidRPr="00E33EB7">
        <w:rPr>
          <w:rFonts w:hint="cs"/>
          <w:lang w:bidi="ar-SA"/>
        </w:rPr>
        <w:t xml:space="preserve">Image Recognition) </w:t>
      </w:r>
      <w:r w:rsidR="00FC1590" w:rsidRPr="00E33EB7">
        <w:rPr>
          <w:rFonts w:hint="cs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มาใช้ใน แอพพลิเคชั่นมากมายที่เหมือนกันในระบบส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หรับการท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E33EB7" w:rsidRDefault="000A2731" w:rsidP="00545450">
      <w:pPr>
        <w:pStyle w:val="35CM"/>
        <w:rPr>
          <w:lang w:bidi="ar-SA"/>
        </w:rPr>
      </w:pPr>
      <w:r w:rsidRPr="00E33EB7">
        <w:rPr>
          <w:rFonts w:hint="cs"/>
          <w:cs/>
        </w:rPr>
        <w:t>การสกัดคุณลักษณะเด่น (</w:t>
      </w:r>
      <w:r w:rsidRPr="00E33EB7">
        <w:rPr>
          <w:rFonts w:hint="cs"/>
          <w:lang w:bidi="ar-SA"/>
        </w:rPr>
        <w:t>Feature Extraction)</w:t>
      </w:r>
    </w:p>
    <w:p w14:paraId="1EF7AAC5" w14:textId="53F5551C" w:rsidR="00C5182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C51820" w:rsidRPr="00E33EB7">
        <w:rPr>
          <w:rFonts w:hint="cs"/>
          <w:cs/>
        </w:rPr>
        <w:t>การสกัดคุณลักษณะเด่น (</w:t>
      </w:r>
      <w:r w:rsidR="00C51820" w:rsidRPr="00E33EB7">
        <w:rPr>
          <w:rFonts w:hint="cs"/>
          <w:lang w:bidi="ar-SA"/>
        </w:rPr>
        <w:t xml:space="preserve">Feature Extraction) </w:t>
      </w:r>
      <w:r w:rsidR="00C51820" w:rsidRPr="00E33EB7">
        <w:rPr>
          <w:rFonts w:hint="cs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สีหรือเวคเตอร์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E33EB7">
        <w:rPr>
          <w:rFonts w:hint="cs"/>
        </w:rPr>
        <w:t xml:space="preserve">(Edge) </w:t>
      </w:r>
      <w:r w:rsidR="00C51820" w:rsidRPr="00E33EB7">
        <w:rPr>
          <w:rFonts w:hint="cs"/>
          <w:cs/>
        </w:rPr>
        <w:t xml:space="preserve">การหามุม </w:t>
      </w:r>
      <w:r w:rsidR="00C51820" w:rsidRPr="00E33EB7">
        <w:rPr>
          <w:rFonts w:hint="cs"/>
        </w:rPr>
        <w:t xml:space="preserve">(Corner) </w:t>
      </w:r>
      <w:r w:rsidR="00C51820" w:rsidRPr="00E33EB7">
        <w:rPr>
          <w:rFonts w:hint="cs"/>
          <w:cs/>
        </w:rPr>
        <w:t xml:space="preserve">และการหาพื้นที่น่าสนใจ </w:t>
      </w:r>
      <w:r w:rsidR="00C51820" w:rsidRPr="00E33EB7">
        <w:rPr>
          <w:rFonts w:hint="cs"/>
        </w:rPr>
        <w:t xml:space="preserve">(Blob) </w:t>
      </w:r>
      <w:r w:rsidR="00C51820" w:rsidRPr="00E33EB7">
        <w:rPr>
          <w:rFonts w:hint="cs"/>
          <w:cs/>
        </w:rPr>
        <w:t>เป็นต้น</w:t>
      </w:r>
    </w:p>
    <w:p w14:paraId="4DF4143E" w14:textId="05CEF93A" w:rsidR="00BA7E6B" w:rsidRPr="00E33EB7" w:rsidRDefault="002C3E3E" w:rsidP="00111B83">
      <w:pPr>
        <w:pStyle w:val="a9"/>
      </w:pPr>
      <w:bookmarkStart w:id="151" w:name="_Toc112109701"/>
      <w:bookmarkStart w:id="152" w:name="_Toc112110102"/>
      <w:r w:rsidRPr="00E33EB7">
        <w:rPr>
          <w:rFonts w:hint="cs"/>
        </w:rPr>
        <w:drawing>
          <wp:anchor distT="0" distB="0" distL="114300" distR="114300" simplePos="0" relativeHeight="25166387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>
        <w:tab/>
      </w:r>
    </w:p>
    <w:p w14:paraId="3F504CEA" w14:textId="770E49BD" w:rsidR="008E4A90" w:rsidRPr="00E33EB7" w:rsidRDefault="00EB5375" w:rsidP="000C4E63">
      <w:pPr>
        <w:pStyle w:val="afff"/>
      </w:pPr>
      <w:bookmarkStart w:id="153" w:name="_Toc11310925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2</w:t>
        </w:r>
      </w:fldSimple>
      <w:r w:rsidRPr="00E33EB7">
        <w:rPr>
          <w:rFonts w:hint="cs"/>
          <w:cs/>
        </w:rPr>
        <w:t xml:space="preserve"> การตรวจจับและประมวลผลใบหน้าจากภาพ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822043684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EAM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</w:rPr>
            <w:t>[4]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bookmarkEnd w:id="151"/>
      <w:bookmarkEnd w:id="152"/>
      <w:bookmarkEnd w:id="153"/>
    </w:p>
    <w:p w14:paraId="5431AD33" w14:textId="77777777" w:rsidR="00065D04" w:rsidRPr="00E33EB7" w:rsidRDefault="00065D04" w:rsidP="00065D04">
      <w:pPr>
        <w:jc w:val="thaiDistribute"/>
      </w:pPr>
    </w:p>
    <w:p w14:paraId="6D6C75E0" w14:textId="67CFD4F4" w:rsidR="004748AA" w:rsidRPr="00E33EB7" w:rsidRDefault="004748AA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lastRenderedPageBreak/>
        <w:t xml:space="preserve">- </w:t>
      </w:r>
      <w:r w:rsidRPr="00E33EB7">
        <w:rPr>
          <w:rFonts w:hint="cs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E33EB7">
        <w:rPr>
          <w:rFonts w:hint="cs"/>
        </w:rPr>
        <w:t xml:space="preserve">QR code, Microsoft tag </w:t>
      </w:r>
      <w:r w:rsidRPr="00E33EB7">
        <w:rPr>
          <w:rFonts w:hint="cs"/>
          <w:cs/>
        </w:rPr>
        <w:t>ภาพที่น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การปรับปรุงคุณภาพของภาพ (</w:t>
      </w:r>
      <w:r w:rsidRPr="00E33EB7">
        <w:rPr>
          <w:rFonts w:hint="cs"/>
        </w:rPr>
        <w:t xml:space="preserve">Image Enhancement and Restoration) </w:t>
      </w:r>
      <w:r w:rsidRPr="00E33EB7">
        <w:rPr>
          <w:rFonts w:hint="cs"/>
          <w:cs/>
        </w:rPr>
        <w:t xml:space="preserve">เช่น ปรับภาพ ให้คมชัด มากขึ้นการปรับ </w:t>
      </w:r>
      <w:r w:rsidRPr="00E33EB7">
        <w:rPr>
          <w:rFonts w:hint="cs"/>
        </w:rPr>
        <w:t xml:space="preserve">Contrast </w:t>
      </w:r>
      <w:r w:rsidRPr="00E33EB7">
        <w:rPr>
          <w:rFonts w:hint="cs"/>
          <w:cs/>
        </w:rPr>
        <w:t>หรือการปรับเน้นเส้นขอบภาพ (</w:t>
      </w:r>
      <w:r w:rsidRPr="00E33EB7">
        <w:rPr>
          <w:rFonts w:hint="cs"/>
        </w:rPr>
        <w:t xml:space="preserve">Edge Enhancement) </w:t>
      </w:r>
      <w:r w:rsidRPr="00E33EB7">
        <w:rPr>
          <w:rFonts w:hint="cs"/>
          <w:cs/>
        </w:rPr>
        <w:t>หรือการ กรองสัญญารบกวน (</w:t>
      </w:r>
      <w:r w:rsidRPr="00E33EB7">
        <w:rPr>
          <w:rFonts w:hint="cs"/>
        </w:rPr>
        <w:t xml:space="preserve">Image Filtering) </w:t>
      </w:r>
      <w:r w:rsidRPr="00E33EB7">
        <w:rPr>
          <w:rFonts w:hint="cs"/>
          <w:cs/>
        </w:rPr>
        <w:t>เพื่อกำจัดสัญญาณรบกวนได้</w:t>
      </w:r>
    </w:p>
    <w:p w14:paraId="45EC76C1" w14:textId="469AF63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การบีบอัดภาพ (</w:t>
      </w:r>
      <w:r w:rsidRPr="00E33EB7">
        <w:rPr>
          <w:rFonts w:hint="cs"/>
        </w:rPr>
        <w:t xml:space="preserve">Image Compression) </w:t>
      </w:r>
      <w:r w:rsidRPr="00E33EB7">
        <w:rPr>
          <w:rFonts w:hint="cs"/>
          <w:cs/>
        </w:rPr>
        <w:t>เนื่องจากข้อมูลภ</w:t>
      </w:r>
      <w:r w:rsidR="0022150E" w:rsidRPr="00E33EB7">
        <w:rPr>
          <w:rFonts w:hint="cs"/>
          <w:cs/>
        </w:rPr>
        <w:t>า</w:t>
      </w:r>
      <w:r w:rsidRPr="00E33EB7">
        <w:rPr>
          <w:rFonts w:hint="cs"/>
          <w:cs/>
        </w:rPr>
        <w:t>พนั้นมีขนาดใหญ่มากโดยเฉพาะ ภาพสี ซึ่งจะ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ให้ขนาดภาพเล็กลงจึง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 xml:space="preserve">ให้การบีบอัด ข้อมูลภาพ เช่น </w:t>
      </w:r>
      <w:r w:rsidRPr="00E33EB7">
        <w:rPr>
          <w:rFonts w:hint="cs"/>
        </w:rPr>
        <w:t xml:space="preserve">JPEG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GIF </w:t>
      </w:r>
      <w:r w:rsidRPr="00E33EB7">
        <w:rPr>
          <w:rFonts w:hint="cs"/>
          <w:cs/>
        </w:rPr>
        <w:t xml:space="preserve">และตัวอย่างการบีบอัดข้อมูลวีดีโอ เช่น </w:t>
      </w:r>
      <w:r w:rsidRPr="00E33EB7">
        <w:rPr>
          <w:rFonts w:hint="cs"/>
        </w:rPr>
        <w:t xml:space="preserve">MPEG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AVI </w:t>
      </w:r>
      <w:r w:rsidRPr="00E33EB7">
        <w:rPr>
          <w:rFonts w:hint="cs"/>
          <w:cs/>
        </w:rPr>
        <w:t>เป็นต้น</w:t>
      </w:r>
    </w:p>
    <w:p w14:paraId="45D31F08" w14:textId="77777777" w:rsidR="0094061D" w:rsidRPr="00E33EB7" w:rsidRDefault="004748AA" w:rsidP="00065D04">
      <w:pPr>
        <w:pStyle w:val="33"/>
        <w:ind w:firstLine="0"/>
        <w:jc w:val="thaiDistribute"/>
        <w:rPr>
          <w:b/>
          <w:bCs/>
        </w:rPr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การวิเคราะห์ข้อมูลภาพ (</w:t>
      </w:r>
      <w:r w:rsidRPr="00E33EB7">
        <w:rPr>
          <w:rFonts w:hint="cs"/>
        </w:rPr>
        <w:t xml:space="preserve">Image Analysis) </w:t>
      </w:r>
      <w:r w:rsidRPr="00E33EB7">
        <w:rPr>
          <w:rFonts w:hint="cs"/>
          <w:cs/>
        </w:rPr>
        <w:t>เป็นการสังเคราะห์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ข้อมูลที่มีความหมายจากภาพ แล้ว 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ไปใช้งาน ซึ่งอาจต้องมีรู้จ่าวัตถุ (</w:t>
      </w:r>
      <w:r w:rsidRPr="00E33EB7">
        <w:rPr>
          <w:rFonts w:hint="cs"/>
        </w:rPr>
        <w:t xml:space="preserve">object recognition) </w:t>
      </w:r>
      <w:r w:rsidRPr="00E33EB7">
        <w:rPr>
          <w:rFonts w:hint="cs"/>
          <w:cs/>
        </w:rPr>
        <w:t xml:space="preserve">การแยกส่วนวัตถุ </w:t>
      </w:r>
      <w:r w:rsidRPr="00E33EB7">
        <w:rPr>
          <w:rFonts w:hint="cs"/>
        </w:rPr>
        <w:t xml:space="preserve">317 The Tenth National conference on Computing and Information Technology NCCIT4 (segmentation) </w:t>
      </w:r>
      <w:r w:rsidRPr="00E33EB7">
        <w:rPr>
          <w:rFonts w:hint="cs"/>
          <w:cs/>
        </w:rPr>
        <w:t>ตรวจจับการ เคลื่อนไหวที่ของวัตถุ (</w:t>
      </w:r>
      <w:r w:rsidRPr="00E33EB7">
        <w:rPr>
          <w:rFonts w:hint="cs"/>
        </w:rPr>
        <w:t>motion detection)</w:t>
      </w:r>
      <w:bookmarkStart w:id="154" w:name="_Toc112061408"/>
      <w:bookmarkStart w:id="155" w:name="_Toc112109685"/>
    </w:p>
    <w:p w14:paraId="4870BBE9" w14:textId="7EE0F2DF" w:rsidR="008E4A90" w:rsidRPr="00E33EB7" w:rsidRDefault="008E4A90" w:rsidP="00065D04">
      <w:pPr>
        <w:jc w:val="thaiDistribute"/>
        <w:rPr>
          <w:snapToGrid w:val="0"/>
        </w:rPr>
      </w:pPr>
    </w:p>
    <w:p w14:paraId="69143AB1" w14:textId="06A3794A" w:rsidR="001956D2" w:rsidRPr="00E33EB7" w:rsidRDefault="001956D2" w:rsidP="00065D04">
      <w:pPr>
        <w:pStyle w:val="3"/>
        <w:jc w:val="thaiDistribute"/>
      </w:pPr>
      <w:bookmarkStart w:id="156" w:name="_Toc113308744"/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>Optical Character Recognition</w:t>
      </w:r>
      <w:bookmarkEnd w:id="154"/>
      <w:bookmarkEnd w:id="155"/>
      <w:bookmarkEnd w:id="156"/>
    </w:p>
    <w:p w14:paraId="1EF42EB8" w14:textId="65036130" w:rsidR="00D075A9" w:rsidRPr="00E33EB7" w:rsidRDefault="000C6475" w:rsidP="00065D04">
      <w:pPr>
        <w:ind w:firstLine="720"/>
        <w:jc w:val="thaiDistribute"/>
      </w:pPr>
      <w:r w:rsidRPr="00E33EB7">
        <w:rPr>
          <w:rStyle w:val="aff9"/>
          <w:rFonts w:hint="cs"/>
          <w:b w:val="0"/>
          <w:bCs w:val="0"/>
        </w:rPr>
        <w:t xml:space="preserve">       </w:t>
      </w:r>
      <w:r w:rsidR="00D075A9" w:rsidRPr="00E33EB7">
        <w:rPr>
          <w:rStyle w:val="aff9"/>
          <w:rFonts w:hint="cs"/>
          <w:b w:val="0"/>
          <w:bCs w:val="0"/>
        </w:rPr>
        <w:t xml:space="preserve">OCR </w:t>
      </w:r>
      <w:r w:rsidR="00D075A9" w:rsidRPr="00E33EB7">
        <w:rPr>
          <w:rStyle w:val="aff9"/>
          <w:rFonts w:hint="cs"/>
          <w:b w:val="0"/>
          <w:bCs w:val="0"/>
          <w:cs/>
        </w:rPr>
        <w:t xml:space="preserve">หรือ </w:t>
      </w:r>
      <w:r w:rsidR="00D075A9" w:rsidRPr="00E33EB7">
        <w:rPr>
          <w:rStyle w:val="aff9"/>
          <w:rFonts w:hint="cs"/>
          <w:b w:val="0"/>
          <w:bCs w:val="0"/>
        </w:rPr>
        <w:t>Optical Character Recognition</w:t>
      </w:r>
      <w:r w:rsidR="00D075A9" w:rsidRPr="00E33EB7">
        <w:rPr>
          <w:rFonts w:hint="cs"/>
          <w:b/>
          <w:bCs/>
        </w:rPr>
        <w:t> </w:t>
      </w:r>
      <w:sdt>
        <w:sdtPr>
          <w:rPr>
            <w:rFonts w:hint="cs"/>
            <w:b/>
            <w:bCs/>
          </w:rPr>
          <w:id w:val="-259224977"/>
          <w:citation/>
        </w:sdtPr>
        <w:sdtContent>
          <w:r w:rsidR="003F1DDD" w:rsidRPr="00E33EB7">
            <w:rPr>
              <w:rFonts w:hint="cs"/>
              <w:b/>
              <w:bCs/>
            </w:rPr>
            <w:fldChar w:fldCharType="begin"/>
          </w:r>
          <w:r w:rsidR="003F1DDD" w:rsidRPr="00E33EB7">
            <w:rPr>
              <w:rFonts w:hint="cs"/>
              <w:b/>
              <w:bCs/>
            </w:rPr>
            <w:instrText xml:space="preserve"> CITATION NUM22 \l 1033 </w:instrText>
          </w:r>
          <w:r w:rsidR="003F1DDD" w:rsidRPr="00E33EB7">
            <w:rPr>
              <w:rFonts w:hint="cs"/>
              <w:b/>
              <w:bCs/>
            </w:rPr>
            <w:fldChar w:fldCharType="separate"/>
          </w:r>
          <w:r w:rsidR="00346038" w:rsidRPr="00E33EB7">
            <w:rPr>
              <w:rFonts w:hint="cs"/>
              <w:noProof/>
            </w:rPr>
            <w:t>[5]</w:t>
          </w:r>
          <w:r w:rsidR="003F1DDD" w:rsidRPr="00E33EB7">
            <w:rPr>
              <w:rFonts w:hint="cs"/>
              <w:b/>
              <w:bCs/>
            </w:rPr>
            <w:fldChar w:fldCharType="end"/>
          </w:r>
        </w:sdtContent>
      </w:sdt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หรือ</w:t>
      </w:r>
      <w:r w:rsidR="00D075A9" w:rsidRPr="00E33EB7">
        <w:rPr>
          <w:rFonts w:hint="cs"/>
          <w:b/>
          <w:bCs/>
          <w:cs/>
        </w:rPr>
        <w:t xml:space="preserve"> 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Style w:val="aff9"/>
          <w:rFonts w:hint="cs"/>
          <w:b w:val="0"/>
          <w:bCs w:val="0"/>
          <w:cs/>
        </w:rPr>
        <w:t>การรู้จำอักขระด้วยแสง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เป็นเทคโนโลยีที่แปลงเอกสาร รูปภาพ หรือแม้แต่</w:t>
      </w:r>
      <w:r w:rsidR="00D075A9" w:rsidRPr="00E33EB7">
        <w:rPr>
          <w:rFonts w:hint="cs"/>
          <w:color w:val="000000" w:themeColor="text1"/>
        </w:rPr>
        <w:t> </w:t>
      </w:r>
      <w:hyperlink r:id="rId41" w:tgtFrame="_blank" w:tooltip="ลายเซ็นอิเล็กทรอนิกส์ (E-Signature) คืออะไร ? " w:history="1">
        <w:r w:rsidR="00D075A9" w:rsidRPr="00E33EB7">
          <w:rPr>
            <w:rStyle w:val="affa"/>
            <w:rFonts w:hint="cs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E33EB7">
          <w:rPr>
            <w:rStyle w:val="affa"/>
            <w:rFonts w:hint="cs"/>
            <w:color w:val="000000" w:themeColor="text1"/>
            <w:u w:val="none"/>
          </w:rPr>
          <w:t xml:space="preserve"> </w:t>
        </w:r>
      </w:hyperlink>
      <w:r w:rsidR="00D075A9" w:rsidRPr="00E33EB7">
        <w:rPr>
          <w:rFonts w:hint="cs"/>
        </w:rPr>
        <w:t> </w:t>
      </w:r>
      <w:r w:rsidR="00D075A9" w:rsidRPr="00E33EB7">
        <w:rPr>
          <w:rFonts w:hint="cs"/>
          <w:cs/>
        </w:rPr>
        <w:t>ให้อยู่ในรูปแบบตัวอักษร หรือ ข้อความ (</w:t>
      </w:r>
      <w:r w:rsidR="00D075A9" w:rsidRPr="00E33EB7">
        <w:rPr>
          <w:rFonts w:hint="cs"/>
        </w:rPr>
        <w:t xml:space="preserve">Plain Text) </w:t>
      </w:r>
      <w:r w:rsidR="00D075A9" w:rsidRPr="00E33EB7">
        <w:rPr>
          <w:rFonts w:hint="cs"/>
          <w:cs/>
        </w:rPr>
        <w:t>ไฟล์ดิจิทัลที่สามารถสืบค้นได้ด้วยคำค้นหา (</w:t>
      </w:r>
      <w:r w:rsidR="00D075A9" w:rsidRPr="00E33EB7">
        <w:rPr>
          <w:rFonts w:hint="cs"/>
        </w:rPr>
        <w:t xml:space="preserve">Keyword) </w:t>
      </w:r>
      <w:r w:rsidR="00D075A9" w:rsidRPr="00E33EB7">
        <w:rPr>
          <w:rFonts w:hint="cs"/>
          <w:cs/>
        </w:rPr>
        <w:t xml:space="preserve">ยกตัวอย่าง ไฟล์เอกสารที่มาในรูปแบบ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ให้เป็น </w:t>
      </w:r>
      <w:r w:rsidR="00D075A9" w:rsidRPr="00E33EB7">
        <w:rPr>
          <w:rFonts w:hint="cs"/>
        </w:rPr>
        <w:t xml:space="preserve">OCR </w:t>
      </w:r>
      <w:r w:rsidR="00D075A9" w:rsidRPr="00E33EB7">
        <w:rPr>
          <w:rFonts w:hint="cs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E33EB7">
        <w:rPr>
          <w:rFonts w:hint="cs"/>
        </w:rPr>
        <w:t xml:space="preserve">Word </w:t>
      </w:r>
      <w:r w:rsidR="00D075A9" w:rsidRPr="00E33EB7">
        <w:rPr>
          <w:rFonts w:hint="cs"/>
          <w:cs/>
        </w:rPr>
        <w:t xml:space="preserve">หรือ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>ด้วยเครื่องสแกนเนอร์ หรือกล้องถ่ายภาพ</w:t>
      </w:r>
    </w:p>
    <w:p w14:paraId="7366B261" w14:textId="77777777" w:rsidR="002940EC" w:rsidRPr="00E33EB7" w:rsidRDefault="002940EC" w:rsidP="00065D04">
      <w:pPr>
        <w:ind w:firstLine="720"/>
        <w:jc w:val="thaiDistribute"/>
      </w:pPr>
    </w:p>
    <w:p w14:paraId="555111BC" w14:textId="77777777" w:rsidR="00714C43" w:rsidRPr="00E33EB7" w:rsidRDefault="002940EC" w:rsidP="00065D04">
      <w:pPr>
        <w:keepNext/>
        <w:ind w:firstLine="720"/>
        <w:jc w:val="thaiDistribute"/>
      </w:pPr>
      <w:r w:rsidRPr="00E33EB7">
        <w:rPr>
          <w:rFonts w:hint="cs"/>
          <w:noProof/>
        </w:rPr>
        <w:lastRenderedPageBreak/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D702" w14:textId="207CF455" w:rsidR="00E04D7C" w:rsidRPr="00E331C0" w:rsidRDefault="00714C43" w:rsidP="00E331C0">
      <w:pPr>
        <w:pStyle w:val="afff2"/>
        <w:rPr>
          <w:cs/>
        </w:rPr>
      </w:pPr>
      <w:bookmarkStart w:id="157" w:name="_Toc112109702"/>
      <w:bookmarkStart w:id="158" w:name="_Toc112110103"/>
      <w:bookmarkStart w:id="159" w:name="_Toc113109257"/>
      <w:r w:rsidRPr="00E331C0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1C0">
        <w:rPr>
          <w:rFonts w:hint="cs"/>
          <w:cs/>
        </w:rPr>
        <w:t xml:space="preserve"> ขบวนการการทำงานของ </w:t>
      </w:r>
      <w:r w:rsidR="00EB5375" w:rsidRPr="00E331C0">
        <w:rPr>
          <w:rFonts w:hint="cs"/>
        </w:rPr>
        <w:t>Optical Character Recognition</w:t>
      </w:r>
      <w:bookmarkEnd w:id="157"/>
      <w:bookmarkEnd w:id="158"/>
      <w:bookmarkEnd w:id="159"/>
    </w:p>
    <w:p w14:paraId="1B931F34" w14:textId="77777777" w:rsidR="00E04D7C" w:rsidRPr="00E33EB7" w:rsidRDefault="00E04D7C" w:rsidP="00065D04">
      <w:pPr>
        <w:jc w:val="thaiDistribute"/>
      </w:pPr>
      <w:r w:rsidRPr="00E33EB7">
        <w:rPr>
          <w:rFonts w:hint="cs"/>
        </w:rPr>
        <w:t xml:space="preserve">       </w:t>
      </w:r>
    </w:p>
    <w:p w14:paraId="66931882" w14:textId="5B6FB504" w:rsidR="00E04D7C" w:rsidRPr="00E33EB7" w:rsidRDefault="00E04D7C" w:rsidP="00065D04">
      <w:pPr>
        <w:ind w:firstLine="720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  <w:cs/>
        </w:rPr>
        <w:t xml:space="preserve">ส่วนการทำงานของ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นั้น หลัก ๆ คือ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ซอฟต์แวร์บางตัวสามารถจัดวางรูปแบบข้อความในไฟล์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ได้ </w:t>
      </w:r>
    </w:p>
    <w:p w14:paraId="21B9DDE1" w14:textId="77777777" w:rsidR="007C401D" w:rsidRPr="00E33EB7" w:rsidRDefault="007C401D" w:rsidP="00065D04">
      <w:pPr>
        <w:pStyle w:val="3"/>
        <w:numPr>
          <w:ilvl w:val="2"/>
          <w:numId w:val="32"/>
        </w:numPr>
        <w:jc w:val="thaiDistribute"/>
      </w:pPr>
      <w:bookmarkStart w:id="160" w:name="_Toc109332164"/>
      <w:bookmarkStart w:id="161" w:name="_Toc109333680"/>
      <w:bookmarkStart w:id="162" w:name="_Toc109335750"/>
      <w:bookmarkStart w:id="163" w:name="_Toc112061409"/>
      <w:bookmarkStart w:id="164" w:name="_Toc112109686"/>
      <w:bookmarkStart w:id="165" w:name="_Toc113308745"/>
      <w:r w:rsidRPr="00E33EB7">
        <w:rPr>
          <w:rFonts w:hint="cs"/>
        </w:rPr>
        <w:t>Object Detection</w:t>
      </w:r>
      <w:bookmarkEnd w:id="160"/>
      <w:bookmarkEnd w:id="161"/>
      <w:bookmarkEnd w:id="162"/>
      <w:bookmarkEnd w:id="163"/>
      <w:bookmarkEnd w:id="164"/>
      <w:bookmarkEnd w:id="165"/>
      <w:r w:rsidRPr="00E33EB7">
        <w:rPr>
          <w:rFonts w:hint="cs"/>
          <w:cs/>
        </w:rPr>
        <w:t xml:space="preserve"> </w:t>
      </w:r>
    </w:p>
    <w:p w14:paraId="166B54F6" w14:textId="3928040E" w:rsidR="006606C3" w:rsidRPr="00E33EB7" w:rsidRDefault="006606C3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 Object Detection </w:t>
      </w:r>
      <w:sdt>
        <w:sdtPr>
          <w:rPr>
            <w:rFonts w:hint="cs"/>
          </w:rPr>
          <w:id w:val="-1747337313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SUR22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[6]</w:t>
          </w:r>
          <w:r w:rsidR="003F1DDD" w:rsidRPr="00E33EB7">
            <w:rPr>
              <w:rFonts w:hint="cs"/>
            </w:rPr>
            <w:fldChar w:fldCharType="end"/>
          </w:r>
        </w:sdtContent>
      </w:sdt>
      <w:r w:rsidRPr="00E33EB7">
        <w:rPr>
          <w:rFonts w:hint="cs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E33EB7">
        <w:rPr>
          <w:rFonts w:hint="cs"/>
        </w:rPr>
        <w:t xml:space="preserve">Computer Vision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ที่ใช้ในงาน</w:t>
      </w:r>
      <w:r w:rsidRPr="00E33EB7">
        <w:rPr>
          <w:rFonts w:hint="cs"/>
        </w:rPr>
        <w:t> </w:t>
      </w:r>
      <w:hyperlink r:id="rId43" w:history="1">
        <w:r w:rsidRPr="00E33EB7">
          <w:rPr>
            <w:rFonts w:hint="cs"/>
          </w:rPr>
          <w:t>AI</w:t>
        </w:r>
      </w:hyperlink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E33EB7">
        <w:rPr>
          <w:rFonts w:hint="cs"/>
        </w:rPr>
        <w:t xml:space="preserve">Object Detection </w:t>
      </w:r>
      <w:r w:rsidRPr="00E33EB7">
        <w:rPr>
          <w:rFonts w:hint="cs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E33EB7" w:rsidRDefault="00264CFB" w:rsidP="00065D04">
      <w:pPr>
        <w:pStyle w:val="3"/>
        <w:numPr>
          <w:ilvl w:val="2"/>
          <w:numId w:val="33"/>
        </w:numPr>
        <w:jc w:val="thaiDistribute"/>
      </w:pPr>
      <w:bookmarkStart w:id="166" w:name="_Toc112061410"/>
      <w:bookmarkStart w:id="167" w:name="_Toc112109687"/>
      <w:bookmarkStart w:id="168" w:name="_Toc113308746"/>
      <w:r w:rsidRPr="00E33EB7">
        <w:rPr>
          <w:rFonts w:hint="cs"/>
        </w:rPr>
        <w:t>YOLO (You Only Look Once)</w:t>
      </w:r>
      <w:bookmarkEnd w:id="166"/>
      <w:bookmarkEnd w:id="167"/>
      <w:bookmarkEnd w:id="168"/>
      <w:r w:rsidRPr="00E33EB7">
        <w:rPr>
          <w:rFonts w:hint="cs"/>
        </w:rPr>
        <w:t xml:space="preserve"> </w:t>
      </w:r>
    </w:p>
    <w:p w14:paraId="5338D74D" w14:textId="21FEBE82" w:rsidR="00BC359D" w:rsidRPr="00E33EB7" w:rsidRDefault="00BC359D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  <w:cs/>
        </w:rPr>
        <w:t>เป็นอัลกอริทึม</w:t>
      </w:r>
      <w:r w:rsidRPr="00E33EB7">
        <w:rPr>
          <w:rFonts w:hint="cs"/>
        </w:rPr>
        <w:t xml:space="preserve"> </w:t>
      </w:r>
      <w:sdt>
        <w:sdtPr>
          <w:rPr>
            <w:rFonts w:hint="cs"/>
            <w:cs/>
          </w:rPr>
          <w:id w:val="1439641167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JRe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[7]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>ที่นําแนวความคิดของการทํานายตําแหน่งและขนาดของ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กล่องจากความน่าจะเป็นที่กล่องนั้น จะเป็นกรอบล้อม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วัตถุ แต่สิ่งที่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มีความสามารถและความเร็ว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เหนือกว่าอัลกอริทึมอื่น เช่น </w:t>
      </w:r>
      <w:r w:rsidRPr="00E33EB7">
        <w:rPr>
          <w:rFonts w:hint="cs"/>
        </w:rPr>
        <w:t xml:space="preserve">Faster R-CNN  </w:t>
      </w:r>
      <w:r w:rsidRPr="00E33EB7">
        <w:rPr>
          <w:rFonts w:hint="cs"/>
          <w:cs/>
        </w:rPr>
        <w:t>ที่มีการ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ทํางานในลักษณะที่จะทํานายตําแหน่งของกรอบล้อม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วัตถุและค่อยนําวัตถุในกล่องนั้น ไปผ่านแบบจําลองเพื่อ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ทํานายวัตถุในกล่อง แต่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นั้นจะทํานายทั้งกรอบ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ล้อมวัตถุ และความน่าจะเป็นของวัตถุบางส่วนที่อยู่ใน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กรอบออกมาพร้อมกันทีเดียว</w:t>
      </w:r>
      <w:r w:rsidRPr="00E33EB7">
        <w:rPr>
          <w:rFonts w:hint="cs"/>
        </w:rPr>
        <w:t xml:space="preserve"> YOLO </w:t>
      </w:r>
      <w:r w:rsidRPr="00E33EB7">
        <w:rPr>
          <w:rFonts w:hint="cs"/>
          <w:cs/>
        </w:rPr>
        <w:t>จัดว่าเป็นเทคนิคการตรวจจับวัตถุในภาพซึ่ง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เป็นซอฟต์แวร์เปิดสําหรับงานปัญญาประดิษฐ์แบบ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โครงข่ายใยประสาท (</w:t>
      </w:r>
      <w:r w:rsidRPr="00E33EB7">
        <w:rPr>
          <w:rFonts w:hint="cs"/>
        </w:rPr>
        <w:t xml:space="preserve">Neural Network)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โปรแกรมภาษา </w:t>
      </w:r>
      <w:r w:rsidRPr="00E33EB7">
        <w:rPr>
          <w:rFonts w:hint="cs"/>
        </w:rPr>
        <w:t xml:space="preserve">C++ </w:t>
      </w:r>
      <w:r w:rsidRPr="00E33EB7">
        <w:rPr>
          <w:rFonts w:hint="cs"/>
          <w:cs/>
        </w:rPr>
        <w:t xml:space="preserve">และสามารถทํางานบนหน่วยประมวลผล </w:t>
      </w:r>
      <w:r w:rsidRPr="00E33EB7">
        <w:rPr>
          <w:rFonts w:hint="cs"/>
        </w:rPr>
        <w:t xml:space="preserve">CUDA </w:t>
      </w:r>
      <w:r w:rsidRPr="00E33EB7">
        <w:rPr>
          <w:rFonts w:hint="cs"/>
          <w:cs/>
        </w:rPr>
        <w:t xml:space="preserve">ของ </w:t>
      </w:r>
      <w:r w:rsidRPr="00E33EB7">
        <w:rPr>
          <w:rFonts w:hint="cs"/>
        </w:rPr>
        <w:t xml:space="preserve">GPU </w:t>
      </w:r>
      <w:r w:rsidRPr="00E33EB7">
        <w:rPr>
          <w:rFonts w:hint="cs"/>
          <w:cs/>
        </w:rPr>
        <w:t>ได้เป็นอย่างดี เหมาะกับ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การประมวลผลภาพแบบ </w:t>
      </w:r>
      <w:r w:rsidRPr="00E33EB7">
        <w:rPr>
          <w:rFonts w:hint="cs"/>
        </w:rPr>
        <w:t xml:space="preserve">Real Time </w:t>
      </w:r>
      <w:r w:rsidRPr="00E33EB7">
        <w:rPr>
          <w:rFonts w:hint="cs"/>
          <w:cs/>
        </w:rPr>
        <w:t>ภาพจากกล้องหรือ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วิดีโอ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ปัจจุบัน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มี การพัฒนามาแล้ว </w:t>
      </w:r>
      <w:r w:rsidRPr="00E33EB7">
        <w:rPr>
          <w:rFonts w:hint="cs"/>
        </w:rPr>
        <w:t xml:space="preserve">5 </w:t>
      </w:r>
      <w:r w:rsidRPr="00E33EB7">
        <w:rPr>
          <w:rFonts w:hint="cs"/>
          <w:cs/>
        </w:rPr>
        <w:t xml:space="preserve">เวอร์ชั่นปัจจุบันคือ </w:t>
      </w:r>
      <w:r w:rsidRPr="00E33EB7">
        <w:rPr>
          <w:rFonts w:hint="cs"/>
        </w:rPr>
        <w:t xml:space="preserve">YOLO v5  </w:t>
      </w:r>
      <w:r w:rsidRPr="00E33EB7">
        <w:rPr>
          <w:rFonts w:hint="cs"/>
          <w:cs/>
        </w:rPr>
        <w:t xml:space="preserve">โครงสร้างโครงข่ายประสาทเทียมของ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แต่ละ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เวอร์ชั่นจะมี</w:t>
      </w:r>
      <w:r w:rsidRPr="00E33EB7">
        <w:rPr>
          <w:rFonts w:hint="cs"/>
        </w:rPr>
        <w:t xml:space="preserve">Convolution Box </w:t>
      </w:r>
      <w:r w:rsidRPr="00E33EB7">
        <w:rPr>
          <w:rFonts w:hint="cs"/>
          <w:cs/>
        </w:rPr>
        <w:t xml:space="preserve">ที่ แตกต่างกัน แต่หลักการโดยทั่วไปแล้ว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จะแบ่งภาพออกเป็น</w:t>
      </w:r>
      <w:r w:rsidRPr="00E33EB7">
        <w:rPr>
          <w:rFonts w:hint="cs"/>
        </w:rPr>
        <w:t xml:space="preserve"> Grid Cell </w:t>
      </w:r>
      <w:r w:rsidRPr="00E33EB7">
        <w:rPr>
          <w:rFonts w:hint="cs"/>
          <w:cs/>
        </w:rPr>
        <w:t xml:space="preserve">เล็กๆ และแต่ละ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>จะถูกทํานายผ่าน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แบบจําลอง เพื่อหาตําแหน่งจุดกึ่งกลางของวัตถุ 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ความน่าจะเป็นที่จะมีวัตถุใด ใน </w:t>
      </w:r>
      <w:r w:rsidRPr="00E33EB7">
        <w:rPr>
          <w:rFonts w:hint="cs"/>
        </w:rPr>
        <w:t>Grid Cell</w:t>
      </w:r>
    </w:p>
    <w:p w14:paraId="5E0ABE91" w14:textId="77777777" w:rsidR="004E699E" w:rsidRPr="00E33EB7" w:rsidRDefault="004E699E" w:rsidP="00065D04">
      <w:pPr>
        <w:pStyle w:val="2"/>
        <w:jc w:val="thaiDistribute"/>
      </w:pPr>
      <w:bookmarkStart w:id="169" w:name="_Toc109332166"/>
      <w:bookmarkStart w:id="170" w:name="_Toc109333682"/>
      <w:bookmarkStart w:id="171" w:name="_Toc109335752"/>
      <w:bookmarkStart w:id="172" w:name="_Toc112061411"/>
      <w:bookmarkStart w:id="173" w:name="_Toc112109688"/>
      <w:bookmarkStart w:id="174" w:name="_Toc113308747"/>
      <w:r w:rsidRPr="00E33EB7">
        <w:rPr>
          <w:rFonts w:hint="cs"/>
          <w:cs/>
        </w:rPr>
        <w:lastRenderedPageBreak/>
        <w:t>ระบบงานที่เกี่ยวข้อง</w:t>
      </w:r>
      <w:bookmarkEnd w:id="169"/>
      <w:bookmarkEnd w:id="170"/>
      <w:bookmarkEnd w:id="171"/>
      <w:bookmarkEnd w:id="172"/>
      <w:bookmarkEnd w:id="173"/>
      <w:bookmarkEnd w:id="174"/>
    </w:p>
    <w:p w14:paraId="3EAEBEC8" w14:textId="77777777" w:rsidR="009D3FDE" w:rsidRPr="00E33EB7" w:rsidRDefault="009D3FDE" w:rsidP="00065D04">
      <w:pPr>
        <w:pStyle w:val="3"/>
        <w:jc w:val="thaiDistribute"/>
      </w:pPr>
      <w:bookmarkStart w:id="175" w:name="_Toc112061412"/>
      <w:bookmarkStart w:id="176" w:name="_Toc112109689"/>
      <w:bookmarkStart w:id="177" w:name="_Toc113308748"/>
      <w:r w:rsidRPr="00E33EB7">
        <w:rPr>
          <w:rFonts w:hint="cs"/>
          <w:noProof/>
        </w:rPr>
        <w:t>Safety Helmet Detection Based on YOLOv5</w:t>
      </w:r>
      <w:bookmarkEnd w:id="175"/>
      <w:bookmarkEnd w:id="176"/>
      <w:bookmarkEnd w:id="177"/>
    </w:p>
    <w:p w14:paraId="09DA1F25" w14:textId="3FB5B399" w:rsidR="002357C0" w:rsidRPr="00E33EB7" w:rsidRDefault="00C34977" w:rsidP="00065D04">
      <w:pPr>
        <w:ind w:firstLine="720"/>
        <w:jc w:val="thaiDistribute"/>
      </w:pPr>
      <w:r w:rsidRPr="00E33EB7">
        <w:rPr>
          <w:rFonts w:hint="cs"/>
          <w:noProof/>
        </w:rPr>
        <w:t xml:space="preserve">     </w:t>
      </w:r>
      <w:r w:rsidR="00D30C01" w:rsidRPr="00E33EB7">
        <w:rPr>
          <w:rFonts w:hint="cs"/>
          <w:noProof/>
        </w:rPr>
        <w:t>"Safety Helmet Detection Based on YOLOv5"</w:t>
      </w:r>
      <w:r w:rsidR="00D30C01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45933391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FZh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D30C01" w:rsidRPr="00E33EB7">
        <w:rPr>
          <w:rFonts w:hint="cs"/>
          <w:cs/>
        </w:rPr>
        <w:t xml:space="preserve">เป็นงานวิจัยของ </w:t>
      </w:r>
      <w:r w:rsidR="00D30C01" w:rsidRPr="00E33EB7">
        <w:rPr>
          <w:rFonts w:hint="cs"/>
        </w:rPr>
        <w:t>Fangbo Zhou, Huailin Zhao , Zhen Nie</w:t>
      </w:r>
      <w:r w:rsidR="00D30C01" w:rsidRPr="00E33EB7">
        <w:rPr>
          <w:rFonts w:hint="cs"/>
          <w:cs/>
        </w:rPr>
        <w:t xml:space="preserve"> มหาวิทยาลัย</w:t>
      </w:r>
      <w:r w:rsidR="00D30C01" w:rsidRPr="00E33EB7">
        <w:rPr>
          <w:rFonts w:hint="cs"/>
        </w:rPr>
        <w:t xml:space="preserve"> Shanghai Institute of Technology </w:t>
      </w:r>
      <w:sdt>
        <w:sdtPr>
          <w:rPr>
            <w:rFonts w:hint="cs"/>
          </w:rPr>
          <w:id w:val="139391523"/>
          <w:citation/>
        </w:sdtPr>
        <w:sdtContent>
          <w:r w:rsidR="00D30C01" w:rsidRPr="00E33EB7">
            <w:rPr>
              <w:rFonts w:hint="cs"/>
            </w:rPr>
            <w:fldChar w:fldCharType="begin"/>
          </w:r>
          <w:r w:rsidR="00D30C01" w:rsidRPr="00E33EB7">
            <w:rPr>
              <w:rFonts w:hint="cs"/>
            </w:rPr>
            <w:instrText xml:space="preserve"> CITATION FZh22 \l 1033 </w:instrText>
          </w:r>
          <w:r w:rsidR="00D30C01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D30C01" w:rsidRPr="00E33EB7">
            <w:rPr>
              <w:rFonts w:hint="cs"/>
            </w:rPr>
            <w:fldChar w:fldCharType="end"/>
          </w:r>
        </w:sdtContent>
      </w:sdt>
      <w:r w:rsidR="00D30C01" w:rsidRPr="00E33EB7">
        <w:rPr>
          <w:rFonts w:hint="cs"/>
          <w:cs/>
        </w:rPr>
        <w:t>ที่พัฒนาระบบตรวจสอบความปลอดภัยของคนงาน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โดยได้นำรูปภาพจากอินเทอร์เน็ตจำนวน </w:t>
      </w:r>
      <w:r w:rsidR="00D30C01" w:rsidRPr="00E33EB7">
        <w:rPr>
          <w:rFonts w:hint="cs"/>
        </w:rPr>
        <w:t xml:space="preserve">6045 </w:t>
      </w:r>
      <w:r w:rsidR="00D30C01" w:rsidRPr="00E33EB7">
        <w:rPr>
          <w:rFonts w:hint="cs"/>
          <w:cs/>
        </w:rPr>
        <w:t>ภาพมาทำการทดสอบ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โดยศีรษะของคนงานที่ไม่สวมหมวกนิรภัยจะมีคำอธิบายว่า"</w:t>
      </w:r>
      <w:r w:rsidR="00D30C01" w:rsidRPr="00E33EB7">
        <w:rPr>
          <w:rFonts w:hint="cs"/>
        </w:rPr>
        <w:t xml:space="preserve">Alarm" </w:t>
      </w:r>
      <w:r w:rsidR="00D30C01" w:rsidRPr="00E33EB7">
        <w:rPr>
          <w:rFonts w:hint="cs"/>
          <w:cs/>
        </w:rPr>
        <w:t>และสำหรับศีรษะของคนงานที่สวมหมวกนิรภัยจะมีคำอธิบายว่า“</w:t>
      </w:r>
      <w:r w:rsidR="00D30C01" w:rsidRPr="00E33EB7">
        <w:rPr>
          <w:rFonts w:hint="cs"/>
        </w:rPr>
        <w:t xml:space="preserve">Helmet” </w:t>
      </w:r>
      <w:r w:rsidR="00D30C01" w:rsidRPr="00E33EB7">
        <w:rPr>
          <w:rFonts w:hint="cs"/>
          <w:cs/>
        </w:rPr>
        <w:t xml:space="preserve">โดยใช้ </w:t>
      </w:r>
      <w:r w:rsidR="00D30C01" w:rsidRPr="00E33EB7">
        <w:rPr>
          <w:rFonts w:hint="cs"/>
        </w:rPr>
        <w:t xml:space="preserve">algorithm </w:t>
      </w:r>
      <w:r w:rsidR="00D30C01" w:rsidRPr="00E33EB7">
        <w:rPr>
          <w:rFonts w:hint="cs"/>
          <w:cs/>
        </w:rPr>
        <w:t>ที่ทันสมัยที่สุดในการตรวจสอบ</w:t>
      </w:r>
      <w:r w:rsidR="00D30C01" w:rsidRPr="00E33EB7">
        <w:rPr>
          <w:rFonts w:hint="cs"/>
        </w:rPr>
        <w:t xml:space="preserve"> algorithm </w:t>
      </w:r>
      <w:r w:rsidR="00D30C01" w:rsidRPr="00E33EB7">
        <w:rPr>
          <w:rFonts w:hint="cs"/>
          <w:cs/>
        </w:rPr>
        <w:t>งานตรวจจับวัตถุถูกใช้อย่างแพร่หลายในความเป็นจริง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เป้าหมายของการตรวจจับคือการค้นหาวัตถุทั้งหมดที่น่าสนใจในภาพ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ซึ่งจะมี </w:t>
      </w:r>
      <w:r w:rsidR="00D30C01" w:rsidRPr="00E33EB7">
        <w:rPr>
          <w:rFonts w:hint="cs"/>
        </w:rPr>
        <w:t xml:space="preserve">2 </w:t>
      </w:r>
      <w:r w:rsidR="00D30C01" w:rsidRPr="00E33EB7">
        <w:rPr>
          <w:rFonts w:hint="cs"/>
          <w:cs/>
        </w:rPr>
        <w:t>งานย่อยคือการกำหนดหมวดหมู่และการระบุตำแหน่งของวัตถุ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แม้ว่าอัลกอริธึมการตรวจจับแบบดั้งเดิมสามารถทำงานได้ผลลัพธ์ที่ดี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13652051" w:rsidR="002357C0" w:rsidRPr="00E33EB7" w:rsidRDefault="00D30C01" w:rsidP="00065D04">
      <w:pPr>
        <w:jc w:val="thaiDistribute"/>
      </w:pP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และหมวกกันน็อคแบบต่างๆ ทำให้ความแม่นยำนั้นรับประกันได้ยากว่ามันสามารถทำงานได้ถูกต้อง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จึงได้นำตัว</w:t>
      </w:r>
      <w:r w:rsidR="00A47B32" w:rsidRPr="00E33EB7">
        <w:rPr>
          <w:rFonts w:hint="cs"/>
          <w:noProof/>
        </w:rPr>
        <w:drawing>
          <wp:anchor distT="0" distB="0" distL="114300" distR="114300" simplePos="0" relativeHeight="251655680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3EB7">
        <w:rPr>
          <w:rFonts w:hint="cs"/>
        </w:rPr>
        <w:t>YOLOv5</w:t>
      </w:r>
      <w:r w:rsidRPr="00E33EB7">
        <w:rPr>
          <w:rFonts w:hint="cs"/>
          <w:cs/>
        </w:rPr>
        <w:t>มาใช้ซึ่งมีความเร็วและความแม่นยำสูง</w:t>
      </w:r>
    </w:p>
    <w:p w14:paraId="4604812A" w14:textId="45556D44" w:rsidR="00813DD8" w:rsidRDefault="00640F3E" w:rsidP="00065D04">
      <w:pPr>
        <w:pStyle w:val="33"/>
        <w:ind w:left="720" w:firstLine="0"/>
        <w:jc w:val="thaiDistribute"/>
      </w:pPr>
      <w:r>
        <w:rPr>
          <w:noProof/>
        </w:rPr>
        <w:pict w14:anchorId="3FC396E1">
          <v:shape id="Text Box 19" o:spid="_x0000_s2053" type="#_x0000_t202" style="position:absolute;left:0;text-align:left;margin-left:62.25pt;margin-top:244.05pt;width:425.15pt;height:30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" stroked="f">
            <v:textbox style="mso-fit-shape-to-text:t" inset="0,0,0,0">
              <w:txbxContent>
                <w:p w14:paraId="3EA32490" w14:textId="30FE0B47" w:rsidR="00714C43" w:rsidRPr="00221A42" w:rsidRDefault="00714C43" w:rsidP="00111B83">
                  <w:pPr>
                    <w:pStyle w:val="a9"/>
                  </w:pPr>
                  <w:bookmarkStart w:id="178" w:name="_Toc112109703"/>
                  <w:bookmarkStart w:id="179" w:name="_Toc112110104"/>
                  <w:bookmarkStart w:id="180" w:name="_Toc113109258"/>
                  <w:r w:rsidRPr="00813DD8">
                    <w:rPr>
                      <w:cs/>
                    </w:rPr>
                    <w:t xml:space="preserve">ภาพประกอบที่ 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STYLEREF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instrText>\s</w:instrText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2</w:t>
                  </w:r>
                  <w:r w:rsidR="00111B83">
                    <w:rPr>
                      <w:cs/>
                    </w:rPr>
                    <w:fldChar w:fldCharType="end"/>
                  </w:r>
                  <w:r w:rsidR="00111B83">
                    <w:rPr>
                      <w:cs/>
                    </w:rPr>
                    <w:t>.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SEQ </w:instrText>
                  </w:r>
                  <w:r w:rsidR="00111B83">
                    <w:rPr>
                      <w:cs/>
                    </w:rPr>
                    <w:instrText xml:space="preserve">ภาพประกอบที่ </w:instrText>
                  </w:r>
                  <w:r w:rsidR="00111B83">
                    <w:instrText xml:space="preserve">\* ARABIC \s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4</w:t>
                  </w:r>
                  <w:r w:rsidR="00111B83">
                    <w:rPr>
                      <w:cs/>
                    </w:rPr>
                    <w:fldChar w:fldCharType="end"/>
                  </w:r>
                  <w:r w:rsidR="00EB5375">
                    <w:t xml:space="preserve"> </w:t>
                  </w:r>
                  <w:r w:rsidR="00EB5375" w:rsidRPr="002669CB">
                    <w:rPr>
                      <w:cs/>
                    </w:rPr>
                    <w:t>ภาพการตรวจจับหมวกนิรภัยของคนงาน</w:t>
                  </w:r>
                  <w:r w:rsidR="003F1DDD">
                    <w:t xml:space="preserve"> </w:t>
                  </w:r>
                  <w:sdt>
                    <w:sdtPr>
                      <w:id w:val="-2036030618"/>
                      <w:citation/>
                    </w:sdtPr>
                    <w:sdtContent>
                      <w:r w:rsidR="003F1DDD" w:rsidRPr="00545450">
                        <w:fldChar w:fldCharType="begin"/>
                      </w:r>
                      <w:r w:rsidR="003F1DDD" w:rsidRPr="00545450">
                        <w:instrText xml:space="preserve"> CITATION FZh22 \l 1033 </w:instrText>
                      </w:r>
                      <w:r w:rsidR="003F1DDD" w:rsidRPr="00545450">
                        <w:fldChar w:fldCharType="separate"/>
                      </w:r>
                      <w:r w:rsidR="003F1DDD" w:rsidRPr="00545450">
                        <w:t>[8]</w:t>
                      </w:r>
                      <w:r w:rsidR="003F1DDD" w:rsidRPr="00545450">
                        <w:fldChar w:fldCharType="end"/>
                      </w:r>
                    </w:sdtContent>
                  </w:sdt>
                  <w:bookmarkEnd w:id="178"/>
                  <w:bookmarkEnd w:id="179"/>
                  <w:bookmarkEnd w:id="180"/>
                </w:p>
              </w:txbxContent>
            </v:textbox>
            <w10:wrap type="square"/>
          </v:shape>
        </w:pict>
      </w:r>
    </w:p>
    <w:p w14:paraId="5154BFB8" w14:textId="01EAE414" w:rsidR="00813DD8" w:rsidRDefault="00813DD8" w:rsidP="00813DD8">
      <w:pPr>
        <w:pStyle w:val="33"/>
        <w:jc w:val="thaiDistribute"/>
      </w:pPr>
    </w:p>
    <w:p w14:paraId="1C7AA488" w14:textId="58C4FF32" w:rsidR="00A47B32" w:rsidRPr="00E33EB7" w:rsidRDefault="00A47B32" w:rsidP="00065D04">
      <w:pPr>
        <w:pStyle w:val="33"/>
        <w:ind w:left="720" w:firstLine="0"/>
        <w:jc w:val="thaiDistribute"/>
      </w:pPr>
      <w:r w:rsidRPr="00E33EB7">
        <w:rPr>
          <w:rFonts w:hint="cs"/>
          <w:cs/>
        </w:rPr>
        <w:t>โดยการทำงานของ</w:t>
      </w:r>
      <w:r w:rsidRPr="00E33EB7">
        <w:rPr>
          <w:rFonts w:hint="cs"/>
        </w:rPr>
        <w:t xml:space="preserve">YOLOv5 </w:t>
      </w:r>
      <w:sdt>
        <w:sdtPr>
          <w:rPr>
            <w:rFonts w:hint="cs"/>
            <w:cs/>
          </w:rPr>
          <w:id w:val="-37346707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Int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[9]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 xml:space="preserve">คือจากรูป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รูปเต็มๆ จะทำการแบ่ง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 xml:space="preserve">ออกมาเป็น </w:t>
      </w:r>
    </w:p>
    <w:p w14:paraId="2806C4FB" w14:textId="7E23A0D7" w:rsidR="00A47B32" w:rsidRPr="00E33EB7" w:rsidRDefault="00813DD8" w:rsidP="00065D04">
      <w:pPr>
        <w:pStyle w:val="33"/>
        <w:ind w:firstLine="0"/>
        <w:jc w:val="thaiDistribute"/>
      </w:pPr>
      <w:r w:rsidRPr="00E33EB7">
        <w:rPr>
          <w:rFonts w:hint="cs"/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F3E">
        <w:rPr>
          <w:noProof/>
        </w:rPr>
        <w:pict w14:anchorId="5C86D892">
          <v:shape id="Text Box 17" o:spid="_x0000_s2052" type="#_x0000_t202" style="position:absolute;left:0;text-align:left;margin-left:39.3pt;margin-top:175.8pt;width:321.5pt;height:71.3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" stroked="f">
            <v:textbox inset="0,0,0,0">
              <w:txbxContent>
                <w:p w14:paraId="5D2B1D6C" w14:textId="77777777" w:rsidR="00813DD8" w:rsidRDefault="00813DD8" w:rsidP="00111B83">
                  <w:pPr>
                    <w:pStyle w:val="a9"/>
                  </w:pPr>
                  <w:bookmarkStart w:id="181" w:name="_Toc112109704"/>
                  <w:bookmarkStart w:id="182" w:name="_Toc112110105"/>
                  <w:bookmarkStart w:id="183" w:name="_Toc113109259"/>
                </w:p>
                <w:p w14:paraId="6EDF5180" w14:textId="413A0498" w:rsidR="00714C43" w:rsidRPr="004C2D9E" w:rsidRDefault="00714C43" w:rsidP="00111B83">
                  <w:pPr>
                    <w:pStyle w:val="a9"/>
                  </w:pPr>
                  <w:r w:rsidRPr="00813DD8">
                    <w:rPr>
                      <w:cs/>
                    </w:rPr>
                    <w:t xml:space="preserve">ภาพประกอบที่ 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STYLEREF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instrText>\s</w:instrText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2</w:t>
                  </w:r>
                  <w:r w:rsidR="00111B83">
                    <w:rPr>
                      <w:cs/>
                    </w:rPr>
                    <w:fldChar w:fldCharType="end"/>
                  </w:r>
                  <w:r w:rsidR="00111B83">
                    <w:rPr>
                      <w:cs/>
                    </w:rPr>
                    <w:t>.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SEQ </w:instrText>
                  </w:r>
                  <w:r w:rsidR="00111B83">
                    <w:rPr>
                      <w:cs/>
                    </w:rPr>
                    <w:instrText xml:space="preserve">ภาพประกอบที่ </w:instrText>
                  </w:r>
                  <w:r w:rsidR="00111B83">
                    <w:instrText xml:space="preserve">\* ARABIC \s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5</w:t>
                  </w:r>
                  <w:r w:rsidR="00111B83">
                    <w:rPr>
                      <w:cs/>
                    </w:rPr>
                    <w:fldChar w:fldCharType="end"/>
                  </w:r>
                  <w:r w:rsidR="00EB5375">
                    <w:t xml:space="preserve"> </w:t>
                  </w:r>
                  <w:r w:rsidR="00EB5375">
                    <w:rPr>
                      <w:rFonts w:hint="cs"/>
                      <w:cs/>
                    </w:rPr>
                    <w:t xml:space="preserve">การแบ่งช่องของรูปภาพออกเป็น </w:t>
                  </w:r>
                  <w:r w:rsidR="00EB5375" w:rsidRPr="00545450">
                    <w:t>grid</w:t>
                  </w:r>
                  <w:sdt>
                    <w:sdtPr>
                      <w:id w:val="-1285498883"/>
                      <w:citation/>
                    </w:sdtPr>
                    <w:sdtContent>
                      <w:r w:rsidR="003F1DDD" w:rsidRPr="00545450">
                        <w:fldChar w:fldCharType="begin"/>
                      </w:r>
                      <w:r w:rsidR="003F1DDD" w:rsidRPr="00545450">
                        <w:instrText xml:space="preserve"> CITATION Int22 \l 1033 </w:instrText>
                      </w:r>
                      <w:r w:rsidR="003F1DDD" w:rsidRPr="00545450">
                        <w:fldChar w:fldCharType="separate"/>
                      </w:r>
                      <w:r w:rsidR="003F1DDD" w:rsidRPr="00545450">
                        <w:t xml:space="preserve"> [9]</w:t>
                      </w:r>
                      <w:r w:rsidR="003F1DDD" w:rsidRPr="00545450">
                        <w:fldChar w:fldCharType="end"/>
                      </w:r>
                    </w:sdtContent>
                  </w:sdt>
                  <w:bookmarkEnd w:id="181"/>
                  <w:bookmarkEnd w:id="182"/>
                  <w:bookmarkEnd w:id="183"/>
                </w:p>
              </w:txbxContent>
            </v:textbox>
            <w10:wrap type="topAndBottom" anchorx="margin"/>
          </v:shape>
        </w:pict>
      </w:r>
      <w:r w:rsidR="00A47B32" w:rsidRPr="00E33EB7">
        <w:rPr>
          <w:rFonts w:hint="cs"/>
        </w:rPr>
        <w:t xml:space="preserve">n x n grid </w:t>
      </w:r>
      <w:r w:rsidR="00A47B32" w:rsidRPr="00E33EB7">
        <w:rPr>
          <w:rFonts w:hint="cs"/>
          <w:cs/>
        </w:rPr>
        <w:t xml:space="preserve">ยิ่งแบ่งมากก็จะละเอียด </w:t>
      </w:r>
      <w:r w:rsidR="00A47B32" w:rsidRPr="00E33EB7">
        <w:rPr>
          <w:rFonts w:hint="cs"/>
        </w:rPr>
        <w:t xml:space="preserve">trade off </w:t>
      </w:r>
      <w:r w:rsidR="00A47B32" w:rsidRPr="00E33EB7">
        <w:rPr>
          <w:rFonts w:hint="cs"/>
          <w:cs/>
        </w:rPr>
        <w:t>กับการคำนวณ</w:t>
      </w:r>
    </w:p>
    <w:p w14:paraId="1D7A8274" w14:textId="7FCE0261" w:rsidR="004E699E" w:rsidRPr="00E33EB7" w:rsidRDefault="004E699E" w:rsidP="00065D04">
      <w:pPr>
        <w:pStyle w:val="35"/>
        <w:jc w:val="thaiDistribute"/>
      </w:pPr>
    </w:p>
    <w:p w14:paraId="729F5532" w14:textId="77777777" w:rsidR="00FD1641" w:rsidRPr="00E33EB7" w:rsidRDefault="00FD1641" w:rsidP="00065D04">
      <w:pPr>
        <w:pStyle w:val="35"/>
        <w:ind w:firstLine="0"/>
        <w:jc w:val="thaiDistribute"/>
      </w:pPr>
    </w:p>
    <w:p w14:paraId="463DE522" w14:textId="6CE68FBE" w:rsidR="00FD1641" w:rsidRPr="00E33EB7" w:rsidRDefault="00FD1641" w:rsidP="00065D04">
      <w:pPr>
        <w:pStyle w:val="35"/>
        <w:ind w:firstLine="720"/>
        <w:jc w:val="thaiDistribute"/>
      </w:pPr>
      <w:bookmarkStart w:id="184" w:name="_Hlk112105609"/>
      <w:r w:rsidRPr="00E33EB7">
        <w:rPr>
          <w:rFonts w:hint="cs"/>
        </w:rPr>
        <w:t xml:space="preserve">    </w:t>
      </w:r>
      <w:bookmarkEnd w:id="184"/>
      <w:r w:rsidRPr="00E33EB7">
        <w:rPr>
          <w:rFonts w:hint="cs"/>
          <w:cs/>
        </w:rPr>
        <w:t xml:space="preserve">และในแต่ละ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จะมี </w:t>
      </w:r>
      <w:r w:rsidRPr="00E33EB7">
        <w:rPr>
          <w:rFonts w:hint="cs"/>
        </w:rPr>
        <w:t xml:space="preserve">Label </w:t>
      </w:r>
      <w:r w:rsidRPr="00E33EB7">
        <w:rPr>
          <w:rFonts w:hint="cs"/>
          <w:cs/>
        </w:rPr>
        <w:t>ทุกช่อง  เช่น[</w:t>
      </w:r>
      <w:r w:rsidRPr="00E33EB7">
        <w:rPr>
          <w:rFonts w:hint="cs"/>
        </w:rPr>
        <w:t xml:space="preserve">Pc, bx, by, bh, bw, c1, c2 ,… , cn] </w:t>
      </w:r>
      <w:r w:rsidRPr="00E33EB7">
        <w:rPr>
          <w:rFonts w:hint="cs"/>
          <w:cs/>
        </w:rPr>
        <w:t xml:space="preserve">โดยที่ </w:t>
      </w:r>
      <w:r w:rsidRPr="00E33EB7">
        <w:rPr>
          <w:rFonts w:hint="cs"/>
        </w:rPr>
        <w:t xml:space="preserve">Pc </w:t>
      </w:r>
      <w:r w:rsidRPr="00E33EB7">
        <w:rPr>
          <w:rFonts w:hint="cs"/>
          <w:cs/>
        </w:rPr>
        <w:t xml:space="preserve">คือ ความน่าจะเป็นที่มีวัตถุอยู่ใน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นั้นๆ ถ้าไม่มีคือจะได้ค่า </w:t>
      </w:r>
      <w:r w:rsidRPr="00E33EB7">
        <w:rPr>
          <w:rFonts w:hint="cs"/>
        </w:rPr>
        <w:t>0</w:t>
      </w:r>
      <w:r w:rsidRPr="00E33EB7">
        <w:rPr>
          <w:rFonts w:hint="cs"/>
          <w:cs/>
        </w:rPr>
        <w:t xml:space="preserve"> ถ้ามีจะได้ค่า </w:t>
      </w:r>
      <w:r w:rsidRPr="00E33EB7">
        <w:rPr>
          <w:rFonts w:hint="cs"/>
        </w:rPr>
        <w:t xml:space="preserve">1 bx, by </w:t>
      </w:r>
      <w:r w:rsidRPr="00E33EB7">
        <w:rPr>
          <w:rFonts w:hint="cs"/>
          <w:cs/>
        </w:rPr>
        <w:t xml:space="preserve">คือตำแหน่งตรงกลางของ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ว่าอยู่พิกัดไหนส่วน</w:t>
      </w:r>
      <w:r w:rsidRPr="00E33EB7">
        <w:rPr>
          <w:rFonts w:hint="cs"/>
        </w:rPr>
        <w:t xml:space="preserve"> bh, bw </w:t>
      </w:r>
      <w:r w:rsidRPr="00E33EB7">
        <w:rPr>
          <w:rFonts w:hint="cs"/>
          <w:cs/>
        </w:rPr>
        <w:t xml:space="preserve">คือขนาดความสูงและกว้างของ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ว่าสูง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>กว้างขนาดไหน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c1,c2,..,cn </w:t>
      </w:r>
      <w:r w:rsidRPr="00E33EB7">
        <w:rPr>
          <w:rFonts w:hint="cs"/>
          <w:cs/>
        </w:rPr>
        <w:t xml:space="preserve">คือ ผลลัพธ์ว่าเป็น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อะไร ถ้าโจทย์มีแค่ </w:t>
      </w:r>
      <w:r w:rsidRPr="00E33EB7">
        <w:rPr>
          <w:rFonts w:hint="cs"/>
        </w:rPr>
        <w:t xml:space="preserve">detect </w:t>
      </w:r>
      <w:r w:rsidRPr="00E33EB7">
        <w:rPr>
          <w:rFonts w:hint="cs"/>
          <w:cs/>
        </w:rPr>
        <w:t xml:space="preserve">หมวกนิรภัย ก็จะมี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เดียว และ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นั้นมีค่าเป็น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แต่ถ้ามีหลาย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ก็จะมีเลขต่อๆไป</w:t>
      </w:r>
    </w:p>
    <w:p w14:paraId="49A41302" w14:textId="2C09FCAD" w:rsidR="0035380D" w:rsidRPr="00E33EB7" w:rsidRDefault="00640F3E" w:rsidP="00065D04">
      <w:pPr>
        <w:pStyle w:val="35"/>
        <w:ind w:firstLine="720"/>
        <w:jc w:val="thaiDistribute"/>
      </w:pPr>
      <w:r>
        <w:rPr>
          <w:noProof/>
        </w:rPr>
        <w:pict w14:anchorId="2D07FAB5">
          <v:shape id="Text Box 14" o:spid="_x0000_s2051" type="#_x0000_t202" style="position:absolute;left:0;text-align:left;margin-left:0;margin-top:254.65pt;width:284.6pt;height:30.1pt;z-index: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" stroked="f">
            <v:textbox style="mso-fit-shape-to-text:t" inset="0,0,0,0">
              <w:txbxContent>
                <w:p w14:paraId="50C339D4" w14:textId="52B98299" w:rsidR="00714C43" w:rsidRPr="00065D04" w:rsidRDefault="00714C43" w:rsidP="00111B83">
                  <w:pPr>
                    <w:pStyle w:val="a9"/>
                  </w:pPr>
                  <w:bookmarkStart w:id="185" w:name="_Toc112109705"/>
                  <w:bookmarkStart w:id="186" w:name="_Toc112110106"/>
                  <w:bookmarkStart w:id="187" w:name="_Ref113108725"/>
                  <w:bookmarkStart w:id="188" w:name="_Toc113109260"/>
                  <w:r w:rsidRPr="00813DD8">
                    <w:rPr>
                      <w:cs/>
                    </w:rPr>
                    <w:t xml:space="preserve">ภาพประกอบที่ 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STYLEREF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instrText>\s</w:instrText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2</w:t>
                  </w:r>
                  <w:r w:rsidR="00111B83">
                    <w:rPr>
                      <w:cs/>
                    </w:rPr>
                    <w:fldChar w:fldCharType="end"/>
                  </w:r>
                  <w:r w:rsidR="00111B83">
                    <w:rPr>
                      <w:cs/>
                    </w:rPr>
                    <w:t>.</w:t>
                  </w:r>
                  <w:r w:rsidR="00111B83">
                    <w:rPr>
                      <w:cs/>
                    </w:rPr>
                    <w:fldChar w:fldCharType="begin"/>
                  </w:r>
                  <w:r w:rsidR="00111B83">
                    <w:rPr>
                      <w:cs/>
                    </w:rPr>
                    <w:instrText xml:space="preserve"> </w:instrText>
                  </w:r>
                  <w:r w:rsidR="00111B83">
                    <w:instrText xml:space="preserve">SEQ </w:instrText>
                  </w:r>
                  <w:r w:rsidR="00111B83">
                    <w:rPr>
                      <w:cs/>
                    </w:rPr>
                    <w:instrText xml:space="preserve">ภาพประกอบที่ </w:instrText>
                  </w:r>
                  <w:r w:rsidR="00111B83">
                    <w:instrText xml:space="preserve">\* ARABIC \s </w:instrText>
                  </w:r>
                  <w:r w:rsidR="00111B83">
                    <w:rPr>
                      <w:cs/>
                    </w:rPr>
                    <w:instrText xml:space="preserve">1 </w:instrText>
                  </w:r>
                  <w:r w:rsidR="00111B83">
                    <w:rPr>
                      <w:cs/>
                    </w:rPr>
                    <w:fldChar w:fldCharType="separate"/>
                  </w:r>
                  <w:r w:rsidR="00111B83">
                    <w:rPr>
                      <w:cs/>
                    </w:rPr>
                    <w:t>6</w:t>
                  </w:r>
                  <w:r w:rsidR="00111B83">
                    <w:rPr>
                      <w:cs/>
                    </w:rPr>
                    <w:fldChar w:fldCharType="end"/>
                  </w:r>
                  <w:r w:rsidR="00EB5375">
                    <w:t xml:space="preserve"> </w:t>
                  </w:r>
                  <w:r w:rsidR="00EB5375">
                    <w:rPr>
                      <w:rFonts w:hint="cs"/>
                      <w:cs/>
                    </w:rPr>
                    <w:t>ภาพของเทคนิค</w:t>
                  </w:r>
                  <w:r w:rsidR="00EB5375" w:rsidRPr="00EA75F2">
                    <w:t xml:space="preserve"> </w:t>
                  </w:r>
                  <w:r w:rsidR="00EB5375" w:rsidRPr="00545450">
                    <w:t>Anchor Box</w:t>
                  </w:r>
                  <w:r w:rsidR="003F1DDD" w:rsidRPr="00545450">
                    <w:t xml:space="preserve"> </w:t>
                  </w:r>
                  <w:sdt>
                    <w:sdtPr>
                      <w:id w:val="-2071027262"/>
                      <w:citation/>
                    </w:sdtPr>
                    <w:sdtContent>
                      <w:r w:rsidR="003F1DDD" w:rsidRPr="00545450">
                        <w:fldChar w:fldCharType="begin"/>
                      </w:r>
                      <w:r w:rsidR="003F1DDD" w:rsidRPr="00545450">
                        <w:instrText xml:space="preserve"> CITATION Int22 \l 1033 </w:instrText>
                      </w:r>
                      <w:r w:rsidR="003F1DDD" w:rsidRPr="00545450">
                        <w:fldChar w:fldCharType="separate"/>
                      </w:r>
                      <w:r w:rsidR="003F1DDD" w:rsidRPr="00545450">
                        <w:t>[9]</w:t>
                      </w:r>
                      <w:r w:rsidR="003F1DDD" w:rsidRPr="00545450">
                        <w:fldChar w:fldCharType="end"/>
                      </w:r>
                    </w:sdtContent>
                  </w:sdt>
                  <w:bookmarkEnd w:id="185"/>
                  <w:bookmarkEnd w:id="186"/>
                  <w:bookmarkEnd w:id="187"/>
                  <w:bookmarkEnd w:id="188"/>
                </w:p>
              </w:txbxContent>
            </v:textbox>
            <w10:wrap type="topAndBottom" anchorx="margin"/>
          </v:shape>
        </w:pict>
      </w:r>
      <w:r w:rsidR="00813DD8" w:rsidRPr="00E33EB7">
        <w:rPr>
          <w:rFonts w:hint="cs"/>
          <w:noProof/>
          <w:cs/>
        </w:rPr>
        <w:drawing>
          <wp:anchor distT="0" distB="0" distL="114300" distR="114300" simplePos="0" relativeHeight="251653632" behindDoc="0" locked="0" layoutInCell="1" allowOverlap="1" wp14:anchorId="011CDFBC" wp14:editId="06D186A9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608B2959" w:rsidR="00FD1641" w:rsidRPr="00E33EB7" w:rsidRDefault="00FD1641" w:rsidP="00065D04">
      <w:pPr>
        <w:pStyle w:val="35"/>
        <w:jc w:val="thaiDistribute"/>
      </w:pPr>
    </w:p>
    <w:p w14:paraId="56EB955C" w14:textId="4B4E37A4" w:rsidR="00647FB6" w:rsidRDefault="002C3E3E" w:rsidP="00647FB6">
      <w:pPr>
        <w:ind w:firstLine="720"/>
        <w:jc w:val="thaiDistribute"/>
      </w:pPr>
      <w:r w:rsidRPr="00E33EB7">
        <w:rPr>
          <w:rFonts w:hint="cs"/>
          <w:noProof/>
          <w:cs/>
        </w:rPr>
        <w:drawing>
          <wp:anchor distT="0" distB="0" distL="114300" distR="114300" simplePos="0" relativeHeight="251662848" behindDoc="0" locked="0" layoutInCell="1" allowOverlap="1" wp14:anchorId="0CD7004B" wp14:editId="034A3B35">
            <wp:simplePos x="0" y="0"/>
            <wp:positionH relativeFrom="page">
              <wp:align>center</wp:align>
            </wp:positionH>
            <wp:positionV relativeFrom="page">
              <wp:posOffset>2493389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6B7F" w:rsidRPr="00E33EB7">
        <w:rPr>
          <w:rFonts w:hint="cs"/>
          <w:cs/>
        </w:rPr>
        <w:t>จาก</w:t>
      </w:r>
      <w:r w:rsidR="00065D04" w:rsidRPr="00E33EB7">
        <w:rPr>
          <w:rFonts w:hint="cs"/>
          <w:cs/>
        </w:rPr>
        <w:fldChar w:fldCharType="begin"/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>REF _Ref</w:instrText>
      </w:r>
      <w:r w:rsidR="00065D04" w:rsidRPr="00E33EB7">
        <w:rPr>
          <w:rFonts w:hint="cs"/>
          <w:cs/>
        </w:rPr>
        <w:instrText xml:space="preserve">113108725 </w:instrText>
      </w:r>
      <w:r w:rsidR="00065D04" w:rsidRPr="00E33EB7">
        <w:rPr>
          <w:rFonts w:hint="cs"/>
        </w:rPr>
        <w:instrText>\h</w:instrText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 xml:space="preserve"> \* MERGEFORMAT </w:instrText>
      </w:r>
      <w:r w:rsidR="00065D04" w:rsidRPr="00E33EB7">
        <w:rPr>
          <w:rFonts w:hint="cs"/>
          <w:cs/>
        </w:rPr>
      </w:r>
      <w:r w:rsidR="00065D04" w:rsidRPr="00E33EB7">
        <w:rPr>
          <w:rFonts w:hint="cs"/>
          <w:cs/>
        </w:rPr>
        <w:fldChar w:fldCharType="separate"/>
      </w:r>
      <w:r w:rsidR="00192B75" w:rsidRPr="00E331C0">
        <w:rPr>
          <w:cs/>
        </w:rPr>
        <w:t>ภาพประกอบที่ 2.6</w:t>
      </w:r>
      <w:r w:rsidR="00192B75">
        <w:t xml:space="preserve"> </w:t>
      </w:r>
      <w:r w:rsidR="00192B75">
        <w:rPr>
          <w:rFonts w:hint="cs"/>
          <w:cs/>
        </w:rPr>
        <w:t>ภาพของเทคนิค</w:t>
      </w:r>
      <w:r w:rsidR="00192B75" w:rsidRPr="00EA75F2">
        <w:t xml:space="preserve"> </w:t>
      </w:r>
      <w:r w:rsidR="00192B75" w:rsidRPr="00545450">
        <w:t>Anchor Box</w:t>
      </w:r>
      <w:r w:rsidR="00192B75" w:rsidRPr="00E331C0">
        <w:t xml:space="preserve"> </w:t>
      </w:r>
      <w:sdt>
        <w:sdtPr>
          <w:id w:val="1210072310"/>
          <w:citation/>
        </w:sdtPr>
        <w:sdtContent>
          <w:r w:rsidR="00192B75" w:rsidRPr="00E331C0">
            <w:fldChar w:fldCharType="begin"/>
          </w:r>
          <w:r w:rsidR="00192B75" w:rsidRPr="00E331C0">
            <w:instrText xml:space="preserve"> CITATION Int22 \l 1033 </w:instrText>
          </w:r>
          <w:r w:rsidR="00192B75" w:rsidRPr="00E331C0">
            <w:fldChar w:fldCharType="separate"/>
          </w:r>
          <w:r w:rsidR="00192B75" w:rsidRPr="00E331C0">
            <w:t>[9]</w:t>
          </w:r>
          <w:r w:rsidR="00192B75" w:rsidRPr="00E331C0">
            <w:fldChar w:fldCharType="end"/>
          </w:r>
        </w:sdtContent>
      </w:sdt>
      <w:r w:rsidR="00065D04" w:rsidRPr="00E33EB7">
        <w:rPr>
          <w:rFonts w:hint="cs"/>
          <w:cs/>
        </w:rPr>
        <w:fldChar w:fldCharType="end"/>
      </w:r>
      <w:r w:rsidR="00FD41D6" w:rsidRPr="00E33EB7">
        <w:rPr>
          <w:rFonts w:hint="cs"/>
        </w:rPr>
        <w:t xml:space="preserve"> </w:t>
      </w:r>
      <w:r w:rsidR="00086B7F" w:rsidRPr="00E33EB7">
        <w:rPr>
          <w:rFonts w:hint="cs"/>
          <w:cs/>
        </w:rPr>
        <w:t xml:space="preserve">จะรับได้เฉพาะ </w:t>
      </w:r>
      <w:r w:rsidR="00086B7F" w:rsidRPr="00E33EB7">
        <w:rPr>
          <w:rFonts w:hint="cs"/>
        </w:rPr>
        <w:t xml:space="preserve">1 grid </w:t>
      </w:r>
      <w:r w:rsidR="00086B7F" w:rsidRPr="00E33EB7">
        <w:rPr>
          <w:rFonts w:hint="cs"/>
          <w:cs/>
        </w:rPr>
        <w:t xml:space="preserve">คือ </w:t>
      </w:r>
      <w:r w:rsidR="00086B7F" w:rsidRPr="00E33EB7">
        <w:rPr>
          <w:rFonts w:hint="cs"/>
        </w:rPr>
        <w:t xml:space="preserve">1 Object </w:t>
      </w:r>
      <w:r w:rsidR="00086B7F" w:rsidRPr="00E33EB7">
        <w:rPr>
          <w:rFonts w:hint="cs"/>
          <w:cs/>
        </w:rPr>
        <w:t xml:space="preserve">แต่กรณีถ้ามีหลาย </w:t>
      </w:r>
      <w:r w:rsidR="00086B7F" w:rsidRPr="00E33EB7">
        <w:rPr>
          <w:rFonts w:hint="cs"/>
        </w:rPr>
        <w:t xml:space="preserve">Object </w:t>
      </w:r>
      <w:r w:rsidR="00086B7F" w:rsidRPr="00E33EB7">
        <w:rPr>
          <w:rFonts w:hint="cs"/>
          <w:cs/>
        </w:rPr>
        <w:t xml:space="preserve">เราจะใช้หลักการที่เรียกว่า </w:t>
      </w:r>
      <w:r w:rsidR="00086B7F" w:rsidRPr="00E33EB7">
        <w:rPr>
          <w:rFonts w:hint="cs"/>
        </w:rPr>
        <w:t xml:space="preserve">Anchor Box </w:t>
      </w:r>
      <w:r w:rsidR="00086B7F" w:rsidRPr="00E33EB7">
        <w:rPr>
          <w:rFonts w:hint="cs"/>
          <w:cs/>
        </w:rPr>
        <w:t xml:space="preserve">โดยเราสามารถกำหนดจำนวน </w:t>
      </w:r>
      <w:r w:rsidR="00086B7F" w:rsidRPr="00E33EB7">
        <w:rPr>
          <w:rFonts w:hint="cs"/>
        </w:rPr>
        <w:t xml:space="preserve">Box </w:t>
      </w:r>
      <w:r w:rsidR="00086B7F" w:rsidRPr="00E33EB7">
        <w:rPr>
          <w:rFonts w:hint="cs"/>
          <w:cs/>
        </w:rPr>
        <w:t xml:space="preserve">นี้ได้  ก็จะมี </w:t>
      </w:r>
      <w:r w:rsidR="00086B7F" w:rsidRPr="00E33EB7">
        <w:rPr>
          <w:rFonts w:hint="cs"/>
        </w:rPr>
        <w:t xml:space="preserve">Label </w:t>
      </w:r>
      <w:r w:rsidR="00086B7F" w:rsidRPr="00E33EB7">
        <w:rPr>
          <w:rFonts w:hint="cs"/>
          <w:cs/>
        </w:rPr>
        <w:t xml:space="preserve">แบบด้านบน </w:t>
      </w:r>
      <w:r w:rsidR="00086B7F" w:rsidRPr="00E33EB7">
        <w:rPr>
          <w:rFonts w:hint="cs"/>
        </w:rPr>
        <w:t>2</w:t>
      </w:r>
      <w:r w:rsidR="00086B7F" w:rsidRPr="00E33EB7">
        <w:rPr>
          <w:rFonts w:hint="cs"/>
          <w:cs/>
        </w:rPr>
        <w:t xml:space="preserve"> อันใน </w:t>
      </w:r>
      <w:r w:rsidR="00086B7F" w:rsidRPr="00E33EB7">
        <w:rPr>
          <w:rFonts w:hint="cs"/>
        </w:rPr>
        <w:t>1 Grid</w:t>
      </w:r>
      <w:r w:rsidR="00086B7F" w:rsidRPr="00E33EB7">
        <w:rPr>
          <w:rFonts w:hint="cs"/>
          <w:cs/>
        </w:rPr>
        <w:t xml:space="preserve">ได้ และตัว </w:t>
      </w:r>
      <w:r w:rsidR="00086B7F" w:rsidRPr="00E33EB7">
        <w:rPr>
          <w:rFonts w:hint="cs"/>
        </w:rPr>
        <w:t xml:space="preserve">YOLO </w:t>
      </w:r>
      <w:r w:rsidR="00086B7F" w:rsidRPr="00E33EB7">
        <w:rPr>
          <w:rFonts w:hint="cs"/>
          <w:cs/>
        </w:rPr>
        <w:t xml:space="preserve">ก็จะคำนวณให้ว่ารูปนั้นใกล้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 xml:space="preserve">อันไหนสุดจากค่า </w:t>
      </w:r>
      <w:r w:rsidR="00086B7F" w:rsidRPr="00E33EB7">
        <w:rPr>
          <w:rFonts w:hint="cs"/>
        </w:rPr>
        <w:t xml:space="preserve">IOU </w:t>
      </w:r>
      <w:r w:rsidR="00086B7F" w:rsidRPr="00E33EB7">
        <w:rPr>
          <w:rFonts w:hint="cs"/>
          <w:cs/>
        </w:rPr>
        <w:t xml:space="preserve">ก็จะถูกกำหนดไปที่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>นั้น</w:t>
      </w:r>
    </w:p>
    <w:p w14:paraId="1A06F782" w14:textId="0ECDCB68" w:rsidR="00CC07CF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  <w:r w:rsidRPr="00E33EB7">
        <w:rPr>
          <w:rFonts w:hint="cs"/>
        </w:rPr>
        <w:t xml:space="preserve">IOU </w:t>
      </w:r>
      <w:r w:rsidRPr="00E33EB7">
        <w:rPr>
          <w:rFonts w:hint="cs"/>
          <w:cs/>
        </w:rPr>
        <w:t xml:space="preserve">จะมามีส่วนหลักๆหลายส่วนใน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E33EB7">
        <w:rPr>
          <w:rFonts w:hint="cs"/>
        </w:rPr>
        <w:t xml:space="preserve">metric IOU </w:t>
      </w:r>
      <w:r w:rsidRPr="00E33EB7">
        <w:rPr>
          <w:rFonts w:hint="cs"/>
          <w:cs/>
        </w:rPr>
        <w:t xml:space="preserve">ในเลือกกล่องเดียวเป็นตัวแทนของ </w:t>
      </w:r>
      <w:r w:rsidRPr="00E33EB7">
        <w:rPr>
          <w:rFonts w:hint="cs"/>
        </w:rPr>
        <w:t>Object</w:t>
      </w:r>
      <w:bookmarkStart w:id="189" w:name="_Toc112106445"/>
      <w:bookmarkStart w:id="190" w:name="_Toc112106915"/>
      <w:bookmarkStart w:id="191" w:name="_Toc112107263"/>
      <w:bookmarkStart w:id="192" w:name="_Toc112108140"/>
      <w:bookmarkStart w:id="193" w:name="_Toc112109690"/>
      <w:bookmarkStart w:id="194" w:name="_Toc112110090"/>
      <w:bookmarkStart w:id="195" w:name="_Toc112110184"/>
      <w:bookmarkStart w:id="196" w:name="_Toc112575965"/>
      <w:bookmarkStart w:id="197" w:name="_Toc112772236"/>
      <w:bookmarkStart w:id="198" w:name="_Toc112793322"/>
      <w:bookmarkStart w:id="199" w:name="_Toc112973812"/>
      <w:bookmarkStart w:id="200" w:name="_Toc113107693"/>
      <w:bookmarkStart w:id="201" w:name="_Toc113109403"/>
      <w:bookmarkStart w:id="202" w:name="_Toc113302094"/>
      <w:r w:rsidR="00640F3E">
        <w:rPr>
          <w:noProof/>
        </w:rPr>
        <w:pict w14:anchorId="3C8C0668">
          <v:shape id="Text Box 13" o:spid="_x0000_s2050" type="#_x0000_t202" style="position:absolute;left:0;text-align:left;margin-left:71.9pt;margin-top:125.5pt;width:451.35pt;height:30.1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" stroked="f">
            <v:textbox style="mso-fit-shape-to-text:t" inset="0,0,0,0">
              <w:txbxContent>
                <w:p w14:paraId="142A0890" w14:textId="613DAC1A" w:rsidR="00714C43" w:rsidRPr="00A2533C" w:rsidRDefault="00714C43" w:rsidP="00111B83">
                  <w:pPr>
                    <w:pStyle w:val="a9"/>
                    <w:rPr>
                      <w:snapToGrid w:val="0"/>
                    </w:rPr>
                  </w:pPr>
                  <w:bookmarkStart w:id="203" w:name="_Toc112109706"/>
                  <w:bookmarkStart w:id="204" w:name="_Toc112110107"/>
                  <w:bookmarkStart w:id="205" w:name="_Toc113109261"/>
                  <w:r w:rsidRPr="00813DD8">
                    <w:rPr>
                      <w:cs/>
                    </w:rPr>
                    <w:t>ภาพประกอบที่</w:t>
                  </w:r>
                  <w:r w:rsidRPr="00E331C0">
                    <w:rPr>
                      <w:rStyle w:val="a4"/>
                      <w:cs/>
                    </w:rPr>
                    <w:t xml:space="preserve"> </w:t>
                  </w:r>
                  <w:r w:rsidR="00111B83">
                    <w:rPr>
                      <w:rStyle w:val="a4"/>
                      <w:cs/>
                    </w:rPr>
                    <w:fldChar w:fldCharType="begin"/>
                  </w:r>
                  <w:r w:rsidR="00111B83">
                    <w:rPr>
                      <w:rStyle w:val="a4"/>
                      <w:cs/>
                    </w:rPr>
                    <w:instrText xml:space="preserve"> </w:instrText>
                  </w:r>
                  <w:r w:rsidR="00111B83">
                    <w:rPr>
                      <w:rStyle w:val="a4"/>
                    </w:rPr>
                    <w:instrText xml:space="preserve">STYLEREF </w:instrText>
                  </w:r>
                  <w:r w:rsidR="00111B83">
                    <w:rPr>
                      <w:rStyle w:val="a4"/>
                      <w:cs/>
                    </w:rPr>
                    <w:instrText xml:space="preserve">1 </w:instrText>
                  </w:r>
                  <w:r w:rsidR="00111B83">
                    <w:rPr>
                      <w:rStyle w:val="a4"/>
                    </w:rPr>
                    <w:instrText>\s</w:instrText>
                  </w:r>
                  <w:r w:rsidR="00111B83">
                    <w:rPr>
                      <w:rStyle w:val="a4"/>
                      <w:cs/>
                    </w:rPr>
                    <w:instrText xml:space="preserve"> </w:instrText>
                  </w:r>
                  <w:r w:rsidR="00111B83">
                    <w:rPr>
                      <w:rStyle w:val="a4"/>
                      <w:cs/>
                    </w:rPr>
                    <w:fldChar w:fldCharType="separate"/>
                  </w:r>
                  <w:r w:rsidR="00111B83">
                    <w:rPr>
                      <w:rStyle w:val="a4"/>
                      <w:cs/>
                    </w:rPr>
                    <w:t>2</w:t>
                  </w:r>
                  <w:r w:rsidR="00111B83">
                    <w:rPr>
                      <w:rStyle w:val="a4"/>
                      <w:cs/>
                    </w:rPr>
                    <w:fldChar w:fldCharType="end"/>
                  </w:r>
                  <w:r w:rsidR="00111B83">
                    <w:rPr>
                      <w:rStyle w:val="a4"/>
                      <w:cs/>
                    </w:rPr>
                    <w:t>.</w:t>
                  </w:r>
                  <w:r w:rsidR="00111B83">
                    <w:rPr>
                      <w:rStyle w:val="a4"/>
                      <w:cs/>
                    </w:rPr>
                    <w:fldChar w:fldCharType="begin"/>
                  </w:r>
                  <w:r w:rsidR="00111B83">
                    <w:rPr>
                      <w:rStyle w:val="a4"/>
                      <w:cs/>
                    </w:rPr>
                    <w:instrText xml:space="preserve"> </w:instrText>
                  </w:r>
                  <w:r w:rsidR="00111B83">
                    <w:rPr>
                      <w:rStyle w:val="a4"/>
                    </w:rPr>
                    <w:instrText xml:space="preserve">SEQ </w:instrText>
                  </w:r>
                  <w:r w:rsidR="00111B83">
                    <w:rPr>
                      <w:rStyle w:val="a4"/>
                      <w:cs/>
                    </w:rPr>
                    <w:instrText xml:space="preserve">ภาพประกอบที่ </w:instrText>
                  </w:r>
                  <w:r w:rsidR="00111B83">
                    <w:rPr>
                      <w:rStyle w:val="a4"/>
                    </w:rPr>
                    <w:instrText xml:space="preserve">\* ARABIC \s </w:instrText>
                  </w:r>
                  <w:r w:rsidR="00111B83">
                    <w:rPr>
                      <w:rStyle w:val="a4"/>
                      <w:cs/>
                    </w:rPr>
                    <w:instrText xml:space="preserve">1 </w:instrText>
                  </w:r>
                  <w:r w:rsidR="00111B83">
                    <w:rPr>
                      <w:rStyle w:val="a4"/>
                      <w:cs/>
                    </w:rPr>
                    <w:fldChar w:fldCharType="separate"/>
                  </w:r>
                  <w:r w:rsidR="00111B83">
                    <w:rPr>
                      <w:rStyle w:val="a4"/>
                      <w:cs/>
                    </w:rPr>
                    <w:t>7</w:t>
                  </w:r>
                  <w:r w:rsidR="00111B83">
                    <w:rPr>
                      <w:rStyle w:val="a4"/>
                      <w:cs/>
                    </w:rPr>
                    <w:fldChar w:fldCharType="end"/>
                  </w:r>
                  <w:r w:rsidR="00EB5375">
                    <w:rPr>
                      <w:snapToGrid w:val="0"/>
                    </w:rPr>
                    <w:t xml:space="preserve"> </w:t>
                  </w:r>
                  <w:r w:rsidR="00EB5375">
                    <w:rPr>
                      <w:rFonts w:hint="cs"/>
                      <w:cs/>
                    </w:rPr>
                    <w:t xml:space="preserve">การทำงานของขบวนการ </w:t>
                  </w:r>
                  <w:r w:rsidR="00EB5375" w:rsidRPr="00065D04">
                    <w:t>IOU</w:t>
                  </w:r>
                  <w:r w:rsidR="003F1DDD" w:rsidRPr="00065D04">
                    <w:rPr>
                      <w:snapToGrid w:val="0"/>
                    </w:rPr>
                    <w:t xml:space="preserve"> </w:t>
                  </w:r>
                  <w:sdt>
                    <w:sdtPr>
                      <w:rPr>
                        <w:snapToGrid w:val="0"/>
                      </w:rPr>
                      <w:id w:val="-52781022"/>
                      <w:citation/>
                    </w:sdtPr>
                    <w:sdtContent>
                      <w:r w:rsidR="003F1DDD" w:rsidRPr="00065D04">
                        <w:rPr>
                          <w:snapToGrid w:val="0"/>
                        </w:rPr>
                        <w:fldChar w:fldCharType="begin"/>
                      </w:r>
                      <w:r w:rsidR="003F1DDD" w:rsidRPr="00065D04">
                        <w:rPr>
                          <w:snapToGrid w:val="0"/>
                        </w:rPr>
                        <w:instrText xml:space="preserve"> CITATION Int22 \l 1033 </w:instrText>
                      </w:r>
                      <w:r w:rsidR="003F1DDD" w:rsidRPr="00065D04">
                        <w:rPr>
                          <w:snapToGrid w:val="0"/>
                        </w:rPr>
                        <w:fldChar w:fldCharType="separate"/>
                      </w:r>
                      <w:r w:rsidR="003F1DDD" w:rsidRPr="00065D04">
                        <w:t>[9]</w:t>
                      </w:r>
                      <w:r w:rsidR="003F1DDD" w:rsidRPr="00065D04">
                        <w:rPr>
                          <w:snapToGrid w:val="0"/>
                        </w:rPr>
                        <w:fldChar w:fldCharType="end"/>
                      </w:r>
                    </w:sdtContent>
                  </w:sdt>
                  <w:bookmarkEnd w:id="203"/>
                  <w:bookmarkEnd w:id="204"/>
                  <w:bookmarkEnd w:id="205"/>
                </w:p>
              </w:txbxContent>
            </v:textbox>
            <w10:wrap type="topAndBottom" anchorx="page"/>
          </v:shape>
        </w:pict>
      </w:r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r w:rsidR="00647FB6">
        <w:t xml:space="preserve"> </w:t>
      </w:r>
      <w:r w:rsidRPr="00E33EB7">
        <w:rPr>
          <w:rStyle w:val="affd"/>
          <w:rFonts w:hint="cs"/>
          <w:i w:val="0"/>
          <w:iCs w:val="0"/>
          <w:cs/>
        </w:rPr>
        <w:t xml:space="preserve">โดยหลักการคำนวณคือ หาส่วนที่ </w:t>
      </w:r>
      <w:r w:rsidRPr="00E33EB7">
        <w:rPr>
          <w:rStyle w:val="affd"/>
          <w:rFonts w:hint="cs"/>
          <w:i w:val="0"/>
          <w:iCs w:val="0"/>
        </w:rPr>
        <w:t xml:space="preserve">Intersect </w:t>
      </w:r>
      <w:r w:rsidRPr="00E33EB7">
        <w:rPr>
          <w:rStyle w:val="affd"/>
          <w:rFonts w:hint="cs"/>
          <w:i w:val="0"/>
          <w:iCs w:val="0"/>
          <w:cs/>
        </w:rPr>
        <w:t xml:space="preserve">หารส่วนที่ </w:t>
      </w:r>
      <w:r w:rsidRPr="00E33EB7">
        <w:rPr>
          <w:rStyle w:val="affd"/>
          <w:rFonts w:hint="cs"/>
          <w:i w:val="0"/>
          <w:iCs w:val="0"/>
        </w:rPr>
        <w:t xml:space="preserve">Union </w:t>
      </w:r>
      <w:r w:rsidRPr="00E33EB7">
        <w:rPr>
          <w:rStyle w:val="affd"/>
          <w:rFonts w:hint="cs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E33EB7">
        <w:rPr>
          <w:rStyle w:val="affd"/>
          <w:rFonts w:hint="cs"/>
          <w:i w:val="0"/>
          <w:iCs w:val="0"/>
        </w:rPr>
        <w:t xml:space="preserve">Object </w:t>
      </w:r>
      <w:r w:rsidRPr="00E33EB7">
        <w:rPr>
          <w:rStyle w:val="affd"/>
          <w:rFonts w:hint="cs"/>
          <w:i w:val="0"/>
          <w:iCs w:val="0"/>
          <w:cs/>
        </w:rPr>
        <w:t>เดียวกัน</w:t>
      </w:r>
    </w:p>
    <w:p w14:paraId="2F260FC9" w14:textId="77777777" w:rsidR="00CC07CF" w:rsidRDefault="00CC07CF">
      <w:pPr>
        <w:rPr>
          <w:rStyle w:val="affd"/>
          <w:i w:val="0"/>
          <w:iCs w:val="0"/>
          <w:cs/>
        </w:rPr>
      </w:pPr>
      <w:r>
        <w:rPr>
          <w:rStyle w:val="affd"/>
          <w:i w:val="0"/>
          <w:iCs w:val="0"/>
          <w:cs/>
        </w:rPr>
        <w:br w:type="page"/>
      </w:r>
    </w:p>
    <w:p w14:paraId="41A674EF" w14:textId="24A8FAEF" w:rsidR="00CC07CF" w:rsidRDefault="00CC07CF" w:rsidP="00CC07CF">
      <w:pPr>
        <w:pStyle w:val="1"/>
        <w:rPr>
          <w:rStyle w:val="affd"/>
          <w:i w:val="0"/>
          <w:iCs w:val="0"/>
        </w:rPr>
      </w:pPr>
    </w:p>
    <w:p w14:paraId="01AF5FAC" w14:textId="11FD8BD2" w:rsidR="00CC07CF" w:rsidRDefault="00CC07CF" w:rsidP="00CC07C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ขั้นตอนการดำเนินงาน</w:t>
      </w:r>
    </w:p>
    <w:p w14:paraId="46E9C2D1" w14:textId="77777777" w:rsidR="00CC07CF" w:rsidRDefault="00CC07CF" w:rsidP="00CC07CF">
      <w:pPr>
        <w:jc w:val="center"/>
        <w:rPr>
          <w:b/>
          <w:bCs/>
        </w:rPr>
      </w:pPr>
    </w:p>
    <w:p w14:paraId="1DE22A61" w14:textId="0880A049" w:rsidR="006423F1" w:rsidRDefault="00242AC2" w:rsidP="006423F1">
      <w:pPr>
        <w:ind w:firstLine="578"/>
        <w:jc w:val="thaiDistribute"/>
      </w:pPr>
      <w:r>
        <w:rPr>
          <w:rFonts w:hint="cs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</w:p>
    <w:p w14:paraId="77A05C60" w14:textId="2EEA2334" w:rsidR="00D61403" w:rsidRDefault="006423F1" w:rsidP="002C3E3E">
      <w:pPr>
        <w:pStyle w:val="2"/>
      </w:pPr>
      <w:r>
        <w:rPr>
          <w:cs/>
        </w:rPr>
        <w:t>เก็บรวบรวมข้อมูล</w:t>
      </w:r>
    </w:p>
    <w:p w14:paraId="2F4B16DC" w14:textId="55F2E9A0" w:rsidR="002C3E3E" w:rsidRDefault="00910B3E" w:rsidP="00910B3E">
      <w:pPr>
        <w:pStyle w:val="a3"/>
        <w:keepNext/>
        <w:ind w:firstLine="720"/>
        <w:jc w:val="left"/>
      </w:pPr>
      <w:r w:rsidRPr="00D61403">
        <w:rPr>
          <w:noProof/>
        </w:rPr>
        <w:drawing>
          <wp:anchor distT="0" distB="0" distL="114300" distR="114300" simplePos="0" relativeHeight="251664896" behindDoc="0" locked="0" layoutInCell="1" allowOverlap="1" wp14:anchorId="5D83AF06" wp14:editId="284512D9">
            <wp:simplePos x="0" y="0"/>
            <wp:positionH relativeFrom="column">
              <wp:posOffset>488508</wp:posOffset>
            </wp:positionH>
            <wp:positionV relativeFrom="paragraph">
              <wp:posOffset>970777</wp:posOffset>
            </wp:positionV>
            <wp:extent cx="4629150" cy="2842895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0B3E">
        <w:rPr>
          <w:cs/>
        </w:rPr>
        <w:t>เก็บข้อมูลโดยการบันทึกคลิปวิดีโอโด</w:t>
      </w:r>
      <w:r>
        <w:rPr>
          <w:rFonts w:hint="cs"/>
          <w:cs/>
        </w:rPr>
        <w:t>ย</w:t>
      </w:r>
      <w:r w:rsidRPr="00910B3E">
        <w:rPr>
          <w:cs/>
        </w:rPr>
        <w:t xml:space="preserve">ใช้ </w:t>
      </w:r>
      <w:r w:rsidRPr="00910B3E">
        <w:t xml:space="preserve">Streamlabs Desktop </w:t>
      </w:r>
      <w:r w:rsidRPr="00910B3E">
        <w:rPr>
          <w:cs/>
        </w:rPr>
        <w:t>ในการบันทึกคลิปวิดีโอ แล้วนำวิดีโอมาเปิดและบันทึกเป็นภาพนิ่ง</w:t>
      </w:r>
      <w:r w:rsidRPr="00910B3E">
        <w:t xml:space="preserve"> </w:t>
      </w:r>
      <w:r w:rsidRPr="00910B3E">
        <w:rPr>
          <w:cs/>
        </w:rPr>
        <w:t xml:space="preserve">ทำการบันทึกวิดีโอจำนวน </w:t>
      </w:r>
      <w:r w:rsidRPr="00910B3E">
        <w:t xml:space="preserve">3 </w:t>
      </w:r>
      <w:r w:rsidRPr="00910B3E">
        <w:rPr>
          <w:cs/>
        </w:rPr>
        <w:t>ร้านค้า เงื่อนไขในการเก็บ โดยมีการเก็บวิดีโอเป็น</w:t>
      </w:r>
      <w:r w:rsidRPr="00910B3E">
        <w:t xml:space="preserve">  1 </w:t>
      </w:r>
      <w:r w:rsidRPr="00910B3E">
        <w:rPr>
          <w:cs/>
        </w:rPr>
        <w:t xml:space="preserve">ร้านจะมี </w:t>
      </w:r>
      <w:r w:rsidRPr="00910B3E">
        <w:t xml:space="preserve">3 </w:t>
      </w:r>
      <w:r w:rsidRPr="00910B3E">
        <w:rPr>
          <w:cs/>
        </w:rPr>
        <w:t>วิดีโอ</w:t>
      </w:r>
      <w:r w:rsidRPr="00910B3E">
        <w:t xml:space="preserve">  1 </w:t>
      </w:r>
      <w:r w:rsidRPr="00910B3E">
        <w:rPr>
          <w:cs/>
        </w:rPr>
        <w:t xml:space="preserve">วิดีโอจะแบ่งเป็น </w:t>
      </w:r>
      <w:r w:rsidRPr="00910B3E">
        <w:t xml:space="preserve">6 </w:t>
      </w:r>
      <w:r w:rsidRPr="00910B3E">
        <w:rPr>
          <w:cs/>
        </w:rPr>
        <w:t>คลิปวิดีโอ</w:t>
      </w:r>
      <w:r w:rsidRPr="00910B3E">
        <w:t xml:space="preserve"> 1 </w:t>
      </w:r>
      <w:r w:rsidRPr="00910B3E">
        <w:rPr>
          <w:cs/>
        </w:rPr>
        <w:t xml:space="preserve">คลิปวิดีโอ จะแบ่งเป็น คลิปละ </w:t>
      </w:r>
      <w:r w:rsidRPr="00910B3E">
        <w:t xml:space="preserve">3 </w:t>
      </w:r>
      <w:r w:rsidRPr="00910B3E">
        <w:rPr>
          <w:cs/>
        </w:rPr>
        <w:t>นาที</w:t>
      </w:r>
    </w:p>
    <w:p w14:paraId="3AF82E5D" w14:textId="230FEBDF" w:rsidR="002C3E3E" w:rsidRDefault="002C3E3E" w:rsidP="00111B83">
      <w:pPr>
        <w:pStyle w:val="a9"/>
      </w:pPr>
      <w:r>
        <w:rPr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>
        <w:t xml:space="preserve"> </w:t>
      </w:r>
      <w:r w:rsidR="00E331C0" w:rsidRPr="00852429">
        <w:t>Streamlabs Desktop</w:t>
      </w:r>
    </w:p>
    <w:p w14:paraId="441B0ABB" w14:textId="5C77891D" w:rsidR="002C3E3E" w:rsidRDefault="002C3E3E" w:rsidP="006423F1">
      <w:pPr>
        <w:ind w:firstLine="578"/>
        <w:jc w:val="thaiDistribute"/>
      </w:pPr>
    </w:p>
    <w:p w14:paraId="70D40DED" w14:textId="1227289F" w:rsidR="002C3E3E" w:rsidRDefault="002C3E3E">
      <w:r>
        <w:br w:type="page"/>
      </w:r>
    </w:p>
    <w:p w14:paraId="034E286B" w14:textId="746C6901" w:rsidR="002C3E3E" w:rsidRDefault="002C3E3E" w:rsidP="002C3E3E">
      <w:pPr>
        <w:pStyle w:val="2"/>
      </w:pPr>
      <w:r>
        <w:rPr>
          <w:cs/>
        </w:rPr>
        <w:lastRenderedPageBreak/>
        <w:t>ตรวจจับกรอบข้อความ</w:t>
      </w:r>
    </w:p>
    <w:p w14:paraId="7E0553E1" w14:textId="6B8B99B6" w:rsidR="002C3E3E" w:rsidRDefault="002C3E3E" w:rsidP="002C3E3E">
      <w:pPr>
        <w:pStyle w:val="3"/>
      </w:pPr>
      <w:r>
        <w:rPr>
          <w:rFonts w:hint="cs"/>
          <w:cs/>
        </w:rPr>
        <w:t>การ</w:t>
      </w:r>
      <w:r w:rsidR="00FE66CD">
        <w:rPr>
          <w:rFonts w:hint="cs"/>
          <w:cs/>
        </w:rPr>
        <w:t>เตรียมข้อมูลในการ</w:t>
      </w:r>
      <w:r>
        <w:rPr>
          <w:rFonts w:hint="cs"/>
          <w:cs/>
        </w:rPr>
        <w:t xml:space="preserve"> </w:t>
      </w:r>
      <w:r w:rsidR="00E17579">
        <w:rPr>
          <w:rFonts w:cs="Noto Sans"/>
        </w:rPr>
        <w:t>training</w:t>
      </w:r>
    </w:p>
    <w:p w14:paraId="3B152352" w14:textId="77777777" w:rsidR="00E17579" w:rsidRDefault="002C3E3E" w:rsidP="002C3E3E">
      <w:pPr>
        <w:ind w:left="720" w:firstLine="720"/>
      </w:pPr>
      <w:r>
        <w:rPr>
          <w:cs/>
        </w:rPr>
        <w:t xml:space="preserve">เตรียมข้อมูลในการ </w:t>
      </w:r>
      <w:r>
        <w:rPr>
          <w:rFonts w:cs="Noto Sans"/>
        </w:rPr>
        <w:t xml:space="preserve">training </w:t>
      </w:r>
      <w:r>
        <w:rPr>
          <w:cs/>
        </w:rPr>
        <w:t xml:space="preserve">โดยบันทึกรูปภาพจาก </w:t>
      </w:r>
      <w:r>
        <w:rPr>
          <w:rFonts w:cs="Noto Sans"/>
        </w:rPr>
        <w:t xml:space="preserve">Video </w:t>
      </w:r>
      <w:r>
        <w:rPr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</w:p>
    <w:p w14:paraId="54090E2A" w14:textId="1280A3C0" w:rsidR="002C3E3E" w:rsidRDefault="002C3E3E" w:rsidP="00E17579">
      <w:pPr>
        <w:ind w:left="720"/>
      </w:pPr>
      <w:r>
        <w:rPr>
          <w:cs/>
        </w:rPr>
        <w:t xml:space="preserve">ร้าน </w:t>
      </w:r>
      <w:r>
        <w:rPr>
          <w:rFonts w:cs="Noto Sans"/>
        </w:rPr>
        <w:t xml:space="preserve">FIRST SHOP V2 </w:t>
      </w:r>
      <w:r>
        <w:rPr>
          <w:cs/>
        </w:rPr>
        <w:t xml:space="preserve">จำนวน </w:t>
      </w:r>
      <w:r>
        <w:rPr>
          <w:rFonts w:cs="Noto Sans"/>
        </w:rPr>
        <w:t>3</w:t>
      </w:r>
      <w:r w:rsidR="006C6C83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จากร้าน </w:t>
      </w:r>
      <w:r>
        <w:rPr>
          <w:rFonts w:cs="Noto Sans"/>
        </w:rPr>
        <w:t xml:space="preserve">KANYA SHOP </w:t>
      </w:r>
      <w:r>
        <w:rPr>
          <w:cs/>
        </w:rPr>
        <w:t xml:space="preserve">ขายถูกทุกอย่าง จำนวน </w:t>
      </w:r>
      <w:r>
        <w:rPr>
          <w:rFonts w:cs="Noto Sans"/>
        </w:rPr>
        <w:t>2</w:t>
      </w:r>
      <w:r w:rsidR="00F218F6">
        <w:rPr>
          <w:rFonts w:cs="Noto Sans"/>
        </w:rPr>
        <w:t>8</w:t>
      </w:r>
      <w:r>
        <w:rPr>
          <w:rFonts w:cs="Noto Sans"/>
        </w:rPr>
        <w:t xml:space="preserve"> </w:t>
      </w:r>
      <w:r>
        <w:rPr>
          <w:cs/>
        </w:rPr>
        <w:t>ภาพ จากร้าน มหัศจรรย์"วันของ</w:t>
      </w:r>
      <w:r>
        <w:rPr>
          <w:rFonts w:cs="Noto Sans"/>
        </w:rPr>
        <w:t xml:space="preserve">AuuM" </w:t>
      </w:r>
      <w:r>
        <w:rPr>
          <w:cs/>
        </w:rPr>
        <w:t>จำนวน</w:t>
      </w:r>
      <w:r>
        <w:rPr>
          <w:rFonts w:cs="Noto Sans"/>
        </w:rPr>
        <w:t xml:space="preserve"> 3</w:t>
      </w:r>
      <w:r w:rsidR="00F218F6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รวมกันทั้งหมด </w:t>
      </w:r>
      <w:r>
        <w:rPr>
          <w:rFonts w:cs="Noto Sans"/>
        </w:rPr>
        <w:t>9</w:t>
      </w:r>
      <w:r w:rsidR="00F218F6">
        <w:rPr>
          <w:rFonts w:cs="Noto Sans"/>
        </w:rPr>
        <w:t>2</w:t>
      </w:r>
      <w:r>
        <w:rPr>
          <w:rFonts w:cs="Noto Sans"/>
        </w:rPr>
        <w:t xml:space="preserve"> </w:t>
      </w:r>
      <w:r>
        <w:rPr>
          <w:cs/>
        </w:rPr>
        <w:t>รูปภาพ</w:t>
      </w:r>
    </w:p>
    <w:p w14:paraId="6C16AC07" w14:textId="77777777" w:rsidR="00FE66CD" w:rsidRDefault="00FE66CD" w:rsidP="00E17579">
      <w:pPr>
        <w:ind w:left="720"/>
      </w:pPr>
    </w:p>
    <w:p w14:paraId="73A94445" w14:textId="320E5DBA" w:rsidR="002C3E3E" w:rsidRDefault="002C3E3E" w:rsidP="002C3E3E">
      <w:pPr>
        <w:keepNext/>
        <w:ind w:left="720" w:firstLine="720"/>
      </w:pPr>
      <w:r>
        <w:rPr>
          <w:noProof/>
        </w:rPr>
        <w:drawing>
          <wp:inline distT="0" distB="0" distL="0" distR="0" wp14:anchorId="13D13C5F" wp14:editId="46BA4E5B">
            <wp:extent cx="3323646" cy="219709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04" cy="22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04A2" w14:textId="49319DCC" w:rsidR="00FE66CD" w:rsidRPr="00FE66CD" w:rsidRDefault="002C3E3E" w:rsidP="00FE66CD">
      <w:pPr>
        <w:pStyle w:val="a9"/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ตัวอย่างรูปภาพที่ทำการเก็บ</w:t>
      </w:r>
    </w:p>
    <w:p w14:paraId="486B56EC" w14:textId="77777777" w:rsidR="00CC462D" w:rsidRDefault="00CC462D" w:rsidP="00CC462D">
      <w:pPr>
        <w:pStyle w:val="3"/>
      </w:pPr>
      <w:r w:rsidRPr="00CC462D">
        <w:rPr>
          <w:rFonts w:hint="cs"/>
          <w:cs/>
        </w:rPr>
        <w:t>การวาดภาพผลเฉลย</w:t>
      </w:r>
    </w:p>
    <w:p w14:paraId="71E8AEC2" w14:textId="6FD341FB" w:rsidR="00CC462D" w:rsidRPr="00CC462D" w:rsidRDefault="00F218F6" w:rsidP="007C0276">
      <w:pPr>
        <w:ind w:firstLine="720"/>
        <w:rPr>
          <w:cs/>
        </w:rPr>
      </w:pPr>
      <w:r>
        <w:rPr>
          <w:rFonts w:hint="cs"/>
          <w:cs/>
        </w:rPr>
        <w:t>ทำการ</w:t>
      </w:r>
      <w:r w:rsidR="00CC462D">
        <w:t xml:space="preserve"> </w:t>
      </w:r>
      <w:r w:rsidR="00CC462D" w:rsidRPr="00CC462D">
        <w:rPr>
          <w:rFonts w:hint="cs"/>
          <w:cs/>
        </w:rPr>
        <w:t>การวาดภาพผลเฉลย</w:t>
      </w:r>
      <w:r w:rsidR="00CC462D">
        <w:rPr>
          <w:rFonts w:hint="cs"/>
          <w:cs/>
        </w:rPr>
        <w:t xml:space="preserve">รูปภาพผ่าน </w:t>
      </w:r>
      <w:r w:rsidR="00CC462D" w:rsidRPr="00CC462D">
        <w:t>roboflow</w:t>
      </w:r>
      <w:r w:rsidR="00CC462D">
        <w:rPr>
          <w:rFonts w:hint="cs"/>
          <w:cs/>
        </w:rPr>
        <w:t xml:space="preserve"> </w:t>
      </w:r>
      <w:r w:rsidR="00CC462D" w:rsidRPr="00CC462D">
        <w:t xml:space="preserve">framework </w:t>
      </w:r>
      <w:r w:rsidR="00CC462D" w:rsidRPr="00CC462D">
        <w:rPr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CC462D">
        <w:t>web browser</w:t>
      </w:r>
      <w:r w:rsidR="00CC462D">
        <w:rPr>
          <w:rFonts w:ascii="Angsana New" w:eastAsia="Times New Roman" w:hAnsi="Angsana New" w:cs="Angsana New" w:hint="cs"/>
          <w:sz w:val="28"/>
          <w:szCs w:val="28"/>
          <w:cs/>
        </w:rPr>
        <w:t xml:space="preserve">  </w:t>
      </w:r>
      <w:r w:rsidR="00CC462D" w:rsidRPr="00CC462D">
        <w:rPr>
          <w:rFonts w:hint="cs"/>
          <w:cs/>
        </w:rPr>
        <w:t xml:space="preserve">โดยจะทำการวาดภาพผลเฉลยในรูปภาพที่เตรียมมาทั้งหมด </w:t>
      </w:r>
      <w:r w:rsidR="0011470A">
        <w:rPr>
          <w:rFonts w:hint="cs"/>
          <w:cs/>
        </w:rPr>
        <w:t xml:space="preserve">โดยจะจัดหมวดหมู่ในที่ที่สนใจเป็น </w:t>
      </w:r>
      <w:r w:rsidR="0011470A">
        <w:t>“box”</w:t>
      </w:r>
      <w:r w:rsidR="0011470A">
        <w:rPr>
          <w:rFonts w:hint="cs"/>
          <w:cs/>
        </w:rPr>
        <w:t xml:space="preserve">และในพื้นที่ที่ไม่สนใจเป็น </w:t>
      </w:r>
      <w:r w:rsidR="0011470A">
        <w:t>“no”</w:t>
      </w:r>
      <w:r w:rsidR="00967632">
        <w:t xml:space="preserve"> </w:t>
      </w:r>
    </w:p>
    <w:p w14:paraId="5A51AA98" w14:textId="2B6515C2" w:rsidR="00111B83" w:rsidRDefault="0011470A" w:rsidP="00111B83">
      <w:pPr>
        <w:keepNext/>
        <w:jc w:val="center"/>
      </w:pPr>
      <w:r w:rsidRPr="0011470A">
        <w:rPr>
          <w:rFonts w:ascii="Angsana New" w:eastAsia="Times New Roman" w:hAnsi="Angsana New" w:cs="Angsana New"/>
          <w:noProof/>
          <w:sz w:val="28"/>
          <w:szCs w:val="28"/>
          <w:cs/>
        </w:rPr>
        <w:drawing>
          <wp:inline distT="0" distB="0" distL="0" distR="0" wp14:anchorId="33618214" wp14:editId="78F3E3EE">
            <wp:extent cx="4135147" cy="200070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1973" cy="20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1B3A" w14:textId="3AE7B28F" w:rsidR="00CC462D" w:rsidRPr="00CC462D" w:rsidRDefault="00111B83" w:rsidP="00111B83">
      <w:pPr>
        <w:pStyle w:val="a9"/>
        <w:rPr>
          <w:cs/>
        </w:rPr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ภาพประกอบที่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C462D">
        <w:rPr>
          <w:rFonts w:hint="cs"/>
          <w:cs/>
        </w:rPr>
        <w:t>การวาดภาพผลเฉลย</w:t>
      </w:r>
      <w:r>
        <w:rPr>
          <w:rFonts w:hint="cs"/>
          <w:cs/>
        </w:rPr>
        <w:t>รูปภาพ</w:t>
      </w:r>
    </w:p>
    <w:p w14:paraId="614F3C5B" w14:textId="61BEA1BB" w:rsidR="00F218F6" w:rsidRPr="00F218F6" w:rsidRDefault="00F218F6" w:rsidP="00F218F6">
      <w:pPr>
        <w:rPr>
          <w:cs/>
        </w:rPr>
      </w:pPr>
    </w:p>
    <w:p w14:paraId="426B8875" w14:textId="6D04EF0C" w:rsidR="007C0276" w:rsidRDefault="007C0276">
      <w:pPr>
        <w:rPr>
          <w:cs/>
        </w:rPr>
      </w:pPr>
    </w:p>
    <w:p w14:paraId="4F13D95D" w14:textId="3B2B3A6B" w:rsidR="00F218F6" w:rsidRDefault="007C0276" w:rsidP="00F218F6">
      <w:r>
        <w:rPr>
          <w:rFonts w:hint="cs"/>
          <w:cs/>
        </w:rPr>
        <w:t>เมื่อทำการ</w:t>
      </w:r>
      <w:r w:rsidRPr="00CC462D">
        <w:rPr>
          <w:rFonts w:hint="cs"/>
          <w:cs/>
        </w:rPr>
        <w:t>วาดภาพผลเฉลย</w:t>
      </w:r>
      <w:r>
        <w:rPr>
          <w:rFonts w:hint="cs"/>
          <w:cs/>
        </w:rPr>
        <w:t>รูปภาพทั้งหมดจะทำการแบ่งส่วนของข้อมูลออกเป็นดังนี้</w:t>
      </w:r>
    </w:p>
    <w:p w14:paraId="2911010F" w14:textId="77777777" w:rsidR="00111B83" w:rsidRDefault="00111B83" w:rsidP="00111B83">
      <w:pPr>
        <w:pStyle w:val="a9"/>
        <w:jc w:val="left"/>
      </w:pPr>
      <w:r w:rsidRPr="00111B83">
        <w:rPr>
          <w:b/>
          <w:bCs/>
          <w:cs/>
        </w:rPr>
        <w:t>ตารางที่</w:t>
      </w:r>
      <w:r>
        <w:rPr>
          <w:cs/>
        </w:rPr>
        <w:t xml:space="preserve">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การแบ่งส่วนของข้อมูล</w:t>
      </w:r>
    </w:p>
    <w:p w14:paraId="1D2DAB49" w14:textId="77777777" w:rsidR="007C0276" w:rsidRDefault="007C0276" w:rsidP="00F218F6"/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7C0276" w14:paraId="7A4E6A00" w14:textId="77777777" w:rsidTr="007C0276">
        <w:trPr>
          <w:trHeight w:val="245"/>
          <w:jc w:val="center"/>
        </w:trPr>
        <w:tc>
          <w:tcPr>
            <w:tcW w:w="1939" w:type="dxa"/>
          </w:tcPr>
          <w:p w14:paraId="643A9E6A" w14:textId="43F5296B" w:rsidR="007C0276" w:rsidRDefault="007C0276" w:rsidP="007C0276">
            <w:pPr>
              <w:jc w:val="center"/>
            </w:pPr>
            <w:r w:rsidRPr="007C0276">
              <w:t>Training Set</w:t>
            </w:r>
          </w:p>
        </w:tc>
        <w:tc>
          <w:tcPr>
            <w:tcW w:w="1939" w:type="dxa"/>
          </w:tcPr>
          <w:p w14:paraId="37DC2D4A" w14:textId="14B6CD78" w:rsidR="007C0276" w:rsidRPr="007C0276" w:rsidRDefault="007C0276" w:rsidP="007C0276">
            <w:pPr>
              <w:jc w:val="center"/>
            </w:pPr>
            <w:r w:rsidRPr="007C0276">
              <w:t>Validation Set</w:t>
            </w:r>
          </w:p>
        </w:tc>
        <w:tc>
          <w:tcPr>
            <w:tcW w:w="1939" w:type="dxa"/>
          </w:tcPr>
          <w:p w14:paraId="14C23A97" w14:textId="753BDDBF" w:rsidR="007C0276" w:rsidRDefault="007C0276" w:rsidP="007C0276">
            <w:pPr>
              <w:jc w:val="center"/>
            </w:pPr>
            <w:r w:rsidRPr="007C0276">
              <w:t>Testing Set</w:t>
            </w:r>
          </w:p>
        </w:tc>
      </w:tr>
      <w:tr w:rsidR="007C0276" w14:paraId="25B1B011" w14:textId="77777777" w:rsidTr="007C0276">
        <w:trPr>
          <w:trHeight w:val="245"/>
          <w:jc w:val="center"/>
        </w:trPr>
        <w:tc>
          <w:tcPr>
            <w:tcW w:w="1939" w:type="dxa"/>
          </w:tcPr>
          <w:p w14:paraId="2D457637" w14:textId="71286808" w:rsidR="007C0276" w:rsidRDefault="007C0276" w:rsidP="007C0276">
            <w:pPr>
              <w:jc w:val="center"/>
            </w:pPr>
            <w:r>
              <w:t>62</w:t>
            </w:r>
          </w:p>
        </w:tc>
        <w:tc>
          <w:tcPr>
            <w:tcW w:w="1939" w:type="dxa"/>
          </w:tcPr>
          <w:p w14:paraId="5CD4EB54" w14:textId="502214C8" w:rsidR="007C0276" w:rsidRDefault="007C0276" w:rsidP="007C0276">
            <w:pPr>
              <w:jc w:val="center"/>
            </w:pPr>
            <w:r>
              <w:t>17</w:t>
            </w:r>
          </w:p>
        </w:tc>
        <w:tc>
          <w:tcPr>
            <w:tcW w:w="1939" w:type="dxa"/>
          </w:tcPr>
          <w:p w14:paraId="6F54DD10" w14:textId="57D2501B" w:rsidR="007C0276" w:rsidRDefault="007C0276" w:rsidP="00111B83">
            <w:pPr>
              <w:keepNext/>
              <w:jc w:val="center"/>
            </w:pPr>
            <w:r>
              <w:t>13</w:t>
            </w:r>
          </w:p>
        </w:tc>
      </w:tr>
    </w:tbl>
    <w:p w14:paraId="6FAB9191" w14:textId="77777777" w:rsidR="00111B83" w:rsidRPr="00111B83" w:rsidRDefault="00111B83" w:rsidP="00111B83">
      <w:pPr>
        <w:rPr>
          <w:cs/>
        </w:rPr>
      </w:pPr>
    </w:p>
    <w:p w14:paraId="4ADAF7AA" w14:textId="0F955EBD" w:rsidR="00FB2292" w:rsidRDefault="00967632" w:rsidP="00967632">
      <w:pPr>
        <w:ind w:firstLine="720"/>
        <w:rPr>
          <w:cs/>
        </w:rPr>
      </w:pPr>
      <w:r>
        <w:rPr>
          <w:rFonts w:hint="cs"/>
          <w:cs/>
        </w:rPr>
        <w:t>ในส่วนนี้</w:t>
      </w:r>
      <w:r w:rsidR="007C0276">
        <w:rPr>
          <w:rFonts w:hint="cs"/>
          <w:cs/>
        </w:rPr>
        <w:t xml:space="preserve">จะนำข้อมูลในส่วนของ </w:t>
      </w:r>
      <w:r w:rsidR="007C0276">
        <w:t xml:space="preserve">Training Set </w:t>
      </w:r>
      <w:r w:rsidR="007C0276">
        <w:rPr>
          <w:rFonts w:hint="cs"/>
          <w:cs/>
        </w:rPr>
        <w:t xml:space="preserve">ไปทำการ </w:t>
      </w:r>
      <w:r w:rsidR="007C0276">
        <w:t xml:space="preserve">Generate </w:t>
      </w:r>
      <w:r w:rsidR="007C0276">
        <w:rPr>
          <w:rFonts w:hint="cs"/>
          <w:cs/>
        </w:rPr>
        <w:t>รูปภาพเพิ่ม</w:t>
      </w:r>
      <w:r w:rsidR="00FB2292">
        <w:rPr>
          <w:rFonts w:hint="cs"/>
          <w:cs/>
        </w:rPr>
        <w:t xml:space="preserve">เพื่อเพิ่มจำนวนของข้อมูลที่จะทำไป </w:t>
      </w:r>
      <w:r w:rsidR="00FB2292">
        <w:t xml:space="preserve">train </w:t>
      </w:r>
      <w:r w:rsidR="007C0276">
        <w:rPr>
          <w:rFonts w:hint="cs"/>
          <w:cs/>
        </w:rPr>
        <w:t xml:space="preserve">โดยจะทำการ </w:t>
      </w:r>
      <w:r w:rsidR="00FB2292">
        <w:rPr>
          <w:rFonts w:hint="cs"/>
          <w:cs/>
        </w:rPr>
        <w:t xml:space="preserve">หมุนภาพ </w:t>
      </w:r>
      <w:r w:rsidR="00FB2292">
        <w:t xml:space="preserve">90 </w:t>
      </w:r>
      <w:r w:rsidR="00FB2292">
        <w:rPr>
          <w:rFonts w:hint="cs"/>
          <w:cs/>
        </w:rPr>
        <w:t>องศา</w:t>
      </w:r>
      <w:r w:rsidR="00FB2292">
        <w:t>,</w:t>
      </w:r>
      <w:r w:rsidR="00FB2292">
        <w:rPr>
          <w:rFonts w:hint="cs"/>
          <w:cs/>
        </w:rPr>
        <w:t>ทำให้เป็น ภาพสีเทา</w:t>
      </w:r>
      <w:r w:rsidR="00FB2292">
        <w:t>,</w:t>
      </w:r>
      <w:r w:rsidR="00FB2292">
        <w:rPr>
          <w:rFonts w:hint="cs"/>
          <w:cs/>
        </w:rPr>
        <w:t>เพิ่มแสงสดแสง</w:t>
      </w:r>
      <w:r w:rsidR="00FB2292">
        <w:t>,</w:t>
      </w:r>
      <w:r w:rsidR="00FB2292">
        <w:rPr>
          <w:rFonts w:hint="cs"/>
          <w:cs/>
        </w:rPr>
        <w:t xml:space="preserve">เพิ่มสิ่งรบกวนในรูปภาพและปรับขนาดของรูปภาพเป็น </w:t>
      </w:r>
      <w:r w:rsidR="00FB2292">
        <w:t xml:space="preserve">416 x 416 pixel </w:t>
      </w:r>
      <w:r w:rsidR="00FB2292">
        <w:rPr>
          <w:rFonts w:hint="cs"/>
          <w:cs/>
        </w:rPr>
        <w:t>ทุกรูปภาพ</w:t>
      </w:r>
    </w:p>
    <w:p w14:paraId="631985E1" w14:textId="77777777" w:rsidR="00111B83" w:rsidRDefault="00FB2292" w:rsidP="00111B83">
      <w:pPr>
        <w:keepNext/>
      </w:pPr>
      <w:r w:rsidRPr="00FB2292">
        <w:rPr>
          <w:noProof/>
        </w:rPr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05AE" w14:textId="779F2C22" w:rsidR="00FB2292" w:rsidRPr="007C0276" w:rsidRDefault="00111B83" w:rsidP="00111B83">
      <w:pPr>
        <w:pStyle w:val="a9"/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cs"/>
          <w:cs/>
        </w:rPr>
        <w:t xml:space="preserve">การเพิ่มรูปภาพใน </w:t>
      </w:r>
      <w:r>
        <w:t>Traing Set</w:t>
      </w:r>
    </w:p>
    <w:p w14:paraId="263925B6" w14:textId="77777777" w:rsidR="00FE66CD" w:rsidRDefault="00FE66CD">
      <w:r>
        <w:br w:type="page"/>
      </w:r>
    </w:p>
    <w:p w14:paraId="1A851E68" w14:textId="28E64D88" w:rsidR="007C0276" w:rsidRDefault="00FB2292" w:rsidP="00FE66CD">
      <w:pPr>
        <w:ind w:firstLine="720"/>
      </w:pPr>
      <w:r>
        <w:rPr>
          <w:rFonts w:hint="cs"/>
          <w:cs/>
        </w:rPr>
        <w:lastRenderedPageBreak/>
        <w:t>โดยจะได้รูปภาพจากการ</w:t>
      </w:r>
      <w:r>
        <w:t xml:space="preserve"> Generate </w:t>
      </w:r>
      <w:r>
        <w:rPr>
          <w:rFonts w:hint="cs"/>
          <w:cs/>
        </w:rPr>
        <w:t xml:space="preserve">ทั้งหมด </w:t>
      </w:r>
      <w:r>
        <w:t xml:space="preserve">186 </w:t>
      </w:r>
      <w:r>
        <w:rPr>
          <w:rFonts w:hint="cs"/>
          <w:cs/>
        </w:rPr>
        <w:t xml:space="preserve">ภาพ จะทำการ </w:t>
      </w:r>
      <w:r>
        <w:t>Generate</w:t>
      </w:r>
      <w:r>
        <w:rPr>
          <w:rFonts w:hint="cs"/>
          <w:cs/>
        </w:rPr>
        <w:t xml:space="preserve"> ทั้งหมด </w:t>
      </w:r>
      <w:r>
        <w:t>3</w:t>
      </w:r>
      <w:r>
        <w:rPr>
          <w:rFonts w:hint="cs"/>
          <w:cs/>
        </w:rPr>
        <w:t xml:space="preserve"> ครั้ง </w:t>
      </w:r>
    </w:p>
    <w:p w14:paraId="5A344D1B" w14:textId="1D622335" w:rsidR="00FB2292" w:rsidRPr="00FB2292" w:rsidRDefault="00FB2292" w:rsidP="00910B3E">
      <w:pPr>
        <w:rPr>
          <w:cs/>
        </w:rPr>
      </w:pPr>
      <w:r>
        <w:rPr>
          <w:rFonts w:hint="cs"/>
          <w:cs/>
        </w:rPr>
        <w:t>จะมีรูปภาพที่ใช้ในการ</w:t>
      </w:r>
      <w:r>
        <w:t xml:space="preserve"> train </w:t>
      </w:r>
      <w:r>
        <w:rPr>
          <w:rFonts w:hint="cs"/>
          <w:cs/>
        </w:rPr>
        <w:t xml:space="preserve">ทั้งหมด </w:t>
      </w:r>
      <w:r>
        <w:t xml:space="preserve">558 </w:t>
      </w:r>
      <w:r>
        <w:rPr>
          <w:rFonts w:hint="cs"/>
          <w:cs/>
        </w:rPr>
        <w:t>โดยภาพที่</w:t>
      </w:r>
      <w:r w:rsidRPr="00FB2292">
        <w:t xml:space="preserve"> </w:t>
      </w:r>
      <w:r>
        <w:t>Generate</w:t>
      </w:r>
      <w:r>
        <w:rPr>
          <w:rFonts w:hint="cs"/>
          <w:cs/>
        </w:rPr>
        <w:t xml:space="preserve"> ออกมาจะมี</w:t>
      </w:r>
      <w:r w:rsidR="00111B83">
        <w:rPr>
          <w:rFonts w:hint="cs"/>
          <w:cs/>
        </w:rPr>
        <w:t>รูปแบบดังนี้</w:t>
      </w:r>
    </w:p>
    <w:p w14:paraId="515DE95C" w14:textId="77777777" w:rsidR="00111B83" w:rsidRDefault="00FB2292" w:rsidP="00111B83">
      <w:pPr>
        <w:keepNext/>
        <w:jc w:val="center"/>
      </w:pPr>
      <w:r w:rsidRPr="00FB2292">
        <w:rPr>
          <w:noProof/>
        </w:rPr>
        <w:drawing>
          <wp:inline distT="0" distB="0" distL="0" distR="0" wp14:anchorId="6A11A88C" wp14:editId="0D753E2F">
            <wp:extent cx="2457907" cy="244039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0863" cy="24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62B" w14:textId="4AD9E830" w:rsidR="00111B83" w:rsidRDefault="00111B83" w:rsidP="00111B83">
      <w:pPr>
        <w:pStyle w:val="a9"/>
      </w:pPr>
      <w:r>
        <w:rPr>
          <w:cs/>
        </w:rPr>
        <w:t xml:space="preserve">ภาพประกอบที่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cs"/>
          <w:cs/>
        </w:rPr>
        <w:t xml:space="preserve"> ตัวอย่างรูปภาพที่</w:t>
      </w:r>
      <w:r>
        <w:t xml:space="preserve"> Generate </w:t>
      </w:r>
      <w:r>
        <w:rPr>
          <w:rFonts w:hint="cs"/>
          <w:cs/>
        </w:rPr>
        <w:t>ออกมา</w:t>
      </w:r>
    </w:p>
    <w:p w14:paraId="24AD4A36" w14:textId="13CB82CB" w:rsidR="00111B83" w:rsidRDefault="00FE66CD" w:rsidP="00FE66CD">
      <w:pPr>
        <w:pStyle w:val="3"/>
      </w:pPr>
      <w:r w:rsidRPr="00FE66CD">
        <w:rPr>
          <w:rFonts w:hint="cs"/>
          <w:cs/>
        </w:rPr>
        <w:t>การสร้างโมเดล</w:t>
      </w:r>
    </w:p>
    <w:p w14:paraId="016559D3" w14:textId="4FC036AE" w:rsidR="009A1FC6" w:rsidRPr="009A1FC6" w:rsidRDefault="009A1FC6" w:rsidP="009A1FC6">
      <w:pPr>
        <w:ind w:left="720"/>
        <w:rPr>
          <w:rFonts w:hint="cs"/>
        </w:rPr>
      </w:pPr>
      <w:r>
        <w:rPr>
          <w:rFonts w:hint="cs"/>
          <w:cs/>
        </w:rPr>
        <w:t xml:space="preserve">ในส่วนของการสร้างโมเดลจะสร้างผ่าน </w:t>
      </w:r>
      <w:r>
        <w:t xml:space="preserve">google colab </w:t>
      </w:r>
      <w:r>
        <w:rPr>
          <w:rFonts w:hint="cs"/>
          <w:cs/>
        </w:rPr>
        <w:t xml:space="preserve">โดยจะทำการ </w:t>
      </w:r>
      <w:r>
        <w:t xml:space="preserve">clone folder </w:t>
      </w:r>
      <w:r>
        <w:rPr>
          <w:rFonts w:hint="cs"/>
          <w:cs/>
        </w:rPr>
        <w:t>ของ</w:t>
      </w:r>
      <w:r>
        <w:t xml:space="preserve"> yoloV5 </w:t>
      </w:r>
      <w:r>
        <w:rPr>
          <w:rFonts w:hint="cs"/>
          <w:cs/>
        </w:rPr>
        <w:t>และติดั้งแพ็คเก็จที่จำ</w:t>
      </w:r>
    </w:p>
    <w:p w14:paraId="496B8A34" w14:textId="3DA1C8D4" w:rsidR="007142E4" w:rsidRDefault="007142E4" w:rsidP="007142E4"/>
    <w:p w14:paraId="7206A64A" w14:textId="1BFE8D13" w:rsidR="009A1FC6" w:rsidRDefault="007142E4" w:rsidP="009A1FC6">
      <w:pPr>
        <w:keepNext/>
      </w:pPr>
      <w:r w:rsidRPr="007142E4">
        <w:rPr>
          <w:noProof/>
          <w:cs/>
        </w:rPr>
        <w:drawing>
          <wp:inline distT="0" distB="0" distL="0" distR="0" wp14:anchorId="49CA51A5" wp14:editId="46FE18E8">
            <wp:extent cx="5399405" cy="1514475"/>
            <wp:effectExtent l="0" t="0" r="0" b="952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DFE8" w14:textId="716CB0A4" w:rsidR="009A1FC6" w:rsidRDefault="009A1FC6" w:rsidP="009A1FC6">
      <w:pPr>
        <w:keepNext/>
        <w:rPr>
          <w:rFonts w:hint="cs"/>
          <w:cs/>
        </w:rPr>
      </w:pPr>
      <w:r>
        <w:tab/>
      </w:r>
      <w:r>
        <w:rPr>
          <w:rFonts w:hint="cs"/>
          <w:cs/>
        </w:rPr>
        <w:t xml:space="preserve">ทำการต่อ </w:t>
      </w:r>
      <w:r>
        <w:t xml:space="preserve">google colab </w:t>
      </w:r>
      <w:r>
        <w:rPr>
          <w:rFonts w:hint="cs"/>
          <w:cs/>
        </w:rPr>
        <w:t xml:space="preserve">เข้ากับ </w:t>
      </w:r>
      <w:r>
        <w:t xml:space="preserve">google drive </w:t>
      </w:r>
      <w:r>
        <w:rPr>
          <w:rFonts w:hint="cs"/>
          <w:cs/>
        </w:rPr>
        <w:t>เพื่อ ทำการนำข้อมูลที่เตรียมมาเข้ามาเทรนเพื่อสร้างโมเดล</w:t>
      </w:r>
    </w:p>
    <w:p w14:paraId="4B4126F7" w14:textId="1D80BA68" w:rsidR="007142E4" w:rsidRDefault="007142E4" w:rsidP="007142E4"/>
    <w:p w14:paraId="6E7BF81A" w14:textId="2855AB89" w:rsidR="007142E4" w:rsidRDefault="007142E4" w:rsidP="007142E4">
      <w:r w:rsidRPr="007142E4">
        <w:rPr>
          <w:noProof/>
          <w:cs/>
        </w:rPr>
        <w:drawing>
          <wp:inline distT="0" distB="0" distL="0" distR="0" wp14:anchorId="41ABB140" wp14:editId="72BBC3DB">
            <wp:extent cx="4744112" cy="1009791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6DB9" w14:textId="71C186DA" w:rsidR="007142E4" w:rsidRDefault="007142E4" w:rsidP="007142E4"/>
    <w:p w14:paraId="285F3C07" w14:textId="688EA27F" w:rsidR="009A1FC6" w:rsidRDefault="009A1FC6" w:rsidP="007142E4"/>
    <w:p w14:paraId="42FCC6B1" w14:textId="765F44FF" w:rsidR="009A1FC6" w:rsidRDefault="009A1FC6" w:rsidP="007142E4"/>
    <w:p w14:paraId="3FE6DC87" w14:textId="1D97F18D" w:rsidR="009A1FC6" w:rsidRDefault="009A1FC6" w:rsidP="009A1FC6">
      <w:pPr>
        <w:ind w:firstLine="720"/>
        <w:rPr>
          <w:rFonts w:hint="cs"/>
          <w:cs/>
        </w:rPr>
      </w:pPr>
      <w:r>
        <w:rPr>
          <w:rFonts w:hint="cs"/>
          <w:cs/>
        </w:rPr>
        <w:lastRenderedPageBreak/>
        <w:t xml:space="preserve">จากรูปภาพจะเป็นการกำหนด </w:t>
      </w:r>
      <w:r>
        <w:t xml:space="preserve">path </w:t>
      </w:r>
      <w:r>
        <w:rPr>
          <w:rFonts w:hint="cs"/>
          <w:cs/>
        </w:rPr>
        <w:t xml:space="preserve">ของไฟล์ข้อมูลที่เราเตรียมมาและทำการประกาศ </w:t>
      </w:r>
      <w:r>
        <w:t xml:space="preserve">class </w:t>
      </w:r>
      <w:r>
        <w:rPr>
          <w:rFonts w:hint="cs"/>
          <w:cs/>
        </w:rPr>
        <w:t xml:space="preserve">ของกรอบข้อความเป็น </w:t>
      </w:r>
      <w:r>
        <w:t>‘box’</w:t>
      </w:r>
      <w:r>
        <w:rPr>
          <w:rFonts w:hint="cs"/>
          <w:cs/>
        </w:rPr>
        <w:t>และส่วนที่ไม่ใช่กรอบข้อความเป็น</w:t>
      </w:r>
      <w:r>
        <w:t xml:space="preserve">’no’ </w:t>
      </w:r>
      <w:r>
        <w:rPr>
          <w:rFonts w:hint="cs"/>
          <w:cs/>
        </w:rPr>
        <w:t xml:space="preserve">ในไฟล์ </w:t>
      </w:r>
      <w:r>
        <w:t xml:space="preserve">box.yaml </w:t>
      </w:r>
      <w:r>
        <w:rPr>
          <w:rFonts w:hint="cs"/>
          <w:cs/>
        </w:rPr>
        <w:t>ที่โคลนมา</w:t>
      </w:r>
    </w:p>
    <w:p w14:paraId="122CEEC8" w14:textId="691A71A8" w:rsidR="00265843" w:rsidRDefault="00265843" w:rsidP="007142E4">
      <w:r w:rsidRPr="00265843">
        <w:rPr>
          <w:noProof/>
        </w:rPr>
        <w:drawing>
          <wp:inline distT="0" distB="0" distL="0" distR="0" wp14:anchorId="65761C36" wp14:editId="12A5F49B">
            <wp:extent cx="3984072" cy="3159894"/>
            <wp:effectExtent l="0" t="0" r="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2906" cy="31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72627" w14:textId="77777777" w:rsidR="009A1FC6" w:rsidRDefault="009A1FC6" w:rsidP="007142E4">
      <w:pPr>
        <w:rPr>
          <w:rFonts w:hint="cs"/>
        </w:rPr>
      </w:pPr>
    </w:p>
    <w:p w14:paraId="67E04881" w14:textId="64C2AAC0" w:rsidR="009A1FC6" w:rsidRDefault="009A1FC6" w:rsidP="009A1FC6">
      <w:pPr>
        <w:ind w:firstLine="720"/>
      </w:pPr>
      <w:r>
        <w:rPr>
          <w:rFonts w:hint="cs"/>
          <w:cs/>
        </w:rPr>
        <w:t>จากรูปภาพจะเป็นการกำหนด จำนวนของคลาสจะใส่เป็น 2 คือคลาส</w:t>
      </w:r>
      <w:r>
        <w:t>’box’</w:t>
      </w:r>
      <w:r>
        <w:rPr>
          <w:rFonts w:hint="cs"/>
          <w:cs/>
        </w:rPr>
        <w:t>และคลาส</w:t>
      </w:r>
      <w:r>
        <w:t>’no’</w:t>
      </w:r>
    </w:p>
    <w:p w14:paraId="1B1D818C" w14:textId="77777777" w:rsidR="009A1FC6" w:rsidRDefault="009A1FC6" w:rsidP="009A1FC6"/>
    <w:p w14:paraId="003B9030" w14:textId="77777777" w:rsidR="009A1FC6" w:rsidRDefault="009A1FC6" w:rsidP="007142E4">
      <w:pPr>
        <w:rPr>
          <w:rFonts w:hint="cs"/>
        </w:rPr>
      </w:pPr>
    </w:p>
    <w:p w14:paraId="335161E3" w14:textId="55FFA855" w:rsidR="00265843" w:rsidRDefault="009971B1" w:rsidP="007142E4">
      <w:r w:rsidRPr="009971B1">
        <w:rPr>
          <w:noProof/>
        </w:rPr>
        <w:drawing>
          <wp:inline distT="0" distB="0" distL="0" distR="0" wp14:anchorId="23DEB206" wp14:editId="2D0FA571">
            <wp:extent cx="5399405" cy="105156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9A1DD" w14:textId="6D9E3AB6" w:rsidR="009A1FC6" w:rsidRDefault="009A1FC6" w:rsidP="009A1FC6">
      <w:pPr>
        <w:ind w:firstLine="720"/>
      </w:pPr>
      <w:r>
        <w:rPr>
          <w:rFonts w:hint="cs"/>
          <w:cs/>
        </w:rPr>
        <w:t xml:space="preserve">จากรูปภาพจะเป็นขั้นตอนในการเทรน โดยจะมีค่าพารามิเตอร์ดังนี้ ขนาดของรูปภาพที่ใช้เทรนจะเป็น 416 </w:t>
      </w:r>
      <w:r>
        <w:t xml:space="preserve">epochs </w:t>
      </w:r>
      <w:r>
        <w:rPr>
          <w:rFonts w:hint="cs"/>
          <w:cs/>
        </w:rPr>
        <w:t>เป็นจำนวนครั้งในการเทรนจะเทรนทั้งหมด 100 ครั้ง และ</w:t>
      </w:r>
      <w:r>
        <w:t xml:space="preserve"> data </w:t>
      </w:r>
      <w:r>
        <w:rPr>
          <w:rFonts w:hint="cs"/>
          <w:cs/>
        </w:rPr>
        <w:t xml:space="preserve">จะเป็น </w:t>
      </w:r>
      <w:r>
        <w:t xml:space="preserve">path </w:t>
      </w:r>
      <w:r>
        <w:rPr>
          <w:rFonts w:hint="cs"/>
          <w:cs/>
        </w:rPr>
        <w:t xml:space="preserve">ของข้อมูลในการเทรน และ </w:t>
      </w:r>
      <w:r>
        <w:t xml:space="preserve">weights </w:t>
      </w:r>
      <w:r>
        <w:rPr>
          <w:rFonts w:hint="cs"/>
          <w:cs/>
        </w:rPr>
        <w:t xml:space="preserve">จะเป็นโมเดลของ </w:t>
      </w:r>
      <w:r>
        <w:t xml:space="preserve">yolo </w:t>
      </w:r>
      <w:r>
        <w:rPr>
          <w:rFonts w:hint="cs"/>
          <w:cs/>
        </w:rPr>
        <w:t xml:space="preserve">ที่เลือกใช้เทรนเป็น </w:t>
      </w:r>
      <w:r>
        <w:t>yolov5s</w:t>
      </w:r>
    </w:p>
    <w:p w14:paraId="57F218DC" w14:textId="7DB08C39" w:rsidR="00265843" w:rsidRDefault="00265843" w:rsidP="007142E4"/>
    <w:p w14:paraId="18A82CBE" w14:textId="708558AA" w:rsidR="002C3E3E" w:rsidRDefault="00611F4C">
      <w:r w:rsidRPr="00611F4C">
        <w:rPr>
          <w:noProof/>
        </w:rPr>
        <w:drawing>
          <wp:inline distT="0" distB="0" distL="0" distR="0" wp14:anchorId="466BAD80" wp14:editId="0D00BDFD">
            <wp:extent cx="5399405" cy="338455"/>
            <wp:effectExtent l="0" t="0" r="0" b="444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7615" w14:textId="2169D514" w:rsidR="00611F4C" w:rsidRDefault="00611F4C">
      <w:r>
        <w:br w:type="page"/>
      </w:r>
    </w:p>
    <w:p w14:paraId="742024BF" w14:textId="70F32540" w:rsidR="00611F4C" w:rsidRDefault="007809AD">
      <w:r w:rsidRPr="007809AD">
        <w:rPr>
          <w:noProof/>
        </w:rPr>
        <w:lastRenderedPageBreak/>
        <w:drawing>
          <wp:inline distT="0" distB="0" distL="0" distR="0" wp14:anchorId="54FE6299" wp14:editId="7DF75631">
            <wp:extent cx="5399405" cy="3923665"/>
            <wp:effectExtent l="0" t="0" r="0" b="63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C04" w14:textId="62B8DB8E" w:rsidR="00815653" w:rsidRDefault="00815653"/>
    <w:p w14:paraId="68CBCC25" w14:textId="2BF3D401" w:rsidR="00815653" w:rsidRDefault="00815653">
      <w:r w:rsidRPr="00815653">
        <w:rPr>
          <w:noProof/>
        </w:rPr>
        <w:drawing>
          <wp:inline distT="0" distB="0" distL="0" distR="0" wp14:anchorId="44857A1B" wp14:editId="1E4DDBBE">
            <wp:extent cx="5399405" cy="1721485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4E2" w14:textId="0A1186A0" w:rsidR="00815653" w:rsidRDefault="00815653"/>
    <w:p w14:paraId="5D665767" w14:textId="5AB4A5E5" w:rsidR="00815653" w:rsidRDefault="00815653">
      <w:r>
        <w:br w:type="page"/>
      </w:r>
      <w:r>
        <w:lastRenderedPageBreak/>
        <w:br w:type="page"/>
      </w:r>
      <w:r w:rsidRPr="00815653">
        <w:rPr>
          <w:noProof/>
        </w:rPr>
        <w:lastRenderedPageBreak/>
        <w:drawing>
          <wp:inline distT="0" distB="0" distL="0" distR="0" wp14:anchorId="00B0E525" wp14:editId="745EA8AA">
            <wp:extent cx="5399405" cy="1290320"/>
            <wp:effectExtent l="0" t="0" r="0" b="508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2924" w14:textId="18DF438D" w:rsidR="007116C0" w:rsidRDefault="007116C0"/>
    <w:p w14:paraId="00C14294" w14:textId="77777777" w:rsidR="00815653" w:rsidRDefault="00815653"/>
    <w:p w14:paraId="775200E8" w14:textId="26CB6D84" w:rsidR="00815653" w:rsidRDefault="007116C0">
      <w:r w:rsidRPr="007116C0">
        <w:rPr>
          <w:noProof/>
        </w:rPr>
        <w:drawing>
          <wp:inline distT="0" distB="0" distL="0" distR="0" wp14:anchorId="128687C9" wp14:editId="5EB026C0">
            <wp:extent cx="5399405" cy="4605020"/>
            <wp:effectExtent l="0" t="0" r="0" b="508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2BA8" w14:textId="2AE8B5E7" w:rsidR="007116C0" w:rsidRDefault="007762B7">
      <w:r w:rsidRPr="007762B7">
        <w:rPr>
          <w:noProof/>
        </w:rPr>
        <w:lastRenderedPageBreak/>
        <w:drawing>
          <wp:inline distT="0" distB="0" distL="0" distR="0" wp14:anchorId="4CBE67AE" wp14:editId="632F5BFC">
            <wp:extent cx="5399405" cy="466979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3336" w14:textId="1C0B9D79" w:rsidR="007762B7" w:rsidRDefault="007762B7">
      <w:r w:rsidRPr="007762B7">
        <w:rPr>
          <w:noProof/>
        </w:rPr>
        <w:lastRenderedPageBreak/>
        <w:drawing>
          <wp:inline distT="0" distB="0" distL="0" distR="0" wp14:anchorId="523E69FC" wp14:editId="5FC823A0">
            <wp:extent cx="5399405" cy="449961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F776" w14:textId="043320B6" w:rsidR="007762B7" w:rsidRDefault="007762B7">
      <w:r w:rsidRPr="007762B7">
        <w:rPr>
          <w:noProof/>
        </w:rPr>
        <w:lastRenderedPageBreak/>
        <w:drawing>
          <wp:inline distT="0" distB="0" distL="0" distR="0" wp14:anchorId="387A9FAA" wp14:editId="681C00AE">
            <wp:extent cx="5399405" cy="432625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8A59" w14:textId="50776D4B" w:rsidR="00815653" w:rsidRDefault="00815653"/>
    <w:p w14:paraId="10A8C4D8" w14:textId="7ADEB841" w:rsidR="00815653" w:rsidRDefault="00815653">
      <w:r w:rsidRPr="00815653">
        <w:rPr>
          <w:noProof/>
        </w:rPr>
        <w:drawing>
          <wp:inline distT="0" distB="0" distL="0" distR="0" wp14:anchorId="4D4F9F1B" wp14:editId="37696E4A">
            <wp:extent cx="5399405" cy="2825115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814" w14:textId="6981CEF8" w:rsidR="00611F4C" w:rsidRDefault="00611F4C"/>
    <w:p w14:paraId="33EDF9C7" w14:textId="77777777" w:rsidR="00611F4C" w:rsidRDefault="00611F4C"/>
    <w:p w14:paraId="72147AC7" w14:textId="5B39976C" w:rsidR="002C3E3E" w:rsidRDefault="002C3E3E" w:rsidP="002C3E3E">
      <w:pPr>
        <w:pStyle w:val="2"/>
      </w:pPr>
      <w:r>
        <w:rPr>
          <w:cs/>
        </w:rPr>
        <w:lastRenderedPageBreak/>
        <w:t xml:space="preserve">อ่านข้อความ </w:t>
      </w:r>
      <w:r>
        <w:t>OCR</w:t>
      </w:r>
    </w:p>
    <w:p w14:paraId="266E264E" w14:textId="159B60ED" w:rsidR="002C3E3E" w:rsidRPr="002C3E3E" w:rsidRDefault="002C3E3E" w:rsidP="002C3E3E">
      <w:pPr>
        <w:pStyle w:val="2"/>
      </w:pPr>
      <w:r>
        <w:rPr>
          <w:cs/>
        </w:rPr>
        <w:t>วัดประสิทธิภาพ</w:t>
      </w:r>
    </w:p>
    <w:p w14:paraId="4BFC9C99" w14:textId="77777777" w:rsidR="00CC07CF" w:rsidRPr="00CC07CF" w:rsidRDefault="00CC07CF" w:rsidP="00CC07CF">
      <w:pPr>
        <w:jc w:val="center"/>
        <w:rPr>
          <w:b/>
          <w:bCs/>
          <w:cs/>
        </w:rPr>
      </w:pPr>
    </w:p>
    <w:p w14:paraId="69A51124" w14:textId="77777777" w:rsidR="00B5746E" w:rsidRPr="00E33EB7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</w:p>
    <w:p w14:paraId="3B9A7868" w14:textId="77777777" w:rsidR="005328F0" w:rsidRPr="00E33EB7" w:rsidRDefault="005328F0" w:rsidP="00065D04">
      <w:pPr>
        <w:pStyle w:val="33"/>
        <w:jc w:val="thaiDistribute"/>
      </w:pPr>
    </w:p>
    <w:p w14:paraId="4470303F" w14:textId="2E83FDA6" w:rsidR="00C51820" w:rsidRPr="00E33EB7" w:rsidRDefault="00C51820" w:rsidP="00545450">
      <w:pPr>
        <w:pStyle w:val="35CM"/>
        <w:numPr>
          <w:ilvl w:val="0"/>
          <w:numId w:val="0"/>
        </w:numPr>
        <w:ind w:left="1985"/>
      </w:pPr>
    </w:p>
    <w:p w14:paraId="501F77C1" w14:textId="78F5CBAD" w:rsidR="00FC1590" w:rsidRPr="00E33EB7" w:rsidRDefault="00FC1590" w:rsidP="00065D04">
      <w:pPr>
        <w:pStyle w:val="33"/>
        <w:jc w:val="thaiDistribute"/>
      </w:pPr>
    </w:p>
    <w:p w14:paraId="16F77B8F" w14:textId="77777777" w:rsidR="00313A3C" w:rsidRPr="00E33EB7" w:rsidRDefault="00313A3C" w:rsidP="00065D04">
      <w:pPr>
        <w:pStyle w:val="33"/>
        <w:jc w:val="thaiDistribute"/>
      </w:pPr>
    </w:p>
    <w:p w14:paraId="589128E4" w14:textId="77777777" w:rsidR="002F70AE" w:rsidRPr="00E33EB7" w:rsidRDefault="002F70AE" w:rsidP="00545450">
      <w:pPr>
        <w:pStyle w:val="35CM"/>
        <w:numPr>
          <w:ilvl w:val="0"/>
          <w:numId w:val="0"/>
        </w:numPr>
        <w:ind w:left="1985"/>
      </w:pPr>
    </w:p>
    <w:p w14:paraId="03AA3ADF" w14:textId="77777777" w:rsidR="002F70AE" w:rsidRPr="00E33EB7" w:rsidRDefault="002F70AE" w:rsidP="00065D04">
      <w:pPr>
        <w:pStyle w:val="35"/>
        <w:ind w:left="1440" w:firstLine="720"/>
        <w:jc w:val="thaiDistribute"/>
      </w:pPr>
    </w:p>
    <w:p w14:paraId="0E74162A" w14:textId="77777777" w:rsidR="00AB408F" w:rsidRPr="00E33EB7" w:rsidRDefault="00AB408F" w:rsidP="00065D04">
      <w:pPr>
        <w:pStyle w:val="33"/>
        <w:jc w:val="thaiDistribute"/>
      </w:pPr>
    </w:p>
    <w:p w14:paraId="1FFF76EF" w14:textId="77777777" w:rsidR="004626A0" w:rsidRPr="00E33EB7" w:rsidRDefault="004626A0" w:rsidP="00065D04">
      <w:pPr>
        <w:jc w:val="thaiDistribute"/>
      </w:pPr>
    </w:p>
    <w:p w14:paraId="7BAA5F6C" w14:textId="77777777" w:rsidR="004626A0" w:rsidRPr="00E33EB7" w:rsidRDefault="004626A0" w:rsidP="00065D04">
      <w:pPr>
        <w:pStyle w:val="33"/>
        <w:jc w:val="thaiDistribute"/>
      </w:pPr>
    </w:p>
    <w:p w14:paraId="635DD3EE" w14:textId="77777777" w:rsidR="00B450F0" w:rsidRPr="00E33EB7" w:rsidRDefault="00B450F0" w:rsidP="00065D04">
      <w:pPr>
        <w:pStyle w:val="150"/>
        <w:jc w:val="thaiDistribute"/>
      </w:pPr>
    </w:p>
    <w:p w14:paraId="219838F0" w14:textId="45436976" w:rsidR="00232B59" w:rsidRPr="00E33EB7" w:rsidRDefault="00232B59" w:rsidP="00065D04">
      <w:pPr>
        <w:keepNext/>
        <w:jc w:val="thaiDistribute"/>
      </w:pPr>
    </w:p>
    <w:p w14:paraId="5846DFBD" w14:textId="77777777" w:rsidR="00B450F0" w:rsidRPr="00E33EB7" w:rsidRDefault="00B450F0" w:rsidP="00065D04">
      <w:pPr>
        <w:pStyle w:val="150"/>
        <w:jc w:val="thaiDistribute"/>
      </w:pPr>
    </w:p>
    <w:p w14:paraId="32024634" w14:textId="77777777" w:rsidR="00D66E22" w:rsidRPr="00E33EB7" w:rsidRDefault="00D66E22" w:rsidP="00065D04">
      <w:pPr>
        <w:jc w:val="thaiDistribute"/>
      </w:pPr>
    </w:p>
    <w:p w14:paraId="1C4C0BFD" w14:textId="77777777" w:rsidR="00D66E22" w:rsidRPr="00E33EB7" w:rsidRDefault="00D66E22" w:rsidP="00065D04">
      <w:pPr>
        <w:jc w:val="thaiDistribute"/>
      </w:pPr>
    </w:p>
    <w:p w14:paraId="2C74AD3F" w14:textId="77777777" w:rsidR="00484C42" w:rsidRPr="00E33EB7" w:rsidRDefault="00484C42" w:rsidP="00065D04">
      <w:pPr>
        <w:jc w:val="thaiDistribute"/>
        <w:sectPr w:rsidR="00484C42" w:rsidRPr="00E33EB7" w:rsidSect="00C85B15">
          <w:headerReference w:type="first" r:id="rId66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E33EB7" w:rsidRDefault="003C255C" w:rsidP="00065D04">
      <w:pPr>
        <w:jc w:val="thaiDistribute"/>
      </w:pPr>
    </w:p>
    <w:p w14:paraId="192B8515" w14:textId="46591CBB" w:rsidR="003C255C" w:rsidRPr="00E33EB7" w:rsidRDefault="003A5E9D" w:rsidP="00065D04">
      <w:pPr>
        <w:pStyle w:val="af2"/>
        <w:jc w:val="thaiDistribute"/>
      </w:pPr>
      <w:bookmarkStart w:id="206" w:name="_Toc112109691"/>
      <w:bookmarkStart w:id="207" w:name="_Toc113308749"/>
      <w:r w:rsidRPr="00E33EB7">
        <w:rPr>
          <w:rFonts w:hint="cs"/>
          <w:cs/>
        </w:rPr>
        <w:t>อ้างอิง</w:t>
      </w:r>
      <w:bookmarkEnd w:id="206"/>
      <w:bookmarkEnd w:id="207"/>
    </w:p>
    <w:sdt>
      <w:sdtPr>
        <w:rPr>
          <w:rFonts w:hint="cs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hint="cs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E4B2202" w14:textId="77777777" w:rsidR="0008750B" w:rsidRPr="00E33EB7" w:rsidRDefault="00FB46B2" w:rsidP="00065D04">
              <w:pPr>
                <w:jc w:val="thaiDistribute"/>
                <w:rPr>
                  <w:rFonts w:eastAsia="Batang"/>
                  <w:noProof/>
                  <w:sz w:val="20"/>
                  <w:szCs w:val="20"/>
                </w:rPr>
              </w:pPr>
              <w:r w:rsidRPr="00E33EB7">
                <w:rPr>
                  <w:rFonts w:hint="cs"/>
                </w:rPr>
                <w:fldChar w:fldCharType="begin"/>
              </w:r>
              <w:r w:rsidRPr="00E33EB7">
                <w:rPr>
                  <w:rFonts w:hint="cs"/>
                </w:rPr>
                <w:instrText>BIBLIOGRAPHY</w:instrText>
              </w:r>
              <w:r w:rsidRPr="00E33EB7">
                <w:rPr>
                  <w:rFonts w:hint="cs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276"/>
              </w:tblGrid>
              <w:tr w:rsidR="0008750B" w:rsidRPr="00E33EB7" w14:paraId="009AF2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EC3181" w14:textId="2166C2C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  <w:sz w:val="28"/>
                        <w:szCs w:val="28"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F33C85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08750B" w:rsidRPr="00E33EB7" w14:paraId="4670663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5BBA2C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020B1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08750B" w:rsidRPr="00E33EB7" w14:paraId="6BA8A8FC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0F4026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1CDF2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08750B" w:rsidRPr="00E33EB7" w14:paraId="39438F3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67CDF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56929D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  <w:tr w:rsidR="0008750B" w:rsidRPr="00E33EB7" w14:paraId="7631447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065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3173B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08750B" w:rsidRPr="00E33EB7" w14:paraId="458CE32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C7547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CBFBE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08750B" w:rsidRPr="00E33EB7" w14:paraId="1A80E975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F43028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E83D34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08750B" w:rsidRPr="00E33EB7" w14:paraId="14D8434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88E0C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232F3E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08750B" w:rsidRPr="00E33EB7" w14:paraId="33B3C8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99C7E5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96728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</w:tbl>
            <w:p w14:paraId="1325B05F" w14:textId="77777777" w:rsidR="0008750B" w:rsidRPr="00E33EB7" w:rsidRDefault="0008750B" w:rsidP="00065D04">
              <w:pPr>
                <w:jc w:val="thaiDistribute"/>
                <w:divId w:val="2010865784"/>
                <w:rPr>
                  <w:rFonts w:eastAsia="Times New Roman"/>
                  <w:noProof/>
                </w:rPr>
              </w:pPr>
            </w:p>
            <w:p w14:paraId="0CB88412" w14:textId="4ED54211" w:rsidR="00FB46B2" w:rsidRPr="00E33EB7" w:rsidRDefault="00FB46B2" w:rsidP="00065D04">
              <w:pPr>
                <w:jc w:val="thaiDistribute"/>
              </w:pPr>
              <w:r w:rsidRPr="00E33EB7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E33EB7" w:rsidRDefault="001F53A1" w:rsidP="00065D04">
      <w:pPr>
        <w:jc w:val="thaiDistribute"/>
      </w:pPr>
    </w:p>
    <w:p w14:paraId="7430978E" w14:textId="77777777" w:rsidR="003A5E9D" w:rsidRPr="00E33EB7" w:rsidRDefault="003A5E9D" w:rsidP="00065D04">
      <w:pPr>
        <w:jc w:val="thaiDistribute"/>
        <w:rPr>
          <w:cs/>
        </w:rPr>
      </w:pPr>
    </w:p>
    <w:sectPr w:rsidR="003A5E9D" w:rsidRPr="00E33EB7" w:rsidSect="0040584C">
      <w:headerReference w:type="default" r:id="rId67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167C43" w14:textId="77777777" w:rsidR="00AB4489" w:rsidRDefault="00AB4489" w:rsidP="005E1C80">
      <w:r>
        <w:separator/>
      </w:r>
    </w:p>
    <w:p w14:paraId="2BA9F294" w14:textId="77777777" w:rsidR="00AB4489" w:rsidRDefault="00AB4489" w:rsidP="005E1C80"/>
    <w:p w14:paraId="31CBE23F" w14:textId="77777777" w:rsidR="00AB4489" w:rsidRDefault="00AB4489" w:rsidP="005E1C80"/>
    <w:p w14:paraId="75B3537D" w14:textId="77777777" w:rsidR="00AB4489" w:rsidRDefault="00AB4489" w:rsidP="005E1C80"/>
    <w:p w14:paraId="7B96E2FC" w14:textId="77777777" w:rsidR="00AB4489" w:rsidRDefault="00AB4489" w:rsidP="005E1C80"/>
    <w:p w14:paraId="668ED20F" w14:textId="77777777" w:rsidR="00AB4489" w:rsidRDefault="00AB4489" w:rsidP="005E1C80"/>
    <w:p w14:paraId="101D74AD" w14:textId="77777777" w:rsidR="00AB4489" w:rsidRDefault="00AB4489" w:rsidP="005E1C80"/>
    <w:p w14:paraId="5511C18D" w14:textId="77777777" w:rsidR="00AB4489" w:rsidRDefault="00AB4489" w:rsidP="005E1C80"/>
    <w:p w14:paraId="253B1A9C" w14:textId="77777777" w:rsidR="00AB4489" w:rsidRDefault="00AB4489" w:rsidP="005E1C80"/>
    <w:p w14:paraId="6778AB16" w14:textId="77777777" w:rsidR="00AB4489" w:rsidRDefault="00AB4489" w:rsidP="005E1C80"/>
    <w:p w14:paraId="1B4851B9" w14:textId="77777777" w:rsidR="00AB4489" w:rsidRDefault="00AB4489" w:rsidP="005E1C80"/>
    <w:p w14:paraId="4073DACF" w14:textId="77777777" w:rsidR="00AB4489" w:rsidRDefault="00AB4489" w:rsidP="005E1C80"/>
    <w:p w14:paraId="379DFE4F" w14:textId="77777777" w:rsidR="00AB4489" w:rsidRDefault="00AB4489" w:rsidP="005E1C80"/>
    <w:p w14:paraId="4331DEA3" w14:textId="77777777" w:rsidR="00AB4489" w:rsidRDefault="00AB4489" w:rsidP="005E1C80"/>
    <w:p w14:paraId="6B36E70F" w14:textId="77777777" w:rsidR="00AB4489" w:rsidRDefault="00AB4489" w:rsidP="005E1C80"/>
    <w:p w14:paraId="344B0E1B" w14:textId="77777777" w:rsidR="00AB4489" w:rsidRDefault="00AB4489" w:rsidP="005E1C80"/>
    <w:p w14:paraId="3E68EBC3" w14:textId="77777777" w:rsidR="00AB4489" w:rsidRDefault="00AB4489" w:rsidP="005E1C80"/>
    <w:p w14:paraId="5A297C64" w14:textId="77777777" w:rsidR="00AB4489" w:rsidRDefault="00AB4489" w:rsidP="005E1C80"/>
    <w:p w14:paraId="0495FF65" w14:textId="77777777" w:rsidR="00AB4489" w:rsidRDefault="00AB4489" w:rsidP="005E1C80"/>
    <w:p w14:paraId="09736ADC" w14:textId="77777777" w:rsidR="00AB4489" w:rsidRDefault="00AB4489" w:rsidP="005E1C80"/>
    <w:p w14:paraId="2BD730FF" w14:textId="77777777" w:rsidR="00AB4489" w:rsidRDefault="00AB4489" w:rsidP="005E1C80"/>
    <w:p w14:paraId="797F6D84" w14:textId="77777777" w:rsidR="00AB4489" w:rsidRDefault="00AB4489" w:rsidP="005E1C80"/>
    <w:p w14:paraId="28995AB7" w14:textId="77777777" w:rsidR="00AB4489" w:rsidRDefault="00AB4489" w:rsidP="005E1C80"/>
    <w:p w14:paraId="1E39D867" w14:textId="77777777" w:rsidR="00AB4489" w:rsidRDefault="00AB4489" w:rsidP="005E1C80"/>
    <w:p w14:paraId="2C2FAA8E" w14:textId="77777777" w:rsidR="00AB4489" w:rsidRDefault="00AB4489" w:rsidP="005E1C80"/>
    <w:p w14:paraId="3BAED9D6" w14:textId="77777777" w:rsidR="00AB4489" w:rsidRDefault="00AB4489" w:rsidP="005E1C80"/>
    <w:p w14:paraId="3DE7AED3" w14:textId="77777777" w:rsidR="00AB4489" w:rsidRDefault="00AB4489" w:rsidP="005E1C80"/>
    <w:p w14:paraId="7C2AA473" w14:textId="77777777" w:rsidR="00AB4489" w:rsidRDefault="00AB4489" w:rsidP="005E1C80"/>
    <w:p w14:paraId="0AF3BAC7" w14:textId="77777777" w:rsidR="00AB4489" w:rsidRDefault="00AB4489" w:rsidP="005E1C80"/>
    <w:p w14:paraId="43512674" w14:textId="77777777" w:rsidR="00AB4489" w:rsidRDefault="00AB4489" w:rsidP="005E1C80"/>
    <w:p w14:paraId="1B3D18E5" w14:textId="77777777" w:rsidR="00AB4489" w:rsidRDefault="00AB4489" w:rsidP="005E1C80"/>
    <w:p w14:paraId="11F0BA1F" w14:textId="77777777" w:rsidR="00AB4489" w:rsidRDefault="00AB4489" w:rsidP="005E1C80"/>
    <w:p w14:paraId="5B210230" w14:textId="77777777" w:rsidR="00AB4489" w:rsidRDefault="00AB4489" w:rsidP="005E1C80"/>
    <w:p w14:paraId="1C5DDDDB" w14:textId="77777777" w:rsidR="00AB4489" w:rsidRDefault="00AB4489" w:rsidP="005E1C80"/>
    <w:p w14:paraId="5814DC0B" w14:textId="77777777" w:rsidR="00AB4489" w:rsidRDefault="00AB4489" w:rsidP="005E1C80"/>
    <w:p w14:paraId="334A88C2" w14:textId="77777777" w:rsidR="00AB4489" w:rsidRDefault="00AB4489" w:rsidP="005E1C80"/>
    <w:p w14:paraId="4D6D507E" w14:textId="77777777" w:rsidR="00AB4489" w:rsidRDefault="00AB4489" w:rsidP="005E1C80"/>
    <w:p w14:paraId="75B5DFB1" w14:textId="77777777" w:rsidR="00AB4489" w:rsidRDefault="00AB4489" w:rsidP="005E1C80"/>
    <w:p w14:paraId="5D53750C" w14:textId="77777777" w:rsidR="00AB4489" w:rsidRDefault="00AB4489" w:rsidP="005E1C80"/>
    <w:p w14:paraId="65BE2EFD" w14:textId="77777777" w:rsidR="00AB4489" w:rsidRDefault="00AB4489" w:rsidP="005E1C80"/>
    <w:p w14:paraId="4C1D93C0" w14:textId="77777777" w:rsidR="00AB4489" w:rsidRDefault="00AB4489" w:rsidP="005E1C80"/>
    <w:p w14:paraId="25B9FF8C" w14:textId="77777777" w:rsidR="00AB4489" w:rsidRDefault="00AB4489" w:rsidP="005E1C80"/>
    <w:p w14:paraId="6B8D6CAE" w14:textId="77777777" w:rsidR="00AB4489" w:rsidRDefault="00AB4489" w:rsidP="005E1C80"/>
    <w:p w14:paraId="2B8F52B6" w14:textId="77777777" w:rsidR="00AB4489" w:rsidRDefault="00AB4489" w:rsidP="005E1C80"/>
    <w:p w14:paraId="3464E191" w14:textId="77777777" w:rsidR="00AB4489" w:rsidRDefault="00AB4489" w:rsidP="005E1C80"/>
    <w:p w14:paraId="1D2E3C2A" w14:textId="77777777" w:rsidR="00AB4489" w:rsidRDefault="00AB4489" w:rsidP="005E1C80"/>
    <w:p w14:paraId="11C6CB7C" w14:textId="77777777" w:rsidR="00AB4489" w:rsidRDefault="00AB4489" w:rsidP="005E1C80"/>
    <w:p w14:paraId="12791EAE" w14:textId="77777777" w:rsidR="00AB4489" w:rsidRDefault="00AB4489" w:rsidP="005E1C80"/>
    <w:p w14:paraId="4B9AA964" w14:textId="77777777" w:rsidR="00AB4489" w:rsidRDefault="00AB4489"/>
    <w:p w14:paraId="0761334E" w14:textId="77777777" w:rsidR="00AB4489" w:rsidRDefault="00AB4489" w:rsidP="001B58AF"/>
    <w:p w14:paraId="36F9DFDF" w14:textId="77777777" w:rsidR="00AB4489" w:rsidRDefault="00AB4489" w:rsidP="00D676B8"/>
    <w:p w14:paraId="2B0E521E" w14:textId="77777777" w:rsidR="00AB4489" w:rsidRDefault="00AB4489"/>
    <w:p w14:paraId="5F711626" w14:textId="77777777" w:rsidR="00AB4489" w:rsidRDefault="00AB4489"/>
    <w:p w14:paraId="106B9410" w14:textId="77777777" w:rsidR="00AB4489" w:rsidRDefault="00AB4489" w:rsidP="00390369"/>
    <w:p w14:paraId="0A1BDEA4" w14:textId="77777777" w:rsidR="00AB4489" w:rsidRDefault="00AB4489" w:rsidP="0080574D"/>
    <w:p w14:paraId="6A38EF39" w14:textId="77777777" w:rsidR="00AB4489" w:rsidRDefault="00AB4489"/>
    <w:p w14:paraId="253E6002" w14:textId="77777777" w:rsidR="00AB4489" w:rsidRDefault="00AB4489" w:rsidP="00DB4654"/>
    <w:p w14:paraId="64F601B1" w14:textId="77777777" w:rsidR="00AB4489" w:rsidRDefault="00AB4489" w:rsidP="000C6810"/>
    <w:p w14:paraId="4CABE2C1" w14:textId="77777777" w:rsidR="00AB4489" w:rsidRDefault="00AB4489" w:rsidP="00D00496"/>
    <w:p w14:paraId="7926DED3" w14:textId="77777777" w:rsidR="00AB4489" w:rsidRDefault="00AB4489"/>
    <w:p w14:paraId="633F4740" w14:textId="77777777" w:rsidR="00AB4489" w:rsidRDefault="00AB4489"/>
    <w:p w14:paraId="0D9D532C" w14:textId="77777777" w:rsidR="00AB4489" w:rsidRDefault="00AB4489" w:rsidP="00F63459"/>
    <w:p w14:paraId="678C6831" w14:textId="77777777" w:rsidR="00AB4489" w:rsidRDefault="00AB4489"/>
    <w:p w14:paraId="10861C43" w14:textId="77777777" w:rsidR="00AB4489" w:rsidRDefault="00AB4489"/>
    <w:p w14:paraId="03F6DE81" w14:textId="77777777" w:rsidR="00AB4489" w:rsidRDefault="00AB4489"/>
    <w:p w14:paraId="30C2BC21" w14:textId="77777777" w:rsidR="00AB4489" w:rsidRDefault="00AB4489"/>
    <w:p w14:paraId="39B7F97B" w14:textId="77777777" w:rsidR="00AB4489" w:rsidRDefault="00AB4489"/>
    <w:p w14:paraId="61EAC610" w14:textId="77777777" w:rsidR="00AB4489" w:rsidRDefault="00AB4489" w:rsidP="003A0DAC"/>
    <w:p w14:paraId="06BD409D" w14:textId="77777777" w:rsidR="00AB4489" w:rsidRDefault="00AB4489" w:rsidP="001464F5"/>
    <w:p w14:paraId="2564709F" w14:textId="77777777" w:rsidR="00AB4489" w:rsidRDefault="00AB4489" w:rsidP="001464F5"/>
    <w:p w14:paraId="19415656" w14:textId="77777777" w:rsidR="00AB4489" w:rsidRDefault="00AB4489" w:rsidP="006773C2"/>
    <w:p w14:paraId="7A99DB29" w14:textId="77777777" w:rsidR="00AB4489" w:rsidRDefault="00AB4489" w:rsidP="00EB7558"/>
    <w:p w14:paraId="7B799D64" w14:textId="77777777" w:rsidR="00AB4489" w:rsidRDefault="00AB4489" w:rsidP="00992DCF"/>
    <w:p w14:paraId="0397FBF2" w14:textId="77777777" w:rsidR="00AB4489" w:rsidRDefault="00AB4489"/>
    <w:p w14:paraId="78A914B4" w14:textId="77777777" w:rsidR="00AB4489" w:rsidRDefault="00AB4489"/>
    <w:p w14:paraId="098C3A86" w14:textId="77777777" w:rsidR="00AB4489" w:rsidRDefault="00AB4489"/>
    <w:p w14:paraId="63ADE757" w14:textId="77777777" w:rsidR="00AB4489" w:rsidRDefault="00AB4489" w:rsidP="004362C8"/>
    <w:p w14:paraId="2190EB72" w14:textId="77777777" w:rsidR="00AB4489" w:rsidRDefault="00AB4489"/>
    <w:p w14:paraId="4FA52B09" w14:textId="77777777" w:rsidR="00AB4489" w:rsidRDefault="00AB4489"/>
    <w:p w14:paraId="0E70E212" w14:textId="77777777" w:rsidR="00AB4489" w:rsidRDefault="00AB4489" w:rsidP="00BC0E62"/>
    <w:p w14:paraId="1B9D924D" w14:textId="77777777" w:rsidR="00AB4489" w:rsidRDefault="00AB4489" w:rsidP="00BC0E62"/>
    <w:p w14:paraId="07024B93" w14:textId="77777777" w:rsidR="00AB4489" w:rsidRDefault="00AB4489" w:rsidP="00DA2491"/>
    <w:p w14:paraId="7E19F155" w14:textId="77777777" w:rsidR="00AB4489" w:rsidRDefault="00AB4489" w:rsidP="00480971"/>
    <w:p w14:paraId="444C4D27" w14:textId="77777777" w:rsidR="00AB4489" w:rsidRDefault="00AB4489"/>
    <w:p w14:paraId="3E38B400" w14:textId="77777777" w:rsidR="00AB4489" w:rsidRDefault="00AB4489" w:rsidP="00E362C0"/>
    <w:p w14:paraId="205E2DE2" w14:textId="77777777" w:rsidR="00AB4489" w:rsidRDefault="00AB4489"/>
    <w:p w14:paraId="5812EE53" w14:textId="77777777" w:rsidR="00AB4489" w:rsidRDefault="00AB4489"/>
    <w:p w14:paraId="694DBAF8" w14:textId="77777777" w:rsidR="00AB4489" w:rsidRDefault="00AB4489"/>
    <w:p w14:paraId="660AAD9C" w14:textId="77777777" w:rsidR="00AB4489" w:rsidRDefault="00AB4489" w:rsidP="00FA6098"/>
    <w:p w14:paraId="42B31AA1" w14:textId="77777777" w:rsidR="00AB4489" w:rsidRDefault="00AB4489" w:rsidP="007A78E2"/>
    <w:p w14:paraId="6C116DF9" w14:textId="77777777" w:rsidR="00AB4489" w:rsidRDefault="00AB4489" w:rsidP="00EA31AC"/>
    <w:p w14:paraId="73B4E157" w14:textId="77777777" w:rsidR="00AB4489" w:rsidRDefault="00AB4489" w:rsidP="00EA31AC"/>
    <w:p w14:paraId="7D35B86B" w14:textId="77777777" w:rsidR="00AB4489" w:rsidRDefault="00AB4489" w:rsidP="001042EB"/>
    <w:p w14:paraId="10F0DDC8" w14:textId="77777777" w:rsidR="00AB4489" w:rsidRDefault="00AB4489" w:rsidP="001042EB"/>
    <w:p w14:paraId="0378ED58" w14:textId="77777777" w:rsidR="00AB4489" w:rsidRDefault="00AB4489" w:rsidP="001042EB"/>
    <w:p w14:paraId="5135F879" w14:textId="77777777" w:rsidR="00AB4489" w:rsidRDefault="00AB4489"/>
    <w:p w14:paraId="1E8A19F1" w14:textId="77777777" w:rsidR="00AB4489" w:rsidRDefault="00AB4489"/>
    <w:p w14:paraId="3312002D" w14:textId="77777777" w:rsidR="00AB4489" w:rsidRDefault="00AB4489" w:rsidP="00FC22A3"/>
    <w:p w14:paraId="549D9F14" w14:textId="77777777" w:rsidR="00AB4489" w:rsidRDefault="00AB4489" w:rsidP="00FC22A3"/>
    <w:p w14:paraId="3DECAF36" w14:textId="77777777" w:rsidR="00AB4489" w:rsidRDefault="00AB4489" w:rsidP="00FC22A3"/>
    <w:p w14:paraId="3C0A8881" w14:textId="77777777" w:rsidR="00AB4489" w:rsidRDefault="00AB4489" w:rsidP="00FC22A3"/>
    <w:p w14:paraId="7B238730" w14:textId="77777777" w:rsidR="00AB4489" w:rsidRDefault="00AB4489"/>
    <w:p w14:paraId="1D0643D6" w14:textId="77777777" w:rsidR="00AB4489" w:rsidRDefault="00AB4489"/>
    <w:p w14:paraId="146524EA" w14:textId="77777777" w:rsidR="00AB4489" w:rsidRDefault="00AB4489"/>
    <w:p w14:paraId="0745D304" w14:textId="77777777" w:rsidR="00AB4489" w:rsidRDefault="00AB4489" w:rsidP="0020471E"/>
    <w:p w14:paraId="1CBD0829" w14:textId="77777777" w:rsidR="00AB4489" w:rsidRDefault="00AB4489"/>
    <w:p w14:paraId="1AEEE038" w14:textId="77777777" w:rsidR="00AB4489" w:rsidRDefault="00AB4489" w:rsidP="00A452FD"/>
    <w:p w14:paraId="591C7738" w14:textId="77777777" w:rsidR="00AB4489" w:rsidRDefault="00AB4489"/>
    <w:p w14:paraId="341685FF" w14:textId="77777777" w:rsidR="00AB4489" w:rsidRDefault="00AB4489"/>
    <w:p w14:paraId="5F1F5BA1" w14:textId="77777777" w:rsidR="00AB4489" w:rsidRDefault="00AB4489" w:rsidP="001E479A"/>
    <w:p w14:paraId="510B2114" w14:textId="77777777" w:rsidR="00AB4489" w:rsidRDefault="00AB4489" w:rsidP="00956345"/>
    <w:p w14:paraId="3300E431" w14:textId="77777777" w:rsidR="00AB4489" w:rsidRDefault="00AB4489" w:rsidP="00956345"/>
    <w:p w14:paraId="443F032B" w14:textId="77777777" w:rsidR="00AB4489" w:rsidRDefault="00AB4489" w:rsidP="00506F96"/>
    <w:p w14:paraId="40695A85" w14:textId="77777777" w:rsidR="00AB4489" w:rsidRDefault="00AB4489" w:rsidP="00506F96"/>
    <w:p w14:paraId="24C26840" w14:textId="77777777" w:rsidR="00AB4489" w:rsidRDefault="00AB4489" w:rsidP="003F0280"/>
    <w:p w14:paraId="5126211C" w14:textId="77777777" w:rsidR="00AB4489" w:rsidRDefault="00AB4489" w:rsidP="00C42194"/>
    <w:p w14:paraId="3ED12269" w14:textId="77777777" w:rsidR="00AB4489" w:rsidRDefault="00AB4489" w:rsidP="00CF3394"/>
    <w:p w14:paraId="7821FDEB" w14:textId="77777777" w:rsidR="00AB4489" w:rsidRDefault="00AB4489" w:rsidP="00CF3394"/>
    <w:p w14:paraId="4B17102A" w14:textId="77777777" w:rsidR="00AB4489" w:rsidRDefault="00AB4489"/>
    <w:p w14:paraId="4ED3F565" w14:textId="77777777" w:rsidR="00AB4489" w:rsidRDefault="00AB4489" w:rsidP="00C30496"/>
    <w:p w14:paraId="347A113D" w14:textId="77777777" w:rsidR="00AB4489" w:rsidRDefault="00AB4489" w:rsidP="00C30496"/>
    <w:p w14:paraId="49F41A11" w14:textId="77777777" w:rsidR="00AB4489" w:rsidRDefault="00AB4489" w:rsidP="008262A9"/>
    <w:p w14:paraId="3498CDE7" w14:textId="77777777" w:rsidR="00AB4489" w:rsidRDefault="00AB4489" w:rsidP="008262A9"/>
    <w:p w14:paraId="651FD495" w14:textId="77777777" w:rsidR="00AB4489" w:rsidRDefault="00AB4489" w:rsidP="00E22D64"/>
    <w:p w14:paraId="112B44C7" w14:textId="77777777" w:rsidR="00AB4489" w:rsidRDefault="00AB4489" w:rsidP="00E307B3"/>
    <w:p w14:paraId="43FA484E" w14:textId="77777777" w:rsidR="00AB4489" w:rsidRDefault="00AB4489" w:rsidP="00DB1756"/>
    <w:p w14:paraId="73B4B325" w14:textId="77777777" w:rsidR="00AB4489" w:rsidRDefault="00AB4489" w:rsidP="00DB1756"/>
    <w:p w14:paraId="76499856" w14:textId="77777777" w:rsidR="00AB4489" w:rsidRDefault="00AB4489" w:rsidP="00DB5BE7"/>
    <w:p w14:paraId="00660BDD" w14:textId="77777777" w:rsidR="00AB4489" w:rsidRDefault="00AB4489" w:rsidP="000B173F"/>
    <w:p w14:paraId="65E1D10F" w14:textId="77777777" w:rsidR="00AB4489" w:rsidRDefault="00AB4489"/>
  </w:endnote>
  <w:endnote w:type="continuationSeparator" w:id="0">
    <w:p w14:paraId="54D822ED" w14:textId="77777777" w:rsidR="00AB4489" w:rsidRDefault="00AB4489" w:rsidP="005E1C80">
      <w:r>
        <w:continuationSeparator/>
      </w:r>
    </w:p>
    <w:p w14:paraId="02C0CF65" w14:textId="77777777" w:rsidR="00AB4489" w:rsidRDefault="00AB4489" w:rsidP="005E1C80"/>
    <w:p w14:paraId="39E0FB62" w14:textId="77777777" w:rsidR="00AB4489" w:rsidRDefault="00AB4489" w:rsidP="005E1C80"/>
    <w:p w14:paraId="0718A018" w14:textId="77777777" w:rsidR="00AB4489" w:rsidRDefault="00AB4489" w:rsidP="005E1C80"/>
    <w:p w14:paraId="56C279C1" w14:textId="77777777" w:rsidR="00AB4489" w:rsidRDefault="00AB4489" w:rsidP="005E1C80"/>
    <w:p w14:paraId="7DC5D46D" w14:textId="77777777" w:rsidR="00AB4489" w:rsidRDefault="00AB4489" w:rsidP="005E1C80"/>
    <w:p w14:paraId="29734858" w14:textId="77777777" w:rsidR="00AB4489" w:rsidRDefault="00AB4489" w:rsidP="005E1C80"/>
    <w:p w14:paraId="46AB1D6D" w14:textId="77777777" w:rsidR="00AB4489" w:rsidRDefault="00AB4489" w:rsidP="005E1C80"/>
    <w:p w14:paraId="2D94C70D" w14:textId="77777777" w:rsidR="00AB4489" w:rsidRDefault="00AB4489" w:rsidP="005E1C80"/>
    <w:p w14:paraId="3FA4F924" w14:textId="77777777" w:rsidR="00AB4489" w:rsidRDefault="00AB4489" w:rsidP="005E1C80"/>
    <w:p w14:paraId="36F6B57E" w14:textId="77777777" w:rsidR="00AB4489" w:rsidRDefault="00AB4489" w:rsidP="005E1C80"/>
    <w:p w14:paraId="319D6D54" w14:textId="77777777" w:rsidR="00AB4489" w:rsidRDefault="00AB4489" w:rsidP="005E1C80"/>
    <w:p w14:paraId="7F77FF16" w14:textId="77777777" w:rsidR="00AB4489" w:rsidRDefault="00AB4489" w:rsidP="005E1C80"/>
    <w:p w14:paraId="3981EB73" w14:textId="77777777" w:rsidR="00AB4489" w:rsidRDefault="00AB4489" w:rsidP="005E1C80"/>
    <w:p w14:paraId="48326960" w14:textId="77777777" w:rsidR="00AB4489" w:rsidRDefault="00AB4489" w:rsidP="005E1C80"/>
    <w:p w14:paraId="51017678" w14:textId="77777777" w:rsidR="00AB4489" w:rsidRDefault="00AB4489" w:rsidP="005E1C80"/>
    <w:p w14:paraId="402AB754" w14:textId="77777777" w:rsidR="00AB4489" w:rsidRDefault="00AB4489" w:rsidP="005E1C80"/>
    <w:p w14:paraId="41C7F445" w14:textId="77777777" w:rsidR="00AB4489" w:rsidRDefault="00AB4489" w:rsidP="005E1C80"/>
    <w:p w14:paraId="2EF2E458" w14:textId="77777777" w:rsidR="00AB4489" w:rsidRDefault="00AB4489" w:rsidP="005E1C80"/>
    <w:p w14:paraId="372EBF50" w14:textId="77777777" w:rsidR="00AB4489" w:rsidRDefault="00AB4489" w:rsidP="005E1C80"/>
    <w:p w14:paraId="176E3482" w14:textId="77777777" w:rsidR="00AB4489" w:rsidRDefault="00AB4489" w:rsidP="005E1C80"/>
    <w:p w14:paraId="79E12DE6" w14:textId="77777777" w:rsidR="00AB4489" w:rsidRDefault="00AB4489" w:rsidP="005E1C80"/>
    <w:p w14:paraId="4EAAC61E" w14:textId="77777777" w:rsidR="00AB4489" w:rsidRDefault="00AB4489" w:rsidP="005E1C80"/>
    <w:p w14:paraId="087F4697" w14:textId="77777777" w:rsidR="00AB4489" w:rsidRDefault="00AB4489" w:rsidP="005E1C80"/>
    <w:p w14:paraId="15C3D298" w14:textId="77777777" w:rsidR="00AB4489" w:rsidRDefault="00AB4489" w:rsidP="005E1C80"/>
    <w:p w14:paraId="1472CC7D" w14:textId="77777777" w:rsidR="00AB4489" w:rsidRDefault="00AB4489" w:rsidP="005E1C80"/>
    <w:p w14:paraId="131BA4E4" w14:textId="77777777" w:rsidR="00AB4489" w:rsidRDefault="00AB4489" w:rsidP="005E1C80"/>
    <w:p w14:paraId="26916B43" w14:textId="77777777" w:rsidR="00AB4489" w:rsidRDefault="00AB4489" w:rsidP="005E1C80"/>
    <w:p w14:paraId="33CCB82A" w14:textId="77777777" w:rsidR="00AB4489" w:rsidRDefault="00AB4489" w:rsidP="005E1C80"/>
    <w:p w14:paraId="4FC20065" w14:textId="77777777" w:rsidR="00AB4489" w:rsidRDefault="00AB4489" w:rsidP="005E1C80"/>
    <w:p w14:paraId="6095F410" w14:textId="77777777" w:rsidR="00AB4489" w:rsidRDefault="00AB4489" w:rsidP="005E1C80"/>
    <w:p w14:paraId="73C0EDB0" w14:textId="77777777" w:rsidR="00AB4489" w:rsidRDefault="00AB4489" w:rsidP="005E1C80"/>
    <w:p w14:paraId="4B6B7E03" w14:textId="77777777" w:rsidR="00AB4489" w:rsidRDefault="00AB4489" w:rsidP="005E1C80"/>
    <w:p w14:paraId="75CE0357" w14:textId="77777777" w:rsidR="00AB4489" w:rsidRDefault="00AB4489" w:rsidP="005E1C80"/>
    <w:p w14:paraId="7B632107" w14:textId="77777777" w:rsidR="00AB4489" w:rsidRDefault="00AB4489" w:rsidP="005E1C80"/>
    <w:p w14:paraId="24F716A3" w14:textId="77777777" w:rsidR="00AB4489" w:rsidRDefault="00AB4489" w:rsidP="005E1C80"/>
    <w:p w14:paraId="362C1FE4" w14:textId="77777777" w:rsidR="00AB4489" w:rsidRDefault="00AB4489" w:rsidP="005E1C80"/>
    <w:p w14:paraId="55D03BE7" w14:textId="77777777" w:rsidR="00AB4489" w:rsidRDefault="00AB4489" w:rsidP="005E1C80"/>
    <w:p w14:paraId="3096F119" w14:textId="77777777" w:rsidR="00AB4489" w:rsidRDefault="00AB4489" w:rsidP="005E1C80"/>
    <w:p w14:paraId="29AC204E" w14:textId="77777777" w:rsidR="00AB4489" w:rsidRDefault="00AB4489" w:rsidP="005E1C80"/>
    <w:p w14:paraId="4B600A1B" w14:textId="77777777" w:rsidR="00AB4489" w:rsidRDefault="00AB4489" w:rsidP="005E1C80"/>
    <w:p w14:paraId="3E70895F" w14:textId="77777777" w:rsidR="00AB4489" w:rsidRDefault="00AB4489" w:rsidP="005E1C80"/>
    <w:p w14:paraId="7E52DA00" w14:textId="77777777" w:rsidR="00AB4489" w:rsidRDefault="00AB4489" w:rsidP="005E1C80"/>
    <w:p w14:paraId="4B821FB2" w14:textId="77777777" w:rsidR="00AB4489" w:rsidRDefault="00AB4489" w:rsidP="005E1C80"/>
    <w:p w14:paraId="5A06C681" w14:textId="77777777" w:rsidR="00AB4489" w:rsidRDefault="00AB4489" w:rsidP="005E1C80"/>
    <w:p w14:paraId="50FA30B5" w14:textId="77777777" w:rsidR="00AB4489" w:rsidRDefault="00AB4489" w:rsidP="005E1C80"/>
    <w:p w14:paraId="292B7489" w14:textId="77777777" w:rsidR="00AB4489" w:rsidRDefault="00AB4489" w:rsidP="005E1C80"/>
    <w:p w14:paraId="03226B03" w14:textId="77777777" w:rsidR="00AB4489" w:rsidRDefault="00AB4489" w:rsidP="005E1C80"/>
    <w:p w14:paraId="5A701141" w14:textId="77777777" w:rsidR="00AB4489" w:rsidRDefault="00AB4489"/>
    <w:p w14:paraId="1852C92E" w14:textId="77777777" w:rsidR="00AB4489" w:rsidRDefault="00AB4489" w:rsidP="001B58AF"/>
    <w:p w14:paraId="3AFC96AB" w14:textId="77777777" w:rsidR="00AB4489" w:rsidRDefault="00AB4489" w:rsidP="00D676B8"/>
    <w:p w14:paraId="072CF75D" w14:textId="77777777" w:rsidR="00AB4489" w:rsidRDefault="00AB4489"/>
    <w:p w14:paraId="631A6B12" w14:textId="77777777" w:rsidR="00AB4489" w:rsidRDefault="00AB4489"/>
    <w:p w14:paraId="078A8BE7" w14:textId="77777777" w:rsidR="00AB4489" w:rsidRDefault="00AB4489" w:rsidP="00390369"/>
    <w:p w14:paraId="6925C1C8" w14:textId="77777777" w:rsidR="00AB4489" w:rsidRDefault="00AB4489" w:rsidP="0080574D"/>
    <w:p w14:paraId="6887FD94" w14:textId="77777777" w:rsidR="00AB4489" w:rsidRDefault="00AB4489"/>
    <w:p w14:paraId="4418147F" w14:textId="77777777" w:rsidR="00AB4489" w:rsidRDefault="00AB4489" w:rsidP="00DB4654"/>
    <w:p w14:paraId="6AD71E08" w14:textId="77777777" w:rsidR="00AB4489" w:rsidRDefault="00AB4489" w:rsidP="000C6810"/>
    <w:p w14:paraId="59A80733" w14:textId="77777777" w:rsidR="00AB4489" w:rsidRDefault="00AB4489" w:rsidP="00D00496"/>
    <w:p w14:paraId="1E2917C1" w14:textId="77777777" w:rsidR="00AB4489" w:rsidRDefault="00AB4489"/>
    <w:p w14:paraId="298113FE" w14:textId="77777777" w:rsidR="00AB4489" w:rsidRDefault="00AB4489"/>
    <w:p w14:paraId="57E8B8AF" w14:textId="77777777" w:rsidR="00AB4489" w:rsidRDefault="00AB4489" w:rsidP="00F63459"/>
    <w:p w14:paraId="1602015F" w14:textId="77777777" w:rsidR="00AB4489" w:rsidRDefault="00AB4489"/>
    <w:p w14:paraId="65FB4D49" w14:textId="77777777" w:rsidR="00AB4489" w:rsidRDefault="00AB4489"/>
    <w:p w14:paraId="74D0D710" w14:textId="77777777" w:rsidR="00AB4489" w:rsidRDefault="00AB4489"/>
    <w:p w14:paraId="0AD77016" w14:textId="77777777" w:rsidR="00AB4489" w:rsidRDefault="00AB4489"/>
    <w:p w14:paraId="05F3A56E" w14:textId="77777777" w:rsidR="00AB4489" w:rsidRDefault="00AB4489"/>
    <w:p w14:paraId="6F1E3198" w14:textId="77777777" w:rsidR="00AB4489" w:rsidRDefault="00AB4489" w:rsidP="003A0DAC"/>
    <w:p w14:paraId="74617CBE" w14:textId="77777777" w:rsidR="00AB4489" w:rsidRDefault="00AB4489" w:rsidP="001464F5"/>
    <w:p w14:paraId="5AFB6DD9" w14:textId="77777777" w:rsidR="00AB4489" w:rsidRDefault="00AB4489" w:rsidP="001464F5"/>
    <w:p w14:paraId="7AB1FC2A" w14:textId="77777777" w:rsidR="00AB4489" w:rsidRDefault="00AB4489" w:rsidP="006773C2"/>
    <w:p w14:paraId="1923CB66" w14:textId="77777777" w:rsidR="00AB4489" w:rsidRDefault="00AB4489" w:rsidP="00EB7558"/>
    <w:p w14:paraId="0D3ED084" w14:textId="77777777" w:rsidR="00AB4489" w:rsidRDefault="00AB4489" w:rsidP="00992DCF"/>
    <w:p w14:paraId="3DD1FDDE" w14:textId="77777777" w:rsidR="00AB4489" w:rsidRDefault="00AB4489"/>
    <w:p w14:paraId="3C05040B" w14:textId="77777777" w:rsidR="00AB4489" w:rsidRDefault="00AB4489"/>
    <w:p w14:paraId="2778DE08" w14:textId="77777777" w:rsidR="00AB4489" w:rsidRDefault="00AB4489"/>
    <w:p w14:paraId="62EAB00C" w14:textId="77777777" w:rsidR="00AB4489" w:rsidRDefault="00AB4489" w:rsidP="004362C8"/>
    <w:p w14:paraId="60709FB6" w14:textId="77777777" w:rsidR="00AB4489" w:rsidRDefault="00AB4489"/>
    <w:p w14:paraId="5BAC03C6" w14:textId="77777777" w:rsidR="00AB4489" w:rsidRDefault="00AB4489"/>
    <w:p w14:paraId="7119AA07" w14:textId="77777777" w:rsidR="00AB4489" w:rsidRDefault="00AB4489" w:rsidP="00BC0E62"/>
    <w:p w14:paraId="009CCC5A" w14:textId="77777777" w:rsidR="00AB4489" w:rsidRDefault="00AB4489" w:rsidP="00BC0E62"/>
    <w:p w14:paraId="1A584B46" w14:textId="77777777" w:rsidR="00AB4489" w:rsidRDefault="00AB4489" w:rsidP="00DA2491"/>
    <w:p w14:paraId="484C8736" w14:textId="77777777" w:rsidR="00AB4489" w:rsidRDefault="00AB4489" w:rsidP="00480971"/>
    <w:p w14:paraId="3AEBEC3C" w14:textId="77777777" w:rsidR="00AB4489" w:rsidRDefault="00AB4489"/>
    <w:p w14:paraId="07D29237" w14:textId="77777777" w:rsidR="00AB4489" w:rsidRDefault="00AB4489" w:rsidP="00E362C0"/>
    <w:p w14:paraId="34400858" w14:textId="77777777" w:rsidR="00AB4489" w:rsidRDefault="00AB4489"/>
    <w:p w14:paraId="178CF2EF" w14:textId="77777777" w:rsidR="00AB4489" w:rsidRDefault="00AB4489"/>
    <w:p w14:paraId="155081EF" w14:textId="77777777" w:rsidR="00AB4489" w:rsidRDefault="00AB4489"/>
    <w:p w14:paraId="4C956FC3" w14:textId="77777777" w:rsidR="00AB4489" w:rsidRDefault="00AB4489" w:rsidP="00FA6098"/>
    <w:p w14:paraId="1BED5FB0" w14:textId="77777777" w:rsidR="00AB4489" w:rsidRDefault="00AB4489" w:rsidP="007A78E2"/>
    <w:p w14:paraId="7C7CA03A" w14:textId="77777777" w:rsidR="00AB4489" w:rsidRDefault="00AB4489" w:rsidP="00EA31AC"/>
    <w:p w14:paraId="541BC13D" w14:textId="77777777" w:rsidR="00AB4489" w:rsidRDefault="00AB4489" w:rsidP="00EA31AC"/>
    <w:p w14:paraId="47D117DA" w14:textId="77777777" w:rsidR="00AB4489" w:rsidRDefault="00AB4489" w:rsidP="001042EB"/>
    <w:p w14:paraId="3B8CE61B" w14:textId="77777777" w:rsidR="00AB4489" w:rsidRDefault="00AB4489" w:rsidP="001042EB"/>
    <w:p w14:paraId="27646078" w14:textId="77777777" w:rsidR="00AB4489" w:rsidRDefault="00AB4489" w:rsidP="001042EB"/>
    <w:p w14:paraId="50D59A15" w14:textId="77777777" w:rsidR="00AB4489" w:rsidRDefault="00AB4489"/>
    <w:p w14:paraId="2D850434" w14:textId="77777777" w:rsidR="00AB4489" w:rsidRDefault="00AB4489"/>
    <w:p w14:paraId="62FEF9EF" w14:textId="77777777" w:rsidR="00AB4489" w:rsidRDefault="00AB4489" w:rsidP="00FC22A3"/>
    <w:p w14:paraId="6AC724C2" w14:textId="77777777" w:rsidR="00AB4489" w:rsidRDefault="00AB4489" w:rsidP="00FC22A3"/>
    <w:p w14:paraId="74DA05A2" w14:textId="77777777" w:rsidR="00AB4489" w:rsidRDefault="00AB4489" w:rsidP="00FC22A3"/>
    <w:p w14:paraId="6B170C10" w14:textId="77777777" w:rsidR="00AB4489" w:rsidRDefault="00AB4489" w:rsidP="00FC22A3"/>
    <w:p w14:paraId="6E36B786" w14:textId="77777777" w:rsidR="00AB4489" w:rsidRDefault="00AB4489"/>
    <w:p w14:paraId="442B774E" w14:textId="77777777" w:rsidR="00AB4489" w:rsidRDefault="00AB4489"/>
    <w:p w14:paraId="528CCD44" w14:textId="77777777" w:rsidR="00AB4489" w:rsidRDefault="00AB4489"/>
    <w:p w14:paraId="7EAB930C" w14:textId="77777777" w:rsidR="00AB4489" w:rsidRDefault="00AB4489" w:rsidP="0020471E"/>
    <w:p w14:paraId="17354266" w14:textId="77777777" w:rsidR="00AB4489" w:rsidRDefault="00AB4489"/>
    <w:p w14:paraId="71411373" w14:textId="77777777" w:rsidR="00AB4489" w:rsidRDefault="00AB4489" w:rsidP="00A452FD"/>
    <w:p w14:paraId="68941F28" w14:textId="77777777" w:rsidR="00AB4489" w:rsidRDefault="00AB4489"/>
    <w:p w14:paraId="157C2F74" w14:textId="77777777" w:rsidR="00AB4489" w:rsidRDefault="00AB4489"/>
    <w:p w14:paraId="58353A86" w14:textId="77777777" w:rsidR="00AB4489" w:rsidRDefault="00AB4489" w:rsidP="001E479A"/>
    <w:p w14:paraId="0D13082A" w14:textId="77777777" w:rsidR="00AB4489" w:rsidRDefault="00AB4489" w:rsidP="00956345"/>
    <w:p w14:paraId="2E2CF2CC" w14:textId="77777777" w:rsidR="00AB4489" w:rsidRDefault="00AB4489" w:rsidP="00956345"/>
    <w:p w14:paraId="0D6B5727" w14:textId="77777777" w:rsidR="00AB4489" w:rsidRDefault="00AB4489" w:rsidP="00506F96"/>
    <w:p w14:paraId="69FB1AE1" w14:textId="77777777" w:rsidR="00AB4489" w:rsidRDefault="00AB4489" w:rsidP="00506F96"/>
    <w:p w14:paraId="61430DEA" w14:textId="77777777" w:rsidR="00AB4489" w:rsidRDefault="00AB4489" w:rsidP="003F0280"/>
    <w:p w14:paraId="6479C497" w14:textId="77777777" w:rsidR="00AB4489" w:rsidRDefault="00AB4489" w:rsidP="00C42194"/>
    <w:p w14:paraId="2E77B4FD" w14:textId="77777777" w:rsidR="00AB4489" w:rsidRDefault="00AB4489" w:rsidP="00CF3394"/>
    <w:p w14:paraId="41672979" w14:textId="77777777" w:rsidR="00AB4489" w:rsidRDefault="00AB4489" w:rsidP="00CF3394"/>
    <w:p w14:paraId="2DAEDF73" w14:textId="77777777" w:rsidR="00AB4489" w:rsidRDefault="00AB4489"/>
    <w:p w14:paraId="28BF061C" w14:textId="77777777" w:rsidR="00AB4489" w:rsidRDefault="00AB4489" w:rsidP="00C30496"/>
    <w:p w14:paraId="435A3704" w14:textId="77777777" w:rsidR="00AB4489" w:rsidRDefault="00AB4489" w:rsidP="00C30496"/>
    <w:p w14:paraId="76FD5BEF" w14:textId="77777777" w:rsidR="00AB4489" w:rsidRDefault="00AB4489" w:rsidP="008262A9"/>
    <w:p w14:paraId="70BCC49A" w14:textId="77777777" w:rsidR="00AB4489" w:rsidRDefault="00AB4489" w:rsidP="008262A9"/>
    <w:p w14:paraId="14CF2DA0" w14:textId="77777777" w:rsidR="00AB4489" w:rsidRDefault="00AB4489" w:rsidP="00E22D64"/>
    <w:p w14:paraId="6B161955" w14:textId="77777777" w:rsidR="00AB4489" w:rsidRDefault="00AB4489" w:rsidP="00E307B3"/>
    <w:p w14:paraId="49D6B349" w14:textId="77777777" w:rsidR="00AB4489" w:rsidRDefault="00AB4489" w:rsidP="00DB1756"/>
    <w:p w14:paraId="4CA8D674" w14:textId="77777777" w:rsidR="00AB4489" w:rsidRDefault="00AB4489" w:rsidP="00DB1756"/>
    <w:p w14:paraId="0437FF4E" w14:textId="77777777" w:rsidR="00AB4489" w:rsidRDefault="00AB4489" w:rsidP="00DB5BE7"/>
    <w:p w14:paraId="7349FAAC" w14:textId="77777777" w:rsidR="00AB4489" w:rsidRDefault="00AB4489" w:rsidP="000B173F"/>
    <w:p w14:paraId="7822802F" w14:textId="77777777" w:rsidR="00AB4489" w:rsidRDefault="00AB4489"/>
  </w:endnote>
  <w:endnote w:type="continuationNotice" w:id="1">
    <w:p w14:paraId="33171CE4" w14:textId="77777777" w:rsidR="00AB4489" w:rsidRDefault="00AB44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7670BD3A-3A4A-4376-A392-AC00FD746895}"/>
    <w:embedBold r:id="rId2" w:fontKey="{10541500-FAB6-4072-88F1-96089A801370}"/>
    <w:embedItalic r:id="rId3" w:fontKey="{41122747-2B8B-4A23-9F4C-8D69128A42E9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850A9611-EC41-474B-9892-67B968F56428}"/>
    <w:embedBold r:id="rId5" w:fontKey="{6E51B458-FBBB-4829-93DE-0FAED371471C}"/>
    <w:embedItalic r:id="rId6" w:fontKey="{09849B84-88F6-4081-BE68-8EC25EFB672C}"/>
    <w:embedBoldItalic r:id="rId7" w:fontKey="{67F46C11-A129-4F18-A684-69BE9E1C9E6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B87E07D0-90A2-439B-9E8B-E7D00DDB5CB3}"/>
    <w:embedBoldItalic r:id="rId9" w:fontKey="{3894B0C9-EB87-41D7-9E6F-C49E9522410E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8BDD70EB-3D78-47DE-933E-EE7F5AAB81B2}"/>
    <w:embedBold r:id="rId11" w:fontKey="{2749728A-4424-4926-8E7A-246B1D2D0A74}"/>
    <w:embedBoldItalic r:id="rId12" w:fontKey="{1202BA4B-CF27-444D-9DF4-CDBEC9ABA6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C86482E4-B511-4AD3-B464-7A6FAE0DEACB}"/>
    <w:embedItalic r:id="rId14" w:fontKey="{4F871510-1F85-44B3-A492-661C64093B65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2A5BEBE5-79C8-4F04-AAAA-3D9BAE2BDFB8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6" w:fontKey="{A1A598E7-EEAF-4474-B275-6CCC56C1EC04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7" w:fontKey="{FF435384-9319-46D9-9246-615D263D607A}"/>
    <w:embedItalic r:id="rId18" w:fontKey="{54022A6D-0AF3-4CE8-B911-541001A120A7}"/>
    <w:embedBoldItalic r:id="rId19" w:fontKey="{76F5D7E7-4F31-4F26-BF68-258CE407FE68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20" w:fontKey="{71B858CE-5AE3-412D-AEB8-852D189AD03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28656" w14:textId="77777777" w:rsidR="005B6B24" w:rsidRDefault="005B6B24" w:rsidP="00C85B15">
    <w:pPr>
      <w:pStyle w:val="ab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81FB29" w14:textId="77777777" w:rsidR="00AB4489" w:rsidRDefault="00AB4489" w:rsidP="005E1C80">
      <w:r>
        <w:separator/>
      </w:r>
    </w:p>
    <w:p w14:paraId="668D0CB0" w14:textId="77777777" w:rsidR="00AB4489" w:rsidRDefault="00AB4489" w:rsidP="005E1C80"/>
    <w:p w14:paraId="4C2CB000" w14:textId="77777777" w:rsidR="00AB4489" w:rsidRDefault="00AB4489" w:rsidP="005E1C80"/>
    <w:p w14:paraId="6968D7B3" w14:textId="77777777" w:rsidR="00AB4489" w:rsidRDefault="00AB4489" w:rsidP="005E1C80"/>
    <w:p w14:paraId="7627D6D9" w14:textId="77777777" w:rsidR="00AB4489" w:rsidRDefault="00AB4489" w:rsidP="005E1C80"/>
    <w:p w14:paraId="716A4774" w14:textId="77777777" w:rsidR="00AB4489" w:rsidRDefault="00AB4489" w:rsidP="005E1C80"/>
    <w:p w14:paraId="15441A77" w14:textId="77777777" w:rsidR="00AB4489" w:rsidRDefault="00AB4489" w:rsidP="005E1C80"/>
    <w:p w14:paraId="70B7FB4E" w14:textId="77777777" w:rsidR="00AB4489" w:rsidRDefault="00AB4489" w:rsidP="005E1C80"/>
    <w:p w14:paraId="5D30C264" w14:textId="77777777" w:rsidR="00AB4489" w:rsidRDefault="00AB4489" w:rsidP="005E1C80"/>
    <w:p w14:paraId="329E5543" w14:textId="77777777" w:rsidR="00AB4489" w:rsidRDefault="00AB4489" w:rsidP="005E1C80"/>
    <w:p w14:paraId="7F39CA7F" w14:textId="77777777" w:rsidR="00AB4489" w:rsidRDefault="00AB4489" w:rsidP="005E1C80"/>
    <w:p w14:paraId="671A5E33" w14:textId="77777777" w:rsidR="00AB4489" w:rsidRDefault="00AB4489" w:rsidP="005E1C80"/>
    <w:p w14:paraId="799CB24D" w14:textId="77777777" w:rsidR="00AB4489" w:rsidRDefault="00AB4489" w:rsidP="005E1C80"/>
    <w:p w14:paraId="0B7123C5" w14:textId="77777777" w:rsidR="00AB4489" w:rsidRDefault="00AB4489" w:rsidP="005E1C80"/>
    <w:p w14:paraId="0E75F058" w14:textId="77777777" w:rsidR="00AB4489" w:rsidRDefault="00AB4489" w:rsidP="005E1C80"/>
    <w:p w14:paraId="5D922726" w14:textId="77777777" w:rsidR="00AB4489" w:rsidRDefault="00AB4489" w:rsidP="005E1C80"/>
    <w:p w14:paraId="4AF4CC13" w14:textId="77777777" w:rsidR="00AB4489" w:rsidRDefault="00AB4489" w:rsidP="005E1C80"/>
    <w:p w14:paraId="2C45C4A1" w14:textId="77777777" w:rsidR="00AB4489" w:rsidRDefault="00AB4489" w:rsidP="005E1C80"/>
    <w:p w14:paraId="0B951228" w14:textId="77777777" w:rsidR="00AB4489" w:rsidRDefault="00AB4489" w:rsidP="005E1C80"/>
    <w:p w14:paraId="70E64ED0" w14:textId="77777777" w:rsidR="00AB4489" w:rsidRDefault="00AB4489" w:rsidP="005E1C80"/>
    <w:p w14:paraId="4E6A69F0" w14:textId="77777777" w:rsidR="00AB4489" w:rsidRDefault="00AB4489" w:rsidP="005E1C80"/>
    <w:p w14:paraId="636EF713" w14:textId="77777777" w:rsidR="00AB4489" w:rsidRDefault="00AB4489" w:rsidP="005E1C80"/>
    <w:p w14:paraId="33097A68" w14:textId="77777777" w:rsidR="00AB4489" w:rsidRDefault="00AB4489" w:rsidP="005E1C80"/>
    <w:p w14:paraId="0DA9ADD8" w14:textId="77777777" w:rsidR="00AB4489" w:rsidRDefault="00AB4489" w:rsidP="005E1C80"/>
    <w:p w14:paraId="417EE493" w14:textId="77777777" w:rsidR="00AB4489" w:rsidRDefault="00AB4489" w:rsidP="005E1C80"/>
    <w:p w14:paraId="3C13C294" w14:textId="77777777" w:rsidR="00AB4489" w:rsidRDefault="00AB4489" w:rsidP="005E1C80"/>
    <w:p w14:paraId="5D1C862C" w14:textId="77777777" w:rsidR="00AB4489" w:rsidRDefault="00AB4489" w:rsidP="005E1C80"/>
    <w:p w14:paraId="2A544118" w14:textId="77777777" w:rsidR="00AB4489" w:rsidRDefault="00AB4489" w:rsidP="005E1C80"/>
    <w:p w14:paraId="7D51F9E6" w14:textId="77777777" w:rsidR="00AB4489" w:rsidRDefault="00AB4489" w:rsidP="005E1C80"/>
    <w:p w14:paraId="4CECF7FF" w14:textId="77777777" w:rsidR="00AB4489" w:rsidRDefault="00AB4489" w:rsidP="005E1C80"/>
    <w:p w14:paraId="39F2CCD3" w14:textId="77777777" w:rsidR="00AB4489" w:rsidRDefault="00AB4489" w:rsidP="005E1C80"/>
    <w:p w14:paraId="32A896AA" w14:textId="77777777" w:rsidR="00AB4489" w:rsidRDefault="00AB4489" w:rsidP="005E1C80"/>
    <w:p w14:paraId="08A8D3B3" w14:textId="77777777" w:rsidR="00AB4489" w:rsidRDefault="00AB4489" w:rsidP="005E1C80"/>
    <w:p w14:paraId="4FCE28A2" w14:textId="77777777" w:rsidR="00AB4489" w:rsidRDefault="00AB4489" w:rsidP="005E1C80"/>
    <w:p w14:paraId="32F9A7F1" w14:textId="77777777" w:rsidR="00AB4489" w:rsidRDefault="00AB4489" w:rsidP="005E1C80"/>
    <w:p w14:paraId="2EACA144" w14:textId="77777777" w:rsidR="00AB4489" w:rsidRDefault="00AB4489" w:rsidP="005E1C80"/>
    <w:p w14:paraId="2FB389F1" w14:textId="77777777" w:rsidR="00AB4489" w:rsidRDefault="00AB4489" w:rsidP="005E1C80"/>
    <w:p w14:paraId="15BFAD08" w14:textId="77777777" w:rsidR="00AB4489" w:rsidRDefault="00AB4489" w:rsidP="005E1C80"/>
    <w:p w14:paraId="755DD482" w14:textId="77777777" w:rsidR="00AB4489" w:rsidRDefault="00AB4489" w:rsidP="005E1C80"/>
    <w:p w14:paraId="2BAE7FCE" w14:textId="77777777" w:rsidR="00AB4489" w:rsidRDefault="00AB4489" w:rsidP="005E1C80"/>
    <w:p w14:paraId="6069CFFC" w14:textId="77777777" w:rsidR="00AB4489" w:rsidRDefault="00AB4489" w:rsidP="005E1C80"/>
    <w:p w14:paraId="565CE1B1" w14:textId="77777777" w:rsidR="00AB4489" w:rsidRDefault="00AB4489" w:rsidP="005E1C80"/>
    <w:p w14:paraId="444B39C3" w14:textId="77777777" w:rsidR="00AB4489" w:rsidRDefault="00AB4489" w:rsidP="005E1C80"/>
    <w:p w14:paraId="14F3CE5A" w14:textId="77777777" w:rsidR="00AB4489" w:rsidRDefault="00AB4489" w:rsidP="005E1C80"/>
    <w:p w14:paraId="6840045F" w14:textId="77777777" w:rsidR="00AB4489" w:rsidRDefault="00AB4489" w:rsidP="005E1C80"/>
    <w:p w14:paraId="7AF49AC2" w14:textId="77777777" w:rsidR="00AB4489" w:rsidRDefault="00AB4489" w:rsidP="005E1C80"/>
    <w:p w14:paraId="14E1F40C" w14:textId="77777777" w:rsidR="00AB4489" w:rsidRDefault="00AB4489" w:rsidP="005E1C80"/>
    <w:p w14:paraId="3B5C35AB" w14:textId="77777777" w:rsidR="00AB4489" w:rsidRDefault="00AB4489" w:rsidP="005E1C80"/>
    <w:p w14:paraId="5B83BBA2" w14:textId="77777777" w:rsidR="00AB4489" w:rsidRDefault="00AB4489"/>
    <w:p w14:paraId="67C21FDF" w14:textId="77777777" w:rsidR="00AB4489" w:rsidRDefault="00AB4489" w:rsidP="001B58AF"/>
    <w:p w14:paraId="1D4DAF0A" w14:textId="77777777" w:rsidR="00AB4489" w:rsidRDefault="00AB4489" w:rsidP="00D676B8"/>
    <w:p w14:paraId="4840E43B" w14:textId="77777777" w:rsidR="00AB4489" w:rsidRDefault="00AB4489"/>
    <w:p w14:paraId="7C807DDA" w14:textId="77777777" w:rsidR="00AB4489" w:rsidRDefault="00AB4489"/>
    <w:p w14:paraId="68690CE7" w14:textId="77777777" w:rsidR="00AB4489" w:rsidRDefault="00AB4489" w:rsidP="00390369"/>
    <w:p w14:paraId="2120EBBC" w14:textId="77777777" w:rsidR="00AB4489" w:rsidRDefault="00AB4489" w:rsidP="0080574D"/>
    <w:p w14:paraId="070061C5" w14:textId="77777777" w:rsidR="00AB4489" w:rsidRDefault="00AB4489"/>
    <w:p w14:paraId="34B36735" w14:textId="77777777" w:rsidR="00AB4489" w:rsidRDefault="00AB4489" w:rsidP="00DB4654"/>
    <w:p w14:paraId="618B2F46" w14:textId="77777777" w:rsidR="00AB4489" w:rsidRDefault="00AB4489" w:rsidP="000C6810"/>
    <w:p w14:paraId="33A17429" w14:textId="77777777" w:rsidR="00AB4489" w:rsidRDefault="00AB4489" w:rsidP="00D00496"/>
    <w:p w14:paraId="53F219AB" w14:textId="77777777" w:rsidR="00AB4489" w:rsidRDefault="00AB4489"/>
    <w:p w14:paraId="09CF879F" w14:textId="77777777" w:rsidR="00AB4489" w:rsidRDefault="00AB4489"/>
    <w:p w14:paraId="799291B6" w14:textId="77777777" w:rsidR="00AB4489" w:rsidRDefault="00AB4489" w:rsidP="00F63459"/>
    <w:p w14:paraId="06ECE0BE" w14:textId="77777777" w:rsidR="00AB4489" w:rsidRDefault="00AB4489"/>
    <w:p w14:paraId="4876829C" w14:textId="77777777" w:rsidR="00AB4489" w:rsidRDefault="00AB4489"/>
    <w:p w14:paraId="057D6D3F" w14:textId="77777777" w:rsidR="00AB4489" w:rsidRDefault="00AB4489"/>
    <w:p w14:paraId="37D4C3CF" w14:textId="77777777" w:rsidR="00AB4489" w:rsidRDefault="00AB4489"/>
    <w:p w14:paraId="78689F55" w14:textId="77777777" w:rsidR="00AB4489" w:rsidRDefault="00AB4489"/>
    <w:p w14:paraId="60B5767D" w14:textId="77777777" w:rsidR="00AB4489" w:rsidRDefault="00AB4489" w:rsidP="003A0DAC"/>
    <w:p w14:paraId="2C8F87EE" w14:textId="77777777" w:rsidR="00AB4489" w:rsidRDefault="00AB4489" w:rsidP="001464F5"/>
    <w:p w14:paraId="195E8C3B" w14:textId="77777777" w:rsidR="00AB4489" w:rsidRDefault="00AB4489" w:rsidP="001464F5"/>
    <w:p w14:paraId="5B3673F2" w14:textId="77777777" w:rsidR="00AB4489" w:rsidRDefault="00AB4489" w:rsidP="006773C2"/>
    <w:p w14:paraId="530AF3D0" w14:textId="77777777" w:rsidR="00AB4489" w:rsidRDefault="00AB4489" w:rsidP="00EB7558"/>
    <w:p w14:paraId="663857CA" w14:textId="77777777" w:rsidR="00AB4489" w:rsidRDefault="00AB4489" w:rsidP="00992DCF"/>
    <w:p w14:paraId="1A8CC96F" w14:textId="77777777" w:rsidR="00AB4489" w:rsidRDefault="00AB4489"/>
    <w:p w14:paraId="26187421" w14:textId="77777777" w:rsidR="00AB4489" w:rsidRDefault="00AB4489"/>
    <w:p w14:paraId="132BD06F" w14:textId="77777777" w:rsidR="00AB4489" w:rsidRDefault="00AB4489"/>
    <w:p w14:paraId="12E7FFE1" w14:textId="77777777" w:rsidR="00AB4489" w:rsidRDefault="00AB4489" w:rsidP="004362C8"/>
    <w:p w14:paraId="69500E23" w14:textId="77777777" w:rsidR="00AB4489" w:rsidRDefault="00AB4489"/>
    <w:p w14:paraId="3F3B45C8" w14:textId="77777777" w:rsidR="00AB4489" w:rsidRDefault="00AB4489"/>
    <w:p w14:paraId="5FF0E72A" w14:textId="77777777" w:rsidR="00AB4489" w:rsidRDefault="00AB4489" w:rsidP="00BC0E62"/>
    <w:p w14:paraId="37E12A79" w14:textId="77777777" w:rsidR="00AB4489" w:rsidRDefault="00AB4489" w:rsidP="00BC0E62"/>
    <w:p w14:paraId="5427333B" w14:textId="77777777" w:rsidR="00AB4489" w:rsidRDefault="00AB4489" w:rsidP="00DA2491"/>
    <w:p w14:paraId="7EE53F03" w14:textId="77777777" w:rsidR="00AB4489" w:rsidRDefault="00AB4489" w:rsidP="00480971"/>
    <w:p w14:paraId="3BAF5B76" w14:textId="77777777" w:rsidR="00AB4489" w:rsidRDefault="00AB4489"/>
    <w:p w14:paraId="5154A3FE" w14:textId="77777777" w:rsidR="00AB4489" w:rsidRDefault="00AB4489" w:rsidP="00E362C0"/>
    <w:p w14:paraId="37243738" w14:textId="77777777" w:rsidR="00AB4489" w:rsidRDefault="00AB4489"/>
    <w:p w14:paraId="0367210F" w14:textId="77777777" w:rsidR="00AB4489" w:rsidRDefault="00AB4489"/>
    <w:p w14:paraId="266BFB64" w14:textId="77777777" w:rsidR="00AB4489" w:rsidRDefault="00AB4489"/>
    <w:p w14:paraId="1797F4FC" w14:textId="77777777" w:rsidR="00AB4489" w:rsidRDefault="00AB4489" w:rsidP="00FA6098"/>
    <w:p w14:paraId="3B9E303A" w14:textId="77777777" w:rsidR="00AB4489" w:rsidRDefault="00AB4489" w:rsidP="007A78E2"/>
    <w:p w14:paraId="3EAD0241" w14:textId="77777777" w:rsidR="00AB4489" w:rsidRDefault="00AB4489" w:rsidP="00EA31AC"/>
    <w:p w14:paraId="0E3C41A5" w14:textId="77777777" w:rsidR="00AB4489" w:rsidRDefault="00AB4489" w:rsidP="00EA31AC"/>
    <w:p w14:paraId="38AF1C1A" w14:textId="77777777" w:rsidR="00AB4489" w:rsidRDefault="00AB4489" w:rsidP="001042EB"/>
    <w:p w14:paraId="30D5DE06" w14:textId="77777777" w:rsidR="00AB4489" w:rsidRDefault="00AB4489" w:rsidP="001042EB"/>
    <w:p w14:paraId="17B35816" w14:textId="77777777" w:rsidR="00AB4489" w:rsidRDefault="00AB4489" w:rsidP="001042EB"/>
    <w:p w14:paraId="5646F78B" w14:textId="77777777" w:rsidR="00AB4489" w:rsidRDefault="00AB4489"/>
    <w:p w14:paraId="7B936822" w14:textId="77777777" w:rsidR="00AB4489" w:rsidRDefault="00AB4489"/>
    <w:p w14:paraId="610EDBFB" w14:textId="77777777" w:rsidR="00AB4489" w:rsidRDefault="00AB4489" w:rsidP="00FC22A3"/>
    <w:p w14:paraId="121A214D" w14:textId="77777777" w:rsidR="00AB4489" w:rsidRDefault="00AB4489" w:rsidP="00FC22A3"/>
    <w:p w14:paraId="0F7C36C8" w14:textId="77777777" w:rsidR="00AB4489" w:rsidRDefault="00AB4489" w:rsidP="00FC22A3"/>
    <w:p w14:paraId="2B4E45CA" w14:textId="77777777" w:rsidR="00AB4489" w:rsidRDefault="00AB4489" w:rsidP="00FC22A3"/>
    <w:p w14:paraId="74D81385" w14:textId="77777777" w:rsidR="00AB4489" w:rsidRDefault="00AB4489"/>
    <w:p w14:paraId="2071DDEA" w14:textId="77777777" w:rsidR="00AB4489" w:rsidRDefault="00AB4489"/>
    <w:p w14:paraId="4B5B1294" w14:textId="77777777" w:rsidR="00AB4489" w:rsidRDefault="00AB4489"/>
    <w:p w14:paraId="7FE496EC" w14:textId="77777777" w:rsidR="00AB4489" w:rsidRDefault="00AB4489" w:rsidP="0020471E"/>
    <w:p w14:paraId="7F7ECFCB" w14:textId="77777777" w:rsidR="00AB4489" w:rsidRDefault="00AB4489"/>
    <w:p w14:paraId="3EF6ACE3" w14:textId="77777777" w:rsidR="00AB4489" w:rsidRDefault="00AB4489" w:rsidP="00A452FD"/>
    <w:p w14:paraId="185349F9" w14:textId="77777777" w:rsidR="00AB4489" w:rsidRDefault="00AB4489"/>
    <w:p w14:paraId="4E499033" w14:textId="77777777" w:rsidR="00AB4489" w:rsidRDefault="00AB4489"/>
    <w:p w14:paraId="772DDDF3" w14:textId="77777777" w:rsidR="00AB4489" w:rsidRDefault="00AB4489" w:rsidP="001E479A"/>
    <w:p w14:paraId="35A8A2EC" w14:textId="77777777" w:rsidR="00AB4489" w:rsidRDefault="00AB4489" w:rsidP="00956345"/>
    <w:p w14:paraId="217F0417" w14:textId="77777777" w:rsidR="00AB4489" w:rsidRDefault="00AB4489" w:rsidP="00956345"/>
    <w:p w14:paraId="20CC9D5B" w14:textId="77777777" w:rsidR="00AB4489" w:rsidRDefault="00AB4489" w:rsidP="00506F96"/>
    <w:p w14:paraId="64BD6BF8" w14:textId="77777777" w:rsidR="00AB4489" w:rsidRDefault="00AB4489" w:rsidP="00506F96"/>
    <w:p w14:paraId="51E406F9" w14:textId="77777777" w:rsidR="00AB4489" w:rsidRDefault="00AB4489" w:rsidP="003F0280"/>
    <w:p w14:paraId="33EC5E4B" w14:textId="77777777" w:rsidR="00AB4489" w:rsidRDefault="00AB4489" w:rsidP="00C42194"/>
    <w:p w14:paraId="0DEA22F0" w14:textId="77777777" w:rsidR="00AB4489" w:rsidRDefault="00AB4489" w:rsidP="00CF3394"/>
    <w:p w14:paraId="6A4B13CC" w14:textId="77777777" w:rsidR="00AB4489" w:rsidRDefault="00AB4489" w:rsidP="00CF3394"/>
    <w:p w14:paraId="5D43654E" w14:textId="77777777" w:rsidR="00AB4489" w:rsidRDefault="00AB4489"/>
    <w:p w14:paraId="7D924643" w14:textId="77777777" w:rsidR="00AB4489" w:rsidRDefault="00AB4489" w:rsidP="00C30496"/>
    <w:p w14:paraId="6F9E6BE0" w14:textId="77777777" w:rsidR="00AB4489" w:rsidRDefault="00AB4489" w:rsidP="00C30496"/>
    <w:p w14:paraId="2B9D742D" w14:textId="77777777" w:rsidR="00AB4489" w:rsidRDefault="00AB4489" w:rsidP="008262A9"/>
    <w:p w14:paraId="527EA94E" w14:textId="77777777" w:rsidR="00AB4489" w:rsidRDefault="00AB4489" w:rsidP="008262A9"/>
    <w:p w14:paraId="6031EFB3" w14:textId="77777777" w:rsidR="00AB4489" w:rsidRDefault="00AB4489" w:rsidP="00E22D64"/>
    <w:p w14:paraId="76C5821C" w14:textId="77777777" w:rsidR="00AB4489" w:rsidRDefault="00AB4489" w:rsidP="00E307B3"/>
    <w:p w14:paraId="121D7572" w14:textId="77777777" w:rsidR="00AB4489" w:rsidRDefault="00AB4489" w:rsidP="00DB1756"/>
    <w:p w14:paraId="0F2F40E7" w14:textId="77777777" w:rsidR="00AB4489" w:rsidRDefault="00AB4489" w:rsidP="00DB1756"/>
    <w:p w14:paraId="22D99105" w14:textId="77777777" w:rsidR="00AB4489" w:rsidRDefault="00AB4489" w:rsidP="00DB5BE7"/>
    <w:p w14:paraId="0F9D4203" w14:textId="77777777" w:rsidR="00AB4489" w:rsidRDefault="00AB4489" w:rsidP="000B173F"/>
    <w:p w14:paraId="1EFA34B9" w14:textId="77777777" w:rsidR="00AB4489" w:rsidRDefault="00AB4489"/>
  </w:footnote>
  <w:footnote w:type="continuationSeparator" w:id="0">
    <w:p w14:paraId="536F704F" w14:textId="77777777" w:rsidR="00AB4489" w:rsidRDefault="00AB4489" w:rsidP="005E1C80">
      <w:r>
        <w:continuationSeparator/>
      </w:r>
    </w:p>
    <w:p w14:paraId="75346D20" w14:textId="77777777" w:rsidR="00AB4489" w:rsidRDefault="00AB4489" w:rsidP="005E1C80"/>
    <w:p w14:paraId="774B4A13" w14:textId="77777777" w:rsidR="00AB4489" w:rsidRDefault="00AB4489" w:rsidP="005E1C80"/>
    <w:p w14:paraId="1E65B902" w14:textId="77777777" w:rsidR="00AB4489" w:rsidRDefault="00AB4489" w:rsidP="005E1C80"/>
    <w:p w14:paraId="3F77502D" w14:textId="77777777" w:rsidR="00AB4489" w:rsidRDefault="00AB4489" w:rsidP="005E1C80"/>
    <w:p w14:paraId="5F4BAF01" w14:textId="77777777" w:rsidR="00AB4489" w:rsidRDefault="00AB4489" w:rsidP="005E1C80"/>
    <w:p w14:paraId="75859F56" w14:textId="77777777" w:rsidR="00AB4489" w:rsidRDefault="00AB4489" w:rsidP="005E1C80"/>
    <w:p w14:paraId="223EAE9D" w14:textId="77777777" w:rsidR="00AB4489" w:rsidRDefault="00AB4489" w:rsidP="005E1C80"/>
    <w:p w14:paraId="59BD86FD" w14:textId="77777777" w:rsidR="00AB4489" w:rsidRDefault="00AB4489" w:rsidP="005E1C80"/>
    <w:p w14:paraId="56F07C76" w14:textId="77777777" w:rsidR="00AB4489" w:rsidRDefault="00AB4489" w:rsidP="005E1C80"/>
    <w:p w14:paraId="62E3B1ED" w14:textId="77777777" w:rsidR="00AB4489" w:rsidRDefault="00AB4489" w:rsidP="005E1C80"/>
    <w:p w14:paraId="542DC2FD" w14:textId="77777777" w:rsidR="00AB4489" w:rsidRDefault="00AB4489" w:rsidP="005E1C80"/>
    <w:p w14:paraId="7A9E4158" w14:textId="77777777" w:rsidR="00AB4489" w:rsidRDefault="00AB4489" w:rsidP="005E1C80"/>
    <w:p w14:paraId="243DBA37" w14:textId="77777777" w:rsidR="00AB4489" w:rsidRDefault="00AB4489" w:rsidP="005E1C80"/>
    <w:p w14:paraId="6F1DA386" w14:textId="77777777" w:rsidR="00AB4489" w:rsidRDefault="00AB4489" w:rsidP="005E1C80"/>
    <w:p w14:paraId="5F1739D3" w14:textId="77777777" w:rsidR="00AB4489" w:rsidRDefault="00AB4489" w:rsidP="005E1C80"/>
    <w:p w14:paraId="19122E18" w14:textId="77777777" w:rsidR="00AB4489" w:rsidRDefault="00AB4489" w:rsidP="005E1C80"/>
    <w:p w14:paraId="697F0B69" w14:textId="77777777" w:rsidR="00AB4489" w:rsidRDefault="00AB4489" w:rsidP="005E1C80"/>
    <w:p w14:paraId="49E599EE" w14:textId="77777777" w:rsidR="00AB4489" w:rsidRDefault="00AB4489" w:rsidP="005E1C80"/>
    <w:p w14:paraId="084F10B0" w14:textId="77777777" w:rsidR="00AB4489" w:rsidRDefault="00AB4489" w:rsidP="005E1C80"/>
    <w:p w14:paraId="5C3FDF84" w14:textId="77777777" w:rsidR="00AB4489" w:rsidRDefault="00AB4489" w:rsidP="005E1C80"/>
    <w:p w14:paraId="196EB1E8" w14:textId="77777777" w:rsidR="00AB4489" w:rsidRDefault="00AB4489" w:rsidP="005E1C80"/>
    <w:p w14:paraId="46ABDAC9" w14:textId="77777777" w:rsidR="00AB4489" w:rsidRDefault="00AB4489" w:rsidP="005E1C80"/>
    <w:p w14:paraId="49F53220" w14:textId="77777777" w:rsidR="00AB4489" w:rsidRDefault="00AB4489" w:rsidP="005E1C80"/>
    <w:p w14:paraId="5E90DF0C" w14:textId="77777777" w:rsidR="00AB4489" w:rsidRDefault="00AB4489" w:rsidP="005E1C80"/>
    <w:p w14:paraId="76C9BF00" w14:textId="77777777" w:rsidR="00AB4489" w:rsidRDefault="00AB4489" w:rsidP="005E1C80"/>
    <w:p w14:paraId="34B15591" w14:textId="77777777" w:rsidR="00AB4489" w:rsidRDefault="00AB4489" w:rsidP="005E1C80"/>
    <w:p w14:paraId="122C6B2E" w14:textId="77777777" w:rsidR="00AB4489" w:rsidRDefault="00AB4489" w:rsidP="005E1C80"/>
    <w:p w14:paraId="4D186C79" w14:textId="77777777" w:rsidR="00AB4489" w:rsidRDefault="00AB4489" w:rsidP="005E1C80"/>
    <w:p w14:paraId="3D06309A" w14:textId="77777777" w:rsidR="00AB4489" w:rsidRDefault="00AB4489" w:rsidP="005E1C80"/>
    <w:p w14:paraId="31836B33" w14:textId="77777777" w:rsidR="00AB4489" w:rsidRDefault="00AB4489" w:rsidP="005E1C80"/>
    <w:p w14:paraId="19B4428B" w14:textId="77777777" w:rsidR="00AB4489" w:rsidRDefault="00AB4489" w:rsidP="005E1C80"/>
    <w:p w14:paraId="33699F1F" w14:textId="77777777" w:rsidR="00AB4489" w:rsidRDefault="00AB4489" w:rsidP="005E1C80"/>
    <w:p w14:paraId="760A2CD1" w14:textId="77777777" w:rsidR="00AB4489" w:rsidRDefault="00AB4489" w:rsidP="005E1C80"/>
    <w:p w14:paraId="7F6655D8" w14:textId="77777777" w:rsidR="00AB4489" w:rsidRDefault="00AB4489" w:rsidP="005E1C80"/>
    <w:p w14:paraId="13F82C7E" w14:textId="77777777" w:rsidR="00AB4489" w:rsidRDefault="00AB4489" w:rsidP="005E1C80"/>
    <w:p w14:paraId="32CF9C57" w14:textId="77777777" w:rsidR="00AB4489" w:rsidRDefault="00AB4489" w:rsidP="005E1C80"/>
    <w:p w14:paraId="61AD82C8" w14:textId="77777777" w:rsidR="00AB4489" w:rsidRDefault="00AB4489" w:rsidP="005E1C80"/>
    <w:p w14:paraId="587F0FF1" w14:textId="77777777" w:rsidR="00AB4489" w:rsidRDefault="00AB4489" w:rsidP="005E1C80"/>
    <w:p w14:paraId="1D936FDD" w14:textId="77777777" w:rsidR="00AB4489" w:rsidRDefault="00AB4489" w:rsidP="005E1C80"/>
    <w:p w14:paraId="3C37268F" w14:textId="77777777" w:rsidR="00AB4489" w:rsidRDefault="00AB4489" w:rsidP="005E1C80"/>
    <w:p w14:paraId="2ACF1B69" w14:textId="77777777" w:rsidR="00AB4489" w:rsidRDefault="00AB4489" w:rsidP="005E1C80"/>
    <w:p w14:paraId="665B4E5A" w14:textId="77777777" w:rsidR="00AB4489" w:rsidRDefault="00AB4489" w:rsidP="005E1C80"/>
    <w:p w14:paraId="57D9D046" w14:textId="77777777" w:rsidR="00AB4489" w:rsidRDefault="00AB4489" w:rsidP="005E1C80"/>
    <w:p w14:paraId="5A17F7C0" w14:textId="77777777" w:rsidR="00AB4489" w:rsidRDefault="00AB4489" w:rsidP="005E1C80"/>
    <w:p w14:paraId="64887749" w14:textId="77777777" w:rsidR="00AB4489" w:rsidRDefault="00AB4489" w:rsidP="005E1C80"/>
    <w:p w14:paraId="625512FE" w14:textId="77777777" w:rsidR="00AB4489" w:rsidRDefault="00AB4489" w:rsidP="005E1C80"/>
    <w:p w14:paraId="74C6948E" w14:textId="77777777" w:rsidR="00AB4489" w:rsidRDefault="00AB4489" w:rsidP="005E1C80"/>
    <w:p w14:paraId="013DF637" w14:textId="77777777" w:rsidR="00AB4489" w:rsidRDefault="00AB4489"/>
    <w:p w14:paraId="411B3B60" w14:textId="77777777" w:rsidR="00AB4489" w:rsidRDefault="00AB4489" w:rsidP="001B58AF"/>
    <w:p w14:paraId="4CC1AFD6" w14:textId="77777777" w:rsidR="00AB4489" w:rsidRDefault="00AB4489" w:rsidP="00D676B8"/>
    <w:p w14:paraId="3D838181" w14:textId="77777777" w:rsidR="00AB4489" w:rsidRDefault="00AB4489"/>
    <w:p w14:paraId="790C06C1" w14:textId="77777777" w:rsidR="00AB4489" w:rsidRDefault="00AB4489"/>
    <w:p w14:paraId="5D6C1299" w14:textId="77777777" w:rsidR="00AB4489" w:rsidRDefault="00AB4489" w:rsidP="00390369"/>
    <w:p w14:paraId="1612546C" w14:textId="77777777" w:rsidR="00AB4489" w:rsidRDefault="00AB4489" w:rsidP="0080574D"/>
    <w:p w14:paraId="583D68BB" w14:textId="77777777" w:rsidR="00AB4489" w:rsidRDefault="00AB4489"/>
    <w:p w14:paraId="46E7C24C" w14:textId="77777777" w:rsidR="00AB4489" w:rsidRDefault="00AB4489" w:rsidP="00DB4654"/>
    <w:p w14:paraId="4415BAD2" w14:textId="77777777" w:rsidR="00AB4489" w:rsidRDefault="00AB4489" w:rsidP="000C6810"/>
    <w:p w14:paraId="10ACE2A2" w14:textId="77777777" w:rsidR="00AB4489" w:rsidRDefault="00AB4489" w:rsidP="00D00496"/>
    <w:p w14:paraId="537F1A3F" w14:textId="77777777" w:rsidR="00AB4489" w:rsidRDefault="00AB4489"/>
    <w:p w14:paraId="4E1EC1F8" w14:textId="77777777" w:rsidR="00AB4489" w:rsidRDefault="00AB4489"/>
    <w:p w14:paraId="0D043431" w14:textId="77777777" w:rsidR="00AB4489" w:rsidRDefault="00AB4489" w:rsidP="00F63459"/>
    <w:p w14:paraId="75530142" w14:textId="77777777" w:rsidR="00AB4489" w:rsidRDefault="00AB4489"/>
    <w:p w14:paraId="0C64296E" w14:textId="77777777" w:rsidR="00AB4489" w:rsidRDefault="00AB4489"/>
    <w:p w14:paraId="79961C87" w14:textId="77777777" w:rsidR="00AB4489" w:rsidRDefault="00AB4489"/>
    <w:p w14:paraId="0ED15065" w14:textId="77777777" w:rsidR="00AB4489" w:rsidRDefault="00AB4489"/>
    <w:p w14:paraId="0F05F528" w14:textId="77777777" w:rsidR="00AB4489" w:rsidRDefault="00AB4489"/>
    <w:p w14:paraId="729AB76D" w14:textId="77777777" w:rsidR="00AB4489" w:rsidRDefault="00AB4489" w:rsidP="003A0DAC"/>
    <w:p w14:paraId="347BBDC5" w14:textId="77777777" w:rsidR="00AB4489" w:rsidRDefault="00AB4489" w:rsidP="001464F5"/>
    <w:p w14:paraId="0A2BFB12" w14:textId="77777777" w:rsidR="00AB4489" w:rsidRDefault="00AB4489" w:rsidP="001464F5"/>
    <w:p w14:paraId="544BA679" w14:textId="77777777" w:rsidR="00AB4489" w:rsidRDefault="00AB4489" w:rsidP="006773C2"/>
    <w:p w14:paraId="753E4DFD" w14:textId="77777777" w:rsidR="00AB4489" w:rsidRDefault="00AB4489" w:rsidP="00EB7558"/>
    <w:p w14:paraId="7242E189" w14:textId="77777777" w:rsidR="00AB4489" w:rsidRDefault="00AB4489" w:rsidP="00992DCF"/>
    <w:p w14:paraId="0AD34414" w14:textId="77777777" w:rsidR="00AB4489" w:rsidRDefault="00AB4489"/>
    <w:p w14:paraId="65E757C1" w14:textId="77777777" w:rsidR="00AB4489" w:rsidRDefault="00AB4489"/>
    <w:p w14:paraId="771E728F" w14:textId="77777777" w:rsidR="00AB4489" w:rsidRDefault="00AB4489"/>
    <w:p w14:paraId="661DC3EB" w14:textId="77777777" w:rsidR="00AB4489" w:rsidRDefault="00AB4489" w:rsidP="004362C8"/>
    <w:p w14:paraId="1EF204D6" w14:textId="77777777" w:rsidR="00AB4489" w:rsidRDefault="00AB4489"/>
    <w:p w14:paraId="45B03FE3" w14:textId="77777777" w:rsidR="00AB4489" w:rsidRDefault="00AB4489"/>
    <w:p w14:paraId="158FBF82" w14:textId="77777777" w:rsidR="00AB4489" w:rsidRDefault="00AB4489" w:rsidP="00BC0E62"/>
    <w:p w14:paraId="46B2A21D" w14:textId="77777777" w:rsidR="00AB4489" w:rsidRDefault="00AB4489" w:rsidP="00BC0E62"/>
    <w:p w14:paraId="4E01FBBD" w14:textId="77777777" w:rsidR="00AB4489" w:rsidRDefault="00AB4489" w:rsidP="00DA2491"/>
    <w:p w14:paraId="3D236D42" w14:textId="77777777" w:rsidR="00AB4489" w:rsidRDefault="00AB4489" w:rsidP="00480971"/>
    <w:p w14:paraId="13235086" w14:textId="77777777" w:rsidR="00AB4489" w:rsidRDefault="00AB4489"/>
    <w:p w14:paraId="4CD4EC76" w14:textId="77777777" w:rsidR="00AB4489" w:rsidRDefault="00AB4489" w:rsidP="00E362C0"/>
    <w:p w14:paraId="1F804528" w14:textId="77777777" w:rsidR="00AB4489" w:rsidRDefault="00AB4489"/>
    <w:p w14:paraId="16E9E4A7" w14:textId="77777777" w:rsidR="00AB4489" w:rsidRDefault="00AB4489"/>
    <w:p w14:paraId="25F59B55" w14:textId="77777777" w:rsidR="00AB4489" w:rsidRDefault="00AB4489"/>
    <w:p w14:paraId="5A54DC5A" w14:textId="77777777" w:rsidR="00AB4489" w:rsidRDefault="00AB4489" w:rsidP="00FA6098"/>
    <w:p w14:paraId="049645AF" w14:textId="77777777" w:rsidR="00AB4489" w:rsidRDefault="00AB4489" w:rsidP="007A78E2"/>
    <w:p w14:paraId="13FC0E03" w14:textId="77777777" w:rsidR="00AB4489" w:rsidRDefault="00AB4489" w:rsidP="00EA31AC"/>
    <w:p w14:paraId="47B24ED9" w14:textId="77777777" w:rsidR="00AB4489" w:rsidRDefault="00AB4489" w:rsidP="00EA31AC"/>
    <w:p w14:paraId="1E87B8CB" w14:textId="77777777" w:rsidR="00AB4489" w:rsidRDefault="00AB4489" w:rsidP="001042EB"/>
    <w:p w14:paraId="57C9150B" w14:textId="77777777" w:rsidR="00AB4489" w:rsidRDefault="00AB4489" w:rsidP="001042EB"/>
    <w:p w14:paraId="583923E8" w14:textId="77777777" w:rsidR="00AB4489" w:rsidRDefault="00AB4489" w:rsidP="001042EB"/>
    <w:p w14:paraId="23235E1D" w14:textId="77777777" w:rsidR="00AB4489" w:rsidRDefault="00AB4489"/>
    <w:p w14:paraId="1EDE486B" w14:textId="77777777" w:rsidR="00AB4489" w:rsidRDefault="00AB4489"/>
    <w:p w14:paraId="508CE818" w14:textId="77777777" w:rsidR="00AB4489" w:rsidRDefault="00AB4489" w:rsidP="00FC22A3"/>
    <w:p w14:paraId="48B0B58A" w14:textId="77777777" w:rsidR="00AB4489" w:rsidRDefault="00AB4489" w:rsidP="00FC22A3"/>
    <w:p w14:paraId="3E313A49" w14:textId="77777777" w:rsidR="00AB4489" w:rsidRDefault="00AB4489" w:rsidP="00FC22A3"/>
    <w:p w14:paraId="0195E37B" w14:textId="77777777" w:rsidR="00AB4489" w:rsidRDefault="00AB4489" w:rsidP="00FC22A3"/>
    <w:p w14:paraId="6E449ACE" w14:textId="77777777" w:rsidR="00AB4489" w:rsidRDefault="00AB4489"/>
    <w:p w14:paraId="58F3C8B9" w14:textId="77777777" w:rsidR="00AB4489" w:rsidRDefault="00AB4489"/>
    <w:p w14:paraId="1B683834" w14:textId="77777777" w:rsidR="00AB4489" w:rsidRDefault="00AB4489"/>
    <w:p w14:paraId="0840D1F3" w14:textId="77777777" w:rsidR="00AB4489" w:rsidRDefault="00AB4489" w:rsidP="0020471E"/>
    <w:p w14:paraId="39C30D74" w14:textId="77777777" w:rsidR="00AB4489" w:rsidRDefault="00AB4489"/>
    <w:p w14:paraId="0AE7DB22" w14:textId="77777777" w:rsidR="00AB4489" w:rsidRDefault="00AB4489" w:rsidP="00A452FD"/>
    <w:p w14:paraId="7BCE5F78" w14:textId="77777777" w:rsidR="00AB4489" w:rsidRDefault="00AB4489"/>
    <w:p w14:paraId="373180AC" w14:textId="77777777" w:rsidR="00AB4489" w:rsidRDefault="00AB4489"/>
    <w:p w14:paraId="0122068D" w14:textId="77777777" w:rsidR="00AB4489" w:rsidRDefault="00AB4489" w:rsidP="001E479A"/>
    <w:p w14:paraId="11620E51" w14:textId="77777777" w:rsidR="00AB4489" w:rsidRDefault="00AB4489" w:rsidP="00956345"/>
    <w:p w14:paraId="79CBEAA7" w14:textId="77777777" w:rsidR="00AB4489" w:rsidRDefault="00AB4489" w:rsidP="00956345"/>
    <w:p w14:paraId="1EF5FAF9" w14:textId="77777777" w:rsidR="00AB4489" w:rsidRDefault="00AB4489" w:rsidP="00506F96"/>
    <w:p w14:paraId="5DA9ECB6" w14:textId="77777777" w:rsidR="00AB4489" w:rsidRDefault="00AB4489" w:rsidP="00506F96"/>
    <w:p w14:paraId="5AEADC2E" w14:textId="77777777" w:rsidR="00AB4489" w:rsidRDefault="00AB4489" w:rsidP="003F0280"/>
    <w:p w14:paraId="7F0DB749" w14:textId="77777777" w:rsidR="00AB4489" w:rsidRDefault="00AB4489" w:rsidP="00C42194"/>
    <w:p w14:paraId="4C3D5EE9" w14:textId="77777777" w:rsidR="00AB4489" w:rsidRDefault="00AB4489" w:rsidP="00CF3394"/>
    <w:p w14:paraId="696EDFFE" w14:textId="77777777" w:rsidR="00AB4489" w:rsidRDefault="00AB4489" w:rsidP="00CF3394"/>
    <w:p w14:paraId="5D93FAD3" w14:textId="77777777" w:rsidR="00AB4489" w:rsidRDefault="00AB4489"/>
    <w:p w14:paraId="110A4B8B" w14:textId="77777777" w:rsidR="00AB4489" w:rsidRDefault="00AB4489" w:rsidP="00C30496"/>
    <w:p w14:paraId="5300D3A2" w14:textId="77777777" w:rsidR="00AB4489" w:rsidRDefault="00AB4489" w:rsidP="00C30496"/>
    <w:p w14:paraId="61C3DA45" w14:textId="77777777" w:rsidR="00AB4489" w:rsidRDefault="00AB4489" w:rsidP="008262A9"/>
    <w:p w14:paraId="319982E7" w14:textId="77777777" w:rsidR="00AB4489" w:rsidRDefault="00AB4489" w:rsidP="008262A9"/>
    <w:p w14:paraId="693F98BB" w14:textId="77777777" w:rsidR="00AB4489" w:rsidRDefault="00AB4489" w:rsidP="00E22D64"/>
    <w:p w14:paraId="47D31C58" w14:textId="77777777" w:rsidR="00AB4489" w:rsidRDefault="00AB4489" w:rsidP="00E307B3"/>
    <w:p w14:paraId="08F330B7" w14:textId="77777777" w:rsidR="00AB4489" w:rsidRDefault="00AB4489" w:rsidP="00DB1756"/>
    <w:p w14:paraId="74A0A0AA" w14:textId="77777777" w:rsidR="00AB4489" w:rsidRDefault="00AB4489" w:rsidP="00DB1756"/>
    <w:p w14:paraId="51407ED6" w14:textId="77777777" w:rsidR="00AB4489" w:rsidRDefault="00AB4489" w:rsidP="00DB5BE7"/>
    <w:p w14:paraId="324EB2EE" w14:textId="77777777" w:rsidR="00AB4489" w:rsidRDefault="00AB4489" w:rsidP="000B173F"/>
    <w:p w14:paraId="1033307A" w14:textId="77777777" w:rsidR="00AB4489" w:rsidRDefault="00AB4489"/>
  </w:footnote>
  <w:footnote w:type="continuationNotice" w:id="1">
    <w:p w14:paraId="619FBF29" w14:textId="77777777" w:rsidR="00AB4489" w:rsidRDefault="00AB448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2815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EE2486" w14:textId="77777777" w:rsidR="005B6B24" w:rsidRDefault="005B6B24">
        <w:pPr>
          <w:pStyle w:val="a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4F4A">
          <w:rPr>
            <w:noProof/>
            <w:cs/>
          </w:rPr>
          <w:t>จ</w:t>
        </w:r>
        <w:r>
          <w:rPr>
            <w:noProof/>
          </w:rPr>
          <w:fldChar w:fldCharType="end"/>
        </w:r>
      </w:p>
    </w:sdtContent>
  </w:sdt>
  <w:p w14:paraId="55FBEC90" w14:textId="77777777" w:rsidR="005B6B24" w:rsidRDefault="005B6B24" w:rsidP="008848D9">
    <w:pPr>
      <w:pStyle w:val="ad"/>
      <w:ind w:firstLine="851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8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0" w15:restartNumberingAfterBreak="0">
    <w:nsid w:val="4D35337B"/>
    <w:multiLevelType w:val="multilevel"/>
    <w:tmpl w:val="58040BD6"/>
    <w:lvl w:ilvl="0">
      <w:start w:val="1"/>
      <w:numFmt w:val="decimal"/>
      <w:pStyle w:val="1"/>
      <w:suff w:val="nothing"/>
      <w:lvlText w:val="บทที่ %1"/>
      <w:lvlJc w:val="left"/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5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16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2920208">
    <w:abstractNumId w:val="10"/>
  </w:num>
  <w:num w:numId="2" w16cid:durableId="1228609007">
    <w:abstractNumId w:val="4"/>
  </w:num>
  <w:num w:numId="3" w16cid:durableId="795877094">
    <w:abstractNumId w:val="7"/>
  </w:num>
  <w:num w:numId="4" w16cid:durableId="870990741">
    <w:abstractNumId w:val="0"/>
  </w:num>
  <w:num w:numId="5" w16cid:durableId="486555382">
    <w:abstractNumId w:val="15"/>
  </w:num>
  <w:num w:numId="6" w16cid:durableId="752817436">
    <w:abstractNumId w:val="9"/>
  </w:num>
  <w:num w:numId="7" w16cid:durableId="397173840">
    <w:abstractNumId w:val="1"/>
  </w:num>
  <w:num w:numId="8" w16cid:durableId="180377119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704215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26552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14137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63102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24598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51397173">
    <w:abstractNumId w:val="3"/>
  </w:num>
  <w:num w:numId="15" w16cid:durableId="259417862">
    <w:abstractNumId w:val="13"/>
  </w:num>
  <w:num w:numId="16" w16cid:durableId="181895406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3994705">
    <w:abstractNumId w:val="12"/>
  </w:num>
  <w:num w:numId="18" w16cid:durableId="2063629803">
    <w:abstractNumId w:val="11"/>
  </w:num>
  <w:num w:numId="19" w16cid:durableId="662122843">
    <w:abstractNumId w:val="14"/>
  </w:num>
  <w:num w:numId="20" w16cid:durableId="127941497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34538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29584179">
    <w:abstractNumId w:val="2"/>
  </w:num>
  <w:num w:numId="23" w16cid:durableId="152316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0474617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758202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01632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2501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2898106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138749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90282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50768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88599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237331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5222564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867437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617097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913477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69678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384987358">
    <w:abstractNumId w:val="6"/>
  </w:num>
  <w:num w:numId="40" w16cid:durableId="1350374169">
    <w:abstractNumId w:val="5"/>
  </w:num>
  <w:num w:numId="41" w16cid:durableId="2082826309">
    <w:abstractNumId w:val="8"/>
  </w:num>
  <w:num w:numId="42" w16cid:durableId="612859485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6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1263"/>
    <w:rsid w:val="00001408"/>
    <w:rsid w:val="00001601"/>
    <w:rsid w:val="000030E5"/>
    <w:rsid w:val="00003324"/>
    <w:rsid w:val="0000422B"/>
    <w:rsid w:val="000042E6"/>
    <w:rsid w:val="00004572"/>
    <w:rsid w:val="000049FA"/>
    <w:rsid w:val="0000671E"/>
    <w:rsid w:val="000076EA"/>
    <w:rsid w:val="00007871"/>
    <w:rsid w:val="000100B4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D56"/>
    <w:rsid w:val="00030FBC"/>
    <w:rsid w:val="00031017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40DC"/>
    <w:rsid w:val="00044A7D"/>
    <w:rsid w:val="00044C17"/>
    <w:rsid w:val="000451B6"/>
    <w:rsid w:val="000457C7"/>
    <w:rsid w:val="00046CBB"/>
    <w:rsid w:val="00047E9B"/>
    <w:rsid w:val="0005024C"/>
    <w:rsid w:val="00051082"/>
    <w:rsid w:val="00051CD6"/>
    <w:rsid w:val="0005228E"/>
    <w:rsid w:val="00052F58"/>
    <w:rsid w:val="00053309"/>
    <w:rsid w:val="00054883"/>
    <w:rsid w:val="00056534"/>
    <w:rsid w:val="00057533"/>
    <w:rsid w:val="000606B2"/>
    <w:rsid w:val="00060F87"/>
    <w:rsid w:val="000614DD"/>
    <w:rsid w:val="00061735"/>
    <w:rsid w:val="0006296B"/>
    <w:rsid w:val="0006327F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ED1"/>
    <w:rsid w:val="00072168"/>
    <w:rsid w:val="00072A93"/>
    <w:rsid w:val="00073E89"/>
    <w:rsid w:val="00074AB1"/>
    <w:rsid w:val="000755E5"/>
    <w:rsid w:val="00076BDC"/>
    <w:rsid w:val="00080803"/>
    <w:rsid w:val="000808A5"/>
    <w:rsid w:val="000822F7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D02F1"/>
    <w:rsid w:val="000D0766"/>
    <w:rsid w:val="000D0F07"/>
    <w:rsid w:val="000D10C7"/>
    <w:rsid w:val="000D112F"/>
    <w:rsid w:val="000D1335"/>
    <w:rsid w:val="000D15F6"/>
    <w:rsid w:val="000D1B69"/>
    <w:rsid w:val="000D1CF9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48DB"/>
    <w:rsid w:val="000E4DC7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1001A4"/>
    <w:rsid w:val="00102406"/>
    <w:rsid w:val="00102FBF"/>
    <w:rsid w:val="00103192"/>
    <w:rsid w:val="00103232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70A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7168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37E85"/>
    <w:rsid w:val="0014010C"/>
    <w:rsid w:val="001406AE"/>
    <w:rsid w:val="0014148B"/>
    <w:rsid w:val="00141992"/>
    <w:rsid w:val="00141CC8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926"/>
    <w:rsid w:val="001550B3"/>
    <w:rsid w:val="0015569B"/>
    <w:rsid w:val="001557F1"/>
    <w:rsid w:val="00155819"/>
    <w:rsid w:val="00156DFB"/>
    <w:rsid w:val="00157A6C"/>
    <w:rsid w:val="00160A58"/>
    <w:rsid w:val="001618A5"/>
    <w:rsid w:val="00163AB8"/>
    <w:rsid w:val="00163C91"/>
    <w:rsid w:val="00163CB5"/>
    <w:rsid w:val="001648C1"/>
    <w:rsid w:val="001655C4"/>
    <w:rsid w:val="00166EFC"/>
    <w:rsid w:val="00167165"/>
    <w:rsid w:val="00167DBF"/>
    <w:rsid w:val="0017093B"/>
    <w:rsid w:val="0017123E"/>
    <w:rsid w:val="00172A25"/>
    <w:rsid w:val="00172CD5"/>
    <w:rsid w:val="001735E8"/>
    <w:rsid w:val="001738A2"/>
    <w:rsid w:val="00174399"/>
    <w:rsid w:val="001764BC"/>
    <w:rsid w:val="00176570"/>
    <w:rsid w:val="00180E58"/>
    <w:rsid w:val="001810A1"/>
    <w:rsid w:val="00181FEA"/>
    <w:rsid w:val="00183A5D"/>
    <w:rsid w:val="00183D40"/>
    <w:rsid w:val="001843F4"/>
    <w:rsid w:val="00186DE4"/>
    <w:rsid w:val="00186EFA"/>
    <w:rsid w:val="00187950"/>
    <w:rsid w:val="00187A8F"/>
    <w:rsid w:val="00187CD3"/>
    <w:rsid w:val="0019241D"/>
    <w:rsid w:val="00192B75"/>
    <w:rsid w:val="00192F04"/>
    <w:rsid w:val="00193B07"/>
    <w:rsid w:val="001956D2"/>
    <w:rsid w:val="00195B12"/>
    <w:rsid w:val="00195E20"/>
    <w:rsid w:val="001962D8"/>
    <w:rsid w:val="001965DE"/>
    <w:rsid w:val="001A0418"/>
    <w:rsid w:val="001A074D"/>
    <w:rsid w:val="001A093B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EDE"/>
    <w:rsid w:val="001D4CB7"/>
    <w:rsid w:val="001D60DD"/>
    <w:rsid w:val="001D63BB"/>
    <w:rsid w:val="001D6407"/>
    <w:rsid w:val="001D79EA"/>
    <w:rsid w:val="001D7F3F"/>
    <w:rsid w:val="001E2087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33D"/>
    <w:rsid w:val="002007CA"/>
    <w:rsid w:val="00200C4E"/>
    <w:rsid w:val="00200DBD"/>
    <w:rsid w:val="002019E4"/>
    <w:rsid w:val="00202165"/>
    <w:rsid w:val="002035BE"/>
    <w:rsid w:val="00203F67"/>
    <w:rsid w:val="0020464C"/>
    <w:rsid w:val="0020471E"/>
    <w:rsid w:val="00204B58"/>
    <w:rsid w:val="00205485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5226"/>
    <w:rsid w:val="002252DA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5843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74E5"/>
    <w:rsid w:val="002D2171"/>
    <w:rsid w:val="002D21F3"/>
    <w:rsid w:val="002D313E"/>
    <w:rsid w:val="002D3F61"/>
    <w:rsid w:val="002D4605"/>
    <w:rsid w:val="002D52A3"/>
    <w:rsid w:val="002D5B4F"/>
    <w:rsid w:val="002D6F74"/>
    <w:rsid w:val="002D7CBF"/>
    <w:rsid w:val="002E1156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218"/>
    <w:rsid w:val="002F53BE"/>
    <w:rsid w:val="002F5F16"/>
    <w:rsid w:val="002F6753"/>
    <w:rsid w:val="002F6849"/>
    <w:rsid w:val="002F6B17"/>
    <w:rsid w:val="002F6C98"/>
    <w:rsid w:val="002F70AE"/>
    <w:rsid w:val="00301632"/>
    <w:rsid w:val="003021D3"/>
    <w:rsid w:val="00302437"/>
    <w:rsid w:val="00304C6C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A06"/>
    <w:rsid w:val="003125A3"/>
    <w:rsid w:val="00313A3C"/>
    <w:rsid w:val="00314819"/>
    <w:rsid w:val="00314904"/>
    <w:rsid w:val="003150EB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8AB"/>
    <w:rsid w:val="003309E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7660"/>
    <w:rsid w:val="00367BF5"/>
    <w:rsid w:val="00370533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52AB"/>
    <w:rsid w:val="00385E6F"/>
    <w:rsid w:val="00385F4E"/>
    <w:rsid w:val="00386D4F"/>
    <w:rsid w:val="003877E9"/>
    <w:rsid w:val="00387B61"/>
    <w:rsid w:val="00390369"/>
    <w:rsid w:val="0039087F"/>
    <w:rsid w:val="00390F2B"/>
    <w:rsid w:val="00391532"/>
    <w:rsid w:val="00392043"/>
    <w:rsid w:val="00393FA2"/>
    <w:rsid w:val="003946F2"/>
    <w:rsid w:val="00396CA4"/>
    <w:rsid w:val="00396FCB"/>
    <w:rsid w:val="00397DC3"/>
    <w:rsid w:val="003A0448"/>
    <w:rsid w:val="003A0DAC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12D6"/>
    <w:rsid w:val="003C205F"/>
    <w:rsid w:val="003C23A5"/>
    <w:rsid w:val="003C255C"/>
    <w:rsid w:val="003C2C30"/>
    <w:rsid w:val="003C453D"/>
    <w:rsid w:val="003C4709"/>
    <w:rsid w:val="003C4786"/>
    <w:rsid w:val="003C6FAB"/>
    <w:rsid w:val="003C6FD2"/>
    <w:rsid w:val="003C728D"/>
    <w:rsid w:val="003C7304"/>
    <w:rsid w:val="003C7DF3"/>
    <w:rsid w:val="003D00DC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1E30"/>
    <w:rsid w:val="003E2E0A"/>
    <w:rsid w:val="003E32A8"/>
    <w:rsid w:val="003E6BE3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584C"/>
    <w:rsid w:val="00406C4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457"/>
    <w:rsid w:val="00464466"/>
    <w:rsid w:val="0046482F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7250"/>
    <w:rsid w:val="0049199C"/>
    <w:rsid w:val="0049233C"/>
    <w:rsid w:val="00492BD5"/>
    <w:rsid w:val="004940E9"/>
    <w:rsid w:val="00494A45"/>
    <w:rsid w:val="00494D81"/>
    <w:rsid w:val="00495C1D"/>
    <w:rsid w:val="00496232"/>
    <w:rsid w:val="00496747"/>
    <w:rsid w:val="004969FD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6DC"/>
    <w:rsid w:val="004B2907"/>
    <w:rsid w:val="004B41A8"/>
    <w:rsid w:val="004B5759"/>
    <w:rsid w:val="004B620C"/>
    <w:rsid w:val="004B7331"/>
    <w:rsid w:val="004B7C1A"/>
    <w:rsid w:val="004C161F"/>
    <w:rsid w:val="004C4CBC"/>
    <w:rsid w:val="004C4D7C"/>
    <w:rsid w:val="004C58D3"/>
    <w:rsid w:val="004C7FD2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D2C"/>
    <w:rsid w:val="00505DB5"/>
    <w:rsid w:val="00506636"/>
    <w:rsid w:val="00506B57"/>
    <w:rsid w:val="00506F96"/>
    <w:rsid w:val="005103A9"/>
    <w:rsid w:val="00511BB2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4CC3"/>
    <w:rsid w:val="00526B67"/>
    <w:rsid w:val="005277B3"/>
    <w:rsid w:val="00530161"/>
    <w:rsid w:val="00530E76"/>
    <w:rsid w:val="005328F0"/>
    <w:rsid w:val="00533240"/>
    <w:rsid w:val="0053469D"/>
    <w:rsid w:val="005351B7"/>
    <w:rsid w:val="005363D2"/>
    <w:rsid w:val="00540DAB"/>
    <w:rsid w:val="00541DED"/>
    <w:rsid w:val="00542063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A4F"/>
    <w:rsid w:val="00553A54"/>
    <w:rsid w:val="00553F74"/>
    <w:rsid w:val="00556E90"/>
    <w:rsid w:val="00560B13"/>
    <w:rsid w:val="00561782"/>
    <w:rsid w:val="00561ADB"/>
    <w:rsid w:val="00561FC1"/>
    <w:rsid w:val="00563F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D55"/>
    <w:rsid w:val="005D1CC9"/>
    <w:rsid w:val="005D1F07"/>
    <w:rsid w:val="005D25C9"/>
    <w:rsid w:val="005D2CAA"/>
    <w:rsid w:val="005D3989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43AA"/>
    <w:rsid w:val="005E5C0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5200"/>
    <w:rsid w:val="00606457"/>
    <w:rsid w:val="006069D4"/>
    <w:rsid w:val="00606A47"/>
    <w:rsid w:val="0060772A"/>
    <w:rsid w:val="006079A9"/>
    <w:rsid w:val="00607A98"/>
    <w:rsid w:val="00611DAF"/>
    <w:rsid w:val="00611F4C"/>
    <w:rsid w:val="006122C5"/>
    <w:rsid w:val="0061359C"/>
    <w:rsid w:val="00614A49"/>
    <w:rsid w:val="00615803"/>
    <w:rsid w:val="006176F4"/>
    <w:rsid w:val="00617B52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3022C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0F3E"/>
    <w:rsid w:val="0064113D"/>
    <w:rsid w:val="00641721"/>
    <w:rsid w:val="006423F1"/>
    <w:rsid w:val="006427EC"/>
    <w:rsid w:val="006428D3"/>
    <w:rsid w:val="00644A70"/>
    <w:rsid w:val="00644FF2"/>
    <w:rsid w:val="00646BAC"/>
    <w:rsid w:val="00647DCC"/>
    <w:rsid w:val="00647FB6"/>
    <w:rsid w:val="00651451"/>
    <w:rsid w:val="00651981"/>
    <w:rsid w:val="00651E30"/>
    <w:rsid w:val="0065317D"/>
    <w:rsid w:val="0065570F"/>
    <w:rsid w:val="00656BB4"/>
    <w:rsid w:val="006606C3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4ACE"/>
    <w:rsid w:val="00675729"/>
    <w:rsid w:val="00676A46"/>
    <w:rsid w:val="006773C2"/>
    <w:rsid w:val="00680961"/>
    <w:rsid w:val="006818CA"/>
    <w:rsid w:val="00681F6C"/>
    <w:rsid w:val="00682D92"/>
    <w:rsid w:val="006830B2"/>
    <w:rsid w:val="00685092"/>
    <w:rsid w:val="00687781"/>
    <w:rsid w:val="00687828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217F"/>
    <w:rsid w:val="006E364F"/>
    <w:rsid w:val="006E37D1"/>
    <w:rsid w:val="006E4390"/>
    <w:rsid w:val="006E43A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53DF"/>
    <w:rsid w:val="006F609E"/>
    <w:rsid w:val="00700822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6C0"/>
    <w:rsid w:val="0071182D"/>
    <w:rsid w:val="00712877"/>
    <w:rsid w:val="0071358F"/>
    <w:rsid w:val="007142E4"/>
    <w:rsid w:val="00714A7D"/>
    <w:rsid w:val="00714C43"/>
    <w:rsid w:val="00716A3A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574F"/>
    <w:rsid w:val="00735792"/>
    <w:rsid w:val="0073703D"/>
    <w:rsid w:val="0073703F"/>
    <w:rsid w:val="00737AD6"/>
    <w:rsid w:val="0074126D"/>
    <w:rsid w:val="00741916"/>
    <w:rsid w:val="00741AF5"/>
    <w:rsid w:val="007422EE"/>
    <w:rsid w:val="00742422"/>
    <w:rsid w:val="00742F30"/>
    <w:rsid w:val="00744675"/>
    <w:rsid w:val="00744983"/>
    <w:rsid w:val="007450CB"/>
    <w:rsid w:val="0074544A"/>
    <w:rsid w:val="00745887"/>
    <w:rsid w:val="00745CCA"/>
    <w:rsid w:val="00745F10"/>
    <w:rsid w:val="007461EE"/>
    <w:rsid w:val="007465FF"/>
    <w:rsid w:val="00746A19"/>
    <w:rsid w:val="00746E25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B36"/>
    <w:rsid w:val="00760F26"/>
    <w:rsid w:val="00761350"/>
    <w:rsid w:val="00761536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762B7"/>
    <w:rsid w:val="007809AD"/>
    <w:rsid w:val="00782415"/>
    <w:rsid w:val="00784BE9"/>
    <w:rsid w:val="007853CD"/>
    <w:rsid w:val="007857D5"/>
    <w:rsid w:val="007857FE"/>
    <w:rsid w:val="00786CEC"/>
    <w:rsid w:val="00787E09"/>
    <w:rsid w:val="00790F9C"/>
    <w:rsid w:val="00791E61"/>
    <w:rsid w:val="00792EDB"/>
    <w:rsid w:val="00793001"/>
    <w:rsid w:val="007932BD"/>
    <w:rsid w:val="00794CA7"/>
    <w:rsid w:val="0079759B"/>
    <w:rsid w:val="007975AD"/>
    <w:rsid w:val="00797C33"/>
    <w:rsid w:val="007A14D1"/>
    <w:rsid w:val="007A17A4"/>
    <w:rsid w:val="007A288D"/>
    <w:rsid w:val="007A3488"/>
    <w:rsid w:val="007A520F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5CA1"/>
    <w:rsid w:val="007C68CD"/>
    <w:rsid w:val="007C73D8"/>
    <w:rsid w:val="007D0DC2"/>
    <w:rsid w:val="007D1463"/>
    <w:rsid w:val="007D17BA"/>
    <w:rsid w:val="007D196D"/>
    <w:rsid w:val="007D1DB8"/>
    <w:rsid w:val="007D3250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A19"/>
    <w:rsid w:val="007E3A1E"/>
    <w:rsid w:val="007E3BBD"/>
    <w:rsid w:val="007E3C92"/>
    <w:rsid w:val="007E3D11"/>
    <w:rsid w:val="007E6399"/>
    <w:rsid w:val="007E6CBC"/>
    <w:rsid w:val="007E7210"/>
    <w:rsid w:val="007E7DD4"/>
    <w:rsid w:val="007F140B"/>
    <w:rsid w:val="007F1714"/>
    <w:rsid w:val="007F2E14"/>
    <w:rsid w:val="007F4325"/>
    <w:rsid w:val="007F4678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6DAF"/>
    <w:rsid w:val="00807CDE"/>
    <w:rsid w:val="0081036A"/>
    <w:rsid w:val="008109F0"/>
    <w:rsid w:val="00810DD4"/>
    <w:rsid w:val="00810DED"/>
    <w:rsid w:val="00811B7C"/>
    <w:rsid w:val="0081313A"/>
    <w:rsid w:val="00813DD8"/>
    <w:rsid w:val="00814CA8"/>
    <w:rsid w:val="00815653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1FC4"/>
    <w:rsid w:val="00863B4D"/>
    <w:rsid w:val="00864007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EBD"/>
    <w:rsid w:val="008840CB"/>
    <w:rsid w:val="008848D9"/>
    <w:rsid w:val="00884A9E"/>
    <w:rsid w:val="008869D0"/>
    <w:rsid w:val="00886B60"/>
    <w:rsid w:val="00890506"/>
    <w:rsid w:val="00891412"/>
    <w:rsid w:val="00891A37"/>
    <w:rsid w:val="00891ED9"/>
    <w:rsid w:val="0089204E"/>
    <w:rsid w:val="00892BCE"/>
    <w:rsid w:val="0089379F"/>
    <w:rsid w:val="00893CED"/>
    <w:rsid w:val="00894D79"/>
    <w:rsid w:val="008950FD"/>
    <w:rsid w:val="008956F8"/>
    <w:rsid w:val="00895EE5"/>
    <w:rsid w:val="00896A4A"/>
    <w:rsid w:val="00896BB3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903710"/>
    <w:rsid w:val="009040A4"/>
    <w:rsid w:val="00906702"/>
    <w:rsid w:val="00906C00"/>
    <w:rsid w:val="00906D79"/>
    <w:rsid w:val="0090755E"/>
    <w:rsid w:val="00907753"/>
    <w:rsid w:val="009106C6"/>
    <w:rsid w:val="0091093C"/>
    <w:rsid w:val="00910B3E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D2F"/>
    <w:rsid w:val="009478D3"/>
    <w:rsid w:val="0095098E"/>
    <w:rsid w:val="00951F7E"/>
    <w:rsid w:val="00954A24"/>
    <w:rsid w:val="009550BB"/>
    <w:rsid w:val="00955E02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451F"/>
    <w:rsid w:val="0096494F"/>
    <w:rsid w:val="00964BE5"/>
    <w:rsid w:val="00965366"/>
    <w:rsid w:val="00965AC9"/>
    <w:rsid w:val="009670E3"/>
    <w:rsid w:val="00967315"/>
    <w:rsid w:val="00967632"/>
    <w:rsid w:val="0096792B"/>
    <w:rsid w:val="009701DA"/>
    <w:rsid w:val="00970241"/>
    <w:rsid w:val="00970422"/>
    <w:rsid w:val="00971558"/>
    <w:rsid w:val="00972810"/>
    <w:rsid w:val="00973316"/>
    <w:rsid w:val="00973757"/>
    <w:rsid w:val="00974941"/>
    <w:rsid w:val="00975274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348"/>
    <w:rsid w:val="00987B4C"/>
    <w:rsid w:val="00987B95"/>
    <w:rsid w:val="00990BC7"/>
    <w:rsid w:val="009913FA"/>
    <w:rsid w:val="0099299E"/>
    <w:rsid w:val="00992DCF"/>
    <w:rsid w:val="009936CE"/>
    <w:rsid w:val="009937BB"/>
    <w:rsid w:val="009938EF"/>
    <w:rsid w:val="00994160"/>
    <w:rsid w:val="00995558"/>
    <w:rsid w:val="00997168"/>
    <w:rsid w:val="009971B1"/>
    <w:rsid w:val="00997786"/>
    <w:rsid w:val="00997848"/>
    <w:rsid w:val="009A0043"/>
    <w:rsid w:val="009A0DB0"/>
    <w:rsid w:val="009A1FC6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8F8"/>
    <w:rsid w:val="009B5632"/>
    <w:rsid w:val="009B599C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6835"/>
    <w:rsid w:val="009C6971"/>
    <w:rsid w:val="009D200C"/>
    <w:rsid w:val="009D25A7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7063"/>
    <w:rsid w:val="009E757A"/>
    <w:rsid w:val="009E7B62"/>
    <w:rsid w:val="009F07BF"/>
    <w:rsid w:val="009F1A5E"/>
    <w:rsid w:val="009F2ECD"/>
    <w:rsid w:val="009F3504"/>
    <w:rsid w:val="009F3A18"/>
    <w:rsid w:val="009F3ECD"/>
    <w:rsid w:val="009F69F6"/>
    <w:rsid w:val="009F71D2"/>
    <w:rsid w:val="009F751B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E4B"/>
    <w:rsid w:val="00A154D7"/>
    <w:rsid w:val="00A15767"/>
    <w:rsid w:val="00A1617B"/>
    <w:rsid w:val="00A1735D"/>
    <w:rsid w:val="00A20360"/>
    <w:rsid w:val="00A2132E"/>
    <w:rsid w:val="00A213EB"/>
    <w:rsid w:val="00A21684"/>
    <w:rsid w:val="00A21CC9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4A62"/>
    <w:rsid w:val="00A3546A"/>
    <w:rsid w:val="00A3677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BC8"/>
    <w:rsid w:val="00A71EB8"/>
    <w:rsid w:val="00A72CD6"/>
    <w:rsid w:val="00A73145"/>
    <w:rsid w:val="00A73523"/>
    <w:rsid w:val="00A74537"/>
    <w:rsid w:val="00A76078"/>
    <w:rsid w:val="00A76410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D7F"/>
    <w:rsid w:val="00A86846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72CC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4489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4F75"/>
    <w:rsid w:val="00AE5545"/>
    <w:rsid w:val="00AE6AA2"/>
    <w:rsid w:val="00AF0B28"/>
    <w:rsid w:val="00AF11C4"/>
    <w:rsid w:val="00AF253B"/>
    <w:rsid w:val="00AF309B"/>
    <w:rsid w:val="00AF328F"/>
    <w:rsid w:val="00AF452C"/>
    <w:rsid w:val="00AF5406"/>
    <w:rsid w:val="00AF71CE"/>
    <w:rsid w:val="00AF71EE"/>
    <w:rsid w:val="00B00934"/>
    <w:rsid w:val="00B00EA4"/>
    <w:rsid w:val="00B01766"/>
    <w:rsid w:val="00B02F6A"/>
    <w:rsid w:val="00B03B51"/>
    <w:rsid w:val="00B044E1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8BF"/>
    <w:rsid w:val="00B22F19"/>
    <w:rsid w:val="00B23304"/>
    <w:rsid w:val="00B23332"/>
    <w:rsid w:val="00B238B2"/>
    <w:rsid w:val="00B23F33"/>
    <w:rsid w:val="00B248D7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3B0B"/>
    <w:rsid w:val="00B346E1"/>
    <w:rsid w:val="00B35F8F"/>
    <w:rsid w:val="00B36AC1"/>
    <w:rsid w:val="00B40028"/>
    <w:rsid w:val="00B40228"/>
    <w:rsid w:val="00B403AE"/>
    <w:rsid w:val="00B40D20"/>
    <w:rsid w:val="00B435A2"/>
    <w:rsid w:val="00B4422E"/>
    <w:rsid w:val="00B450F0"/>
    <w:rsid w:val="00B45580"/>
    <w:rsid w:val="00B458D6"/>
    <w:rsid w:val="00B45E8F"/>
    <w:rsid w:val="00B46ACD"/>
    <w:rsid w:val="00B46F55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AC"/>
    <w:rsid w:val="00B57D05"/>
    <w:rsid w:val="00B60076"/>
    <w:rsid w:val="00B604E6"/>
    <w:rsid w:val="00B60F3F"/>
    <w:rsid w:val="00B60F9B"/>
    <w:rsid w:val="00B618BE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A51"/>
    <w:rsid w:val="00B716FE"/>
    <w:rsid w:val="00B72DBC"/>
    <w:rsid w:val="00B7420F"/>
    <w:rsid w:val="00B74CDB"/>
    <w:rsid w:val="00B76A6A"/>
    <w:rsid w:val="00B77320"/>
    <w:rsid w:val="00B805C3"/>
    <w:rsid w:val="00B80E0B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755"/>
    <w:rsid w:val="00BB1528"/>
    <w:rsid w:val="00BB37C8"/>
    <w:rsid w:val="00BB3A7A"/>
    <w:rsid w:val="00BB50FB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5A26"/>
    <w:rsid w:val="00BD6382"/>
    <w:rsid w:val="00BD6797"/>
    <w:rsid w:val="00BD76BD"/>
    <w:rsid w:val="00BE0105"/>
    <w:rsid w:val="00BE08BB"/>
    <w:rsid w:val="00BE2D67"/>
    <w:rsid w:val="00BE4E14"/>
    <w:rsid w:val="00BE579E"/>
    <w:rsid w:val="00BE63F7"/>
    <w:rsid w:val="00BE644D"/>
    <w:rsid w:val="00BE6929"/>
    <w:rsid w:val="00BE6936"/>
    <w:rsid w:val="00BE6992"/>
    <w:rsid w:val="00BE6FF8"/>
    <w:rsid w:val="00BF19FA"/>
    <w:rsid w:val="00BF21AE"/>
    <w:rsid w:val="00BF46F8"/>
    <w:rsid w:val="00BF4824"/>
    <w:rsid w:val="00BF4D37"/>
    <w:rsid w:val="00BF4F64"/>
    <w:rsid w:val="00BF5B5A"/>
    <w:rsid w:val="00C00F4F"/>
    <w:rsid w:val="00C0194F"/>
    <w:rsid w:val="00C01C55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3BD8"/>
    <w:rsid w:val="00C33C17"/>
    <w:rsid w:val="00C347BF"/>
    <w:rsid w:val="00C34977"/>
    <w:rsid w:val="00C34A51"/>
    <w:rsid w:val="00C40051"/>
    <w:rsid w:val="00C41368"/>
    <w:rsid w:val="00C42194"/>
    <w:rsid w:val="00C42DF1"/>
    <w:rsid w:val="00C43794"/>
    <w:rsid w:val="00C43A79"/>
    <w:rsid w:val="00C43CF6"/>
    <w:rsid w:val="00C4693C"/>
    <w:rsid w:val="00C46B57"/>
    <w:rsid w:val="00C4772F"/>
    <w:rsid w:val="00C47AE2"/>
    <w:rsid w:val="00C47BED"/>
    <w:rsid w:val="00C47E7F"/>
    <w:rsid w:val="00C515BA"/>
    <w:rsid w:val="00C516A5"/>
    <w:rsid w:val="00C51820"/>
    <w:rsid w:val="00C53387"/>
    <w:rsid w:val="00C54CC7"/>
    <w:rsid w:val="00C552F8"/>
    <w:rsid w:val="00C55540"/>
    <w:rsid w:val="00C615AF"/>
    <w:rsid w:val="00C615CB"/>
    <w:rsid w:val="00C618D6"/>
    <w:rsid w:val="00C61C6F"/>
    <w:rsid w:val="00C6252B"/>
    <w:rsid w:val="00C62EA2"/>
    <w:rsid w:val="00C631CB"/>
    <w:rsid w:val="00C634B5"/>
    <w:rsid w:val="00C64937"/>
    <w:rsid w:val="00C65F36"/>
    <w:rsid w:val="00C66021"/>
    <w:rsid w:val="00C66B7E"/>
    <w:rsid w:val="00C723F9"/>
    <w:rsid w:val="00C72BF6"/>
    <w:rsid w:val="00C74D9A"/>
    <w:rsid w:val="00C75901"/>
    <w:rsid w:val="00C75F1E"/>
    <w:rsid w:val="00C761DC"/>
    <w:rsid w:val="00C80ED1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1E1D"/>
    <w:rsid w:val="00C93019"/>
    <w:rsid w:val="00C95444"/>
    <w:rsid w:val="00C962C6"/>
    <w:rsid w:val="00CA0424"/>
    <w:rsid w:val="00CA1407"/>
    <w:rsid w:val="00CA19ED"/>
    <w:rsid w:val="00CA2306"/>
    <w:rsid w:val="00CA2666"/>
    <w:rsid w:val="00CA3466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D7A"/>
    <w:rsid w:val="00CB4F1B"/>
    <w:rsid w:val="00CB5D13"/>
    <w:rsid w:val="00CB6896"/>
    <w:rsid w:val="00CB7281"/>
    <w:rsid w:val="00CB7869"/>
    <w:rsid w:val="00CC02EA"/>
    <w:rsid w:val="00CC07CF"/>
    <w:rsid w:val="00CC0D88"/>
    <w:rsid w:val="00CC1D3D"/>
    <w:rsid w:val="00CC284F"/>
    <w:rsid w:val="00CC2F39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14E2"/>
    <w:rsid w:val="00CD1F9B"/>
    <w:rsid w:val="00CD2648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4A3B"/>
    <w:rsid w:val="00CE4DD3"/>
    <w:rsid w:val="00CE5E07"/>
    <w:rsid w:val="00CE67CA"/>
    <w:rsid w:val="00CE6B81"/>
    <w:rsid w:val="00CE73D4"/>
    <w:rsid w:val="00CE76FD"/>
    <w:rsid w:val="00CF01DE"/>
    <w:rsid w:val="00CF0A8C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D0008B"/>
    <w:rsid w:val="00D00496"/>
    <w:rsid w:val="00D01127"/>
    <w:rsid w:val="00D01845"/>
    <w:rsid w:val="00D027A7"/>
    <w:rsid w:val="00D0292B"/>
    <w:rsid w:val="00D03912"/>
    <w:rsid w:val="00D03E70"/>
    <w:rsid w:val="00D042D2"/>
    <w:rsid w:val="00D043B6"/>
    <w:rsid w:val="00D04F78"/>
    <w:rsid w:val="00D05643"/>
    <w:rsid w:val="00D05F64"/>
    <w:rsid w:val="00D06B4A"/>
    <w:rsid w:val="00D073FC"/>
    <w:rsid w:val="00D075A9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1B7"/>
    <w:rsid w:val="00D352BE"/>
    <w:rsid w:val="00D35399"/>
    <w:rsid w:val="00D362FF"/>
    <w:rsid w:val="00D37BCF"/>
    <w:rsid w:val="00D4009C"/>
    <w:rsid w:val="00D40CA0"/>
    <w:rsid w:val="00D4119A"/>
    <w:rsid w:val="00D42539"/>
    <w:rsid w:val="00D435D2"/>
    <w:rsid w:val="00D43F6A"/>
    <w:rsid w:val="00D4536E"/>
    <w:rsid w:val="00D4558E"/>
    <w:rsid w:val="00D45FB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226"/>
    <w:rsid w:val="00D60602"/>
    <w:rsid w:val="00D60658"/>
    <w:rsid w:val="00D60A37"/>
    <w:rsid w:val="00D60F58"/>
    <w:rsid w:val="00D61403"/>
    <w:rsid w:val="00D62A89"/>
    <w:rsid w:val="00D63B5B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2CEB"/>
    <w:rsid w:val="00D83301"/>
    <w:rsid w:val="00D83456"/>
    <w:rsid w:val="00D8361C"/>
    <w:rsid w:val="00D84194"/>
    <w:rsid w:val="00D844E9"/>
    <w:rsid w:val="00D85A7A"/>
    <w:rsid w:val="00D85D0D"/>
    <w:rsid w:val="00D86322"/>
    <w:rsid w:val="00D874AA"/>
    <w:rsid w:val="00D87D71"/>
    <w:rsid w:val="00D919A3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5B8"/>
    <w:rsid w:val="00DB44CD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F6F"/>
    <w:rsid w:val="00DC44B5"/>
    <w:rsid w:val="00DC4799"/>
    <w:rsid w:val="00DC4A30"/>
    <w:rsid w:val="00DC4C30"/>
    <w:rsid w:val="00DC583E"/>
    <w:rsid w:val="00DC5EC3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5BF1"/>
    <w:rsid w:val="00DD5CE3"/>
    <w:rsid w:val="00DD601F"/>
    <w:rsid w:val="00DD703A"/>
    <w:rsid w:val="00DE1893"/>
    <w:rsid w:val="00DE49BF"/>
    <w:rsid w:val="00DE4BE4"/>
    <w:rsid w:val="00DE4EC2"/>
    <w:rsid w:val="00DE559F"/>
    <w:rsid w:val="00DE5C00"/>
    <w:rsid w:val="00DF02BB"/>
    <w:rsid w:val="00DF02C9"/>
    <w:rsid w:val="00DF0765"/>
    <w:rsid w:val="00DF2AC2"/>
    <w:rsid w:val="00DF2BBC"/>
    <w:rsid w:val="00DF3356"/>
    <w:rsid w:val="00DF3FB6"/>
    <w:rsid w:val="00DF45F3"/>
    <w:rsid w:val="00DF4A1A"/>
    <w:rsid w:val="00DF5FEA"/>
    <w:rsid w:val="00DF6D24"/>
    <w:rsid w:val="00DF6E51"/>
    <w:rsid w:val="00DF7CC2"/>
    <w:rsid w:val="00DF7E0C"/>
    <w:rsid w:val="00E015AB"/>
    <w:rsid w:val="00E02038"/>
    <w:rsid w:val="00E0257A"/>
    <w:rsid w:val="00E02913"/>
    <w:rsid w:val="00E02DB4"/>
    <w:rsid w:val="00E03050"/>
    <w:rsid w:val="00E030CE"/>
    <w:rsid w:val="00E04D7C"/>
    <w:rsid w:val="00E0663D"/>
    <w:rsid w:val="00E066C5"/>
    <w:rsid w:val="00E06894"/>
    <w:rsid w:val="00E07EF8"/>
    <w:rsid w:val="00E10791"/>
    <w:rsid w:val="00E10B48"/>
    <w:rsid w:val="00E11B3E"/>
    <w:rsid w:val="00E13285"/>
    <w:rsid w:val="00E14A78"/>
    <w:rsid w:val="00E14DDF"/>
    <w:rsid w:val="00E17579"/>
    <w:rsid w:val="00E200CA"/>
    <w:rsid w:val="00E2096A"/>
    <w:rsid w:val="00E20A26"/>
    <w:rsid w:val="00E211B9"/>
    <w:rsid w:val="00E222D3"/>
    <w:rsid w:val="00E22695"/>
    <w:rsid w:val="00E22D64"/>
    <w:rsid w:val="00E22F8D"/>
    <w:rsid w:val="00E22FD7"/>
    <w:rsid w:val="00E235CB"/>
    <w:rsid w:val="00E236D3"/>
    <w:rsid w:val="00E24839"/>
    <w:rsid w:val="00E25C34"/>
    <w:rsid w:val="00E25C94"/>
    <w:rsid w:val="00E263C7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8D0"/>
    <w:rsid w:val="00E5091F"/>
    <w:rsid w:val="00E50ABF"/>
    <w:rsid w:val="00E50ADB"/>
    <w:rsid w:val="00E52968"/>
    <w:rsid w:val="00E53088"/>
    <w:rsid w:val="00E53E09"/>
    <w:rsid w:val="00E56FB3"/>
    <w:rsid w:val="00E56FC8"/>
    <w:rsid w:val="00E56FE2"/>
    <w:rsid w:val="00E570E7"/>
    <w:rsid w:val="00E601BC"/>
    <w:rsid w:val="00E60C92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884"/>
    <w:rsid w:val="00E718CA"/>
    <w:rsid w:val="00E7192D"/>
    <w:rsid w:val="00E7295D"/>
    <w:rsid w:val="00E72A87"/>
    <w:rsid w:val="00E73133"/>
    <w:rsid w:val="00E7334C"/>
    <w:rsid w:val="00E733C6"/>
    <w:rsid w:val="00E74240"/>
    <w:rsid w:val="00E7787F"/>
    <w:rsid w:val="00E778D7"/>
    <w:rsid w:val="00E7794D"/>
    <w:rsid w:val="00E805E8"/>
    <w:rsid w:val="00E80AD4"/>
    <w:rsid w:val="00E81088"/>
    <w:rsid w:val="00E82D10"/>
    <w:rsid w:val="00E84391"/>
    <w:rsid w:val="00E852AD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507"/>
    <w:rsid w:val="00E91F52"/>
    <w:rsid w:val="00E92135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99"/>
    <w:rsid w:val="00EA2B92"/>
    <w:rsid w:val="00EA31AC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5375"/>
    <w:rsid w:val="00EB5CA9"/>
    <w:rsid w:val="00EB7558"/>
    <w:rsid w:val="00EB7654"/>
    <w:rsid w:val="00EC197D"/>
    <w:rsid w:val="00EC2A25"/>
    <w:rsid w:val="00EC2AD3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46DE"/>
    <w:rsid w:val="00EF5194"/>
    <w:rsid w:val="00EF7329"/>
    <w:rsid w:val="00EF7BE4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7395"/>
    <w:rsid w:val="00F31402"/>
    <w:rsid w:val="00F31669"/>
    <w:rsid w:val="00F322B7"/>
    <w:rsid w:val="00F34A9C"/>
    <w:rsid w:val="00F35006"/>
    <w:rsid w:val="00F353F3"/>
    <w:rsid w:val="00F365EA"/>
    <w:rsid w:val="00F3665F"/>
    <w:rsid w:val="00F367A3"/>
    <w:rsid w:val="00F36953"/>
    <w:rsid w:val="00F36C4A"/>
    <w:rsid w:val="00F37474"/>
    <w:rsid w:val="00F37EF3"/>
    <w:rsid w:val="00F37EF6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3267"/>
    <w:rsid w:val="00F53338"/>
    <w:rsid w:val="00F54875"/>
    <w:rsid w:val="00F553AC"/>
    <w:rsid w:val="00F56455"/>
    <w:rsid w:val="00F61A26"/>
    <w:rsid w:val="00F61B76"/>
    <w:rsid w:val="00F62679"/>
    <w:rsid w:val="00F62706"/>
    <w:rsid w:val="00F63459"/>
    <w:rsid w:val="00F64231"/>
    <w:rsid w:val="00F652CC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77D03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DDD"/>
    <w:rsid w:val="00F911FE"/>
    <w:rsid w:val="00F91687"/>
    <w:rsid w:val="00F91972"/>
    <w:rsid w:val="00F91B3C"/>
    <w:rsid w:val="00F9245B"/>
    <w:rsid w:val="00F925EF"/>
    <w:rsid w:val="00F93695"/>
    <w:rsid w:val="00F93AF5"/>
    <w:rsid w:val="00F94A1A"/>
    <w:rsid w:val="00F94B17"/>
    <w:rsid w:val="00F95F1D"/>
    <w:rsid w:val="00F9764A"/>
    <w:rsid w:val="00F97A43"/>
    <w:rsid w:val="00F97DC5"/>
    <w:rsid w:val="00FA0FC5"/>
    <w:rsid w:val="00FA12CC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75B2"/>
    <w:rsid w:val="00FC0386"/>
    <w:rsid w:val="00FC143A"/>
    <w:rsid w:val="00FC1590"/>
    <w:rsid w:val="00FC19DE"/>
    <w:rsid w:val="00FC22A3"/>
    <w:rsid w:val="00FC29BE"/>
    <w:rsid w:val="00FC2C34"/>
    <w:rsid w:val="00FC3FD9"/>
    <w:rsid w:val="00FC428B"/>
    <w:rsid w:val="00FC44DB"/>
    <w:rsid w:val="00FC607F"/>
    <w:rsid w:val="00FC634C"/>
    <w:rsid w:val="00FC67C5"/>
    <w:rsid w:val="00FD02C1"/>
    <w:rsid w:val="00FD126C"/>
    <w:rsid w:val="00FD1641"/>
    <w:rsid w:val="00FD29DD"/>
    <w:rsid w:val="00FD2F97"/>
    <w:rsid w:val="00FD41D6"/>
    <w:rsid w:val="00FD4C0C"/>
    <w:rsid w:val="00FD5672"/>
    <w:rsid w:val="00FD585B"/>
    <w:rsid w:val="00FD5871"/>
    <w:rsid w:val="00FD5DAD"/>
    <w:rsid w:val="00FD5F54"/>
    <w:rsid w:val="00FE0751"/>
    <w:rsid w:val="00FE0D2C"/>
    <w:rsid w:val="00FE3747"/>
    <w:rsid w:val="00FE3C45"/>
    <w:rsid w:val="00FE47B5"/>
    <w:rsid w:val="00FE517F"/>
    <w:rsid w:val="00FE66CD"/>
    <w:rsid w:val="00FE6AFA"/>
    <w:rsid w:val="00FE6D30"/>
    <w:rsid w:val="00FE7C03"/>
    <w:rsid w:val="00FE7E5F"/>
    <w:rsid w:val="00FF04A9"/>
    <w:rsid w:val="00FF16E6"/>
    <w:rsid w:val="00FF282C"/>
    <w:rsid w:val="00FF31FA"/>
    <w:rsid w:val="00FF32B7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2"/>
    </o:shapelayout>
  </w:shapeDefaults>
  <w:decimalSymbol w:val="."/>
  <w:listSeparator w:val=","/>
  <w14:docId w14:val="49525720"/>
  <w15:docId w15:val="{10E03227-4FF4-43B7-83C4-75E845EA6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111B83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/>
      <w:bCs/>
    </w:rPr>
  </w:style>
  <w:style w:type="paragraph" w:customStyle="1" w:styleId="Style3">
    <w:name w:val="Style3"/>
    <w:basedOn w:val="a9"/>
    <w:link w:val="Style3Char"/>
    <w:qFormat/>
    <w:rsid w:val="00F218F6"/>
    <w:rPr>
      <w:b/>
      <w:bCs/>
    </w:rPr>
  </w:style>
  <w:style w:type="character" w:customStyle="1" w:styleId="aa">
    <w:name w:val="คำอธิบายภาพ อักขระ"/>
    <w:basedOn w:val="a0"/>
    <w:link w:val="a9"/>
    <w:rsid w:val="00111B83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file:///C:\Users\ROG%20STRIX\Downloads\project03092.docx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ROG%20STRIX\Downloads\project03092.docx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eader" Target="header4.xml"/><Relationship Id="rId40" Type="http://schemas.openxmlformats.org/officeDocument/2006/relationships/image" Target="media/image16.jpe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header" Target="header5.xml"/><Relationship Id="rId5" Type="http://schemas.openxmlformats.org/officeDocument/2006/relationships/numbering" Target="numbering.xml"/><Relationship Id="rId61" Type="http://schemas.openxmlformats.org/officeDocument/2006/relationships/image" Target="media/image35.png"/><Relationship Id="rId19" Type="http://schemas.openxmlformats.org/officeDocument/2006/relationships/hyperlink" Target="file:///C:\Users\ROG%20STRIX\Downloads\project03092.docx" TargetMode="External"/><Relationship Id="rId14" Type="http://schemas.openxmlformats.org/officeDocument/2006/relationships/header" Target="header1.xml"/><Relationship Id="rId22" Type="http://schemas.openxmlformats.org/officeDocument/2006/relationships/header" Target="header2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eader" Target="header3.xml"/><Relationship Id="rId43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C:\Users\ROG%20STRIX\Downloads\project03092.docx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eader" Target="header6.xml"/><Relationship Id="rId20" Type="http://schemas.openxmlformats.org/officeDocument/2006/relationships/hyperlink" Target="file:///C:\Users\ROG%20STRIX\Downloads\project03092.docx" TargetMode="External"/><Relationship Id="rId41" Type="http://schemas.openxmlformats.org/officeDocument/2006/relationships/hyperlink" Target="https://tips.thaiware.com/1598.html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footer" Target="footer2.xml"/><Relationship Id="rId28" Type="http://schemas.openxmlformats.org/officeDocument/2006/relationships/image" Target="media/image8.png"/><Relationship Id="rId36" Type="http://schemas.openxmlformats.org/officeDocument/2006/relationships/footer" Target="footer3.xm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file:///C:\Users\ROG%20STRIX\Downloads\project03092.docx" TargetMode="External"/><Relationship Id="rId39" Type="http://schemas.openxmlformats.org/officeDocument/2006/relationships/hyperlink" Target="https://firebase.google.com/products/crashlytics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5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6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7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8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9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4</b:RefOrder>
  </b:Source>
</b:Sourc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3B8AFDF7BE1F214FAF600F8378654105" ma:contentTypeVersion="2" ma:contentTypeDescription="สร้างเอกสารใหม่" ma:contentTypeScope="" ma:versionID="9cf2ab6a076dfdbf55e0ec34aefd18e6">
  <xsd:schema xmlns:xsd="http://www.w3.org/2001/XMLSchema" xmlns:xs="http://www.w3.org/2001/XMLSchema" xmlns:p="http://schemas.microsoft.com/office/2006/metadata/properties" xmlns:ns3="309014c2-cb75-4856-be65-d71c678e580e" targetNamespace="http://schemas.microsoft.com/office/2006/metadata/properties" ma:root="true" ma:fieldsID="5f2f936b5260ddc8324dde98e8b9476f" ns3:_="">
    <xsd:import namespace="309014c2-cb75-4856-be65-d71c678e580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9014c2-cb75-4856-be65-d71c678e58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6ACFD18-224C-4B8B-9BAC-DB0D36209F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AEAD0B4-69BD-420E-AD75-FE4B81A924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9014c2-cb75-4856-be65-d71c678e5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template_2018-09-29.dotx</Template>
  <TotalTime>217</TotalTime>
  <Pages>1</Pages>
  <Words>5679</Words>
  <Characters>32375</Characters>
  <Application>Microsoft Office Word</Application>
  <DocSecurity>0</DocSecurity>
  <Lines>269</Lines>
  <Paragraphs>75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37979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 บัวสิงห์</cp:lastModifiedBy>
  <cp:revision>2</cp:revision>
  <cp:lastPrinted>2022-09-05T14:57:00Z</cp:lastPrinted>
  <dcterms:created xsi:type="dcterms:W3CDTF">2023-02-13T07:36:00Z</dcterms:created>
  <dcterms:modified xsi:type="dcterms:W3CDTF">2023-03-17T06:31:00Z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0x0101003B8AFDF7BE1F214FAF600F8378654105</vt:lpwstr>
  </property>
</Properties>
</file>